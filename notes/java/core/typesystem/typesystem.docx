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124457" w14:textId="34F93BBA" w:rsidR="00CE23AA" w:rsidRDefault="003A67CA" w:rsidP="00CF63A0">
      <w:pPr>
        <w:pStyle w:val="DocumentTitle"/>
      </w:pPr>
      <w:r>
        <w:t>The Type System</w:t>
      </w:r>
    </w:p>
    <w:p w14:paraId="74853BCE" w14:textId="00082AF0" w:rsidR="002A0997" w:rsidRDefault="00986976" w:rsidP="0015520D">
      <w:pPr>
        <w:pStyle w:val="SubTitle"/>
      </w:pPr>
      <w:r>
        <w:t>Defining the structure of Values</w:t>
      </w:r>
    </w:p>
    <w:p w14:paraId="2D861BCF" w14:textId="139080B7" w:rsidR="0079442D" w:rsidRPr="000025FA" w:rsidRDefault="007B65CD" w:rsidP="000025FA">
      <w:pPr>
        <w:pStyle w:val="Heading2"/>
      </w:pPr>
      <w:r w:rsidRPr="000025FA">
        <w:t>Overview of Type</w:t>
      </w:r>
    </w:p>
    <w:p w14:paraId="3DF734A9" w14:textId="1CD96A88" w:rsidR="000A6297" w:rsidRDefault="000A6297" w:rsidP="000A6297">
      <w:r>
        <w:t xml:space="preserve">In </w:t>
      </w:r>
      <w:r w:rsidR="00634184">
        <w:t xml:space="preserve">Java </w:t>
      </w:r>
      <w:r>
        <w:t>every item of data created has a type that defines</w:t>
      </w:r>
    </w:p>
    <w:p w14:paraId="4FAC16C7" w14:textId="77777777" w:rsidR="000A6297" w:rsidRDefault="000A6297" w:rsidP="000A6297">
      <w:pPr>
        <w:pStyle w:val="ListBullet"/>
      </w:pPr>
      <w:r>
        <w:t>How much memory needs to be set aside for that item</w:t>
      </w:r>
    </w:p>
    <w:p w14:paraId="17F2B2E7" w14:textId="77777777" w:rsidR="000A6297" w:rsidRDefault="000A6297" w:rsidP="000A6297">
      <w:pPr>
        <w:pStyle w:val="ListBullet"/>
      </w:pPr>
      <w:r>
        <w:t>The set of possible values that an instance of that type can take</w:t>
      </w:r>
    </w:p>
    <w:p w14:paraId="54C5FCE4" w14:textId="5138EF0C" w:rsidR="000A6297" w:rsidRDefault="000A6297" w:rsidP="000A6297">
      <w:pPr>
        <w:pStyle w:val="ListBullet"/>
      </w:pPr>
      <w:r>
        <w:t xml:space="preserve">The operations that can be carried out </w:t>
      </w:r>
      <w:r w:rsidR="000A3D89">
        <w:t xml:space="preserve">on </w:t>
      </w:r>
      <w:r>
        <w:t>that item</w:t>
      </w:r>
    </w:p>
    <w:p w14:paraId="5082EB01" w14:textId="77777777" w:rsidR="00EC252F" w:rsidRDefault="00EC252F" w:rsidP="00EC252F">
      <w:pPr>
        <w:pStyle w:val="ListBullet"/>
        <w:numPr>
          <w:ilvl w:val="0"/>
          <w:numId w:val="0"/>
        </w:numPr>
        <w:ind w:left="567"/>
      </w:pPr>
    </w:p>
    <w:p w14:paraId="6273C4E0" w14:textId="77777777" w:rsidR="002F70F1" w:rsidRDefault="002F70F1">
      <w:pPr>
        <w:spacing w:after="160" w:line="259" w:lineRule="auto"/>
        <w:rPr>
          <w:rFonts w:asciiTheme="majorHAnsi" w:eastAsiaTheme="majorEastAsia" w:hAnsiTheme="majorHAnsi" w:cstheme="majorBidi"/>
          <w:color w:val="31378B" w:themeColor="text2"/>
          <w:sz w:val="32"/>
          <w:szCs w:val="28"/>
        </w:rPr>
      </w:pPr>
      <w:r>
        <w:br w:type="page"/>
      </w:r>
    </w:p>
    <w:p w14:paraId="5ECFA8A9" w14:textId="77777777" w:rsidR="00677439" w:rsidRDefault="00EC252F" w:rsidP="00677439">
      <w:pPr>
        <w:pStyle w:val="Heading2"/>
      </w:pPr>
      <w:r>
        <w:lastRenderedPageBreak/>
        <w:t>Categorising Type</w:t>
      </w:r>
    </w:p>
    <w:p w14:paraId="4DAB4374" w14:textId="3BB9B7DF" w:rsidR="00D53F7E" w:rsidRDefault="00FB549F" w:rsidP="00677439">
      <w:pPr>
        <w:pStyle w:val="Heading2"/>
      </w:pPr>
      <w:r>
        <w:t>Primitive</w:t>
      </w:r>
      <w:r w:rsidR="00A53257">
        <w:t xml:space="preserve"> Types</w:t>
      </w:r>
    </w:p>
    <w:tbl>
      <w:tblPr>
        <w:tblStyle w:val="TableGrid"/>
        <w:tblW w:w="0" w:type="auto"/>
        <w:shd w:val="clear" w:color="auto" w:fill="93E2FF" w:themeFill="accent1" w:themeFillTint="66"/>
        <w:tblLook w:val="04A0" w:firstRow="1" w:lastRow="0" w:firstColumn="1" w:lastColumn="0" w:noHBand="0" w:noVBand="1"/>
      </w:tblPr>
      <w:tblGrid>
        <w:gridCol w:w="3030"/>
        <w:gridCol w:w="2652"/>
      </w:tblGrid>
      <w:tr w:rsidR="005D5BDA" w14:paraId="4A9BCE9E" w14:textId="4DC2E2C4" w:rsidTr="009E5906">
        <w:tc>
          <w:tcPr>
            <w:tcW w:w="3030" w:type="dxa"/>
            <w:shd w:val="clear" w:color="auto" w:fill="93E2FF" w:themeFill="accent1" w:themeFillTint="66"/>
          </w:tcPr>
          <w:p w14:paraId="44BEE5FD" w14:textId="2A12ACDE" w:rsidR="005D5BDA" w:rsidRDefault="00223B70" w:rsidP="00913F2C">
            <w:pPr>
              <w:pStyle w:val="BodyText"/>
            </w:pPr>
            <w:r>
              <w:t>byte</w:t>
            </w:r>
          </w:p>
        </w:tc>
        <w:tc>
          <w:tcPr>
            <w:tcW w:w="2652" w:type="dxa"/>
            <w:shd w:val="clear" w:color="auto" w:fill="93E2FF" w:themeFill="accent1" w:themeFillTint="66"/>
          </w:tcPr>
          <w:p w14:paraId="48825D4F" w14:textId="729AB7D8" w:rsidR="005D5BDA" w:rsidRDefault="005D5BDA" w:rsidP="00913F2C">
            <w:pPr>
              <w:pStyle w:val="BodyText"/>
            </w:pPr>
            <w:r>
              <w:t>Signed 8 bit integer</w:t>
            </w:r>
          </w:p>
        </w:tc>
      </w:tr>
      <w:tr w:rsidR="005D5BDA" w14:paraId="24A1A8FB" w14:textId="4B815E98" w:rsidTr="009E5906">
        <w:tc>
          <w:tcPr>
            <w:tcW w:w="3030" w:type="dxa"/>
            <w:shd w:val="clear" w:color="auto" w:fill="93E2FF" w:themeFill="accent1" w:themeFillTint="66"/>
          </w:tcPr>
          <w:p w14:paraId="56526ACC" w14:textId="789CE501" w:rsidR="005D5BDA" w:rsidRDefault="00223B70" w:rsidP="00913F2C">
            <w:pPr>
              <w:pStyle w:val="BodyText"/>
            </w:pPr>
            <w:r>
              <w:t>short</w:t>
            </w:r>
          </w:p>
        </w:tc>
        <w:tc>
          <w:tcPr>
            <w:tcW w:w="2652" w:type="dxa"/>
            <w:shd w:val="clear" w:color="auto" w:fill="93E2FF" w:themeFill="accent1" w:themeFillTint="66"/>
          </w:tcPr>
          <w:p w14:paraId="3D16C93B" w14:textId="314A31F3" w:rsidR="005D5BDA" w:rsidRDefault="00F41728" w:rsidP="00913F2C">
            <w:pPr>
              <w:pStyle w:val="BodyText"/>
            </w:pPr>
            <w:r>
              <w:t>Signed 16 bit integer</w:t>
            </w:r>
          </w:p>
        </w:tc>
      </w:tr>
      <w:tr w:rsidR="005D5BDA" w14:paraId="50D8608B" w14:textId="7824ECC5" w:rsidTr="009E5906">
        <w:tc>
          <w:tcPr>
            <w:tcW w:w="3030" w:type="dxa"/>
            <w:shd w:val="clear" w:color="auto" w:fill="93E2FF" w:themeFill="accent1" w:themeFillTint="66"/>
          </w:tcPr>
          <w:p w14:paraId="68DC6A7D" w14:textId="174992DC" w:rsidR="005D5BDA" w:rsidRDefault="00F41728" w:rsidP="00913F2C">
            <w:pPr>
              <w:pStyle w:val="BodyText"/>
            </w:pPr>
            <w:r>
              <w:t>int</w:t>
            </w:r>
          </w:p>
        </w:tc>
        <w:tc>
          <w:tcPr>
            <w:tcW w:w="2652" w:type="dxa"/>
            <w:shd w:val="clear" w:color="auto" w:fill="93E2FF" w:themeFill="accent1" w:themeFillTint="66"/>
          </w:tcPr>
          <w:p w14:paraId="3B9C40B8" w14:textId="3217D049" w:rsidR="005D5BDA" w:rsidRDefault="00F41728" w:rsidP="00913F2C">
            <w:pPr>
              <w:pStyle w:val="BodyText"/>
            </w:pPr>
            <w:r>
              <w:t>Signed 32 bit integer</w:t>
            </w:r>
          </w:p>
        </w:tc>
      </w:tr>
      <w:tr w:rsidR="005D5BDA" w14:paraId="2BACC316" w14:textId="45157380" w:rsidTr="009E5906">
        <w:tc>
          <w:tcPr>
            <w:tcW w:w="3030" w:type="dxa"/>
            <w:shd w:val="clear" w:color="auto" w:fill="93E2FF" w:themeFill="accent1" w:themeFillTint="66"/>
          </w:tcPr>
          <w:p w14:paraId="17FC8F3D" w14:textId="6CC840A7" w:rsidR="005D5BDA" w:rsidRDefault="00FB549F" w:rsidP="00913F2C">
            <w:pPr>
              <w:pStyle w:val="BodyText"/>
            </w:pPr>
            <w:r>
              <w:t>l</w:t>
            </w:r>
            <w:r w:rsidR="00F41728">
              <w:t>ong</w:t>
            </w:r>
          </w:p>
        </w:tc>
        <w:tc>
          <w:tcPr>
            <w:tcW w:w="2652" w:type="dxa"/>
            <w:shd w:val="clear" w:color="auto" w:fill="93E2FF" w:themeFill="accent1" w:themeFillTint="66"/>
          </w:tcPr>
          <w:p w14:paraId="62FCCC91" w14:textId="0D706439" w:rsidR="00F41728" w:rsidRDefault="00F41728" w:rsidP="00913F2C">
            <w:pPr>
              <w:pStyle w:val="BodyText"/>
            </w:pPr>
            <w:r>
              <w:t>Signed 64 bit integer</w:t>
            </w:r>
          </w:p>
        </w:tc>
      </w:tr>
      <w:tr w:rsidR="005D5BDA" w14:paraId="03F20581" w14:textId="45C6A8CC" w:rsidTr="009E5906">
        <w:tc>
          <w:tcPr>
            <w:tcW w:w="3030" w:type="dxa"/>
            <w:shd w:val="clear" w:color="auto" w:fill="93E2FF" w:themeFill="accent1" w:themeFillTint="66"/>
          </w:tcPr>
          <w:p w14:paraId="1DC4F5B7" w14:textId="77777777" w:rsidR="005D5BDA" w:rsidRDefault="005D5BDA" w:rsidP="00913F2C">
            <w:pPr>
              <w:pStyle w:val="BodyText"/>
            </w:pPr>
            <w:r>
              <w:t>int</w:t>
            </w:r>
          </w:p>
        </w:tc>
        <w:tc>
          <w:tcPr>
            <w:tcW w:w="2652" w:type="dxa"/>
            <w:shd w:val="clear" w:color="auto" w:fill="93E2FF" w:themeFill="accent1" w:themeFillTint="66"/>
          </w:tcPr>
          <w:p w14:paraId="71467512" w14:textId="28CA50F8" w:rsidR="005D5BDA" w:rsidRDefault="005D5BDA" w:rsidP="00913F2C">
            <w:pPr>
              <w:pStyle w:val="BodyText"/>
            </w:pPr>
            <w:r>
              <w:t>Signed 32 bit Integer</w:t>
            </w:r>
          </w:p>
        </w:tc>
      </w:tr>
      <w:tr w:rsidR="005D5BDA" w14:paraId="26399E16" w14:textId="3DE7EA42" w:rsidTr="009E5906">
        <w:tc>
          <w:tcPr>
            <w:tcW w:w="3030" w:type="dxa"/>
            <w:shd w:val="clear" w:color="auto" w:fill="93E2FF" w:themeFill="accent1" w:themeFillTint="66"/>
          </w:tcPr>
          <w:p w14:paraId="76C9D07F" w14:textId="3D9DA746" w:rsidR="005D5BDA" w:rsidRDefault="00FB549F" w:rsidP="00913F2C">
            <w:pPr>
              <w:pStyle w:val="BodyText"/>
            </w:pPr>
            <w:r>
              <w:t>float</w:t>
            </w:r>
          </w:p>
        </w:tc>
        <w:tc>
          <w:tcPr>
            <w:tcW w:w="2652" w:type="dxa"/>
            <w:shd w:val="clear" w:color="auto" w:fill="93E2FF" w:themeFill="accent1" w:themeFillTint="66"/>
          </w:tcPr>
          <w:p w14:paraId="0512C584" w14:textId="1DDB12EC" w:rsidR="005D5BDA" w:rsidRDefault="00FB549F" w:rsidP="00913F2C">
            <w:pPr>
              <w:pStyle w:val="BodyText"/>
            </w:pPr>
            <w:r>
              <w:t>32 bit floating pont</w:t>
            </w:r>
          </w:p>
        </w:tc>
      </w:tr>
      <w:tr w:rsidR="005D5BDA" w14:paraId="02D53797" w14:textId="5D665B5D" w:rsidTr="009E5906">
        <w:tc>
          <w:tcPr>
            <w:tcW w:w="3030" w:type="dxa"/>
            <w:shd w:val="clear" w:color="auto" w:fill="93E2FF" w:themeFill="accent1" w:themeFillTint="66"/>
          </w:tcPr>
          <w:p w14:paraId="0B727A60" w14:textId="2B9B5403" w:rsidR="005D5BDA" w:rsidRDefault="00DE4493" w:rsidP="00913F2C">
            <w:pPr>
              <w:pStyle w:val="BodyText"/>
            </w:pPr>
            <w:r>
              <w:t>char</w:t>
            </w:r>
          </w:p>
        </w:tc>
        <w:tc>
          <w:tcPr>
            <w:tcW w:w="2652" w:type="dxa"/>
            <w:shd w:val="clear" w:color="auto" w:fill="93E2FF" w:themeFill="accent1" w:themeFillTint="66"/>
          </w:tcPr>
          <w:p w14:paraId="3ACBDE65" w14:textId="65D2FDAB" w:rsidR="005D5BDA" w:rsidRDefault="00DE4493" w:rsidP="00913F2C">
            <w:pPr>
              <w:pStyle w:val="BodyText"/>
            </w:pPr>
            <w:r>
              <w:t>Unicode character</w:t>
            </w:r>
          </w:p>
        </w:tc>
      </w:tr>
      <w:tr w:rsidR="005D5BDA" w14:paraId="4FCB06FF" w14:textId="47399657" w:rsidTr="009E5906">
        <w:tc>
          <w:tcPr>
            <w:tcW w:w="3030" w:type="dxa"/>
            <w:shd w:val="clear" w:color="auto" w:fill="93E2FF" w:themeFill="accent1" w:themeFillTint="66"/>
          </w:tcPr>
          <w:p w14:paraId="48C25F84" w14:textId="3C4492E4" w:rsidR="005D5BDA" w:rsidRDefault="00C5654F" w:rsidP="00913F2C">
            <w:pPr>
              <w:pStyle w:val="BodyText"/>
            </w:pPr>
            <w:r>
              <w:t>boolean</w:t>
            </w:r>
          </w:p>
        </w:tc>
        <w:tc>
          <w:tcPr>
            <w:tcW w:w="2652" w:type="dxa"/>
            <w:shd w:val="clear" w:color="auto" w:fill="93E2FF" w:themeFill="accent1" w:themeFillTint="66"/>
          </w:tcPr>
          <w:p w14:paraId="074950BD" w14:textId="5B6F201E" w:rsidR="005D5BDA" w:rsidRDefault="00C5654F" w:rsidP="00913F2C">
            <w:pPr>
              <w:pStyle w:val="BodyText"/>
            </w:pPr>
            <w:r>
              <w:t>True or false</w:t>
            </w:r>
          </w:p>
        </w:tc>
      </w:tr>
      <w:tr w:rsidR="005D5BDA" w14:paraId="7674ECA3" w14:textId="56D44513" w:rsidTr="009E5906">
        <w:tc>
          <w:tcPr>
            <w:tcW w:w="3030" w:type="dxa"/>
            <w:shd w:val="clear" w:color="auto" w:fill="FFFFFF" w:themeFill="background1"/>
          </w:tcPr>
          <w:p w14:paraId="734F215A" w14:textId="4EB843AF" w:rsidR="005D5BDA" w:rsidRDefault="005D5BDA" w:rsidP="00913F2C">
            <w:pPr>
              <w:pStyle w:val="BodyText"/>
            </w:pPr>
          </w:p>
        </w:tc>
        <w:tc>
          <w:tcPr>
            <w:tcW w:w="2652" w:type="dxa"/>
            <w:shd w:val="clear" w:color="auto" w:fill="FFFFFF" w:themeFill="background1"/>
          </w:tcPr>
          <w:p w14:paraId="286AD74D" w14:textId="77777777" w:rsidR="005D5BDA" w:rsidRDefault="005D5BDA" w:rsidP="00913F2C">
            <w:pPr>
              <w:pStyle w:val="BodyText"/>
            </w:pPr>
          </w:p>
        </w:tc>
      </w:tr>
      <w:tr w:rsidR="005D5BDA" w14:paraId="075B39BA" w14:textId="2397433C" w:rsidTr="009E5906">
        <w:tc>
          <w:tcPr>
            <w:tcW w:w="3030" w:type="dxa"/>
            <w:shd w:val="clear" w:color="auto" w:fill="FFFFFF" w:themeFill="background1"/>
          </w:tcPr>
          <w:p w14:paraId="7EA71F4C" w14:textId="0E0960AD" w:rsidR="005D5BDA" w:rsidRDefault="005D5BDA" w:rsidP="00913F2C">
            <w:pPr>
              <w:pStyle w:val="BodyText"/>
            </w:pPr>
          </w:p>
        </w:tc>
        <w:tc>
          <w:tcPr>
            <w:tcW w:w="2652" w:type="dxa"/>
            <w:shd w:val="clear" w:color="auto" w:fill="FFFFFF" w:themeFill="background1"/>
          </w:tcPr>
          <w:p w14:paraId="7CFB221F" w14:textId="77777777" w:rsidR="005D5BDA" w:rsidRDefault="005D5BDA" w:rsidP="00913F2C">
            <w:pPr>
              <w:pStyle w:val="BodyText"/>
            </w:pPr>
          </w:p>
        </w:tc>
      </w:tr>
      <w:tr w:rsidR="005D5BDA" w14:paraId="75E752C9" w14:textId="71180ACA" w:rsidTr="009E5906">
        <w:tc>
          <w:tcPr>
            <w:tcW w:w="3030" w:type="dxa"/>
            <w:shd w:val="clear" w:color="auto" w:fill="FFFFFF" w:themeFill="background1"/>
          </w:tcPr>
          <w:p w14:paraId="51C23743" w14:textId="18CE86FF" w:rsidR="005D5BDA" w:rsidRDefault="005D5BDA" w:rsidP="00913F2C">
            <w:pPr>
              <w:pStyle w:val="BodyText"/>
            </w:pPr>
          </w:p>
        </w:tc>
        <w:tc>
          <w:tcPr>
            <w:tcW w:w="2652" w:type="dxa"/>
            <w:shd w:val="clear" w:color="auto" w:fill="FFFFFF" w:themeFill="background1"/>
          </w:tcPr>
          <w:p w14:paraId="4262E231" w14:textId="77777777" w:rsidR="005D5BDA" w:rsidRDefault="005D5BDA" w:rsidP="00913F2C">
            <w:pPr>
              <w:pStyle w:val="BodyText"/>
            </w:pPr>
          </w:p>
        </w:tc>
      </w:tr>
      <w:tr w:rsidR="005D5BDA" w14:paraId="65CEED12" w14:textId="507ACCD2" w:rsidTr="009E5906">
        <w:tc>
          <w:tcPr>
            <w:tcW w:w="3030" w:type="dxa"/>
            <w:shd w:val="clear" w:color="auto" w:fill="FFFFFF" w:themeFill="background1"/>
          </w:tcPr>
          <w:p w14:paraId="465FD66A" w14:textId="461D9650" w:rsidR="005D5BDA" w:rsidRDefault="005D5BDA" w:rsidP="00913F2C">
            <w:pPr>
              <w:pStyle w:val="BodyText"/>
            </w:pPr>
          </w:p>
        </w:tc>
        <w:tc>
          <w:tcPr>
            <w:tcW w:w="2652" w:type="dxa"/>
            <w:shd w:val="clear" w:color="auto" w:fill="FFFFFF" w:themeFill="background1"/>
          </w:tcPr>
          <w:p w14:paraId="121077CC" w14:textId="77777777" w:rsidR="005D5BDA" w:rsidRDefault="005D5BDA" w:rsidP="00913F2C">
            <w:pPr>
              <w:pStyle w:val="BodyText"/>
            </w:pPr>
          </w:p>
        </w:tc>
      </w:tr>
    </w:tbl>
    <w:p w14:paraId="61F3B80B" w14:textId="77777777" w:rsidR="00C61B23" w:rsidRDefault="00C61B23" w:rsidP="00C61B23">
      <w:pPr>
        <w:pStyle w:val="BodyText"/>
      </w:pPr>
    </w:p>
    <w:p w14:paraId="6CC4EFA6" w14:textId="2EE10709" w:rsidR="0051421D" w:rsidRDefault="0051421D" w:rsidP="0051421D">
      <w:pPr>
        <w:pStyle w:val="ListBulletHeader"/>
      </w:pPr>
      <w:r>
        <w:t>Primitive Types</w:t>
      </w:r>
    </w:p>
    <w:p w14:paraId="0D0D22BE" w14:textId="05B04290" w:rsidR="001E749B" w:rsidRDefault="00677439" w:rsidP="001E749B">
      <w:pPr>
        <w:pStyle w:val="ListBullet"/>
      </w:pPr>
      <w:r>
        <w:t>All integral types are signed</w:t>
      </w:r>
      <w:bookmarkStart w:id="0" w:name="_GoBack"/>
      <w:bookmarkEnd w:id="0"/>
    </w:p>
    <w:p w14:paraId="34EDDBCC" w14:textId="77777777" w:rsidR="00447396" w:rsidRDefault="00447396">
      <w:pPr>
        <w:spacing w:after="160" w:line="259" w:lineRule="auto"/>
        <w:rPr>
          <w:rFonts w:asciiTheme="majorHAnsi" w:eastAsiaTheme="majorEastAsia" w:hAnsiTheme="majorHAnsi" w:cstheme="majorBidi"/>
          <w:color w:val="31378B" w:themeColor="text2"/>
          <w:sz w:val="28"/>
          <w:szCs w:val="26"/>
        </w:rPr>
      </w:pPr>
      <w:r>
        <w:br w:type="page"/>
      </w:r>
    </w:p>
    <w:p w14:paraId="76B135F1" w14:textId="2415FC4D" w:rsidR="00195A47" w:rsidRDefault="00195A47" w:rsidP="00195A47">
      <w:pPr>
        <w:pStyle w:val="Heading2"/>
      </w:pPr>
      <w:r>
        <w:lastRenderedPageBreak/>
        <w:t>Functions</w:t>
      </w:r>
    </w:p>
    <w:p w14:paraId="29B44418" w14:textId="32A8D246" w:rsidR="00F24072" w:rsidRDefault="00F24072" w:rsidP="00F24072">
      <w:pPr>
        <w:pStyle w:val="Heading3"/>
      </w:pPr>
      <w:r>
        <w:t>Local variables</w:t>
      </w:r>
    </w:p>
    <w:p w14:paraId="1883C44E" w14:textId="3A471864" w:rsidR="004F502A" w:rsidRDefault="004F502A" w:rsidP="004F502A">
      <w:pPr>
        <w:pStyle w:val="Heading4"/>
      </w:pPr>
      <w:r>
        <w:t>Scope</w:t>
      </w:r>
    </w:p>
    <w:p w14:paraId="1163F73D" w14:textId="31713D82" w:rsidR="00FB47BB" w:rsidRDefault="00C92768" w:rsidP="00DE2974">
      <w:pPr>
        <w:pStyle w:val="Heading4"/>
      </w:pPr>
      <w:r>
        <w:t xml:space="preserve">Declaring </w:t>
      </w:r>
      <w:r w:rsidR="00F2031E">
        <w:t>and Initialising variables</w:t>
      </w:r>
    </w:p>
    <w:p w14:paraId="2D529DB5" w14:textId="1D43B0FC" w:rsidR="00DC7474" w:rsidRDefault="00DC7474" w:rsidP="00DC7474">
      <w:pPr>
        <w:pStyle w:val="Heading4"/>
      </w:pPr>
      <w:r>
        <w:t>Copy by value</w:t>
      </w:r>
    </w:p>
    <w:p w14:paraId="202BDCEE" w14:textId="77777777" w:rsidR="005F6EDC" w:rsidRDefault="005F6EDC">
      <w:pPr>
        <w:spacing w:after="160" w:line="259" w:lineRule="auto"/>
        <w:rPr>
          <w:rFonts w:asciiTheme="majorHAnsi" w:eastAsiaTheme="majorEastAsia" w:hAnsiTheme="majorHAnsi" w:cstheme="majorBidi"/>
          <w:iCs/>
          <w:caps/>
          <w:color w:val="7076CC" w:themeColor="text2" w:themeTint="99"/>
          <w:sz w:val="20"/>
          <w:szCs w:val="25"/>
        </w:rPr>
      </w:pPr>
      <w:r>
        <w:br w:type="page"/>
      </w:r>
    </w:p>
    <w:p w14:paraId="76429A48" w14:textId="5E07C32A" w:rsidR="003F11CA" w:rsidRDefault="00FC7E91" w:rsidP="003F11CA">
      <w:pPr>
        <w:pStyle w:val="Heading3"/>
      </w:pPr>
      <w:r>
        <w:lastRenderedPageBreak/>
        <w:t xml:space="preserve">Formal </w:t>
      </w:r>
      <w:r w:rsidR="00500D40">
        <w:t>parameters</w:t>
      </w:r>
      <w:r>
        <w:t xml:space="preserve"> and </w:t>
      </w:r>
      <w:r w:rsidR="00500D40">
        <w:t>arguments</w:t>
      </w:r>
    </w:p>
    <w:p w14:paraId="7425A26E" w14:textId="189E09A2" w:rsidR="003F11CA" w:rsidRDefault="003F11CA" w:rsidP="003F11CA">
      <w:r w:rsidRPr="00804A6D">
        <w:t>A method signature declaration specifies a sequence of formal parameters that determine the arguments (actual parameters) that must be passed to the method by calling code.</w:t>
      </w:r>
      <w:r w:rsidR="00B84AD3">
        <w:t xml:space="preserve"> </w:t>
      </w:r>
      <w:r>
        <w:t xml:space="preserve">If the </w:t>
      </w:r>
      <w:r w:rsidR="00B84AD3">
        <w:t xml:space="preserve">formal </w:t>
      </w:r>
      <w:r>
        <w:t xml:space="preserve">parameters are not marked with any specific modifiers then the default behaviour is pass by value. The ref and out modifiers can be used to specify pass by reference behaviour. We consider each in turn now. </w:t>
      </w:r>
    </w:p>
    <w:p w14:paraId="62D553EA" w14:textId="77777777" w:rsidR="003F11CA" w:rsidRDefault="003F11CA" w:rsidP="003F11CA">
      <w:pPr>
        <w:pStyle w:val="Heading4"/>
      </w:pPr>
      <w:r>
        <w:t>Pass by value for value types</w:t>
      </w:r>
    </w:p>
    <w:p w14:paraId="2D011EE3" w14:textId="77777777" w:rsidR="003F11CA" w:rsidRPr="00447396" w:rsidRDefault="003F11CA" w:rsidP="003F11CA">
      <w:r>
        <w:t xml:space="preserve">When using pass by value semantics space is allocated on the stack for the formal parameters and the actual parameters are then copied into these locations. If the type of the formal parameter is a struct then the actual value of the object itself is copied from actual to formal parameter. If the type of the formal parameter is a class then a reference to the object is copied from the actual to the formal parameter. The following code highlight pass by value for value types. </w:t>
      </w:r>
    </w:p>
    <w:p w14:paraId="06FC23D9" w14:textId="77777777" w:rsidR="002F3BE5" w:rsidRDefault="002F3BE5">
      <w:pPr>
        <w:spacing w:after="160" w:line="259" w:lineRule="auto"/>
        <w:rPr>
          <w:rFonts w:ascii="Times New Roman" w:eastAsia="Times New Roman" w:hAnsi="Times New Roman" w:cs="Times New Roman"/>
          <w:b/>
          <w:color w:val="auto"/>
          <w:spacing w:val="6"/>
          <w:szCs w:val="20"/>
        </w:rPr>
      </w:pPr>
      <w:r>
        <w:br w:type="page"/>
      </w:r>
    </w:p>
    <w:p w14:paraId="1D6202E7" w14:textId="77777777" w:rsidR="00FA2DD9" w:rsidRDefault="00FA2DD9" w:rsidP="003F11CA">
      <w:pPr>
        <w:pStyle w:val="Heading4"/>
      </w:pPr>
    </w:p>
    <w:p w14:paraId="59389688" w14:textId="222B02BA" w:rsidR="001024FA" w:rsidRDefault="001024FA" w:rsidP="001024FA">
      <w:pPr>
        <w:pStyle w:val="Heading3"/>
      </w:pPr>
      <w:r>
        <w:t>Return values</w:t>
      </w:r>
    </w:p>
    <w:p w14:paraId="67A893C3" w14:textId="77777777" w:rsidR="00344BC0" w:rsidRPr="008C464D" w:rsidRDefault="00344BC0" w:rsidP="008C464D">
      <w:pPr>
        <w:pStyle w:val="SourceCode"/>
      </w:pPr>
      <w:r w:rsidRPr="008C464D">
        <w:t>}</w:t>
      </w:r>
    </w:p>
    <w:p w14:paraId="38F4AD0C" w14:textId="14FF0001" w:rsidR="00B71B08" w:rsidRDefault="00344BC0" w:rsidP="00A6242A">
      <w:pPr>
        <w:pStyle w:val="SourceCode"/>
      </w:pPr>
      <w:r w:rsidRPr="008C464D">
        <w:t>}</w:t>
      </w:r>
    </w:p>
    <w:p w14:paraId="17B9BA29" w14:textId="35632E51" w:rsidR="00195A47" w:rsidRDefault="000B763F" w:rsidP="00195A47">
      <w:pPr>
        <w:pStyle w:val="Heading3"/>
      </w:pPr>
      <w:r>
        <w:t>Method Dispatch</w:t>
      </w:r>
    </w:p>
    <w:p w14:paraId="2B8F3CD8" w14:textId="76152C62" w:rsidR="00ED3CDC" w:rsidRDefault="00ED3CDC">
      <w:pPr>
        <w:spacing w:after="160" w:line="259" w:lineRule="auto"/>
        <w:rPr>
          <w:rFonts w:asciiTheme="majorHAnsi" w:eastAsiaTheme="majorEastAsia" w:hAnsiTheme="majorHAnsi" w:cstheme="majorBidi"/>
          <w:iCs/>
          <w:caps/>
          <w:color w:val="7076CC" w:themeColor="text2" w:themeTint="99"/>
          <w:sz w:val="20"/>
          <w:szCs w:val="25"/>
        </w:rPr>
      </w:pPr>
    </w:p>
    <w:p w14:paraId="33566697" w14:textId="3FB205A4" w:rsidR="00C65629" w:rsidRDefault="00F306CB" w:rsidP="00C65629">
      <w:pPr>
        <w:pStyle w:val="Heading4"/>
      </w:pPr>
      <w:r>
        <w:t>Non-</w:t>
      </w:r>
      <w:r w:rsidR="008C35A1">
        <w:t>virtual method</w:t>
      </w:r>
    </w:p>
    <w:p w14:paraId="61D34C65" w14:textId="5211A64E" w:rsidR="008C35A1" w:rsidRDefault="008C35A1" w:rsidP="008C35A1">
      <w:pPr>
        <w:pStyle w:val="Heading4"/>
      </w:pPr>
      <w:r>
        <w:t>Virtual methods</w:t>
      </w:r>
    </w:p>
    <w:p w14:paraId="08E0D114" w14:textId="7C8D646C" w:rsidR="0013099D" w:rsidRPr="00ED3CDC" w:rsidRDefault="0013099D" w:rsidP="00D976EC">
      <w:pPr>
        <w:pStyle w:val="QuoteCallOutHeader"/>
        <w:rPr>
          <w:rFonts w:eastAsiaTheme="minorHAnsi"/>
          <w:lang w:eastAsia="en-US"/>
        </w:rPr>
      </w:pPr>
      <w:r>
        <w:t>Dispatch is virtual by default</w:t>
      </w:r>
    </w:p>
    <w:p w14:paraId="3823143D" w14:textId="77777777" w:rsidR="00D976EC" w:rsidRDefault="00D976EC">
      <w:pPr>
        <w:spacing w:after="160" w:line="259" w:lineRule="auto"/>
        <w:rPr>
          <w:rFonts w:asciiTheme="majorHAnsi" w:eastAsiaTheme="majorEastAsia" w:hAnsiTheme="majorHAnsi" w:cstheme="majorBidi"/>
          <w:iCs/>
          <w:caps/>
          <w:color w:val="7076CC" w:themeColor="text2" w:themeTint="99"/>
          <w:sz w:val="20"/>
          <w:szCs w:val="25"/>
        </w:rPr>
      </w:pPr>
      <w:r>
        <w:br w:type="page"/>
      </w:r>
    </w:p>
    <w:p w14:paraId="652EB253" w14:textId="73F1AD6F" w:rsidR="00ED3CDC" w:rsidRDefault="00ED3CDC">
      <w:pPr>
        <w:spacing w:after="160" w:line="259" w:lineRule="auto"/>
        <w:rPr>
          <w:rFonts w:asciiTheme="majorHAnsi" w:eastAsiaTheme="majorEastAsia" w:hAnsiTheme="majorHAnsi" w:cstheme="majorBidi"/>
          <w:iCs/>
          <w:caps/>
          <w:color w:val="7076CC" w:themeColor="text2" w:themeTint="99"/>
          <w:sz w:val="20"/>
          <w:szCs w:val="25"/>
        </w:rPr>
      </w:pPr>
    </w:p>
    <w:p w14:paraId="0B89B20F" w14:textId="77777777" w:rsidR="009F1F46" w:rsidRDefault="009F1F46" w:rsidP="009F1F46">
      <w:pPr>
        <w:pStyle w:val="Heading4"/>
      </w:pPr>
      <w:r>
        <w:t>Static methods and method resolutions</w:t>
      </w:r>
    </w:p>
    <w:p w14:paraId="79001360" w14:textId="77777777" w:rsidR="009F1F46" w:rsidRPr="00642631" w:rsidRDefault="009F1F46" w:rsidP="009F1F46"/>
    <w:p w14:paraId="0665C26F" w14:textId="12F45120" w:rsidR="0013099D" w:rsidRDefault="009F1F46" w:rsidP="009F1F46">
      <w:pPr>
        <w:pStyle w:val="Heading3"/>
      </w:pPr>
      <w:r>
        <w:br w:type="page"/>
      </w:r>
    </w:p>
    <w:p w14:paraId="574E340E" w14:textId="698BA43F" w:rsidR="00195A47" w:rsidRDefault="00195A47" w:rsidP="00195A47">
      <w:pPr>
        <w:spacing w:after="160" w:line="259" w:lineRule="auto"/>
        <w:rPr>
          <w:rFonts w:asciiTheme="majorHAnsi" w:eastAsiaTheme="majorEastAsia" w:hAnsiTheme="majorHAnsi" w:cstheme="majorBidi"/>
          <w:color w:val="31378B" w:themeColor="text2"/>
          <w:sz w:val="28"/>
          <w:szCs w:val="26"/>
        </w:rPr>
      </w:pPr>
    </w:p>
    <w:p w14:paraId="6E2FD007" w14:textId="77777777" w:rsidR="00195A47" w:rsidRDefault="00195A47" w:rsidP="00195A47">
      <w:pPr>
        <w:pStyle w:val="Heading4"/>
      </w:pPr>
      <w:r>
        <w:t>Captured Variables</w:t>
      </w:r>
    </w:p>
    <w:p w14:paraId="6639A9F9" w14:textId="77777777" w:rsidR="00195A47" w:rsidRDefault="00195A47" w:rsidP="00195A47">
      <w:pPr>
        <w:pStyle w:val="Heading3"/>
      </w:pPr>
      <w:r>
        <w:t>Lambdas</w:t>
      </w:r>
    </w:p>
    <w:p w14:paraId="7BA94D8F" w14:textId="473A966E" w:rsidR="00195A47" w:rsidRPr="000D65A8" w:rsidRDefault="00195A47" w:rsidP="00677439">
      <w:pPr>
        <w:pStyle w:val="Heading3"/>
      </w:pPr>
    </w:p>
    <w:p w14:paraId="29116E59" w14:textId="77777777" w:rsidR="00195A47" w:rsidRDefault="00195A47" w:rsidP="00195A47">
      <w:pPr>
        <w:pStyle w:val="SourceCode"/>
        <w:rPr>
          <w:rFonts w:eastAsiaTheme="majorEastAsia"/>
        </w:rPr>
      </w:pPr>
      <w:r>
        <w:br w:type="page"/>
      </w:r>
    </w:p>
    <w:p w14:paraId="167125B1" w14:textId="4F9D42E9" w:rsidR="00195A47" w:rsidRPr="000C6734" w:rsidRDefault="00195A47" w:rsidP="000C6734">
      <w:pPr>
        <w:pStyle w:val="SourceCode"/>
      </w:pPr>
      <w:r>
        <w:lastRenderedPageBreak/>
        <w:br w:type="page"/>
      </w:r>
    </w:p>
    <w:p w14:paraId="58876789" w14:textId="77777777" w:rsidR="00195A47" w:rsidRDefault="00195A47" w:rsidP="00195A47"/>
    <w:p w14:paraId="5D9BE40F" w14:textId="77777777" w:rsidR="00195A47" w:rsidRDefault="00195A47" w:rsidP="00195A47">
      <w:pPr>
        <w:spacing w:after="160" w:line="259" w:lineRule="auto"/>
        <w:rPr>
          <w:rFonts w:asciiTheme="majorHAnsi" w:eastAsiaTheme="majorEastAsia" w:hAnsiTheme="majorHAnsi" w:cstheme="majorBidi"/>
          <w:color w:val="31378B" w:themeColor="text2"/>
          <w:sz w:val="32"/>
          <w:szCs w:val="28"/>
        </w:rPr>
      </w:pPr>
      <w:r>
        <w:br w:type="page"/>
      </w:r>
    </w:p>
    <w:p w14:paraId="2FA0BBA9" w14:textId="77777777" w:rsidR="00195A47" w:rsidRDefault="00195A47" w:rsidP="00195A47">
      <w:pPr>
        <w:spacing w:after="160" w:line="259" w:lineRule="auto"/>
        <w:rPr>
          <w:rFonts w:asciiTheme="majorHAnsi" w:eastAsiaTheme="majorEastAsia" w:hAnsiTheme="majorHAnsi" w:cstheme="majorBidi"/>
          <w:color w:val="31378B" w:themeColor="text2"/>
          <w:sz w:val="32"/>
          <w:szCs w:val="28"/>
        </w:rPr>
      </w:pPr>
      <w:r>
        <w:lastRenderedPageBreak/>
        <w:br w:type="page"/>
      </w:r>
    </w:p>
    <w:p w14:paraId="639F8809" w14:textId="293195C6" w:rsidR="002E3266" w:rsidRPr="00455097" w:rsidRDefault="002E3266" w:rsidP="00455097">
      <w:pPr>
        <w:spacing w:after="160" w:line="259" w:lineRule="auto"/>
        <w:rPr>
          <w:rFonts w:asciiTheme="majorHAnsi" w:eastAsiaTheme="majorEastAsia" w:hAnsiTheme="majorHAnsi" w:cstheme="majorBidi"/>
          <w:color w:val="31378B" w:themeColor="text2"/>
          <w:sz w:val="36"/>
          <w:szCs w:val="30"/>
        </w:rPr>
      </w:pPr>
    </w:p>
    <w:p w14:paraId="043CD5EA" w14:textId="198FA588" w:rsidR="0077390D" w:rsidRDefault="008323B8" w:rsidP="0077390D">
      <w:pPr>
        <w:pStyle w:val="Heading2"/>
      </w:pPr>
      <w:r>
        <w:t>Predefined Typeds</w:t>
      </w:r>
    </w:p>
    <w:p w14:paraId="2CE73080" w14:textId="77777777" w:rsidR="0077390D" w:rsidRDefault="0077390D" w:rsidP="0077390D">
      <w:pPr>
        <w:pStyle w:val="Heading3"/>
      </w:pPr>
      <w:r>
        <w:t>Char</w:t>
      </w:r>
    </w:p>
    <w:p w14:paraId="3C3C64B5" w14:textId="5F56A34F" w:rsidR="0077390D" w:rsidRPr="00C91D76" w:rsidRDefault="0077390D" w:rsidP="0077390D">
      <w:r>
        <w:t xml:space="preserve">To understand </w:t>
      </w:r>
      <w:r w:rsidR="001F18B9">
        <w:t xml:space="preserve">C# </w:t>
      </w:r>
      <w:r>
        <w:t xml:space="preserve">characters in </w:t>
      </w:r>
      <w:r w:rsidR="001F18B9">
        <w:t>any depth</w:t>
      </w:r>
      <w:r>
        <w:t xml:space="preserve"> we need to be able to distinguish between a character set and an encode. </w:t>
      </w:r>
    </w:p>
    <w:p w14:paraId="20C92CF4" w14:textId="65503B9E" w:rsidR="00F56076" w:rsidRDefault="0077390D" w:rsidP="00F56076">
      <w:r>
        <w:t>A character set maps numeric values to alphanumeric characters.</w:t>
      </w:r>
      <w:r w:rsidR="00F56076" w:rsidRPr="00F56076">
        <w:t xml:space="preserve"> </w:t>
      </w:r>
      <w:r w:rsidR="00F56076">
        <w:t>For example in Unicode the finnish character Ö is mapped as follows</w:t>
      </w:r>
    </w:p>
    <w:p w14:paraId="60CE4C41" w14:textId="77777777" w:rsidR="00F56076" w:rsidRDefault="00F56076" w:rsidP="00F56076">
      <w:pPr>
        <w:rPr>
          <w:rFonts w:ascii="Courier" w:hAnsi="Courier"/>
          <w:sz w:val="19"/>
          <w:szCs w:val="19"/>
        </w:rPr>
      </w:pPr>
      <w:r>
        <w:rPr>
          <w:rFonts w:ascii="Courier" w:hAnsi="Courier"/>
          <w:sz w:val="19"/>
          <w:szCs w:val="19"/>
        </w:rPr>
        <w:t>d6 -&gt; Ö</w:t>
      </w:r>
    </w:p>
    <w:p w14:paraId="65FFE4D4" w14:textId="79199101" w:rsidR="0077390D" w:rsidRDefault="0077390D" w:rsidP="00F56076">
      <w:pPr>
        <w:rPr>
          <w:rFonts w:ascii="Courier" w:hAnsi="Courier"/>
          <w:sz w:val="19"/>
          <w:szCs w:val="19"/>
        </w:rPr>
      </w:pPr>
      <w:r>
        <w:t xml:space="preserve">In the early years of computing the ASCII character set was prevalent. ASCII supports 128 characters. </w:t>
      </w:r>
      <w:r w:rsidR="001F18B9">
        <w:t>C#</w:t>
      </w:r>
      <w:r>
        <w:t xml:space="preserve"> characters use the Unicode character set which has about 1million slots of which about 100,000 are currently allocated. </w:t>
      </w:r>
    </w:p>
    <w:p w14:paraId="24FA7840" w14:textId="77777777" w:rsidR="0077390D" w:rsidRDefault="0077390D" w:rsidP="0077390D">
      <w:r>
        <w:t xml:space="preserve">An encoding defines how the numeric codes for each character are converted to binary.  At runtime the .NET runtime encodes characters using UTF-16 which allocates 16 bits to each character. 16 bits support 65536 characters which in theory is not enough to cover every Unicode code point. In practice for most situations it is sufficient as it covers all the code point in a subset of Unicode known as Basic Multilingual plane. </w:t>
      </w:r>
    </w:p>
    <w:p w14:paraId="37E403EB" w14:textId="77777777" w:rsidR="0077390D" w:rsidRDefault="0077390D" w:rsidP="0077390D">
      <w:r>
        <w:t>Consider the in-memory layout for a char array of three characters using the UTF-16 encoding.</w:t>
      </w:r>
    </w:p>
    <w:p w14:paraId="417731F3" w14:textId="77777777" w:rsidR="0077390D" w:rsidRDefault="0077390D" w:rsidP="0077390D">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char</w:t>
      </w:r>
      <w:r>
        <w:rPr>
          <w:rFonts w:ascii="Consolas" w:eastAsiaTheme="minorHAnsi" w:hAnsi="Consolas" w:cs="Consolas"/>
          <w:color w:val="000000"/>
          <w:sz w:val="19"/>
          <w:szCs w:val="19"/>
          <w:lang w:eastAsia="en-US"/>
        </w:rPr>
        <w:t>[] ab = {</w:t>
      </w:r>
      <w:r>
        <w:rPr>
          <w:rFonts w:ascii="Consolas" w:eastAsiaTheme="minorHAnsi" w:hAnsi="Consolas" w:cs="Consolas"/>
          <w:color w:val="A31515"/>
          <w:sz w:val="19"/>
          <w:szCs w:val="19"/>
          <w:lang w:eastAsia="en-US"/>
        </w:rPr>
        <w:t>'a'</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'b'</w:t>
      </w:r>
      <w:r>
        <w:rPr>
          <w:rFonts w:ascii="Consolas" w:eastAsiaTheme="minorHAnsi" w:hAnsi="Consolas" w:cs="Consolas"/>
          <w:color w:val="000000"/>
          <w:sz w:val="19"/>
          <w:szCs w:val="19"/>
          <w:lang w:eastAsia="en-US"/>
        </w:rPr>
        <w:t xml:space="preserve">, </w:t>
      </w:r>
      <w:r>
        <w:rPr>
          <w:rFonts w:ascii="Consolas" w:eastAsiaTheme="minorHAnsi" w:hAnsi="Consolas" w:cs="Consolas"/>
          <w:color w:val="A31515"/>
          <w:sz w:val="19"/>
          <w:szCs w:val="19"/>
          <w:lang w:eastAsia="en-US"/>
        </w:rPr>
        <w:t>'c'</w:t>
      </w:r>
      <w:r>
        <w:rPr>
          <w:rFonts w:ascii="Consolas" w:eastAsiaTheme="minorHAnsi" w:hAnsi="Consolas" w:cs="Consolas"/>
          <w:color w:val="000000"/>
          <w:sz w:val="19"/>
          <w:szCs w:val="19"/>
          <w:lang w:eastAsia="en-US"/>
        </w:rPr>
        <w:t>};</w:t>
      </w:r>
    </w:p>
    <w:p w14:paraId="14C4207B" w14:textId="77777777" w:rsidR="0077390D" w:rsidRDefault="0077390D" w:rsidP="0077390D">
      <w:r w:rsidRPr="00850E1E">
        <w:rPr>
          <w:noProof/>
        </w:rPr>
        <w:drawing>
          <wp:inline distT="0" distB="0" distL="0" distR="0" wp14:anchorId="1B2FFABA" wp14:editId="1AB27B3A">
            <wp:extent cx="4627118" cy="15563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30845" cy="1557639"/>
                    </a:xfrm>
                    <a:prstGeom prst="rect">
                      <a:avLst/>
                    </a:prstGeom>
                  </pic:spPr>
                </pic:pic>
              </a:graphicData>
            </a:graphic>
          </wp:inline>
        </w:drawing>
      </w:r>
    </w:p>
    <w:p w14:paraId="431EC30F" w14:textId="77777777" w:rsidR="0077390D" w:rsidRDefault="0077390D" w:rsidP="0077390D"/>
    <w:p w14:paraId="0E2DEF05" w14:textId="77777777" w:rsidR="0077390D" w:rsidRDefault="0077390D" w:rsidP="0077390D">
      <w:pPr>
        <w:spacing w:after="160" w:line="259" w:lineRule="auto"/>
      </w:pPr>
      <w:r>
        <w:br w:type="page"/>
      </w:r>
    </w:p>
    <w:p w14:paraId="13373AC2" w14:textId="77777777" w:rsidR="0077390D" w:rsidRDefault="0077390D" w:rsidP="0077390D">
      <w:r>
        <w:lastRenderedPageBreak/>
        <w:t xml:space="preserve">Now if we encode to UTF-8 which is the default for .NET streaming we see the simple characters require only one byte each </w:t>
      </w:r>
    </w:p>
    <w:p w14:paraId="48D5D0D5" w14:textId="77777777" w:rsidR="0077390D" w:rsidRDefault="0077390D" w:rsidP="0077390D">
      <w:pPr>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byte</w:t>
      </w:r>
      <w:r>
        <w:rPr>
          <w:rFonts w:ascii="Consolas" w:eastAsiaTheme="minorHAnsi" w:hAnsi="Consolas" w:cs="Consolas"/>
          <w:color w:val="000000"/>
          <w:sz w:val="19"/>
          <w:szCs w:val="19"/>
          <w:lang w:eastAsia="en-US"/>
        </w:rPr>
        <w:t>[] utf8 = Encoding.UTF8.GetBytes(ab);</w:t>
      </w:r>
    </w:p>
    <w:p w14:paraId="4DB96999" w14:textId="77777777" w:rsidR="0077390D" w:rsidRDefault="0077390D" w:rsidP="0077390D">
      <w:r w:rsidRPr="004440B9">
        <w:rPr>
          <w:noProof/>
        </w:rPr>
        <w:drawing>
          <wp:inline distT="0" distB="0" distL="0" distR="0" wp14:anchorId="4C2E28C0" wp14:editId="21DE2EEF">
            <wp:extent cx="4898468" cy="14566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10953" cy="1460336"/>
                    </a:xfrm>
                    <a:prstGeom prst="rect">
                      <a:avLst/>
                    </a:prstGeom>
                  </pic:spPr>
                </pic:pic>
              </a:graphicData>
            </a:graphic>
          </wp:inline>
        </w:drawing>
      </w:r>
    </w:p>
    <w:p w14:paraId="5D14F3D6" w14:textId="77777777" w:rsidR="0077390D" w:rsidRDefault="0077390D" w:rsidP="0077390D"/>
    <w:p w14:paraId="1D98783D" w14:textId="77777777" w:rsidR="000C612A" w:rsidRDefault="000C612A" w:rsidP="000C612A">
      <w:pPr>
        <w:pStyle w:val="Heading3"/>
      </w:pPr>
      <w:r>
        <w:t>Strings</w:t>
      </w:r>
    </w:p>
    <w:p w14:paraId="31BC3DB8" w14:textId="769BCED4" w:rsidR="000C612A" w:rsidRDefault="000C612A" w:rsidP="006D1AAE">
      <w:r>
        <w:t>A string is an immutable sequence of Unicode characters</w:t>
      </w:r>
      <w:r w:rsidR="00077E2B">
        <w:t xml:space="preserve">. </w:t>
      </w:r>
      <w:r w:rsidR="007843D2">
        <w:t>Because strings are immutable concatenating long sequences together is inefficient. In such cases use of</w:t>
      </w:r>
      <w:r w:rsidR="00BA09FB">
        <w:t xml:space="preserve"> a StringBuilder is expedient. </w:t>
      </w:r>
      <w:r w:rsidR="00640439">
        <w:t>The &lt; and &gt; operators are not supported for strings. Instead the Compare method can be used</w:t>
      </w:r>
    </w:p>
    <w:p w14:paraId="07DB501B" w14:textId="584D8A37" w:rsidR="0077390D" w:rsidRDefault="0077390D" w:rsidP="0077390D">
      <w:pPr>
        <w:pStyle w:val="Heading3"/>
      </w:pPr>
      <w:r>
        <w:t>Nullable types</w:t>
      </w:r>
    </w:p>
    <w:p w14:paraId="039CDCDA" w14:textId="77777777" w:rsidR="0077390D" w:rsidRDefault="0077390D" w:rsidP="0077390D">
      <w:r w:rsidRPr="001227FA">
        <w:rPr>
          <w:rStyle w:val="SourceCodeChar"/>
        </w:rPr>
        <w:t>T?</w:t>
      </w:r>
      <w:r>
        <w:t xml:space="preserve"> is mapped to the type </w:t>
      </w:r>
      <w:r w:rsidRPr="001227FA">
        <w:rPr>
          <w:rStyle w:val="SourceCodeChar"/>
        </w:rPr>
        <w:t>System.Nullable&lt;T&gt;</w:t>
      </w:r>
      <w:r>
        <w:t xml:space="preserve"> which is a lightweight valuye type with logic to support being considered null. The compiler has language support for nullable types. </w:t>
      </w:r>
    </w:p>
    <w:p w14:paraId="33D13DC9"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nullable = </w:t>
      </w:r>
      <w:r>
        <w:rPr>
          <w:rFonts w:eastAsiaTheme="minorHAnsi"/>
          <w:color w:val="0000FF"/>
          <w:lang w:eastAsia="en-US"/>
        </w:rPr>
        <w:t>null</w:t>
      </w:r>
      <w:r>
        <w:rPr>
          <w:rFonts w:eastAsiaTheme="minorHAnsi"/>
          <w:lang w:eastAsia="en-US"/>
        </w:rPr>
        <w:t>;</w:t>
      </w:r>
    </w:p>
    <w:p w14:paraId="7D3C1066" w14:textId="77777777" w:rsidR="0077390D" w:rsidRDefault="0077390D" w:rsidP="0077390D">
      <w:pPr>
        <w:pStyle w:val="SourceCode"/>
        <w:rPr>
          <w:rFonts w:eastAsiaTheme="minorHAnsi"/>
          <w:color w:val="000000"/>
          <w:lang w:eastAsia="en-US"/>
        </w:rPr>
      </w:pPr>
      <w:r>
        <w:rPr>
          <w:rFonts w:eastAsiaTheme="minorHAnsi"/>
          <w:color w:val="000000"/>
          <w:lang w:eastAsia="en-US"/>
        </w:rPr>
        <w:tab/>
      </w:r>
      <w:r>
        <w:rPr>
          <w:rFonts w:eastAsiaTheme="minorHAnsi"/>
          <w:lang w:eastAsia="en-US"/>
        </w:rPr>
        <w:t>// Equivalent</w:t>
      </w:r>
    </w:p>
    <w:p w14:paraId="044E04BB" w14:textId="77777777" w:rsidR="0077390D" w:rsidRDefault="0077390D" w:rsidP="0077390D">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bool</w:t>
      </w:r>
      <w:r>
        <w:rPr>
          <w:rFonts w:eastAsiaTheme="minorHAnsi"/>
          <w:color w:val="000000"/>
          <w:lang w:eastAsia="en-US"/>
        </w:rPr>
        <w:t xml:space="preserve"> isNull = nullable == </w:t>
      </w:r>
      <w:r>
        <w:rPr>
          <w:rFonts w:eastAsiaTheme="minorHAnsi"/>
          <w:color w:val="0000FF"/>
          <w:lang w:eastAsia="en-US"/>
        </w:rPr>
        <w:t>null</w:t>
      </w:r>
      <w:r>
        <w:rPr>
          <w:rFonts w:eastAsiaTheme="minorHAnsi"/>
          <w:color w:val="000000"/>
          <w:lang w:eastAsia="en-US"/>
        </w:rPr>
        <w:t>;</w:t>
      </w:r>
      <w:r>
        <w:rPr>
          <w:rFonts w:eastAsiaTheme="minorHAnsi"/>
          <w:color w:val="000000"/>
          <w:lang w:eastAsia="en-US"/>
        </w:rPr>
        <w:tab/>
      </w:r>
    </w:p>
    <w:p w14:paraId="40182E29" w14:textId="77777777" w:rsidR="0077390D" w:rsidRPr="002C0549" w:rsidRDefault="0077390D" w:rsidP="0077390D">
      <w:pPr>
        <w:pStyle w:val="SourceCode"/>
      </w:pPr>
      <w:r>
        <w:rPr>
          <w:rFonts w:eastAsiaTheme="minorHAnsi"/>
          <w:color w:val="000000"/>
          <w:lang w:eastAsia="en-US"/>
        </w:rPr>
        <w:tab/>
      </w:r>
      <w:r>
        <w:rPr>
          <w:rFonts w:eastAsiaTheme="minorHAnsi"/>
          <w:color w:val="0000FF"/>
          <w:lang w:eastAsia="en-US"/>
        </w:rPr>
        <w:t>bool</w:t>
      </w:r>
      <w:r>
        <w:rPr>
          <w:rFonts w:eastAsiaTheme="minorHAnsi"/>
          <w:color w:val="000000"/>
          <w:lang w:eastAsia="en-US"/>
        </w:rPr>
        <w:t xml:space="preserve"> isNull2 = !nullable.HasValue;</w:t>
      </w:r>
    </w:p>
    <w:p w14:paraId="7AAFA585" w14:textId="77777777" w:rsidR="0077390D" w:rsidRDefault="0077390D" w:rsidP="0077390D">
      <w:r>
        <w:t>Boxing is clever and boxes the actual value and not the nullable wrapper as boxed types can already be null by virtue of being reference types.</w:t>
      </w:r>
    </w:p>
    <w:p w14:paraId="3F6DDC39" w14:textId="77777777" w:rsidR="0077390D" w:rsidRDefault="0077390D" w:rsidP="0077390D">
      <w:pPr>
        <w:pStyle w:val="SourceCode"/>
      </w:pPr>
      <w:r>
        <w:rPr>
          <w:rFonts w:eastAsiaTheme="minorHAnsi"/>
          <w:lang w:eastAsia="en-US"/>
        </w:rPr>
        <w:tab/>
      </w:r>
      <w:r>
        <w:rPr>
          <w:rFonts w:eastAsiaTheme="minorHAnsi"/>
          <w:color w:val="0000FF"/>
          <w:lang w:eastAsia="en-US"/>
        </w:rPr>
        <w:t>object</w:t>
      </w:r>
      <w:r>
        <w:rPr>
          <w:rFonts w:eastAsiaTheme="minorHAnsi"/>
          <w:lang w:eastAsia="en-US"/>
        </w:rPr>
        <w:t xml:space="preserve"> o = nullable;</w:t>
      </w:r>
    </w:p>
    <w:p w14:paraId="74A648C0" w14:textId="77777777" w:rsidR="0077390D" w:rsidRDefault="0077390D" w:rsidP="0077390D">
      <w:r>
        <w:t xml:space="preserve">Unboxing is also supported. </w:t>
      </w:r>
    </w:p>
    <w:p w14:paraId="2A41E9FC"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b = o </w:t>
      </w:r>
      <w:r>
        <w:rPr>
          <w:rFonts w:eastAsiaTheme="minorHAnsi"/>
          <w:color w:val="0000FF"/>
          <w:lang w:eastAsia="en-US"/>
        </w:rPr>
        <w:t>as</w:t>
      </w:r>
      <w:r>
        <w:rPr>
          <w:rFonts w:eastAsiaTheme="minorHAnsi"/>
          <w:lang w:eastAsia="en-US"/>
        </w:rPr>
        <w:t xml:space="preserve"> </w:t>
      </w:r>
      <w:r>
        <w:rPr>
          <w:rFonts w:eastAsiaTheme="minorHAnsi"/>
          <w:color w:val="0000FF"/>
          <w:lang w:eastAsia="en-US"/>
        </w:rPr>
        <w:t>int</w:t>
      </w:r>
      <w:r>
        <w:rPr>
          <w:rFonts w:eastAsiaTheme="minorHAnsi"/>
          <w:lang w:eastAsia="en-US"/>
        </w:rPr>
        <w:t>?;</w:t>
      </w:r>
    </w:p>
    <w:p w14:paraId="3DBA2251" w14:textId="77777777" w:rsidR="0077390D" w:rsidRDefault="0077390D" w:rsidP="0077390D">
      <w:pPr>
        <w:pStyle w:val="SourceCode"/>
        <w:rPr>
          <w:rFonts w:eastAsiaTheme="minorHAnsi"/>
          <w:lang w:eastAsia="en-US"/>
        </w:rPr>
      </w:pPr>
      <w:r>
        <w:rPr>
          <w:rFonts w:eastAsiaTheme="minorHAnsi"/>
          <w:lang w:eastAsia="en-US"/>
        </w:rPr>
        <w:tab/>
        <w:t>WriteLine(b);</w:t>
      </w:r>
    </w:p>
    <w:p w14:paraId="28C358FD" w14:textId="77777777" w:rsidR="0077390D" w:rsidRDefault="0077390D" w:rsidP="0077390D">
      <w:pPr>
        <w:pStyle w:val="SourceCode"/>
        <w:rPr>
          <w:rFonts w:eastAsiaTheme="minorHAnsi"/>
          <w:lang w:eastAsia="en-US"/>
        </w:rPr>
      </w:pPr>
    </w:p>
    <w:p w14:paraId="6939BA66" w14:textId="77777777" w:rsidR="0077390D" w:rsidRDefault="0077390D" w:rsidP="0077390D">
      <w:r>
        <w:t xml:space="preserve">The compiler lifts operators from the basic value type to the nullable. The following two methods can be considered equal. </w:t>
      </w:r>
    </w:p>
    <w:p w14:paraId="66B0C8BF"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int</w:t>
      </w:r>
      <w:r>
        <w:rPr>
          <w:rFonts w:eastAsiaTheme="minorHAnsi"/>
          <w:lang w:eastAsia="en-US"/>
        </w:rPr>
        <w:t xml:space="preserve">? x = </w:t>
      </w:r>
      <w:r>
        <w:rPr>
          <w:rFonts w:eastAsiaTheme="minorHAnsi"/>
          <w:color w:val="C81EFA"/>
          <w:lang w:eastAsia="en-US"/>
        </w:rPr>
        <w:t>5</w:t>
      </w:r>
      <w:r>
        <w:rPr>
          <w:rFonts w:eastAsiaTheme="minorHAnsi"/>
          <w:lang w:eastAsia="en-US"/>
        </w:rPr>
        <w:t>;</w:t>
      </w:r>
    </w:p>
    <w:p w14:paraId="27124498" w14:textId="77777777" w:rsidR="0077390D" w:rsidRDefault="0077390D" w:rsidP="0077390D">
      <w:pPr>
        <w:pStyle w:val="SourceCode"/>
        <w:rPr>
          <w:rFonts w:eastAsiaTheme="minorHAnsi"/>
          <w:lang w:eastAsia="en-US"/>
        </w:rPr>
      </w:pPr>
      <w:r>
        <w:rPr>
          <w:rFonts w:eastAsiaTheme="minorHAnsi"/>
          <w:lang w:eastAsia="en-US"/>
        </w:rPr>
        <w:lastRenderedPageBreak/>
        <w:tab/>
      </w:r>
      <w:r>
        <w:rPr>
          <w:rFonts w:eastAsiaTheme="minorHAnsi"/>
          <w:color w:val="0000FF"/>
          <w:lang w:eastAsia="en-US"/>
        </w:rPr>
        <w:t>int</w:t>
      </w:r>
      <w:r>
        <w:rPr>
          <w:rFonts w:eastAsiaTheme="minorHAnsi"/>
          <w:lang w:eastAsia="en-US"/>
        </w:rPr>
        <w:t xml:space="preserve">? y = </w:t>
      </w:r>
      <w:r>
        <w:rPr>
          <w:rFonts w:eastAsiaTheme="minorHAnsi"/>
          <w:color w:val="C81EFA"/>
          <w:lang w:eastAsia="en-US"/>
        </w:rPr>
        <w:t>5</w:t>
      </w:r>
      <w:r>
        <w:rPr>
          <w:rFonts w:eastAsiaTheme="minorHAnsi"/>
          <w:lang w:eastAsia="en-US"/>
        </w:rPr>
        <w:t>;</w:t>
      </w:r>
    </w:p>
    <w:p w14:paraId="02DE42B4"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bool</w:t>
      </w:r>
      <w:r>
        <w:rPr>
          <w:rFonts w:eastAsiaTheme="minorHAnsi"/>
          <w:lang w:eastAsia="en-US"/>
        </w:rPr>
        <w:t xml:space="preserve"> eq1 = x == y;</w:t>
      </w:r>
    </w:p>
    <w:p w14:paraId="23B1B1CF" w14:textId="77777777" w:rsidR="0077390D" w:rsidRDefault="0077390D" w:rsidP="0077390D">
      <w:pPr>
        <w:pStyle w:val="SourceCode"/>
      </w:pPr>
      <w:r>
        <w:rPr>
          <w:rFonts w:eastAsiaTheme="minorHAnsi"/>
          <w:lang w:eastAsia="en-US"/>
        </w:rPr>
        <w:tab/>
      </w:r>
      <w:r>
        <w:rPr>
          <w:rFonts w:eastAsiaTheme="minorHAnsi"/>
          <w:color w:val="0000FF"/>
          <w:lang w:eastAsia="en-US"/>
        </w:rPr>
        <w:t>bool</w:t>
      </w:r>
      <w:r>
        <w:rPr>
          <w:rFonts w:eastAsiaTheme="minorHAnsi"/>
          <w:lang w:eastAsia="en-US"/>
        </w:rPr>
        <w:t xml:space="preserve"> eq2 = (x.HasValue &amp;&amp; y.HasValue)</w:t>
      </w:r>
    </w:p>
    <w:p w14:paraId="72FF1170" w14:textId="77777777" w:rsidR="0077390D" w:rsidRDefault="0077390D" w:rsidP="0077390D">
      <w:pPr>
        <w:pStyle w:val="SourceCode"/>
      </w:pPr>
    </w:p>
    <w:p w14:paraId="3E4CF238" w14:textId="77777777" w:rsidR="0077390D" w:rsidRDefault="0077390D" w:rsidP="0077390D">
      <w:pPr>
        <w:spacing w:after="160" w:line="259" w:lineRule="auto"/>
        <w:rPr>
          <w:rFonts w:asciiTheme="majorHAnsi" w:eastAsiaTheme="majorEastAsia" w:hAnsiTheme="majorHAnsi" w:cstheme="majorBidi"/>
          <w:color w:val="31378B" w:themeColor="text2"/>
          <w:sz w:val="28"/>
          <w:szCs w:val="26"/>
        </w:rPr>
      </w:pPr>
      <w:r>
        <w:br w:type="page"/>
      </w:r>
    </w:p>
    <w:p w14:paraId="28F523FD" w14:textId="77777777" w:rsidR="0077390D" w:rsidRDefault="0077390D" w:rsidP="0077390D">
      <w:pPr>
        <w:pStyle w:val="Heading3"/>
      </w:pPr>
      <w:r>
        <w:lastRenderedPageBreak/>
        <w:t>Anonymous Types</w:t>
      </w:r>
    </w:p>
    <w:p w14:paraId="5F726BFD" w14:textId="77777777" w:rsidR="0077390D" w:rsidRPr="00C765AE" w:rsidRDefault="0077390D" w:rsidP="0077390D">
      <w:r>
        <w:t xml:space="preserve">In the following snippet the variable place must be off type var because it is anonymous. Its actually type is generated by the compiler. </w:t>
      </w:r>
    </w:p>
    <w:p w14:paraId="43A5A2E6"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place = </w:t>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4467312A" w14:textId="77777777" w:rsidR="0077390D" w:rsidRDefault="0077390D" w:rsidP="0077390D">
      <w:pPr>
        <w:pStyle w:val="SourceCode"/>
        <w:rPr>
          <w:rFonts w:eastAsiaTheme="minorHAnsi"/>
          <w:lang w:eastAsia="en-US"/>
        </w:rPr>
      </w:pPr>
      <w:r>
        <w:rPr>
          <w:rFonts w:eastAsiaTheme="minorHAnsi"/>
          <w:lang w:eastAsia="en-US"/>
        </w:rPr>
        <w:tab/>
        <w:t>WriteLine(place.Street);</w:t>
      </w:r>
    </w:p>
    <w:p w14:paraId="45D5E968" w14:textId="77777777" w:rsidR="0077390D" w:rsidRDefault="0077390D" w:rsidP="0077390D">
      <w:r>
        <w:t>Equality and hashing are overridden to use value equality</w:t>
      </w:r>
    </w:p>
    <w:p w14:paraId="3A6809C2"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a = </w:t>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444B1C30"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b = </w:t>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10852692" w14:textId="77777777" w:rsidR="0077390D" w:rsidRDefault="0077390D" w:rsidP="0077390D">
      <w:pPr>
        <w:pStyle w:val="SourceCode"/>
        <w:rPr>
          <w:rFonts w:eastAsiaTheme="minorHAnsi"/>
          <w:lang w:eastAsia="en-US"/>
        </w:rPr>
      </w:pPr>
      <w:r>
        <w:rPr>
          <w:rFonts w:eastAsiaTheme="minorHAnsi"/>
          <w:lang w:eastAsia="en-US"/>
        </w:rPr>
        <w:tab/>
        <w:t xml:space="preserve">WriteLine(a.Equals(b)); </w:t>
      </w:r>
      <w:r>
        <w:rPr>
          <w:rFonts w:eastAsiaTheme="minorHAnsi"/>
          <w:color w:val="009600"/>
          <w:lang w:eastAsia="en-US"/>
        </w:rPr>
        <w:t>// true</w:t>
      </w:r>
    </w:p>
    <w:p w14:paraId="5F256D4E" w14:textId="77777777" w:rsidR="0077390D" w:rsidRDefault="0077390D" w:rsidP="0077390D">
      <w:pPr>
        <w:pStyle w:val="SourceCode"/>
        <w:rPr>
          <w:rFonts w:eastAsiaTheme="minorHAnsi"/>
          <w:lang w:eastAsia="en-US"/>
        </w:rPr>
      </w:pPr>
      <w:r>
        <w:rPr>
          <w:rFonts w:eastAsiaTheme="minorHAnsi"/>
          <w:lang w:eastAsia="en-US"/>
        </w:rPr>
        <w:tab/>
        <w:t xml:space="preserve">WriteLine( a == b); </w:t>
      </w:r>
      <w:r>
        <w:rPr>
          <w:rFonts w:eastAsiaTheme="minorHAnsi"/>
          <w:color w:val="009600"/>
          <w:lang w:eastAsia="en-US"/>
        </w:rPr>
        <w:t>// false</w:t>
      </w:r>
    </w:p>
    <w:p w14:paraId="39DF2101" w14:textId="77777777" w:rsidR="0077390D" w:rsidRDefault="0077390D" w:rsidP="0077390D">
      <w:pPr>
        <w:pStyle w:val="SourceCode"/>
        <w:rPr>
          <w:rFonts w:eastAsiaTheme="minorHAnsi"/>
          <w:lang w:eastAsia="en-US"/>
        </w:rPr>
      </w:pPr>
      <w:r>
        <w:rPr>
          <w:rFonts w:eastAsiaTheme="minorHAnsi"/>
          <w:lang w:eastAsia="en-US"/>
        </w:rPr>
        <w:tab/>
      </w:r>
    </w:p>
    <w:p w14:paraId="4001EAC5"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aa = </w:t>
      </w:r>
      <w:r>
        <w:rPr>
          <w:rFonts w:eastAsiaTheme="minorHAnsi"/>
          <w:color w:val="0000FF"/>
          <w:lang w:eastAsia="en-US"/>
        </w:rPr>
        <w:t>new</w:t>
      </w:r>
      <w:r>
        <w:rPr>
          <w:rFonts w:eastAsiaTheme="minorHAnsi"/>
          <w:lang w:eastAsia="en-US"/>
        </w:rPr>
        <w:t xml:space="preserve"> Dictionary&lt;Object,</w:t>
      </w:r>
      <w:r>
        <w:rPr>
          <w:rFonts w:eastAsiaTheme="minorHAnsi"/>
          <w:color w:val="0000FF"/>
          <w:lang w:eastAsia="en-US"/>
        </w:rPr>
        <w:t>string</w:t>
      </w:r>
      <w:r>
        <w:rPr>
          <w:rFonts w:eastAsiaTheme="minorHAnsi"/>
          <w:lang w:eastAsia="en-US"/>
        </w:rPr>
        <w:t>&gt;();</w:t>
      </w:r>
    </w:p>
    <w:p w14:paraId="24986561" w14:textId="77777777" w:rsidR="0077390D" w:rsidRDefault="0077390D" w:rsidP="0077390D">
      <w:pPr>
        <w:pStyle w:val="SourceCode"/>
        <w:rPr>
          <w:rFonts w:eastAsiaTheme="minorHAnsi"/>
          <w:lang w:eastAsia="en-US"/>
        </w:rPr>
      </w:pPr>
      <w:r>
        <w:rPr>
          <w:rFonts w:eastAsiaTheme="minorHAnsi"/>
          <w:lang w:eastAsia="en-US"/>
        </w:rPr>
        <w:tab/>
        <w:t xml:space="preserve">aa[a] = </w:t>
      </w:r>
      <w:r>
        <w:rPr>
          <w:rFonts w:eastAsiaTheme="minorHAnsi"/>
          <w:color w:val="B41414"/>
          <w:lang w:eastAsia="en-US"/>
        </w:rPr>
        <w:t>"hello"</w:t>
      </w:r>
      <w:r>
        <w:rPr>
          <w:rFonts w:eastAsiaTheme="minorHAnsi"/>
          <w:lang w:eastAsia="en-US"/>
        </w:rPr>
        <w:t>;</w:t>
      </w:r>
    </w:p>
    <w:p w14:paraId="0575FD9A" w14:textId="77777777" w:rsidR="0077390D" w:rsidRDefault="0077390D" w:rsidP="0077390D">
      <w:pPr>
        <w:pStyle w:val="SourceCode"/>
      </w:pPr>
      <w:r>
        <w:rPr>
          <w:rFonts w:eastAsiaTheme="minorHAnsi"/>
          <w:lang w:eastAsia="en-US"/>
        </w:rPr>
        <w:tab/>
        <w:t xml:space="preserve">WriteLine(aa.ContainsKey(b));  </w:t>
      </w:r>
      <w:r>
        <w:rPr>
          <w:rFonts w:eastAsiaTheme="minorHAnsi"/>
          <w:color w:val="009600"/>
          <w:lang w:eastAsia="en-US"/>
        </w:rPr>
        <w:t>// true</w:t>
      </w:r>
      <w:r>
        <w:t xml:space="preserve"> </w:t>
      </w:r>
    </w:p>
    <w:p w14:paraId="1A8EBBBD" w14:textId="77777777" w:rsidR="0077390D" w:rsidRDefault="0077390D" w:rsidP="0077390D">
      <w:pPr>
        <w:pStyle w:val="SourceCode"/>
      </w:pPr>
    </w:p>
    <w:p w14:paraId="70C4FD60" w14:textId="77777777" w:rsidR="0077390D" w:rsidRDefault="0077390D" w:rsidP="0077390D">
      <w:r>
        <w:t>The compiler is smart enough to generate only one type in the following code</w:t>
      </w:r>
    </w:p>
    <w:p w14:paraId="50394329"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c = </w:t>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3FD25C54"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d = </w:t>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042CD398" w14:textId="77777777" w:rsidR="0077390D" w:rsidRDefault="0077390D" w:rsidP="0077390D">
      <w:pPr>
        <w:pStyle w:val="SourceCode"/>
        <w:rPr>
          <w:rFonts w:eastAsiaTheme="minorHAnsi"/>
          <w:color w:val="009600"/>
          <w:lang w:eastAsia="en-US"/>
        </w:rPr>
      </w:pPr>
      <w:r>
        <w:rPr>
          <w:rFonts w:eastAsiaTheme="minorHAnsi"/>
          <w:lang w:eastAsia="en-US"/>
        </w:rPr>
        <w:tab/>
        <w:t xml:space="preserve">WriteLine(c.GetType() == d.GetType()); </w:t>
      </w:r>
      <w:r>
        <w:rPr>
          <w:rFonts w:eastAsiaTheme="minorHAnsi"/>
          <w:color w:val="009600"/>
          <w:lang w:eastAsia="en-US"/>
        </w:rPr>
        <w:t>// true</w:t>
      </w:r>
    </w:p>
    <w:p w14:paraId="46BE0FDD" w14:textId="77777777" w:rsidR="0077390D" w:rsidRDefault="0077390D" w:rsidP="0077390D">
      <w:r>
        <w:t>We can create arrays of anonymous type objects</w:t>
      </w:r>
    </w:p>
    <w:p w14:paraId="04735A1F"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ar = </w:t>
      </w:r>
      <w:r>
        <w:rPr>
          <w:rFonts w:eastAsiaTheme="minorHAnsi"/>
          <w:color w:val="0000FF"/>
          <w:lang w:eastAsia="en-US"/>
        </w:rPr>
        <w:t>new</w:t>
      </w:r>
      <w:r>
        <w:rPr>
          <w:rFonts w:eastAsiaTheme="minorHAnsi"/>
          <w:lang w:eastAsia="en-US"/>
        </w:rPr>
        <w:t>[]</w:t>
      </w:r>
    </w:p>
    <w:p w14:paraId="5854F9A7" w14:textId="77777777" w:rsidR="0077390D" w:rsidRDefault="0077390D" w:rsidP="0077390D">
      <w:pPr>
        <w:pStyle w:val="SourceCode"/>
        <w:rPr>
          <w:rFonts w:eastAsiaTheme="minorHAnsi"/>
          <w:lang w:eastAsia="en-US"/>
        </w:rPr>
      </w:pPr>
      <w:r>
        <w:rPr>
          <w:rFonts w:eastAsiaTheme="minorHAnsi"/>
          <w:lang w:eastAsia="en-US"/>
        </w:rPr>
        <w:tab/>
        <w:t>{</w:t>
      </w:r>
    </w:p>
    <w:p w14:paraId="4EFA63D1"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20</w:t>
      </w:r>
      <w:r>
        <w:rPr>
          <w:rFonts w:eastAsiaTheme="minorHAnsi"/>
          <w:lang w:eastAsia="en-US"/>
        </w:rPr>
        <w:t xml:space="preserve"> },</w:t>
      </w:r>
    </w:p>
    <w:p w14:paraId="76D43532"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new</w:t>
      </w:r>
      <w:r>
        <w:rPr>
          <w:rFonts w:eastAsiaTheme="minorHAnsi"/>
          <w:lang w:eastAsia="en-US"/>
        </w:rPr>
        <w:t xml:space="preserve"> { Street = </w:t>
      </w:r>
      <w:r>
        <w:rPr>
          <w:rFonts w:eastAsiaTheme="minorHAnsi"/>
          <w:color w:val="B41414"/>
          <w:lang w:eastAsia="en-US"/>
        </w:rPr>
        <w:t>"Worple Road"</w:t>
      </w:r>
      <w:r>
        <w:rPr>
          <w:rFonts w:eastAsiaTheme="minorHAnsi"/>
          <w:lang w:eastAsia="en-US"/>
        </w:rPr>
        <w:t xml:space="preserve">, Number = </w:t>
      </w:r>
      <w:r>
        <w:rPr>
          <w:rFonts w:eastAsiaTheme="minorHAnsi"/>
          <w:color w:val="C81EFA"/>
          <w:lang w:eastAsia="en-US"/>
        </w:rPr>
        <w:t>25</w:t>
      </w:r>
      <w:r>
        <w:rPr>
          <w:rFonts w:eastAsiaTheme="minorHAnsi"/>
          <w:lang w:eastAsia="en-US"/>
        </w:rPr>
        <w:t xml:space="preserve"> }</w:t>
      </w:r>
    </w:p>
    <w:p w14:paraId="4609AB10" w14:textId="77777777" w:rsidR="0077390D" w:rsidRDefault="0077390D" w:rsidP="0077390D">
      <w:pPr>
        <w:pStyle w:val="SourceCode"/>
        <w:rPr>
          <w:rFonts w:eastAsiaTheme="minorHAnsi"/>
          <w:lang w:eastAsia="en-US"/>
        </w:rPr>
      </w:pPr>
      <w:r>
        <w:rPr>
          <w:rFonts w:eastAsiaTheme="minorHAnsi"/>
          <w:lang w:eastAsia="en-US"/>
        </w:rPr>
        <w:tab/>
        <w:t>}</w:t>
      </w:r>
    </w:p>
    <w:p w14:paraId="7BF44DDD" w14:textId="77777777" w:rsidR="0077390D" w:rsidRPr="00C765AE" w:rsidRDefault="0077390D" w:rsidP="0077390D">
      <w:r>
        <w:t>We cannot, however, return anonymous types from methods.</w:t>
      </w:r>
    </w:p>
    <w:p w14:paraId="665C1B4F" w14:textId="77777777" w:rsidR="0077390D" w:rsidRDefault="0077390D" w:rsidP="0077390D">
      <w:pPr>
        <w:spacing w:after="160" w:line="259" w:lineRule="auto"/>
        <w:rPr>
          <w:rFonts w:asciiTheme="majorHAnsi" w:eastAsiaTheme="majorEastAsia" w:hAnsiTheme="majorHAnsi" w:cstheme="majorBidi"/>
          <w:color w:val="31378B" w:themeColor="text2"/>
          <w:sz w:val="28"/>
          <w:szCs w:val="26"/>
        </w:rPr>
      </w:pPr>
      <w:r>
        <w:br w:type="page"/>
      </w:r>
    </w:p>
    <w:p w14:paraId="769081A2" w14:textId="77777777" w:rsidR="0077390D" w:rsidRDefault="0077390D" w:rsidP="0077390D">
      <w:pPr>
        <w:pStyle w:val="Heading3"/>
      </w:pPr>
      <w:r>
        <w:lastRenderedPageBreak/>
        <w:t>Tuples</w:t>
      </w:r>
    </w:p>
    <w:p w14:paraId="20CA1F30" w14:textId="77777777" w:rsidR="0077390D" w:rsidRDefault="0077390D" w:rsidP="0077390D">
      <w:r>
        <w:t>Tuples allow one to return multiple values from a method without using out values. The compiler generates types of System.ValueTuple when it sees the following syntax.</w:t>
      </w:r>
    </w:p>
    <w:p w14:paraId="051B2751" w14:textId="77777777" w:rsidR="0077390D" w:rsidRDefault="0077390D" w:rsidP="0077390D">
      <w:pPr>
        <w:pStyle w:val="SourceCode"/>
      </w:pPr>
      <w:r>
        <w:rPr>
          <w:rFonts w:eastAsiaTheme="minorHAnsi"/>
          <w:lang w:eastAsia="en-US"/>
        </w:rPr>
        <w:tab/>
      </w:r>
      <w:r>
        <w:rPr>
          <w:rFonts w:eastAsiaTheme="minorHAnsi"/>
          <w:color w:val="0000FF"/>
          <w:lang w:eastAsia="en-US"/>
        </w:rPr>
        <w:t>var</w:t>
      </w:r>
      <w:r>
        <w:rPr>
          <w:rFonts w:eastAsiaTheme="minorHAnsi"/>
          <w:lang w:eastAsia="en-US"/>
        </w:rPr>
        <w:t xml:space="preserve"> myAddress = (</w:t>
      </w:r>
      <w:r>
        <w:rPr>
          <w:rFonts w:eastAsiaTheme="minorHAnsi"/>
          <w:color w:val="C81EFA"/>
          <w:lang w:eastAsia="en-US"/>
        </w:rPr>
        <w:t>23</w:t>
      </w:r>
      <w:r>
        <w:rPr>
          <w:rFonts w:eastAsiaTheme="minorHAnsi"/>
          <w:lang w:eastAsia="en-US"/>
        </w:rPr>
        <w:t>,</w:t>
      </w:r>
      <w:r>
        <w:rPr>
          <w:rFonts w:eastAsiaTheme="minorHAnsi"/>
          <w:color w:val="B41414"/>
          <w:lang w:eastAsia="en-US"/>
        </w:rPr>
        <w:t>"Worple Road"</w:t>
      </w:r>
      <w:r>
        <w:rPr>
          <w:rFonts w:eastAsiaTheme="minorHAnsi"/>
          <w:lang w:eastAsia="en-US"/>
        </w:rPr>
        <w:t>);</w:t>
      </w:r>
    </w:p>
    <w:p w14:paraId="7DC00EB6" w14:textId="77777777" w:rsidR="0077390D" w:rsidRDefault="0077390D" w:rsidP="0077390D">
      <w:r>
        <w:t>As with all value types assigning makes a copy.</w:t>
      </w:r>
    </w:p>
    <w:p w14:paraId="4C01567A" w14:textId="77777777" w:rsidR="0077390D" w:rsidRDefault="0077390D" w:rsidP="0077390D">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var</w:t>
      </w:r>
      <w:r>
        <w:rPr>
          <w:rFonts w:eastAsiaTheme="minorHAnsi"/>
          <w:color w:val="000000"/>
          <w:lang w:eastAsia="en-US"/>
        </w:rPr>
        <w:t xml:space="preserve"> a1 = (</w:t>
      </w:r>
      <w:r>
        <w:rPr>
          <w:rFonts w:eastAsiaTheme="minorHAnsi"/>
          <w:color w:val="C81EFA"/>
          <w:lang w:eastAsia="en-US"/>
        </w:rPr>
        <w:t>23</w:t>
      </w:r>
      <w:r>
        <w:rPr>
          <w:rFonts w:eastAsiaTheme="minorHAnsi"/>
          <w:color w:val="000000"/>
          <w:lang w:eastAsia="en-US"/>
        </w:rPr>
        <w:t>,</w:t>
      </w:r>
      <w:r>
        <w:rPr>
          <w:rFonts w:eastAsiaTheme="minorHAnsi"/>
          <w:lang w:eastAsia="en-US"/>
        </w:rPr>
        <w:t>"Worple Road"</w:t>
      </w:r>
      <w:r>
        <w:rPr>
          <w:rFonts w:eastAsiaTheme="minorHAnsi"/>
          <w:color w:val="000000"/>
          <w:lang w:eastAsia="en-US"/>
        </w:rPr>
        <w:t>);</w:t>
      </w:r>
    </w:p>
    <w:p w14:paraId="6A5F519F" w14:textId="77777777" w:rsidR="0077390D" w:rsidRDefault="0077390D" w:rsidP="0077390D">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var</w:t>
      </w:r>
      <w:r>
        <w:rPr>
          <w:rFonts w:eastAsiaTheme="minorHAnsi"/>
          <w:color w:val="000000"/>
          <w:lang w:eastAsia="en-US"/>
        </w:rPr>
        <w:t xml:space="preserve"> a2 = a1;</w:t>
      </w:r>
    </w:p>
    <w:p w14:paraId="65CB2FA7" w14:textId="77777777" w:rsidR="0077390D" w:rsidRDefault="0077390D" w:rsidP="0077390D">
      <w:pPr>
        <w:pStyle w:val="SourceCode"/>
        <w:rPr>
          <w:rFonts w:eastAsiaTheme="minorHAnsi"/>
          <w:color w:val="000000"/>
          <w:lang w:eastAsia="en-US"/>
        </w:rPr>
      </w:pPr>
      <w:r>
        <w:rPr>
          <w:rFonts w:eastAsiaTheme="minorHAnsi"/>
          <w:color w:val="000000"/>
          <w:lang w:eastAsia="en-US"/>
        </w:rPr>
        <w:tab/>
        <w:t xml:space="preserve">a2.Item1 = </w:t>
      </w:r>
      <w:r>
        <w:rPr>
          <w:rFonts w:eastAsiaTheme="minorHAnsi"/>
          <w:color w:val="C81EFA"/>
          <w:lang w:eastAsia="en-US"/>
        </w:rPr>
        <w:t>46</w:t>
      </w:r>
      <w:r>
        <w:rPr>
          <w:rFonts w:eastAsiaTheme="minorHAnsi"/>
          <w:color w:val="000000"/>
          <w:lang w:eastAsia="en-US"/>
        </w:rPr>
        <w:t>;</w:t>
      </w:r>
    </w:p>
    <w:p w14:paraId="3EF01347" w14:textId="77777777" w:rsidR="0077390D" w:rsidRDefault="0077390D" w:rsidP="0077390D">
      <w:pPr>
        <w:pStyle w:val="SourceCode"/>
      </w:pPr>
      <w:r>
        <w:rPr>
          <w:rFonts w:eastAsiaTheme="minorHAnsi"/>
          <w:color w:val="000000"/>
          <w:lang w:eastAsia="en-US"/>
        </w:rPr>
        <w:tab/>
        <w:t xml:space="preserve">WriteLine(a1); </w:t>
      </w:r>
      <w:r>
        <w:rPr>
          <w:rFonts w:eastAsiaTheme="minorHAnsi"/>
          <w:color w:val="009600"/>
          <w:lang w:eastAsia="en-US"/>
        </w:rPr>
        <w:t>// (23, "Worple Road");</w:t>
      </w:r>
    </w:p>
    <w:p w14:paraId="1B205D11" w14:textId="77777777" w:rsidR="0077390D" w:rsidRDefault="0077390D" w:rsidP="0077390D">
      <w:r>
        <w:t xml:space="preserve">In order to return a tuple from a function we use an explicit tuple type. </w:t>
      </w:r>
    </w:p>
    <w:p w14:paraId="439F1996" w14:textId="77777777" w:rsidR="0077390D" w:rsidRDefault="0077390D" w:rsidP="0077390D">
      <w:pPr>
        <w:pStyle w:val="SourceCode"/>
        <w:rPr>
          <w:rFonts w:eastAsiaTheme="minorHAnsi"/>
          <w:lang w:eastAsia="en-US"/>
        </w:rPr>
      </w:pPr>
      <w:r>
        <w:rPr>
          <w:rFonts w:eastAsiaTheme="minorHAnsi"/>
          <w:lang w:eastAsia="en-US"/>
        </w:rPr>
        <w:tab/>
        <w: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string</w:t>
      </w:r>
      <w:r>
        <w:rPr>
          <w:rFonts w:eastAsiaTheme="minorHAnsi"/>
          <w:lang w:eastAsia="en-US"/>
        </w:rPr>
        <w:t>) GetAddress() =&gt; (</w:t>
      </w:r>
      <w:r>
        <w:rPr>
          <w:rFonts w:eastAsiaTheme="minorHAnsi"/>
          <w:color w:val="C81EFA"/>
          <w:lang w:eastAsia="en-US"/>
        </w:rPr>
        <w:t>23</w:t>
      </w:r>
      <w:r>
        <w:rPr>
          <w:rFonts w:eastAsiaTheme="minorHAnsi"/>
          <w:lang w:eastAsia="en-US"/>
        </w:rPr>
        <w:t xml:space="preserve">, </w:t>
      </w:r>
      <w:r>
        <w:rPr>
          <w:rFonts w:eastAsiaTheme="minorHAnsi"/>
          <w:color w:val="B41414"/>
          <w:lang w:eastAsia="en-US"/>
        </w:rPr>
        <w:t>"Worple Road"</w:t>
      </w:r>
      <w:r>
        <w:rPr>
          <w:rFonts w:eastAsiaTheme="minorHAnsi"/>
          <w:lang w:eastAsia="en-US"/>
        </w:rPr>
        <w:t>);</w:t>
      </w:r>
    </w:p>
    <w:p w14:paraId="49A5631D" w14:textId="77777777" w:rsidR="0077390D" w:rsidRDefault="0077390D" w:rsidP="0077390D">
      <w:pPr>
        <w:pStyle w:val="SourceCode"/>
        <w:rPr>
          <w:rFonts w:eastAsiaTheme="minorHAnsi"/>
          <w:lang w:eastAsia="en-US"/>
        </w:rPr>
      </w:pPr>
      <w:r>
        <w:rPr>
          <w:rFonts w:eastAsiaTheme="minorHAnsi"/>
          <w:lang w:eastAsia="en-US"/>
        </w:rPr>
        <w:tab/>
        <w: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string</w:t>
      </w:r>
      <w:r>
        <w:rPr>
          <w:rFonts w:eastAsiaTheme="minorHAnsi"/>
          <w:lang w:eastAsia="en-US"/>
        </w:rPr>
        <w:t>) address = GetAddress();</w:t>
      </w:r>
    </w:p>
    <w:p w14:paraId="68D81E48" w14:textId="77777777" w:rsidR="0077390D" w:rsidRDefault="0077390D" w:rsidP="0077390D">
      <w:pPr>
        <w:pStyle w:val="SourceCode"/>
        <w:rPr>
          <w:rFonts w:eastAsiaTheme="minorHAnsi"/>
          <w:lang w:eastAsia="en-US"/>
        </w:rPr>
      </w:pPr>
      <w:r>
        <w:rPr>
          <w:rFonts w:eastAsiaTheme="minorHAnsi"/>
          <w:lang w:eastAsia="en-US"/>
        </w:rPr>
        <w:tab/>
        <w:t>WriteLine(address);</w:t>
      </w:r>
    </w:p>
    <w:p w14:paraId="460EACB0" w14:textId="77777777" w:rsidR="0077390D" w:rsidRDefault="0077390D" w:rsidP="0077390D">
      <w:r>
        <w:t>We can use tuples with generics</w:t>
      </w:r>
    </w:p>
    <w:p w14:paraId="3C03B16E" w14:textId="77777777" w:rsidR="0077390D" w:rsidRDefault="0077390D" w:rsidP="0077390D">
      <w:pPr>
        <w:pStyle w:val="SourceCode"/>
        <w:rPr>
          <w:rFonts w:eastAsiaTheme="minorHAnsi"/>
          <w:lang w:eastAsia="en-US"/>
        </w:rPr>
      </w:pPr>
      <w:r>
        <w:rPr>
          <w:rFonts w:eastAsiaTheme="minorHAnsi"/>
          <w:lang w:eastAsia="en-US"/>
        </w:rPr>
        <w:tab/>
        <w:t>IList&lt;(</w:t>
      </w:r>
      <w:r>
        <w:rPr>
          <w:rFonts w:eastAsiaTheme="minorHAnsi"/>
          <w:color w:val="0000FF"/>
          <w:lang w:eastAsia="en-US"/>
        </w:rPr>
        <w:t>int</w:t>
      </w:r>
      <w:r>
        <w:rPr>
          <w:rFonts w:eastAsiaTheme="minorHAnsi"/>
          <w:lang w:eastAsia="en-US"/>
        </w:rPr>
        <w:t>,</w:t>
      </w:r>
      <w:r>
        <w:rPr>
          <w:rFonts w:eastAsiaTheme="minorHAnsi"/>
          <w:color w:val="0000FF"/>
          <w:lang w:eastAsia="en-US"/>
        </w:rPr>
        <w:t>string</w:t>
      </w:r>
      <w:r>
        <w:rPr>
          <w:rFonts w:eastAsiaTheme="minorHAnsi"/>
          <w:lang w:eastAsia="en-US"/>
        </w:rPr>
        <w:t xml:space="preserve">)&gt; l = </w:t>
      </w:r>
      <w:r>
        <w:rPr>
          <w:rFonts w:eastAsiaTheme="minorHAnsi"/>
          <w:color w:val="0000FF"/>
          <w:lang w:eastAsia="en-US"/>
        </w:rPr>
        <w:t>new</w:t>
      </w:r>
      <w:r>
        <w:rPr>
          <w:rFonts w:eastAsiaTheme="minorHAnsi"/>
          <w:lang w:eastAsia="en-US"/>
        </w:rPr>
        <w:t xml:space="preserve"> List&lt;(</w:t>
      </w:r>
      <w:r>
        <w:rPr>
          <w:rFonts w:eastAsiaTheme="minorHAnsi"/>
          <w:color w:val="0000FF"/>
          <w:lang w:eastAsia="en-US"/>
        </w:rPr>
        <w:t>int</w:t>
      </w:r>
      <w:r>
        <w:rPr>
          <w:rFonts w:eastAsiaTheme="minorHAnsi"/>
          <w:lang w:eastAsia="en-US"/>
        </w:rPr>
        <w:t xml:space="preserve">, </w:t>
      </w:r>
      <w:r>
        <w:rPr>
          <w:rFonts w:eastAsiaTheme="minorHAnsi"/>
          <w:color w:val="0000FF"/>
          <w:lang w:eastAsia="en-US"/>
        </w:rPr>
        <w:t>string</w:t>
      </w:r>
      <w:r>
        <w:rPr>
          <w:rFonts w:eastAsiaTheme="minorHAnsi"/>
          <w:lang w:eastAsia="en-US"/>
        </w:rPr>
        <w:t>)&gt;()</w:t>
      </w:r>
    </w:p>
    <w:p w14:paraId="74BAAC76" w14:textId="77777777" w:rsidR="0077390D" w:rsidRDefault="0077390D" w:rsidP="0077390D">
      <w:pPr>
        <w:pStyle w:val="SourceCode"/>
        <w:rPr>
          <w:rFonts w:eastAsiaTheme="minorHAnsi"/>
          <w:lang w:eastAsia="en-US"/>
        </w:rPr>
      </w:pPr>
      <w:r>
        <w:rPr>
          <w:rFonts w:eastAsiaTheme="minorHAnsi"/>
          <w:lang w:eastAsia="en-US"/>
        </w:rPr>
        <w:tab/>
        <w:t>{</w:t>
      </w:r>
    </w:p>
    <w:p w14:paraId="38773376"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lang w:eastAsia="en-US"/>
        </w:rPr>
        <w:tab/>
        <w:t>(</w:t>
      </w:r>
      <w:r>
        <w:rPr>
          <w:rFonts w:eastAsiaTheme="minorHAnsi"/>
          <w:color w:val="C81EFA"/>
          <w:lang w:eastAsia="en-US"/>
        </w:rPr>
        <w:t>23</w:t>
      </w:r>
      <w:r>
        <w:rPr>
          <w:rFonts w:eastAsiaTheme="minorHAnsi"/>
          <w:lang w:eastAsia="en-US"/>
        </w:rPr>
        <w:t>,</w:t>
      </w:r>
      <w:r>
        <w:rPr>
          <w:rFonts w:eastAsiaTheme="minorHAnsi"/>
          <w:color w:val="B41414"/>
          <w:lang w:eastAsia="en-US"/>
        </w:rPr>
        <w:t>"Worple Road"</w:t>
      </w:r>
      <w:r>
        <w:rPr>
          <w:rFonts w:eastAsiaTheme="minorHAnsi"/>
          <w:lang w:eastAsia="en-US"/>
        </w:rPr>
        <w:t>),</w:t>
      </w:r>
    </w:p>
    <w:p w14:paraId="4FFE14CD"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lang w:eastAsia="en-US"/>
        </w:rPr>
        <w:tab/>
        <w:t>(</w:t>
      </w:r>
      <w:r>
        <w:rPr>
          <w:rFonts w:eastAsiaTheme="minorHAnsi"/>
          <w:color w:val="C81EFA"/>
          <w:lang w:eastAsia="en-US"/>
        </w:rPr>
        <w:t>46</w:t>
      </w:r>
      <w:r>
        <w:rPr>
          <w:rFonts w:eastAsiaTheme="minorHAnsi"/>
          <w:lang w:eastAsia="en-US"/>
        </w:rPr>
        <w:t>,</w:t>
      </w:r>
      <w:r>
        <w:rPr>
          <w:rFonts w:eastAsiaTheme="minorHAnsi"/>
          <w:color w:val="B41414"/>
          <w:lang w:eastAsia="en-US"/>
        </w:rPr>
        <w:t>"Worple Road"</w:t>
      </w:r>
      <w:r>
        <w:rPr>
          <w:rFonts w:eastAsiaTheme="minorHAnsi"/>
          <w:lang w:eastAsia="en-US"/>
        </w:rPr>
        <w:t>)</w:t>
      </w:r>
    </w:p>
    <w:p w14:paraId="6170DBA1" w14:textId="77777777" w:rsidR="0077390D" w:rsidRPr="00F14A94" w:rsidRDefault="0077390D" w:rsidP="0077390D">
      <w:pPr>
        <w:pStyle w:val="SourceCode"/>
      </w:pPr>
      <w:r>
        <w:rPr>
          <w:rFonts w:eastAsiaTheme="minorHAnsi"/>
          <w:lang w:eastAsia="en-US"/>
        </w:rPr>
        <w:tab/>
        <w:t>};</w:t>
      </w:r>
    </w:p>
    <w:p w14:paraId="41A6A38D" w14:textId="77777777" w:rsidR="0077390D" w:rsidRDefault="0077390D" w:rsidP="0077390D">
      <w:r>
        <w:t>We can name tuple members</w:t>
      </w:r>
    </w:p>
    <w:p w14:paraId="30DD3FED" w14:textId="77777777" w:rsidR="0077390D" w:rsidRDefault="0077390D" w:rsidP="0077390D">
      <w:pPr>
        <w:pStyle w:val="SourceCode"/>
        <w:rPr>
          <w:rFonts w:eastAsiaTheme="minorHAnsi"/>
          <w:lang w:eastAsia="en-US"/>
        </w:rPr>
      </w:pPr>
      <w:r>
        <w:rPr>
          <w:rFonts w:eastAsiaTheme="minorHAnsi"/>
          <w:lang w:eastAsia="en-US"/>
        </w:rPr>
        <w:tab/>
      </w:r>
      <w:r>
        <w:rPr>
          <w:rFonts w:eastAsiaTheme="minorHAnsi"/>
          <w:color w:val="0000FF"/>
          <w:lang w:eastAsia="en-US"/>
        </w:rPr>
        <w:t>var</w:t>
      </w:r>
      <w:r>
        <w:rPr>
          <w:rFonts w:eastAsiaTheme="minorHAnsi"/>
          <w:lang w:eastAsia="en-US"/>
        </w:rPr>
        <w:t xml:space="preserve"> a3 = (Number:</w:t>
      </w:r>
      <w:r>
        <w:rPr>
          <w:rFonts w:eastAsiaTheme="minorHAnsi"/>
          <w:color w:val="C81EFA"/>
          <w:lang w:eastAsia="en-US"/>
        </w:rPr>
        <w:t>1</w:t>
      </w:r>
      <w:r>
        <w:rPr>
          <w:rFonts w:eastAsiaTheme="minorHAnsi"/>
          <w:lang w:eastAsia="en-US"/>
        </w:rPr>
        <w:t>,Road:</w:t>
      </w:r>
      <w:r>
        <w:rPr>
          <w:rFonts w:eastAsiaTheme="minorHAnsi"/>
          <w:color w:val="B41414"/>
          <w:lang w:eastAsia="en-US"/>
        </w:rPr>
        <w:t>"Worple Road"</w:t>
      </w:r>
      <w:r>
        <w:rPr>
          <w:rFonts w:eastAsiaTheme="minorHAnsi"/>
          <w:lang w:eastAsia="en-US"/>
        </w:rPr>
        <w:t>);</w:t>
      </w:r>
    </w:p>
    <w:p w14:paraId="32EA298F" w14:textId="77777777" w:rsidR="0077390D" w:rsidRPr="00F14A94" w:rsidRDefault="0077390D" w:rsidP="0077390D">
      <w:pPr>
        <w:pStyle w:val="SourceCode"/>
      </w:pPr>
      <w:r>
        <w:rPr>
          <w:rFonts w:eastAsiaTheme="minorHAnsi"/>
          <w:lang w:eastAsia="en-US"/>
        </w:rPr>
        <w:tab/>
        <w:t xml:space="preserve">WriteLine( a3.Number); </w:t>
      </w:r>
      <w:r>
        <w:rPr>
          <w:rFonts w:eastAsiaTheme="minorHAnsi"/>
          <w:color w:val="009600"/>
          <w:lang w:eastAsia="en-US"/>
        </w:rPr>
        <w:t>// 1</w:t>
      </w:r>
    </w:p>
    <w:p w14:paraId="5C493135" w14:textId="77777777" w:rsidR="0077390D" w:rsidRDefault="0077390D" w:rsidP="0077390D">
      <w:pPr>
        <w:pStyle w:val="SourceCode"/>
        <w:rPr>
          <w:rFonts w:eastAsiaTheme="minorHAnsi"/>
          <w:lang w:eastAsia="en-US"/>
        </w:rPr>
      </w:pPr>
      <w:r>
        <w:rPr>
          <w:rFonts w:eastAsiaTheme="minorHAnsi"/>
          <w:lang w:eastAsia="en-US"/>
        </w:rPr>
        <w:tab/>
        <w:t>(</w:t>
      </w:r>
      <w:r>
        <w:rPr>
          <w:rFonts w:eastAsiaTheme="minorHAnsi"/>
          <w:color w:val="0000FF"/>
          <w:lang w:eastAsia="en-US"/>
        </w:rPr>
        <w:t>int</w:t>
      </w:r>
      <w:r>
        <w:rPr>
          <w:rFonts w:eastAsiaTheme="minorHAnsi"/>
          <w:lang w:eastAsia="en-US"/>
        </w:rPr>
        <w:t xml:space="preserve"> Number, </w:t>
      </w:r>
      <w:r>
        <w:rPr>
          <w:rFonts w:eastAsiaTheme="minorHAnsi"/>
          <w:color w:val="0000FF"/>
          <w:lang w:eastAsia="en-US"/>
        </w:rPr>
        <w:t>string</w:t>
      </w:r>
      <w:r>
        <w:rPr>
          <w:rFonts w:eastAsiaTheme="minorHAnsi"/>
          <w:lang w:eastAsia="en-US"/>
        </w:rPr>
        <w:t xml:space="preserve"> Road) a4 = (Number:</w:t>
      </w:r>
      <w:r>
        <w:rPr>
          <w:rFonts w:eastAsiaTheme="minorHAnsi"/>
          <w:color w:val="C81EFA"/>
          <w:lang w:eastAsia="en-US"/>
        </w:rPr>
        <w:t>1</w:t>
      </w:r>
      <w:r>
        <w:rPr>
          <w:rFonts w:eastAsiaTheme="minorHAnsi"/>
          <w:lang w:eastAsia="en-US"/>
        </w:rPr>
        <w:t>,Road:</w:t>
      </w:r>
      <w:r>
        <w:rPr>
          <w:rFonts w:eastAsiaTheme="minorHAnsi"/>
          <w:color w:val="B41414"/>
          <w:lang w:eastAsia="en-US"/>
        </w:rPr>
        <w:t>"Worple Road"</w:t>
      </w:r>
      <w:r>
        <w:rPr>
          <w:rFonts w:eastAsiaTheme="minorHAnsi"/>
          <w:lang w:eastAsia="en-US"/>
        </w:rPr>
        <w:t>);</w:t>
      </w:r>
    </w:p>
    <w:p w14:paraId="7EF1AB6C" w14:textId="77777777" w:rsidR="0077390D" w:rsidRPr="00BF45B1" w:rsidRDefault="0077390D" w:rsidP="0077390D">
      <w:pPr>
        <w:pStyle w:val="SourceCode"/>
      </w:pPr>
      <w:r>
        <w:rPr>
          <w:rFonts w:eastAsiaTheme="minorHAnsi"/>
          <w:lang w:eastAsia="en-US"/>
        </w:rPr>
        <w:tab/>
        <w:t>(</w:t>
      </w:r>
      <w:r>
        <w:rPr>
          <w:rFonts w:eastAsiaTheme="minorHAnsi"/>
          <w:color w:val="0000FF"/>
          <w:lang w:eastAsia="en-US"/>
        </w:rPr>
        <w:t>int</w:t>
      </w:r>
      <w:r>
        <w:rPr>
          <w:rFonts w:eastAsiaTheme="minorHAnsi"/>
          <w:lang w:eastAsia="en-US"/>
        </w:rPr>
        <w:t xml:space="preserve"> Number, </w:t>
      </w:r>
      <w:r>
        <w:rPr>
          <w:rFonts w:eastAsiaTheme="minorHAnsi"/>
          <w:color w:val="0000FF"/>
          <w:lang w:eastAsia="en-US"/>
        </w:rPr>
        <w:t>string</w:t>
      </w:r>
      <w:r>
        <w:rPr>
          <w:rFonts w:eastAsiaTheme="minorHAnsi"/>
          <w:lang w:eastAsia="en-US"/>
        </w:rPr>
        <w:t xml:space="preserve"> Road) a5 = (</w:t>
      </w:r>
      <w:r>
        <w:rPr>
          <w:rFonts w:eastAsiaTheme="minorHAnsi"/>
          <w:color w:val="C81EFA"/>
          <w:lang w:eastAsia="en-US"/>
        </w:rPr>
        <w:t>2</w:t>
      </w:r>
      <w:r>
        <w:rPr>
          <w:rFonts w:eastAsiaTheme="minorHAnsi"/>
          <w:lang w:eastAsia="en-US"/>
        </w:rPr>
        <w:t>,</w:t>
      </w:r>
      <w:r>
        <w:rPr>
          <w:rFonts w:eastAsiaTheme="minorHAnsi"/>
          <w:color w:val="B41414"/>
          <w:lang w:eastAsia="en-US"/>
        </w:rPr>
        <w:t>"Worple Road"</w:t>
      </w:r>
      <w:r>
        <w:rPr>
          <w:rFonts w:eastAsiaTheme="minorHAnsi"/>
          <w:lang w:eastAsia="en-US"/>
        </w:rPr>
        <w:t>);</w:t>
      </w:r>
    </w:p>
    <w:p w14:paraId="184A4107" w14:textId="77777777" w:rsidR="0077390D" w:rsidRDefault="0077390D" w:rsidP="0077390D">
      <w:pPr>
        <w:spacing w:after="160" w:line="259" w:lineRule="auto"/>
      </w:pPr>
      <w:r>
        <w:t>We can deconstruct tuples</w:t>
      </w:r>
    </w:p>
    <w:p w14:paraId="73AD6781" w14:textId="77777777" w:rsidR="0077390D" w:rsidRDefault="0077390D" w:rsidP="0077390D">
      <w:pPr>
        <w:pStyle w:val="SourceCode"/>
        <w:rPr>
          <w:rFonts w:eastAsiaTheme="minorHAnsi"/>
          <w:lang w:eastAsia="en-US"/>
        </w:rPr>
      </w:pPr>
      <w:r>
        <w:rPr>
          <w:rFonts w:eastAsiaTheme="minorHAnsi"/>
          <w:lang w:eastAsia="en-US"/>
        </w:rPr>
        <w:tab/>
        <w:t>(</w:t>
      </w:r>
      <w:r>
        <w:rPr>
          <w:rFonts w:eastAsiaTheme="minorHAnsi"/>
          <w:color w:val="0000FF"/>
          <w:lang w:eastAsia="en-US"/>
        </w:rPr>
        <w:t>int</w:t>
      </w:r>
      <w:r>
        <w:rPr>
          <w:rFonts w:eastAsiaTheme="minorHAnsi"/>
          <w:lang w:eastAsia="en-US"/>
        </w:rPr>
        <w:t xml:space="preserve"> Number, </w:t>
      </w:r>
      <w:r>
        <w:rPr>
          <w:rFonts w:eastAsiaTheme="minorHAnsi"/>
          <w:color w:val="0000FF"/>
          <w:lang w:eastAsia="en-US"/>
        </w:rPr>
        <w:t>string</w:t>
      </w:r>
      <w:r>
        <w:rPr>
          <w:rFonts w:eastAsiaTheme="minorHAnsi"/>
          <w:lang w:eastAsia="en-US"/>
        </w:rPr>
        <w:t xml:space="preserve"> Road) a6 = (</w:t>
      </w:r>
      <w:r>
        <w:rPr>
          <w:rFonts w:eastAsiaTheme="minorHAnsi"/>
          <w:color w:val="C81EFA"/>
          <w:lang w:eastAsia="en-US"/>
        </w:rPr>
        <w:t>2</w:t>
      </w:r>
      <w:r>
        <w:rPr>
          <w:rFonts w:eastAsiaTheme="minorHAnsi"/>
          <w:lang w:eastAsia="en-US"/>
        </w:rPr>
        <w:t>,</w:t>
      </w:r>
      <w:r>
        <w:rPr>
          <w:rFonts w:eastAsiaTheme="minorHAnsi"/>
          <w:color w:val="B41414"/>
          <w:lang w:eastAsia="en-US"/>
        </w:rPr>
        <w:t>"Worple Road"</w:t>
      </w:r>
      <w:r>
        <w:rPr>
          <w:rFonts w:eastAsiaTheme="minorHAnsi"/>
          <w:lang w:eastAsia="en-US"/>
        </w:rPr>
        <w:t>);</w:t>
      </w:r>
    </w:p>
    <w:p w14:paraId="5E68C862" w14:textId="77777777" w:rsidR="0077390D" w:rsidRDefault="0077390D" w:rsidP="0077390D">
      <w:pPr>
        <w:pStyle w:val="SourceCode"/>
        <w:rPr>
          <w:rFonts w:eastAsiaTheme="minorHAnsi"/>
          <w:lang w:eastAsia="en-US"/>
        </w:rPr>
      </w:pPr>
      <w:r>
        <w:rPr>
          <w:rFonts w:eastAsiaTheme="minorHAnsi"/>
          <w:lang w:eastAsia="en-US"/>
        </w:rPr>
        <w:tab/>
        <w:t>(</w:t>
      </w:r>
      <w:r>
        <w:rPr>
          <w:rFonts w:eastAsiaTheme="minorHAnsi"/>
          <w:color w:val="0000FF"/>
          <w:lang w:eastAsia="en-US"/>
        </w:rPr>
        <w:t>int</w:t>
      </w:r>
      <w:r>
        <w:rPr>
          <w:rFonts w:eastAsiaTheme="minorHAnsi"/>
          <w:lang w:eastAsia="en-US"/>
        </w:rPr>
        <w:t xml:space="preserve"> num, </w:t>
      </w:r>
      <w:r>
        <w:rPr>
          <w:rFonts w:eastAsiaTheme="minorHAnsi"/>
          <w:color w:val="0000FF"/>
          <w:lang w:eastAsia="en-US"/>
        </w:rPr>
        <w:t>string</w:t>
      </w:r>
      <w:r>
        <w:rPr>
          <w:rFonts w:eastAsiaTheme="minorHAnsi"/>
          <w:lang w:eastAsia="en-US"/>
        </w:rPr>
        <w:t xml:space="preserve"> rd) = a5;</w:t>
      </w:r>
    </w:p>
    <w:p w14:paraId="74DC2FA4" w14:textId="77777777" w:rsidR="0077390D" w:rsidRDefault="0077390D" w:rsidP="0077390D">
      <w:pPr>
        <w:pStyle w:val="SourceCode"/>
        <w:rPr>
          <w:rFonts w:eastAsiaTheme="minorHAnsi"/>
          <w:lang w:eastAsia="en-US"/>
        </w:rPr>
      </w:pPr>
      <w:r>
        <w:rPr>
          <w:rFonts w:eastAsiaTheme="minorHAnsi"/>
          <w:lang w:eastAsia="en-US"/>
        </w:rPr>
        <w:tab/>
        <w:t>WriteLine(rd);</w:t>
      </w:r>
    </w:p>
    <w:p w14:paraId="3E1C90D4" w14:textId="77777777" w:rsidR="0077390D" w:rsidRDefault="0077390D" w:rsidP="0077390D">
      <w:r>
        <w:t>As with anonymous types equality is overridden to do value equality</w:t>
      </w:r>
    </w:p>
    <w:p w14:paraId="68ECDE5E" w14:textId="77777777" w:rsidR="0077390D" w:rsidRDefault="0077390D" w:rsidP="0077390D">
      <w:pPr>
        <w:pStyle w:val="SourceCode"/>
        <w:rPr>
          <w:rFonts w:eastAsiaTheme="minorHAnsi"/>
          <w:color w:val="000000"/>
          <w:lang w:eastAsia="en-US"/>
        </w:rPr>
      </w:pPr>
      <w:r>
        <w:rPr>
          <w:rFonts w:eastAsiaTheme="minorHAnsi"/>
          <w:color w:val="000000"/>
          <w:lang w:eastAsia="en-US"/>
        </w:rPr>
        <w:tab/>
      </w:r>
      <w:r>
        <w:rPr>
          <w:rFonts w:eastAsiaTheme="minorHAnsi"/>
          <w:lang w:eastAsia="en-US"/>
        </w:rPr>
        <w:t>// Tuples use value equality on both operator and method</w:t>
      </w:r>
    </w:p>
    <w:p w14:paraId="621BB5AE" w14:textId="77777777" w:rsidR="0077390D" w:rsidRDefault="0077390D" w:rsidP="0077390D">
      <w:pPr>
        <w:pStyle w:val="SourceCode"/>
        <w:rPr>
          <w:rFonts w:eastAsiaTheme="minorHAnsi"/>
          <w:color w:val="000000"/>
          <w:lang w:eastAsia="en-US"/>
        </w:rPr>
      </w:pPr>
      <w:r>
        <w:rPr>
          <w:rFonts w:eastAsiaTheme="minorHAnsi"/>
          <w:color w:val="000000"/>
          <w:lang w:eastAsia="en-US"/>
        </w:rPr>
        <w:tab/>
        <w:t>(</w:t>
      </w:r>
      <w:r>
        <w:rPr>
          <w:rFonts w:eastAsiaTheme="minorHAnsi"/>
          <w:color w:val="0000FF"/>
          <w:lang w:eastAsia="en-US"/>
        </w:rPr>
        <w:t>int</w:t>
      </w:r>
      <w:r>
        <w:rPr>
          <w:rFonts w:eastAsiaTheme="minorHAnsi"/>
          <w:color w:val="000000"/>
          <w:lang w:eastAsia="en-US"/>
        </w:rPr>
        <w:t xml:space="preserve"> Number, </w:t>
      </w:r>
      <w:r>
        <w:rPr>
          <w:rFonts w:eastAsiaTheme="minorHAnsi"/>
          <w:color w:val="0000FF"/>
          <w:lang w:eastAsia="en-US"/>
        </w:rPr>
        <w:t>string</w:t>
      </w:r>
      <w:r>
        <w:rPr>
          <w:rFonts w:eastAsiaTheme="minorHAnsi"/>
          <w:color w:val="000000"/>
          <w:lang w:eastAsia="en-US"/>
        </w:rPr>
        <w:t xml:space="preserve"> Road) a7 = (</w:t>
      </w:r>
      <w:r>
        <w:rPr>
          <w:rFonts w:eastAsiaTheme="minorHAnsi"/>
          <w:color w:val="C81EFA"/>
          <w:lang w:eastAsia="en-US"/>
        </w:rPr>
        <w:t>2</w:t>
      </w:r>
      <w:r>
        <w:rPr>
          <w:rFonts w:eastAsiaTheme="minorHAnsi"/>
          <w:color w:val="000000"/>
          <w:lang w:eastAsia="en-US"/>
        </w:rPr>
        <w:t>,</w:t>
      </w:r>
      <w:r>
        <w:rPr>
          <w:rFonts w:eastAsiaTheme="minorHAnsi"/>
          <w:color w:val="B41414"/>
          <w:lang w:eastAsia="en-US"/>
        </w:rPr>
        <w:t>"Worple Road"</w:t>
      </w:r>
      <w:r>
        <w:rPr>
          <w:rFonts w:eastAsiaTheme="minorHAnsi"/>
          <w:color w:val="000000"/>
          <w:lang w:eastAsia="en-US"/>
        </w:rPr>
        <w:t>);</w:t>
      </w:r>
    </w:p>
    <w:p w14:paraId="5C15C5E0" w14:textId="77777777" w:rsidR="0077390D" w:rsidRDefault="0077390D" w:rsidP="0077390D">
      <w:pPr>
        <w:pStyle w:val="SourceCode"/>
        <w:rPr>
          <w:rFonts w:eastAsiaTheme="minorHAnsi"/>
          <w:color w:val="000000"/>
          <w:lang w:eastAsia="en-US"/>
        </w:rPr>
      </w:pPr>
      <w:r>
        <w:rPr>
          <w:rFonts w:eastAsiaTheme="minorHAnsi"/>
          <w:color w:val="000000"/>
          <w:lang w:eastAsia="en-US"/>
        </w:rPr>
        <w:tab/>
        <w:t>(</w:t>
      </w:r>
      <w:r>
        <w:rPr>
          <w:rFonts w:eastAsiaTheme="minorHAnsi"/>
          <w:color w:val="0000FF"/>
          <w:lang w:eastAsia="en-US"/>
        </w:rPr>
        <w:t>int</w:t>
      </w:r>
      <w:r>
        <w:rPr>
          <w:rFonts w:eastAsiaTheme="minorHAnsi"/>
          <w:color w:val="000000"/>
          <w:lang w:eastAsia="en-US"/>
        </w:rPr>
        <w:t xml:space="preserve"> Number, </w:t>
      </w:r>
      <w:r>
        <w:rPr>
          <w:rFonts w:eastAsiaTheme="minorHAnsi"/>
          <w:color w:val="0000FF"/>
          <w:lang w:eastAsia="en-US"/>
        </w:rPr>
        <w:t>string</w:t>
      </w:r>
      <w:r>
        <w:rPr>
          <w:rFonts w:eastAsiaTheme="minorHAnsi"/>
          <w:color w:val="000000"/>
          <w:lang w:eastAsia="en-US"/>
        </w:rPr>
        <w:t xml:space="preserve"> Road) a8 = (</w:t>
      </w:r>
      <w:r>
        <w:rPr>
          <w:rFonts w:eastAsiaTheme="minorHAnsi"/>
          <w:color w:val="C81EFA"/>
          <w:lang w:eastAsia="en-US"/>
        </w:rPr>
        <w:t>2</w:t>
      </w:r>
      <w:r>
        <w:rPr>
          <w:rFonts w:eastAsiaTheme="minorHAnsi"/>
          <w:color w:val="000000"/>
          <w:lang w:eastAsia="en-US"/>
        </w:rPr>
        <w:t>,</w:t>
      </w:r>
      <w:r>
        <w:rPr>
          <w:rFonts w:eastAsiaTheme="minorHAnsi"/>
          <w:color w:val="B41414"/>
          <w:lang w:eastAsia="en-US"/>
        </w:rPr>
        <w:t>"Worple Road"</w:t>
      </w:r>
      <w:r>
        <w:rPr>
          <w:rFonts w:eastAsiaTheme="minorHAnsi"/>
          <w:color w:val="000000"/>
          <w:lang w:eastAsia="en-US"/>
        </w:rPr>
        <w:t>);</w:t>
      </w:r>
    </w:p>
    <w:p w14:paraId="4A551145" w14:textId="77777777" w:rsidR="0077390D" w:rsidRDefault="0077390D" w:rsidP="0077390D">
      <w:pPr>
        <w:pStyle w:val="SourceCode"/>
        <w:rPr>
          <w:rFonts w:eastAsiaTheme="minorHAnsi"/>
          <w:color w:val="000000"/>
          <w:lang w:eastAsia="en-US"/>
        </w:rPr>
      </w:pPr>
      <w:r>
        <w:rPr>
          <w:rFonts w:eastAsiaTheme="minorHAnsi"/>
          <w:color w:val="000000"/>
          <w:lang w:eastAsia="en-US"/>
        </w:rPr>
        <w:tab/>
        <w:t xml:space="preserve">WriteLine(Object.ReferenceEquals(a7,a8)); </w:t>
      </w:r>
      <w:r>
        <w:rPr>
          <w:rFonts w:eastAsiaTheme="minorHAnsi"/>
          <w:lang w:eastAsia="en-US"/>
        </w:rPr>
        <w:t xml:space="preserve">// false </w:t>
      </w:r>
    </w:p>
    <w:p w14:paraId="3C845750" w14:textId="77777777" w:rsidR="0077390D" w:rsidRDefault="0077390D" w:rsidP="0077390D">
      <w:pPr>
        <w:pStyle w:val="SourceCode"/>
        <w:rPr>
          <w:rFonts w:eastAsiaTheme="minorHAnsi"/>
          <w:color w:val="000000"/>
          <w:lang w:eastAsia="en-US"/>
        </w:rPr>
      </w:pPr>
      <w:r>
        <w:rPr>
          <w:rFonts w:eastAsiaTheme="minorHAnsi"/>
          <w:color w:val="000000"/>
          <w:lang w:eastAsia="en-US"/>
        </w:rPr>
        <w:tab/>
        <w:t xml:space="preserve">WriteLine(a7 == a8); </w:t>
      </w:r>
      <w:r>
        <w:rPr>
          <w:rFonts w:eastAsiaTheme="minorHAnsi"/>
          <w:lang w:eastAsia="en-US"/>
        </w:rPr>
        <w:t>// true</w:t>
      </w:r>
    </w:p>
    <w:p w14:paraId="3C166A56" w14:textId="77777777" w:rsidR="0077390D" w:rsidRPr="00262CD6" w:rsidRDefault="0077390D" w:rsidP="0077390D">
      <w:pPr>
        <w:pStyle w:val="SourceCode"/>
        <w:rPr>
          <w:rFonts w:asciiTheme="majorHAnsi" w:eastAsiaTheme="majorEastAsia" w:hAnsiTheme="majorHAnsi" w:cstheme="majorBidi"/>
          <w:color w:val="31378B" w:themeColor="text2"/>
          <w:sz w:val="28"/>
          <w:szCs w:val="26"/>
        </w:rPr>
      </w:pPr>
      <w:r>
        <w:rPr>
          <w:rFonts w:eastAsiaTheme="minorHAnsi"/>
          <w:color w:val="000000"/>
          <w:lang w:eastAsia="en-US"/>
        </w:rPr>
        <w:tab/>
        <w:t xml:space="preserve">WriteLine(a7.Equals(a8)); </w:t>
      </w:r>
      <w:r>
        <w:rPr>
          <w:rFonts w:eastAsiaTheme="minorHAnsi"/>
          <w:lang w:eastAsia="en-US"/>
        </w:rPr>
        <w:t xml:space="preserve">// true </w:t>
      </w:r>
      <w:r>
        <w:br w:type="page"/>
      </w:r>
    </w:p>
    <w:p w14:paraId="12CD8F5E" w14:textId="77777777" w:rsidR="0077390D" w:rsidRDefault="0077390D" w:rsidP="0077390D">
      <w:pPr>
        <w:pStyle w:val="Heading3"/>
      </w:pPr>
      <w:r>
        <w:lastRenderedPageBreak/>
        <w:t>Numeric types</w:t>
      </w:r>
    </w:p>
    <w:p w14:paraId="7301B727" w14:textId="77777777" w:rsidR="0077390D" w:rsidRDefault="0077390D" w:rsidP="0077390D">
      <w:pPr>
        <w:pStyle w:val="Heading4"/>
      </w:pPr>
      <w:r>
        <w:t>Integers</w:t>
      </w:r>
    </w:p>
    <w:p w14:paraId="23DC413D" w14:textId="77777777" w:rsidR="0077390D" w:rsidRDefault="0077390D" w:rsidP="0077390D">
      <w:r>
        <w:t>.NET provides 8, 16, 32 and 64 bit integral types in both signed and unsigned versions. When the compiler sees an integral literal it chooses the first integral type in the list int, uint, long, ulong that accommodates the literal.</w:t>
      </w:r>
    </w:p>
    <w:p w14:paraId="53BF948E" w14:textId="77777777" w:rsidR="0077390D" w:rsidRDefault="0077390D" w:rsidP="0077390D">
      <w:r>
        <w:t>On any integral arithmetic overflow is silent and causes wraparound by default. Division on integral types always causes truncation of fractional parts.</w:t>
      </w:r>
    </w:p>
    <w:p w14:paraId="77B2EBCA" w14:textId="77777777" w:rsidR="0077390D" w:rsidRDefault="0077390D" w:rsidP="0077390D">
      <w:pPr>
        <w:pStyle w:val="Heading4"/>
      </w:pPr>
      <w:r>
        <w:t>Floating point</w:t>
      </w:r>
    </w:p>
    <w:p w14:paraId="260CAD47" w14:textId="77777777" w:rsidR="0077390D" w:rsidRDefault="0077390D" w:rsidP="0077390D">
      <w:pPr>
        <w:pStyle w:val="BodyText"/>
      </w:pPr>
      <w:r>
        <w:t xml:space="preserve">.Net provides float, double and decimal floating point types of size 32, 64 and 128 bits respectively. Literals with no suffix are assumed to be doubles. The following list gives the properties of floating point numbers.  </w:t>
      </w:r>
    </w:p>
    <w:p w14:paraId="4F60513D" w14:textId="77777777" w:rsidR="0077390D" w:rsidRPr="00D77D43" w:rsidRDefault="0077390D" w:rsidP="0077390D">
      <w:pPr>
        <w:pStyle w:val="ListBullet"/>
      </w:pPr>
      <w:r w:rsidRPr="00D77D43">
        <w:t>Float and double internally represent in base 2</w:t>
      </w:r>
    </w:p>
    <w:p w14:paraId="3D195FD6" w14:textId="77777777" w:rsidR="0077390D" w:rsidRPr="00D77D43" w:rsidRDefault="0077390D" w:rsidP="0077390D">
      <w:pPr>
        <w:pStyle w:val="ListBullet"/>
      </w:pPr>
      <w:r w:rsidRPr="00D77D43">
        <w:t>For this reason only numbers expressible in base 2 are precisely represented</w:t>
      </w:r>
    </w:p>
    <w:p w14:paraId="117E63F2" w14:textId="77777777" w:rsidR="0077390D" w:rsidRPr="00D77D43" w:rsidRDefault="0077390D" w:rsidP="0077390D">
      <w:pPr>
        <w:pStyle w:val="ListBullet"/>
      </w:pPr>
      <w:r w:rsidRPr="00D77D43">
        <w:t>Most literals with a fractional component in base 10 will not be precisely represented</w:t>
      </w:r>
    </w:p>
    <w:p w14:paraId="38CCEE2A" w14:textId="77777777" w:rsidR="0077390D" w:rsidRPr="00D77D43" w:rsidRDefault="0077390D" w:rsidP="0077390D">
      <w:pPr>
        <w:pStyle w:val="ListBullet"/>
      </w:pPr>
      <w:r w:rsidRPr="00D77D43">
        <w:t>Decimal works in base 10 and can represent number is base 10 accurately</w:t>
      </w:r>
    </w:p>
    <w:p w14:paraId="28D9A464" w14:textId="77777777" w:rsidR="0077390D" w:rsidRPr="00D77D43" w:rsidRDefault="0077390D" w:rsidP="0077390D">
      <w:pPr>
        <w:pStyle w:val="ListBullet"/>
      </w:pPr>
      <w:r w:rsidRPr="00D77D43">
        <w:t>Decimal can also represent number expressible in bases which are factors of 10 accurately</w:t>
      </w:r>
    </w:p>
    <w:p w14:paraId="40844FB8" w14:textId="77777777" w:rsidR="0077390D" w:rsidRPr="00D77D43" w:rsidRDefault="0077390D" w:rsidP="0077390D">
      <w:pPr>
        <w:pStyle w:val="ListBullet"/>
      </w:pPr>
      <w:r w:rsidRPr="00D77D43">
        <w:t>Neither double or Decimal can accurately represent a fractional number whose base 10 representation is repeating</w:t>
      </w:r>
    </w:p>
    <w:p w14:paraId="2EF312F2" w14:textId="77777777" w:rsidR="0077390D" w:rsidRPr="00D77D43" w:rsidRDefault="0077390D" w:rsidP="0077390D">
      <w:pPr>
        <w:pStyle w:val="ListBullet"/>
      </w:pPr>
      <w:r w:rsidRPr="00D77D43">
        <w:t>Double is base 2, moderate precision with large range and high performance</w:t>
      </w:r>
    </w:p>
    <w:p w14:paraId="3E2AA43B" w14:textId="77777777" w:rsidR="0077390D" w:rsidRPr="00D77D43" w:rsidRDefault="0077390D" w:rsidP="0077390D">
      <w:pPr>
        <w:pStyle w:val="ListBullet"/>
      </w:pPr>
      <w:r w:rsidRPr="00D77D43">
        <w:t>Decimal is base 10, high precision with moderate range and low performance</w:t>
      </w:r>
    </w:p>
    <w:p w14:paraId="04EB4EDE" w14:textId="77777777" w:rsidR="0077390D" w:rsidRDefault="0077390D" w:rsidP="0077390D">
      <w:pPr>
        <w:pStyle w:val="BodyText"/>
      </w:pPr>
    </w:p>
    <w:p w14:paraId="523D4F8C" w14:textId="77777777" w:rsidR="0077390D" w:rsidRDefault="0077390D" w:rsidP="0077390D">
      <w:pPr>
        <w:pStyle w:val="BodyText"/>
      </w:pPr>
      <w:r>
        <w:t>The following lists the special results of floating point operations</w:t>
      </w:r>
    </w:p>
    <w:p w14:paraId="152190D8" w14:textId="77777777" w:rsidR="0077390D" w:rsidRPr="00A70BDF" w:rsidRDefault="0077390D" w:rsidP="0077390D">
      <w:pPr>
        <w:pStyle w:val="BodyText"/>
      </w:pPr>
    </w:p>
    <w:p w14:paraId="43BE5FEC" w14:textId="77777777" w:rsidR="0077390D" w:rsidRPr="00D77D43" w:rsidRDefault="0077390D" w:rsidP="0077390D">
      <w:pPr>
        <w:pStyle w:val="ListBullet"/>
      </w:pPr>
      <w:r w:rsidRPr="00D77D43">
        <w:t xml:space="preserve">When using floating point types .NET doest throw DivideByZero exception </w:t>
      </w:r>
    </w:p>
    <w:p w14:paraId="7972B613" w14:textId="77777777" w:rsidR="0077390D" w:rsidRPr="00D77D43" w:rsidRDefault="0077390D" w:rsidP="0077390D">
      <w:pPr>
        <w:pStyle w:val="ListBullet"/>
      </w:pPr>
      <w:r w:rsidRPr="00D77D43">
        <w:t>Not throwing exception is mathematically correct behaviour</w:t>
      </w:r>
    </w:p>
    <w:p w14:paraId="40BFF2D6" w14:textId="77777777" w:rsidR="0077390D" w:rsidRPr="00D77D43" w:rsidRDefault="0077390D" w:rsidP="0077390D">
      <w:pPr>
        <w:pStyle w:val="ListBullet"/>
      </w:pPr>
      <w:r w:rsidRPr="00D77D43">
        <w:t>1.0 / 0.0 = Infinity</w:t>
      </w:r>
    </w:p>
    <w:p w14:paraId="1ED3C001" w14:textId="77777777" w:rsidR="0077390D" w:rsidRPr="00D77D43" w:rsidRDefault="0077390D" w:rsidP="0077390D">
      <w:pPr>
        <w:pStyle w:val="ListBullet"/>
      </w:pPr>
      <w:r w:rsidRPr="00D77D43">
        <w:t>-1.0 / 0.0 = NegativeInfinity</w:t>
      </w:r>
    </w:p>
    <w:p w14:paraId="3C79AC0C" w14:textId="77777777" w:rsidR="0077390D" w:rsidRPr="00D77D43" w:rsidRDefault="0077390D" w:rsidP="0077390D">
      <w:pPr>
        <w:pStyle w:val="ListBullet"/>
      </w:pPr>
      <w:r w:rsidRPr="00D77D43">
        <w:t>1.0 / -0.0 = Negative Infinity</w:t>
      </w:r>
    </w:p>
    <w:p w14:paraId="22CA1F5A" w14:textId="77777777" w:rsidR="0077390D" w:rsidRPr="00D77D43" w:rsidRDefault="0077390D" w:rsidP="0077390D">
      <w:pPr>
        <w:pStyle w:val="ListBullet"/>
      </w:pPr>
      <w:r w:rsidRPr="00D77D43">
        <w:t>-1.0 / -0.0 = Infinity</w:t>
      </w:r>
    </w:p>
    <w:p w14:paraId="3F21951D" w14:textId="77777777" w:rsidR="0077390D" w:rsidRPr="00D77D43" w:rsidRDefault="0077390D" w:rsidP="0077390D">
      <w:pPr>
        <w:pStyle w:val="ListBullet"/>
      </w:pPr>
      <w:r w:rsidRPr="00D77D43">
        <w:t>1 / 4 = Throw DivideByZeroException</w:t>
      </w:r>
    </w:p>
    <w:p w14:paraId="06625613" w14:textId="77777777" w:rsidR="0077390D" w:rsidRPr="00D77D43" w:rsidRDefault="0077390D" w:rsidP="0077390D">
      <w:pPr>
        <w:pStyle w:val="ListBullet"/>
      </w:pPr>
      <w:r w:rsidRPr="00D77D43">
        <w:t>Dividing, multiplying or subtraction expressions involving NaN result in Nan</w:t>
      </w:r>
    </w:p>
    <w:p w14:paraId="058CD6E5" w14:textId="77777777" w:rsidR="0077390D" w:rsidRPr="00D77D43" w:rsidRDefault="0077390D" w:rsidP="0077390D">
      <w:pPr>
        <w:pStyle w:val="ListBullet"/>
      </w:pPr>
      <w:r w:rsidRPr="00D77D43">
        <w:t>Dividing, multiplying or subtraction expressions involving Infinity result in NaN</w:t>
      </w:r>
    </w:p>
    <w:p w14:paraId="071CC751" w14:textId="77777777" w:rsidR="0077390D" w:rsidRDefault="0077390D" w:rsidP="0077390D">
      <w:pPr>
        <w:pStyle w:val="Heading4"/>
      </w:pPr>
      <w:r>
        <w:lastRenderedPageBreak/>
        <w:t>Numeric Literals</w:t>
      </w:r>
    </w:p>
    <w:p w14:paraId="761723C6" w14:textId="77777777" w:rsidR="0077390D" w:rsidRDefault="0077390D" w:rsidP="0077390D">
      <w:r>
        <w:t>By default the compiler infers a numeric literal to be of either floating point or numeric type according to the following rules</w:t>
      </w:r>
    </w:p>
    <w:p w14:paraId="70C4495B" w14:textId="77777777" w:rsidR="0077390D" w:rsidRDefault="0077390D" w:rsidP="0077390D">
      <w:pPr>
        <w:pStyle w:val="ListNumber"/>
      </w:pPr>
      <w:r>
        <w:t>If the literal contains a decimal point or the exponentiation symbol E it is assumed to be a double</w:t>
      </w:r>
    </w:p>
    <w:p w14:paraId="353F0D96" w14:textId="77777777" w:rsidR="0077390D" w:rsidRDefault="0077390D" w:rsidP="0077390D">
      <w:pPr>
        <w:pStyle w:val="ListNumber"/>
      </w:pPr>
      <w:r>
        <w:t>Otherwise it is assumed to be the first integral type in the following list big enough to hold it int, uint, ulong ???</w:t>
      </w:r>
    </w:p>
    <w:p w14:paraId="4EF91220" w14:textId="77777777" w:rsidR="0077390D" w:rsidRPr="004B0DEA" w:rsidRDefault="0077390D" w:rsidP="0077390D">
      <w:r>
        <w:t>The suffixes F,D,U,L can explicitly define a literal as Float, Double, Unsigned or Long</w:t>
      </w:r>
    </w:p>
    <w:p w14:paraId="44393F46" w14:textId="77777777" w:rsidR="0077390D" w:rsidRPr="00586E46" w:rsidRDefault="0077390D" w:rsidP="0077390D"/>
    <w:p w14:paraId="633D3E9D" w14:textId="77777777" w:rsidR="0077390D" w:rsidRDefault="0077390D" w:rsidP="0077390D"/>
    <w:p w14:paraId="3F97F33D" w14:textId="77777777" w:rsidR="0077390D" w:rsidRPr="009F7AC2" w:rsidRDefault="0077390D" w:rsidP="0077390D"/>
    <w:p w14:paraId="435B3BB5" w14:textId="77777777" w:rsidR="0077390D" w:rsidRDefault="0077390D" w:rsidP="0077390D">
      <w:pPr>
        <w:spacing w:after="160" w:line="259" w:lineRule="auto"/>
        <w:rPr>
          <w:rFonts w:asciiTheme="majorHAnsi" w:eastAsiaTheme="majorEastAsia" w:hAnsiTheme="majorHAnsi" w:cstheme="majorBidi"/>
          <w:color w:val="31378B" w:themeColor="text2"/>
          <w:sz w:val="36"/>
          <w:szCs w:val="30"/>
        </w:rPr>
      </w:pPr>
      <w:r>
        <w:br w:type="page"/>
      </w:r>
    </w:p>
    <w:p w14:paraId="1E0E72B6" w14:textId="77777777" w:rsidR="0077390D" w:rsidRDefault="0077390D" w:rsidP="0077390D">
      <w:pPr>
        <w:pStyle w:val="Heading3"/>
      </w:pPr>
      <w:r>
        <w:lastRenderedPageBreak/>
        <w:t>Numeric Types</w:t>
      </w:r>
    </w:p>
    <w:p w14:paraId="2B536F6F" w14:textId="77777777" w:rsidR="0077390D" w:rsidRDefault="0077390D" w:rsidP="0077390D">
      <w:pPr>
        <w:pStyle w:val="Heading4"/>
      </w:pPr>
      <w:r>
        <w:t>Arithmetic Operators</w:t>
      </w:r>
    </w:p>
    <w:p w14:paraId="3AE6BB75" w14:textId="77777777" w:rsidR="0077390D" w:rsidRDefault="0077390D" w:rsidP="0077390D">
      <w:r>
        <w:t xml:space="preserve">When performing arithmetic operators on integral types the CLR performs overflow which guarantees wraparound. One can use the checked keyword on an expression or statement block to cause the runtime to throw an overflow exception. </w:t>
      </w:r>
    </w:p>
    <w:p w14:paraId="40B251F1" w14:textId="77777777" w:rsidR="0077390D" w:rsidRDefault="0077390D" w:rsidP="0077390D">
      <w:r>
        <w:t>Division operators on integers always truncate the result.</w:t>
      </w:r>
    </w:p>
    <w:p w14:paraId="13FE6D9C" w14:textId="77777777" w:rsidR="0077390D" w:rsidRDefault="0077390D" w:rsidP="0077390D">
      <w:pPr>
        <w:pStyle w:val="Heading3"/>
      </w:pPr>
      <w:r>
        <w:t>Boolean</w:t>
      </w:r>
    </w:p>
    <w:p w14:paraId="22BFB218" w14:textId="77777777" w:rsidR="0077390D" w:rsidRDefault="0077390D" w:rsidP="0077390D">
      <w:r>
        <w:t>The conditional operators &amp;&amp; and || short circuit</w:t>
      </w:r>
    </w:p>
    <w:p w14:paraId="2F2013F1" w14:textId="77777777" w:rsidR="0077390D" w:rsidRDefault="0077390D" w:rsidP="0077390D">
      <w:r>
        <w:t>The conditional operator &amp; and | do not short circuit. These are not biwise operators on bool in Csharp ????</w:t>
      </w:r>
    </w:p>
    <w:p w14:paraId="7CA9DA7D" w14:textId="77777777" w:rsidR="0077390D" w:rsidRDefault="0077390D" w:rsidP="0077390D">
      <w:pPr>
        <w:spacing w:after="160" w:line="259" w:lineRule="auto"/>
        <w:rPr>
          <w:rFonts w:asciiTheme="majorHAnsi" w:eastAsiaTheme="majorEastAsia" w:hAnsiTheme="majorHAnsi" w:cstheme="majorBidi"/>
          <w:color w:val="31378B" w:themeColor="text2"/>
          <w:sz w:val="32"/>
          <w:szCs w:val="28"/>
        </w:rPr>
      </w:pPr>
      <w:r>
        <w:br w:type="page"/>
      </w:r>
    </w:p>
    <w:p w14:paraId="43241CA4" w14:textId="6DF618B6" w:rsidR="002A6920" w:rsidRDefault="00BD230C" w:rsidP="00C902F3">
      <w:pPr>
        <w:pStyle w:val="Heading2"/>
      </w:pPr>
      <w:r>
        <w:lastRenderedPageBreak/>
        <w:t>Type conversion and casting</w:t>
      </w:r>
    </w:p>
    <w:p w14:paraId="66FAED1A" w14:textId="77777777" w:rsidR="00A81A90" w:rsidRDefault="00A81A90" w:rsidP="00A81A90">
      <w:r>
        <w:t>In .NET the C# cast operator can perform the following operations.</w:t>
      </w:r>
    </w:p>
    <w:p w14:paraId="4366F43C" w14:textId="77777777" w:rsidR="00A81A90" w:rsidRDefault="00A81A90" w:rsidP="00A81A90">
      <w:pPr>
        <w:pStyle w:val="ListBullet"/>
      </w:pPr>
      <w:r>
        <w:t>Numeric conversion</w:t>
      </w:r>
    </w:p>
    <w:p w14:paraId="5FB469F4" w14:textId="77777777" w:rsidR="00A81A90" w:rsidRDefault="00A81A90" w:rsidP="00A81A90">
      <w:pPr>
        <w:pStyle w:val="ListBullet"/>
      </w:pPr>
      <w:r>
        <w:t>Reference conversion</w:t>
      </w:r>
    </w:p>
    <w:p w14:paraId="27518C69" w14:textId="77777777" w:rsidR="00A81A90" w:rsidRDefault="00A81A90" w:rsidP="00A81A90">
      <w:pPr>
        <w:pStyle w:val="ListBullet"/>
      </w:pPr>
      <w:r>
        <w:t>Boxing/Unboxing conversion</w:t>
      </w:r>
    </w:p>
    <w:p w14:paraId="7E8458A8" w14:textId="77777777" w:rsidR="00A81A90" w:rsidRDefault="00A81A90" w:rsidP="00A81A90">
      <w:pPr>
        <w:pStyle w:val="ListBullet"/>
      </w:pPr>
      <w:r>
        <w:t>Custom conversion/Operator overloads</w:t>
      </w:r>
    </w:p>
    <w:p w14:paraId="128C9C64" w14:textId="77777777" w:rsidR="00783CD3" w:rsidRDefault="00B65D12" w:rsidP="00783CD3">
      <w:pPr>
        <w:spacing w:after="160" w:line="259" w:lineRule="auto"/>
      </w:pPr>
      <w:r>
        <w:t>An implicit conversion is allowed when no loss of data is possible</w:t>
      </w:r>
      <w:r w:rsidR="003D3D9C">
        <w:t xml:space="preserve">. An explicit cast is requited where there is a potential to lose data. </w:t>
      </w:r>
    </w:p>
    <w:p w14:paraId="69BABE96" w14:textId="52474402" w:rsidR="004A077A" w:rsidRDefault="00783CD3" w:rsidP="00C902F3">
      <w:pPr>
        <w:pStyle w:val="Heading3"/>
      </w:pPr>
      <w:r>
        <w:t>Numeric Conversion</w:t>
      </w:r>
      <w:r w:rsidR="002774E9">
        <w:t xml:space="preserve"> and </w:t>
      </w:r>
      <w:r w:rsidR="00636354">
        <w:t>arithmetic</w:t>
      </w:r>
      <w:r w:rsidR="002774E9">
        <w:t xml:space="preserve"> operators</w:t>
      </w:r>
    </w:p>
    <w:p w14:paraId="7D6856E1" w14:textId="77777777" w:rsidR="00F62978" w:rsidRDefault="00C04E5B" w:rsidP="00B504E2">
      <w:r>
        <w:t xml:space="preserve">For numeric types implicit conversion is allowed where there is no possible loss of data. If there is a possibility that data will be lost an explicit cast will be needed. </w:t>
      </w:r>
      <w:r w:rsidR="003D24D4">
        <w:t xml:space="preserve"> </w:t>
      </w:r>
    </w:p>
    <w:p w14:paraId="669A9A8D" w14:textId="6E34DF53" w:rsidR="00B504E2" w:rsidRDefault="003D24D4" w:rsidP="00B504E2">
      <w:r>
        <w:t>By default</w:t>
      </w:r>
      <w:r w:rsidR="00F054B9">
        <w:t xml:space="preserve"> overflow </w:t>
      </w:r>
      <w:r w:rsidR="00C75C56">
        <w:t xml:space="preserve">checking is turned off but the </w:t>
      </w:r>
      <w:r w:rsidR="00E90730">
        <w:t xml:space="preserve">compiler can be instructed to </w:t>
      </w:r>
      <w:r w:rsidR="00736E0D">
        <w:t xml:space="preserve">turn it on. </w:t>
      </w:r>
      <w:r w:rsidR="00F3516A">
        <w:t>Checked an unchecked operators can be used</w:t>
      </w:r>
    </w:p>
    <w:p w14:paraId="5CD2CF44" w14:textId="016ECED4" w:rsidR="00F3516A" w:rsidRDefault="003D2EC6" w:rsidP="0042768B">
      <w:pPr>
        <w:pStyle w:val="Heading3"/>
      </w:pPr>
      <w:r>
        <w:t>Conversion</w:t>
      </w:r>
    </w:p>
    <w:tbl>
      <w:tblPr>
        <w:tblStyle w:val="ColumnHeaderTableStyle"/>
        <w:tblW w:w="0" w:type="auto"/>
        <w:tblLook w:val="04A0" w:firstRow="1" w:lastRow="0" w:firstColumn="1" w:lastColumn="0" w:noHBand="0" w:noVBand="1"/>
      </w:tblPr>
      <w:tblGrid>
        <w:gridCol w:w="2312"/>
        <w:gridCol w:w="2316"/>
        <w:gridCol w:w="2321"/>
        <w:gridCol w:w="2067"/>
      </w:tblGrid>
      <w:tr w:rsidR="00496B02" w14:paraId="1A85EDB1" w14:textId="00146D3B" w:rsidTr="00874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2"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F3C410" w14:textId="730A49B9" w:rsidR="00496B02" w:rsidRDefault="00E511D6" w:rsidP="003D2EC6">
            <w:r>
              <w:t>Source</w:t>
            </w:r>
          </w:p>
        </w:tc>
        <w:tc>
          <w:tcPr>
            <w:tcW w:w="231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BB5851D" w14:textId="2826D883" w:rsidR="00496B02" w:rsidRDefault="00E511D6" w:rsidP="003D2EC6">
            <w:pPr>
              <w:cnfStyle w:val="100000000000" w:firstRow="1" w:lastRow="0" w:firstColumn="0" w:lastColumn="0" w:oddVBand="0" w:evenVBand="0" w:oddHBand="0" w:evenHBand="0" w:firstRowFirstColumn="0" w:firstRowLastColumn="0" w:lastRowFirstColumn="0" w:lastRowLastColumn="0"/>
            </w:pPr>
            <w:r>
              <w:t>Destination</w:t>
            </w:r>
          </w:p>
        </w:tc>
        <w:tc>
          <w:tcPr>
            <w:tcW w:w="2321"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C06F98" w14:textId="20CE5D9D" w:rsidR="00496B02" w:rsidRDefault="00E511D6" w:rsidP="003D2EC6">
            <w:pPr>
              <w:cnfStyle w:val="100000000000" w:firstRow="1" w:lastRow="0" w:firstColumn="0" w:lastColumn="0" w:oddVBand="0" w:evenVBand="0" w:oddHBand="0" w:evenHBand="0" w:firstRowFirstColumn="0" w:firstRowLastColumn="0" w:lastRowFirstColumn="0" w:lastRowLastColumn="0"/>
            </w:pPr>
            <w:r>
              <w:t>Implicit/Cast Needed</w:t>
            </w:r>
          </w:p>
        </w:tc>
        <w:tc>
          <w:tcPr>
            <w:tcW w:w="2067"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AF1D04" w14:textId="3CAF1B1D" w:rsidR="00496B02" w:rsidRDefault="00E511D6" w:rsidP="003D2EC6">
            <w:pPr>
              <w:cnfStyle w:val="100000000000" w:firstRow="1" w:lastRow="0" w:firstColumn="0" w:lastColumn="0" w:oddVBand="0" w:evenVBand="0" w:oddHBand="0" w:evenHBand="0" w:firstRowFirstColumn="0" w:firstRowLastColumn="0" w:lastRowFirstColumn="0" w:lastRowLastColumn="0"/>
            </w:pPr>
            <w:r>
              <w:t>Notes</w:t>
            </w:r>
          </w:p>
        </w:tc>
      </w:tr>
      <w:tr w:rsidR="00496B02" w14:paraId="6ADB1594" w14:textId="57504CF5" w:rsidTr="00874CA4">
        <w:tc>
          <w:tcPr>
            <w:cnfStyle w:val="001000000000" w:firstRow="0" w:lastRow="0" w:firstColumn="1" w:lastColumn="0" w:oddVBand="0" w:evenVBand="0" w:oddHBand="0" w:evenHBand="0" w:firstRowFirstColumn="0" w:firstRowLastColumn="0" w:lastRowFirstColumn="0" w:lastRowLastColumn="0"/>
            <w:tcW w:w="23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EFC601E" w14:textId="7E8DC1F1" w:rsidR="00496B02" w:rsidRDefault="00496B02" w:rsidP="003D2EC6">
            <w:r>
              <w:t>Any integral type</w:t>
            </w:r>
          </w:p>
        </w:tc>
        <w:tc>
          <w:tcPr>
            <w:tcW w:w="2316" w:type="dxa"/>
          </w:tcPr>
          <w:p w14:paraId="530016F2" w14:textId="436C522F" w:rsidR="00496B02" w:rsidRDefault="00496B02" w:rsidP="003D2EC6">
            <w:pPr>
              <w:cnfStyle w:val="000000000000" w:firstRow="0" w:lastRow="0" w:firstColumn="0" w:lastColumn="0" w:oddVBand="0" w:evenVBand="0" w:oddHBand="0" w:evenHBand="0" w:firstRowFirstColumn="0" w:firstRowLastColumn="0" w:lastRowFirstColumn="0" w:lastRowLastColumn="0"/>
            </w:pPr>
            <w:r>
              <w:t>Any floating point type</w:t>
            </w:r>
          </w:p>
        </w:tc>
        <w:tc>
          <w:tcPr>
            <w:tcW w:w="2321" w:type="dxa"/>
          </w:tcPr>
          <w:p w14:paraId="457D16A8" w14:textId="687954A8" w:rsidR="00496B02" w:rsidRDefault="00496B02" w:rsidP="003D2EC6">
            <w:pPr>
              <w:cnfStyle w:val="000000000000" w:firstRow="0" w:lastRow="0" w:firstColumn="0" w:lastColumn="0" w:oddVBand="0" w:evenVBand="0" w:oddHBand="0" w:evenHBand="0" w:firstRowFirstColumn="0" w:firstRowLastColumn="0" w:lastRowFirstColumn="0" w:lastRowLastColumn="0"/>
            </w:pPr>
            <w:r>
              <w:t>Implicit</w:t>
            </w:r>
          </w:p>
        </w:tc>
        <w:tc>
          <w:tcPr>
            <w:tcW w:w="2067" w:type="dxa"/>
          </w:tcPr>
          <w:p w14:paraId="3EA54113" w14:textId="3993BC50" w:rsidR="00496B02" w:rsidRDefault="005C6063" w:rsidP="003D2EC6">
            <w:pPr>
              <w:cnfStyle w:val="000000000000" w:firstRow="0" w:lastRow="0" w:firstColumn="0" w:lastColumn="0" w:oddVBand="0" w:evenVBand="0" w:oddHBand="0" w:evenHBand="0" w:firstRowFirstColumn="0" w:firstRowLastColumn="0" w:lastRowFirstColumn="0" w:lastRowLastColumn="0"/>
            </w:pPr>
            <w:r>
              <w:t xml:space="preserve">Magnitude is maintained but </w:t>
            </w:r>
            <w:r w:rsidR="000A26A4">
              <w:t>precision may be lost</w:t>
            </w:r>
          </w:p>
        </w:tc>
      </w:tr>
      <w:tr w:rsidR="00452F6C" w14:paraId="1FEB9487" w14:textId="77777777" w:rsidTr="00874CA4">
        <w:tc>
          <w:tcPr>
            <w:cnfStyle w:val="001000000000" w:firstRow="0" w:lastRow="0" w:firstColumn="1" w:lastColumn="0" w:oddVBand="0" w:evenVBand="0" w:oddHBand="0" w:evenHBand="0" w:firstRowFirstColumn="0" w:firstRowLastColumn="0" w:lastRowFirstColumn="0" w:lastRowLastColumn="0"/>
            <w:tcW w:w="231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67021F8" w14:textId="66324A14" w:rsidR="00452F6C" w:rsidRDefault="002A79AA" w:rsidP="003D2EC6">
            <w:r>
              <w:t>Any floating point type</w:t>
            </w:r>
          </w:p>
        </w:tc>
        <w:tc>
          <w:tcPr>
            <w:tcW w:w="2316" w:type="dxa"/>
          </w:tcPr>
          <w:p w14:paraId="66D3E1FC" w14:textId="383B0711" w:rsidR="00452F6C" w:rsidRDefault="002A79AA" w:rsidP="003D2EC6">
            <w:pPr>
              <w:cnfStyle w:val="000000000000" w:firstRow="0" w:lastRow="0" w:firstColumn="0" w:lastColumn="0" w:oddVBand="0" w:evenVBand="0" w:oddHBand="0" w:evenHBand="0" w:firstRowFirstColumn="0" w:firstRowLastColumn="0" w:lastRowFirstColumn="0" w:lastRowLastColumn="0"/>
            </w:pPr>
            <w:r>
              <w:t>Any integral type</w:t>
            </w:r>
          </w:p>
        </w:tc>
        <w:tc>
          <w:tcPr>
            <w:tcW w:w="2321" w:type="dxa"/>
          </w:tcPr>
          <w:p w14:paraId="699177E8" w14:textId="53086B63" w:rsidR="00452F6C" w:rsidRDefault="00EC30F0" w:rsidP="003D2EC6">
            <w:pPr>
              <w:cnfStyle w:val="000000000000" w:firstRow="0" w:lastRow="0" w:firstColumn="0" w:lastColumn="0" w:oddVBand="0" w:evenVBand="0" w:oddHBand="0" w:evenHBand="0" w:firstRowFirstColumn="0" w:firstRowLastColumn="0" w:lastRowFirstColumn="0" w:lastRowLastColumn="0"/>
            </w:pPr>
            <w:r>
              <w:t>Cast needed</w:t>
            </w:r>
          </w:p>
        </w:tc>
        <w:tc>
          <w:tcPr>
            <w:tcW w:w="2067" w:type="dxa"/>
          </w:tcPr>
          <w:p w14:paraId="0CB1E6B0" w14:textId="28461915" w:rsidR="00452F6C" w:rsidRDefault="00AE1C6B" w:rsidP="003D2EC6">
            <w:pPr>
              <w:cnfStyle w:val="000000000000" w:firstRow="0" w:lastRow="0" w:firstColumn="0" w:lastColumn="0" w:oddVBand="0" w:evenVBand="0" w:oddHBand="0" w:evenHBand="0" w:firstRowFirstColumn="0" w:firstRowLastColumn="0" w:lastRowFirstColumn="0" w:lastRowLastColumn="0"/>
            </w:pPr>
            <w:r>
              <w:t xml:space="preserve">Fractional part truncated. </w:t>
            </w:r>
            <w:r w:rsidR="005E34EE">
              <w:t>Use system.Convert to round</w:t>
            </w:r>
          </w:p>
        </w:tc>
      </w:tr>
    </w:tbl>
    <w:p w14:paraId="13014CE2" w14:textId="77777777" w:rsidR="003D2EC6" w:rsidRPr="003D2EC6" w:rsidRDefault="003D2EC6" w:rsidP="003D2EC6"/>
    <w:p w14:paraId="6B3957D7" w14:textId="77777777" w:rsidR="00156553" w:rsidRPr="00156553" w:rsidRDefault="00156553" w:rsidP="00156553"/>
    <w:p w14:paraId="57F13A04" w14:textId="2730F946" w:rsidR="00F3516A" w:rsidRDefault="00CA235C" w:rsidP="00B504E2">
      <w:r>
        <w:t>How overflow works?</w:t>
      </w:r>
    </w:p>
    <w:p w14:paraId="15597C4A" w14:textId="3F167221" w:rsidR="00A73EB1" w:rsidRPr="00494539" w:rsidRDefault="00CA235C" w:rsidP="00494539">
      <w:r>
        <w:t xml:space="preserve">How </w:t>
      </w:r>
      <w:r w:rsidR="002B0EF0">
        <w:t>checking works?</w:t>
      </w:r>
      <w:r w:rsidR="00A73EB1">
        <w:br w:type="page"/>
      </w:r>
    </w:p>
    <w:p w14:paraId="151EFF72" w14:textId="1F15AC11" w:rsidR="00BD230C" w:rsidRDefault="00EC5EA8" w:rsidP="00C902F3">
      <w:pPr>
        <w:pStyle w:val="Heading3"/>
      </w:pPr>
      <w:r>
        <w:lastRenderedPageBreak/>
        <w:t>Boxing and unboxing</w:t>
      </w:r>
      <w:r w:rsidR="003D0D98">
        <w:t xml:space="preserve"> conversion</w:t>
      </w:r>
    </w:p>
    <w:p w14:paraId="47D3A7C0" w14:textId="62052B32" w:rsidR="00F825FD" w:rsidRDefault="00F825FD" w:rsidP="00F825FD">
      <w:r>
        <w:t xml:space="preserve">Often we need to treat a value type as a </w:t>
      </w:r>
      <w:r w:rsidR="00682247">
        <w:t>reference type. In such case the compiler will generate code to copy a value type value onto the heap.</w:t>
      </w:r>
      <w:r w:rsidR="00DC6C99">
        <w:t xml:space="preserve"> In order to highlight how value types work we will make sure of the following simple value type which implements an interface</w:t>
      </w:r>
    </w:p>
    <w:p w14:paraId="2FC28F8C" w14:textId="77777777" w:rsidR="00721C40" w:rsidRDefault="00721C40" w:rsidP="00721C40">
      <w:pPr>
        <w:pStyle w:val="SourceCode"/>
      </w:pPr>
      <w:r>
        <w:t xml:space="preserve">  public interface Iset {void SetValue(double val_);}</w:t>
      </w:r>
    </w:p>
    <w:p w14:paraId="5609C05B" w14:textId="77777777" w:rsidR="00721C40" w:rsidRDefault="00721C40" w:rsidP="00721C40">
      <w:pPr>
        <w:pStyle w:val="SourceCode"/>
      </w:pPr>
    </w:p>
    <w:p w14:paraId="4F253C5F" w14:textId="77777777" w:rsidR="00721C40" w:rsidRDefault="00721C40" w:rsidP="00721C40">
      <w:pPr>
        <w:pStyle w:val="SourceCode"/>
      </w:pPr>
      <w:r>
        <w:t xml:space="preserve">  public struct SimpleStruct : ISet</w:t>
      </w:r>
    </w:p>
    <w:p w14:paraId="6289F621" w14:textId="77777777" w:rsidR="00721C40" w:rsidRDefault="00721C40" w:rsidP="00721C40">
      <w:pPr>
        <w:pStyle w:val="SourceCode"/>
      </w:pPr>
      <w:r>
        <w:t xml:space="preserve">  {</w:t>
      </w:r>
    </w:p>
    <w:p w14:paraId="61B44639" w14:textId="77777777" w:rsidR="00721C40" w:rsidRDefault="00721C40" w:rsidP="00721C40">
      <w:pPr>
        <w:pStyle w:val="SourceCode"/>
      </w:pPr>
      <w:r>
        <w:t xml:space="preserve">    public double X;</w:t>
      </w:r>
    </w:p>
    <w:p w14:paraId="5BF6EAAC" w14:textId="77777777" w:rsidR="00721C40" w:rsidRDefault="00721C40" w:rsidP="00721C40">
      <w:pPr>
        <w:pStyle w:val="SourceCode"/>
      </w:pPr>
    </w:p>
    <w:p w14:paraId="2A95ACE4" w14:textId="77777777" w:rsidR="00721C40" w:rsidRDefault="00721C40" w:rsidP="00721C40">
      <w:pPr>
        <w:pStyle w:val="SourceCode"/>
      </w:pPr>
      <w:r>
        <w:t xml:space="preserve">    public void SetValue(double val_) =&gt; X = val_;</w:t>
      </w:r>
    </w:p>
    <w:p w14:paraId="7B56FA99" w14:textId="6FA1A2E8" w:rsidR="00DC6C99" w:rsidRDefault="00721C40" w:rsidP="00700E10">
      <w:pPr>
        <w:pStyle w:val="SourceCode"/>
        <w:ind w:left="0"/>
      </w:pPr>
      <w:r>
        <w:t xml:space="preserve">    }</w:t>
      </w:r>
    </w:p>
    <w:p w14:paraId="26F39A37" w14:textId="77777777" w:rsidR="00700E10" w:rsidRDefault="00700E10" w:rsidP="00700E10">
      <w:pPr>
        <w:pStyle w:val="SourceCode"/>
        <w:ind w:left="0"/>
      </w:pPr>
    </w:p>
    <w:p w14:paraId="106F3F3B" w14:textId="6796321B" w:rsidR="00700E10" w:rsidRDefault="00700E10" w:rsidP="00F825FD">
      <w:r>
        <w:t>Now we perform some simple operations with instances of SimpleStruct.</w:t>
      </w:r>
      <w:r w:rsidR="00834053" w:rsidRPr="00834053">
        <w:t xml:space="preserve"> </w:t>
      </w:r>
      <w:r w:rsidR="00834053">
        <w:t>First we create an instance of SimpleStruct on the stack and set the value of its single field. At this point all storage is on the stack.</w:t>
      </w:r>
    </w:p>
    <w:p w14:paraId="7E9F39D9" w14:textId="77777777" w:rsidR="00700E10" w:rsidRDefault="00700E10" w:rsidP="00700E10">
      <w:pPr>
        <w:pStyle w:val="SourceCode"/>
      </w:pPr>
      <w:r>
        <w:t xml:space="preserve">            SimpleStruct ss;</w:t>
      </w:r>
    </w:p>
    <w:p w14:paraId="3D7B395C" w14:textId="0C62D0CF" w:rsidR="00700E10" w:rsidRDefault="00700E10" w:rsidP="00700E10">
      <w:pPr>
        <w:pStyle w:val="SourceCode"/>
      </w:pPr>
      <w:r>
        <w:t xml:space="preserve">            ss.X = 5;</w:t>
      </w:r>
      <w:r w:rsidR="00D04F52">
        <w:t xml:space="preserve"> </w:t>
      </w:r>
    </w:p>
    <w:p w14:paraId="7B571FDB" w14:textId="77777777" w:rsidR="00834053" w:rsidRDefault="00834053" w:rsidP="00700E10">
      <w:pPr>
        <w:pStyle w:val="SourceCode"/>
      </w:pPr>
    </w:p>
    <w:p w14:paraId="4C14EEBD" w14:textId="69FD7A9C" w:rsidR="00834053" w:rsidRDefault="00834053" w:rsidP="00700E10">
      <w:pPr>
        <w:pStyle w:val="SourceCode"/>
      </w:pPr>
    </w:p>
    <w:p w14:paraId="3C55B379" w14:textId="2EF8CBA4" w:rsidR="00834053" w:rsidRDefault="003906CD" w:rsidP="00700E10">
      <w:pPr>
        <w:pStyle w:val="SourceCode"/>
      </w:pPr>
      <w:r w:rsidRPr="003906CD">
        <w:drawing>
          <wp:inline distT="0" distB="0" distL="0" distR="0" wp14:anchorId="6D1C93BA" wp14:editId="07F0EE49">
            <wp:extent cx="2066987" cy="56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8849" cy="565200"/>
                    </a:xfrm>
                    <a:prstGeom prst="rect">
                      <a:avLst/>
                    </a:prstGeom>
                  </pic:spPr>
                </pic:pic>
              </a:graphicData>
            </a:graphic>
          </wp:inline>
        </w:drawing>
      </w:r>
    </w:p>
    <w:p w14:paraId="19A91A10" w14:textId="77777777" w:rsidR="003906CD" w:rsidRDefault="003906CD" w:rsidP="00700E10">
      <w:pPr>
        <w:pStyle w:val="SourceCode"/>
      </w:pPr>
    </w:p>
    <w:p w14:paraId="5E4A3286" w14:textId="0FBB9D98" w:rsidR="00834053" w:rsidRDefault="00E95515" w:rsidP="00E95515">
      <w:r>
        <w:t>Now we asign our value type of a variable of type Object. This implicit conversion causes a boxing operation to take place. Space is allocated on the heap and the value types bits are copied onto the heap location.</w:t>
      </w:r>
    </w:p>
    <w:p w14:paraId="3B545E41" w14:textId="77777777" w:rsidR="00700E10" w:rsidRDefault="00700E10" w:rsidP="00700E10">
      <w:pPr>
        <w:pStyle w:val="SourceCode"/>
      </w:pPr>
    </w:p>
    <w:p w14:paraId="2EB0C9AB" w14:textId="45F15F3A" w:rsidR="00700E10" w:rsidRDefault="00700E10" w:rsidP="00700E10">
      <w:pPr>
        <w:pStyle w:val="SourceCode"/>
      </w:pPr>
      <w:r>
        <w:t xml:space="preserve">            object so = ss;</w:t>
      </w:r>
    </w:p>
    <w:p w14:paraId="22BB7421" w14:textId="77777777" w:rsidR="00E95515" w:rsidRDefault="00E95515" w:rsidP="00700E10">
      <w:pPr>
        <w:pStyle w:val="SourceCode"/>
      </w:pPr>
    </w:p>
    <w:p w14:paraId="0E170ADB" w14:textId="324E7BF0" w:rsidR="00E95515" w:rsidRDefault="00E95515" w:rsidP="00700E10">
      <w:pPr>
        <w:pStyle w:val="SourceCode"/>
      </w:pPr>
      <w:r w:rsidRPr="00D3218D">
        <w:drawing>
          <wp:inline distT="0" distB="0" distL="0" distR="0" wp14:anchorId="07F575D7" wp14:editId="2E0D7958">
            <wp:extent cx="4653161" cy="9001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2164" cy="901855"/>
                    </a:xfrm>
                    <a:prstGeom prst="rect">
                      <a:avLst/>
                    </a:prstGeom>
                  </pic:spPr>
                </pic:pic>
              </a:graphicData>
            </a:graphic>
          </wp:inline>
        </w:drawing>
      </w:r>
    </w:p>
    <w:p w14:paraId="3B893366" w14:textId="77777777" w:rsidR="00E95515" w:rsidRDefault="00E95515" w:rsidP="00700E10">
      <w:pPr>
        <w:pStyle w:val="SourceCode"/>
      </w:pPr>
    </w:p>
    <w:p w14:paraId="51AC8ED4" w14:textId="23D0264F" w:rsidR="00F33FAE" w:rsidRDefault="00F33FAE" w:rsidP="003906CD">
      <w:pPr>
        <w:spacing w:after="160" w:line="259" w:lineRule="auto"/>
      </w:pPr>
      <w:r>
        <w:t>Now we use our setter method to change the value of our value type field. Note that our boxed heap object is not changed by any change to the original stack object as the stack values were simply copied to the heap.</w:t>
      </w:r>
    </w:p>
    <w:p w14:paraId="4F3567BB" w14:textId="77777777" w:rsidR="00700E10" w:rsidRDefault="00700E10" w:rsidP="00700E10">
      <w:pPr>
        <w:pStyle w:val="SourceCode"/>
      </w:pPr>
    </w:p>
    <w:p w14:paraId="4ED95D21" w14:textId="77777777" w:rsidR="00700E10" w:rsidRPr="00700E10" w:rsidRDefault="00700E10" w:rsidP="00700E10">
      <w:pPr>
        <w:pStyle w:val="SourceCode"/>
        <w:rPr>
          <w:lang w:val="sv-SE"/>
        </w:rPr>
      </w:pPr>
      <w:r>
        <w:t xml:space="preserve">            </w:t>
      </w:r>
      <w:r w:rsidRPr="00700E10">
        <w:rPr>
          <w:lang w:val="sv-SE"/>
        </w:rPr>
        <w:t>ss.X = 4;</w:t>
      </w:r>
    </w:p>
    <w:p w14:paraId="03D69FEC" w14:textId="16335825" w:rsidR="00700E10" w:rsidRDefault="00700E10" w:rsidP="00700E10">
      <w:pPr>
        <w:pStyle w:val="SourceCode"/>
        <w:rPr>
          <w:lang w:val="sv-SE"/>
        </w:rPr>
      </w:pPr>
      <w:r w:rsidRPr="00700E10">
        <w:rPr>
          <w:lang w:val="sv-SE"/>
        </w:rPr>
        <w:t xml:space="preserve">            uint val = ss.X;</w:t>
      </w:r>
      <w:r w:rsidR="008D5A77">
        <w:rPr>
          <w:lang w:val="sv-SE"/>
        </w:rPr>
        <w:t xml:space="preserve"> </w:t>
      </w:r>
    </w:p>
    <w:p w14:paraId="19A19CB9" w14:textId="6653EF41" w:rsidR="00F33FAE" w:rsidRDefault="00F33FAE" w:rsidP="00700E10">
      <w:pPr>
        <w:pStyle w:val="SourceCode"/>
        <w:rPr>
          <w:lang w:val="sv-SE"/>
        </w:rPr>
      </w:pPr>
    </w:p>
    <w:p w14:paraId="3D0E9037" w14:textId="72BF74A1" w:rsidR="00F33FAE" w:rsidRPr="00700E10" w:rsidRDefault="00F33FAE" w:rsidP="00700E10">
      <w:pPr>
        <w:pStyle w:val="SourceCode"/>
        <w:rPr>
          <w:lang w:val="sv-SE"/>
        </w:rPr>
      </w:pPr>
      <w:r w:rsidRPr="00A73EB1">
        <w:lastRenderedPageBreak/>
        <w:drawing>
          <wp:inline distT="0" distB="0" distL="0" distR="0" wp14:anchorId="35EA3ED9" wp14:editId="24336A6D">
            <wp:extent cx="4247824" cy="99536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5549" cy="999516"/>
                    </a:xfrm>
                    <a:prstGeom prst="rect">
                      <a:avLst/>
                    </a:prstGeom>
                  </pic:spPr>
                </pic:pic>
              </a:graphicData>
            </a:graphic>
          </wp:inline>
        </w:drawing>
      </w:r>
    </w:p>
    <w:p w14:paraId="5BC1C78C" w14:textId="77777777" w:rsidR="00700E10" w:rsidRPr="00700E10" w:rsidRDefault="00700E10" w:rsidP="00700E10">
      <w:pPr>
        <w:pStyle w:val="SourceCode"/>
        <w:rPr>
          <w:lang w:val="sv-SE"/>
        </w:rPr>
      </w:pPr>
    </w:p>
    <w:p w14:paraId="7DDD3874" w14:textId="77777777" w:rsidR="00DB382E" w:rsidRPr="007260BA" w:rsidRDefault="00700E10" w:rsidP="00700E10">
      <w:pPr>
        <w:pStyle w:val="SourceCode"/>
      </w:pPr>
      <w:r w:rsidRPr="007260BA">
        <w:t xml:space="preserve">            </w:t>
      </w:r>
    </w:p>
    <w:p w14:paraId="36F884ED" w14:textId="2F1795DA" w:rsidR="00DB382E" w:rsidRDefault="00DB382E" w:rsidP="00DB382E">
      <w:r w:rsidRPr="00DB382E">
        <w:t>Th</w:t>
      </w:r>
      <w:r>
        <w:t xml:space="preserve">e result of the next piece of code is somewhat surprising. Casting our object to an instance of SimpleStruct causes an unboxing operation which copies the heap values and then changes them. So in fact the heap object is not changed at all. </w:t>
      </w:r>
    </w:p>
    <w:p w14:paraId="21A0F58A" w14:textId="77777777" w:rsidR="00DB382E" w:rsidRDefault="00DB382E" w:rsidP="00700E10">
      <w:pPr>
        <w:pStyle w:val="SourceCode"/>
      </w:pPr>
    </w:p>
    <w:p w14:paraId="34112325" w14:textId="73D3DBB7" w:rsidR="00700E10" w:rsidRDefault="00700E10" w:rsidP="00592560">
      <w:pPr>
        <w:pStyle w:val="SourceCode"/>
        <w:ind w:left="1680"/>
      </w:pPr>
      <w:r>
        <w:t>((SimpleStruct) so).SetValue(3);</w:t>
      </w:r>
    </w:p>
    <w:p w14:paraId="107E21C1" w14:textId="011AF963" w:rsidR="00700E10" w:rsidRDefault="00700E10" w:rsidP="00700E10">
      <w:pPr>
        <w:pStyle w:val="SourceCode"/>
      </w:pPr>
      <w:r>
        <w:t xml:space="preserve">            val = ((SimpleStruct) so).X;</w:t>
      </w:r>
    </w:p>
    <w:p w14:paraId="02DE0018" w14:textId="19B643E2" w:rsidR="00592560" w:rsidRDefault="00592560" w:rsidP="00700E10">
      <w:pPr>
        <w:pStyle w:val="SourceCode"/>
      </w:pPr>
    </w:p>
    <w:p w14:paraId="0056E5B2" w14:textId="7E4C706E" w:rsidR="00592560" w:rsidRDefault="00544015" w:rsidP="00700E10">
      <w:pPr>
        <w:pStyle w:val="SourceCode"/>
      </w:pPr>
      <w:r w:rsidRPr="00544015">
        <w:drawing>
          <wp:inline distT="0" distB="0" distL="0" distR="0" wp14:anchorId="558217C8" wp14:editId="56CE8929">
            <wp:extent cx="4067175" cy="9530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89849" cy="958346"/>
                    </a:xfrm>
                    <a:prstGeom prst="rect">
                      <a:avLst/>
                    </a:prstGeom>
                  </pic:spPr>
                </pic:pic>
              </a:graphicData>
            </a:graphic>
          </wp:inline>
        </w:drawing>
      </w:r>
    </w:p>
    <w:p w14:paraId="152907FE" w14:textId="622468A3" w:rsidR="00592560" w:rsidRDefault="00592560" w:rsidP="00700E10">
      <w:pPr>
        <w:pStyle w:val="SourceCode"/>
      </w:pPr>
    </w:p>
    <w:p w14:paraId="29CF10BE" w14:textId="239B2D4A" w:rsidR="00592560" w:rsidRDefault="00817ED3" w:rsidP="00817ED3">
      <w:r>
        <w:t xml:space="preserve">Finally we show how to use an interface </w:t>
      </w:r>
      <w:r w:rsidR="00D407A9">
        <w:t>to change the value on the heap instance.</w:t>
      </w:r>
    </w:p>
    <w:p w14:paraId="51E19E63" w14:textId="17FA1B5F" w:rsidR="00700E10" w:rsidRDefault="00700E10" w:rsidP="00D407A9">
      <w:pPr>
        <w:pStyle w:val="SourceCode"/>
        <w:ind w:left="0"/>
      </w:pPr>
    </w:p>
    <w:p w14:paraId="57861B6C" w14:textId="77777777" w:rsidR="00700E10" w:rsidRDefault="00700E10" w:rsidP="00700E10">
      <w:pPr>
        <w:pStyle w:val="SourceCode"/>
      </w:pPr>
      <w:r>
        <w:t xml:space="preserve">            ((ISet) so).SetValue(3);</w:t>
      </w:r>
    </w:p>
    <w:p w14:paraId="2F838FCA" w14:textId="0F59EDC5" w:rsidR="00700E10" w:rsidRDefault="00700E10" w:rsidP="00700E10">
      <w:pPr>
        <w:pStyle w:val="SourceCode"/>
      </w:pPr>
      <w:r>
        <w:t xml:space="preserve">            val = ((SimpleStruct) so).X;</w:t>
      </w:r>
    </w:p>
    <w:p w14:paraId="08034FB9" w14:textId="77777777" w:rsidR="003906CD" w:rsidRDefault="003906CD" w:rsidP="00700E10">
      <w:pPr>
        <w:pStyle w:val="SourceCode"/>
      </w:pPr>
    </w:p>
    <w:p w14:paraId="26789EE7" w14:textId="04E9B8A7" w:rsidR="00834053" w:rsidRDefault="00D407A9" w:rsidP="00F825FD">
      <w:r w:rsidRPr="00D407A9">
        <w:rPr>
          <w:noProof/>
        </w:rPr>
        <w:drawing>
          <wp:inline distT="0" distB="0" distL="0" distR="0" wp14:anchorId="155D8136" wp14:editId="690C13A1">
            <wp:extent cx="4010025" cy="93964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19978" cy="941973"/>
                    </a:xfrm>
                    <a:prstGeom prst="rect">
                      <a:avLst/>
                    </a:prstGeom>
                  </pic:spPr>
                </pic:pic>
              </a:graphicData>
            </a:graphic>
          </wp:inline>
        </w:drawing>
      </w:r>
    </w:p>
    <w:p w14:paraId="371DEB55" w14:textId="70D3B81F" w:rsidR="00B00482" w:rsidRPr="00EC5EA8" w:rsidRDefault="00094911" w:rsidP="00204BEF">
      <w:r>
        <w:t xml:space="preserve">In general, boxing is less necessary since the introduction of generics. </w:t>
      </w:r>
      <w:r w:rsidR="007F3F0F">
        <w:t xml:space="preserve">Boxing involves allocating enough memory on the heap to encapsulate the value type plus </w:t>
      </w:r>
      <w:r w:rsidR="003E4CAC">
        <w:t xml:space="preserve">a type pointer and a sync block. Unboxing involves copying the </w:t>
      </w:r>
      <w:r w:rsidR="009E0AFF">
        <w:t>instance data from the refeence object on the heap into a variable stored on the stack.</w:t>
      </w:r>
      <w:r w:rsidR="003E4CAC">
        <w:t xml:space="preserve"> </w:t>
      </w:r>
      <w:r w:rsidR="009E0AFF">
        <w:t xml:space="preserve">Both operations incur a performane overhead. </w:t>
      </w:r>
      <w:r w:rsidR="00204BEF">
        <w:t xml:space="preserve">When unboxing we must use the exact type that was boxed. </w:t>
      </w:r>
    </w:p>
    <w:p w14:paraId="709ABF0B" w14:textId="77777777" w:rsidR="00204BEF" w:rsidRDefault="00204BEF">
      <w:pPr>
        <w:spacing w:after="160" w:line="259" w:lineRule="auto"/>
        <w:rPr>
          <w:rFonts w:asciiTheme="majorHAnsi" w:eastAsiaTheme="majorEastAsia" w:hAnsiTheme="majorHAnsi" w:cstheme="majorBidi"/>
          <w:color w:val="31378B" w:themeColor="text2"/>
          <w:sz w:val="36"/>
          <w:szCs w:val="30"/>
        </w:rPr>
      </w:pPr>
      <w:r>
        <w:br w:type="page"/>
      </w:r>
    </w:p>
    <w:p w14:paraId="4CCB065D" w14:textId="1B05B4B6" w:rsidR="009D2B85" w:rsidRDefault="009D2B85" w:rsidP="00C902F3">
      <w:pPr>
        <w:pStyle w:val="Heading2"/>
      </w:pPr>
      <w:r>
        <w:lastRenderedPageBreak/>
        <w:t>Equality</w:t>
      </w:r>
    </w:p>
    <w:p w14:paraId="5DF0D9C3" w14:textId="7AAE4C95" w:rsidR="003338DC" w:rsidRDefault="00402870" w:rsidP="00402870">
      <w:pPr>
        <w:pStyle w:val="Heading3"/>
      </w:pPr>
      <w:r>
        <w:t xml:space="preserve">Equality </w:t>
      </w:r>
      <w:r w:rsidR="005F5101">
        <w:t>Operators (==, !=)</w:t>
      </w:r>
    </w:p>
    <w:p w14:paraId="0BBADEE5" w14:textId="6F94825F" w:rsidR="00534554" w:rsidRDefault="002232AC" w:rsidP="003338DC">
      <w:pPr>
        <w:pStyle w:val="Heading4"/>
      </w:pPr>
      <w:r>
        <w:t>Reference Types use Reference equality</w:t>
      </w:r>
    </w:p>
    <w:p w14:paraId="0108012A" w14:textId="77777777" w:rsidR="00727A46" w:rsidRDefault="00727A46" w:rsidP="005335A4">
      <w:pPr>
        <w:pStyle w:val="SourceCode"/>
        <w:ind w:left="0" w:firstLine="238"/>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MyReference { </w:t>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2B2162DA" w14:textId="77777777" w:rsidR="00727A46" w:rsidRDefault="00727A46" w:rsidP="00727A46">
      <w:pPr>
        <w:pStyle w:val="SourceCode"/>
        <w:rPr>
          <w:rFonts w:eastAsiaTheme="minorHAnsi"/>
          <w:lang w:eastAsia="en-US"/>
        </w:rPr>
      </w:pPr>
    </w:p>
    <w:p w14:paraId="09ACC9CA" w14:textId="77777777" w:rsidR="006967F9" w:rsidRDefault="006967F9" w:rsidP="00727A46">
      <w:pPr>
        <w:pStyle w:val="SourceCode"/>
        <w:rPr>
          <w:rFonts w:eastAsiaTheme="minorHAnsi"/>
          <w:color w:val="0000FF"/>
          <w:lang w:eastAsia="en-US"/>
        </w:rPr>
      </w:pPr>
      <w:r>
        <w:rPr>
          <w:rFonts w:eastAsiaTheme="minorHAnsi"/>
          <w:color w:val="0000FF"/>
          <w:lang w:eastAsia="en-US"/>
        </w:rPr>
        <w:t>…</w:t>
      </w:r>
    </w:p>
    <w:p w14:paraId="647DE5A5" w14:textId="11A3589B" w:rsidR="00727A46" w:rsidRDefault="00727A46" w:rsidP="00727A46">
      <w:pPr>
        <w:pStyle w:val="SourceCode"/>
        <w:rPr>
          <w:rFonts w:eastAsiaTheme="minorHAnsi"/>
          <w:lang w:eastAsia="en-US"/>
        </w:rPr>
      </w:pPr>
      <w:r>
        <w:rPr>
          <w:rFonts w:eastAsiaTheme="minorHAnsi"/>
          <w:lang w:eastAsia="en-US"/>
        </w:rPr>
        <w:t xml:space="preserve">MyReference a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4CDFD185" w14:textId="428AF705" w:rsidR="00727A46" w:rsidRDefault="00727A46" w:rsidP="00727A46">
      <w:pPr>
        <w:pStyle w:val="SourceCode"/>
        <w:rPr>
          <w:rFonts w:eastAsiaTheme="minorHAnsi"/>
          <w:lang w:eastAsia="en-US"/>
        </w:rPr>
      </w:pPr>
      <w:r>
        <w:rPr>
          <w:rFonts w:eastAsiaTheme="minorHAnsi"/>
          <w:lang w:eastAsia="en-US"/>
        </w:rPr>
        <w:t xml:space="preserve">MyReference b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4175A858" w14:textId="683343F2" w:rsidR="00727A46" w:rsidRDefault="00727A46" w:rsidP="00727A46">
      <w:pPr>
        <w:pStyle w:val="SourceCode"/>
        <w:rPr>
          <w:rFonts w:eastAsiaTheme="minorHAnsi"/>
          <w:lang w:eastAsia="en-US"/>
        </w:rPr>
      </w:pPr>
      <w:r>
        <w:rPr>
          <w:rFonts w:eastAsiaTheme="minorHAnsi"/>
          <w:lang w:eastAsia="en-US"/>
        </w:rPr>
        <w:t>WriteLine(a</w:t>
      </w:r>
      <w:r w:rsidR="00D01739">
        <w:rPr>
          <w:rFonts w:eastAsiaTheme="minorHAnsi"/>
          <w:lang w:eastAsia="en-US"/>
        </w:rPr>
        <w:t xml:space="preserve"> == b</w:t>
      </w:r>
      <w:r>
        <w:rPr>
          <w:rFonts w:eastAsiaTheme="minorHAnsi"/>
          <w:lang w:eastAsia="en-US"/>
        </w:rPr>
        <w:t>);</w:t>
      </w:r>
      <w:r w:rsidR="00D01739">
        <w:rPr>
          <w:rFonts w:eastAsiaTheme="minorHAnsi"/>
          <w:lang w:eastAsia="en-US"/>
        </w:rPr>
        <w:t xml:space="preserve"> // False</w:t>
      </w:r>
    </w:p>
    <w:p w14:paraId="6B0E5ADD" w14:textId="20C0C0AE" w:rsidR="005335A4" w:rsidRDefault="005335A4" w:rsidP="005335A4">
      <w:r>
        <w:t xml:space="preserve">The equality operators </w:t>
      </w:r>
      <w:r w:rsidRPr="005335A4">
        <w:rPr>
          <w:rStyle w:val="SourceCodeChar"/>
        </w:rPr>
        <w:t>==</w:t>
      </w:r>
      <w:r>
        <w:t xml:space="preserve"> and </w:t>
      </w:r>
      <w:r w:rsidRPr="005335A4">
        <w:rPr>
          <w:rStyle w:val="SourceCodeChar"/>
        </w:rPr>
        <w:t>!=</w:t>
      </w:r>
      <w:r>
        <w:t xml:space="preserve"> are statically resolved like all operators. As such they are fast and efficient. </w:t>
      </w:r>
      <w:r w:rsidRPr="005335A4">
        <w:rPr>
          <w:rStyle w:val="SourceCodeChar"/>
        </w:rPr>
        <w:t>Object</w:t>
      </w:r>
      <w:r>
        <w:t xml:space="preserve"> implements the operators to perform referential equality </w:t>
      </w:r>
    </w:p>
    <w:p w14:paraId="2238A811" w14:textId="30CA3D49" w:rsidR="00DD6385" w:rsidRDefault="00DD6385" w:rsidP="00DD6385">
      <w:pPr>
        <w:pStyle w:val="Heading4"/>
      </w:pPr>
      <w:r>
        <w:t>Overriding The Equality Operator for Reference Types</w:t>
      </w:r>
    </w:p>
    <w:p w14:paraId="0D2B63B2" w14:textId="77777777" w:rsidR="00975290" w:rsidRDefault="00975290" w:rsidP="00975290">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MyReference </w:t>
      </w:r>
    </w:p>
    <w:p w14:paraId="549C6227" w14:textId="77777777" w:rsidR="00975290" w:rsidRDefault="00975290" w:rsidP="00975290">
      <w:pPr>
        <w:pStyle w:val="SourceCode"/>
        <w:rPr>
          <w:rFonts w:eastAsiaTheme="minorHAnsi"/>
          <w:lang w:eastAsia="en-US"/>
        </w:rPr>
      </w:pPr>
      <w:r>
        <w:rPr>
          <w:rFonts w:eastAsiaTheme="minorHAnsi"/>
          <w:lang w:eastAsia="en-US"/>
        </w:rPr>
        <w:t xml:space="preserve">{ </w:t>
      </w:r>
    </w:p>
    <w:p w14:paraId="0E6E5EBE" w14:textId="77777777" w:rsidR="00975290" w:rsidRDefault="00975290" w:rsidP="00975290">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3B355A11" w14:textId="77777777" w:rsidR="00975290" w:rsidRDefault="00975290" w:rsidP="00975290">
      <w:pPr>
        <w:pStyle w:val="SourceCode"/>
        <w:rPr>
          <w:rFonts w:eastAsiaTheme="minorHAnsi"/>
          <w:lang w:eastAsia="en-US"/>
        </w:rPr>
      </w:pPr>
      <w:r>
        <w:rPr>
          <w:rFonts w:eastAsiaTheme="minorHAnsi"/>
          <w:lang w:eastAsia="en-US"/>
        </w:rPr>
        <w:tab/>
      </w:r>
    </w:p>
    <w:p w14:paraId="08CD1D1D" w14:textId="77777777" w:rsidR="00975290" w:rsidRDefault="00975290" w:rsidP="00975290">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 xml:space="preserve">==(MyReference a, MyReference b) </w:t>
      </w:r>
    </w:p>
    <w:p w14:paraId="3FE29A55" w14:textId="77777777" w:rsidR="00975290" w:rsidRDefault="00975290" w:rsidP="00975290">
      <w:pPr>
        <w:pStyle w:val="SourceCode"/>
        <w:ind w:left="960" w:firstLine="480"/>
        <w:rPr>
          <w:rFonts w:eastAsiaTheme="minorHAnsi"/>
          <w:lang w:eastAsia="en-US"/>
        </w:rPr>
      </w:pPr>
      <w:r>
        <w:rPr>
          <w:rFonts w:eastAsiaTheme="minorHAnsi"/>
          <w:lang w:eastAsia="en-US"/>
        </w:rPr>
        <w:t>=&gt; a.Value == b.Value;</w:t>
      </w:r>
    </w:p>
    <w:p w14:paraId="73477C94" w14:textId="77777777" w:rsidR="00975290" w:rsidRDefault="00975290" w:rsidP="00975290">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 xml:space="preserve">!=(MyReference a, MyReference b) </w:t>
      </w:r>
    </w:p>
    <w:p w14:paraId="18832178" w14:textId="77777777" w:rsidR="00975290" w:rsidRDefault="00975290" w:rsidP="00975290">
      <w:pPr>
        <w:pStyle w:val="SourceCode"/>
        <w:ind w:left="960" w:firstLine="480"/>
        <w:rPr>
          <w:rFonts w:eastAsiaTheme="minorHAnsi"/>
          <w:lang w:eastAsia="en-US"/>
        </w:rPr>
      </w:pPr>
      <w:r>
        <w:rPr>
          <w:rFonts w:eastAsiaTheme="minorHAnsi"/>
          <w:lang w:eastAsia="en-US"/>
        </w:rPr>
        <w:t>=&gt; a.Value == b.Value;</w:t>
      </w:r>
    </w:p>
    <w:p w14:paraId="79A7BB0D" w14:textId="77777777" w:rsidR="00975290" w:rsidRDefault="00975290" w:rsidP="00975290">
      <w:pPr>
        <w:pStyle w:val="SourceCode"/>
        <w:rPr>
          <w:rFonts w:eastAsiaTheme="minorHAnsi"/>
          <w:lang w:eastAsia="en-US"/>
        </w:rPr>
      </w:pPr>
      <w:r>
        <w:rPr>
          <w:rFonts w:eastAsiaTheme="minorHAnsi"/>
          <w:lang w:eastAsia="en-US"/>
        </w:rPr>
        <w:t>}</w:t>
      </w:r>
    </w:p>
    <w:p w14:paraId="65FEE176" w14:textId="77777777" w:rsidR="00B90C0B" w:rsidRDefault="00B90C0B" w:rsidP="00FD5D62">
      <w:pPr>
        <w:pStyle w:val="SourceCode"/>
        <w:rPr>
          <w:rFonts w:eastAsiaTheme="minorHAnsi"/>
          <w:color w:val="0000FF"/>
          <w:lang w:eastAsia="en-US"/>
        </w:rPr>
      </w:pPr>
      <w:r>
        <w:rPr>
          <w:rFonts w:eastAsiaTheme="minorHAnsi"/>
          <w:color w:val="0000FF"/>
          <w:lang w:eastAsia="en-US"/>
        </w:rPr>
        <w:t>…</w:t>
      </w:r>
    </w:p>
    <w:p w14:paraId="0F6F23DC" w14:textId="49D5D505" w:rsidR="00FD5D62" w:rsidRDefault="00FD5D62" w:rsidP="00FD5D62">
      <w:pPr>
        <w:pStyle w:val="SourceCode"/>
        <w:rPr>
          <w:rFonts w:eastAsiaTheme="minorHAnsi"/>
          <w:lang w:eastAsia="en-US"/>
        </w:rPr>
      </w:pPr>
      <w:r>
        <w:rPr>
          <w:rFonts w:eastAsiaTheme="minorHAnsi"/>
          <w:lang w:eastAsia="en-US"/>
        </w:rPr>
        <w:t xml:space="preserve">MyReference a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35BF6000" w14:textId="2724CCE9" w:rsidR="00FD5D62" w:rsidRDefault="00FD5D62" w:rsidP="00FD5D62">
      <w:pPr>
        <w:pStyle w:val="SourceCode"/>
        <w:rPr>
          <w:rFonts w:eastAsiaTheme="minorHAnsi"/>
          <w:lang w:eastAsia="en-US"/>
        </w:rPr>
      </w:pPr>
      <w:r>
        <w:rPr>
          <w:rFonts w:eastAsiaTheme="minorHAnsi"/>
          <w:lang w:eastAsia="en-US"/>
        </w:rPr>
        <w:t xml:space="preserve">MyReference b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5A168F22" w14:textId="66594DDF" w:rsidR="00FD5D62" w:rsidRDefault="00FD5D62" w:rsidP="0043345C">
      <w:pPr>
        <w:pStyle w:val="SourceCode"/>
        <w:rPr>
          <w:rFonts w:eastAsiaTheme="minorHAnsi"/>
          <w:lang w:eastAsia="en-US"/>
        </w:rPr>
      </w:pPr>
      <w:r>
        <w:rPr>
          <w:rFonts w:eastAsiaTheme="minorHAnsi"/>
          <w:lang w:eastAsia="en-US"/>
        </w:rPr>
        <w:t xml:space="preserve">WriteLine(a == b); </w:t>
      </w:r>
      <w:r>
        <w:rPr>
          <w:rFonts w:eastAsiaTheme="minorHAnsi"/>
          <w:color w:val="009600"/>
          <w:lang w:eastAsia="en-US"/>
        </w:rPr>
        <w:t>// true</w:t>
      </w:r>
    </w:p>
    <w:p w14:paraId="4DCA36B8" w14:textId="32F33D97" w:rsidR="00DD6385" w:rsidRDefault="004912F4" w:rsidP="00FD5D62">
      <w:r>
        <w:t>Here we overridden the equality operators to carry out value equality rather than the referential equality performed by Object’s implementation</w:t>
      </w:r>
    </w:p>
    <w:p w14:paraId="23C8077C" w14:textId="0B7D69B8" w:rsidR="00DD6385" w:rsidRDefault="00712BFC" w:rsidP="00712BFC">
      <w:pPr>
        <w:pStyle w:val="Heading4"/>
      </w:pPr>
      <w:r>
        <w:t>Equality Operators are Statically Resolved</w:t>
      </w:r>
    </w:p>
    <w:p w14:paraId="657FC171" w14:textId="67057940" w:rsidR="00712BFC" w:rsidRDefault="00712BFC" w:rsidP="00712BFC">
      <w:pPr>
        <w:pStyle w:val="SourceCode"/>
        <w:ind w:left="0"/>
        <w:rPr>
          <w:rFonts w:eastAsiaTheme="minorHAnsi"/>
          <w:lang w:eastAsia="en-US"/>
        </w:rPr>
      </w:pPr>
      <w:r>
        <w:rPr>
          <w:rFonts w:eastAsiaTheme="minorHAnsi"/>
          <w:lang w:eastAsia="en-US"/>
        </w:rPr>
        <w:t>WriteLine(a == (</w:t>
      </w:r>
      <w:r>
        <w:rPr>
          <w:rFonts w:eastAsiaTheme="minorHAnsi"/>
          <w:color w:val="0000FF"/>
          <w:lang w:eastAsia="en-US"/>
        </w:rPr>
        <w:t>object</w:t>
      </w:r>
      <w:r>
        <w:rPr>
          <w:rFonts w:eastAsiaTheme="minorHAnsi"/>
          <w:lang w:eastAsia="en-US"/>
        </w:rPr>
        <w:t xml:space="preserve">)b); </w:t>
      </w:r>
      <w:r>
        <w:rPr>
          <w:rFonts w:eastAsiaTheme="minorHAnsi"/>
          <w:color w:val="009600"/>
          <w:lang w:eastAsia="en-US"/>
        </w:rPr>
        <w:t>// false</w:t>
      </w:r>
    </w:p>
    <w:p w14:paraId="712D0428" w14:textId="58097CDE" w:rsidR="00712BFC" w:rsidRPr="00AD6AA6" w:rsidRDefault="00712BFC" w:rsidP="00712BFC">
      <w:pPr>
        <w:pStyle w:val="SourceCode"/>
        <w:ind w:left="0"/>
      </w:pPr>
      <w:r>
        <w:rPr>
          <w:rFonts w:eastAsiaTheme="minorHAnsi"/>
          <w:lang w:eastAsia="en-US"/>
        </w:rPr>
        <w:t>WriteLine((</w:t>
      </w:r>
      <w:r>
        <w:rPr>
          <w:rFonts w:eastAsiaTheme="minorHAnsi"/>
          <w:color w:val="0000FF"/>
          <w:lang w:eastAsia="en-US"/>
        </w:rPr>
        <w:t>object</w:t>
      </w:r>
      <w:r>
        <w:rPr>
          <w:rFonts w:eastAsiaTheme="minorHAnsi"/>
          <w:lang w:eastAsia="en-US"/>
        </w:rPr>
        <w:t xml:space="preserve">)a == b); </w:t>
      </w:r>
      <w:r>
        <w:rPr>
          <w:rFonts w:eastAsiaTheme="minorHAnsi"/>
          <w:color w:val="009600"/>
          <w:lang w:eastAsia="en-US"/>
        </w:rPr>
        <w:t>// false</w:t>
      </w:r>
    </w:p>
    <w:p w14:paraId="2E587FC7" w14:textId="0B9AD9B7" w:rsidR="00FD5D62" w:rsidRDefault="00FD5D62" w:rsidP="00FD5D62">
      <w:r>
        <w:t xml:space="preserve">Because operators are statically resolved </w:t>
      </w:r>
      <w:r w:rsidR="00AA3064">
        <w:t xml:space="preserve">asigning a value of a more specific type to a variable of type </w:t>
      </w:r>
      <w:r w:rsidR="00712BFC">
        <w:t>Object</w:t>
      </w:r>
      <w:r w:rsidR="00AA3064">
        <w:t xml:space="preserve"> cause </w:t>
      </w:r>
      <w:r w:rsidR="00712BFC">
        <w:t>Object</w:t>
      </w:r>
      <w:r w:rsidR="00AA3064">
        <w:t xml:space="preserve"> operator to be used.</w:t>
      </w:r>
    </w:p>
    <w:p w14:paraId="65F2F4AC" w14:textId="3DBE847C" w:rsidR="007A3CFD" w:rsidRDefault="007A3CFD" w:rsidP="007A3CFD">
      <w:pPr>
        <w:pStyle w:val="Heading4"/>
      </w:pPr>
      <w:r>
        <w:t>Value Types Have No Default Equality Operator ImplementaTion</w:t>
      </w:r>
    </w:p>
    <w:p w14:paraId="6300FA7F" w14:textId="77777777" w:rsidR="007A3CFD" w:rsidRDefault="007A3CFD" w:rsidP="007A3CFD">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struct</w:t>
      </w:r>
      <w:r>
        <w:rPr>
          <w:rFonts w:eastAsiaTheme="minorHAnsi"/>
          <w:lang w:eastAsia="en-US"/>
        </w:rPr>
        <w:t xml:space="preserve"> MyStruct</w:t>
      </w:r>
    </w:p>
    <w:p w14:paraId="3796BFAA" w14:textId="77777777" w:rsidR="007A3CFD" w:rsidRDefault="007A3CFD" w:rsidP="007A3CFD">
      <w:pPr>
        <w:pStyle w:val="SourceCode"/>
        <w:rPr>
          <w:rFonts w:eastAsiaTheme="minorHAnsi"/>
          <w:lang w:eastAsia="en-US"/>
        </w:rPr>
      </w:pPr>
      <w:r>
        <w:rPr>
          <w:rFonts w:eastAsiaTheme="minorHAnsi"/>
          <w:lang w:eastAsia="en-US"/>
        </w:rPr>
        <w:t>{</w:t>
      </w:r>
    </w:p>
    <w:p w14:paraId="2D43BB52" w14:textId="77777777" w:rsidR="007A3CFD" w:rsidRDefault="007A3CFD" w:rsidP="007A3CF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1A75F51C" w14:textId="77777777" w:rsidR="007A3CFD" w:rsidRDefault="007A3CFD" w:rsidP="007A3CF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 xml:space="preserve"> ==(MyStruct a, MyStruct b) </w:t>
      </w:r>
    </w:p>
    <w:p w14:paraId="3A48EF1D" w14:textId="77777777" w:rsidR="007A3CFD" w:rsidRDefault="007A3CFD" w:rsidP="007A3CFD">
      <w:pPr>
        <w:pStyle w:val="SourceCode"/>
        <w:ind w:left="960" w:firstLine="480"/>
        <w:rPr>
          <w:rFonts w:eastAsiaTheme="minorHAnsi"/>
          <w:lang w:eastAsia="en-US"/>
        </w:rPr>
      </w:pPr>
      <w:r>
        <w:rPr>
          <w:rFonts w:eastAsiaTheme="minorHAnsi"/>
          <w:lang w:eastAsia="en-US"/>
        </w:rPr>
        <w:t>=&gt; a.Value == b.Value;</w:t>
      </w:r>
    </w:p>
    <w:p w14:paraId="1B0A115E" w14:textId="77777777" w:rsidR="007A3CFD" w:rsidRDefault="007A3CFD" w:rsidP="007A3CF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 xml:space="preserve"> !=(MyStruct a, MyStruct b) </w:t>
      </w:r>
    </w:p>
    <w:p w14:paraId="6C48F0DA" w14:textId="77777777" w:rsidR="007A3CFD" w:rsidRDefault="007A3CFD" w:rsidP="007A3CFD">
      <w:pPr>
        <w:pStyle w:val="SourceCode"/>
        <w:ind w:left="960" w:firstLine="480"/>
        <w:rPr>
          <w:rFonts w:eastAsiaTheme="minorHAnsi"/>
          <w:lang w:eastAsia="en-US"/>
        </w:rPr>
      </w:pPr>
      <w:r>
        <w:rPr>
          <w:rFonts w:eastAsiaTheme="minorHAnsi"/>
          <w:lang w:eastAsia="en-US"/>
        </w:rPr>
        <w:lastRenderedPageBreak/>
        <w:t>=&gt; a.Value == b.Value;</w:t>
      </w:r>
    </w:p>
    <w:p w14:paraId="454CD3C1" w14:textId="77777777" w:rsidR="007A3CFD" w:rsidRDefault="007A3CFD" w:rsidP="007A3CFD">
      <w:pPr>
        <w:pStyle w:val="SourceCode"/>
        <w:rPr>
          <w:rFonts w:eastAsiaTheme="minorHAnsi"/>
          <w:lang w:eastAsia="en-US"/>
        </w:rPr>
      </w:pPr>
      <w:r>
        <w:rPr>
          <w:rFonts w:eastAsiaTheme="minorHAnsi"/>
          <w:lang w:eastAsia="en-US"/>
        </w:rPr>
        <w:t>}</w:t>
      </w:r>
    </w:p>
    <w:p w14:paraId="2F6476FE" w14:textId="77777777" w:rsidR="007A3CFD" w:rsidRDefault="007A3CFD" w:rsidP="007A3CFD">
      <w:pPr>
        <w:pStyle w:val="SourceCode"/>
      </w:pPr>
    </w:p>
    <w:p w14:paraId="3C35CCFC" w14:textId="77777777" w:rsidR="007A3CFD" w:rsidRDefault="007A3CFD" w:rsidP="007A3CFD">
      <w:pPr>
        <w:pStyle w:val="SourceCode"/>
        <w:rPr>
          <w:rFonts w:eastAsiaTheme="minorHAnsi"/>
          <w:lang w:eastAsia="en-US"/>
        </w:rPr>
      </w:pPr>
      <w:r>
        <w:rPr>
          <w:rFonts w:eastAsiaTheme="minorHAnsi"/>
          <w:lang w:eastAsia="en-US"/>
        </w:rPr>
        <w:t xml:space="preserve">MyStruct c = </w:t>
      </w:r>
      <w:r>
        <w:rPr>
          <w:rFonts w:eastAsiaTheme="minorHAnsi"/>
          <w:color w:val="0000FF"/>
          <w:lang w:eastAsia="en-US"/>
        </w:rPr>
        <w:t>new</w:t>
      </w:r>
      <w:r>
        <w:rPr>
          <w:rFonts w:eastAsiaTheme="minorHAnsi"/>
          <w:lang w:eastAsia="en-US"/>
        </w:rPr>
        <w:t xml:space="preserve"> MyStruct { Value = </w:t>
      </w:r>
      <w:r>
        <w:rPr>
          <w:rFonts w:eastAsiaTheme="minorHAnsi"/>
          <w:color w:val="C81EFA"/>
          <w:lang w:eastAsia="en-US"/>
        </w:rPr>
        <w:t>1</w:t>
      </w:r>
      <w:r>
        <w:rPr>
          <w:rFonts w:eastAsiaTheme="minorHAnsi"/>
          <w:lang w:eastAsia="en-US"/>
        </w:rPr>
        <w:t xml:space="preserve"> };</w:t>
      </w:r>
    </w:p>
    <w:p w14:paraId="7705A9CC" w14:textId="77777777" w:rsidR="007A3CFD" w:rsidRDefault="007A3CFD" w:rsidP="007A3CFD">
      <w:pPr>
        <w:pStyle w:val="SourceCode"/>
        <w:rPr>
          <w:rFonts w:eastAsiaTheme="minorHAnsi"/>
          <w:lang w:eastAsia="en-US"/>
        </w:rPr>
      </w:pPr>
      <w:r>
        <w:rPr>
          <w:rFonts w:eastAsiaTheme="minorHAnsi"/>
          <w:lang w:eastAsia="en-US"/>
        </w:rPr>
        <w:t xml:space="preserve">MyStruct d = </w:t>
      </w:r>
      <w:r>
        <w:rPr>
          <w:rFonts w:eastAsiaTheme="minorHAnsi"/>
          <w:color w:val="0000FF"/>
          <w:lang w:eastAsia="en-US"/>
        </w:rPr>
        <w:t>new</w:t>
      </w:r>
      <w:r>
        <w:rPr>
          <w:rFonts w:eastAsiaTheme="minorHAnsi"/>
          <w:lang w:eastAsia="en-US"/>
        </w:rPr>
        <w:t xml:space="preserve"> MyStruct { Value = </w:t>
      </w:r>
      <w:r>
        <w:rPr>
          <w:rFonts w:eastAsiaTheme="minorHAnsi"/>
          <w:color w:val="C81EFA"/>
          <w:lang w:eastAsia="en-US"/>
        </w:rPr>
        <w:t>1</w:t>
      </w:r>
      <w:r>
        <w:rPr>
          <w:rFonts w:eastAsiaTheme="minorHAnsi"/>
          <w:lang w:eastAsia="en-US"/>
        </w:rPr>
        <w:t xml:space="preserve"> };</w:t>
      </w:r>
    </w:p>
    <w:p w14:paraId="5BC902B9" w14:textId="1ECA4D87" w:rsidR="00AE3984" w:rsidRPr="007A3CFD" w:rsidRDefault="007A3CFD" w:rsidP="007A3CFD">
      <w:pPr>
        <w:pStyle w:val="SourceCode"/>
        <w:rPr>
          <w:rFonts w:eastAsiaTheme="minorHAnsi"/>
          <w:lang w:eastAsia="en-US"/>
        </w:rPr>
      </w:pPr>
      <w:r>
        <w:rPr>
          <w:rFonts w:eastAsiaTheme="minorHAnsi"/>
          <w:lang w:eastAsia="en-US"/>
        </w:rPr>
        <w:t xml:space="preserve">WriteLine(c == d); </w:t>
      </w:r>
      <w:r>
        <w:rPr>
          <w:rFonts w:eastAsiaTheme="minorHAnsi"/>
          <w:color w:val="009600"/>
          <w:lang w:eastAsia="en-US"/>
        </w:rPr>
        <w:t>// true</w:t>
      </w:r>
      <w:r w:rsidR="000549FA">
        <w:br w:type="page"/>
      </w:r>
    </w:p>
    <w:p w14:paraId="31C0E321" w14:textId="77777777" w:rsidR="00354617" w:rsidRDefault="00354617" w:rsidP="004732A7">
      <w:pPr>
        <w:pStyle w:val="Heading3"/>
      </w:pPr>
      <w:r>
        <w:lastRenderedPageBreak/>
        <w:t>Object.Equals instance method</w:t>
      </w:r>
    </w:p>
    <w:p w14:paraId="4FD62E25" w14:textId="77777777" w:rsidR="00354617" w:rsidRDefault="00354617" w:rsidP="00354617">
      <w:r>
        <w:t>The object equals method provides a virtual method for carrying out equality functionality. The default implementation for objects carrying out referential equality</w:t>
      </w:r>
    </w:p>
    <w:p w14:paraId="66B53461" w14:textId="77777777" w:rsidR="00354617" w:rsidRDefault="00354617" w:rsidP="00354617">
      <w:pPr>
        <w:pStyle w:val="SourceCode"/>
        <w:rPr>
          <w:rFonts w:eastAsiaTheme="minorHAnsi"/>
          <w:lang w:eastAsia="en-US"/>
        </w:rPr>
      </w:pPr>
      <w:r>
        <w:rPr>
          <w:rFonts w:eastAsiaTheme="minorHAnsi"/>
          <w:color w:val="0000FF"/>
          <w:lang w:eastAsia="en-US"/>
        </w:rPr>
        <w:t>void</w:t>
      </w:r>
      <w:r>
        <w:rPr>
          <w:rFonts w:eastAsiaTheme="minorHAnsi"/>
          <w:lang w:eastAsia="en-US"/>
        </w:rPr>
        <w:t xml:space="preserve"> Main()</w:t>
      </w:r>
    </w:p>
    <w:p w14:paraId="50A75F81" w14:textId="77777777" w:rsidR="00354617" w:rsidRDefault="00354617" w:rsidP="00354617">
      <w:pPr>
        <w:pStyle w:val="SourceCode"/>
        <w:rPr>
          <w:rFonts w:eastAsiaTheme="minorHAnsi"/>
          <w:lang w:eastAsia="en-US"/>
        </w:rPr>
      </w:pPr>
      <w:r>
        <w:rPr>
          <w:rFonts w:eastAsiaTheme="minorHAnsi"/>
          <w:lang w:eastAsia="en-US"/>
        </w:rPr>
        <w:t>{</w:t>
      </w:r>
    </w:p>
    <w:p w14:paraId="4007B1C7" w14:textId="77777777" w:rsidR="00354617" w:rsidRDefault="00354617" w:rsidP="00354617">
      <w:pPr>
        <w:pStyle w:val="SourceCode"/>
        <w:rPr>
          <w:rFonts w:eastAsiaTheme="minorHAnsi"/>
          <w:lang w:eastAsia="en-US"/>
        </w:rPr>
      </w:pPr>
      <w:r>
        <w:rPr>
          <w:rFonts w:eastAsiaTheme="minorHAnsi"/>
          <w:lang w:eastAsia="en-US"/>
        </w:rPr>
        <w:tab/>
        <w:t xml:space="preserve">MyReference a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023BF7F0" w14:textId="77777777" w:rsidR="00354617" w:rsidRDefault="00354617" w:rsidP="00354617">
      <w:pPr>
        <w:pStyle w:val="SourceCode"/>
        <w:rPr>
          <w:rFonts w:eastAsiaTheme="minorHAnsi"/>
          <w:lang w:eastAsia="en-US"/>
        </w:rPr>
      </w:pPr>
      <w:r>
        <w:rPr>
          <w:rFonts w:eastAsiaTheme="minorHAnsi"/>
          <w:lang w:eastAsia="en-US"/>
        </w:rPr>
        <w:tab/>
        <w:t xml:space="preserve">MyReference b = </w:t>
      </w:r>
      <w:r>
        <w:rPr>
          <w:rFonts w:eastAsiaTheme="minorHAnsi"/>
          <w:color w:val="0000FF"/>
          <w:lang w:eastAsia="en-US"/>
        </w:rPr>
        <w:t>new</w:t>
      </w:r>
      <w:r>
        <w:rPr>
          <w:rFonts w:eastAsiaTheme="minorHAnsi"/>
          <w:lang w:eastAsia="en-US"/>
        </w:rPr>
        <w:t xml:space="preserve"> MyReference {Value = </w:t>
      </w:r>
      <w:r>
        <w:rPr>
          <w:rFonts w:eastAsiaTheme="minorHAnsi"/>
          <w:color w:val="C81EFA"/>
          <w:lang w:eastAsia="en-US"/>
        </w:rPr>
        <w:t>1</w:t>
      </w:r>
      <w:r>
        <w:rPr>
          <w:rFonts w:eastAsiaTheme="minorHAnsi"/>
          <w:lang w:eastAsia="en-US"/>
        </w:rPr>
        <w:t>};</w:t>
      </w:r>
    </w:p>
    <w:p w14:paraId="51A36118" w14:textId="77777777" w:rsidR="00354617" w:rsidRDefault="00354617" w:rsidP="00354617">
      <w:pPr>
        <w:pStyle w:val="SourceCode"/>
        <w:rPr>
          <w:rFonts w:eastAsiaTheme="minorHAnsi"/>
          <w:lang w:eastAsia="en-US"/>
        </w:rPr>
      </w:pPr>
      <w:r>
        <w:rPr>
          <w:rFonts w:eastAsiaTheme="minorHAnsi"/>
          <w:lang w:eastAsia="en-US"/>
        </w:rPr>
        <w:tab/>
        <w:t xml:space="preserve">WriteLine(a.Equals(b)); </w:t>
      </w:r>
      <w:r>
        <w:rPr>
          <w:rFonts w:eastAsiaTheme="minorHAnsi"/>
          <w:color w:val="009600"/>
          <w:lang w:eastAsia="en-US"/>
        </w:rPr>
        <w:t>// false</w:t>
      </w:r>
    </w:p>
    <w:p w14:paraId="03D0A453" w14:textId="77777777" w:rsidR="00354617" w:rsidRDefault="00354617" w:rsidP="00354617">
      <w:pPr>
        <w:pStyle w:val="SourceCode"/>
        <w:rPr>
          <w:rFonts w:eastAsiaTheme="minorHAnsi"/>
          <w:lang w:eastAsia="en-US"/>
        </w:rPr>
      </w:pPr>
      <w:r>
        <w:rPr>
          <w:rFonts w:eastAsiaTheme="minorHAnsi"/>
          <w:lang w:eastAsia="en-US"/>
        </w:rPr>
        <w:t>}</w:t>
      </w:r>
    </w:p>
    <w:p w14:paraId="763CBD05" w14:textId="77777777" w:rsidR="00354617" w:rsidRDefault="00354617" w:rsidP="00354617">
      <w:pPr>
        <w:pStyle w:val="SourceCode"/>
        <w:rPr>
          <w:rFonts w:eastAsiaTheme="minorHAnsi"/>
          <w:lang w:eastAsia="en-US"/>
        </w:rPr>
      </w:pPr>
    </w:p>
    <w:p w14:paraId="132C63DA" w14:textId="77777777" w:rsidR="00354617" w:rsidRPr="00352402" w:rsidRDefault="00354617" w:rsidP="00354617">
      <w:pPr>
        <w:pStyle w:val="SourceCode"/>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MyReference { </w:t>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28FF5F90" w14:textId="77777777" w:rsidR="00354617" w:rsidRDefault="00354617" w:rsidP="00354617"/>
    <w:p w14:paraId="6801E815" w14:textId="77777777" w:rsidR="00354617" w:rsidRDefault="00354617" w:rsidP="00354617">
      <w:r>
        <w:t>The default implementation for value types carries out value equality</w:t>
      </w:r>
    </w:p>
    <w:p w14:paraId="2C31667D" w14:textId="77777777" w:rsidR="00354617" w:rsidRDefault="00354617" w:rsidP="00354617">
      <w:pPr>
        <w:pStyle w:val="SourceCode"/>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struct</w:t>
      </w:r>
      <w:r>
        <w:rPr>
          <w:rFonts w:eastAsiaTheme="minorHAnsi"/>
          <w:lang w:eastAsia="en-US"/>
        </w:rPr>
        <w:t xml:space="preserve"> MyStruct { </w:t>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7E35A2B9" w14:textId="77777777" w:rsidR="00354617" w:rsidRDefault="00354617" w:rsidP="00354617">
      <w:pPr>
        <w:pStyle w:val="SourceCode"/>
      </w:pPr>
      <w:r>
        <w:t>…</w:t>
      </w:r>
    </w:p>
    <w:p w14:paraId="6AB080D3" w14:textId="77777777" w:rsidR="00354617" w:rsidRDefault="00354617" w:rsidP="00354617">
      <w:pPr>
        <w:pStyle w:val="SourceCode"/>
        <w:rPr>
          <w:rFonts w:eastAsiaTheme="minorHAnsi"/>
          <w:lang w:eastAsia="en-US"/>
        </w:rPr>
      </w:pPr>
      <w:r>
        <w:rPr>
          <w:rFonts w:eastAsiaTheme="minorHAnsi"/>
          <w:lang w:eastAsia="en-US"/>
        </w:rPr>
        <w:t xml:space="preserve">MyStruct a = </w:t>
      </w:r>
      <w:r>
        <w:rPr>
          <w:rFonts w:eastAsiaTheme="minorHAnsi"/>
          <w:color w:val="0000FF"/>
          <w:lang w:eastAsia="en-US"/>
        </w:rPr>
        <w:t>new</w:t>
      </w:r>
      <w:r>
        <w:rPr>
          <w:rFonts w:eastAsiaTheme="minorHAnsi"/>
          <w:lang w:eastAsia="en-US"/>
        </w:rPr>
        <w:t xml:space="preserve"> MyStruct {Value = </w:t>
      </w:r>
      <w:r>
        <w:rPr>
          <w:rFonts w:eastAsiaTheme="minorHAnsi"/>
          <w:color w:val="C81EFA"/>
          <w:lang w:eastAsia="en-US"/>
        </w:rPr>
        <w:t>1</w:t>
      </w:r>
      <w:r>
        <w:rPr>
          <w:rFonts w:eastAsiaTheme="minorHAnsi"/>
          <w:lang w:eastAsia="en-US"/>
        </w:rPr>
        <w:t>};</w:t>
      </w:r>
    </w:p>
    <w:p w14:paraId="104B14F8" w14:textId="77777777" w:rsidR="00354617" w:rsidRDefault="00354617" w:rsidP="00354617">
      <w:pPr>
        <w:pStyle w:val="SourceCode"/>
        <w:rPr>
          <w:rFonts w:eastAsiaTheme="minorHAnsi"/>
          <w:lang w:eastAsia="en-US"/>
        </w:rPr>
      </w:pPr>
      <w:r>
        <w:rPr>
          <w:rFonts w:eastAsiaTheme="minorHAnsi"/>
          <w:lang w:eastAsia="en-US"/>
        </w:rPr>
        <w:t xml:space="preserve">MyStruct b = </w:t>
      </w:r>
      <w:r>
        <w:rPr>
          <w:rFonts w:eastAsiaTheme="minorHAnsi"/>
          <w:color w:val="0000FF"/>
          <w:lang w:eastAsia="en-US"/>
        </w:rPr>
        <w:t>new</w:t>
      </w:r>
      <w:r>
        <w:rPr>
          <w:rFonts w:eastAsiaTheme="minorHAnsi"/>
          <w:lang w:eastAsia="en-US"/>
        </w:rPr>
        <w:t xml:space="preserve"> MyStruct {Value = </w:t>
      </w:r>
      <w:r>
        <w:rPr>
          <w:rFonts w:eastAsiaTheme="minorHAnsi"/>
          <w:color w:val="C81EFA"/>
          <w:lang w:eastAsia="en-US"/>
        </w:rPr>
        <w:t>1</w:t>
      </w:r>
      <w:r>
        <w:rPr>
          <w:rFonts w:eastAsiaTheme="minorHAnsi"/>
          <w:lang w:eastAsia="en-US"/>
        </w:rPr>
        <w:t>};</w:t>
      </w:r>
    </w:p>
    <w:p w14:paraId="2B701A4E" w14:textId="77777777" w:rsidR="00354617" w:rsidRDefault="00354617" w:rsidP="00354617">
      <w:pPr>
        <w:pStyle w:val="SourceCode"/>
        <w:rPr>
          <w:rFonts w:eastAsiaTheme="minorHAnsi"/>
          <w:lang w:eastAsia="en-US"/>
        </w:rPr>
      </w:pPr>
      <w:r>
        <w:rPr>
          <w:rFonts w:eastAsiaTheme="minorHAnsi"/>
          <w:lang w:eastAsia="en-US"/>
        </w:rPr>
        <w:t xml:space="preserve">WriteLine(a.Equals(b)); </w:t>
      </w:r>
      <w:r>
        <w:rPr>
          <w:rFonts w:eastAsiaTheme="minorHAnsi"/>
          <w:color w:val="009600"/>
          <w:lang w:eastAsia="en-US"/>
        </w:rPr>
        <w:t>// true</w:t>
      </w:r>
    </w:p>
    <w:p w14:paraId="06ADDC42" w14:textId="77777777" w:rsidR="00354617" w:rsidRDefault="00354617" w:rsidP="00354617"/>
    <w:p w14:paraId="56E7931C" w14:textId="77777777" w:rsidR="00354617" w:rsidRDefault="00354617" w:rsidP="00354617">
      <w:r>
        <w:t>This default implementation is however ineffient in two ways; It uses reflection for the field by field comparison and it uses boxing which is several times more expensive than the actual comparisonThe first of these problems can be overcome  by providing our own value type implementation of the Equals method that does not use reflection</w:t>
      </w:r>
    </w:p>
    <w:p w14:paraId="0D038FC9" w14:textId="77777777" w:rsidR="00354617" w:rsidRDefault="00354617" w:rsidP="00354617">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struct</w:t>
      </w:r>
      <w:r>
        <w:rPr>
          <w:rFonts w:eastAsiaTheme="minorHAnsi"/>
          <w:color w:val="000000"/>
          <w:lang w:eastAsia="en-US"/>
        </w:rPr>
        <w:t xml:space="preserve"> MyStruct </w:t>
      </w:r>
    </w:p>
    <w:p w14:paraId="5CAFDA19" w14:textId="77777777" w:rsidR="00354617" w:rsidRDefault="00354617" w:rsidP="00354617">
      <w:pPr>
        <w:pStyle w:val="SourceCode"/>
        <w:rPr>
          <w:rFonts w:eastAsiaTheme="minorHAnsi"/>
          <w:color w:val="000000"/>
          <w:lang w:eastAsia="en-US"/>
        </w:rPr>
      </w:pPr>
      <w:r>
        <w:rPr>
          <w:rFonts w:eastAsiaTheme="minorHAnsi"/>
          <w:color w:val="000000"/>
          <w:lang w:eastAsia="en-US"/>
        </w:rPr>
        <w:t xml:space="preserve">{ </w:t>
      </w:r>
    </w:p>
    <w:p w14:paraId="614EE73E"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Value;</w:t>
      </w:r>
    </w:p>
    <w:p w14:paraId="2B0A2086" w14:textId="77777777" w:rsidR="00354617" w:rsidRDefault="00354617" w:rsidP="00354617">
      <w:pPr>
        <w:pStyle w:val="SourceCode"/>
        <w:rPr>
          <w:rFonts w:eastAsiaTheme="minorHAnsi"/>
          <w:color w:val="000000"/>
          <w:lang w:eastAsia="en-US"/>
        </w:rPr>
      </w:pPr>
    </w:p>
    <w:p w14:paraId="3E8E76D7"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override</w:t>
      </w:r>
      <w:r>
        <w:rPr>
          <w:rFonts w:eastAsiaTheme="minorHAnsi"/>
          <w:color w:val="000000"/>
          <w:lang w:eastAsia="en-US"/>
        </w:rPr>
        <w:t xml:space="preserve"> </w:t>
      </w:r>
      <w:r>
        <w:rPr>
          <w:rFonts w:eastAsiaTheme="minorHAnsi"/>
          <w:lang w:eastAsia="en-US"/>
        </w:rPr>
        <w:t>bool</w:t>
      </w:r>
      <w:r>
        <w:rPr>
          <w:rFonts w:eastAsiaTheme="minorHAnsi"/>
          <w:color w:val="000000"/>
          <w:lang w:eastAsia="en-US"/>
        </w:rPr>
        <w:t xml:space="preserve"> Equals(</w:t>
      </w:r>
      <w:r>
        <w:rPr>
          <w:rFonts w:eastAsiaTheme="minorHAnsi"/>
          <w:lang w:eastAsia="en-US"/>
        </w:rPr>
        <w:t>object</w:t>
      </w:r>
      <w:r>
        <w:rPr>
          <w:rFonts w:eastAsiaTheme="minorHAnsi"/>
          <w:color w:val="000000"/>
          <w:lang w:eastAsia="en-US"/>
        </w:rPr>
        <w:t xml:space="preserve"> obj) </w:t>
      </w:r>
    </w:p>
    <w:p w14:paraId="7A71FEDA"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t xml:space="preserve">=&gt; Value == (obj </w:t>
      </w:r>
      <w:r>
        <w:rPr>
          <w:rFonts w:eastAsiaTheme="minorHAnsi"/>
          <w:lang w:eastAsia="en-US"/>
        </w:rPr>
        <w:t>as</w:t>
      </w:r>
      <w:r>
        <w:rPr>
          <w:rFonts w:eastAsiaTheme="minorHAnsi"/>
          <w:color w:val="000000"/>
          <w:lang w:eastAsia="en-US"/>
        </w:rPr>
        <w:t xml:space="preserve"> MyStruct?)?.Value;</w:t>
      </w:r>
    </w:p>
    <w:p w14:paraId="024AEEDB" w14:textId="77777777" w:rsidR="00354617" w:rsidRDefault="00354617" w:rsidP="00354617">
      <w:pPr>
        <w:pStyle w:val="SourceCode"/>
        <w:rPr>
          <w:rFonts w:eastAsiaTheme="minorHAnsi"/>
          <w:color w:val="000000"/>
          <w:lang w:eastAsia="en-US"/>
        </w:rPr>
      </w:pPr>
      <w:r>
        <w:rPr>
          <w:rFonts w:eastAsiaTheme="minorHAnsi"/>
          <w:color w:val="000000"/>
          <w:lang w:eastAsia="en-US"/>
        </w:rPr>
        <w:t>}</w:t>
      </w:r>
    </w:p>
    <w:p w14:paraId="0FB9EC34" w14:textId="77777777" w:rsidR="00354617" w:rsidRDefault="00354617" w:rsidP="00354617">
      <w:pPr>
        <w:pStyle w:val="SourceCode"/>
        <w:rPr>
          <w:rFonts w:eastAsiaTheme="minorHAnsi"/>
          <w:color w:val="000000"/>
          <w:lang w:eastAsia="en-US"/>
        </w:rPr>
      </w:pPr>
      <w:r>
        <w:rPr>
          <w:rFonts w:eastAsiaTheme="minorHAnsi"/>
          <w:color w:val="000000"/>
          <w:lang w:eastAsia="en-US"/>
        </w:rPr>
        <w:t>…</w:t>
      </w:r>
    </w:p>
    <w:p w14:paraId="6AA7338C" w14:textId="77777777" w:rsidR="00354617" w:rsidRDefault="00354617" w:rsidP="00354617">
      <w:pPr>
        <w:pStyle w:val="SourceCode"/>
        <w:rPr>
          <w:rFonts w:eastAsiaTheme="minorHAnsi"/>
          <w:color w:val="000000"/>
          <w:lang w:eastAsia="en-US"/>
        </w:rPr>
      </w:pPr>
      <w:r>
        <w:rPr>
          <w:rFonts w:eastAsiaTheme="minorHAnsi"/>
          <w:color w:val="000000"/>
          <w:lang w:eastAsia="en-US"/>
        </w:rPr>
        <w:t xml:space="preserve">MyStruct a = </w:t>
      </w:r>
      <w:r>
        <w:rPr>
          <w:rFonts w:eastAsiaTheme="minorHAnsi"/>
          <w:lang w:eastAsia="en-US"/>
        </w:rPr>
        <w:t>new</w:t>
      </w:r>
      <w:r>
        <w:rPr>
          <w:rFonts w:eastAsiaTheme="minorHAnsi"/>
          <w:color w:val="000000"/>
          <w:lang w:eastAsia="en-US"/>
        </w:rPr>
        <w:t xml:space="preserve"> MyStruct {Value = </w:t>
      </w:r>
      <w:r>
        <w:rPr>
          <w:rFonts w:eastAsiaTheme="minorHAnsi"/>
          <w:color w:val="C81EFA"/>
          <w:lang w:eastAsia="en-US"/>
        </w:rPr>
        <w:t>1</w:t>
      </w:r>
      <w:r>
        <w:rPr>
          <w:rFonts w:eastAsiaTheme="minorHAnsi"/>
          <w:color w:val="000000"/>
          <w:lang w:eastAsia="en-US"/>
        </w:rPr>
        <w:t>};</w:t>
      </w:r>
    </w:p>
    <w:p w14:paraId="2B717C98" w14:textId="77777777" w:rsidR="00354617" w:rsidRDefault="00354617" w:rsidP="00354617">
      <w:pPr>
        <w:pStyle w:val="SourceCode"/>
        <w:rPr>
          <w:rFonts w:eastAsiaTheme="minorHAnsi"/>
          <w:color w:val="000000"/>
          <w:lang w:eastAsia="en-US"/>
        </w:rPr>
      </w:pPr>
      <w:r>
        <w:rPr>
          <w:rFonts w:eastAsiaTheme="minorHAnsi"/>
          <w:color w:val="000000"/>
          <w:lang w:eastAsia="en-US"/>
        </w:rPr>
        <w:t xml:space="preserve">MyStruct b = </w:t>
      </w:r>
      <w:r>
        <w:rPr>
          <w:rFonts w:eastAsiaTheme="minorHAnsi"/>
          <w:lang w:eastAsia="en-US"/>
        </w:rPr>
        <w:t>new</w:t>
      </w:r>
      <w:r>
        <w:rPr>
          <w:rFonts w:eastAsiaTheme="minorHAnsi"/>
          <w:color w:val="000000"/>
          <w:lang w:eastAsia="en-US"/>
        </w:rPr>
        <w:t xml:space="preserve"> MyStruct {Value = </w:t>
      </w:r>
      <w:r>
        <w:rPr>
          <w:rFonts w:eastAsiaTheme="minorHAnsi"/>
          <w:color w:val="C81EFA"/>
          <w:lang w:eastAsia="en-US"/>
        </w:rPr>
        <w:t>1</w:t>
      </w:r>
      <w:r>
        <w:rPr>
          <w:rFonts w:eastAsiaTheme="minorHAnsi"/>
          <w:color w:val="000000"/>
          <w:lang w:eastAsia="en-US"/>
        </w:rPr>
        <w:t>};</w:t>
      </w:r>
    </w:p>
    <w:p w14:paraId="3BC59AED" w14:textId="77777777" w:rsidR="00354617" w:rsidRDefault="00354617" w:rsidP="00354617">
      <w:pPr>
        <w:pStyle w:val="SourceCode"/>
      </w:pPr>
      <w:r>
        <w:rPr>
          <w:rFonts w:eastAsiaTheme="minorHAnsi"/>
          <w:color w:val="000000"/>
          <w:lang w:eastAsia="en-US"/>
        </w:rPr>
        <w:t xml:space="preserve">WriteLine(a.Equals(b)); </w:t>
      </w:r>
      <w:r>
        <w:rPr>
          <w:rFonts w:eastAsiaTheme="minorHAnsi"/>
          <w:color w:val="009600"/>
          <w:lang w:eastAsia="en-US"/>
        </w:rPr>
        <w:t>// true</w:t>
      </w:r>
    </w:p>
    <w:p w14:paraId="26D5496B" w14:textId="77777777" w:rsidR="00354617" w:rsidRDefault="00354617" w:rsidP="00354617"/>
    <w:p w14:paraId="5F6E671C" w14:textId="77777777" w:rsidR="00354617" w:rsidRDefault="00354617" w:rsidP="00354617">
      <w:r>
        <w:t>If we want to eliminater boxing we can implement the interface IEquatable</w:t>
      </w:r>
    </w:p>
    <w:p w14:paraId="297683D3" w14:textId="77777777" w:rsidR="00354617" w:rsidRDefault="00354617" w:rsidP="00354617">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struct</w:t>
      </w:r>
      <w:r>
        <w:rPr>
          <w:rFonts w:eastAsiaTheme="minorHAnsi"/>
          <w:lang w:eastAsia="en-US"/>
        </w:rPr>
        <w:t xml:space="preserve"> MyStruct : IEquatable&lt;MyStruct&gt;</w:t>
      </w:r>
    </w:p>
    <w:p w14:paraId="42AC09A6" w14:textId="77777777" w:rsidR="00354617" w:rsidRDefault="00354617" w:rsidP="00354617">
      <w:pPr>
        <w:pStyle w:val="SourceCode"/>
        <w:rPr>
          <w:rFonts w:eastAsiaTheme="minorHAnsi"/>
          <w:lang w:eastAsia="en-US"/>
        </w:rPr>
      </w:pPr>
      <w:r>
        <w:rPr>
          <w:rFonts w:eastAsiaTheme="minorHAnsi"/>
          <w:lang w:eastAsia="en-US"/>
        </w:rPr>
        <w:t>{</w:t>
      </w:r>
    </w:p>
    <w:p w14:paraId="5CFAF088"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Value;</w:t>
      </w:r>
    </w:p>
    <w:p w14:paraId="21EA7955" w14:textId="77777777" w:rsidR="00354617" w:rsidRDefault="00354617" w:rsidP="00354617">
      <w:pPr>
        <w:pStyle w:val="SourceCode"/>
        <w:rPr>
          <w:rFonts w:eastAsiaTheme="minorHAnsi"/>
          <w:lang w:eastAsia="en-US"/>
        </w:rPr>
      </w:pPr>
    </w:p>
    <w:p w14:paraId="3B3D893F"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Equals(MyStruct other) </w:t>
      </w:r>
    </w:p>
    <w:p w14:paraId="42C707C9"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lang w:eastAsia="en-US"/>
        </w:rPr>
        <w:tab/>
        <w:t>=&gt; Value == other.Value;</w:t>
      </w:r>
    </w:p>
    <w:p w14:paraId="6F5A5F80" w14:textId="3B89CFEA" w:rsidR="00354617" w:rsidRPr="00CC306C" w:rsidRDefault="00354617" w:rsidP="00CC306C">
      <w:pPr>
        <w:pStyle w:val="SourceCode"/>
        <w:rPr>
          <w:rFonts w:eastAsiaTheme="minorHAnsi"/>
          <w:lang w:eastAsia="en-US"/>
        </w:rPr>
      </w:pPr>
      <w:r>
        <w:rPr>
          <w:rFonts w:eastAsiaTheme="minorHAnsi"/>
          <w:lang w:eastAsia="en-US"/>
        </w:rPr>
        <w:lastRenderedPageBreak/>
        <w:t>}</w:t>
      </w:r>
    </w:p>
    <w:p w14:paraId="0799625B" w14:textId="77777777" w:rsidR="00354617" w:rsidRDefault="00354617" w:rsidP="007A3CFD">
      <w:pPr>
        <w:pStyle w:val="Heading3"/>
      </w:pPr>
      <w:r>
        <w:t>Object.Equals Static method</w:t>
      </w:r>
    </w:p>
    <w:p w14:paraId="225EE8F8" w14:textId="53E476C8" w:rsidR="00354617" w:rsidRDefault="00354617" w:rsidP="00354617">
      <w:r>
        <w:t>Object also provides a static equals method that provides a null checking, unified type equality comparison.</w:t>
      </w:r>
    </w:p>
    <w:p w14:paraId="6A52B30C" w14:textId="189BE5E7" w:rsidR="004732A7" w:rsidRDefault="004732A7" w:rsidP="004732A7">
      <w:pPr>
        <w:pStyle w:val="Heading3"/>
      </w:pPr>
      <w:r>
        <w:t>Pluggable Equality</w:t>
      </w:r>
    </w:p>
    <w:p w14:paraId="2FCF9401" w14:textId="368C3550" w:rsidR="008F5DD9" w:rsidRDefault="00494873" w:rsidP="008F5DD9">
      <w:r>
        <w:t xml:space="preserve">Consider the following type which does not itself provide any </w:t>
      </w:r>
      <w:r w:rsidR="00896DE6">
        <w:t>sensible implementation of GetHashCode() and Equals</w:t>
      </w:r>
    </w:p>
    <w:p w14:paraId="3B0EB482" w14:textId="77777777" w:rsidR="001D51F3" w:rsidRDefault="001D51F3" w:rsidP="00356339">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class</w:t>
      </w:r>
      <w:r>
        <w:rPr>
          <w:rFonts w:eastAsiaTheme="minorHAnsi"/>
          <w:color w:val="000000"/>
          <w:lang w:eastAsia="en-US"/>
        </w:rPr>
        <w:t xml:space="preserve"> Point </w:t>
      </w:r>
    </w:p>
    <w:p w14:paraId="3E2FA43C" w14:textId="77777777" w:rsidR="001D51F3" w:rsidRDefault="001D51F3" w:rsidP="00356339">
      <w:pPr>
        <w:pStyle w:val="SourceCode"/>
        <w:rPr>
          <w:rFonts w:eastAsiaTheme="minorHAnsi"/>
          <w:color w:val="000000"/>
          <w:lang w:eastAsia="en-US"/>
        </w:rPr>
      </w:pPr>
      <w:r>
        <w:rPr>
          <w:rFonts w:eastAsiaTheme="minorHAnsi"/>
          <w:color w:val="000000"/>
          <w:lang w:eastAsia="en-US"/>
        </w:rPr>
        <w:t>{</w:t>
      </w:r>
    </w:p>
    <w:p w14:paraId="44BC76CD" w14:textId="77777777" w:rsidR="001D51F3" w:rsidRDefault="001D51F3" w:rsidP="00356339">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X;</w:t>
      </w:r>
    </w:p>
    <w:p w14:paraId="0D266A9F" w14:textId="77777777" w:rsidR="001D51F3" w:rsidRDefault="001D51F3" w:rsidP="00356339">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Y;</w:t>
      </w:r>
    </w:p>
    <w:p w14:paraId="3BE601B9" w14:textId="15D50891" w:rsidR="00896DE6" w:rsidRPr="008F5DD9" w:rsidRDefault="001D51F3" w:rsidP="00356339">
      <w:pPr>
        <w:pStyle w:val="SourceCode"/>
      </w:pPr>
      <w:r>
        <w:rPr>
          <w:rFonts w:eastAsiaTheme="minorHAnsi"/>
          <w:color w:val="000000"/>
          <w:lang w:eastAsia="en-US"/>
        </w:rPr>
        <w:t>}</w:t>
      </w:r>
    </w:p>
    <w:p w14:paraId="7EADBDAE" w14:textId="35F747AD" w:rsidR="004732A7" w:rsidRDefault="001D51F3" w:rsidP="00354617">
      <w:r>
        <w:t xml:space="preserve">If we try and use objects of this type as hash keys we see the following behaviour. </w:t>
      </w:r>
    </w:p>
    <w:p w14:paraId="79C8C857" w14:textId="396BB80A" w:rsidR="00E30312" w:rsidRDefault="00E30312" w:rsidP="00356339">
      <w:pPr>
        <w:pStyle w:val="SourceCode"/>
        <w:rPr>
          <w:rFonts w:eastAsiaTheme="minorHAnsi"/>
          <w:lang w:eastAsia="en-US"/>
        </w:rPr>
      </w:pPr>
      <w:r>
        <w:rPr>
          <w:rFonts w:eastAsiaTheme="minorHAnsi"/>
          <w:lang w:eastAsia="en-US"/>
        </w:rPr>
        <w:t>IDictionary&lt;Point,</w:t>
      </w:r>
      <w:r>
        <w:rPr>
          <w:rFonts w:eastAsiaTheme="minorHAnsi"/>
          <w:color w:val="0000FF"/>
          <w:lang w:eastAsia="en-US"/>
        </w:rPr>
        <w:t>string</w:t>
      </w:r>
      <w:r>
        <w:rPr>
          <w:rFonts w:eastAsiaTheme="minorHAnsi"/>
          <w:lang w:eastAsia="en-US"/>
        </w:rPr>
        <w:t xml:space="preserve">&gt; a1 = </w:t>
      </w:r>
      <w:r>
        <w:rPr>
          <w:rFonts w:eastAsiaTheme="minorHAnsi"/>
          <w:color w:val="0000FF"/>
          <w:lang w:eastAsia="en-US"/>
        </w:rPr>
        <w:t>new</w:t>
      </w:r>
      <w:r>
        <w:rPr>
          <w:rFonts w:eastAsiaTheme="minorHAnsi"/>
          <w:lang w:eastAsia="en-US"/>
        </w:rPr>
        <w:t xml:space="preserve"> Dictionary&lt;UserQuery.Point, </w:t>
      </w:r>
      <w:r>
        <w:rPr>
          <w:rFonts w:eastAsiaTheme="minorHAnsi"/>
          <w:color w:val="0000FF"/>
          <w:lang w:eastAsia="en-US"/>
        </w:rPr>
        <w:t>string</w:t>
      </w:r>
      <w:r>
        <w:rPr>
          <w:rFonts w:eastAsiaTheme="minorHAnsi"/>
          <w:lang w:eastAsia="en-US"/>
        </w:rPr>
        <w:t>&gt;();</w:t>
      </w:r>
    </w:p>
    <w:p w14:paraId="26BABCD4" w14:textId="7480203C" w:rsidR="00E30312" w:rsidRDefault="00E30312" w:rsidP="00356339">
      <w:pPr>
        <w:pStyle w:val="SourceCode"/>
        <w:rPr>
          <w:rFonts w:eastAsiaTheme="minorHAnsi"/>
          <w:lang w:eastAsia="en-US"/>
        </w:rPr>
      </w:pPr>
      <w:r>
        <w:rPr>
          <w:rFonts w:eastAsiaTheme="minorHAnsi"/>
          <w:lang w:eastAsia="en-US"/>
        </w:rPr>
        <w:t>a1[</w:t>
      </w:r>
      <w:r>
        <w:rPr>
          <w:rFonts w:eastAsiaTheme="minorHAnsi"/>
          <w:color w:val="0000FF"/>
          <w:lang w:eastAsia="en-US"/>
        </w:rPr>
        <w:t>new</w:t>
      </w:r>
      <w:r>
        <w:rPr>
          <w:rFonts w:eastAsiaTheme="minorHAnsi"/>
          <w:lang w:eastAsia="en-US"/>
        </w:rPr>
        <w:t xml:space="preserve"> Point() {X=</w:t>
      </w:r>
      <w:r>
        <w:rPr>
          <w:rFonts w:eastAsiaTheme="minorHAnsi"/>
          <w:color w:val="C81EFA"/>
          <w:lang w:eastAsia="en-US"/>
        </w:rPr>
        <w:t>1</w:t>
      </w:r>
      <w:r>
        <w:rPr>
          <w:rFonts w:eastAsiaTheme="minorHAnsi"/>
          <w:lang w:eastAsia="en-US"/>
        </w:rPr>
        <w:t>,Y=</w:t>
      </w:r>
      <w:r>
        <w:rPr>
          <w:rFonts w:eastAsiaTheme="minorHAnsi"/>
          <w:color w:val="C81EFA"/>
          <w:lang w:eastAsia="en-US"/>
        </w:rPr>
        <w:t>1</w:t>
      </w:r>
      <w:r>
        <w:rPr>
          <w:rFonts w:eastAsiaTheme="minorHAnsi"/>
          <w:lang w:eastAsia="en-US"/>
        </w:rPr>
        <w:t xml:space="preserve">}] = </w:t>
      </w:r>
      <w:r>
        <w:rPr>
          <w:rFonts w:eastAsiaTheme="minorHAnsi"/>
          <w:color w:val="B41414"/>
          <w:lang w:eastAsia="en-US"/>
        </w:rPr>
        <w:t>"hello"</w:t>
      </w:r>
      <w:r>
        <w:rPr>
          <w:rFonts w:eastAsiaTheme="minorHAnsi"/>
          <w:lang w:eastAsia="en-US"/>
        </w:rPr>
        <w:t>;</w:t>
      </w:r>
      <w:r>
        <w:rPr>
          <w:rFonts w:eastAsiaTheme="minorHAnsi"/>
          <w:lang w:eastAsia="en-US"/>
        </w:rPr>
        <w:tab/>
      </w:r>
    </w:p>
    <w:p w14:paraId="6A858133" w14:textId="72619E5F" w:rsidR="001D51F3" w:rsidRDefault="00E30312" w:rsidP="00356339">
      <w:pPr>
        <w:pStyle w:val="SourceCode"/>
        <w:rPr>
          <w:rFonts w:eastAsiaTheme="minorHAnsi"/>
          <w:color w:val="009600"/>
          <w:lang w:eastAsia="en-US"/>
        </w:rPr>
      </w:pPr>
      <w:r>
        <w:rPr>
          <w:rFonts w:eastAsiaTheme="minorHAnsi"/>
          <w:lang w:eastAsia="en-US"/>
        </w:rPr>
        <w:t>WriteLine(a1.ContainsKey(</w:t>
      </w:r>
      <w:r>
        <w:rPr>
          <w:rFonts w:eastAsiaTheme="minorHAnsi"/>
          <w:color w:val="0000FF"/>
          <w:lang w:eastAsia="en-US"/>
        </w:rPr>
        <w:t>new</w:t>
      </w:r>
      <w:r>
        <w:rPr>
          <w:rFonts w:eastAsiaTheme="minorHAnsi"/>
          <w:lang w:eastAsia="en-US"/>
        </w:rPr>
        <w:t xml:space="preserve"> Point() {X=</w:t>
      </w:r>
      <w:r>
        <w:rPr>
          <w:rFonts w:eastAsiaTheme="minorHAnsi"/>
          <w:color w:val="C81EFA"/>
          <w:lang w:eastAsia="en-US"/>
        </w:rPr>
        <w:t>1</w:t>
      </w:r>
      <w:r>
        <w:rPr>
          <w:rFonts w:eastAsiaTheme="minorHAnsi"/>
          <w:lang w:eastAsia="en-US"/>
        </w:rPr>
        <w:t>,Y=</w:t>
      </w:r>
      <w:r>
        <w:rPr>
          <w:rFonts w:eastAsiaTheme="minorHAnsi"/>
          <w:color w:val="C81EFA"/>
          <w:lang w:eastAsia="en-US"/>
        </w:rPr>
        <w:t>1</w:t>
      </w:r>
      <w:r>
        <w:rPr>
          <w:rFonts w:eastAsiaTheme="minorHAnsi"/>
          <w:lang w:eastAsia="en-US"/>
        </w:rPr>
        <w:t xml:space="preserve">})); </w:t>
      </w:r>
      <w:r>
        <w:rPr>
          <w:rFonts w:eastAsiaTheme="minorHAnsi"/>
          <w:color w:val="009600"/>
          <w:lang w:eastAsia="en-US"/>
        </w:rPr>
        <w:t>// False</w:t>
      </w:r>
    </w:p>
    <w:p w14:paraId="61971FA7" w14:textId="3DE1BB09" w:rsidR="00E30312" w:rsidRDefault="00E30312" w:rsidP="00E30312">
      <w:r>
        <w:t>We can create our our pluggable Equality comparer</w:t>
      </w:r>
    </w:p>
    <w:p w14:paraId="05CD4E87" w14:textId="77777777" w:rsidR="007818B1" w:rsidRDefault="007818B1" w:rsidP="00356339">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PointComparer : EqualityComparer&lt;Point&gt;</w:t>
      </w:r>
    </w:p>
    <w:p w14:paraId="304A41D3" w14:textId="77777777" w:rsidR="007818B1" w:rsidRDefault="007818B1" w:rsidP="00356339">
      <w:pPr>
        <w:pStyle w:val="SourceCode"/>
        <w:rPr>
          <w:rFonts w:eastAsiaTheme="minorHAnsi"/>
          <w:lang w:eastAsia="en-US"/>
        </w:rPr>
      </w:pPr>
      <w:r>
        <w:rPr>
          <w:rFonts w:eastAsiaTheme="minorHAnsi"/>
          <w:lang w:eastAsia="en-US"/>
        </w:rPr>
        <w:t>{</w:t>
      </w:r>
    </w:p>
    <w:p w14:paraId="2BCBF8A5" w14:textId="77777777" w:rsidR="007818B1" w:rsidRDefault="007818B1" w:rsidP="00356339">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Equals(Point x, Point y) </w:t>
      </w:r>
    </w:p>
    <w:p w14:paraId="4B0EA63C" w14:textId="77777777" w:rsidR="007818B1" w:rsidRDefault="007818B1" w:rsidP="00356339">
      <w:pPr>
        <w:pStyle w:val="SourceCode"/>
        <w:rPr>
          <w:rFonts w:eastAsiaTheme="minorHAnsi"/>
          <w:lang w:eastAsia="en-US"/>
        </w:rPr>
      </w:pPr>
      <w:r>
        <w:rPr>
          <w:rFonts w:eastAsiaTheme="minorHAnsi"/>
          <w:lang w:eastAsia="en-US"/>
        </w:rPr>
        <w:tab/>
      </w:r>
      <w:r>
        <w:rPr>
          <w:rFonts w:eastAsiaTheme="minorHAnsi"/>
          <w:lang w:eastAsia="en-US"/>
        </w:rPr>
        <w:tab/>
        <w:t>=&gt; x.X == y.X &amp;&amp; x.Y == y.Y;</w:t>
      </w:r>
    </w:p>
    <w:p w14:paraId="0C0C32E7" w14:textId="77777777" w:rsidR="007818B1" w:rsidRDefault="007818B1" w:rsidP="00356339">
      <w:pPr>
        <w:pStyle w:val="SourceCode"/>
        <w:rPr>
          <w:rFonts w:eastAsiaTheme="minorHAnsi"/>
          <w:lang w:eastAsia="en-US"/>
        </w:rPr>
      </w:pPr>
    </w:p>
    <w:p w14:paraId="4B0978FF" w14:textId="77777777" w:rsidR="007818B1" w:rsidRDefault="007818B1" w:rsidP="00356339">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int</w:t>
      </w:r>
      <w:r>
        <w:rPr>
          <w:rFonts w:eastAsiaTheme="minorHAnsi"/>
          <w:lang w:eastAsia="en-US"/>
        </w:rPr>
        <w:t xml:space="preserve"> GetHashCode(Point obj) </w:t>
      </w:r>
    </w:p>
    <w:p w14:paraId="4573A780" w14:textId="77777777" w:rsidR="007818B1" w:rsidRDefault="007818B1" w:rsidP="00356339">
      <w:pPr>
        <w:pStyle w:val="SourceCode"/>
        <w:rPr>
          <w:rFonts w:eastAsiaTheme="minorHAnsi"/>
          <w:lang w:eastAsia="en-US"/>
        </w:rPr>
      </w:pPr>
      <w:r>
        <w:rPr>
          <w:rFonts w:eastAsiaTheme="minorHAnsi"/>
          <w:lang w:eastAsia="en-US"/>
        </w:rPr>
        <w:tab/>
      </w:r>
      <w:r>
        <w:rPr>
          <w:rFonts w:eastAsiaTheme="minorHAnsi"/>
          <w:lang w:eastAsia="en-US"/>
        </w:rPr>
        <w:tab/>
        <w:t>=&gt; obj.X ^ obj.Y;</w:t>
      </w:r>
    </w:p>
    <w:p w14:paraId="6DF9F25D" w14:textId="429F0BF7" w:rsidR="00E30312" w:rsidRDefault="007818B1" w:rsidP="00356339">
      <w:pPr>
        <w:pStyle w:val="SourceCode"/>
        <w:rPr>
          <w:rFonts w:eastAsiaTheme="minorHAnsi"/>
          <w:lang w:eastAsia="en-US"/>
        </w:rPr>
      </w:pPr>
      <w:r>
        <w:rPr>
          <w:rFonts w:eastAsiaTheme="minorHAnsi"/>
          <w:lang w:eastAsia="en-US"/>
        </w:rPr>
        <w:t>}</w:t>
      </w:r>
    </w:p>
    <w:p w14:paraId="6A9AEC74" w14:textId="6FC23314" w:rsidR="007818B1" w:rsidRDefault="007818B1" w:rsidP="007818B1">
      <w:r>
        <w:t>And we can use it as follows</w:t>
      </w:r>
      <w:r w:rsidR="00A63C43">
        <w:t xml:space="preserve"> which </w:t>
      </w:r>
    </w:p>
    <w:p w14:paraId="1A5D2C98" w14:textId="6519784F" w:rsidR="00667FE9" w:rsidRDefault="00667FE9" w:rsidP="00356339">
      <w:pPr>
        <w:pStyle w:val="SourceCode"/>
        <w:rPr>
          <w:rFonts w:eastAsiaTheme="minorHAnsi"/>
          <w:lang w:eastAsia="en-US"/>
        </w:rPr>
      </w:pPr>
      <w:r>
        <w:rPr>
          <w:rFonts w:eastAsiaTheme="minorHAnsi"/>
          <w:color w:val="0000FF"/>
          <w:lang w:eastAsia="en-US"/>
        </w:rPr>
        <w:t>var</w:t>
      </w:r>
      <w:r>
        <w:rPr>
          <w:rFonts w:eastAsiaTheme="minorHAnsi"/>
          <w:lang w:eastAsia="en-US"/>
        </w:rPr>
        <w:t xml:space="preserve"> pc = </w:t>
      </w:r>
      <w:r>
        <w:rPr>
          <w:rFonts w:eastAsiaTheme="minorHAnsi"/>
          <w:color w:val="0000FF"/>
          <w:lang w:eastAsia="en-US"/>
        </w:rPr>
        <w:t>new</w:t>
      </w:r>
      <w:r>
        <w:rPr>
          <w:rFonts w:eastAsiaTheme="minorHAnsi"/>
          <w:lang w:eastAsia="en-US"/>
        </w:rPr>
        <w:t xml:space="preserve"> PointComparer()</w:t>
      </w:r>
    </w:p>
    <w:p w14:paraId="03847CB1" w14:textId="26059707" w:rsidR="00667FE9" w:rsidRDefault="00667FE9" w:rsidP="00356339">
      <w:pPr>
        <w:pStyle w:val="SourceCode"/>
        <w:rPr>
          <w:rFonts w:eastAsiaTheme="minorHAnsi"/>
          <w:lang w:eastAsia="en-US"/>
        </w:rPr>
      </w:pPr>
      <w:r>
        <w:rPr>
          <w:rFonts w:eastAsiaTheme="minorHAnsi"/>
          <w:color w:val="0000FF"/>
          <w:lang w:eastAsia="en-US"/>
        </w:rPr>
        <w:t>var</w:t>
      </w:r>
      <w:r>
        <w:rPr>
          <w:rFonts w:eastAsiaTheme="minorHAnsi"/>
          <w:lang w:eastAsia="en-US"/>
        </w:rPr>
        <w:t xml:space="preserve"> a2 = </w:t>
      </w:r>
      <w:r>
        <w:rPr>
          <w:rFonts w:eastAsiaTheme="minorHAnsi"/>
          <w:color w:val="0000FF"/>
          <w:lang w:eastAsia="en-US"/>
        </w:rPr>
        <w:t>new</w:t>
      </w:r>
      <w:r>
        <w:rPr>
          <w:rFonts w:eastAsiaTheme="minorHAnsi"/>
          <w:lang w:eastAsia="en-US"/>
        </w:rPr>
        <w:t xml:space="preserve"> Dictionary&lt;UserQuery.Point, </w:t>
      </w:r>
      <w:r>
        <w:rPr>
          <w:rFonts w:eastAsiaTheme="minorHAnsi"/>
          <w:color w:val="0000FF"/>
          <w:lang w:eastAsia="en-US"/>
        </w:rPr>
        <w:t>string</w:t>
      </w:r>
      <w:r>
        <w:rPr>
          <w:rFonts w:eastAsiaTheme="minorHAnsi"/>
          <w:lang w:eastAsia="en-US"/>
        </w:rPr>
        <w:t>&gt;(pc);</w:t>
      </w:r>
    </w:p>
    <w:p w14:paraId="0CB051FE" w14:textId="3F7FAC67" w:rsidR="00667FE9" w:rsidRDefault="00667FE9" w:rsidP="00356339">
      <w:pPr>
        <w:pStyle w:val="SourceCode"/>
        <w:rPr>
          <w:rFonts w:eastAsiaTheme="minorHAnsi"/>
          <w:lang w:eastAsia="en-US"/>
        </w:rPr>
      </w:pPr>
      <w:r>
        <w:rPr>
          <w:rFonts w:eastAsiaTheme="minorHAnsi"/>
          <w:lang w:eastAsia="en-US"/>
        </w:rPr>
        <w:t>a2[</w:t>
      </w:r>
      <w:r>
        <w:rPr>
          <w:rFonts w:eastAsiaTheme="minorHAnsi"/>
          <w:color w:val="0000FF"/>
          <w:lang w:eastAsia="en-US"/>
        </w:rPr>
        <w:t>new</w:t>
      </w:r>
      <w:r>
        <w:rPr>
          <w:rFonts w:eastAsiaTheme="minorHAnsi"/>
          <w:lang w:eastAsia="en-US"/>
        </w:rPr>
        <w:t xml:space="preserve"> Point() { X = </w:t>
      </w:r>
      <w:r>
        <w:rPr>
          <w:rFonts w:eastAsiaTheme="minorHAnsi"/>
          <w:color w:val="C81EFA"/>
          <w:lang w:eastAsia="en-US"/>
        </w:rPr>
        <w:t>1</w:t>
      </w:r>
      <w:r>
        <w:rPr>
          <w:rFonts w:eastAsiaTheme="minorHAnsi"/>
          <w:lang w:eastAsia="en-US"/>
        </w:rPr>
        <w:t xml:space="preserve">, Y = </w:t>
      </w:r>
      <w:r>
        <w:rPr>
          <w:rFonts w:eastAsiaTheme="minorHAnsi"/>
          <w:color w:val="C81EFA"/>
          <w:lang w:eastAsia="en-US"/>
        </w:rPr>
        <w:t>1</w:t>
      </w:r>
      <w:r>
        <w:rPr>
          <w:rFonts w:eastAsiaTheme="minorHAnsi"/>
          <w:lang w:eastAsia="en-US"/>
        </w:rPr>
        <w:t xml:space="preserve"> }] = </w:t>
      </w:r>
      <w:r>
        <w:rPr>
          <w:rFonts w:eastAsiaTheme="minorHAnsi"/>
          <w:color w:val="B41414"/>
          <w:lang w:eastAsia="en-US"/>
        </w:rPr>
        <w:t>"hello"</w:t>
      </w:r>
      <w:r>
        <w:rPr>
          <w:rFonts w:eastAsiaTheme="minorHAnsi"/>
          <w:lang w:eastAsia="en-US"/>
        </w:rPr>
        <w:t>;</w:t>
      </w:r>
    </w:p>
    <w:p w14:paraId="1B813654" w14:textId="2005C27D" w:rsidR="007818B1" w:rsidRDefault="00667FE9" w:rsidP="00356339">
      <w:pPr>
        <w:pStyle w:val="SourceCode"/>
        <w:rPr>
          <w:rFonts w:eastAsiaTheme="minorHAnsi"/>
          <w:color w:val="009600"/>
          <w:lang w:eastAsia="en-US"/>
        </w:rPr>
      </w:pPr>
      <w:r>
        <w:rPr>
          <w:rFonts w:eastAsiaTheme="minorHAnsi"/>
          <w:lang w:eastAsia="en-US"/>
        </w:rPr>
        <w:t>WriteLine(a2.ContainsKey(</w:t>
      </w:r>
      <w:r>
        <w:rPr>
          <w:rFonts w:eastAsiaTheme="minorHAnsi"/>
          <w:color w:val="0000FF"/>
          <w:lang w:eastAsia="en-US"/>
        </w:rPr>
        <w:t>new</w:t>
      </w:r>
      <w:r>
        <w:rPr>
          <w:rFonts w:eastAsiaTheme="minorHAnsi"/>
          <w:lang w:eastAsia="en-US"/>
        </w:rPr>
        <w:t xml:space="preserve"> Point() { X = </w:t>
      </w:r>
      <w:r>
        <w:rPr>
          <w:rFonts w:eastAsiaTheme="minorHAnsi"/>
          <w:color w:val="C81EFA"/>
          <w:lang w:eastAsia="en-US"/>
        </w:rPr>
        <w:t>1</w:t>
      </w:r>
      <w:r>
        <w:rPr>
          <w:rFonts w:eastAsiaTheme="minorHAnsi"/>
          <w:lang w:eastAsia="en-US"/>
        </w:rPr>
        <w:t xml:space="preserve">, Y = </w:t>
      </w:r>
      <w:r>
        <w:rPr>
          <w:rFonts w:eastAsiaTheme="minorHAnsi"/>
          <w:color w:val="C81EFA"/>
          <w:lang w:eastAsia="en-US"/>
        </w:rPr>
        <w:t>1</w:t>
      </w:r>
      <w:r>
        <w:rPr>
          <w:rFonts w:eastAsiaTheme="minorHAnsi"/>
          <w:lang w:eastAsia="en-US"/>
        </w:rPr>
        <w:t xml:space="preserve"> }));</w:t>
      </w:r>
      <w:r>
        <w:rPr>
          <w:rFonts w:eastAsiaTheme="minorHAnsi"/>
          <w:color w:val="009600"/>
          <w:lang w:eastAsia="en-US"/>
        </w:rPr>
        <w:t>//</w:t>
      </w:r>
      <w:r w:rsidR="00356339">
        <w:rPr>
          <w:rFonts w:eastAsiaTheme="minorHAnsi"/>
          <w:color w:val="009600"/>
          <w:lang w:eastAsia="en-US"/>
        </w:rPr>
        <w:t>true</w:t>
      </w:r>
    </w:p>
    <w:p w14:paraId="3C4B6DB7" w14:textId="5BF59218" w:rsidR="00B525FC" w:rsidRDefault="00B525FC" w:rsidP="00B525FC">
      <w:pPr>
        <w:pStyle w:val="Heading3"/>
      </w:pPr>
      <w:r>
        <w:t>Structural Equality</w:t>
      </w:r>
    </w:p>
    <w:p w14:paraId="5FAA2215" w14:textId="77777777" w:rsidR="00563FBF" w:rsidRDefault="00563FBF" w:rsidP="00563FB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int</w:t>
      </w:r>
      <w:r>
        <w:rPr>
          <w:rFonts w:ascii="Consolas" w:eastAsiaTheme="minorHAnsi" w:hAnsi="Consolas" w:cs="Consolas"/>
          <w:color w:val="000000"/>
          <w:lang w:eastAsia="en-US"/>
        </w:rPr>
        <w:t>[] x = {</w:t>
      </w:r>
      <w:r>
        <w:rPr>
          <w:rFonts w:ascii="Consolas" w:eastAsiaTheme="minorHAnsi" w:hAnsi="Consolas" w:cs="Consolas"/>
          <w:color w:val="C81EFA"/>
          <w:lang w:eastAsia="en-US"/>
        </w:rPr>
        <w:t>3</w:t>
      </w:r>
      <w:r>
        <w:rPr>
          <w:rFonts w:ascii="Consolas" w:eastAsiaTheme="minorHAnsi" w:hAnsi="Consolas" w:cs="Consolas"/>
          <w:color w:val="000000"/>
          <w:lang w:eastAsia="en-US"/>
        </w:rPr>
        <w:t>,</w:t>
      </w:r>
      <w:r>
        <w:rPr>
          <w:rFonts w:ascii="Consolas" w:eastAsiaTheme="minorHAnsi" w:hAnsi="Consolas" w:cs="Consolas"/>
          <w:color w:val="C81EFA"/>
          <w:lang w:eastAsia="en-US"/>
        </w:rPr>
        <w:t>4</w:t>
      </w:r>
      <w:r>
        <w:rPr>
          <w:rFonts w:ascii="Consolas" w:eastAsiaTheme="minorHAnsi" w:hAnsi="Consolas" w:cs="Consolas"/>
          <w:color w:val="000000"/>
          <w:lang w:eastAsia="en-US"/>
        </w:rPr>
        <w:t>,</w:t>
      </w:r>
      <w:r>
        <w:rPr>
          <w:rFonts w:ascii="Consolas" w:eastAsiaTheme="minorHAnsi" w:hAnsi="Consolas" w:cs="Consolas"/>
          <w:color w:val="C81EFA"/>
          <w:lang w:eastAsia="en-US"/>
        </w:rPr>
        <w:t>5</w:t>
      </w:r>
      <w:r>
        <w:rPr>
          <w:rFonts w:ascii="Consolas" w:eastAsiaTheme="minorHAnsi" w:hAnsi="Consolas" w:cs="Consolas"/>
          <w:color w:val="000000"/>
          <w:lang w:eastAsia="en-US"/>
        </w:rPr>
        <w:t>};</w:t>
      </w:r>
    </w:p>
    <w:p w14:paraId="1CEA6981" w14:textId="77777777" w:rsidR="00563FBF" w:rsidRDefault="00563FBF" w:rsidP="00563FB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int</w:t>
      </w:r>
      <w:r>
        <w:rPr>
          <w:rFonts w:ascii="Consolas" w:eastAsiaTheme="minorHAnsi" w:hAnsi="Consolas" w:cs="Consolas"/>
          <w:color w:val="000000"/>
          <w:lang w:eastAsia="en-US"/>
        </w:rPr>
        <w:t>[] y = {</w:t>
      </w:r>
      <w:r>
        <w:rPr>
          <w:rFonts w:ascii="Consolas" w:eastAsiaTheme="minorHAnsi" w:hAnsi="Consolas" w:cs="Consolas"/>
          <w:color w:val="C81EFA"/>
          <w:lang w:eastAsia="en-US"/>
        </w:rPr>
        <w:t>3</w:t>
      </w:r>
      <w:r>
        <w:rPr>
          <w:rFonts w:ascii="Consolas" w:eastAsiaTheme="minorHAnsi" w:hAnsi="Consolas" w:cs="Consolas"/>
          <w:color w:val="000000"/>
          <w:lang w:eastAsia="en-US"/>
        </w:rPr>
        <w:t>,</w:t>
      </w:r>
      <w:r>
        <w:rPr>
          <w:rFonts w:ascii="Consolas" w:eastAsiaTheme="minorHAnsi" w:hAnsi="Consolas" w:cs="Consolas"/>
          <w:color w:val="C81EFA"/>
          <w:lang w:eastAsia="en-US"/>
        </w:rPr>
        <w:t>4</w:t>
      </w:r>
      <w:r>
        <w:rPr>
          <w:rFonts w:ascii="Consolas" w:eastAsiaTheme="minorHAnsi" w:hAnsi="Consolas" w:cs="Consolas"/>
          <w:color w:val="000000"/>
          <w:lang w:eastAsia="en-US"/>
        </w:rPr>
        <w:t>,</w:t>
      </w:r>
      <w:r>
        <w:rPr>
          <w:rFonts w:ascii="Consolas" w:eastAsiaTheme="minorHAnsi" w:hAnsi="Consolas" w:cs="Consolas"/>
          <w:color w:val="C81EFA"/>
          <w:lang w:eastAsia="en-US"/>
        </w:rPr>
        <w:t>5</w:t>
      </w:r>
      <w:r>
        <w:rPr>
          <w:rFonts w:ascii="Consolas" w:eastAsiaTheme="minorHAnsi" w:hAnsi="Consolas" w:cs="Consolas"/>
          <w:color w:val="000000"/>
          <w:lang w:eastAsia="en-US"/>
        </w:rPr>
        <w:t>};</w:t>
      </w:r>
    </w:p>
    <w:p w14:paraId="67DE4696" w14:textId="77777777" w:rsidR="00563FBF" w:rsidRDefault="00563FBF" w:rsidP="00563FB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((IStructuralEquatable)x)</w:t>
      </w:r>
    </w:p>
    <w:p w14:paraId="76F28E8A" w14:textId="5546E8B2" w:rsidR="00B525FC" w:rsidRPr="00B525FC" w:rsidRDefault="00563FBF" w:rsidP="00563FBF">
      <w:r>
        <w:rPr>
          <w:rFonts w:ascii="Consolas" w:eastAsiaTheme="minorHAnsi" w:hAnsi="Consolas" w:cs="Consolas"/>
          <w:color w:val="000000"/>
          <w:lang w:eastAsia="en-US"/>
        </w:rPr>
        <w:tab/>
      </w:r>
      <w:r>
        <w:rPr>
          <w:rFonts w:ascii="Consolas" w:eastAsiaTheme="minorHAnsi" w:hAnsi="Consolas" w:cs="Consolas"/>
          <w:color w:val="000000"/>
          <w:lang w:eastAsia="en-US"/>
        </w:rPr>
        <w:tab/>
        <w:t>.Equals(y,EqualityComparer&lt;</w:t>
      </w:r>
      <w:r>
        <w:rPr>
          <w:rFonts w:ascii="Consolas" w:eastAsiaTheme="minorHAnsi" w:hAnsi="Consolas" w:cs="Consolas"/>
          <w:color w:val="0000FF"/>
          <w:lang w:eastAsia="en-US"/>
        </w:rPr>
        <w:t>int</w:t>
      </w:r>
      <w:r>
        <w:rPr>
          <w:rFonts w:ascii="Consolas" w:eastAsiaTheme="minorHAnsi" w:hAnsi="Consolas" w:cs="Consolas"/>
          <w:color w:val="000000"/>
          <w:lang w:eastAsia="en-US"/>
        </w:rPr>
        <w:t>&gt;.Default);</w:t>
      </w:r>
    </w:p>
    <w:p w14:paraId="617E5ABE" w14:textId="77777777" w:rsidR="00E30312" w:rsidRDefault="00E30312" w:rsidP="00E30312"/>
    <w:p w14:paraId="741D3222" w14:textId="77777777" w:rsidR="00652AE1" w:rsidRDefault="00652AE1">
      <w:pPr>
        <w:spacing w:after="160" w:line="259" w:lineRule="auto"/>
        <w:rPr>
          <w:rFonts w:asciiTheme="majorHAnsi" w:eastAsiaTheme="majorEastAsia" w:hAnsiTheme="majorHAnsi" w:cstheme="majorBidi"/>
          <w:color w:val="31378B" w:themeColor="text2"/>
          <w:sz w:val="28"/>
          <w:szCs w:val="26"/>
        </w:rPr>
      </w:pPr>
      <w:r>
        <w:br w:type="page"/>
      </w:r>
    </w:p>
    <w:p w14:paraId="666376CB" w14:textId="3DE77917" w:rsidR="00354617" w:rsidRDefault="00356339" w:rsidP="00354617">
      <w:pPr>
        <w:pStyle w:val="Heading3"/>
      </w:pPr>
      <w:r>
        <w:lastRenderedPageBreak/>
        <w:t>Implementing</w:t>
      </w:r>
      <w:r w:rsidR="00354617">
        <w:t xml:space="preserve"> Equality</w:t>
      </w:r>
      <w:r>
        <w:t xml:space="preserve"> Sensibly</w:t>
      </w:r>
    </w:p>
    <w:p w14:paraId="10D13545" w14:textId="77777777" w:rsidR="00354617" w:rsidRDefault="00354617" w:rsidP="00354617">
      <w:r>
        <w:t>By default most reference types use reference equality and value types use value equality with the equality operators and equal methods being consistent. There are however some exceptions in the framework.  Despite being a reference type String overrides Equals and == to use value equality</w:t>
      </w:r>
    </w:p>
    <w:p w14:paraId="44F564A5"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lang w:eastAsia="en-US"/>
        </w:rPr>
        <w:t>string</w:t>
      </w:r>
      <w:r>
        <w:rPr>
          <w:rFonts w:eastAsiaTheme="minorHAnsi"/>
          <w:color w:val="000000"/>
          <w:lang w:eastAsia="en-US"/>
        </w:rPr>
        <w:t xml:space="preserve"> a = </w:t>
      </w:r>
      <w:r>
        <w:rPr>
          <w:rFonts w:eastAsiaTheme="minorHAnsi"/>
          <w:lang w:eastAsia="en-US"/>
        </w:rPr>
        <w:t>new</w:t>
      </w:r>
      <w:r>
        <w:rPr>
          <w:rFonts w:eastAsiaTheme="minorHAnsi"/>
          <w:color w:val="000000"/>
          <w:lang w:eastAsia="en-US"/>
        </w:rPr>
        <w:t xml:space="preserve"> </w:t>
      </w:r>
      <w:r>
        <w:rPr>
          <w:rFonts w:eastAsiaTheme="minorHAnsi"/>
          <w:lang w:eastAsia="en-US"/>
        </w:rPr>
        <w:t>string</w:t>
      </w:r>
      <w:r>
        <w:rPr>
          <w:rFonts w:eastAsiaTheme="minorHAnsi"/>
          <w:color w:val="000000"/>
          <w:lang w:eastAsia="en-US"/>
        </w:rPr>
        <w:t>(</w:t>
      </w:r>
      <w:r>
        <w:rPr>
          <w:rFonts w:eastAsiaTheme="minorHAnsi"/>
          <w:color w:val="B41414"/>
          <w:lang w:eastAsia="en-US"/>
        </w:rPr>
        <w:t>'*'</w:t>
      </w:r>
      <w:r>
        <w:rPr>
          <w:rFonts w:eastAsiaTheme="minorHAnsi"/>
          <w:color w:val="000000"/>
          <w:lang w:eastAsia="en-US"/>
        </w:rPr>
        <w:t>,</w:t>
      </w:r>
      <w:r>
        <w:rPr>
          <w:rFonts w:eastAsiaTheme="minorHAnsi"/>
          <w:color w:val="C81EFA"/>
          <w:lang w:eastAsia="en-US"/>
        </w:rPr>
        <w:t>4</w:t>
      </w:r>
      <w:r>
        <w:rPr>
          <w:rFonts w:eastAsiaTheme="minorHAnsi"/>
          <w:color w:val="000000"/>
          <w:lang w:eastAsia="en-US"/>
        </w:rPr>
        <w:t>);</w:t>
      </w:r>
    </w:p>
    <w:p w14:paraId="1522D9D9"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lang w:eastAsia="en-US"/>
        </w:rPr>
        <w:t>string</w:t>
      </w:r>
      <w:r>
        <w:rPr>
          <w:rFonts w:eastAsiaTheme="minorHAnsi"/>
          <w:color w:val="000000"/>
          <w:lang w:eastAsia="en-US"/>
        </w:rPr>
        <w:t xml:space="preserve"> b = </w:t>
      </w:r>
      <w:r>
        <w:rPr>
          <w:rFonts w:eastAsiaTheme="minorHAnsi"/>
          <w:lang w:eastAsia="en-US"/>
        </w:rPr>
        <w:t>new</w:t>
      </w:r>
      <w:r>
        <w:rPr>
          <w:rFonts w:eastAsiaTheme="minorHAnsi"/>
          <w:color w:val="000000"/>
          <w:lang w:eastAsia="en-US"/>
        </w:rPr>
        <w:t xml:space="preserve"> </w:t>
      </w:r>
      <w:r>
        <w:rPr>
          <w:rFonts w:eastAsiaTheme="minorHAnsi"/>
          <w:lang w:eastAsia="en-US"/>
        </w:rPr>
        <w:t>string</w:t>
      </w:r>
      <w:r>
        <w:rPr>
          <w:rFonts w:eastAsiaTheme="minorHAnsi"/>
          <w:color w:val="000000"/>
          <w:lang w:eastAsia="en-US"/>
        </w:rPr>
        <w:t>(</w:t>
      </w:r>
      <w:r>
        <w:rPr>
          <w:rFonts w:eastAsiaTheme="minorHAnsi"/>
          <w:color w:val="B41414"/>
          <w:lang w:eastAsia="en-US"/>
        </w:rPr>
        <w:t>'*'</w:t>
      </w:r>
      <w:r>
        <w:rPr>
          <w:rFonts w:eastAsiaTheme="minorHAnsi"/>
          <w:color w:val="000000"/>
          <w:lang w:eastAsia="en-US"/>
        </w:rPr>
        <w:t>,</w:t>
      </w:r>
      <w:r>
        <w:rPr>
          <w:rFonts w:eastAsiaTheme="minorHAnsi"/>
          <w:color w:val="C81EFA"/>
          <w:lang w:eastAsia="en-US"/>
        </w:rPr>
        <w:t>4</w:t>
      </w:r>
      <w:r>
        <w:rPr>
          <w:rFonts w:eastAsiaTheme="minorHAnsi"/>
          <w:color w:val="000000"/>
          <w:lang w:eastAsia="en-US"/>
        </w:rPr>
        <w:t>);</w:t>
      </w:r>
    </w:p>
    <w:p w14:paraId="750C0D61" w14:textId="77777777" w:rsidR="00354617" w:rsidRDefault="00354617" w:rsidP="00354617">
      <w:pPr>
        <w:pStyle w:val="SourceCode"/>
        <w:rPr>
          <w:rFonts w:eastAsiaTheme="minorHAnsi"/>
          <w:color w:val="000000"/>
          <w:lang w:eastAsia="en-US"/>
        </w:rPr>
      </w:pPr>
      <w:r>
        <w:rPr>
          <w:rFonts w:eastAsiaTheme="minorHAnsi"/>
          <w:color w:val="000000"/>
          <w:lang w:eastAsia="en-US"/>
        </w:rPr>
        <w:tab/>
      </w:r>
      <w:r>
        <w:rPr>
          <w:rFonts w:eastAsiaTheme="minorHAnsi"/>
          <w:lang w:eastAsia="en-US"/>
        </w:rPr>
        <w:t>string</w:t>
      </w:r>
      <w:r>
        <w:rPr>
          <w:rFonts w:eastAsiaTheme="minorHAnsi"/>
          <w:color w:val="000000"/>
          <w:lang w:eastAsia="en-US"/>
        </w:rPr>
        <w:t xml:space="preserve"> c = a;</w:t>
      </w:r>
    </w:p>
    <w:p w14:paraId="6A6A413D" w14:textId="77777777" w:rsidR="00354617" w:rsidRDefault="00354617" w:rsidP="00354617">
      <w:pPr>
        <w:pStyle w:val="SourceCode"/>
        <w:rPr>
          <w:rFonts w:eastAsiaTheme="minorHAnsi"/>
          <w:color w:val="000000"/>
          <w:lang w:eastAsia="en-US"/>
        </w:rPr>
      </w:pPr>
      <w:r>
        <w:rPr>
          <w:rFonts w:eastAsiaTheme="minorHAnsi"/>
          <w:color w:val="000000"/>
          <w:lang w:eastAsia="en-US"/>
        </w:rPr>
        <w:tab/>
      </w:r>
    </w:p>
    <w:p w14:paraId="0955BCDF" w14:textId="77777777" w:rsidR="00354617" w:rsidRDefault="00354617" w:rsidP="00354617">
      <w:pPr>
        <w:pStyle w:val="SourceCode"/>
        <w:rPr>
          <w:rFonts w:eastAsiaTheme="minorHAnsi"/>
          <w:color w:val="000000"/>
          <w:lang w:eastAsia="en-US"/>
        </w:rPr>
      </w:pPr>
      <w:r>
        <w:rPr>
          <w:rFonts w:eastAsiaTheme="minorHAnsi"/>
          <w:color w:val="000000"/>
          <w:lang w:eastAsia="en-US"/>
        </w:rPr>
        <w:tab/>
        <w:t xml:space="preserve">WriteLine(Object.ReferenceEquals(a,b)); </w:t>
      </w:r>
      <w:r>
        <w:rPr>
          <w:rFonts w:eastAsiaTheme="minorHAnsi"/>
          <w:color w:val="009600"/>
          <w:lang w:eastAsia="en-US"/>
        </w:rPr>
        <w:t>// false</w:t>
      </w:r>
    </w:p>
    <w:p w14:paraId="393B6638" w14:textId="77777777" w:rsidR="00354617" w:rsidRDefault="00354617" w:rsidP="00354617">
      <w:pPr>
        <w:pStyle w:val="SourceCode"/>
        <w:rPr>
          <w:rFonts w:eastAsiaTheme="minorHAnsi"/>
          <w:color w:val="000000"/>
          <w:lang w:eastAsia="en-US"/>
        </w:rPr>
      </w:pPr>
      <w:r>
        <w:rPr>
          <w:rFonts w:eastAsiaTheme="minorHAnsi"/>
          <w:color w:val="000000"/>
          <w:lang w:eastAsia="en-US"/>
        </w:rPr>
        <w:tab/>
        <w:t xml:space="preserve">WriteLine(a==b); </w:t>
      </w:r>
      <w:r>
        <w:rPr>
          <w:rFonts w:eastAsiaTheme="minorHAnsi"/>
          <w:color w:val="009600"/>
          <w:lang w:eastAsia="en-US"/>
        </w:rPr>
        <w:t>// true</w:t>
      </w:r>
    </w:p>
    <w:p w14:paraId="36CD3674" w14:textId="77777777" w:rsidR="00354617" w:rsidRPr="003338DC" w:rsidRDefault="00354617" w:rsidP="00354617">
      <w:pPr>
        <w:pStyle w:val="SourceCode"/>
      </w:pPr>
      <w:r>
        <w:rPr>
          <w:rFonts w:eastAsiaTheme="minorHAnsi"/>
          <w:color w:val="000000"/>
          <w:lang w:eastAsia="en-US"/>
        </w:rPr>
        <w:tab/>
        <w:t xml:space="preserve">WriteLine(a.Equals(b)); </w:t>
      </w:r>
      <w:r>
        <w:rPr>
          <w:rFonts w:eastAsiaTheme="minorHAnsi"/>
          <w:color w:val="009600"/>
          <w:lang w:eastAsia="en-US"/>
        </w:rPr>
        <w:t>// true</w:t>
      </w:r>
    </w:p>
    <w:p w14:paraId="79AEDE3F" w14:textId="77777777" w:rsidR="00354617" w:rsidRDefault="00354617" w:rsidP="00354617"/>
    <w:p w14:paraId="44911C7C" w14:textId="77777777" w:rsidR="00354617" w:rsidRPr="00E5125F" w:rsidRDefault="00354617" w:rsidP="00354617">
      <w:r>
        <w:t>StringBuilder uses referential equality for == and value equality for Equals</w:t>
      </w:r>
    </w:p>
    <w:p w14:paraId="0DFE95CB" w14:textId="77777777" w:rsidR="00354617" w:rsidRDefault="00354617" w:rsidP="00354617">
      <w:pPr>
        <w:pStyle w:val="SourceCode"/>
        <w:rPr>
          <w:rFonts w:eastAsiaTheme="minorHAnsi"/>
          <w:lang w:eastAsia="en-US"/>
        </w:rPr>
      </w:pPr>
      <w:r>
        <w:rPr>
          <w:rFonts w:eastAsiaTheme="minorHAnsi"/>
          <w:lang w:eastAsia="en-US"/>
        </w:rPr>
        <w:tab/>
        <w:t xml:space="preserve">StringBuilder a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"Hello"</w:t>
      </w:r>
      <w:r>
        <w:rPr>
          <w:rFonts w:eastAsiaTheme="minorHAnsi"/>
          <w:lang w:eastAsia="en-US"/>
        </w:rPr>
        <w:t>);</w:t>
      </w:r>
    </w:p>
    <w:p w14:paraId="7AC550ED" w14:textId="77777777" w:rsidR="00354617" w:rsidRDefault="00354617" w:rsidP="00354617">
      <w:pPr>
        <w:pStyle w:val="SourceCode"/>
        <w:rPr>
          <w:rFonts w:eastAsiaTheme="minorHAnsi"/>
          <w:lang w:eastAsia="en-US"/>
        </w:rPr>
      </w:pPr>
      <w:r>
        <w:rPr>
          <w:rFonts w:eastAsiaTheme="minorHAnsi"/>
          <w:lang w:eastAsia="en-US"/>
        </w:rPr>
        <w:tab/>
        <w:t xml:space="preserve">StringBuilder b =  </w:t>
      </w:r>
      <w:r>
        <w:rPr>
          <w:rFonts w:eastAsiaTheme="minorHAnsi"/>
          <w:color w:val="0000FF"/>
          <w:lang w:eastAsia="en-US"/>
        </w:rPr>
        <w:t>new</w:t>
      </w:r>
      <w:r>
        <w:rPr>
          <w:rFonts w:eastAsiaTheme="minorHAnsi"/>
          <w:lang w:eastAsia="en-US"/>
        </w:rPr>
        <w:t xml:space="preserve"> StringBuilder(</w:t>
      </w:r>
      <w:r>
        <w:rPr>
          <w:rFonts w:eastAsiaTheme="minorHAnsi"/>
          <w:color w:val="B41414"/>
          <w:lang w:eastAsia="en-US"/>
        </w:rPr>
        <w:t>"Hello"</w:t>
      </w:r>
      <w:r>
        <w:rPr>
          <w:rFonts w:eastAsiaTheme="minorHAnsi"/>
          <w:lang w:eastAsia="en-US"/>
        </w:rPr>
        <w:t>);</w:t>
      </w:r>
    </w:p>
    <w:p w14:paraId="7EBE9F89" w14:textId="77777777" w:rsidR="00354617" w:rsidRDefault="00354617" w:rsidP="00354617">
      <w:pPr>
        <w:pStyle w:val="SourceCode"/>
        <w:rPr>
          <w:rFonts w:eastAsiaTheme="minorHAnsi"/>
          <w:lang w:eastAsia="en-US"/>
        </w:rPr>
      </w:pPr>
      <w:r>
        <w:rPr>
          <w:rFonts w:eastAsiaTheme="minorHAnsi"/>
          <w:lang w:eastAsia="en-US"/>
        </w:rPr>
        <w:tab/>
      </w:r>
    </w:p>
    <w:p w14:paraId="71FB4C51" w14:textId="77777777" w:rsidR="00354617" w:rsidRDefault="00354617" w:rsidP="00354617">
      <w:pPr>
        <w:pStyle w:val="SourceCode"/>
        <w:rPr>
          <w:rFonts w:eastAsiaTheme="minorHAnsi"/>
          <w:lang w:eastAsia="en-US"/>
        </w:rPr>
      </w:pPr>
      <w:r>
        <w:rPr>
          <w:rFonts w:eastAsiaTheme="minorHAnsi"/>
          <w:lang w:eastAsia="en-US"/>
        </w:rPr>
        <w:tab/>
        <w:t xml:space="preserve">WriteLine(Object.ReferenceEquals(a,b)); </w:t>
      </w:r>
      <w:r>
        <w:rPr>
          <w:rFonts w:eastAsiaTheme="minorHAnsi"/>
          <w:color w:val="009600"/>
          <w:lang w:eastAsia="en-US"/>
        </w:rPr>
        <w:t>// false</w:t>
      </w:r>
    </w:p>
    <w:p w14:paraId="50ABC1E0" w14:textId="77777777" w:rsidR="00354617" w:rsidRDefault="00354617" w:rsidP="00354617">
      <w:pPr>
        <w:pStyle w:val="SourceCode"/>
        <w:rPr>
          <w:rFonts w:eastAsiaTheme="minorHAnsi"/>
          <w:lang w:eastAsia="en-US"/>
        </w:rPr>
      </w:pPr>
      <w:r>
        <w:rPr>
          <w:rFonts w:eastAsiaTheme="minorHAnsi"/>
          <w:lang w:eastAsia="en-US"/>
        </w:rPr>
        <w:tab/>
        <w:t xml:space="preserve">WriteLine(a==b); </w:t>
      </w:r>
      <w:r>
        <w:rPr>
          <w:rFonts w:eastAsiaTheme="minorHAnsi"/>
          <w:color w:val="009600"/>
          <w:lang w:eastAsia="en-US"/>
        </w:rPr>
        <w:t>// false</w:t>
      </w:r>
    </w:p>
    <w:p w14:paraId="6839915A" w14:textId="77777777" w:rsidR="00354617" w:rsidRDefault="00354617" w:rsidP="00354617">
      <w:pPr>
        <w:pStyle w:val="SourceCode"/>
        <w:rPr>
          <w:rFonts w:eastAsiaTheme="minorHAnsi"/>
          <w:color w:val="009600"/>
          <w:lang w:eastAsia="en-US"/>
        </w:rPr>
      </w:pPr>
      <w:r>
        <w:rPr>
          <w:rFonts w:eastAsiaTheme="minorHAnsi"/>
          <w:lang w:eastAsia="en-US"/>
        </w:rPr>
        <w:tab/>
        <w:t xml:space="preserve">WriteLine(a.Equals(b)); </w:t>
      </w:r>
      <w:r>
        <w:rPr>
          <w:rFonts w:eastAsiaTheme="minorHAnsi"/>
          <w:color w:val="009600"/>
          <w:lang w:eastAsia="en-US"/>
        </w:rPr>
        <w:t>// true</w:t>
      </w:r>
    </w:p>
    <w:p w14:paraId="038A27E1" w14:textId="77777777" w:rsidR="00354617" w:rsidRDefault="00354617" w:rsidP="00354617">
      <w:pPr>
        <w:pStyle w:val="SourceCode"/>
        <w:rPr>
          <w:rFonts w:eastAsiaTheme="minorHAnsi"/>
          <w:color w:val="009600"/>
          <w:lang w:eastAsia="en-US"/>
        </w:rPr>
      </w:pPr>
    </w:p>
    <w:p w14:paraId="662891B7" w14:textId="77777777" w:rsidR="00354617" w:rsidRDefault="00354617" w:rsidP="00354617">
      <w:pPr>
        <w:pStyle w:val="SourceCode"/>
        <w:rPr>
          <w:rFonts w:eastAsiaTheme="minorHAnsi"/>
          <w:color w:val="009600"/>
          <w:lang w:eastAsia="en-US"/>
        </w:rPr>
      </w:pPr>
    </w:p>
    <w:p w14:paraId="2CDAA500" w14:textId="77777777" w:rsidR="00354617" w:rsidRDefault="00354617" w:rsidP="00354617">
      <w:pPr>
        <w:pStyle w:val="Heading3"/>
      </w:pPr>
      <w:r>
        <w:t>Equality in user defined types</w:t>
      </w:r>
    </w:p>
    <w:p w14:paraId="5AF8ABE4" w14:textId="77777777" w:rsidR="00354617" w:rsidRPr="00457E7D" w:rsidRDefault="00354617" w:rsidP="00354617">
      <w:r>
        <w:t xml:space="preserve">Equality operators should respect the following </w:t>
      </w:r>
    </w:p>
    <w:p w14:paraId="10E74131" w14:textId="77777777" w:rsidR="00354617" w:rsidRPr="00E631AD" w:rsidRDefault="00354617" w:rsidP="00354617">
      <w:pPr>
        <w:pStyle w:val="ListBullet"/>
      </w:pPr>
      <w:r>
        <w:t xml:space="preserve">Reflexive: </w:t>
      </w:r>
      <w:r>
        <w:tab/>
      </w:r>
      <w:r>
        <w:tab/>
      </w:r>
      <w:r>
        <w:tab/>
        <w:t>x.Equals(x) is true</w:t>
      </w:r>
    </w:p>
    <w:p w14:paraId="12BCB5D7" w14:textId="77777777" w:rsidR="00354617" w:rsidRPr="00E631AD" w:rsidRDefault="00354617" w:rsidP="00354617">
      <w:pPr>
        <w:pStyle w:val="ListBullet"/>
      </w:pPr>
      <w:r>
        <w:t>Symmetric/Commutative:</w:t>
      </w:r>
      <w:r>
        <w:tab/>
        <w:t>x.Equals(y) gives same result as y.Equals(y)</w:t>
      </w:r>
    </w:p>
    <w:p w14:paraId="6C98C60E" w14:textId="77777777" w:rsidR="00354617" w:rsidRPr="00E631AD" w:rsidRDefault="00354617" w:rsidP="00354617">
      <w:pPr>
        <w:pStyle w:val="ListBullet"/>
      </w:pPr>
      <w:r>
        <w:t>Transitive:</w:t>
      </w:r>
      <w:r>
        <w:tab/>
      </w:r>
      <w:r>
        <w:tab/>
      </w:r>
      <w:r>
        <w:tab/>
        <w:t>x.Equals(y) and y.Equals(z) implies x.Equals(z)</w:t>
      </w:r>
    </w:p>
    <w:p w14:paraId="3BF2F5D5" w14:textId="77777777" w:rsidR="00354617" w:rsidRDefault="00354617" w:rsidP="00354617">
      <w:pPr>
        <w:pStyle w:val="ListBullet"/>
      </w:pPr>
      <w:r>
        <w:t>Consistent</w:t>
      </w:r>
    </w:p>
    <w:p w14:paraId="72CDB1D6" w14:textId="77777777" w:rsidR="00354617" w:rsidRDefault="00354617" w:rsidP="00354617">
      <w:pPr>
        <w:pStyle w:val="ListBullet"/>
      </w:pPr>
      <w:r>
        <w:t>Any object cannot equal null</w:t>
      </w:r>
    </w:p>
    <w:p w14:paraId="582C4731" w14:textId="77777777" w:rsidR="00354617" w:rsidRDefault="00354617" w:rsidP="00354617">
      <w:r>
        <w:t>Consider the following struct implementation</w:t>
      </w:r>
    </w:p>
    <w:p w14:paraId="35B404BC" w14:textId="77777777" w:rsidR="00354617" w:rsidRDefault="00354617" w:rsidP="00354617">
      <w:pPr>
        <w:spacing w:after="160" w:line="259" w:lineRule="auto"/>
        <w:rPr>
          <w:rFonts w:ascii="Courier New" w:eastAsiaTheme="minorHAnsi" w:hAnsi="Courier New" w:cs="Consolas"/>
          <w:noProof/>
          <w:color w:val="0000FF"/>
          <w:sz w:val="20"/>
          <w:szCs w:val="19"/>
          <w:shd w:val="clear" w:color="auto" w:fill="FFFFFF"/>
          <w:lang w:eastAsia="en-US"/>
        </w:rPr>
      </w:pPr>
      <w:r>
        <w:rPr>
          <w:rFonts w:eastAsiaTheme="minorHAnsi"/>
          <w:color w:val="0000FF"/>
          <w:lang w:eastAsia="en-US"/>
        </w:rPr>
        <w:br w:type="page"/>
      </w:r>
    </w:p>
    <w:p w14:paraId="56266348" w14:textId="77777777" w:rsidR="00354617" w:rsidRDefault="00354617" w:rsidP="00354617">
      <w:pPr>
        <w:pStyle w:val="SourceCode"/>
        <w:rPr>
          <w:rFonts w:eastAsiaTheme="minorHAnsi"/>
          <w:lang w:eastAsia="en-US"/>
        </w:rPr>
      </w:pPr>
      <w:r>
        <w:rPr>
          <w:rFonts w:eastAsiaTheme="minorHAnsi"/>
          <w:color w:val="0000FF"/>
          <w:lang w:eastAsia="en-US"/>
        </w:rPr>
        <w:lastRenderedPageBreak/>
        <w:t>public</w:t>
      </w:r>
      <w:r>
        <w:rPr>
          <w:rFonts w:eastAsiaTheme="minorHAnsi"/>
          <w:lang w:eastAsia="en-US"/>
        </w:rPr>
        <w:t xml:space="preserve"> </w:t>
      </w:r>
      <w:r>
        <w:rPr>
          <w:rFonts w:eastAsiaTheme="minorHAnsi"/>
          <w:color w:val="0000FF"/>
          <w:lang w:eastAsia="en-US"/>
        </w:rPr>
        <w:t>struct</w:t>
      </w:r>
      <w:r>
        <w:rPr>
          <w:rFonts w:eastAsiaTheme="minorHAnsi"/>
          <w:lang w:eastAsia="en-US"/>
        </w:rPr>
        <w:t xml:space="preserve"> Point: IEquatable&lt;Point&gt;</w:t>
      </w:r>
    </w:p>
    <w:p w14:paraId="19BBA9D5" w14:textId="77777777" w:rsidR="00354617" w:rsidRDefault="00354617" w:rsidP="00354617">
      <w:pPr>
        <w:pStyle w:val="SourceCode"/>
        <w:rPr>
          <w:rFonts w:eastAsiaTheme="minorHAnsi"/>
          <w:lang w:eastAsia="en-US"/>
        </w:rPr>
      </w:pPr>
      <w:r>
        <w:rPr>
          <w:rFonts w:eastAsiaTheme="minorHAnsi"/>
          <w:lang w:eastAsia="en-US"/>
        </w:rPr>
        <w:t>{</w:t>
      </w:r>
    </w:p>
    <w:p w14:paraId="4F6F20B4"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X;</w:t>
      </w:r>
    </w:p>
    <w:p w14:paraId="75466870"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w:t>
      </w:r>
      <w:r>
        <w:rPr>
          <w:rFonts w:eastAsiaTheme="minorHAnsi"/>
          <w:lang w:eastAsia="en-US"/>
        </w:rPr>
        <w:t xml:space="preserve"> Y;</w:t>
      </w:r>
    </w:p>
    <w:p w14:paraId="292182BB" w14:textId="77777777" w:rsidR="00354617" w:rsidRDefault="00354617" w:rsidP="00354617">
      <w:pPr>
        <w:pStyle w:val="SourceCode"/>
        <w:rPr>
          <w:rFonts w:eastAsiaTheme="minorHAnsi"/>
          <w:lang w:eastAsia="en-US"/>
        </w:rPr>
      </w:pPr>
    </w:p>
    <w:p w14:paraId="05A10519"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9600"/>
          <w:lang w:eastAsia="en-US"/>
        </w:rPr>
        <w:t>// 1. Implement type safe equals defined in IEquatable</w:t>
      </w:r>
    </w:p>
    <w:p w14:paraId="0D4D364D"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Equals(Point other) =&gt; X == other.X &amp;&amp; Y == other.Y;</w:t>
      </w:r>
    </w:p>
    <w:p w14:paraId="6628CD82" w14:textId="77777777" w:rsidR="00354617" w:rsidRDefault="00354617" w:rsidP="00354617">
      <w:pPr>
        <w:pStyle w:val="SourceCode"/>
        <w:rPr>
          <w:rFonts w:eastAsiaTheme="minorHAnsi"/>
          <w:lang w:eastAsia="en-US"/>
        </w:rPr>
      </w:pPr>
    </w:p>
    <w:p w14:paraId="4660F481"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9600"/>
          <w:lang w:eastAsia="en-US"/>
        </w:rPr>
        <w:t>// 2. Override Equals to perform null and type check before</w:t>
      </w:r>
    </w:p>
    <w:p w14:paraId="1090D182"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9600"/>
          <w:lang w:eastAsia="en-US"/>
        </w:rPr>
        <w:t>// calling IEquatable method</w:t>
      </w:r>
    </w:p>
    <w:p w14:paraId="1EC21722"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Equals(</w:t>
      </w:r>
      <w:r>
        <w:rPr>
          <w:rFonts w:eastAsiaTheme="minorHAnsi"/>
          <w:color w:val="0000FF"/>
          <w:lang w:eastAsia="en-US"/>
        </w:rPr>
        <w:t>object</w:t>
      </w:r>
      <w:r>
        <w:rPr>
          <w:rFonts w:eastAsiaTheme="minorHAnsi"/>
          <w:lang w:eastAsia="en-US"/>
        </w:rPr>
        <w:t xml:space="preserve"> obj)</w:t>
      </w:r>
    </w:p>
    <w:p w14:paraId="16FE41F4" w14:textId="77777777" w:rsidR="00354617" w:rsidRDefault="00354617" w:rsidP="00354617">
      <w:pPr>
        <w:pStyle w:val="SourceCode"/>
        <w:rPr>
          <w:rFonts w:eastAsiaTheme="minorHAnsi"/>
          <w:lang w:eastAsia="en-US"/>
        </w:rPr>
      </w:pPr>
      <w:r>
        <w:rPr>
          <w:rFonts w:eastAsiaTheme="minorHAnsi"/>
          <w:lang w:eastAsia="en-US"/>
        </w:rPr>
        <w:tab/>
        <w:t>{</w:t>
      </w:r>
    </w:p>
    <w:p w14:paraId="3334F5DF"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(!(obj </w:t>
      </w:r>
      <w:r>
        <w:rPr>
          <w:rFonts w:eastAsiaTheme="minorHAnsi"/>
          <w:color w:val="0000FF"/>
          <w:lang w:eastAsia="en-US"/>
        </w:rPr>
        <w:t>is</w:t>
      </w:r>
      <w:r>
        <w:rPr>
          <w:rFonts w:eastAsiaTheme="minorHAnsi"/>
          <w:lang w:eastAsia="en-US"/>
        </w:rPr>
        <w:t xml:space="preserve"> Point)) </w:t>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false</w:t>
      </w:r>
      <w:r>
        <w:rPr>
          <w:rFonts w:eastAsiaTheme="minorHAnsi"/>
          <w:lang w:eastAsia="en-US"/>
        </w:rPr>
        <w:t>;</w:t>
      </w:r>
    </w:p>
    <w:p w14:paraId="11C949C0"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lang w:eastAsia="en-US"/>
        </w:rPr>
        <w:tab/>
      </w:r>
    </w:p>
    <w:p w14:paraId="721F0724"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Equals((Point)obj);</w:t>
      </w:r>
    </w:p>
    <w:p w14:paraId="2B61D95B" w14:textId="77777777" w:rsidR="00354617" w:rsidRDefault="00354617" w:rsidP="00354617">
      <w:pPr>
        <w:pStyle w:val="SourceCode"/>
        <w:rPr>
          <w:rFonts w:eastAsiaTheme="minorHAnsi"/>
          <w:lang w:eastAsia="en-US"/>
        </w:rPr>
      </w:pPr>
      <w:r>
        <w:rPr>
          <w:rFonts w:eastAsiaTheme="minorHAnsi"/>
          <w:lang w:eastAsia="en-US"/>
        </w:rPr>
        <w:tab/>
        <w:t>}</w:t>
      </w:r>
    </w:p>
    <w:p w14:paraId="63DC337A" w14:textId="77777777" w:rsidR="00354617" w:rsidRDefault="00354617" w:rsidP="00354617">
      <w:pPr>
        <w:pStyle w:val="SourceCode"/>
        <w:rPr>
          <w:rFonts w:eastAsiaTheme="minorHAnsi"/>
          <w:lang w:eastAsia="en-US"/>
        </w:rPr>
      </w:pPr>
      <w:r>
        <w:rPr>
          <w:rFonts w:eastAsiaTheme="minorHAnsi"/>
          <w:lang w:eastAsia="en-US"/>
        </w:rPr>
        <w:tab/>
      </w:r>
    </w:p>
    <w:p w14:paraId="11AFAABC"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9600"/>
          <w:lang w:eastAsia="en-US"/>
        </w:rPr>
        <w:t>// 3. Implement operators</w:t>
      </w:r>
    </w:p>
    <w:p w14:paraId="1B35B8DA"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==(Point a, Point b) =&gt; a.Equals(b);</w:t>
      </w:r>
    </w:p>
    <w:p w14:paraId="770152C4"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static</w:t>
      </w:r>
      <w:r>
        <w:rPr>
          <w:rFonts w:eastAsiaTheme="minorHAnsi"/>
          <w:lang w:eastAsia="en-US"/>
        </w:rPr>
        <w:t xml:space="preserve"> </w:t>
      </w:r>
      <w:r>
        <w:rPr>
          <w:rFonts w:eastAsiaTheme="minorHAnsi"/>
          <w:color w:val="0000FF"/>
          <w:lang w:eastAsia="en-US"/>
        </w:rPr>
        <w:t>bool</w:t>
      </w:r>
      <w:r>
        <w:rPr>
          <w:rFonts w:eastAsiaTheme="minorHAnsi"/>
          <w:lang w:eastAsia="en-US"/>
        </w:rPr>
        <w:t xml:space="preserve"> </w:t>
      </w:r>
      <w:r>
        <w:rPr>
          <w:rFonts w:eastAsiaTheme="minorHAnsi"/>
          <w:color w:val="0000FF"/>
          <w:lang w:eastAsia="en-US"/>
        </w:rPr>
        <w:t>operator</w:t>
      </w:r>
      <w:r>
        <w:rPr>
          <w:rFonts w:eastAsiaTheme="minorHAnsi"/>
          <w:lang w:eastAsia="en-US"/>
        </w:rPr>
        <w:t>!=(Point a, Point b) =&gt; !a.Equals(b);</w:t>
      </w:r>
    </w:p>
    <w:p w14:paraId="08D125AA" w14:textId="77777777" w:rsidR="00354617" w:rsidRDefault="00354617" w:rsidP="00354617">
      <w:pPr>
        <w:pStyle w:val="SourceCode"/>
        <w:rPr>
          <w:rFonts w:eastAsiaTheme="minorHAnsi"/>
          <w:lang w:eastAsia="en-US"/>
        </w:rPr>
      </w:pPr>
    </w:p>
    <w:p w14:paraId="5A9E92FE"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9600"/>
          <w:lang w:eastAsia="en-US"/>
        </w:rPr>
        <w:t>// 4. override hash code</w:t>
      </w:r>
    </w:p>
    <w:p w14:paraId="107A08DF"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override</w:t>
      </w:r>
      <w:r>
        <w:rPr>
          <w:rFonts w:eastAsiaTheme="minorHAnsi"/>
          <w:lang w:eastAsia="en-US"/>
        </w:rPr>
        <w:t xml:space="preserve"> </w:t>
      </w:r>
      <w:r>
        <w:rPr>
          <w:rFonts w:eastAsiaTheme="minorHAnsi"/>
          <w:color w:val="0000FF"/>
          <w:lang w:eastAsia="en-US"/>
        </w:rPr>
        <w:t>int</w:t>
      </w:r>
      <w:r>
        <w:rPr>
          <w:rFonts w:eastAsiaTheme="minorHAnsi"/>
          <w:lang w:eastAsia="en-US"/>
        </w:rPr>
        <w:t xml:space="preserve"> GetHashCode()</w:t>
      </w:r>
    </w:p>
    <w:p w14:paraId="34B30A62" w14:textId="77777777" w:rsidR="00354617" w:rsidRDefault="00354617" w:rsidP="00354617">
      <w:pPr>
        <w:pStyle w:val="SourceCode"/>
        <w:rPr>
          <w:rFonts w:eastAsiaTheme="minorHAnsi"/>
          <w:lang w:eastAsia="en-US"/>
        </w:rPr>
      </w:pPr>
      <w:r>
        <w:rPr>
          <w:rFonts w:eastAsiaTheme="minorHAnsi"/>
          <w:lang w:eastAsia="en-US"/>
        </w:rPr>
        <w:tab/>
        <w:t>{</w:t>
      </w:r>
    </w:p>
    <w:p w14:paraId="53A2345B" w14:textId="77777777" w:rsidR="00354617" w:rsidRDefault="00354617" w:rsidP="00354617">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X * </w:t>
      </w:r>
      <w:r>
        <w:rPr>
          <w:rFonts w:eastAsiaTheme="minorHAnsi"/>
          <w:color w:val="C81EFA"/>
          <w:lang w:eastAsia="en-US"/>
        </w:rPr>
        <w:t>31</w:t>
      </w:r>
      <w:r>
        <w:rPr>
          <w:rFonts w:eastAsiaTheme="minorHAnsi"/>
          <w:lang w:eastAsia="en-US"/>
        </w:rPr>
        <w:t xml:space="preserve"> + Y;</w:t>
      </w:r>
    </w:p>
    <w:p w14:paraId="10BF7056" w14:textId="77777777" w:rsidR="00354617" w:rsidRDefault="00354617" w:rsidP="00354617">
      <w:pPr>
        <w:pStyle w:val="SourceCode"/>
        <w:rPr>
          <w:rFonts w:eastAsiaTheme="minorHAnsi"/>
          <w:lang w:eastAsia="en-US"/>
        </w:rPr>
      </w:pPr>
      <w:r>
        <w:rPr>
          <w:rFonts w:eastAsiaTheme="minorHAnsi"/>
          <w:lang w:eastAsia="en-US"/>
        </w:rPr>
        <w:tab/>
        <w:t>}</w:t>
      </w:r>
    </w:p>
    <w:p w14:paraId="1B454E97" w14:textId="77777777" w:rsidR="00354617" w:rsidRPr="00912481" w:rsidRDefault="00354617" w:rsidP="00354617">
      <w:pPr>
        <w:pStyle w:val="SourceCode"/>
      </w:pPr>
      <w:r>
        <w:rPr>
          <w:rFonts w:eastAsiaTheme="minorHAnsi"/>
          <w:lang w:eastAsia="en-US"/>
        </w:rPr>
        <w:t>}</w:t>
      </w:r>
    </w:p>
    <w:p w14:paraId="4CE4A4F0" w14:textId="77777777" w:rsidR="00354617" w:rsidRDefault="00354617" w:rsidP="00354617">
      <w:r>
        <w:t>The following guidelines can be used when implementing equality</w:t>
      </w:r>
    </w:p>
    <w:p w14:paraId="7A9859DC" w14:textId="77777777" w:rsidR="00354617" w:rsidRPr="00E631AD" w:rsidRDefault="00354617" w:rsidP="00354617">
      <w:pPr>
        <w:pStyle w:val="ListBullet"/>
      </w:pPr>
      <w:r>
        <w:t>Return false if the single argument is null</w:t>
      </w:r>
    </w:p>
    <w:p w14:paraId="41BC427C" w14:textId="77777777" w:rsidR="00354617" w:rsidRPr="00E631AD" w:rsidRDefault="00354617" w:rsidP="00354617">
      <w:pPr>
        <w:pStyle w:val="ListBullet"/>
      </w:pPr>
      <w:r>
        <w:t>Return false if the two objects are of different type</w:t>
      </w:r>
    </w:p>
    <w:p w14:paraId="6E4F68BC" w14:textId="77777777" w:rsidR="00354617" w:rsidRPr="00E631AD" w:rsidRDefault="00354617" w:rsidP="00354617">
      <w:pPr>
        <w:pStyle w:val="ListBullet"/>
      </w:pPr>
      <w:r>
        <w:t>Compare each field and return false if any fields are different</w:t>
      </w:r>
    </w:p>
    <w:p w14:paraId="7771DE64" w14:textId="77777777" w:rsidR="00354617" w:rsidRPr="00E631AD" w:rsidRDefault="00354617" w:rsidP="00354617">
      <w:pPr>
        <w:pStyle w:val="ListBullet"/>
      </w:pPr>
      <w:r>
        <w:t>Call the base class Equality if it isn’t the identity version defined in object</w:t>
      </w:r>
    </w:p>
    <w:p w14:paraId="666DAA52" w14:textId="77777777" w:rsidR="00354617" w:rsidRPr="00E631AD" w:rsidRDefault="00354617" w:rsidP="00354617">
      <w:pPr>
        <w:pStyle w:val="ListBullet"/>
      </w:pPr>
      <w:r>
        <w:t>Implement IEquatable&lt;T&gt; to define a type safe interface</w:t>
      </w:r>
    </w:p>
    <w:p w14:paraId="182BFFB5" w14:textId="77777777" w:rsidR="00354617" w:rsidRPr="00D164CA" w:rsidRDefault="00354617" w:rsidP="00354617">
      <w:pPr>
        <w:pStyle w:val="ListBullet"/>
      </w:pPr>
      <w:r>
        <w:t>Overload == and != to internally call the type safe equals method</w:t>
      </w:r>
    </w:p>
    <w:p w14:paraId="0B834059" w14:textId="77777777" w:rsidR="008B5198" w:rsidRDefault="008B5198">
      <w:pPr>
        <w:spacing w:after="160" w:line="259" w:lineRule="auto"/>
        <w:rPr>
          <w:rFonts w:asciiTheme="majorHAnsi" w:eastAsiaTheme="majorEastAsia" w:hAnsiTheme="majorHAnsi" w:cstheme="majorBidi"/>
          <w:color w:val="31378B" w:themeColor="text2"/>
          <w:sz w:val="32"/>
          <w:szCs w:val="28"/>
        </w:rPr>
      </w:pPr>
      <w:r>
        <w:br w:type="page"/>
      </w:r>
    </w:p>
    <w:p w14:paraId="311F85ED" w14:textId="6980C144" w:rsidR="00985444" w:rsidRDefault="00985444" w:rsidP="00985444">
      <w:pPr>
        <w:pStyle w:val="Heading2"/>
      </w:pPr>
      <w:r>
        <w:lastRenderedPageBreak/>
        <w:t>Hashing</w:t>
      </w:r>
    </w:p>
    <w:p w14:paraId="4ECE61EA" w14:textId="078F690D" w:rsidR="00985444" w:rsidRPr="00985444" w:rsidRDefault="00985444" w:rsidP="00985444">
      <w:r>
        <w:t>Why do we do prime messing when creating hashing functions?</w:t>
      </w:r>
    </w:p>
    <w:p w14:paraId="5588884E" w14:textId="530939BA" w:rsidR="003801F9" w:rsidRDefault="003801F9" w:rsidP="003801F9">
      <w:pPr>
        <w:pStyle w:val="Heading2"/>
      </w:pPr>
      <w:r>
        <w:t>Comparisons</w:t>
      </w:r>
    </w:p>
    <w:p w14:paraId="56453304" w14:textId="461BC86C" w:rsidR="00B521CD" w:rsidRDefault="00184020" w:rsidP="00EF79DD">
      <w:r>
        <w:t xml:space="preserve">The basic comparison interfaces are </w:t>
      </w:r>
      <w:r w:rsidRPr="0058364D">
        <w:rPr>
          <w:rStyle w:val="SourceCodeChar"/>
        </w:rPr>
        <w:t>I</w:t>
      </w:r>
      <w:r w:rsidR="00D65420" w:rsidRPr="0058364D">
        <w:rPr>
          <w:rStyle w:val="SourceCodeChar"/>
        </w:rPr>
        <w:t>C</w:t>
      </w:r>
      <w:r w:rsidRPr="0058364D">
        <w:rPr>
          <w:rStyle w:val="SourceCodeChar"/>
        </w:rPr>
        <w:t>omparable</w:t>
      </w:r>
      <w:r>
        <w:t xml:space="preserve"> and </w:t>
      </w:r>
      <w:r w:rsidRPr="0058364D">
        <w:rPr>
          <w:rStyle w:val="SourceCodeChar"/>
        </w:rPr>
        <w:t>I</w:t>
      </w:r>
      <w:r w:rsidR="0058364D">
        <w:rPr>
          <w:rStyle w:val="SourceCodeChar"/>
        </w:rPr>
        <w:t>C</w:t>
      </w:r>
      <w:r w:rsidRPr="0058364D">
        <w:rPr>
          <w:rStyle w:val="SourceCodeChar"/>
        </w:rPr>
        <w:t>omparable&lt;T&gt;</w:t>
      </w:r>
      <w:r w:rsidR="000665D8">
        <w:t xml:space="preserve">. </w:t>
      </w:r>
      <w:r w:rsidR="0058364D">
        <w:t xml:space="preserve"> If </w:t>
      </w:r>
      <w:r w:rsidR="004209B5">
        <w:t xml:space="preserve">comparing two objects for equality, via their equality operators or their Equals method, gives true then </w:t>
      </w:r>
      <w:r w:rsidR="00273461">
        <w:t>comparing them for ordinality should return zero. The converse, however, is not true.</w:t>
      </w:r>
      <w:r w:rsidR="00FB2697">
        <w:t xml:space="preserve"> </w:t>
      </w:r>
      <w:r w:rsidR="0002459C">
        <w:t xml:space="preserve">We could compare two strings using cases insensitive arguments. In this case comparison is zero and equality is false. </w:t>
      </w:r>
      <w:r w:rsidR="00FB2697">
        <w:t xml:space="preserve">Consider the following </w:t>
      </w:r>
    </w:p>
    <w:p w14:paraId="4A2410B6" w14:textId="32E4B92B" w:rsidR="00B521CD" w:rsidRDefault="00B521CD" w:rsidP="00B521CD">
      <w:pPr>
        <w:pStyle w:val="SourceCode"/>
        <w:rPr>
          <w:rFonts w:eastAsiaTheme="minorHAnsi"/>
          <w:lang w:eastAsia="en-US"/>
        </w:rPr>
      </w:pPr>
      <w:r>
        <w:rPr>
          <w:rFonts w:eastAsiaTheme="minorHAnsi"/>
          <w:color w:val="0000FF"/>
          <w:lang w:eastAsia="en-US"/>
        </w:rPr>
        <w:t>string</w:t>
      </w:r>
      <w:r>
        <w:rPr>
          <w:rFonts w:eastAsiaTheme="minorHAnsi"/>
          <w:lang w:eastAsia="en-US"/>
        </w:rPr>
        <w:t xml:space="preserve"> a = </w:t>
      </w:r>
      <w:r>
        <w:rPr>
          <w:rFonts w:eastAsiaTheme="minorHAnsi"/>
          <w:color w:val="B41414"/>
          <w:lang w:eastAsia="en-US"/>
        </w:rPr>
        <w:t>"hello"</w:t>
      </w:r>
      <w:r>
        <w:rPr>
          <w:rFonts w:eastAsiaTheme="minorHAnsi"/>
          <w:lang w:eastAsia="en-US"/>
        </w:rPr>
        <w:t>;</w:t>
      </w:r>
    </w:p>
    <w:p w14:paraId="64A200BD" w14:textId="0BA0699C" w:rsidR="00B521CD" w:rsidRDefault="00B521CD" w:rsidP="00B521CD">
      <w:pPr>
        <w:pStyle w:val="SourceCode"/>
        <w:rPr>
          <w:rFonts w:eastAsiaTheme="minorHAnsi"/>
          <w:lang w:eastAsia="en-US"/>
        </w:rPr>
      </w:pPr>
      <w:r>
        <w:rPr>
          <w:rFonts w:eastAsiaTheme="minorHAnsi"/>
          <w:color w:val="0000FF"/>
          <w:lang w:eastAsia="en-US"/>
        </w:rPr>
        <w:t>string</w:t>
      </w:r>
      <w:r>
        <w:rPr>
          <w:rFonts w:eastAsiaTheme="minorHAnsi"/>
          <w:lang w:eastAsia="en-US"/>
        </w:rPr>
        <w:t xml:space="preserve"> b = </w:t>
      </w:r>
      <w:r>
        <w:rPr>
          <w:rFonts w:eastAsiaTheme="minorHAnsi"/>
          <w:color w:val="B41414"/>
          <w:lang w:eastAsia="en-US"/>
        </w:rPr>
        <w:t>"Hello"</w:t>
      </w:r>
      <w:r>
        <w:rPr>
          <w:rFonts w:eastAsiaTheme="minorHAnsi"/>
          <w:lang w:eastAsia="en-US"/>
        </w:rPr>
        <w:t>;</w:t>
      </w:r>
    </w:p>
    <w:p w14:paraId="36033EB5" w14:textId="77777777" w:rsidR="00B521CD" w:rsidRDefault="00B521CD" w:rsidP="00B521CD">
      <w:pPr>
        <w:pStyle w:val="SourceCode"/>
        <w:rPr>
          <w:rFonts w:eastAsiaTheme="minorHAnsi"/>
          <w:lang w:eastAsia="en-US"/>
        </w:rPr>
      </w:pPr>
      <w:r>
        <w:rPr>
          <w:rFonts w:eastAsiaTheme="minorHAnsi"/>
          <w:lang w:eastAsia="en-US"/>
        </w:rPr>
        <w:tab/>
      </w:r>
    </w:p>
    <w:p w14:paraId="35897CBF" w14:textId="240047FC" w:rsidR="00B521CD" w:rsidRDefault="00B521CD" w:rsidP="00B521CD">
      <w:pPr>
        <w:pStyle w:val="SourceCode"/>
        <w:rPr>
          <w:rFonts w:eastAsiaTheme="minorHAnsi"/>
          <w:lang w:eastAsia="en-US"/>
        </w:rPr>
      </w:pPr>
      <w:r>
        <w:rPr>
          <w:rFonts w:eastAsiaTheme="minorHAnsi"/>
          <w:lang w:eastAsia="en-US"/>
        </w:rPr>
        <w:t xml:space="preserve">WriteLine(a.Equals(b)); </w:t>
      </w:r>
      <w:r>
        <w:rPr>
          <w:rFonts w:eastAsiaTheme="minorHAnsi"/>
          <w:color w:val="009600"/>
          <w:lang w:eastAsia="en-US"/>
        </w:rPr>
        <w:t>// false</w:t>
      </w:r>
    </w:p>
    <w:p w14:paraId="4E4DDDD0" w14:textId="39D65EDF" w:rsidR="00B521CD" w:rsidRDefault="00B521CD" w:rsidP="00B521CD">
      <w:pPr>
        <w:pStyle w:val="SourceCode"/>
      </w:pPr>
      <w:r>
        <w:rPr>
          <w:rFonts w:eastAsiaTheme="minorHAnsi"/>
          <w:lang w:eastAsia="en-US"/>
        </w:rPr>
        <w:t>WriteLine(</w:t>
      </w:r>
      <w:r>
        <w:rPr>
          <w:rFonts w:eastAsiaTheme="minorHAnsi"/>
          <w:color w:val="0000FF"/>
          <w:lang w:eastAsia="en-US"/>
        </w:rPr>
        <w:t>string</w:t>
      </w:r>
      <w:r>
        <w:rPr>
          <w:rFonts w:eastAsiaTheme="minorHAnsi"/>
          <w:lang w:eastAsia="en-US"/>
        </w:rPr>
        <w:t xml:space="preserve">.Compare(a,b,StringComparison.InvariantCultureIgnoreCase)); </w:t>
      </w:r>
      <w:r>
        <w:rPr>
          <w:rFonts w:eastAsiaTheme="minorHAnsi"/>
          <w:color w:val="009600"/>
          <w:lang w:eastAsia="en-US"/>
        </w:rPr>
        <w:t>// 0</w:t>
      </w:r>
    </w:p>
    <w:p w14:paraId="1D39A4F3" w14:textId="3A543D2A" w:rsidR="00FB2697" w:rsidRDefault="00397BB3" w:rsidP="00EF79DD">
      <w:r>
        <w:t>As with equality we can plug in our own algoritms</w:t>
      </w:r>
    </w:p>
    <w:p w14:paraId="0B07C05A" w14:textId="77777777" w:rsidR="001E5B4F" w:rsidRDefault="001E5B4F" w:rsidP="001E5B4F">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class</w:t>
      </w:r>
      <w:r>
        <w:rPr>
          <w:rFonts w:eastAsiaTheme="minorHAnsi"/>
          <w:color w:val="000000"/>
          <w:lang w:eastAsia="en-US"/>
        </w:rPr>
        <w:t xml:space="preserve"> Point</w:t>
      </w:r>
    </w:p>
    <w:p w14:paraId="436AFA49" w14:textId="77777777" w:rsidR="001E5B4F" w:rsidRDefault="001E5B4F" w:rsidP="001E5B4F">
      <w:pPr>
        <w:pStyle w:val="SourceCode"/>
        <w:rPr>
          <w:rFonts w:eastAsiaTheme="minorHAnsi"/>
          <w:color w:val="000000"/>
          <w:lang w:eastAsia="en-US"/>
        </w:rPr>
      </w:pPr>
      <w:r>
        <w:rPr>
          <w:rFonts w:eastAsiaTheme="minorHAnsi"/>
          <w:color w:val="000000"/>
          <w:lang w:eastAsia="en-US"/>
        </w:rPr>
        <w:t>{</w:t>
      </w:r>
    </w:p>
    <w:p w14:paraId="7A10A832"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X;</w:t>
      </w:r>
    </w:p>
    <w:p w14:paraId="6C1172A8"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Y;</w:t>
      </w:r>
    </w:p>
    <w:p w14:paraId="746897D5" w14:textId="77777777" w:rsidR="001E5B4F" w:rsidRDefault="001E5B4F" w:rsidP="001E5B4F">
      <w:pPr>
        <w:pStyle w:val="SourceCode"/>
        <w:rPr>
          <w:rFonts w:eastAsiaTheme="minorHAnsi"/>
          <w:color w:val="000000"/>
          <w:lang w:eastAsia="en-US"/>
        </w:rPr>
      </w:pPr>
      <w:r>
        <w:rPr>
          <w:rFonts w:eastAsiaTheme="minorHAnsi"/>
          <w:color w:val="000000"/>
          <w:lang w:eastAsia="en-US"/>
        </w:rPr>
        <w:t>}</w:t>
      </w:r>
    </w:p>
    <w:p w14:paraId="6B95A982" w14:textId="77777777" w:rsidR="001E5B4F" w:rsidRDefault="001E5B4F" w:rsidP="001E5B4F">
      <w:pPr>
        <w:pStyle w:val="SourceCode"/>
        <w:rPr>
          <w:rFonts w:eastAsiaTheme="minorHAnsi"/>
          <w:color w:val="000000"/>
          <w:lang w:eastAsia="en-US"/>
        </w:rPr>
      </w:pPr>
    </w:p>
    <w:p w14:paraId="6794C60D" w14:textId="77777777" w:rsidR="001E5B4F" w:rsidRDefault="001E5B4F" w:rsidP="001E5B4F">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class</w:t>
      </w:r>
      <w:r>
        <w:rPr>
          <w:rFonts w:eastAsiaTheme="minorHAnsi"/>
          <w:color w:val="000000"/>
          <w:lang w:eastAsia="en-US"/>
        </w:rPr>
        <w:t xml:space="preserve"> PointComparer : Comparer&lt;Point&gt;</w:t>
      </w:r>
    </w:p>
    <w:p w14:paraId="517EDB3B" w14:textId="77777777" w:rsidR="001E5B4F" w:rsidRDefault="001E5B4F" w:rsidP="001E5B4F">
      <w:pPr>
        <w:pStyle w:val="SourceCode"/>
        <w:rPr>
          <w:rFonts w:eastAsiaTheme="minorHAnsi"/>
          <w:color w:val="000000"/>
          <w:lang w:eastAsia="en-US"/>
        </w:rPr>
      </w:pPr>
      <w:r>
        <w:rPr>
          <w:rFonts w:eastAsiaTheme="minorHAnsi"/>
          <w:color w:val="000000"/>
          <w:lang w:eastAsia="en-US"/>
        </w:rPr>
        <w:t>{</w:t>
      </w:r>
    </w:p>
    <w:p w14:paraId="0AAD3F9A"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override</w:t>
      </w:r>
      <w:r>
        <w:rPr>
          <w:rFonts w:eastAsiaTheme="minorHAnsi"/>
          <w:color w:val="000000"/>
          <w:lang w:eastAsia="en-US"/>
        </w:rPr>
        <w:t xml:space="preserve"> </w:t>
      </w:r>
      <w:r>
        <w:rPr>
          <w:rFonts w:eastAsiaTheme="minorHAnsi"/>
          <w:lang w:eastAsia="en-US"/>
        </w:rPr>
        <w:t>int</w:t>
      </w:r>
      <w:r>
        <w:rPr>
          <w:rFonts w:eastAsiaTheme="minorHAnsi"/>
          <w:color w:val="000000"/>
          <w:lang w:eastAsia="en-US"/>
        </w:rPr>
        <w:t xml:space="preserve"> Compare(Point x, Point y)</w:t>
      </w:r>
    </w:p>
    <w:p w14:paraId="336DB044" w14:textId="77777777" w:rsidR="001E5B4F" w:rsidRDefault="001E5B4F" w:rsidP="001E5B4F">
      <w:pPr>
        <w:pStyle w:val="SourceCode"/>
        <w:rPr>
          <w:rFonts w:eastAsiaTheme="minorHAnsi"/>
          <w:color w:val="000000"/>
          <w:lang w:eastAsia="en-US"/>
        </w:rPr>
      </w:pPr>
      <w:r>
        <w:rPr>
          <w:rFonts w:eastAsiaTheme="minorHAnsi"/>
          <w:color w:val="000000"/>
          <w:lang w:eastAsia="en-US"/>
        </w:rPr>
        <w:tab/>
        <w:t>{</w:t>
      </w:r>
    </w:p>
    <w:p w14:paraId="120FF8D2"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lang w:eastAsia="en-US"/>
        </w:rPr>
        <w:t>if</w:t>
      </w:r>
      <w:r>
        <w:rPr>
          <w:rFonts w:eastAsiaTheme="minorHAnsi"/>
          <w:color w:val="000000"/>
          <w:lang w:eastAsia="en-US"/>
        </w:rPr>
        <w:t xml:space="preserve"> (</w:t>
      </w:r>
      <w:r>
        <w:rPr>
          <w:rFonts w:eastAsiaTheme="minorHAnsi"/>
          <w:lang w:eastAsia="en-US"/>
        </w:rPr>
        <w:t>object</w:t>
      </w:r>
      <w:r>
        <w:rPr>
          <w:rFonts w:eastAsiaTheme="minorHAnsi"/>
          <w:color w:val="000000"/>
          <w:lang w:eastAsia="en-US"/>
        </w:rPr>
        <w:t xml:space="preserve">.Equals(x,y)) </w:t>
      </w:r>
      <w:r>
        <w:rPr>
          <w:rFonts w:eastAsiaTheme="minorHAnsi"/>
          <w:lang w:eastAsia="en-US"/>
        </w:rPr>
        <w:t>return</w:t>
      </w:r>
      <w:r>
        <w:rPr>
          <w:rFonts w:eastAsiaTheme="minorHAnsi"/>
          <w:color w:val="000000"/>
          <w:lang w:eastAsia="en-US"/>
        </w:rPr>
        <w:t xml:space="preserve"> </w:t>
      </w:r>
      <w:r>
        <w:rPr>
          <w:rFonts w:eastAsiaTheme="minorHAnsi"/>
          <w:color w:val="C81EFA"/>
          <w:lang w:eastAsia="en-US"/>
        </w:rPr>
        <w:t>0</w:t>
      </w:r>
      <w:r>
        <w:rPr>
          <w:rFonts w:eastAsiaTheme="minorHAnsi"/>
          <w:color w:val="000000"/>
          <w:lang w:eastAsia="en-US"/>
        </w:rPr>
        <w:t>;</w:t>
      </w:r>
    </w:p>
    <w:p w14:paraId="09C95B25"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p>
    <w:p w14:paraId="0CBA5F87" w14:textId="77777777" w:rsidR="001E5B4F" w:rsidRDefault="001E5B4F" w:rsidP="001E5B4F">
      <w:pPr>
        <w:pStyle w:val="SourceCode"/>
        <w:rPr>
          <w:rFonts w:eastAsiaTheme="minorHAnsi"/>
          <w:color w:val="000000"/>
          <w:lang w:eastAsia="en-US"/>
        </w:rPr>
      </w:pPr>
      <w:r>
        <w:rPr>
          <w:rFonts w:eastAsiaTheme="minorHAnsi"/>
          <w:color w:val="000000"/>
          <w:lang w:eastAsia="en-US"/>
        </w:rPr>
        <w:tab/>
      </w:r>
      <w:r>
        <w:rPr>
          <w:rFonts w:eastAsiaTheme="minorHAnsi"/>
          <w:color w:val="000000"/>
          <w:lang w:eastAsia="en-US"/>
        </w:rPr>
        <w:tab/>
      </w:r>
      <w:r>
        <w:rPr>
          <w:rFonts w:eastAsiaTheme="minorHAnsi"/>
          <w:lang w:eastAsia="en-US"/>
        </w:rPr>
        <w:t>return</w:t>
      </w:r>
      <w:r>
        <w:rPr>
          <w:rFonts w:eastAsiaTheme="minorHAnsi"/>
          <w:color w:val="000000"/>
          <w:lang w:eastAsia="en-US"/>
        </w:rPr>
        <w:t xml:space="preserve"> x.X.CompareTo(y.X);</w:t>
      </w:r>
    </w:p>
    <w:p w14:paraId="64EF83A6" w14:textId="77777777" w:rsidR="001E5B4F" w:rsidRDefault="001E5B4F" w:rsidP="001E5B4F">
      <w:pPr>
        <w:pStyle w:val="SourceCode"/>
        <w:rPr>
          <w:rFonts w:eastAsiaTheme="minorHAnsi"/>
          <w:color w:val="000000"/>
          <w:lang w:eastAsia="en-US"/>
        </w:rPr>
      </w:pPr>
      <w:r>
        <w:rPr>
          <w:rFonts w:eastAsiaTheme="minorHAnsi"/>
          <w:color w:val="000000"/>
          <w:lang w:eastAsia="en-US"/>
        </w:rPr>
        <w:tab/>
        <w:t>}</w:t>
      </w:r>
    </w:p>
    <w:p w14:paraId="4CBB3A64" w14:textId="539A6DB1" w:rsidR="00397BB3" w:rsidRPr="00EF79DD" w:rsidRDefault="001E5B4F" w:rsidP="001E5B4F">
      <w:pPr>
        <w:pStyle w:val="SourceCode"/>
      </w:pPr>
      <w:r>
        <w:rPr>
          <w:rFonts w:eastAsiaTheme="minorHAnsi"/>
          <w:color w:val="000000"/>
          <w:lang w:eastAsia="en-US"/>
        </w:rPr>
        <w:t>}</w:t>
      </w:r>
    </w:p>
    <w:p w14:paraId="154F6A7A" w14:textId="77777777" w:rsidR="00BD285E" w:rsidRDefault="00BD285E">
      <w:pPr>
        <w:spacing w:after="160" w:line="259" w:lineRule="auto"/>
      </w:pPr>
      <w:r>
        <w:t>Which we use as follows</w:t>
      </w:r>
    </w:p>
    <w:p w14:paraId="4D49D1CF" w14:textId="3A4B6A9D" w:rsidR="00BD285E" w:rsidRDefault="00BD285E" w:rsidP="00BD285E">
      <w:pPr>
        <w:pStyle w:val="SourceCode"/>
        <w:rPr>
          <w:rFonts w:eastAsiaTheme="minorHAnsi"/>
          <w:lang w:eastAsia="en-US"/>
        </w:rPr>
      </w:pPr>
      <w:r>
        <w:rPr>
          <w:rFonts w:eastAsiaTheme="minorHAnsi"/>
          <w:lang w:eastAsia="en-US"/>
        </w:rPr>
        <w:t xml:space="preserve">Point[] a = </w:t>
      </w:r>
      <w:r>
        <w:rPr>
          <w:rFonts w:eastAsiaTheme="minorHAnsi"/>
          <w:color w:val="0000FF"/>
          <w:lang w:eastAsia="en-US"/>
        </w:rPr>
        <w:t>new</w:t>
      </w:r>
      <w:r>
        <w:rPr>
          <w:rFonts w:eastAsiaTheme="minorHAnsi"/>
          <w:lang w:eastAsia="en-US"/>
        </w:rPr>
        <w:t xml:space="preserve"> Point[]</w:t>
      </w:r>
    </w:p>
    <w:p w14:paraId="2402CFA3" w14:textId="7A45DF46" w:rsidR="00BD285E" w:rsidRDefault="00BD285E" w:rsidP="00BD285E">
      <w:pPr>
        <w:pStyle w:val="SourceCode"/>
        <w:rPr>
          <w:rFonts w:eastAsiaTheme="minorHAnsi"/>
          <w:lang w:eastAsia="en-US"/>
        </w:rPr>
      </w:pPr>
      <w:r>
        <w:rPr>
          <w:rFonts w:eastAsiaTheme="minorHAnsi"/>
          <w:lang w:eastAsia="en-US"/>
        </w:rPr>
        <w:t>{</w:t>
      </w:r>
    </w:p>
    <w:p w14:paraId="1AE46719" w14:textId="65938341" w:rsidR="00BD285E" w:rsidRDefault="00BD285E" w:rsidP="00BD285E">
      <w:pPr>
        <w:pStyle w:val="SourceCode"/>
        <w:rPr>
          <w:rFonts w:eastAsiaTheme="minorHAnsi"/>
          <w:lang w:eastAsia="en-US"/>
        </w:rPr>
      </w:pPr>
      <w:r>
        <w:rPr>
          <w:rFonts w:eastAsiaTheme="minorHAnsi"/>
          <w:lang w:eastAsia="en-US"/>
        </w:rPr>
        <w:tab/>
      </w:r>
      <w:r>
        <w:rPr>
          <w:rFonts w:eastAsiaTheme="minorHAnsi"/>
          <w:color w:val="0000FF"/>
          <w:lang w:eastAsia="en-US"/>
        </w:rPr>
        <w:t>new</w:t>
      </w:r>
      <w:r>
        <w:rPr>
          <w:rFonts w:eastAsiaTheme="minorHAnsi"/>
          <w:lang w:eastAsia="en-US"/>
        </w:rPr>
        <w:t xml:space="preserve"> Point() {X=</w:t>
      </w:r>
      <w:r>
        <w:rPr>
          <w:rFonts w:eastAsiaTheme="minorHAnsi"/>
          <w:color w:val="C81EFA"/>
          <w:lang w:eastAsia="en-US"/>
        </w:rPr>
        <w:t>3</w:t>
      </w:r>
      <w:r>
        <w:rPr>
          <w:rFonts w:eastAsiaTheme="minorHAnsi"/>
          <w:lang w:eastAsia="en-US"/>
        </w:rPr>
        <w:t>,Y=</w:t>
      </w:r>
      <w:r>
        <w:rPr>
          <w:rFonts w:eastAsiaTheme="minorHAnsi"/>
          <w:color w:val="C81EFA"/>
          <w:lang w:eastAsia="en-US"/>
        </w:rPr>
        <w:t>1</w:t>
      </w:r>
      <w:r>
        <w:rPr>
          <w:rFonts w:eastAsiaTheme="minorHAnsi"/>
          <w:lang w:eastAsia="en-US"/>
        </w:rPr>
        <w:t>},</w:t>
      </w:r>
    </w:p>
    <w:p w14:paraId="4753FD7A" w14:textId="671F3425" w:rsidR="00BD285E" w:rsidRDefault="00BD285E" w:rsidP="00BD285E">
      <w:pPr>
        <w:pStyle w:val="SourceCode"/>
        <w:rPr>
          <w:rFonts w:eastAsiaTheme="minorHAnsi"/>
          <w:lang w:eastAsia="en-US"/>
        </w:rPr>
      </w:pPr>
      <w:r>
        <w:rPr>
          <w:rFonts w:eastAsiaTheme="minorHAnsi"/>
          <w:lang w:eastAsia="en-US"/>
        </w:rPr>
        <w:tab/>
      </w:r>
      <w:r>
        <w:rPr>
          <w:rFonts w:eastAsiaTheme="minorHAnsi"/>
          <w:color w:val="0000FF"/>
          <w:lang w:eastAsia="en-US"/>
        </w:rPr>
        <w:t>new</w:t>
      </w:r>
      <w:r>
        <w:rPr>
          <w:rFonts w:eastAsiaTheme="minorHAnsi"/>
          <w:lang w:eastAsia="en-US"/>
        </w:rPr>
        <w:t xml:space="preserve"> Point() {X=</w:t>
      </w:r>
      <w:r>
        <w:rPr>
          <w:rFonts w:eastAsiaTheme="minorHAnsi"/>
          <w:color w:val="C81EFA"/>
          <w:lang w:eastAsia="en-US"/>
        </w:rPr>
        <w:t>1</w:t>
      </w:r>
      <w:r>
        <w:rPr>
          <w:rFonts w:eastAsiaTheme="minorHAnsi"/>
          <w:lang w:eastAsia="en-US"/>
        </w:rPr>
        <w:t>,Y=</w:t>
      </w:r>
      <w:r>
        <w:rPr>
          <w:rFonts w:eastAsiaTheme="minorHAnsi"/>
          <w:color w:val="C81EFA"/>
          <w:lang w:eastAsia="en-US"/>
        </w:rPr>
        <w:t>1</w:t>
      </w:r>
      <w:r>
        <w:rPr>
          <w:rFonts w:eastAsiaTheme="minorHAnsi"/>
          <w:lang w:eastAsia="en-US"/>
        </w:rPr>
        <w:t>},</w:t>
      </w:r>
    </w:p>
    <w:p w14:paraId="7C301186" w14:textId="33205FFC" w:rsidR="00BD285E" w:rsidRDefault="00BD285E" w:rsidP="00BD285E">
      <w:pPr>
        <w:pStyle w:val="SourceCode"/>
        <w:rPr>
          <w:rFonts w:eastAsiaTheme="minorHAnsi"/>
          <w:lang w:eastAsia="en-US"/>
        </w:rPr>
      </w:pPr>
      <w:r>
        <w:rPr>
          <w:rFonts w:eastAsiaTheme="minorHAnsi"/>
          <w:lang w:eastAsia="en-US"/>
        </w:rPr>
        <w:tab/>
      </w:r>
      <w:r>
        <w:rPr>
          <w:rFonts w:eastAsiaTheme="minorHAnsi"/>
          <w:color w:val="0000FF"/>
          <w:lang w:eastAsia="en-US"/>
        </w:rPr>
        <w:t>new</w:t>
      </w:r>
      <w:r>
        <w:rPr>
          <w:rFonts w:eastAsiaTheme="minorHAnsi"/>
          <w:lang w:eastAsia="en-US"/>
        </w:rPr>
        <w:t xml:space="preserve"> Point() {X=</w:t>
      </w:r>
      <w:r>
        <w:rPr>
          <w:rFonts w:eastAsiaTheme="minorHAnsi"/>
          <w:color w:val="C81EFA"/>
          <w:lang w:eastAsia="en-US"/>
        </w:rPr>
        <w:t>5</w:t>
      </w:r>
      <w:r>
        <w:rPr>
          <w:rFonts w:eastAsiaTheme="minorHAnsi"/>
          <w:lang w:eastAsia="en-US"/>
        </w:rPr>
        <w:t>,Y=</w:t>
      </w:r>
      <w:r>
        <w:rPr>
          <w:rFonts w:eastAsiaTheme="minorHAnsi"/>
          <w:color w:val="C81EFA"/>
          <w:lang w:eastAsia="en-US"/>
        </w:rPr>
        <w:t>1</w:t>
      </w:r>
      <w:r>
        <w:rPr>
          <w:rFonts w:eastAsiaTheme="minorHAnsi"/>
          <w:lang w:eastAsia="en-US"/>
        </w:rPr>
        <w:t>}</w:t>
      </w:r>
    </w:p>
    <w:p w14:paraId="5B1D4A93" w14:textId="7C0F19A4" w:rsidR="00BD285E" w:rsidRDefault="00BD285E" w:rsidP="00BD285E">
      <w:pPr>
        <w:pStyle w:val="SourceCode"/>
        <w:rPr>
          <w:rFonts w:eastAsiaTheme="minorHAnsi"/>
          <w:lang w:eastAsia="en-US"/>
        </w:rPr>
      </w:pPr>
      <w:r>
        <w:rPr>
          <w:rFonts w:eastAsiaTheme="minorHAnsi"/>
          <w:lang w:eastAsia="en-US"/>
        </w:rPr>
        <w:t>};</w:t>
      </w:r>
    </w:p>
    <w:p w14:paraId="0DC2BDDA" w14:textId="77777777" w:rsidR="00BD285E" w:rsidRDefault="00BD285E" w:rsidP="00BD285E">
      <w:pPr>
        <w:pStyle w:val="SourceCode"/>
        <w:rPr>
          <w:rFonts w:eastAsiaTheme="minorHAnsi"/>
          <w:lang w:eastAsia="en-US"/>
        </w:rPr>
      </w:pPr>
      <w:r>
        <w:rPr>
          <w:rFonts w:eastAsiaTheme="minorHAnsi"/>
          <w:lang w:eastAsia="en-US"/>
        </w:rPr>
        <w:tab/>
      </w:r>
    </w:p>
    <w:p w14:paraId="02F9FC83" w14:textId="6A579346" w:rsidR="00BD285E" w:rsidRDefault="00BD285E" w:rsidP="00BD285E">
      <w:pPr>
        <w:pStyle w:val="SourceCode"/>
        <w:rPr>
          <w:rFonts w:eastAsiaTheme="minorHAnsi"/>
          <w:lang w:eastAsia="en-US"/>
        </w:rPr>
      </w:pPr>
      <w:r>
        <w:rPr>
          <w:rFonts w:eastAsiaTheme="minorHAnsi"/>
          <w:lang w:eastAsia="en-US"/>
        </w:rPr>
        <w:t>Array.Sort(a,</w:t>
      </w:r>
      <w:r>
        <w:rPr>
          <w:rFonts w:eastAsiaTheme="minorHAnsi"/>
          <w:color w:val="0000FF"/>
          <w:lang w:eastAsia="en-US"/>
        </w:rPr>
        <w:t>new</w:t>
      </w:r>
      <w:r>
        <w:rPr>
          <w:rFonts w:eastAsiaTheme="minorHAnsi"/>
          <w:lang w:eastAsia="en-US"/>
        </w:rPr>
        <w:t xml:space="preserve"> PointComparer());</w:t>
      </w:r>
    </w:p>
    <w:p w14:paraId="78E0C459" w14:textId="3EF58458" w:rsidR="00985444" w:rsidRPr="003048F0" w:rsidRDefault="00BD285E" w:rsidP="003048F0">
      <w:pPr>
        <w:pStyle w:val="SourceCode"/>
        <w:rPr>
          <w:rFonts w:asciiTheme="majorHAnsi" w:eastAsiaTheme="majorEastAsia" w:hAnsiTheme="majorHAnsi" w:cstheme="majorBidi"/>
          <w:iCs/>
          <w:caps/>
          <w:color w:val="7076CC" w:themeColor="text2" w:themeTint="99"/>
          <w:szCs w:val="25"/>
        </w:rPr>
      </w:pPr>
      <w:r>
        <w:rPr>
          <w:rFonts w:eastAsiaTheme="minorHAnsi"/>
          <w:lang w:eastAsia="en-US"/>
        </w:rPr>
        <w:t>WriteLine(a);</w:t>
      </w:r>
      <w:r>
        <w:t xml:space="preserve"> </w:t>
      </w:r>
      <w:r w:rsidR="003338DC">
        <w:br w:type="page"/>
      </w:r>
    </w:p>
    <w:p w14:paraId="551620F4" w14:textId="566196BD" w:rsidR="003E7041" w:rsidRDefault="005804F3" w:rsidP="007C32DA">
      <w:pPr>
        <w:pStyle w:val="Heading2"/>
      </w:pPr>
      <w:r>
        <w:lastRenderedPageBreak/>
        <w:t>Expressions</w:t>
      </w:r>
    </w:p>
    <w:p w14:paraId="000DA765" w14:textId="75FEC1C1" w:rsidR="003E7041" w:rsidRDefault="008168BF" w:rsidP="003E7041">
      <w:r>
        <w:t xml:space="preserve">The ?? operator </w:t>
      </w:r>
      <w:r w:rsidR="001F413E">
        <w:t>returns the left hand operand if it is non-null otherwise it returns the right operand</w:t>
      </w:r>
    </w:p>
    <w:p w14:paraId="495C02DF" w14:textId="41C5060C" w:rsidR="001F413E" w:rsidRDefault="00BE7D1C" w:rsidP="001F413E">
      <w:pPr>
        <w:pStyle w:val="SourceCode"/>
      </w:pPr>
      <w:r w:rsidRPr="00BE7D1C">
        <w:t>string b = a ?? "empty";</w:t>
      </w:r>
    </w:p>
    <w:p w14:paraId="3E85D9D2" w14:textId="30021080" w:rsidR="00BE7D1C" w:rsidRDefault="00BE7D1C" w:rsidP="001F413E">
      <w:pPr>
        <w:pStyle w:val="SourceCode"/>
      </w:pPr>
    </w:p>
    <w:p w14:paraId="5A3FD5B7" w14:textId="678D3A1B" w:rsidR="00BE7D1C" w:rsidRDefault="00BE7D1C" w:rsidP="001F413E">
      <w:pPr>
        <w:pStyle w:val="SourceCode"/>
      </w:pPr>
    </w:p>
    <w:p w14:paraId="403EA207" w14:textId="3389DECD" w:rsidR="00BF45B1" w:rsidRDefault="00BE7D1C" w:rsidP="00361FF9">
      <w:r>
        <w:t xml:space="preserve">The </w:t>
      </w:r>
      <w:r w:rsidR="00C40B8A">
        <w:t xml:space="preserve">?. </w:t>
      </w:r>
      <w:r>
        <w:t xml:space="preserve">operator will </w:t>
      </w:r>
    </w:p>
    <w:p w14:paraId="0B0E5311" w14:textId="77777777" w:rsidR="001715C7" w:rsidRDefault="001715C7">
      <w:pPr>
        <w:spacing w:after="160" w:line="259" w:lineRule="auto"/>
        <w:rPr>
          <w:rFonts w:asciiTheme="majorHAnsi" w:eastAsiaTheme="majorEastAsia" w:hAnsiTheme="majorHAnsi" w:cstheme="majorBidi"/>
          <w:color w:val="31378B" w:themeColor="text2"/>
          <w:sz w:val="32"/>
          <w:szCs w:val="28"/>
        </w:rPr>
      </w:pPr>
      <w:r>
        <w:br w:type="page"/>
      </w:r>
    </w:p>
    <w:p w14:paraId="7ADA1D7C" w14:textId="7307BDEE" w:rsidR="00F41E00" w:rsidRDefault="000F2B71" w:rsidP="007C32DA">
      <w:pPr>
        <w:pStyle w:val="Heading2"/>
      </w:pPr>
      <w:r>
        <w:lastRenderedPageBreak/>
        <w:t>User Defined Types</w:t>
      </w:r>
    </w:p>
    <w:p w14:paraId="4C587C8D" w14:textId="037EE3DB" w:rsidR="00741CE8" w:rsidRPr="00741CE8" w:rsidRDefault="00741CE8" w:rsidP="00741CE8">
      <w:r>
        <w:t>User defined ty</w:t>
      </w:r>
      <w:r w:rsidR="00EC1282">
        <w:t xml:space="preserve">pes can be </w:t>
      </w:r>
      <w:r w:rsidR="005378CC">
        <w:t>any of the following</w:t>
      </w:r>
      <w:r w:rsidR="00316E23">
        <w:t>.</w:t>
      </w:r>
    </w:p>
    <w:p w14:paraId="654340D8" w14:textId="7BA2CCE9" w:rsidR="000F2B71" w:rsidRDefault="000F2B71" w:rsidP="000F2B71">
      <w:pPr>
        <w:pStyle w:val="ListBullet"/>
      </w:pPr>
      <w:r>
        <w:t>Class types</w:t>
      </w:r>
    </w:p>
    <w:p w14:paraId="2F9BF085" w14:textId="73CDD851" w:rsidR="000F2B71" w:rsidRDefault="000F2B71" w:rsidP="000F2B71">
      <w:pPr>
        <w:pStyle w:val="ListBullet"/>
      </w:pPr>
      <w:r>
        <w:t>Struct types</w:t>
      </w:r>
    </w:p>
    <w:p w14:paraId="3AF08B4B" w14:textId="6040C543" w:rsidR="000F2B71" w:rsidRDefault="000F2B71" w:rsidP="000F2B71">
      <w:pPr>
        <w:pStyle w:val="ListBullet"/>
      </w:pPr>
      <w:r>
        <w:t>Enum types</w:t>
      </w:r>
    </w:p>
    <w:p w14:paraId="2FDC9061" w14:textId="24508A96" w:rsidR="000F2B71" w:rsidRDefault="000F2B71" w:rsidP="000F2B71">
      <w:pPr>
        <w:pStyle w:val="ListBullet"/>
      </w:pPr>
      <w:r>
        <w:t>Array types</w:t>
      </w:r>
    </w:p>
    <w:p w14:paraId="40E15763" w14:textId="0ABFE108" w:rsidR="000F2B71" w:rsidRDefault="000F2B71" w:rsidP="000F2B71">
      <w:pPr>
        <w:pStyle w:val="ListBullet"/>
      </w:pPr>
      <w:r>
        <w:t>Delegate types</w:t>
      </w:r>
    </w:p>
    <w:p w14:paraId="7E289C2F" w14:textId="5611C4A8" w:rsidR="000F2B71" w:rsidRPr="000F2B71" w:rsidRDefault="000F2B71" w:rsidP="000F2B71">
      <w:pPr>
        <w:pStyle w:val="ListBullet"/>
      </w:pPr>
      <w:r>
        <w:t>Interface types</w:t>
      </w:r>
    </w:p>
    <w:p w14:paraId="12D50FAF" w14:textId="27A337A7" w:rsidR="00101786" w:rsidRDefault="00316E23" w:rsidP="00316E23">
      <w:pPr>
        <w:rPr>
          <w:rFonts w:eastAsiaTheme="majorEastAsia"/>
        </w:rPr>
      </w:pPr>
      <w:r>
        <w:rPr>
          <w:rFonts w:eastAsiaTheme="majorEastAsia"/>
        </w:rPr>
        <w:t xml:space="preserve">Any </w:t>
      </w:r>
      <w:r w:rsidR="003F60A2">
        <w:rPr>
          <w:rFonts w:eastAsiaTheme="majorEastAsia"/>
        </w:rPr>
        <w:t xml:space="preserve">type defined with file scope can be either public or internal. If no visibility modifier is specfied the default visibility is internal. </w:t>
      </w:r>
      <w:r w:rsidR="00CC7E50">
        <w:rPr>
          <w:rFonts w:eastAsiaTheme="majorEastAsia"/>
        </w:rPr>
        <w:t xml:space="preserve">Any assembly can </w:t>
      </w:r>
      <w:r w:rsidR="00EC11CC">
        <w:rPr>
          <w:rFonts w:eastAsiaTheme="majorEastAsia"/>
        </w:rPr>
        <w:t>define other assemblies which it considers friends. Any such friend assemblies can see an assemblies internal types</w:t>
      </w:r>
    </w:p>
    <w:p w14:paraId="114E8FA5" w14:textId="71C250E0" w:rsidR="00060751" w:rsidRDefault="00060751" w:rsidP="007C32DA">
      <w:pPr>
        <w:pStyle w:val="Heading3"/>
      </w:pPr>
      <w:r>
        <w:t>Members</w:t>
      </w:r>
    </w:p>
    <w:p w14:paraId="6E0C019F" w14:textId="77777777" w:rsidR="00060751" w:rsidRDefault="00060751" w:rsidP="00060751">
      <w:pPr>
        <w:pStyle w:val="ListBullet"/>
      </w:pPr>
      <w:r>
        <w:t>Fields</w:t>
      </w:r>
    </w:p>
    <w:p w14:paraId="5DA71730" w14:textId="77777777" w:rsidR="00060751" w:rsidRDefault="00060751" w:rsidP="00060751">
      <w:pPr>
        <w:pStyle w:val="ListBullet"/>
      </w:pPr>
      <w:r>
        <w:t>Properties</w:t>
      </w:r>
    </w:p>
    <w:p w14:paraId="6E3171F6" w14:textId="77777777" w:rsidR="00060751" w:rsidRDefault="00060751" w:rsidP="00060751">
      <w:pPr>
        <w:pStyle w:val="ListBullet"/>
      </w:pPr>
      <w:r>
        <w:t>Methods</w:t>
      </w:r>
    </w:p>
    <w:p w14:paraId="79EDEF49" w14:textId="77777777" w:rsidR="00060751" w:rsidRDefault="00060751" w:rsidP="00060751">
      <w:pPr>
        <w:pStyle w:val="ListBullet"/>
      </w:pPr>
      <w:r>
        <w:t>Events</w:t>
      </w:r>
    </w:p>
    <w:p w14:paraId="3801CCB7" w14:textId="77777777" w:rsidR="00060751" w:rsidRDefault="00060751" w:rsidP="00060751">
      <w:pPr>
        <w:pStyle w:val="ListBullet"/>
      </w:pPr>
      <w:r>
        <w:t>Constructors</w:t>
      </w:r>
    </w:p>
    <w:p w14:paraId="3817526F" w14:textId="77777777" w:rsidR="00060751" w:rsidRDefault="00060751" w:rsidP="00060751">
      <w:pPr>
        <w:pStyle w:val="ListBullet"/>
      </w:pPr>
      <w:r>
        <w:t>Deconstructors (C</w:t>
      </w:r>
      <w:r w:rsidRPr="00367457">
        <w:t>#</w:t>
      </w:r>
      <w:r>
        <w:t>7)</w:t>
      </w:r>
    </w:p>
    <w:p w14:paraId="661CFDB3" w14:textId="3C725EC0" w:rsidR="00F05CD7" w:rsidRDefault="00AE10F7" w:rsidP="0009381C">
      <w:pPr>
        <w:pStyle w:val="Heading4"/>
      </w:pPr>
      <w:r>
        <w:t>Member Visibility</w:t>
      </w:r>
    </w:p>
    <w:p w14:paraId="23C6844E" w14:textId="7F3D75A3" w:rsidR="003A2B10" w:rsidRPr="003A2B10" w:rsidRDefault="003A2B10" w:rsidP="003A2B10">
      <w:r>
        <w:t xml:space="preserve">In addition to the following for a member to be visible its </w:t>
      </w:r>
      <w:r w:rsidR="00F8180F">
        <w:t xml:space="preserve">owning type must also be visible to the caller. </w:t>
      </w:r>
    </w:p>
    <w:tbl>
      <w:tblPr>
        <w:tblStyle w:val="RowAndColumnStyle"/>
        <w:tblW w:w="0" w:type="auto"/>
        <w:tblLook w:val="04A0" w:firstRow="1" w:lastRow="0" w:firstColumn="1" w:lastColumn="0" w:noHBand="0" w:noVBand="1"/>
      </w:tblPr>
      <w:tblGrid>
        <w:gridCol w:w="4508"/>
        <w:gridCol w:w="4508"/>
      </w:tblGrid>
      <w:tr w:rsidR="00CE2092" w14:paraId="7DDA470A" w14:textId="77777777" w:rsidTr="00EB4F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CF3714" w14:textId="75A5F562" w:rsidR="00CE2092" w:rsidRDefault="007D2443" w:rsidP="00AE10F7">
            <w:r>
              <w:t>Modifier</w:t>
            </w:r>
          </w:p>
        </w:tc>
        <w:tc>
          <w:tcPr>
            <w:tcW w:w="4508" w:type="dxa"/>
          </w:tcPr>
          <w:p w14:paraId="1980D0E3" w14:textId="5AA7E8A6" w:rsidR="00CE2092" w:rsidRDefault="007D2443" w:rsidP="00AE10F7">
            <w:pPr>
              <w:cnfStyle w:val="100000000000" w:firstRow="1" w:lastRow="0" w:firstColumn="0" w:lastColumn="0" w:oddVBand="0" w:evenVBand="0" w:oddHBand="0" w:evenHBand="0" w:firstRowFirstColumn="0" w:firstRowLastColumn="0" w:lastRowFirstColumn="0" w:lastRowLastColumn="0"/>
            </w:pPr>
            <w:r>
              <w:t>Visibility</w:t>
            </w:r>
          </w:p>
        </w:tc>
      </w:tr>
      <w:tr w:rsidR="00CE2092" w14:paraId="43B9E89E" w14:textId="77777777" w:rsidTr="00EB4F34">
        <w:tc>
          <w:tcPr>
            <w:cnfStyle w:val="001000000000" w:firstRow="0" w:lastRow="0" w:firstColumn="1" w:lastColumn="0" w:oddVBand="0" w:evenVBand="0" w:oddHBand="0" w:evenHBand="0" w:firstRowFirstColumn="0" w:firstRowLastColumn="0" w:lastRowFirstColumn="0" w:lastRowLastColumn="0"/>
            <w:tcW w:w="4508" w:type="dxa"/>
          </w:tcPr>
          <w:p w14:paraId="39E43BC6" w14:textId="0D2A9B51" w:rsidR="00CE2092" w:rsidRDefault="00EB4F34" w:rsidP="00AE10F7">
            <w:r>
              <w:t>Private</w:t>
            </w:r>
          </w:p>
        </w:tc>
        <w:tc>
          <w:tcPr>
            <w:tcW w:w="4508" w:type="dxa"/>
          </w:tcPr>
          <w:p w14:paraId="03D5FF90" w14:textId="58FC2D4B" w:rsidR="00CE2092" w:rsidRDefault="00EB4F34" w:rsidP="00AE10F7">
            <w:pPr>
              <w:cnfStyle w:val="000000000000" w:firstRow="0" w:lastRow="0" w:firstColumn="0" w:lastColumn="0" w:oddVBand="0" w:evenVBand="0" w:oddHBand="0" w:evenHBand="0" w:firstRowFirstColumn="0" w:firstRowLastColumn="0" w:lastRowFirstColumn="0" w:lastRowLastColumn="0"/>
            </w:pPr>
            <w:r>
              <w:t>Accessible by methods in the defining type</w:t>
            </w:r>
            <w:r w:rsidR="00551159">
              <w:t xml:space="preserve"> and in any nested type??</w:t>
            </w:r>
          </w:p>
        </w:tc>
      </w:tr>
      <w:tr w:rsidR="00551159" w14:paraId="12DB6E16" w14:textId="77777777" w:rsidTr="00EB4F34">
        <w:tc>
          <w:tcPr>
            <w:cnfStyle w:val="001000000000" w:firstRow="0" w:lastRow="0" w:firstColumn="1" w:lastColumn="0" w:oddVBand="0" w:evenVBand="0" w:oddHBand="0" w:evenHBand="0" w:firstRowFirstColumn="0" w:firstRowLastColumn="0" w:lastRowFirstColumn="0" w:lastRowLastColumn="0"/>
            <w:tcW w:w="4508" w:type="dxa"/>
          </w:tcPr>
          <w:p w14:paraId="3DB081A7" w14:textId="7532D8FA" w:rsidR="00551159" w:rsidRDefault="00551159" w:rsidP="00AE10F7">
            <w:r>
              <w:t>Protected</w:t>
            </w:r>
          </w:p>
        </w:tc>
        <w:tc>
          <w:tcPr>
            <w:tcW w:w="4508" w:type="dxa"/>
          </w:tcPr>
          <w:p w14:paraId="376AAF7F" w14:textId="0EBBE17E" w:rsidR="00551159" w:rsidRDefault="00551159" w:rsidP="00AE10F7">
            <w:pPr>
              <w:cnfStyle w:val="000000000000" w:firstRow="0" w:lastRow="0" w:firstColumn="0" w:lastColumn="0" w:oddVBand="0" w:evenVBand="0" w:oddHBand="0" w:evenHBand="0" w:firstRowFirstColumn="0" w:firstRowLastColumn="0" w:lastRowFirstColumn="0" w:lastRowLastColumn="0"/>
            </w:pPr>
            <w:r>
              <w:t xml:space="preserve">Accessible by </w:t>
            </w:r>
            <w:r w:rsidR="008B774E">
              <w:t>methods in defining type, nested type or derived type</w:t>
            </w:r>
          </w:p>
        </w:tc>
      </w:tr>
      <w:tr w:rsidR="008B774E" w14:paraId="3F31EF68" w14:textId="77777777" w:rsidTr="00EB4F34">
        <w:tc>
          <w:tcPr>
            <w:cnfStyle w:val="001000000000" w:firstRow="0" w:lastRow="0" w:firstColumn="1" w:lastColumn="0" w:oddVBand="0" w:evenVBand="0" w:oddHBand="0" w:evenHBand="0" w:firstRowFirstColumn="0" w:firstRowLastColumn="0" w:lastRowFirstColumn="0" w:lastRowLastColumn="0"/>
            <w:tcW w:w="4508" w:type="dxa"/>
          </w:tcPr>
          <w:p w14:paraId="3D8F9207" w14:textId="7992E1AA" w:rsidR="008B774E" w:rsidRDefault="008B774E" w:rsidP="00AE10F7">
            <w:r>
              <w:t>Internal</w:t>
            </w:r>
          </w:p>
        </w:tc>
        <w:tc>
          <w:tcPr>
            <w:tcW w:w="4508" w:type="dxa"/>
          </w:tcPr>
          <w:p w14:paraId="47E1DEEC" w14:textId="183C0DFA" w:rsidR="008B774E" w:rsidRDefault="008B774E" w:rsidP="00AE10F7">
            <w:pPr>
              <w:cnfStyle w:val="000000000000" w:firstRow="0" w:lastRow="0" w:firstColumn="0" w:lastColumn="0" w:oddVBand="0" w:evenVBand="0" w:oddHBand="0" w:evenHBand="0" w:firstRowFirstColumn="0" w:firstRowLastColumn="0" w:lastRowFirstColumn="0" w:lastRowLastColumn="0"/>
            </w:pPr>
            <w:r>
              <w:t xml:space="preserve">Accessible by </w:t>
            </w:r>
            <w:r w:rsidR="00FC4240">
              <w:t>methods in the same assembly</w:t>
            </w:r>
          </w:p>
        </w:tc>
      </w:tr>
      <w:tr w:rsidR="00FC4240" w14:paraId="16E8E5A7" w14:textId="77777777" w:rsidTr="00EB4F34">
        <w:tc>
          <w:tcPr>
            <w:cnfStyle w:val="001000000000" w:firstRow="0" w:lastRow="0" w:firstColumn="1" w:lastColumn="0" w:oddVBand="0" w:evenVBand="0" w:oddHBand="0" w:evenHBand="0" w:firstRowFirstColumn="0" w:firstRowLastColumn="0" w:lastRowFirstColumn="0" w:lastRowLastColumn="0"/>
            <w:tcW w:w="4508" w:type="dxa"/>
          </w:tcPr>
          <w:p w14:paraId="46704BB6" w14:textId="15ECC7D0" w:rsidR="00FC4240" w:rsidRDefault="000826BA" w:rsidP="00AE10F7">
            <w:r>
              <w:t>Internal protected</w:t>
            </w:r>
          </w:p>
        </w:tc>
        <w:tc>
          <w:tcPr>
            <w:tcW w:w="4508" w:type="dxa"/>
          </w:tcPr>
          <w:p w14:paraId="5D15584A" w14:textId="1F406AA7" w:rsidR="00FC4240" w:rsidRDefault="00153D10" w:rsidP="00AE10F7">
            <w:pPr>
              <w:cnfStyle w:val="000000000000" w:firstRow="0" w:lastRow="0" w:firstColumn="0" w:lastColumn="0" w:oddVBand="0" w:evenVBand="0" w:oddHBand="0" w:evenHBand="0" w:firstRowFirstColumn="0" w:firstRowLastColumn="0" w:lastRowFirstColumn="0" w:lastRowLastColumn="0"/>
            </w:pPr>
            <w:r>
              <w:t xml:space="preserve">Accessible by any type in the defining type, nested type, derived type or any method in the </w:t>
            </w:r>
            <w:r w:rsidR="0088771B">
              <w:t>defining assembly</w:t>
            </w:r>
          </w:p>
        </w:tc>
      </w:tr>
      <w:tr w:rsidR="0088771B" w14:paraId="78F02019" w14:textId="77777777" w:rsidTr="00EB4F34">
        <w:tc>
          <w:tcPr>
            <w:cnfStyle w:val="001000000000" w:firstRow="0" w:lastRow="0" w:firstColumn="1" w:lastColumn="0" w:oddVBand="0" w:evenVBand="0" w:oddHBand="0" w:evenHBand="0" w:firstRowFirstColumn="0" w:firstRowLastColumn="0" w:lastRowFirstColumn="0" w:lastRowLastColumn="0"/>
            <w:tcW w:w="4508" w:type="dxa"/>
          </w:tcPr>
          <w:p w14:paraId="700A8A12" w14:textId="3D537F74" w:rsidR="0088771B" w:rsidRDefault="0088771B" w:rsidP="00AE10F7">
            <w:r>
              <w:lastRenderedPageBreak/>
              <w:t>Public</w:t>
            </w:r>
          </w:p>
        </w:tc>
        <w:tc>
          <w:tcPr>
            <w:tcW w:w="4508" w:type="dxa"/>
          </w:tcPr>
          <w:p w14:paraId="5F5FCAB3" w14:textId="7140CB71" w:rsidR="0088771B" w:rsidRDefault="0088771B" w:rsidP="00AE10F7">
            <w:pPr>
              <w:cnfStyle w:val="000000000000" w:firstRow="0" w:lastRow="0" w:firstColumn="0" w:lastColumn="0" w:oddVBand="0" w:evenVBand="0" w:oddHBand="0" w:evenHBand="0" w:firstRowFirstColumn="0" w:firstRowLastColumn="0" w:lastRowFirstColumn="0" w:lastRowLastColumn="0"/>
            </w:pPr>
            <w:r>
              <w:t>Accessible to any method in any assembly</w:t>
            </w:r>
          </w:p>
        </w:tc>
      </w:tr>
    </w:tbl>
    <w:p w14:paraId="2D44CC95" w14:textId="77777777" w:rsidR="00AE10F7" w:rsidRPr="00AE10F7" w:rsidRDefault="00AE10F7" w:rsidP="00AE10F7"/>
    <w:p w14:paraId="5CCA00D1" w14:textId="77777777" w:rsidR="00121AD6" w:rsidRDefault="00121AD6">
      <w:pPr>
        <w:spacing w:after="160" w:line="259" w:lineRule="auto"/>
        <w:rPr>
          <w:rFonts w:asciiTheme="majorHAnsi" w:eastAsiaTheme="majorEastAsia" w:hAnsiTheme="majorHAnsi" w:cstheme="majorBidi"/>
          <w:color w:val="31378B" w:themeColor="text2"/>
          <w:sz w:val="28"/>
          <w:szCs w:val="26"/>
        </w:rPr>
      </w:pPr>
      <w:r>
        <w:br w:type="page"/>
      </w:r>
    </w:p>
    <w:p w14:paraId="1F1BB7C8" w14:textId="761D4AC3" w:rsidR="00E85A10" w:rsidRDefault="00E85A10" w:rsidP="0009381C">
      <w:pPr>
        <w:pStyle w:val="Heading4"/>
      </w:pPr>
      <w:r>
        <w:lastRenderedPageBreak/>
        <w:t>Constructors</w:t>
      </w:r>
    </w:p>
    <w:p w14:paraId="60271655" w14:textId="77777777" w:rsidR="00A021A9" w:rsidRDefault="00086AC1" w:rsidP="00086AC1">
      <w:r>
        <w:t>A constructor perform</w:t>
      </w:r>
      <w:r w:rsidR="00F27F81">
        <w:t>s</w:t>
      </w:r>
      <w:r>
        <w:t xml:space="preserve"> initialization logic on a class or struct.</w:t>
      </w:r>
      <w:r w:rsidR="00F27F81">
        <w:t xml:space="preserve"> </w:t>
      </w:r>
      <w:r w:rsidR="001E255E">
        <w:t xml:space="preserve">Overloaded constructors can call other </w:t>
      </w:r>
      <w:r w:rsidR="00DE66DE">
        <w:t xml:space="preserve">constructors using the this </w:t>
      </w:r>
      <w:r w:rsidR="00571A2B">
        <w:t xml:space="preserve">construct. Such a construct cannot use the this </w:t>
      </w:r>
      <w:r w:rsidR="00390030">
        <w:t>pointer</w:t>
      </w:r>
      <w:r w:rsidR="00CA39C7">
        <w:t>, however they can call static mathods</w:t>
      </w:r>
      <w:r w:rsidR="00C65BC8">
        <w:t>.</w:t>
      </w:r>
      <w:r w:rsidR="0012465E">
        <w:t xml:space="preserve"> If no </w:t>
      </w:r>
      <w:r w:rsidR="005712D7">
        <w:t xml:space="preserve">constructor is explicitly defined the compiler will implicitly generate a parameterless constructor. </w:t>
      </w:r>
    </w:p>
    <w:p w14:paraId="6BC3BF97" w14:textId="77777777" w:rsidR="00AC32C4" w:rsidRDefault="00AC32C4" w:rsidP="00694EAB">
      <w:pPr>
        <w:pStyle w:val="QuoteCallOutHeader"/>
      </w:pPr>
      <w:r>
        <w:t>Structs and Parameterless Constructors</w:t>
      </w:r>
    </w:p>
    <w:p w14:paraId="5C0024E3" w14:textId="3254D42C" w:rsidR="00086AC1" w:rsidRPr="00086AC1" w:rsidRDefault="00AC32C4" w:rsidP="00AC32C4">
      <w:pPr>
        <w:pStyle w:val="QuoteCallOut"/>
      </w:pPr>
      <w:r>
        <w:t xml:space="preserve">A </w:t>
      </w:r>
      <w:r w:rsidR="008A3D35">
        <w:t xml:space="preserve">paramterless constructor is an intrinsic part of a struct which </w:t>
      </w:r>
      <w:r w:rsidR="00971D17">
        <w:t>initializes each field with default values. For this reason one cannot create ones own parameterless structor constructor</w:t>
      </w:r>
      <w:r w:rsidR="00086AC1">
        <w:t xml:space="preserve"> </w:t>
      </w:r>
    </w:p>
    <w:p w14:paraId="37E4D4F9" w14:textId="77777777" w:rsidR="00971D17" w:rsidRDefault="004C1799" w:rsidP="004C1799">
      <w:pPr>
        <w:pStyle w:val="SourceCode"/>
      </w:pPr>
      <w:r>
        <w:t xml:space="preserve">    </w:t>
      </w:r>
    </w:p>
    <w:p w14:paraId="6D7CAE20" w14:textId="77777777" w:rsidR="00971D17" w:rsidRDefault="00971D17" w:rsidP="004C1799">
      <w:pPr>
        <w:pStyle w:val="SourceCode"/>
      </w:pPr>
    </w:p>
    <w:p w14:paraId="1E65CBF2" w14:textId="03E59C57" w:rsidR="00323F49" w:rsidRDefault="00447396" w:rsidP="00323F49">
      <w:pPr>
        <w:pStyle w:val="Caption"/>
        <w:keepNext/>
      </w:pPr>
      <w:r>
        <w:t>Figure</w:t>
      </w:r>
      <w:r w:rsidR="00323F49">
        <w:t xml:space="preserve"> </w:t>
      </w:r>
      <w:fldSimple w:instr=" SEQ Figure \* ARABIC ">
        <w:r w:rsidR="008C464D">
          <w:rPr>
            <w:noProof/>
          </w:rPr>
          <w:t>5</w:t>
        </w:r>
      </w:fldSimple>
      <w:r w:rsidR="00323F49">
        <w:t>Constructor overloading</w:t>
      </w:r>
    </w:p>
    <w:p w14:paraId="5FB88D46" w14:textId="40A292C1" w:rsidR="004C1799" w:rsidRDefault="004C1799" w:rsidP="00971D17">
      <w:pPr>
        <w:pStyle w:val="SourceCode"/>
        <w:ind w:firstLine="480"/>
      </w:pPr>
      <w:r>
        <w:t>// Two overloaded constructors.</w:t>
      </w:r>
    </w:p>
    <w:p w14:paraId="4610A8C5" w14:textId="77777777" w:rsidR="004C1799" w:rsidRDefault="004C1799" w:rsidP="004C1799">
      <w:pPr>
        <w:pStyle w:val="SourceCode"/>
      </w:pPr>
      <w:r>
        <w:t xml:space="preserve">    // Second constructor calls the first using this keyword</w:t>
      </w:r>
    </w:p>
    <w:p w14:paraId="08276E74" w14:textId="77777777" w:rsidR="004C1799" w:rsidRDefault="004C1799" w:rsidP="004C1799">
      <w:pPr>
        <w:pStyle w:val="SourceCode"/>
      </w:pPr>
      <w:r>
        <w:t xml:space="preserve">    </w:t>
      </w:r>
      <w:r>
        <w:rPr>
          <w:color w:val="0000FF"/>
        </w:rPr>
        <w:t>public</w:t>
      </w:r>
      <w:r>
        <w:t xml:space="preserve"> MethodCallSemantics() { }</w:t>
      </w:r>
    </w:p>
    <w:p w14:paraId="6BC5064B" w14:textId="77777777" w:rsidR="004C1799" w:rsidRDefault="004C1799" w:rsidP="004C1799">
      <w:pPr>
        <w:pStyle w:val="SourceCode"/>
      </w:pPr>
      <w:r>
        <w:t xml:space="preserve">    </w:t>
      </w:r>
      <w:r>
        <w:rPr>
          <w:color w:val="0000FF"/>
        </w:rPr>
        <w:t>public</w:t>
      </w:r>
      <w:r>
        <w:t xml:space="preserve"> MethodCallSemantics(</w:t>
      </w:r>
      <w:r>
        <w:rPr>
          <w:color w:val="0000FF"/>
        </w:rPr>
        <w:t>int</w:t>
      </w:r>
      <w:r>
        <w:t xml:space="preserve"> a_) : </w:t>
      </w:r>
      <w:r>
        <w:rPr>
          <w:color w:val="0000FF"/>
        </w:rPr>
        <w:t>this</w:t>
      </w:r>
      <w:r>
        <w:t>() { }</w:t>
      </w:r>
    </w:p>
    <w:p w14:paraId="008F6742" w14:textId="77777777" w:rsidR="004C1799" w:rsidRDefault="004C1799" w:rsidP="004C1799">
      <w:pPr>
        <w:pStyle w:val="SourceCode"/>
      </w:pPr>
    </w:p>
    <w:p w14:paraId="1878F3C5" w14:textId="77777777" w:rsidR="004C1799" w:rsidRDefault="004C1799" w:rsidP="004C1799">
      <w:pPr>
        <w:pStyle w:val="SourceCode"/>
      </w:pPr>
      <w:r>
        <w:t xml:space="preserve">    // Two overloaded constructors.</w:t>
      </w:r>
    </w:p>
    <w:p w14:paraId="732C8729" w14:textId="77777777" w:rsidR="004C1799" w:rsidRDefault="004C1799" w:rsidP="004C1799">
      <w:pPr>
        <w:pStyle w:val="SourceCode"/>
      </w:pPr>
      <w:r>
        <w:t xml:space="preserve">    // First constructor calls the second using this keyword</w:t>
      </w:r>
    </w:p>
    <w:p w14:paraId="0E4A16E3" w14:textId="77777777" w:rsidR="004C1799" w:rsidRDefault="004C1799" w:rsidP="004C1799">
      <w:pPr>
        <w:pStyle w:val="SourceCode"/>
      </w:pPr>
      <w:r>
        <w:t xml:space="preserve">    // and passes in an expression that calls a static method</w:t>
      </w:r>
    </w:p>
    <w:p w14:paraId="4B5CBC62" w14:textId="77777777" w:rsidR="004C1799" w:rsidRDefault="004C1799" w:rsidP="004C1799">
      <w:pPr>
        <w:pStyle w:val="SourceCode"/>
      </w:pPr>
      <w:r>
        <w:t xml:space="preserve">    </w:t>
      </w:r>
      <w:r>
        <w:rPr>
          <w:color w:val="0000FF"/>
        </w:rPr>
        <w:t>public</w:t>
      </w:r>
      <w:r>
        <w:t xml:space="preserve"> MethodCallSemantics() : </w:t>
      </w:r>
      <w:r>
        <w:rPr>
          <w:color w:val="0000FF"/>
        </w:rPr>
        <w:t>this</w:t>
      </w:r>
      <w:r>
        <w:t xml:space="preserve"> ( ClassMethod() ) { } </w:t>
      </w:r>
    </w:p>
    <w:p w14:paraId="3FB3E51A" w14:textId="77777777" w:rsidR="004C1799" w:rsidRDefault="004C1799" w:rsidP="004C1799">
      <w:pPr>
        <w:pStyle w:val="SourceCode"/>
      </w:pPr>
      <w:r>
        <w:t xml:space="preserve">    </w:t>
      </w:r>
      <w:r>
        <w:rPr>
          <w:color w:val="0000FF"/>
        </w:rPr>
        <w:t>public</w:t>
      </w:r>
      <w:r>
        <w:t xml:space="preserve"> MethodCallSemantics(</w:t>
      </w:r>
      <w:r>
        <w:rPr>
          <w:color w:val="0000FF"/>
        </w:rPr>
        <w:t>int</w:t>
      </w:r>
      <w:r>
        <w:t xml:space="preserve"> a_) { }</w:t>
      </w:r>
    </w:p>
    <w:p w14:paraId="7368E6B1" w14:textId="77777777" w:rsidR="004C1799" w:rsidRDefault="004C1799" w:rsidP="004C1799">
      <w:pPr>
        <w:pStyle w:val="SourceCode"/>
      </w:pPr>
    </w:p>
    <w:p w14:paraId="1A6702BF" w14:textId="77777777" w:rsidR="004C1799" w:rsidRDefault="004C1799" w:rsidP="004C1799">
      <w:pPr>
        <w:pStyle w:val="SourceCode"/>
      </w:pPr>
      <w:r>
        <w:t xml:space="preserve">    // Two overloaded constructors. Invalid defintions</w:t>
      </w:r>
    </w:p>
    <w:p w14:paraId="7CE12955" w14:textId="77777777" w:rsidR="004C1799" w:rsidRDefault="004C1799" w:rsidP="004C1799">
      <w:pPr>
        <w:pStyle w:val="SourceCode"/>
      </w:pPr>
      <w:r>
        <w:t xml:space="preserve">    // First constructor calls the second using this keyword</w:t>
      </w:r>
    </w:p>
    <w:p w14:paraId="64FB9AD0" w14:textId="77777777" w:rsidR="004C1799" w:rsidRDefault="004C1799" w:rsidP="004C1799">
      <w:pPr>
        <w:pStyle w:val="SourceCode"/>
      </w:pPr>
      <w:r>
        <w:t xml:space="preserve">    // and passes in an expression that calls a instnace method</w:t>
      </w:r>
    </w:p>
    <w:p w14:paraId="236EFDFF" w14:textId="77777777" w:rsidR="004C1799" w:rsidRDefault="004C1799" w:rsidP="004C1799">
      <w:pPr>
        <w:pStyle w:val="SourceCode"/>
      </w:pPr>
      <w:r>
        <w:t xml:space="preserve">    // Wont compile due to use of this pointer inside this expression</w:t>
      </w:r>
    </w:p>
    <w:p w14:paraId="7412F0B5" w14:textId="77777777" w:rsidR="004C1799" w:rsidRDefault="004C1799" w:rsidP="004C1799">
      <w:pPr>
        <w:pStyle w:val="SourceCode"/>
      </w:pPr>
      <w:r>
        <w:t xml:space="preserve">    // Compiler says Error</w:t>
      </w:r>
      <w:r>
        <w:tab/>
        <w:t>7</w:t>
      </w:r>
      <w:r>
        <w:tab/>
        <w:t xml:space="preserve">Keyword 'this' is not available in </w:t>
      </w:r>
    </w:p>
    <w:p w14:paraId="15A93E20" w14:textId="77777777" w:rsidR="004C1799" w:rsidRDefault="004C1799" w:rsidP="004C1799">
      <w:pPr>
        <w:pStyle w:val="SourceCode"/>
      </w:pPr>
      <w:r>
        <w:t xml:space="preserve">    // the current context</w:t>
      </w:r>
    </w:p>
    <w:p w14:paraId="18C11A88" w14:textId="77777777" w:rsidR="004C1799" w:rsidRDefault="004C1799" w:rsidP="004C1799">
      <w:pPr>
        <w:pStyle w:val="SourceCode"/>
      </w:pPr>
      <w:r>
        <w:t xml:space="preserve">    </w:t>
      </w:r>
      <w:r>
        <w:rPr>
          <w:color w:val="0000FF"/>
        </w:rPr>
        <w:t>public</w:t>
      </w:r>
      <w:r>
        <w:t xml:space="preserve"> MethodCallSemantics() : </w:t>
      </w:r>
      <w:r>
        <w:rPr>
          <w:color w:val="0000FF"/>
        </w:rPr>
        <w:t>this</w:t>
      </w:r>
      <w:r>
        <w:t xml:space="preserve"> ( </w:t>
      </w:r>
      <w:r>
        <w:rPr>
          <w:color w:val="0000FF"/>
        </w:rPr>
        <w:t>this</w:t>
      </w:r>
      <w:r>
        <w:t xml:space="preserve">.InstanceMethod() ) { } </w:t>
      </w:r>
    </w:p>
    <w:p w14:paraId="4323A321" w14:textId="77777777" w:rsidR="004C1799" w:rsidRDefault="004C1799" w:rsidP="004C1799">
      <w:pPr>
        <w:pStyle w:val="SourceCode"/>
      </w:pPr>
      <w:r>
        <w:t xml:space="preserve">    </w:t>
      </w:r>
      <w:r>
        <w:rPr>
          <w:color w:val="0000FF"/>
        </w:rPr>
        <w:t>public</w:t>
      </w:r>
      <w:r>
        <w:t xml:space="preserve"> MethodCallSemantics(</w:t>
      </w:r>
      <w:r>
        <w:rPr>
          <w:color w:val="0000FF"/>
        </w:rPr>
        <w:t>int</w:t>
      </w:r>
      <w:r>
        <w:t xml:space="preserve"> a_) { }</w:t>
      </w:r>
    </w:p>
    <w:p w14:paraId="2C950659" w14:textId="77777777" w:rsidR="007E6312" w:rsidRDefault="007E6312" w:rsidP="00E85A10"/>
    <w:p w14:paraId="7642BFCA" w14:textId="18918F02" w:rsidR="004C1799" w:rsidRDefault="007E6312" w:rsidP="00E85A10">
      <w:r>
        <w:t>Private constructors are often used in conjuction with static factory methods</w:t>
      </w:r>
    </w:p>
    <w:p w14:paraId="04139B77" w14:textId="77777777" w:rsidR="009803B0" w:rsidRDefault="009803B0" w:rsidP="009803B0">
      <w:pPr>
        <w:pStyle w:val="SourceCode"/>
      </w:pPr>
      <w:r>
        <w:t xml:space="preserve">    // We have a private constructor</w:t>
      </w:r>
    </w:p>
    <w:p w14:paraId="7F3FDFF2" w14:textId="77777777" w:rsidR="009803B0" w:rsidRDefault="009803B0" w:rsidP="009803B0">
      <w:pPr>
        <w:pStyle w:val="SourceCode"/>
      </w:pPr>
      <w:r>
        <w:t xml:space="preserve">    // Only was clients can obtain an instance of the</w:t>
      </w:r>
    </w:p>
    <w:p w14:paraId="507F3E33" w14:textId="77777777" w:rsidR="009803B0" w:rsidRDefault="009803B0" w:rsidP="009803B0">
      <w:pPr>
        <w:pStyle w:val="SourceCode"/>
      </w:pPr>
      <w:r>
        <w:t xml:space="preserve">    // type is through the static method. This gives us</w:t>
      </w:r>
    </w:p>
    <w:p w14:paraId="3C820AF6" w14:textId="77777777" w:rsidR="009803B0" w:rsidRDefault="009803B0" w:rsidP="009803B0">
      <w:pPr>
        <w:pStyle w:val="SourceCode"/>
      </w:pPr>
      <w:r>
        <w:t xml:space="preserve">    // control of when and how objects of this type are created</w:t>
      </w:r>
    </w:p>
    <w:p w14:paraId="63EB5070" w14:textId="77777777" w:rsidR="009803B0" w:rsidRDefault="009803B0" w:rsidP="009803B0">
      <w:pPr>
        <w:pStyle w:val="SourceCode"/>
      </w:pPr>
      <w:r>
        <w:t xml:space="preserve">    </w:t>
      </w:r>
      <w:r>
        <w:rPr>
          <w:color w:val="0000FF"/>
        </w:rPr>
        <w:t>private</w:t>
      </w:r>
      <w:r>
        <w:t xml:space="preserve"> ObjectFactory() { }</w:t>
      </w:r>
    </w:p>
    <w:p w14:paraId="5579C70E" w14:textId="77777777" w:rsidR="009803B0" w:rsidRDefault="009803B0" w:rsidP="009803B0">
      <w:pPr>
        <w:pStyle w:val="SourceCode"/>
      </w:pPr>
      <w:r>
        <w:t xml:space="preserve">    </w:t>
      </w:r>
      <w:r>
        <w:rPr>
          <w:color w:val="0000FF"/>
        </w:rPr>
        <w:t>public</w:t>
      </w:r>
      <w:r>
        <w:t xml:space="preserve"> </w:t>
      </w:r>
      <w:r>
        <w:rPr>
          <w:color w:val="0000FF"/>
        </w:rPr>
        <w:t>static</w:t>
      </w:r>
      <w:r>
        <w:t xml:space="preserve"> </w:t>
      </w:r>
      <w:r>
        <w:rPr>
          <w:color w:val="2B91AF"/>
        </w:rPr>
        <w:t>ObjectFactory</w:t>
      </w:r>
      <w:r>
        <w:t xml:space="preserve"> CreateObject() </w:t>
      </w:r>
    </w:p>
    <w:p w14:paraId="3BD65348" w14:textId="77777777" w:rsidR="009803B0" w:rsidRDefault="009803B0" w:rsidP="009803B0">
      <w:pPr>
        <w:pStyle w:val="SourceCode"/>
      </w:pPr>
      <w:r>
        <w:t xml:space="preserve">    {</w:t>
      </w:r>
    </w:p>
    <w:p w14:paraId="2845B9EA" w14:textId="77777777" w:rsidR="009803B0" w:rsidRDefault="009803B0" w:rsidP="009803B0">
      <w:pPr>
        <w:pStyle w:val="SourceCode"/>
      </w:pPr>
      <w:r>
        <w:t xml:space="preserve">      </w:t>
      </w:r>
      <w:r>
        <w:rPr>
          <w:color w:val="0000FF"/>
        </w:rPr>
        <w:t>return</w:t>
      </w:r>
      <w:r>
        <w:t xml:space="preserve"> </w:t>
      </w:r>
      <w:r>
        <w:rPr>
          <w:color w:val="0000FF"/>
        </w:rPr>
        <w:t>new</w:t>
      </w:r>
      <w:r>
        <w:t xml:space="preserve"> </w:t>
      </w:r>
      <w:r>
        <w:rPr>
          <w:color w:val="2B91AF"/>
        </w:rPr>
        <w:t>ObjectFactory</w:t>
      </w:r>
      <w:r>
        <w:t>();</w:t>
      </w:r>
    </w:p>
    <w:p w14:paraId="15FA07CC" w14:textId="77777777" w:rsidR="009803B0" w:rsidRDefault="009803B0" w:rsidP="009803B0">
      <w:pPr>
        <w:pStyle w:val="SourceCode"/>
      </w:pPr>
      <w:bookmarkStart w:id="1" w:name="_Toc268183540"/>
      <w:bookmarkStart w:id="2" w:name="_Toc268183846"/>
      <w:bookmarkStart w:id="3" w:name="_Toc268243254"/>
      <w:bookmarkStart w:id="4" w:name="_Toc271698968"/>
      <w:r>
        <w:t xml:space="preserve">  }</w:t>
      </w:r>
      <w:bookmarkEnd w:id="1"/>
      <w:bookmarkEnd w:id="2"/>
      <w:bookmarkEnd w:id="3"/>
      <w:bookmarkEnd w:id="4"/>
    </w:p>
    <w:p w14:paraId="4EA423D2" w14:textId="77777777" w:rsidR="007E6312" w:rsidRDefault="007E6312" w:rsidP="00E85A10"/>
    <w:p w14:paraId="5C0F7CC8" w14:textId="77777777" w:rsidR="00315B66" w:rsidRDefault="00315B66" w:rsidP="00E85A10"/>
    <w:p w14:paraId="1220C232" w14:textId="77777777" w:rsidR="00315B66" w:rsidRDefault="00315B66">
      <w:pPr>
        <w:spacing w:after="160" w:line="259" w:lineRule="auto"/>
      </w:pPr>
      <w:r>
        <w:br w:type="page"/>
      </w:r>
    </w:p>
    <w:p w14:paraId="5B1CC544" w14:textId="5CF4563B" w:rsidR="00D35B7D" w:rsidRDefault="00D35B7D" w:rsidP="00315B66">
      <w:pPr>
        <w:spacing w:after="160" w:line="259" w:lineRule="auto"/>
      </w:pPr>
      <w:r>
        <w:lastRenderedPageBreak/>
        <w:t>.NET 3.0 provides object initialization lists for accessible fields or properties</w:t>
      </w:r>
    </w:p>
    <w:p w14:paraId="78351D1C" w14:textId="77777777" w:rsidR="001121FE" w:rsidRPr="00121AD6" w:rsidRDefault="001121FE" w:rsidP="00121AD6">
      <w:pPr>
        <w:pStyle w:val="SourceCode"/>
      </w:pPr>
      <w:r w:rsidRPr="00121AD6">
        <w:t xml:space="preserve">    public static void MainMethod()</w:t>
      </w:r>
    </w:p>
    <w:p w14:paraId="28AAAC04" w14:textId="77777777" w:rsidR="001121FE" w:rsidRPr="00121AD6" w:rsidRDefault="001121FE" w:rsidP="00121AD6">
      <w:pPr>
        <w:pStyle w:val="SourceCode"/>
      </w:pPr>
      <w:r w:rsidRPr="00121AD6">
        <w:t xml:space="preserve">    {</w:t>
      </w:r>
    </w:p>
    <w:p w14:paraId="3695DE36" w14:textId="77777777" w:rsidR="001121FE" w:rsidRPr="00121AD6" w:rsidRDefault="001121FE" w:rsidP="00121AD6">
      <w:pPr>
        <w:pStyle w:val="SourceCode"/>
      </w:pPr>
      <w:r w:rsidRPr="00121AD6">
        <w:t xml:space="preserve">      Constructors myObj =</w:t>
      </w:r>
    </w:p>
    <w:p w14:paraId="2E7A7F68" w14:textId="77777777" w:rsidR="001121FE" w:rsidRPr="00121AD6" w:rsidRDefault="001121FE" w:rsidP="00121AD6">
      <w:pPr>
        <w:pStyle w:val="SourceCode"/>
      </w:pPr>
      <w:r w:rsidRPr="00121AD6">
        <w:t xml:space="preserve">        new Constructors() { Height = 10.0, Width = 2.0 };</w:t>
      </w:r>
    </w:p>
    <w:p w14:paraId="2C767EB1" w14:textId="77777777" w:rsidR="001121FE" w:rsidRPr="00121AD6" w:rsidRDefault="001121FE" w:rsidP="00121AD6">
      <w:pPr>
        <w:pStyle w:val="SourceCode"/>
      </w:pPr>
      <w:r w:rsidRPr="00121AD6">
        <w:t xml:space="preserve">    }</w:t>
      </w:r>
    </w:p>
    <w:p w14:paraId="58E711D5" w14:textId="77777777" w:rsidR="001121FE" w:rsidRPr="00121AD6" w:rsidRDefault="001121FE" w:rsidP="00121AD6">
      <w:pPr>
        <w:pStyle w:val="SourceCode"/>
      </w:pPr>
      <w:r w:rsidRPr="00121AD6">
        <w:t xml:space="preserve">    public double Height { set { } }</w:t>
      </w:r>
    </w:p>
    <w:p w14:paraId="33A407CC" w14:textId="77777777" w:rsidR="001121FE" w:rsidRDefault="001121FE" w:rsidP="001121FE">
      <w:pPr>
        <w:pStyle w:val="SourceCode"/>
      </w:pPr>
      <w:r>
        <w:t xml:space="preserve">   </w:t>
      </w:r>
    </w:p>
    <w:p w14:paraId="36CBFAC5" w14:textId="77777777" w:rsidR="001121FE" w:rsidRDefault="001121FE" w:rsidP="001121FE">
      <w:pPr>
        <w:pStyle w:val="SourceCode"/>
      </w:pPr>
      <w:r>
        <w:t xml:space="preserve">    </w:t>
      </w:r>
      <w:r>
        <w:rPr>
          <w:color w:val="0000FF"/>
        </w:rPr>
        <w:t>public</w:t>
      </w:r>
      <w:r>
        <w:t xml:space="preserve"> </w:t>
      </w:r>
      <w:r>
        <w:rPr>
          <w:color w:val="0000FF"/>
        </w:rPr>
        <w:t>double</w:t>
      </w:r>
      <w:r>
        <w:t xml:space="preserve"> Width { </w:t>
      </w:r>
      <w:r>
        <w:rPr>
          <w:color w:val="0000FF"/>
        </w:rPr>
        <w:t>set</w:t>
      </w:r>
      <w:r>
        <w:t xml:space="preserve"> { } }</w:t>
      </w:r>
    </w:p>
    <w:p w14:paraId="4A60335A" w14:textId="77777777" w:rsidR="001121FE" w:rsidRDefault="001121FE" w:rsidP="001121FE">
      <w:pPr>
        <w:pStyle w:val="SourceCode"/>
      </w:pPr>
    </w:p>
    <w:p w14:paraId="0A61AF89" w14:textId="56D42C7F" w:rsidR="005F719A" w:rsidRDefault="001121FE" w:rsidP="0009381C">
      <w:pPr>
        <w:pStyle w:val="SourceCode"/>
      </w:pPr>
      <w:r>
        <w:t xml:space="preserve">    </w:t>
      </w:r>
      <w:r>
        <w:rPr>
          <w:color w:val="0000FF"/>
        </w:rPr>
        <w:t>public</w:t>
      </w:r>
      <w:r>
        <w:t xml:space="preserve"> Constructors() { }</w:t>
      </w:r>
    </w:p>
    <w:p w14:paraId="79C5B916" w14:textId="36FC5BFC" w:rsidR="00D35B7D" w:rsidRDefault="005F719A" w:rsidP="0009381C">
      <w:pPr>
        <w:pStyle w:val="Heading5"/>
      </w:pPr>
      <w:r>
        <w:t>Order of Execution</w:t>
      </w:r>
    </w:p>
    <w:p w14:paraId="176BCC75" w14:textId="77777777" w:rsidR="001538F0" w:rsidRDefault="001538F0" w:rsidP="00B3528A">
      <w:pPr>
        <w:pStyle w:val="ListBullet"/>
      </w:pPr>
      <w:r>
        <w:t>From sub-class to base class field are initialized and then constructor args evaluated</w:t>
      </w:r>
    </w:p>
    <w:p w14:paraId="1D8F694A" w14:textId="77777777" w:rsidR="001538F0" w:rsidRPr="00772F70" w:rsidRDefault="001538F0" w:rsidP="00B3528A">
      <w:pPr>
        <w:pStyle w:val="ListBullet"/>
      </w:pPr>
      <w:r>
        <w:t>From base class to sub-class constructor bodies are executed</w:t>
      </w:r>
    </w:p>
    <w:p w14:paraId="2633B6B2" w14:textId="5D501054" w:rsidR="00A24095" w:rsidRDefault="00A24095" w:rsidP="0009381C">
      <w:pPr>
        <w:pStyle w:val="Heading5"/>
      </w:pPr>
      <w:r>
        <w:t>Static Constructors</w:t>
      </w:r>
    </w:p>
    <w:p w14:paraId="79EB14F0" w14:textId="0F8256B0" w:rsidR="00CA4702" w:rsidRDefault="00CA4702" w:rsidP="00CA4702">
      <w:pPr>
        <w:pStyle w:val="ListBullet"/>
      </w:pPr>
      <w:r>
        <w:t xml:space="preserve">Executes once per type before any instances of the type are created </w:t>
      </w:r>
    </w:p>
    <w:p w14:paraId="7009698F" w14:textId="16F6C813" w:rsidR="00CA4702" w:rsidRDefault="00CA4702" w:rsidP="00CA4702">
      <w:pPr>
        <w:pStyle w:val="ListBullet"/>
      </w:pPr>
      <w:r>
        <w:t>Cannot have access modifiers</w:t>
      </w:r>
    </w:p>
    <w:p w14:paraId="548628D7" w14:textId="6E3B80FB" w:rsidR="00CA4702" w:rsidRDefault="00CA4702" w:rsidP="00CA4702">
      <w:pPr>
        <w:pStyle w:val="ListBullet"/>
      </w:pPr>
      <w:r>
        <w:t>Static field initialization occurs before static constructor in order of declaration</w:t>
      </w:r>
    </w:p>
    <w:p w14:paraId="6F4F23EA" w14:textId="3AD45692" w:rsidR="00CA4702" w:rsidRDefault="00CA4702" w:rsidP="00CA4702">
      <w:pPr>
        <w:pStyle w:val="ListBullet"/>
      </w:pPr>
      <w:r>
        <w:t>Static constructor is invoked by the runtime and cannot be explicitly invoked</w:t>
      </w:r>
    </w:p>
    <w:p w14:paraId="0C49F9F5" w14:textId="458F6555" w:rsidR="00CA4702" w:rsidRDefault="00CA4702" w:rsidP="00CA4702">
      <w:pPr>
        <w:pStyle w:val="ListBullet"/>
      </w:pPr>
      <w:r>
        <w:t>When runtime invokes static constructors is non-deterministic</w:t>
      </w:r>
    </w:p>
    <w:p w14:paraId="638F53E9" w14:textId="0914F295" w:rsidR="00A24095" w:rsidRPr="00A24095" w:rsidRDefault="00CA4702" w:rsidP="00A24095">
      <w:pPr>
        <w:pStyle w:val="ListBullet"/>
      </w:pPr>
      <w:r>
        <w:t>A subclasses static constructor can execute before or after its base class</w:t>
      </w:r>
    </w:p>
    <w:p w14:paraId="7BA9AA6F" w14:textId="39239C66" w:rsidR="005F719A" w:rsidRDefault="00977FFB" w:rsidP="0009381C">
      <w:pPr>
        <w:pStyle w:val="Heading4"/>
      </w:pPr>
      <w:r>
        <w:t>Properties</w:t>
      </w:r>
    </w:p>
    <w:p w14:paraId="0AC9DBB7" w14:textId="5C8D3528" w:rsidR="00D86168" w:rsidRDefault="00D86168" w:rsidP="00241D13">
      <w:r>
        <w:t>Look to clients like fields but give the type implementer the control of a method</w:t>
      </w:r>
      <w:r w:rsidR="001F034B">
        <w:t>. They p</w:t>
      </w:r>
      <w:r>
        <w:t>romote encapsulation, allow derived field etc.</w:t>
      </w:r>
      <w:r w:rsidR="001F034B">
        <w:t xml:space="preserve"> </w:t>
      </w:r>
      <w:r>
        <w:t>Properties can be read-only when they provide only an accessor</w:t>
      </w:r>
      <w:r w:rsidR="00D805DF">
        <w:t>.</w:t>
      </w:r>
      <w:r>
        <w:t xml:space="preserve"> Properties can be write-only when they provide only an mutator (uncommon)</w:t>
      </w:r>
      <w:r w:rsidR="00D805DF">
        <w:t xml:space="preserve"> </w:t>
      </w:r>
      <w:r w:rsidR="00C621DE">
        <w:t>C</w:t>
      </w:r>
      <w:r w:rsidR="00241D13">
        <w:t xml:space="preserve">sharp 3.0 </w:t>
      </w:r>
      <w:r>
        <w:t>allows the specification of automatic properties where the compiler generates imp</w:t>
      </w:r>
      <w:r w:rsidR="00241D13">
        <w:t>lemenation</w:t>
      </w:r>
    </w:p>
    <w:p w14:paraId="7CFEB519" w14:textId="77777777" w:rsidR="00D86168" w:rsidRDefault="00D86168" w:rsidP="00D86168"/>
    <w:p w14:paraId="52767412" w14:textId="77777777" w:rsidR="00D86168" w:rsidRDefault="00D86168" w:rsidP="00080386">
      <w:pPr>
        <w:pStyle w:val="SourceCode"/>
      </w:pPr>
      <w:r>
        <w:t xml:space="preserve">    // The compiler will generate a private </w:t>
      </w:r>
    </w:p>
    <w:p w14:paraId="254FB746" w14:textId="77777777" w:rsidR="00D86168" w:rsidRDefault="00D86168" w:rsidP="00080386">
      <w:pPr>
        <w:pStyle w:val="SourceCode"/>
      </w:pPr>
      <w:r>
        <w:t xml:space="preserve">    // backing field. Set accessor can be</w:t>
      </w:r>
    </w:p>
    <w:p w14:paraId="7E36BF02" w14:textId="77777777" w:rsidR="00D86168" w:rsidRDefault="00D86168" w:rsidP="00080386">
      <w:pPr>
        <w:pStyle w:val="SourceCode"/>
      </w:pPr>
      <w:r>
        <w:t xml:space="preserve">    // marked as private if you want a read-only </w:t>
      </w:r>
    </w:p>
    <w:p w14:paraId="154AB3FA" w14:textId="77777777" w:rsidR="00D86168" w:rsidRDefault="00D86168" w:rsidP="00080386">
      <w:pPr>
        <w:pStyle w:val="SourceCode"/>
      </w:pPr>
      <w:r>
        <w:t xml:space="preserve">    // behaviour. You cannot just leave out the</w:t>
      </w:r>
    </w:p>
    <w:p w14:paraId="6DE74839" w14:textId="77777777" w:rsidR="00D86168" w:rsidRDefault="00D86168" w:rsidP="00080386">
      <w:pPr>
        <w:pStyle w:val="SourceCode"/>
      </w:pPr>
      <w:r>
        <w:t xml:space="preserve">    // set part</w:t>
      </w:r>
    </w:p>
    <w:p w14:paraId="5CCA9AB5" w14:textId="77777777" w:rsidR="00D86168" w:rsidRDefault="00D86168" w:rsidP="00080386">
      <w:pPr>
        <w:pStyle w:val="SourceCode"/>
      </w:pPr>
      <w:r>
        <w:t xml:space="preserve">    </w:t>
      </w:r>
      <w:r>
        <w:rPr>
          <w:color w:val="0000FF"/>
        </w:rPr>
        <w:t>public</w:t>
      </w:r>
      <w:r>
        <w:t xml:space="preserve"> </w:t>
      </w:r>
      <w:r>
        <w:rPr>
          <w:color w:val="0000FF"/>
        </w:rPr>
        <w:t>double</w:t>
      </w:r>
      <w:r>
        <w:t xml:space="preserve"> AutomaticProperty { </w:t>
      </w:r>
      <w:r>
        <w:rPr>
          <w:color w:val="0000FF"/>
        </w:rPr>
        <w:t>get</w:t>
      </w:r>
      <w:r>
        <w:t xml:space="preserve">; </w:t>
      </w:r>
      <w:r>
        <w:rPr>
          <w:color w:val="0000FF"/>
        </w:rPr>
        <w:t>private</w:t>
      </w:r>
      <w:r>
        <w:t xml:space="preserve"> </w:t>
      </w:r>
      <w:r>
        <w:rPr>
          <w:color w:val="0000FF"/>
        </w:rPr>
        <w:t>set</w:t>
      </w:r>
      <w:r>
        <w:t>; }</w:t>
      </w:r>
    </w:p>
    <w:p w14:paraId="639DF016" w14:textId="77777777" w:rsidR="00D86168" w:rsidRDefault="00D86168" w:rsidP="00D86168">
      <w:pPr>
        <w:rPr>
          <w:rFonts w:ascii="Courier New" w:hAnsi="Courier New" w:cs="Courier New"/>
          <w:noProof/>
          <w:szCs w:val="20"/>
        </w:rPr>
      </w:pPr>
    </w:p>
    <w:p w14:paraId="3C7C61BC" w14:textId="70CB62BC" w:rsidR="00D86168" w:rsidRDefault="00D86168" w:rsidP="00080386">
      <w:r>
        <w:t>The compiler will generate methods called get_XXX and set_XXX  for properties</w:t>
      </w:r>
      <w:r w:rsidR="00080386">
        <w:t xml:space="preserve">. </w:t>
      </w:r>
      <w:r>
        <w:t>Non-virtual property accessor are inlined by JIT eliminating performance overhead of property versus field</w:t>
      </w:r>
    </w:p>
    <w:p w14:paraId="534C745F" w14:textId="77777777" w:rsidR="00977FFB" w:rsidRPr="00977FFB" w:rsidRDefault="00977FFB" w:rsidP="00977FFB"/>
    <w:p w14:paraId="77A1961D" w14:textId="77777777" w:rsidR="00796354" w:rsidRDefault="00796354" w:rsidP="0009381C">
      <w:pPr>
        <w:pStyle w:val="Heading4"/>
      </w:pPr>
      <w:r>
        <w:t>Fields</w:t>
      </w:r>
    </w:p>
    <w:p w14:paraId="0D08D278" w14:textId="77777777" w:rsidR="00796354" w:rsidRDefault="00796354" w:rsidP="00796354">
      <w:r>
        <w:t xml:space="preserve">A field is a member of a class or struct that requires storage.  Field initialization occurs before the constructor is invoked in the order of declaration. Any unitialized fields take a default value of zero for numeric values, null for reference types, false for bools. If a field is marked with the readonly modifiers it cannot be modified after an object of that type is constucted. Any fields not explicitly initalized take an implicit value of zero for numeric types, null for reference types and false for bools. Every instance of a struct or class has a special field called this which refeences itself. </w:t>
      </w:r>
    </w:p>
    <w:p w14:paraId="267F09DB" w14:textId="77777777" w:rsidR="00796354" w:rsidRDefault="00796354" w:rsidP="0009381C">
      <w:pPr>
        <w:pStyle w:val="Heading4"/>
      </w:pPr>
      <w:r>
        <w:t>Methods</w:t>
      </w:r>
    </w:p>
    <w:p w14:paraId="72A9DC3D" w14:textId="77777777" w:rsidR="00796354" w:rsidRDefault="00796354" w:rsidP="00796354">
      <w:r>
        <w:t>A methods signature consists of its name, parameter types but not its return type. Method signatures must be unique within a type. Overloaded methods have the same name but different signatures. Whether a paramater is pass by value or pass by reference forms part of the signature however overloaded methods cannot differ only on ref versus out</w:t>
      </w:r>
    </w:p>
    <w:p w14:paraId="79730D83" w14:textId="77777777" w:rsidR="00796354" w:rsidRDefault="00796354" w:rsidP="00796354">
      <w:pPr>
        <w:pStyle w:val="SourceCode"/>
      </w:pPr>
      <w:r>
        <w:t>// Valid as both methods have differnt signatures</w:t>
      </w:r>
    </w:p>
    <w:p w14:paraId="4DDA5672" w14:textId="77777777" w:rsidR="00796354" w:rsidRDefault="00796354" w:rsidP="00796354">
      <w:pPr>
        <w:pStyle w:val="SourceCode"/>
      </w:pPr>
      <w:r>
        <w:t xml:space="preserve">// Whether a param is reference forms part of the </w:t>
      </w:r>
    </w:p>
    <w:p w14:paraId="4C3336FE" w14:textId="77777777" w:rsidR="00796354" w:rsidRDefault="00796354" w:rsidP="00796354">
      <w:pPr>
        <w:pStyle w:val="SourceCode"/>
      </w:pPr>
      <w:r>
        <w:t>// signature</w:t>
      </w:r>
    </w:p>
    <w:p w14:paraId="63D19779" w14:textId="77777777" w:rsidR="00796354" w:rsidRDefault="00796354" w:rsidP="00796354">
      <w:pPr>
        <w:pStyle w:val="SourceCode"/>
      </w:pPr>
      <w:r>
        <w:rPr>
          <w:color w:val="0000FF"/>
        </w:rPr>
        <w:t>public</w:t>
      </w:r>
      <w:r>
        <w:t xml:space="preserve"> </w:t>
      </w:r>
      <w:r>
        <w:rPr>
          <w:color w:val="0000FF"/>
        </w:rPr>
        <w:t>static</w:t>
      </w:r>
      <w:r>
        <w:t xml:space="preserve"> </w:t>
      </w:r>
      <w:r>
        <w:rPr>
          <w:color w:val="0000FF"/>
        </w:rPr>
        <w:t>void</w:t>
      </w:r>
      <w:r>
        <w:t xml:space="preserve"> SingleParamMethod(</w:t>
      </w:r>
      <w:r>
        <w:rPr>
          <w:color w:val="0000FF"/>
        </w:rPr>
        <w:t>int</w:t>
      </w:r>
      <w:r>
        <w:t xml:space="preserve"> a) { }</w:t>
      </w:r>
    </w:p>
    <w:p w14:paraId="7AACD7B1" w14:textId="77777777" w:rsidR="00796354" w:rsidRDefault="00796354" w:rsidP="00796354">
      <w:pPr>
        <w:pStyle w:val="SourceCode"/>
      </w:pPr>
      <w:r>
        <w:rPr>
          <w:color w:val="0000FF"/>
        </w:rPr>
        <w:t>public</w:t>
      </w:r>
      <w:r>
        <w:t xml:space="preserve"> </w:t>
      </w:r>
      <w:r>
        <w:rPr>
          <w:color w:val="0000FF"/>
        </w:rPr>
        <w:t>static</w:t>
      </w:r>
      <w:r>
        <w:t xml:space="preserve"> </w:t>
      </w:r>
      <w:r>
        <w:rPr>
          <w:color w:val="0000FF"/>
        </w:rPr>
        <w:t>void</w:t>
      </w:r>
      <w:r>
        <w:t xml:space="preserve"> SingleParamMethod(</w:t>
      </w:r>
      <w:r>
        <w:rPr>
          <w:color w:val="0000FF"/>
        </w:rPr>
        <w:t>ref</w:t>
      </w:r>
      <w:r>
        <w:t xml:space="preserve"> </w:t>
      </w:r>
      <w:r>
        <w:rPr>
          <w:color w:val="0000FF"/>
        </w:rPr>
        <w:t>int</w:t>
      </w:r>
      <w:r>
        <w:t xml:space="preserve"> a) { }</w:t>
      </w:r>
    </w:p>
    <w:p w14:paraId="53DBA03A" w14:textId="77777777" w:rsidR="00796354" w:rsidRDefault="00796354" w:rsidP="00796354">
      <w:pPr>
        <w:pStyle w:val="SourceCode"/>
      </w:pPr>
    </w:p>
    <w:p w14:paraId="2B9EC5E3" w14:textId="77777777" w:rsidR="00796354" w:rsidRDefault="00796354" w:rsidP="00796354">
      <w:pPr>
        <w:pStyle w:val="SourceCode"/>
      </w:pPr>
      <w:r>
        <w:t>// InValid as both methods have same signatures</w:t>
      </w:r>
    </w:p>
    <w:p w14:paraId="051A4FC3" w14:textId="77777777" w:rsidR="00796354" w:rsidRDefault="00796354" w:rsidP="00796354">
      <w:pPr>
        <w:pStyle w:val="SourceCode"/>
      </w:pPr>
      <w:r>
        <w:t>// cannot define overloaded methods that differ only on ref and out</w:t>
      </w:r>
      <w:r>
        <w:tab/>
      </w:r>
    </w:p>
    <w:p w14:paraId="5D72AB74" w14:textId="77777777" w:rsidR="00796354" w:rsidRDefault="00796354" w:rsidP="00796354">
      <w:pPr>
        <w:pStyle w:val="SourceCode"/>
      </w:pPr>
      <w:r>
        <w:rPr>
          <w:color w:val="0000FF"/>
        </w:rPr>
        <w:t>public</w:t>
      </w:r>
      <w:r>
        <w:t xml:space="preserve"> </w:t>
      </w:r>
      <w:r>
        <w:rPr>
          <w:color w:val="0000FF"/>
        </w:rPr>
        <w:t>static</w:t>
      </w:r>
      <w:r>
        <w:t xml:space="preserve"> </w:t>
      </w:r>
      <w:r>
        <w:rPr>
          <w:color w:val="0000FF"/>
        </w:rPr>
        <w:t>void</w:t>
      </w:r>
      <w:r>
        <w:t xml:space="preserve"> SingleParamMethod(</w:t>
      </w:r>
      <w:r>
        <w:rPr>
          <w:color w:val="0000FF"/>
        </w:rPr>
        <w:t>out</w:t>
      </w:r>
      <w:r>
        <w:t xml:space="preserve"> </w:t>
      </w:r>
      <w:r>
        <w:rPr>
          <w:color w:val="0000FF"/>
        </w:rPr>
        <w:t>int</w:t>
      </w:r>
      <w:r>
        <w:t xml:space="preserve"> a) { }</w:t>
      </w:r>
    </w:p>
    <w:p w14:paraId="6AB80401" w14:textId="4B815C74" w:rsidR="003E0E02" w:rsidRDefault="00796354" w:rsidP="0009381C">
      <w:pPr>
        <w:pStyle w:val="SourceCode"/>
      </w:pPr>
      <w:r>
        <w:rPr>
          <w:color w:val="0000FF"/>
        </w:rPr>
        <w:t>public</w:t>
      </w:r>
      <w:r>
        <w:t xml:space="preserve"> </w:t>
      </w:r>
      <w:r>
        <w:rPr>
          <w:color w:val="0000FF"/>
        </w:rPr>
        <w:t>static</w:t>
      </w:r>
      <w:r>
        <w:t xml:space="preserve"> </w:t>
      </w:r>
      <w:r>
        <w:rPr>
          <w:color w:val="0000FF"/>
        </w:rPr>
        <w:t>void</w:t>
      </w:r>
      <w:r>
        <w:t xml:space="preserve"> SingleParamMethod(</w:t>
      </w:r>
      <w:r>
        <w:rPr>
          <w:color w:val="0000FF"/>
        </w:rPr>
        <w:t>ref</w:t>
      </w:r>
      <w:r>
        <w:t xml:space="preserve"> </w:t>
      </w:r>
      <w:r>
        <w:rPr>
          <w:color w:val="0000FF"/>
        </w:rPr>
        <w:t>int</w:t>
      </w:r>
      <w:r>
        <w:t xml:space="preserve"> a) { }</w:t>
      </w:r>
    </w:p>
    <w:p w14:paraId="00361074" w14:textId="24A1B561" w:rsidR="007F4718" w:rsidRDefault="007F4718" w:rsidP="0009381C">
      <w:pPr>
        <w:pStyle w:val="Heading4"/>
      </w:pPr>
      <w:r>
        <w:t>Indexers</w:t>
      </w:r>
    </w:p>
    <w:p w14:paraId="4B802F4D" w14:textId="17E86FA9" w:rsidR="00E7283C" w:rsidRDefault="00E7283C" w:rsidP="00C0369C">
      <w:r>
        <w:t>Provide access to elements within a classes internal set</w:t>
      </w:r>
      <w:r w:rsidR="00C0369C">
        <w:t xml:space="preserve">. </w:t>
      </w:r>
      <w:r>
        <w:t>The index can be keyed by one or more arguments of any type</w:t>
      </w:r>
      <w:r w:rsidR="00C0369C">
        <w:t xml:space="preserve">. </w:t>
      </w:r>
      <w:r>
        <w:t>A type can have multiple indexers with different argument types</w:t>
      </w:r>
    </w:p>
    <w:p w14:paraId="0FA36C66" w14:textId="77777777" w:rsidR="00E7283C" w:rsidRDefault="00E7283C" w:rsidP="00E7283C"/>
    <w:p w14:paraId="0B824D37" w14:textId="77777777" w:rsidR="00E7283C" w:rsidRDefault="00E7283C" w:rsidP="00C0369C">
      <w:pPr>
        <w:pStyle w:val="SourceCode"/>
      </w:pPr>
      <w:r>
        <w:t xml:space="preserve">   public int this[string a, </w:t>
      </w:r>
      <w:r>
        <w:rPr>
          <w:color w:val="2B91AF"/>
        </w:rPr>
        <w:t>Object</w:t>
      </w:r>
      <w:r>
        <w:t xml:space="preserve"> b]</w:t>
      </w:r>
    </w:p>
    <w:p w14:paraId="20D8E763" w14:textId="77777777" w:rsidR="00E7283C" w:rsidRDefault="00E7283C" w:rsidP="00C0369C">
      <w:pPr>
        <w:pStyle w:val="SourceCode"/>
      </w:pPr>
      <w:r>
        <w:t xml:space="preserve">    {</w:t>
      </w:r>
    </w:p>
    <w:p w14:paraId="3C31817B" w14:textId="77777777" w:rsidR="00E7283C" w:rsidRDefault="00E7283C" w:rsidP="00C0369C">
      <w:pPr>
        <w:pStyle w:val="SourceCode"/>
      </w:pPr>
      <w:r>
        <w:t xml:space="preserve">      get</w:t>
      </w:r>
    </w:p>
    <w:p w14:paraId="52410E38" w14:textId="77777777" w:rsidR="00E7283C" w:rsidRDefault="00E7283C" w:rsidP="00C0369C">
      <w:pPr>
        <w:pStyle w:val="SourceCode"/>
      </w:pPr>
      <w:r>
        <w:t xml:space="preserve">      {</w:t>
      </w:r>
    </w:p>
    <w:p w14:paraId="24CB5F93" w14:textId="77777777" w:rsidR="00E7283C" w:rsidRDefault="00E7283C" w:rsidP="00C0369C">
      <w:pPr>
        <w:pStyle w:val="SourceCode"/>
        <w:rPr>
          <w:color w:val="008000"/>
        </w:rPr>
      </w:pPr>
      <w:r>
        <w:t xml:space="preserve">        </w:t>
      </w:r>
      <w:r>
        <w:rPr>
          <w:color w:val="008000"/>
        </w:rPr>
        <w:t>/* Do some lookup based on the composite key {a,b}*/</w:t>
      </w:r>
    </w:p>
    <w:p w14:paraId="291E4D17" w14:textId="77777777" w:rsidR="00E7283C" w:rsidRDefault="00E7283C" w:rsidP="00C0369C">
      <w:pPr>
        <w:pStyle w:val="SourceCode"/>
      </w:pPr>
      <w:r>
        <w:t xml:space="preserve">      }</w:t>
      </w:r>
    </w:p>
    <w:p w14:paraId="0DF05A78" w14:textId="0EE7A8A9" w:rsidR="00C0369C" w:rsidRDefault="00E7283C" w:rsidP="00C0369C">
      <w:pPr>
        <w:pStyle w:val="SourceCode"/>
      </w:pPr>
      <w:r>
        <w:t xml:space="preserve">    }</w:t>
      </w:r>
    </w:p>
    <w:p w14:paraId="5A516900" w14:textId="288EEB94" w:rsidR="007F4718" w:rsidRDefault="00C0369C" w:rsidP="00060751">
      <w:r>
        <w:t>Compiler generate get_Item and set_Item methods</w:t>
      </w:r>
    </w:p>
    <w:p w14:paraId="26B65A44" w14:textId="77777777" w:rsidR="0074459F" w:rsidRDefault="0074459F">
      <w:pPr>
        <w:spacing w:after="160" w:line="259" w:lineRule="auto"/>
        <w:rPr>
          <w:rFonts w:asciiTheme="majorHAnsi" w:eastAsiaTheme="majorEastAsia" w:hAnsiTheme="majorHAnsi" w:cstheme="majorBidi"/>
          <w:iCs/>
          <w:caps/>
          <w:color w:val="7076CC" w:themeColor="text2" w:themeTint="99"/>
          <w:szCs w:val="25"/>
        </w:rPr>
      </w:pPr>
      <w:r>
        <w:br w:type="page"/>
      </w:r>
    </w:p>
    <w:p w14:paraId="0D8FF4D8" w14:textId="7059B44E" w:rsidR="0074459F" w:rsidRDefault="0074459F" w:rsidP="0074459F">
      <w:pPr>
        <w:pStyle w:val="Heading4"/>
      </w:pPr>
      <w:r>
        <w:lastRenderedPageBreak/>
        <w:t>Deconstructors</w:t>
      </w:r>
    </w:p>
    <w:p w14:paraId="2BDDA7FA"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FF"/>
          <w:lang w:eastAsia="en-US"/>
        </w:rPr>
        <w:t>void</w:t>
      </w:r>
      <w:r>
        <w:rPr>
          <w:rFonts w:ascii="Consolas" w:eastAsiaTheme="minorHAnsi" w:hAnsi="Consolas" w:cs="Consolas"/>
          <w:color w:val="000000"/>
          <w:lang w:eastAsia="en-US"/>
        </w:rPr>
        <w:t xml:space="preserve"> Main()</w:t>
      </w:r>
    </w:p>
    <w:p w14:paraId="7181F211"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w:t>
      </w:r>
    </w:p>
    <w:p w14:paraId="2130649F"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 xml:space="preserve">Point p = </w:t>
      </w:r>
      <w:r>
        <w:rPr>
          <w:rFonts w:ascii="Consolas" w:eastAsiaTheme="minorHAnsi" w:hAnsi="Consolas" w:cs="Consolas"/>
          <w:color w:val="0000FF"/>
          <w:lang w:eastAsia="en-US"/>
        </w:rPr>
        <w:t>new</w:t>
      </w:r>
      <w:r>
        <w:rPr>
          <w:rFonts w:ascii="Consolas" w:eastAsiaTheme="minorHAnsi" w:hAnsi="Consolas" w:cs="Consolas"/>
          <w:color w:val="000000"/>
          <w:lang w:eastAsia="en-US"/>
        </w:rPr>
        <w:t xml:space="preserve"> Point(</w:t>
      </w:r>
      <w:r>
        <w:rPr>
          <w:rFonts w:ascii="Consolas" w:eastAsiaTheme="minorHAnsi" w:hAnsi="Consolas" w:cs="Consolas"/>
          <w:color w:val="C81EFA"/>
          <w:lang w:eastAsia="en-US"/>
        </w:rPr>
        <w:t>1.0</w:t>
      </w:r>
      <w:r>
        <w:rPr>
          <w:rFonts w:ascii="Consolas" w:eastAsiaTheme="minorHAnsi" w:hAnsi="Consolas" w:cs="Consolas"/>
          <w:color w:val="000000"/>
          <w:lang w:eastAsia="en-US"/>
        </w:rPr>
        <w:t>,</w:t>
      </w:r>
      <w:r>
        <w:rPr>
          <w:rFonts w:ascii="Consolas" w:eastAsiaTheme="minorHAnsi" w:hAnsi="Consolas" w:cs="Consolas"/>
          <w:color w:val="C81EFA"/>
          <w:lang w:eastAsia="en-US"/>
        </w:rPr>
        <w:t>2.0</w:t>
      </w:r>
      <w:r>
        <w:rPr>
          <w:rFonts w:ascii="Consolas" w:eastAsiaTheme="minorHAnsi" w:hAnsi="Consolas" w:cs="Consolas"/>
          <w:color w:val="000000"/>
          <w:lang w:eastAsia="en-US"/>
        </w:rPr>
        <w:t>);</w:t>
      </w:r>
    </w:p>
    <w:p w14:paraId="5890F7B6"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p>
    <w:p w14:paraId="4C7BD3B0"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var</w:t>
      </w:r>
      <w:r>
        <w:rPr>
          <w:rFonts w:ascii="Consolas" w:eastAsiaTheme="minorHAnsi" w:hAnsi="Consolas" w:cs="Consolas"/>
          <w:color w:val="000000"/>
          <w:lang w:eastAsia="en-US"/>
        </w:rPr>
        <w:t xml:space="preserve"> (a,b) = p;</w:t>
      </w:r>
    </w:p>
    <w:p w14:paraId="4574E738"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w:t>
      </w:r>
    </w:p>
    <w:p w14:paraId="30D738D8" w14:textId="77777777" w:rsidR="0074459F" w:rsidRDefault="0074459F" w:rsidP="0074459F">
      <w:pPr>
        <w:autoSpaceDE w:val="0"/>
        <w:autoSpaceDN w:val="0"/>
        <w:adjustRightInd w:val="0"/>
        <w:rPr>
          <w:rFonts w:ascii="Consolas" w:eastAsiaTheme="minorHAnsi" w:hAnsi="Consolas" w:cs="Consolas"/>
          <w:color w:val="000000"/>
          <w:lang w:eastAsia="en-US"/>
        </w:rPr>
      </w:pPr>
    </w:p>
    <w:p w14:paraId="4BAC86B7"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FF"/>
          <w:lang w:eastAsia="en-US"/>
        </w:rPr>
        <w:t>public</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class</w:t>
      </w:r>
      <w:r>
        <w:rPr>
          <w:rFonts w:ascii="Consolas" w:eastAsiaTheme="minorHAnsi" w:hAnsi="Consolas" w:cs="Consolas"/>
          <w:color w:val="000000"/>
          <w:lang w:eastAsia="en-US"/>
        </w:rPr>
        <w:t xml:space="preserve"> Point</w:t>
      </w:r>
    </w:p>
    <w:p w14:paraId="34B908ED"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w:t>
      </w:r>
    </w:p>
    <w:p w14:paraId="39983BE6"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private</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x;</w:t>
      </w:r>
    </w:p>
    <w:p w14:paraId="203EAB31"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private</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y;</w:t>
      </w:r>
    </w:p>
    <w:p w14:paraId="1F3A38F7"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p>
    <w:p w14:paraId="17A81E1F"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public</w:t>
      </w:r>
      <w:r>
        <w:rPr>
          <w:rFonts w:ascii="Consolas" w:eastAsiaTheme="minorHAnsi" w:hAnsi="Consolas" w:cs="Consolas"/>
          <w:color w:val="000000"/>
          <w:lang w:eastAsia="en-US"/>
        </w:rPr>
        <w:t xml:space="preserve"> Point(</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x, </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y)</w:t>
      </w:r>
    </w:p>
    <w:p w14:paraId="27983C31"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w:t>
      </w:r>
    </w:p>
    <w:p w14:paraId="1649EEBB"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r>
      <w:r>
        <w:rPr>
          <w:rFonts w:ascii="Consolas" w:eastAsiaTheme="minorHAnsi" w:hAnsi="Consolas" w:cs="Consolas"/>
          <w:color w:val="0000FF"/>
          <w:lang w:eastAsia="en-US"/>
        </w:rPr>
        <w:t>this</w:t>
      </w:r>
      <w:r>
        <w:rPr>
          <w:rFonts w:ascii="Consolas" w:eastAsiaTheme="minorHAnsi" w:hAnsi="Consolas" w:cs="Consolas"/>
          <w:color w:val="000000"/>
          <w:lang w:eastAsia="en-US"/>
        </w:rPr>
        <w:t>.x = x;</w:t>
      </w:r>
    </w:p>
    <w:p w14:paraId="2D5847FD"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r>
      <w:r>
        <w:rPr>
          <w:rFonts w:ascii="Consolas" w:eastAsiaTheme="minorHAnsi" w:hAnsi="Consolas" w:cs="Consolas"/>
          <w:color w:val="0000FF"/>
          <w:lang w:eastAsia="en-US"/>
        </w:rPr>
        <w:t>this</w:t>
      </w:r>
      <w:r>
        <w:rPr>
          <w:rFonts w:ascii="Consolas" w:eastAsiaTheme="minorHAnsi" w:hAnsi="Consolas" w:cs="Consolas"/>
          <w:color w:val="000000"/>
          <w:lang w:eastAsia="en-US"/>
        </w:rPr>
        <w:t>.y = y;</w:t>
      </w:r>
    </w:p>
    <w:p w14:paraId="2ECE7666"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w:t>
      </w:r>
    </w:p>
    <w:p w14:paraId="41A0F774"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p>
    <w:p w14:paraId="5741F328"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FF"/>
          <w:lang w:eastAsia="en-US"/>
        </w:rPr>
        <w:t>public</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void</w:t>
      </w:r>
      <w:r>
        <w:rPr>
          <w:rFonts w:ascii="Consolas" w:eastAsiaTheme="minorHAnsi" w:hAnsi="Consolas" w:cs="Consolas"/>
          <w:color w:val="000000"/>
          <w:lang w:eastAsia="en-US"/>
        </w:rPr>
        <w:t xml:space="preserve"> Deconstruct(</w:t>
      </w:r>
      <w:r>
        <w:rPr>
          <w:rFonts w:ascii="Consolas" w:eastAsiaTheme="minorHAnsi" w:hAnsi="Consolas" w:cs="Consolas"/>
          <w:color w:val="0000FF"/>
          <w:lang w:eastAsia="en-US"/>
        </w:rPr>
        <w:t>out</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x, </w:t>
      </w:r>
      <w:r>
        <w:rPr>
          <w:rFonts w:ascii="Consolas" w:eastAsiaTheme="minorHAnsi" w:hAnsi="Consolas" w:cs="Consolas"/>
          <w:color w:val="0000FF"/>
          <w:lang w:eastAsia="en-US"/>
        </w:rPr>
        <w:t>out</w:t>
      </w:r>
      <w:r>
        <w:rPr>
          <w:rFonts w:ascii="Consolas" w:eastAsiaTheme="minorHAnsi" w:hAnsi="Consolas" w:cs="Consolas"/>
          <w:color w:val="000000"/>
          <w:lang w:eastAsia="en-US"/>
        </w:rPr>
        <w:t xml:space="preserve"> </w:t>
      </w:r>
      <w:r>
        <w:rPr>
          <w:rFonts w:ascii="Consolas" w:eastAsiaTheme="minorHAnsi" w:hAnsi="Consolas" w:cs="Consolas"/>
          <w:color w:val="0000FF"/>
          <w:lang w:eastAsia="en-US"/>
        </w:rPr>
        <w:t>double</w:t>
      </w:r>
      <w:r>
        <w:rPr>
          <w:rFonts w:ascii="Consolas" w:eastAsiaTheme="minorHAnsi" w:hAnsi="Consolas" w:cs="Consolas"/>
          <w:color w:val="000000"/>
          <w:lang w:eastAsia="en-US"/>
        </w:rPr>
        <w:t xml:space="preserve"> y)</w:t>
      </w:r>
    </w:p>
    <w:p w14:paraId="181A3374"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w:t>
      </w:r>
    </w:p>
    <w:p w14:paraId="4034AE86"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t xml:space="preserve">x = </w:t>
      </w:r>
      <w:r>
        <w:rPr>
          <w:rFonts w:ascii="Consolas" w:eastAsiaTheme="minorHAnsi" w:hAnsi="Consolas" w:cs="Consolas"/>
          <w:color w:val="0000FF"/>
          <w:lang w:eastAsia="en-US"/>
        </w:rPr>
        <w:t>this</w:t>
      </w:r>
      <w:r>
        <w:rPr>
          <w:rFonts w:ascii="Consolas" w:eastAsiaTheme="minorHAnsi" w:hAnsi="Consolas" w:cs="Consolas"/>
          <w:color w:val="000000"/>
          <w:lang w:eastAsia="en-US"/>
        </w:rPr>
        <w:t>.x;</w:t>
      </w:r>
    </w:p>
    <w:p w14:paraId="40182C29"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r>
      <w:r>
        <w:rPr>
          <w:rFonts w:ascii="Consolas" w:eastAsiaTheme="minorHAnsi" w:hAnsi="Consolas" w:cs="Consolas"/>
          <w:color w:val="000000"/>
          <w:lang w:eastAsia="en-US"/>
        </w:rPr>
        <w:tab/>
        <w:t xml:space="preserve">y = </w:t>
      </w:r>
      <w:r>
        <w:rPr>
          <w:rFonts w:ascii="Consolas" w:eastAsiaTheme="minorHAnsi" w:hAnsi="Consolas" w:cs="Consolas"/>
          <w:color w:val="0000FF"/>
          <w:lang w:eastAsia="en-US"/>
        </w:rPr>
        <w:t>this</w:t>
      </w:r>
      <w:r>
        <w:rPr>
          <w:rFonts w:ascii="Consolas" w:eastAsiaTheme="minorHAnsi" w:hAnsi="Consolas" w:cs="Consolas"/>
          <w:color w:val="000000"/>
          <w:lang w:eastAsia="en-US"/>
        </w:rPr>
        <w:t>.y;</w:t>
      </w:r>
    </w:p>
    <w:p w14:paraId="7A6306CB" w14:textId="77777777" w:rsidR="0074459F" w:rsidRDefault="0074459F" w:rsidP="0074459F">
      <w:pPr>
        <w:autoSpaceDE w:val="0"/>
        <w:autoSpaceDN w:val="0"/>
        <w:adjustRightInd w:val="0"/>
        <w:rPr>
          <w:rFonts w:ascii="Consolas" w:eastAsiaTheme="minorHAnsi" w:hAnsi="Consolas" w:cs="Consolas"/>
          <w:color w:val="000000"/>
          <w:lang w:eastAsia="en-US"/>
        </w:rPr>
      </w:pPr>
      <w:r>
        <w:rPr>
          <w:rFonts w:ascii="Consolas" w:eastAsiaTheme="minorHAnsi" w:hAnsi="Consolas" w:cs="Consolas"/>
          <w:color w:val="000000"/>
          <w:lang w:eastAsia="en-US"/>
        </w:rPr>
        <w:tab/>
        <w:t>}</w:t>
      </w:r>
    </w:p>
    <w:p w14:paraId="409DCDEF" w14:textId="44089B26" w:rsidR="0074459F" w:rsidRDefault="0074459F" w:rsidP="008B42F7">
      <w:pPr>
        <w:pStyle w:val="SourceCode"/>
      </w:pPr>
      <w:r>
        <w:rPr>
          <w:rFonts w:eastAsiaTheme="minorHAnsi"/>
          <w:lang w:eastAsia="en-US"/>
        </w:rPr>
        <w:lastRenderedPageBreak/>
        <w:t>}</w:t>
      </w:r>
    </w:p>
    <w:p w14:paraId="1C3E9E00" w14:textId="16010808" w:rsidR="00DA2EC5" w:rsidRDefault="00DA2EC5" w:rsidP="00DF54AD">
      <w:pPr>
        <w:pStyle w:val="Heading3"/>
      </w:pPr>
      <w:r>
        <w:t>Constants and read-only fields</w:t>
      </w:r>
    </w:p>
    <w:p w14:paraId="33F49E81" w14:textId="70C1101D" w:rsidR="00DA2EC5" w:rsidRDefault="00C50248" w:rsidP="00DA2EC5">
      <w:r>
        <w:t xml:space="preserve">A consrtant is a field whose value can never change. It is evaluated statically at compile </w:t>
      </w:r>
      <w:r w:rsidR="00C15688">
        <w:t xml:space="preserve">time and </w:t>
      </w:r>
      <w:r w:rsidR="00AE6BFF">
        <w:t xml:space="preserve">substituted </w:t>
      </w:r>
      <w:r w:rsidR="00810A1D">
        <w:t xml:space="preserve">wherever used. </w:t>
      </w:r>
      <w:r w:rsidR="00F313DF">
        <w:t>Only the built in types can be used as constants</w:t>
      </w:r>
      <w:r w:rsidR="00D51553">
        <w:t xml:space="preserve"> and they must be initialized with a value. </w:t>
      </w:r>
    </w:p>
    <w:p w14:paraId="3C7F01FF" w14:textId="63190F6D" w:rsidR="00D0450D" w:rsidRDefault="003B6406" w:rsidP="00DA2EC5">
      <w:r>
        <w:t xml:space="preserve">Readonly fields however </w:t>
      </w:r>
      <w:r w:rsidR="00442CA7">
        <w:t xml:space="preserve">are </w:t>
      </w:r>
      <w:r w:rsidR="00D8786C">
        <w:t xml:space="preserve">initialiazed </w:t>
      </w:r>
      <w:r w:rsidR="00D0450D">
        <w:t>at runtime.</w:t>
      </w:r>
    </w:p>
    <w:p w14:paraId="5371A210" w14:textId="21428F98" w:rsidR="00D0450D" w:rsidRPr="00DA2EC5" w:rsidRDefault="00D0450D" w:rsidP="00DA2EC5">
      <w:r>
        <w:t>To see the different between the two consider and assembly B which exposes two value; one a const and one a static readonly f</w:t>
      </w:r>
      <w:r w:rsidR="00CC7AD8">
        <w:t>ield. Assembly A is then compiled against assembly B</w:t>
      </w:r>
      <w:r w:rsidR="00B01C37">
        <w:t xml:space="preserve">. </w:t>
      </w:r>
      <w:r w:rsidR="0060693F">
        <w:t>If before assembly A runs assembly B is recomiled with new value for both fields only the static readonly field change will be picked up. This is because the B’s constant fields value was burned into A at compile time.</w:t>
      </w:r>
    </w:p>
    <w:p w14:paraId="76F6DC77" w14:textId="77777777" w:rsidR="00796354" w:rsidRPr="00060751" w:rsidRDefault="00796354" w:rsidP="00060751"/>
    <w:p w14:paraId="698F9639" w14:textId="63850669" w:rsidR="00101786" w:rsidRPr="00101786" w:rsidRDefault="001C1452" w:rsidP="00AE2461">
      <w:pPr>
        <w:pStyle w:val="Heading3"/>
      </w:pPr>
      <w:r>
        <w:t>Classes</w:t>
      </w:r>
    </w:p>
    <w:p w14:paraId="3DE03010" w14:textId="79CE3CD8" w:rsidR="001C1452" w:rsidRDefault="001C1452" w:rsidP="001C1452">
      <w:r>
        <w:t xml:space="preserve">User defined types </w:t>
      </w:r>
      <w:r w:rsidR="00FA6C45">
        <w:t>defined using the class keywor</w:t>
      </w:r>
      <w:r w:rsidR="00FF6D01">
        <w:t xml:space="preserve">d </w:t>
      </w:r>
      <w:r w:rsidR="009763D0">
        <w:t>are reference types</w:t>
      </w:r>
      <w:r w:rsidR="008B5EDA">
        <w:t>.</w:t>
      </w:r>
      <w:r w:rsidR="004664FF">
        <w:t xml:space="preserve"> If a class is defined as static it can only contain </w:t>
      </w:r>
      <w:r w:rsidR="001F47F6">
        <w:t>static methods and cannot be subclassed</w:t>
      </w:r>
      <w:r w:rsidR="00136FF1">
        <w:t>. A class can contain</w:t>
      </w:r>
      <w:r w:rsidR="00136FF1" w:rsidRPr="00136FF1">
        <w:t xml:space="preserve"> fields, properties, methods, event</w:t>
      </w:r>
      <w:r w:rsidR="00136FF1">
        <w:t xml:space="preserve">s, </w:t>
      </w:r>
      <w:r w:rsidR="00136FF1" w:rsidRPr="00136FF1">
        <w:t xml:space="preserve"> constructors</w:t>
      </w:r>
      <w:r w:rsidR="00136FF1">
        <w:t xml:space="preserve"> and deconstructors</w:t>
      </w:r>
    </w:p>
    <w:p w14:paraId="6F6CB299" w14:textId="1DAF25BC" w:rsidR="00A57F40" w:rsidRDefault="0034171F" w:rsidP="00AE2461">
      <w:pPr>
        <w:pStyle w:val="Heading4"/>
      </w:pPr>
      <w:r>
        <w:t>Static classes</w:t>
      </w:r>
    </w:p>
    <w:p w14:paraId="297D00E4" w14:textId="77561343" w:rsidR="00FB7CE2" w:rsidRDefault="00FB7CE2" w:rsidP="00FB7CE2">
      <w:pPr>
        <w:pStyle w:val="ListBullet"/>
      </w:pPr>
      <w:r>
        <w:t>Allow set of related methods to be grouped together in type instantiated type</w:t>
      </w:r>
    </w:p>
    <w:p w14:paraId="4F0C876B" w14:textId="5FF82E0A" w:rsidR="00FB7CE2" w:rsidRDefault="00FB7CE2" w:rsidP="00FB7CE2">
      <w:pPr>
        <w:pStyle w:val="ListBullet"/>
      </w:pPr>
      <w:r>
        <w:t>E.g. Console, Math, Environment, ThreadPool</w:t>
      </w:r>
    </w:p>
    <w:p w14:paraId="473A7638" w14:textId="46565262" w:rsidR="00FB7CE2" w:rsidRDefault="00FB7CE2" w:rsidP="00FB7CE2">
      <w:pPr>
        <w:pStyle w:val="ListBullet"/>
      </w:pPr>
      <w:r>
        <w:t xml:space="preserve">Must directly inherit from object </w:t>
      </w:r>
    </w:p>
    <w:p w14:paraId="3BE3E7A4" w14:textId="4133AF6A" w:rsidR="00FB7CE2" w:rsidRDefault="00FB7CE2" w:rsidP="00FB7CE2">
      <w:pPr>
        <w:pStyle w:val="ListBullet"/>
      </w:pPr>
      <w:r>
        <w:t>Must not implement any interfaces</w:t>
      </w:r>
    </w:p>
    <w:p w14:paraId="236DB46E" w14:textId="501FFE93" w:rsidR="00FB7CE2" w:rsidRDefault="00FB7CE2" w:rsidP="00FB7CE2">
      <w:pPr>
        <w:pStyle w:val="ListBullet"/>
      </w:pPr>
      <w:r>
        <w:t>Must define only static members</w:t>
      </w:r>
    </w:p>
    <w:p w14:paraId="42AF9888" w14:textId="77777777" w:rsidR="00FB7CE2" w:rsidRDefault="00FB7CE2" w:rsidP="00FB7CE2">
      <w:pPr>
        <w:pStyle w:val="ListBullet"/>
      </w:pPr>
      <w:r>
        <w:t>Class cannot be used as field, method parameter or local variable</w:t>
      </w:r>
    </w:p>
    <w:p w14:paraId="5300102E" w14:textId="77777777" w:rsidR="00A57F40" w:rsidRPr="001C1452" w:rsidRDefault="00A57F40" w:rsidP="00796354">
      <w:pPr>
        <w:pStyle w:val="ListBullet"/>
        <w:numPr>
          <w:ilvl w:val="0"/>
          <w:numId w:val="0"/>
        </w:numPr>
      </w:pPr>
    </w:p>
    <w:p w14:paraId="5335927D" w14:textId="217DA5EA" w:rsidR="003F48CB" w:rsidRDefault="003F48CB" w:rsidP="003F48CB">
      <w:pPr>
        <w:pStyle w:val="Heading3"/>
      </w:pPr>
      <w:r>
        <w:t>Interfaces</w:t>
      </w:r>
    </w:p>
    <w:p w14:paraId="4C9C415C" w14:textId="61F932DF" w:rsidR="00B521C2" w:rsidRDefault="00B521C2" w:rsidP="00B521C2">
      <w:pPr>
        <w:pStyle w:val="Heading3"/>
      </w:pPr>
      <w:r>
        <w:t>Enums</w:t>
      </w:r>
    </w:p>
    <w:p w14:paraId="482E2F22" w14:textId="77777777" w:rsidR="00BA0E67" w:rsidRDefault="00BA0E67" w:rsidP="00BA0E67">
      <w:pPr>
        <w:pStyle w:val="SourceCode"/>
        <w:rPr>
          <w:rFonts w:eastAsiaTheme="minorHAnsi"/>
          <w:lang w:eastAsia="en-US"/>
        </w:rPr>
      </w:pPr>
      <w:r>
        <w:rPr>
          <w:rFonts w:eastAsiaTheme="minorHAnsi"/>
          <w:lang w:eastAsia="en-US"/>
        </w:rPr>
        <w:t>[Flags]</w:t>
      </w:r>
    </w:p>
    <w:p w14:paraId="2ED302B8" w14:textId="77777777" w:rsidR="00BA0E67" w:rsidRDefault="00BA0E67" w:rsidP="00BA0E67">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enum</w:t>
      </w:r>
      <w:r>
        <w:rPr>
          <w:rFonts w:eastAsiaTheme="minorHAnsi"/>
          <w:lang w:eastAsia="en-US"/>
        </w:rPr>
        <w:t xml:space="preserve"> Location { None = </w:t>
      </w:r>
      <w:r>
        <w:rPr>
          <w:rFonts w:eastAsiaTheme="minorHAnsi"/>
          <w:color w:val="C81EFA"/>
          <w:lang w:eastAsia="en-US"/>
        </w:rPr>
        <w:t>0</w:t>
      </w:r>
      <w:r>
        <w:rPr>
          <w:rFonts w:eastAsiaTheme="minorHAnsi"/>
          <w:lang w:eastAsia="en-US"/>
        </w:rPr>
        <w:t xml:space="preserve">, Left = </w:t>
      </w:r>
      <w:r>
        <w:rPr>
          <w:rFonts w:eastAsiaTheme="minorHAnsi"/>
          <w:color w:val="C81EFA"/>
          <w:lang w:eastAsia="en-US"/>
        </w:rPr>
        <w:t>1</w:t>
      </w:r>
      <w:r>
        <w:rPr>
          <w:rFonts w:eastAsiaTheme="minorHAnsi"/>
          <w:lang w:eastAsia="en-US"/>
        </w:rPr>
        <w:t xml:space="preserve">, Right = </w:t>
      </w:r>
      <w:r>
        <w:rPr>
          <w:rFonts w:eastAsiaTheme="minorHAnsi"/>
          <w:color w:val="C81EFA"/>
          <w:lang w:eastAsia="en-US"/>
        </w:rPr>
        <w:t>2</w:t>
      </w:r>
      <w:r>
        <w:rPr>
          <w:rFonts w:eastAsiaTheme="minorHAnsi"/>
          <w:lang w:eastAsia="en-US"/>
        </w:rPr>
        <w:t xml:space="preserve">, Top = </w:t>
      </w:r>
      <w:r>
        <w:rPr>
          <w:rFonts w:eastAsiaTheme="minorHAnsi"/>
          <w:color w:val="C81EFA"/>
          <w:lang w:eastAsia="en-US"/>
        </w:rPr>
        <w:t>4</w:t>
      </w:r>
      <w:r>
        <w:rPr>
          <w:rFonts w:eastAsiaTheme="minorHAnsi"/>
          <w:lang w:eastAsia="en-US"/>
        </w:rPr>
        <w:t xml:space="preserve">, Bottom = </w:t>
      </w:r>
      <w:r>
        <w:rPr>
          <w:rFonts w:eastAsiaTheme="minorHAnsi"/>
          <w:color w:val="C81EFA"/>
          <w:lang w:eastAsia="en-US"/>
        </w:rPr>
        <w:t>8</w:t>
      </w:r>
      <w:r>
        <w:rPr>
          <w:rFonts w:eastAsiaTheme="minorHAnsi"/>
          <w:lang w:eastAsia="en-US"/>
        </w:rPr>
        <w:t xml:space="preserve"> }</w:t>
      </w:r>
    </w:p>
    <w:p w14:paraId="701C1EBD" w14:textId="77777777" w:rsidR="00BA0E67" w:rsidRDefault="00BA0E67" w:rsidP="00BA0E67">
      <w:pPr>
        <w:pStyle w:val="SourceCode"/>
        <w:rPr>
          <w:rFonts w:eastAsiaTheme="minorHAnsi"/>
          <w:lang w:eastAsia="en-US"/>
        </w:rPr>
      </w:pPr>
    </w:p>
    <w:p w14:paraId="01D426F5" w14:textId="77777777" w:rsidR="00BA0E67" w:rsidRDefault="00BA0E67" w:rsidP="00BA0E67">
      <w:pPr>
        <w:pStyle w:val="SourceCode"/>
        <w:rPr>
          <w:rFonts w:eastAsiaTheme="minorHAnsi"/>
          <w:lang w:eastAsia="en-US"/>
        </w:rPr>
      </w:pPr>
      <w:r>
        <w:rPr>
          <w:rFonts w:eastAsiaTheme="minorHAnsi"/>
          <w:color w:val="0000FF"/>
          <w:lang w:eastAsia="en-US"/>
        </w:rPr>
        <w:t>void</w:t>
      </w:r>
      <w:r>
        <w:rPr>
          <w:rFonts w:eastAsiaTheme="minorHAnsi"/>
          <w:lang w:eastAsia="en-US"/>
        </w:rPr>
        <w:t xml:space="preserve"> Main()</w:t>
      </w:r>
    </w:p>
    <w:p w14:paraId="42E746DE" w14:textId="77777777" w:rsidR="00BA0E67" w:rsidRDefault="00BA0E67" w:rsidP="00BA0E67">
      <w:pPr>
        <w:pStyle w:val="SourceCode"/>
        <w:rPr>
          <w:rFonts w:eastAsiaTheme="minorHAnsi"/>
          <w:lang w:eastAsia="en-US"/>
        </w:rPr>
      </w:pPr>
      <w:r>
        <w:rPr>
          <w:rFonts w:eastAsiaTheme="minorHAnsi"/>
          <w:lang w:eastAsia="en-US"/>
        </w:rPr>
        <w:t>{</w:t>
      </w:r>
    </w:p>
    <w:p w14:paraId="3D967F87" w14:textId="77777777" w:rsidR="00BA0E67" w:rsidRDefault="00BA0E67" w:rsidP="00BA0E67">
      <w:pPr>
        <w:pStyle w:val="SourceCode"/>
        <w:rPr>
          <w:rFonts w:eastAsiaTheme="minorHAnsi"/>
          <w:lang w:eastAsia="en-US"/>
        </w:rPr>
      </w:pPr>
      <w:r>
        <w:rPr>
          <w:rFonts w:eastAsiaTheme="minorHAnsi"/>
          <w:lang w:eastAsia="en-US"/>
        </w:rPr>
        <w:tab/>
        <w:t>Location vertical = Location.Top | Location.Bottom;</w:t>
      </w:r>
    </w:p>
    <w:p w14:paraId="51A73675" w14:textId="77777777" w:rsidR="00BA0E67" w:rsidRDefault="00BA0E67" w:rsidP="00BA0E67">
      <w:pPr>
        <w:pStyle w:val="SourceCode"/>
        <w:rPr>
          <w:rFonts w:eastAsiaTheme="minorHAnsi"/>
          <w:lang w:eastAsia="en-US"/>
        </w:rPr>
      </w:pPr>
      <w:r>
        <w:rPr>
          <w:rFonts w:eastAsiaTheme="minorHAnsi"/>
          <w:lang w:eastAsia="en-US"/>
        </w:rPr>
        <w:tab/>
        <w:t>Location horizontal = Location.Left| Location.Right;</w:t>
      </w:r>
    </w:p>
    <w:p w14:paraId="16E10D3C" w14:textId="77777777" w:rsidR="00BA0E67" w:rsidRDefault="00BA0E67" w:rsidP="00BA0E67">
      <w:pPr>
        <w:pStyle w:val="SourceCode"/>
        <w:rPr>
          <w:rFonts w:eastAsiaTheme="minorHAnsi"/>
          <w:lang w:eastAsia="en-US"/>
        </w:rPr>
      </w:pPr>
      <w:r>
        <w:rPr>
          <w:rFonts w:eastAsiaTheme="minorHAnsi"/>
          <w:lang w:eastAsia="en-US"/>
        </w:rPr>
        <w:tab/>
      </w:r>
    </w:p>
    <w:p w14:paraId="52C56B65" w14:textId="77777777" w:rsidR="00BA0E67" w:rsidRDefault="00BA0E67" w:rsidP="00BA0E67">
      <w:pPr>
        <w:pStyle w:val="SourceCode"/>
        <w:rPr>
          <w:rFonts w:eastAsiaTheme="minorHAnsi"/>
          <w:lang w:eastAsia="en-US"/>
        </w:rPr>
      </w:pPr>
      <w:r>
        <w:rPr>
          <w:rFonts w:eastAsiaTheme="minorHAnsi"/>
          <w:lang w:eastAsia="en-US"/>
        </w:rPr>
        <w:lastRenderedPageBreak/>
        <w:tab/>
      </w:r>
      <w:r>
        <w:rPr>
          <w:rFonts w:eastAsiaTheme="minorHAnsi"/>
          <w:color w:val="009600"/>
          <w:lang w:eastAsia="en-US"/>
        </w:rPr>
        <w:t>// Because we use the Flags attribute this give us "Top, Bottom"</w:t>
      </w:r>
    </w:p>
    <w:p w14:paraId="7AB5EF29" w14:textId="77777777" w:rsidR="00BA0E67" w:rsidRDefault="00BA0E67" w:rsidP="00BA0E67">
      <w:pPr>
        <w:pStyle w:val="SourceCode"/>
        <w:rPr>
          <w:rFonts w:eastAsiaTheme="minorHAnsi"/>
          <w:lang w:eastAsia="en-US"/>
        </w:rPr>
      </w:pPr>
      <w:r>
        <w:rPr>
          <w:rFonts w:eastAsiaTheme="minorHAnsi"/>
          <w:lang w:eastAsia="en-US"/>
        </w:rPr>
        <w:tab/>
      </w:r>
      <w:r>
        <w:rPr>
          <w:rFonts w:eastAsiaTheme="minorHAnsi"/>
          <w:color w:val="009600"/>
          <w:lang w:eastAsia="en-US"/>
        </w:rPr>
        <w:t>// Without the Flags enum we would get the integer 12</w:t>
      </w:r>
    </w:p>
    <w:p w14:paraId="30A4E032" w14:textId="77777777" w:rsidR="00BA0E67" w:rsidRDefault="00BA0E67" w:rsidP="00BA0E67">
      <w:pPr>
        <w:pStyle w:val="SourceCode"/>
        <w:rPr>
          <w:rFonts w:eastAsiaTheme="minorHAnsi"/>
          <w:lang w:eastAsia="en-US"/>
        </w:rPr>
      </w:pPr>
      <w:r>
        <w:rPr>
          <w:rFonts w:eastAsiaTheme="minorHAnsi"/>
          <w:lang w:eastAsia="en-US"/>
        </w:rPr>
        <w:tab/>
        <w:t>WriteLine(vertical);</w:t>
      </w:r>
    </w:p>
    <w:p w14:paraId="4039B202" w14:textId="77777777" w:rsidR="00BA0E67" w:rsidRDefault="00BA0E67" w:rsidP="00BA0E67">
      <w:pPr>
        <w:pStyle w:val="SourceCode"/>
        <w:rPr>
          <w:rFonts w:eastAsiaTheme="minorHAnsi"/>
          <w:lang w:eastAsia="en-US"/>
        </w:rPr>
      </w:pPr>
    </w:p>
    <w:p w14:paraId="006EDA63" w14:textId="77777777" w:rsidR="00BA0E67" w:rsidRDefault="00BA0E67" w:rsidP="00BA0E67">
      <w:pPr>
        <w:pStyle w:val="SourceCode"/>
        <w:rPr>
          <w:rFonts w:eastAsiaTheme="minorHAnsi"/>
          <w:lang w:eastAsia="en-US"/>
        </w:rPr>
      </w:pPr>
      <w:r>
        <w:rPr>
          <w:rFonts w:eastAsiaTheme="minorHAnsi"/>
          <w:lang w:eastAsia="en-US"/>
        </w:rPr>
        <w:tab/>
      </w:r>
      <w:r>
        <w:rPr>
          <w:rFonts w:eastAsiaTheme="minorHAnsi"/>
          <w:color w:val="009600"/>
          <w:lang w:eastAsia="en-US"/>
        </w:rPr>
        <w:t>// Both output true</w:t>
      </w:r>
    </w:p>
    <w:p w14:paraId="37BCAB68" w14:textId="77777777" w:rsidR="00BA0E67" w:rsidRDefault="00BA0E67" w:rsidP="00BA0E67">
      <w:pPr>
        <w:pStyle w:val="SourceCode"/>
        <w:rPr>
          <w:rFonts w:eastAsiaTheme="minorHAnsi"/>
          <w:lang w:eastAsia="en-US"/>
        </w:rPr>
      </w:pPr>
      <w:r>
        <w:rPr>
          <w:rFonts w:eastAsiaTheme="minorHAnsi"/>
          <w:lang w:eastAsia="en-US"/>
        </w:rPr>
        <w:tab/>
        <w:t xml:space="preserve">WriteLine((Location.Top &amp; vertical) != </w:t>
      </w:r>
      <w:r>
        <w:rPr>
          <w:rFonts w:eastAsiaTheme="minorHAnsi"/>
          <w:color w:val="C81EFA"/>
          <w:lang w:eastAsia="en-US"/>
        </w:rPr>
        <w:t>0</w:t>
      </w:r>
      <w:r>
        <w:rPr>
          <w:rFonts w:eastAsiaTheme="minorHAnsi"/>
          <w:lang w:eastAsia="en-US"/>
        </w:rPr>
        <w:t>);</w:t>
      </w:r>
    </w:p>
    <w:p w14:paraId="5C088B66" w14:textId="77777777" w:rsidR="00BA0E67" w:rsidRDefault="00BA0E67" w:rsidP="00BA0E67">
      <w:pPr>
        <w:pStyle w:val="SourceCode"/>
        <w:rPr>
          <w:rFonts w:eastAsiaTheme="minorHAnsi"/>
          <w:lang w:eastAsia="en-US"/>
        </w:rPr>
      </w:pPr>
      <w:r>
        <w:rPr>
          <w:rFonts w:eastAsiaTheme="minorHAnsi"/>
          <w:lang w:eastAsia="en-US"/>
        </w:rPr>
        <w:tab/>
        <w:t xml:space="preserve">WriteLine((Location.Bottom &amp; vertical) != </w:t>
      </w:r>
      <w:r>
        <w:rPr>
          <w:rFonts w:eastAsiaTheme="minorHAnsi"/>
          <w:color w:val="C81EFA"/>
          <w:lang w:eastAsia="en-US"/>
        </w:rPr>
        <w:t>0</w:t>
      </w:r>
      <w:r>
        <w:rPr>
          <w:rFonts w:eastAsiaTheme="minorHAnsi"/>
          <w:lang w:eastAsia="en-US"/>
        </w:rPr>
        <w:t>);</w:t>
      </w:r>
    </w:p>
    <w:p w14:paraId="4ED8AC75" w14:textId="77777777" w:rsidR="00BA0E67" w:rsidRDefault="00BA0E67" w:rsidP="00BA0E67">
      <w:pPr>
        <w:pStyle w:val="SourceCode"/>
        <w:rPr>
          <w:rFonts w:eastAsiaTheme="minorHAnsi"/>
          <w:lang w:eastAsia="en-US"/>
        </w:rPr>
      </w:pPr>
      <w:r>
        <w:rPr>
          <w:rFonts w:eastAsiaTheme="minorHAnsi"/>
          <w:lang w:eastAsia="en-US"/>
        </w:rPr>
        <w:tab/>
      </w:r>
    </w:p>
    <w:p w14:paraId="695CEDA0" w14:textId="77777777" w:rsidR="00BA0E67" w:rsidRDefault="00BA0E67" w:rsidP="00BA0E67">
      <w:pPr>
        <w:pStyle w:val="SourceCode"/>
        <w:rPr>
          <w:rFonts w:eastAsiaTheme="minorHAnsi"/>
          <w:lang w:eastAsia="en-US"/>
        </w:rPr>
      </w:pPr>
      <w:r>
        <w:rPr>
          <w:rFonts w:eastAsiaTheme="minorHAnsi"/>
          <w:lang w:eastAsia="en-US"/>
        </w:rPr>
        <w:tab/>
        <w:t>WriteLine(vertical ^ Location.Top);</w:t>
      </w:r>
    </w:p>
    <w:p w14:paraId="2D150D42" w14:textId="77777777" w:rsidR="00BA0E67" w:rsidRDefault="00BA0E67" w:rsidP="00BA0E67">
      <w:pPr>
        <w:pStyle w:val="SourceCode"/>
        <w:rPr>
          <w:rFonts w:eastAsiaTheme="minorHAnsi"/>
          <w:lang w:eastAsia="en-US"/>
        </w:rPr>
      </w:pPr>
      <w:r>
        <w:rPr>
          <w:rFonts w:eastAsiaTheme="minorHAnsi"/>
          <w:lang w:eastAsia="en-US"/>
        </w:rPr>
        <w:tab/>
        <w:t>WriteLine(horizontal ^ Location.Left);</w:t>
      </w:r>
    </w:p>
    <w:p w14:paraId="56B080F0" w14:textId="4CFD3C9F" w:rsidR="00CF2666" w:rsidRPr="00CF2666" w:rsidRDefault="00BA0E67" w:rsidP="00CF2666">
      <w:pPr>
        <w:pStyle w:val="SourceCode"/>
        <w:rPr>
          <w:rFonts w:eastAsiaTheme="minorHAnsi"/>
          <w:lang w:eastAsia="en-US"/>
        </w:rPr>
      </w:pPr>
      <w:r>
        <w:rPr>
          <w:rFonts w:eastAsiaTheme="minorHAnsi"/>
          <w:lang w:eastAsia="en-US"/>
        </w:rPr>
        <w:t>}</w:t>
      </w:r>
    </w:p>
    <w:p w14:paraId="014D1ED1" w14:textId="7B75AEA4" w:rsidR="00CF2666" w:rsidRDefault="00CF2666" w:rsidP="00CF2666">
      <w:pPr>
        <w:pStyle w:val="Heading3"/>
      </w:pPr>
      <w:r>
        <w:t>Nested Types</w:t>
      </w:r>
    </w:p>
    <w:p w14:paraId="50665B86" w14:textId="77777777" w:rsidR="00BC51EB" w:rsidRDefault="00BC51EB" w:rsidP="00BC51EB">
      <w:pPr>
        <w:pStyle w:val="SourceCode"/>
        <w:rPr>
          <w:rFonts w:eastAsiaTheme="minorHAnsi"/>
          <w:color w:val="000000"/>
          <w:lang w:eastAsia="en-US"/>
        </w:rPr>
      </w:pPr>
      <w:r>
        <w:rPr>
          <w:rFonts w:eastAsiaTheme="minorHAnsi"/>
          <w:lang w:eastAsia="en-US"/>
        </w:rPr>
        <w:t xml:space="preserve">// Classes and structs can have nested classes, structs, </w:t>
      </w:r>
    </w:p>
    <w:p w14:paraId="01D1FAD3" w14:textId="77777777" w:rsidR="00BC51EB" w:rsidRDefault="00BC51EB" w:rsidP="00BC51EB">
      <w:pPr>
        <w:pStyle w:val="SourceCode"/>
        <w:rPr>
          <w:rFonts w:eastAsiaTheme="minorHAnsi"/>
          <w:color w:val="000000"/>
          <w:lang w:eastAsia="en-US"/>
        </w:rPr>
      </w:pPr>
      <w:r>
        <w:rPr>
          <w:rFonts w:eastAsiaTheme="minorHAnsi"/>
          <w:lang w:eastAsia="en-US"/>
        </w:rPr>
        <w:t>// interfaces, delegates and enums</w:t>
      </w:r>
    </w:p>
    <w:p w14:paraId="6F902DA4" w14:textId="77777777" w:rsidR="00BC51EB" w:rsidRDefault="00BC51EB" w:rsidP="00BC51EB">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class</w:t>
      </w:r>
      <w:r>
        <w:rPr>
          <w:rFonts w:eastAsiaTheme="minorHAnsi"/>
          <w:color w:val="000000"/>
          <w:lang w:eastAsia="en-US"/>
        </w:rPr>
        <w:t xml:space="preserve"> OuterMost</w:t>
      </w:r>
    </w:p>
    <w:p w14:paraId="0933E73E" w14:textId="77777777" w:rsidR="00BC51EB" w:rsidRDefault="00BC51EB" w:rsidP="00BC51EB">
      <w:pPr>
        <w:pStyle w:val="SourceCode"/>
        <w:rPr>
          <w:rFonts w:eastAsiaTheme="minorHAnsi"/>
          <w:color w:val="000000"/>
          <w:lang w:eastAsia="en-US"/>
        </w:rPr>
      </w:pPr>
      <w:r>
        <w:rPr>
          <w:rFonts w:eastAsiaTheme="minorHAnsi"/>
          <w:color w:val="000000"/>
          <w:lang w:eastAsia="en-US"/>
        </w:rPr>
        <w:t>{</w:t>
      </w:r>
    </w:p>
    <w:p w14:paraId="273AE6E7" w14:textId="77777777" w:rsidR="00BC51EB" w:rsidRDefault="00BC51EB" w:rsidP="00BC51EB">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private</w:t>
      </w:r>
      <w:r>
        <w:rPr>
          <w:rFonts w:eastAsiaTheme="minorHAnsi"/>
          <w:color w:val="000000"/>
          <w:lang w:eastAsia="en-US"/>
        </w:rPr>
        <w:t xml:space="preserve"> </w:t>
      </w:r>
      <w:r>
        <w:rPr>
          <w:rFonts w:eastAsiaTheme="minorHAnsi"/>
          <w:color w:val="0000FF"/>
          <w:lang w:eastAsia="en-US"/>
        </w:rPr>
        <w:t>double</w:t>
      </w:r>
      <w:r>
        <w:rPr>
          <w:rFonts w:eastAsiaTheme="minorHAnsi"/>
          <w:color w:val="000000"/>
          <w:lang w:eastAsia="en-US"/>
        </w:rPr>
        <w:t xml:space="preserve"> x = </w:t>
      </w:r>
      <w:r>
        <w:rPr>
          <w:rFonts w:eastAsiaTheme="minorHAnsi"/>
          <w:color w:val="C81EFA"/>
          <w:lang w:eastAsia="en-US"/>
        </w:rPr>
        <w:t>4.0</w:t>
      </w:r>
      <w:r>
        <w:rPr>
          <w:rFonts w:eastAsiaTheme="minorHAnsi"/>
          <w:color w:val="000000"/>
          <w:lang w:eastAsia="en-US"/>
        </w:rPr>
        <w:t>;</w:t>
      </w:r>
    </w:p>
    <w:p w14:paraId="19B8FA4C" w14:textId="77777777" w:rsidR="00BC51EB" w:rsidRDefault="00BC51EB" w:rsidP="00BC51EB">
      <w:pPr>
        <w:pStyle w:val="SourceCode"/>
        <w:rPr>
          <w:rFonts w:eastAsiaTheme="minorHAnsi"/>
          <w:color w:val="000000"/>
          <w:lang w:eastAsia="en-US"/>
        </w:rPr>
      </w:pPr>
    </w:p>
    <w:p w14:paraId="6866E8EF" w14:textId="77777777" w:rsidR="00BC51EB" w:rsidRDefault="00BC51EB" w:rsidP="00BC51EB">
      <w:pPr>
        <w:pStyle w:val="SourceCode"/>
        <w:rPr>
          <w:rFonts w:eastAsiaTheme="minorHAnsi"/>
          <w:color w:val="000000"/>
          <w:lang w:eastAsia="en-US"/>
        </w:rPr>
      </w:pPr>
      <w:r>
        <w:rPr>
          <w:rFonts w:eastAsiaTheme="minorHAnsi"/>
          <w:color w:val="000000"/>
          <w:lang w:eastAsia="en-US"/>
        </w:rPr>
        <w:tab/>
      </w:r>
      <w:r>
        <w:rPr>
          <w:rFonts w:eastAsiaTheme="minorHAnsi"/>
          <w:lang w:eastAsia="en-US"/>
        </w:rPr>
        <w:t>// Default visibility is private so not accessible outside</w:t>
      </w:r>
    </w:p>
    <w:p w14:paraId="4F0302EC" w14:textId="77777777" w:rsidR="00BC51EB" w:rsidRDefault="00BC51EB" w:rsidP="00BC51EB">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enum</w:t>
      </w:r>
      <w:r>
        <w:rPr>
          <w:rFonts w:eastAsiaTheme="minorHAnsi"/>
          <w:color w:val="000000"/>
          <w:lang w:eastAsia="en-US"/>
        </w:rPr>
        <w:t xml:space="preserve"> Location { None, Left };</w:t>
      </w:r>
    </w:p>
    <w:p w14:paraId="4193F95E" w14:textId="77777777" w:rsidR="00BC51EB" w:rsidRDefault="00BC51EB" w:rsidP="00BC51EB">
      <w:pPr>
        <w:pStyle w:val="SourceCode"/>
        <w:rPr>
          <w:rFonts w:eastAsiaTheme="minorHAnsi"/>
          <w:color w:val="000000"/>
          <w:lang w:eastAsia="en-US"/>
        </w:rPr>
      </w:pPr>
    </w:p>
    <w:p w14:paraId="64D2589F" w14:textId="77777777" w:rsidR="00BC51EB" w:rsidRDefault="00BC51EB" w:rsidP="00BC51EB">
      <w:pPr>
        <w:pStyle w:val="SourceCode"/>
        <w:rPr>
          <w:rFonts w:eastAsiaTheme="minorHAnsi"/>
          <w:color w:val="000000"/>
          <w:lang w:eastAsia="en-US"/>
        </w:rPr>
      </w:pPr>
      <w:r>
        <w:rPr>
          <w:rFonts w:eastAsiaTheme="minorHAnsi"/>
          <w:color w:val="000000"/>
          <w:lang w:eastAsia="en-US"/>
        </w:rPr>
        <w:tab/>
      </w:r>
      <w:r>
        <w:rPr>
          <w:rFonts w:eastAsiaTheme="minorHAnsi"/>
          <w:lang w:eastAsia="en-US"/>
        </w:rPr>
        <w:t xml:space="preserve">// Make the innter struct visibile to the outside </w:t>
      </w:r>
    </w:p>
    <w:p w14:paraId="749EC4EB" w14:textId="77777777" w:rsidR="00BC51EB" w:rsidRDefault="00BC51EB" w:rsidP="00BC51EB">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struct</w:t>
      </w:r>
      <w:r>
        <w:rPr>
          <w:rFonts w:eastAsiaTheme="minorHAnsi"/>
          <w:color w:val="000000"/>
          <w:lang w:eastAsia="en-US"/>
        </w:rPr>
        <w:t xml:space="preserve"> InnerStruct {};</w:t>
      </w:r>
    </w:p>
    <w:p w14:paraId="6C52BA20" w14:textId="09F56090" w:rsidR="003F48CB" w:rsidRPr="003F48CB" w:rsidRDefault="00BC51EB" w:rsidP="00BC51EB">
      <w:pPr>
        <w:pStyle w:val="SourceCode"/>
      </w:pPr>
      <w:r>
        <w:rPr>
          <w:rFonts w:eastAsiaTheme="minorHAnsi"/>
          <w:color w:val="000000"/>
          <w:lang w:eastAsia="en-US"/>
        </w:rPr>
        <w:t>}</w:t>
      </w:r>
    </w:p>
    <w:p w14:paraId="5A0B0181" w14:textId="77777777" w:rsidR="000D6FB9" w:rsidRDefault="000D6FB9">
      <w:pPr>
        <w:spacing w:after="160" w:line="259" w:lineRule="auto"/>
        <w:rPr>
          <w:rFonts w:asciiTheme="majorHAnsi" w:eastAsiaTheme="majorEastAsia" w:hAnsiTheme="majorHAnsi" w:cstheme="majorBidi"/>
          <w:color w:val="31378B" w:themeColor="text2"/>
          <w:sz w:val="28"/>
          <w:szCs w:val="26"/>
        </w:rPr>
      </w:pPr>
      <w:r>
        <w:br w:type="page"/>
      </w:r>
    </w:p>
    <w:p w14:paraId="4FB9BD8C" w14:textId="3DE01ED1" w:rsidR="000D6FB9" w:rsidRDefault="000D6FB9" w:rsidP="000D6FB9">
      <w:pPr>
        <w:pStyle w:val="Heading3"/>
      </w:pPr>
      <w:r>
        <w:lastRenderedPageBreak/>
        <w:t>Events</w:t>
      </w:r>
    </w:p>
    <w:p w14:paraId="23A97FF3" w14:textId="370DAEF1" w:rsidR="000D6FB9" w:rsidRDefault="000D6FB9" w:rsidP="000D6FB9">
      <w:r>
        <w:t>Delegates can be used to implement producer consumer behavior. Consider the following</w:t>
      </w:r>
      <w:r w:rsidR="004E698A">
        <w:t xml:space="preserve"> producer consumer logic</w:t>
      </w:r>
    </w:p>
    <w:p w14:paraId="574D5A38" w14:textId="791BA333" w:rsidR="000A0C2C" w:rsidRDefault="00447396" w:rsidP="00E56DFB">
      <w:pPr>
        <w:pStyle w:val="CodeExampleCode"/>
      </w:pPr>
      <w:r>
        <w:t>Figure</w:t>
      </w:r>
      <w:r w:rsidR="000A0C2C">
        <w:t xml:space="preserve"> </w:t>
      </w:r>
      <w:fldSimple w:instr=" SEQ Figure \* ARABIC ">
        <w:r w:rsidR="008C464D">
          <w:rPr>
            <w:noProof/>
          </w:rPr>
          <w:t>6</w:t>
        </w:r>
      </w:fldSimple>
      <w:r w:rsidR="000A0C2C">
        <w:t xml:space="preserve"> Producer Consumer with Delegates</w:t>
      </w:r>
    </w:p>
    <w:p w14:paraId="47DD5542" w14:textId="77777777" w:rsidR="004E698A" w:rsidRDefault="004E698A" w:rsidP="004E698A">
      <w:pPr>
        <w:pStyle w:val="SourceCode"/>
        <w:rPr>
          <w:rFonts w:eastAsiaTheme="minorHAnsi"/>
          <w:lang w:eastAsia="en-US"/>
        </w:rPr>
      </w:pPr>
      <w:r>
        <w:rPr>
          <w:rFonts w:eastAsiaTheme="minorHAnsi"/>
          <w:color w:val="0000FF"/>
          <w:lang w:eastAsia="en-US"/>
        </w:rPr>
        <w:t>void</w:t>
      </w:r>
      <w:r>
        <w:rPr>
          <w:rFonts w:eastAsiaTheme="minorHAnsi"/>
          <w:lang w:eastAsia="en-US"/>
        </w:rPr>
        <w:t xml:space="preserve"> Main()</w:t>
      </w:r>
    </w:p>
    <w:p w14:paraId="111CA39D" w14:textId="77777777" w:rsidR="004E698A" w:rsidRDefault="004E698A" w:rsidP="004E698A">
      <w:pPr>
        <w:pStyle w:val="SourceCode"/>
        <w:rPr>
          <w:rFonts w:eastAsiaTheme="minorHAnsi"/>
          <w:lang w:eastAsia="en-US"/>
        </w:rPr>
      </w:pPr>
      <w:r>
        <w:rPr>
          <w:rFonts w:eastAsiaTheme="minorHAnsi"/>
          <w:lang w:eastAsia="en-US"/>
        </w:rPr>
        <w:t>{</w:t>
      </w:r>
    </w:p>
    <w:p w14:paraId="12BD8153" w14:textId="77777777" w:rsidR="004E698A" w:rsidRDefault="004E698A" w:rsidP="004E698A">
      <w:pPr>
        <w:pStyle w:val="SourceCode"/>
        <w:rPr>
          <w:rFonts w:eastAsiaTheme="minorHAnsi"/>
          <w:lang w:eastAsia="en-US"/>
        </w:rPr>
      </w:pPr>
      <w:r>
        <w:rPr>
          <w:rFonts w:eastAsiaTheme="minorHAnsi"/>
          <w:lang w:eastAsia="en-US"/>
        </w:rPr>
        <w:tab/>
        <w:t xml:space="preserve">Producer producer = </w:t>
      </w:r>
      <w:r>
        <w:rPr>
          <w:rFonts w:eastAsiaTheme="minorHAnsi"/>
          <w:color w:val="0000FF"/>
          <w:lang w:eastAsia="en-US"/>
        </w:rPr>
        <w:t>new</w:t>
      </w:r>
      <w:r>
        <w:rPr>
          <w:rFonts w:eastAsiaTheme="minorHAnsi"/>
          <w:lang w:eastAsia="en-US"/>
        </w:rPr>
        <w:t xml:space="preserve"> Producer();</w:t>
      </w:r>
    </w:p>
    <w:p w14:paraId="0B1704FA" w14:textId="77777777" w:rsidR="004E698A" w:rsidRDefault="004E698A" w:rsidP="004E698A">
      <w:pPr>
        <w:pStyle w:val="SourceCode"/>
        <w:rPr>
          <w:rFonts w:eastAsiaTheme="minorHAnsi"/>
          <w:lang w:eastAsia="en-US"/>
        </w:rPr>
      </w:pPr>
    </w:p>
    <w:p w14:paraId="0D26AAAA"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9600"/>
          <w:lang w:eastAsia="en-US"/>
        </w:rPr>
        <w:t>// Register First consumer</w:t>
      </w:r>
    </w:p>
    <w:p w14:paraId="1F6DE5F2" w14:textId="77777777" w:rsidR="004E698A" w:rsidRDefault="004E698A" w:rsidP="004E698A">
      <w:pPr>
        <w:pStyle w:val="SourceCode"/>
        <w:rPr>
          <w:rFonts w:eastAsiaTheme="minorHAnsi"/>
          <w:lang w:eastAsia="en-US"/>
        </w:rPr>
      </w:pPr>
      <w:r>
        <w:rPr>
          <w:rFonts w:eastAsiaTheme="minorHAnsi"/>
          <w:lang w:eastAsia="en-US"/>
        </w:rPr>
        <w:tab/>
        <w:t>producer.ValueChanged += x =&gt; WriteLine(</w:t>
      </w:r>
      <w:r>
        <w:rPr>
          <w:rFonts w:eastAsiaTheme="minorHAnsi"/>
          <w:color w:val="B41414"/>
          <w:lang w:eastAsia="en-US"/>
        </w:rPr>
        <w:t xml:space="preserve">$"First </w:t>
      </w:r>
      <w:r>
        <w:rPr>
          <w:rFonts w:eastAsiaTheme="minorHAnsi"/>
          <w:lang w:eastAsia="en-US"/>
        </w:rPr>
        <w:t>{x}</w:t>
      </w:r>
      <w:r>
        <w:rPr>
          <w:rFonts w:eastAsiaTheme="minorHAnsi"/>
          <w:color w:val="B41414"/>
          <w:lang w:eastAsia="en-US"/>
        </w:rPr>
        <w:t>"</w:t>
      </w:r>
      <w:r>
        <w:rPr>
          <w:rFonts w:eastAsiaTheme="minorHAnsi"/>
          <w:lang w:eastAsia="en-US"/>
        </w:rPr>
        <w:t>);</w:t>
      </w:r>
    </w:p>
    <w:p w14:paraId="561B3281" w14:textId="77777777" w:rsidR="004E698A" w:rsidRDefault="004E698A" w:rsidP="004E698A">
      <w:pPr>
        <w:pStyle w:val="SourceCode"/>
        <w:rPr>
          <w:rFonts w:eastAsiaTheme="minorHAnsi"/>
          <w:lang w:eastAsia="en-US"/>
        </w:rPr>
      </w:pPr>
      <w:r>
        <w:rPr>
          <w:rFonts w:eastAsiaTheme="minorHAnsi"/>
          <w:lang w:eastAsia="en-US"/>
        </w:rPr>
        <w:tab/>
      </w:r>
    </w:p>
    <w:p w14:paraId="6C6D648A"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9600"/>
          <w:lang w:eastAsia="en-US"/>
        </w:rPr>
        <w:t>// Register Second consumer</w:t>
      </w:r>
    </w:p>
    <w:p w14:paraId="3BB6EEA1" w14:textId="77777777" w:rsidR="004E698A" w:rsidRDefault="004E698A" w:rsidP="004E698A">
      <w:pPr>
        <w:pStyle w:val="SourceCode"/>
        <w:rPr>
          <w:rFonts w:eastAsiaTheme="minorHAnsi"/>
          <w:lang w:eastAsia="en-US"/>
        </w:rPr>
      </w:pPr>
      <w:r>
        <w:rPr>
          <w:rFonts w:eastAsiaTheme="minorHAnsi"/>
          <w:lang w:eastAsia="en-US"/>
        </w:rPr>
        <w:tab/>
        <w:t>producer.ValueChanged += x =&gt; WriteLine(</w:t>
      </w:r>
      <w:r>
        <w:rPr>
          <w:rFonts w:eastAsiaTheme="minorHAnsi"/>
          <w:color w:val="B41414"/>
          <w:lang w:eastAsia="en-US"/>
        </w:rPr>
        <w:t xml:space="preserve">$"Second </w:t>
      </w:r>
      <w:r>
        <w:rPr>
          <w:rFonts w:eastAsiaTheme="minorHAnsi"/>
          <w:lang w:eastAsia="en-US"/>
        </w:rPr>
        <w:t>{x}</w:t>
      </w:r>
      <w:r>
        <w:rPr>
          <w:rFonts w:eastAsiaTheme="minorHAnsi"/>
          <w:color w:val="B41414"/>
          <w:lang w:eastAsia="en-US"/>
        </w:rPr>
        <w:t>"</w:t>
      </w:r>
      <w:r>
        <w:rPr>
          <w:rFonts w:eastAsiaTheme="minorHAnsi"/>
          <w:lang w:eastAsia="en-US"/>
        </w:rPr>
        <w:t>);</w:t>
      </w:r>
    </w:p>
    <w:p w14:paraId="73ED70ED" w14:textId="77777777" w:rsidR="004E698A" w:rsidRDefault="004E698A" w:rsidP="004E698A">
      <w:pPr>
        <w:pStyle w:val="SourceCode"/>
        <w:rPr>
          <w:rFonts w:eastAsiaTheme="minorHAnsi"/>
          <w:lang w:eastAsia="en-US"/>
        </w:rPr>
      </w:pPr>
      <w:r>
        <w:rPr>
          <w:rFonts w:eastAsiaTheme="minorHAnsi"/>
          <w:lang w:eastAsia="en-US"/>
        </w:rPr>
        <w:tab/>
      </w:r>
    </w:p>
    <w:p w14:paraId="77121726"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9600"/>
          <w:lang w:eastAsia="en-US"/>
        </w:rPr>
        <w:t>// Producer does something</w:t>
      </w:r>
    </w:p>
    <w:p w14:paraId="0C0F121B" w14:textId="77777777" w:rsidR="004E698A" w:rsidRDefault="004E698A" w:rsidP="004E698A">
      <w:pPr>
        <w:pStyle w:val="SourceCode"/>
        <w:rPr>
          <w:rFonts w:eastAsiaTheme="minorHAnsi"/>
          <w:lang w:eastAsia="en-US"/>
        </w:rPr>
      </w:pPr>
      <w:r>
        <w:rPr>
          <w:rFonts w:eastAsiaTheme="minorHAnsi"/>
          <w:lang w:eastAsia="en-US"/>
        </w:rPr>
        <w:tab/>
        <w:t>producer.Fire();</w:t>
      </w:r>
    </w:p>
    <w:p w14:paraId="39364EAE" w14:textId="77777777" w:rsidR="004E698A" w:rsidRDefault="004E698A" w:rsidP="004E698A">
      <w:pPr>
        <w:pStyle w:val="SourceCode"/>
        <w:rPr>
          <w:rFonts w:eastAsiaTheme="minorHAnsi"/>
          <w:lang w:eastAsia="en-US"/>
        </w:rPr>
      </w:pPr>
      <w:r>
        <w:rPr>
          <w:rFonts w:eastAsiaTheme="minorHAnsi"/>
          <w:lang w:eastAsia="en-US"/>
        </w:rPr>
        <w:t>}</w:t>
      </w:r>
    </w:p>
    <w:p w14:paraId="73753DE1" w14:textId="77777777" w:rsidR="004E698A" w:rsidRDefault="004E698A" w:rsidP="004E698A">
      <w:pPr>
        <w:pStyle w:val="SourceCode"/>
        <w:rPr>
          <w:rFonts w:eastAsiaTheme="minorHAnsi"/>
          <w:lang w:eastAsia="en-US"/>
        </w:rPr>
      </w:pPr>
    </w:p>
    <w:p w14:paraId="73D3C451" w14:textId="77777777" w:rsidR="004E698A" w:rsidRDefault="004E698A" w:rsidP="004E698A">
      <w:pPr>
        <w:pStyle w:val="SourceCode"/>
        <w:rPr>
          <w:rFonts w:eastAsiaTheme="minorHAnsi"/>
          <w:lang w:eastAsia="en-US"/>
        </w:rPr>
      </w:pPr>
    </w:p>
    <w:p w14:paraId="1E1F40B4" w14:textId="77777777" w:rsidR="004E698A" w:rsidRDefault="004E698A" w:rsidP="004E698A">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delegate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ValueChangedEventHandler(</w:t>
      </w:r>
      <w:r>
        <w:rPr>
          <w:rFonts w:eastAsiaTheme="minorHAnsi"/>
          <w:color w:val="0000FF"/>
          <w:lang w:eastAsia="en-US"/>
        </w:rPr>
        <w:t>double</w:t>
      </w:r>
      <w:r>
        <w:rPr>
          <w:rFonts w:eastAsiaTheme="minorHAnsi"/>
          <w:lang w:eastAsia="en-US"/>
        </w:rPr>
        <w:t xml:space="preserve"> newValue);</w:t>
      </w:r>
    </w:p>
    <w:p w14:paraId="3001F4CF" w14:textId="77777777" w:rsidR="004E698A" w:rsidRDefault="004E698A" w:rsidP="004E698A">
      <w:pPr>
        <w:pStyle w:val="SourceCode"/>
        <w:rPr>
          <w:rFonts w:eastAsiaTheme="minorHAnsi"/>
          <w:lang w:eastAsia="en-US"/>
        </w:rPr>
      </w:pPr>
    </w:p>
    <w:p w14:paraId="5619849C" w14:textId="77777777" w:rsidR="004E698A" w:rsidRDefault="004E698A" w:rsidP="004E698A">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Producer </w:t>
      </w:r>
    </w:p>
    <w:p w14:paraId="2C014597" w14:textId="77777777" w:rsidR="004E698A" w:rsidRDefault="004E698A" w:rsidP="004E698A">
      <w:pPr>
        <w:pStyle w:val="SourceCode"/>
        <w:rPr>
          <w:rFonts w:eastAsiaTheme="minorHAnsi"/>
          <w:lang w:eastAsia="en-US"/>
        </w:rPr>
      </w:pPr>
      <w:r>
        <w:rPr>
          <w:rFonts w:eastAsiaTheme="minorHAnsi"/>
          <w:lang w:eastAsia="en-US"/>
        </w:rPr>
        <w:t>{</w:t>
      </w:r>
    </w:p>
    <w:p w14:paraId="47D7816E"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ValueChangedEventHandler ValueChanged;</w:t>
      </w:r>
    </w:p>
    <w:p w14:paraId="318D2F0E" w14:textId="77777777" w:rsidR="004E698A" w:rsidRDefault="004E698A" w:rsidP="004E698A">
      <w:pPr>
        <w:pStyle w:val="SourceCode"/>
        <w:rPr>
          <w:rFonts w:eastAsiaTheme="minorHAnsi"/>
          <w:lang w:eastAsia="en-US"/>
        </w:rPr>
      </w:pPr>
      <w:r>
        <w:rPr>
          <w:rFonts w:eastAsiaTheme="minorHAnsi"/>
          <w:lang w:eastAsia="en-US"/>
        </w:rPr>
        <w:tab/>
      </w:r>
    </w:p>
    <w:p w14:paraId="1052FA9D"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OnValueChanged(</w:t>
      </w:r>
      <w:r>
        <w:rPr>
          <w:rFonts w:eastAsiaTheme="minorHAnsi"/>
          <w:color w:val="0000FF"/>
          <w:lang w:eastAsia="en-US"/>
        </w:rPr>
        <w:t>double</w:t>
      </w:r>
      <w:r>
        <w:rPr>
          <w:rFonts w:eastAsiaTheme="minorHAnsi"/>
          <w:lang w:eastAsia="en-US"/>
        </w:rPr>
        <w:t xml:space="preserve"> newValue)</w:t>
      </w:r>
    </w:p>
    <w:p w14:paraId="5A651A4C" w14:textId="77777777" w:rsidR="004E698A" w:rsidRDefault="004E698A" w:rsidP="004E698A">
      <w:pPr>
        <w:pStyle w:val="SourceCode"/>
        <w:rPr>
          <w:rFonts w:eastAsiaTheme="minorHAnsi"/>
          <w:lang w:eastAsia="en-US"/>
        </w:rPr>
      </w:pPr>
      <w:r>
        <w:rPr>
          <w:rFonts w:eastAsiaTheme="minorHAnsi"/>
          <w:lang w:eastAsia="en-US"/>
        </w:rPr>
        <w:tab/>
        <w:t>{</w:t>
      </w:r>
    </w:p>
    <w:p w14:paraId="73AEB777"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lang w:eastAsia="en-US"/>
        </w:rPr>
        <w:tab/>
        <w:t>ValueChanged?.Invoke(newValue);</w:t>
      </w:r>
    </w:p>
    <w:p w14:paraId="10C1329D" w14:textId="77777777" w:rsidR="004E698A" w:rsidRDefault="004E698A" w:rsidP="004E698A">
      <w:pPr>
        <w:pStyle w:val="SourceCode"/>
        <w:rPr>
          <w:rFonts w:eastAsiaTheme="minorHAnsi"/>
          <w:lang w:eastAsia="en-US"/>
        </w:rPr>
      </w:pPr>
      <w:r>
        <w:rPr>
          <w:rFonts w:eastAsiaTheme="minorHAnsi"/>
          <w:lang w:eastAsia="en-US"/>
        </w:rPr>
        <w:tab/>
        <w:t>}</w:t>
      </w:r>
    </w:p>
    <w:p w14:paraId="5EBF778B" w14:textId="77777777" w:rsidR="004E698A" w:rsidRDefault="004E698A" w:rsidP="004E698A">
      <w:pPr>
        <w:pStyle w:val="SourceCode"/>
        <w:rPr>
          <w:rFonts w:eastAsiaTheme="minorHAnsi"/>
          <w:lang w:eastAsia="en-US"/>
        </w:rPr>
      </w:pPr>
      <w:r>
        <w:rPr>
          <w:rFonts w:eastAsiaTheme="minorHAnsi"/>
          <w:lang w:eastAsia="en-US"/>
        </w:rPr>
        <w:tab/>
      </w:r>
    </w:p>
    <w:p w14:paraId="7259E669" w14:textId="77777777" w:rsidR="004E698A" w:rsidRDefault="004E698A" w:rsidP="004E698A">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Fire() =&gt; OnValueChanged(</w:t>
      </w:r>
      <w:r>
        <w:rPr>
          <w:rFonts w:eastAsiaTheme="minorHAnsi"/>
          <w:color w:val="C81EFA"/>
          <w:lang w:eastAsia="en-US"/>
        </w:rPr>
        <w:t>3.4</w:t>
      </w:r>
      <w:r>
        <w:rPr>
          <w:rFonts w:eastAsiaTheme="minorHAnsi"/>
          <w:lang w:eastAsia="en-US"/>
        </w:rPr>
        <w:t>);</w:t>
      </w:r>
    </w:p>
    <w:p w14:paraId="22FD1D0F" w14:textId="7DE93EF4" w:rsidR="004E698A" w:rsidRDefault="004E698A" w:rsidP="004E698A">
      <w:pPr>
        <w:pStyle w:val="SourceCode"/>
      </w:pPr>
      <w:r>
        <w:rPr>
          <w:rFonts w:eastAsiaTheme="minorHAnsi"/>
          <w:lang w:eastAsia="en-US"/>
        </w:rPr>
        <w:t>}</w:t>
      </w:r>
    </w:p>
    <w:p w14:paraId="389E49D2" w14:textId="4628DEDE" w:rsidR="000D6FB9" w:rsidRDefault="000D6FB9" w:rsidP="000D6FB9"/>
    <w:p w14:paraId="28FAD3C6" w14:textId="3192D020" w:rsidR="003B721D" w:rsidRDefault="003B721D" w:rsidP="000D6FB9">
      <w:r>
        <w:t>There are, however, shortcomings with this approach</w:t>
      </w:r>
      <w:r w:rsidR="005B43C8">
        <w:t xml:space="preserve">. Firstly consumers can interfere with </w:t>
      </w:r>
      <w:r w:rsidR="009E3BB4">
        <w:t xml:space="preserve">each other. Secondly consumers can invoke the delegate </w:t>
      </w:r>
      <w:r w:rsidR="00D35E5C">
        <w:t>which is the responsibility of the producer</w:t>
      </w:r>
    </w:p>
    <w:p w14:paraId="341A8BC3" w14:textId="3CECFB6F" w:rsidR="003B721D" w:rsidRDefault="00447396" w:rsidP="003B721D">
      <w:pPr>
        <w:pStyle w:val="CodeExampleCode"/>
      </w:pPr>
      <w:r>
        <w:t>Figure</w:t>
      </w:r>
      <w:r w:rsidR="003B721D">
        <w:t xml:space="preserve"> </w:t>
      </w:r>
      <w:fldSimple w:instr=" SEQ Figure \* ARABIC ">
        <w:r w:rsidR="008C464D">
          <w:rPr>
            <w:noProof/>
          </w:rPr>
          <w:t>7</w:t>
        </w:r>
      </w:fldSimple>
      <w:r w:rsidR="003B721D">
        <w:t xml:space="preserve"> Problems with Delegate Approach</w:t>
      </w:r>
    </w:p>
    <w:p w14:paraId="73AB290C" w14:textId="77777777" w:rsidR="0040592C" w:rsidRDefault="0040592C" w:rsidP="0040592C">
      <w:pPr>
        <w:pStyle w:val="SourceCode"/>
        <w:rPr>
          <w:rFonts w:eastAsiaTheme="minorHAnsi"/>
          <w:color w:val="000000"/>
          <w:lang w:eastAsia="en-US"/>
        </w:rPr>
      </w:pPr>
      <w:r>
        <w:rPr>
          <w:rFonts w:eastAsiaTheme="minorHAnsi"/>
          <w:color w:val="000000"/>
          <w:lang w:eastAsia="en-US"/>
        </w:rPr>
        <w:tab/>
      </w:r>
      <w:r>
        <w:rPr>
          <w:rFonts w:eastAsiaTheme="minorHAnsi"/>
          <w:lang w:eastAsia="en-US"/>
        </w:rPr>
        <w:t>// 1. Second consumer blows away first</w:t>
      </w:r>
    </w:p>
    <w:p w14:paraId="0852B9CF" w14:textId="77777777" w:rsidR="0040592C" w:rsidRDefault="0040592C" w:rsidP="0040592C">
      <w:pPr>
        <w:pStyle w:val="SourceCode"/>
        <w:rPr>
          <w:rFonts w:eastAsiaTheme="minorHAnsi"/>
          <w:color w:val="000000"/>
          <w:lang w:eastAsia="en-US"/>
        </w:rPr>
      </w:pPr>
      <w:r>
        <w:rPr>
          <w:rFonts w:eastAsiaTheme="minorHAnsi"/>
          <w:color w:val="000000"/>
          <w:lang w:eastAsia="en-US"/>
        </w:rPr>
        <w:tab/>
        <w:t>producer.ValueChanged = x =&gt; WriteLine(</w:t>
      </w:r>
      <w:r>
        <w:rPr>
          <w:rFonts w:eastAsiaTheme="minorHAnsi"/>
          <w:color w:val="B41414"/>
          <w:lang w:eastAsia="en-US"/>
        </w:rPr>
        <w:t xml:space="preserve">$"Second </w:t>
      </w:r>
      <w:r>
        <w:rPr>
          <w:rFonts w:eastAsiaTheme="minorHAnsi"/>
          <w:color w:val="000000"/>
          <w:lang w:eastAsia="en-US"/>
        </w:rPr>
        <w:t>{x}</w:t>
      </w:r>
      <w:r>
        <w:rPr>
          <w:rFonts w:eastAsiaTheme="minorHAnsi"/>
          <w:color w:val="B41414"/>
          <w:lang w:eastAsia="en-US"/>
        </w:rPr>
        <w:t>"</w:t>
      </w:r>
      <w:r>
        <w:rPr>
          <w:rFonts w:eastAsiaTheme="minorHAnsi"/>
          <w:color w:val="000000"/>
          <w:lang w:eastAsia="en-US"/>
        </w:rPr>
        <w:t>);</w:t>
      </w:r>
    </w:p>
    <w:p w14:paraId="68AEE4D5" w14:textId="77777777" w:rsidR="0040592C" w:rsidRDefault="0040592C" w:rsidP="0040592C">
      <w:pPr>
        <w:pStyle w:val="SourceCode"/>
        <w:rPr>
          <w:rFonts w:eastAsiaTheme="minorHAnsi"/>
          <w:color w:val="000000"/>
          <w:lang w:eastAsia="en-US"/>
        </w:rPr>
      </w:pPr>
      <w:r>
        <w:rPr>
          <w:rFonts w:eastAsiaTheme="minorHAnsi"/>
          <w:color w:val="000000"/>
          <w:lang w:eastAsia="en-US"/>
        </w:rPr>
        <w:tab/>
      </w:r>
    </w:p>
    <w:p w14:paraId="188DA6C8" w14:textId="77777777" w:rsidR="0040592C" w:rsidRDefault="0040592C" w:rsidP="0040592C">
      <w:pPr>
        <w:pStyle w:val="SourceCode"/>
        <w:rPr>
          <w:rFonts w:eastAsiaTheme="minorHAnsi"/>
          <w:color w:val="000000"/>
          <w:lang w:eastAsia="en-US"/>
        </w:rPr>
      </w:pPr>
      <w:r>
        <w:rPr>
          <w:rFonts w:eastAsiaTheme="minorHAnsi"/>
          <w:color w:val="000000"/>
          <w:lang w:eastAsia="en-US"/>
        </w:rPr>
        <w:tab/>
      </w:r>
      <w:r>
        <w:rPr>
          <w:rFonts w:eastAsiaTheme="minorHAnsi"/>
          <w:lang w:eastAsia="en-US"/>
        </w:rPr>
        <w:t>//2. Consumer forcer producer to raise events</w:t>
      </w:r>
    </w:p>
    <w:p w14:paraId="4B7DF139" w14:textId="0D44139C" w:rsidR="0040592C" w:rsidRDefault="0040592C" w:rsidP="0040592C">
      <w:pPr>
        <w:pStyle w:val="SourceCode"/>
      </w:pPr>
      <w:r>
        <w:rPr>
          <w:rFonts w:eastAsiaTheme="minorHAnsi"/>
          <w:color w:val="000000"/>
          <w:lang w:eastAsia="en-US"/>
        </w:rPr>
        <w:tab/>
        <w:t>producer.ValueChanged.Invoke(</w:t>
      </w:r>
      <w:r>
        <w:rPr>
          <w:rFonts w:eastAsiaTheme="minorHAnsi"/>
          <w:color w:val="C81EFA"/>
          <w:lang w:eastAsia="en-US"/>
        </w:rPr>
        <w:t>6.7</w:t>
      </w:r>
      <w:r>
        <w:rPr>
          <w:rFonts w:eastAsiaTheme="minorHAnsi"/>
          <w:color w:val="000000"/>
          <w:lang w:eastAsia="en-US"/>
        </w:rPr>
        <w:t>);</w:t>
      </w:r>
    </w:p>
    <w:p w14:paraId="2B82CE23" w14:textId="633806E2" w:rsidR="000D6FB9" w:rsidRDefault="000D6FB9" w:rsidP="000D6FB9"/>
    <w:p w14:paraId="3B81B074" w14:textId="77777777" w:rsidR="002C55B7" w:rsidRDefault="002C55B7">
      <w:pPr>
        <w:spacing w:after="160" w:line="259" w:lineRule="auto"/>
      </w:pPr>
      <w:r>
        <w:br w:type="page"/>
      </w:r>
    </w:p>
    <w:p w14:paraId="176C83A5" w14:textId="04FB500D" w:rsidR="002C55B7" w:rsidRPr="000C612F" w:rsidRDefault="00D35E5C" w:rsidP="000C612F">
      <w:r>
        <w:lastRenderedPageBreak/>
        <w:t>Events solve these problems with compiler support and a standard patter</w:t>
      </w:r>
      <w:r w:rsidR="00752BBA">
        <w:t>n</w:t>
      </w:r>
      <w:r>
        <w:t>. Consider the followi</w:t>
      </w:r>
      <w:r w:rsidR="00D558A0">
        <w:t>ng</w:t>
      </w:r>
      <w:r w:rsidR="00051E4B">
        <w:t xml:space="preserve"> code implementation</w:t>
      </w:r>
    </w:p>
    <w:p w14:paraId="3902FF3F" w14:textId="77777777" w:rsidR="002C55B7" w:rsidRDefault="002C55B7" w:rsidP="00BA073B">
      <w:pPr>
        <w:pStyle w:val="SourceCode"/>
        <w:rPr>
          <w:rFonts w:eastAsiaTheme="minorHAnsi"/>
          <w:lang w:eastAsia="en-US"/>
        </w:rPr>
      </w:pPr>
    </w:p>
    <w:p w14:paraId="7D5EAB4B"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9600"/>
          <w:szCs w:val="24"/>
          <w:lang w:eastAsia="en-US"/>
        </w:rPr>
        <w:t xml:space="preserve">// 1. Create a subclass of EventArgs with a public </w:t>
      </w:r>
    </w:p>
    <w:p w14:paraId="33DE47C5"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9600"/>
          <w:szCs w:val="24"/>
          <w:lang w:eastAsia="en-US"/>
        </w:rPr>
        <w:t>//    readonly field for the new value</w:t>
      </w:r>
    </w:p>
    <w:p w14:paraId="71741D37"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class</w:t>
      </w:r>
      <w:r>
        <w:rPr>
          <w:rFonts w:ascii="Consolas" w:eastAsiaTheme="minorHAnsi" w:hAnsi="Consolas"/>
          <w:color w:val="000000"/>
          <w:szCs w:val="24"/>
          <w:lang w:eastAsia="en-US"/>
        </w:rPr>
        <w:t xml:space="preserve"> ValueChangedEventArgs : EventArgs</w:t>
      </w:r>
    </w:p>
    <w:p w14:paraId="0E91C038"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w:t>
      </w:r>
    </w:p>
    <w:p w14:paraId="0887D3ED"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readonly</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double</w:t>
      </w:r>
      <w:r>
        <w:rPr>
          <w:rFonts w:ascii="Consolas" w:eastAsiaTheme="minorHAnsi" w:hAnsi="Consolas"/>
          <w:color w:val="000000"/>
          <w:szCs w:val="24"/>
          <w:lang w:eastAsia="en-US"/>
        </w:rPr>
        <w:t xml:space="preserve"> NewValue;</w:t>
      </w:r>
    </w:p>
    <w:p w14:paraId="5DD9EBAF"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p>
    <w:p w14:paraId="0C338872"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ValueChangedEventArgs(</w:t>
      </w:r>
      <w:r>
        <w:rPr>
          <w:rFonts w:ascii="Consolas" w:eastAsiaTheme="minorHAnsi" w:hAnsi="Consolas"/>
          <w:color w:val="0000FF"/>
          <w:szCs w:val="24"/>
          <w:lang w:eastAsia="en-US"/>
        </w:rPr>
        <w:t>double</w:t>
      </w:r>
      <w:r>
        <w:rPr>
          <w:rFonts w:ascii="Consolas" w:eastAsiaTheme="minorHAnsi" w:hAnsi="Consolas"/>
          <w:color w:val="000000"/>
          <w:szCs w:val="24"/>
          <w:lang w:eastAsia="en-US"/>
        </w:rPr>
        <w:t xml:space="preserve"> newValue)</w:t>
      </w:r>
    </w:p>
    <w:p w14:paraId="30063829"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79A53FF4"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00"/>
          <w:szCs w:val="24"/>
          <w:lang w:eastAsia="en-US"/>
        </w:rPr>
        <w:tab/>
        <w:t>NewValue = newValue;</w:t>
      </w:r>
    </w:p>
    <w:p w14:paraId="53936348"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5854B3DF"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w:t>
      </w:r>
    </w:p>
    <w:p w14:paraId="44854F5F" w14:textId="77777777" w:rsidR="00BA073B" w:rsidRDefault="00BA073B" w:rsidP="00BA073B">
      <w:pPr>
        <w:pStyle w:val="SourceCode"/>
        <w:rPr>
          <w:rFonts w:ascii="Consolas" w:eastAsiaTheme="minorHAnsi" w:hAnsi="Consolas"/>
          <w:color w:val="000000"/>
          <w:szCs w:val="24"/>
          <w:lang w:eastAsia="en-US"/>
        </w:rPr>
      </w:pPr>
    </w:p>
    <w:p w14:paraId="4942D5CA"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class</w:t>
      </w:r>
      <w:r>
        <w:rPr>
          <w:rFonts w:ascii="Consolas" w:eastAsiaTheme="minorHAnsi" w:hAnsi="Consolas"/>
          <w:color w:val="000000"/>
          <w:szCs w:val="24"/>
          <w:lang w:eastAsia="en-US"/>
        </w:rPr>
        <w:t xml:space="preserve"> Producer </w:t>
      </w:r>
    </w:p>
    <w:p w14:paraId="24107DE7"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w:t>
      </w:r>
    </w:p>
    <w:p w14:paraId="27BAC064"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9600"/>
          <w:szCs w:val="24"/>
          <w:lang w:eastAsia="en-US"/>
        </w:rPr>
        <w:t>// 2. Add an event using the generic EventHandler delegate</w:t>
      </w:r>
    </w:p>
    <w:p w14:paraId="42737C04"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9600"/>
          <w:szCs w:val="24"/>
          <w:lang w:eastAsia="en-US"/>
        </w:rPr>
        <w:t>//    type</w:t>
      </w:r>
    </w:p>
    <w:p w14:paraId="63698E6D"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event</w:t>
      </w:r>
      <w:r>
        <w:rPr>
          <w:rFonts w:ascii="Consolas" w:eastAsiaTheme="minorHAnsi" w:hAnsi="Consolas"/>
          <w:color w:val="000000"/>
          <w:szCs w:val="24"/>
          <w:lang w:eastAsia="en-US"/>
        </w:rPr>
        <w:t xml:space="preserve"> EventHandler&lt;ValueChangedEventArgs&gt; ValueChanged;</w:t>
      </w:r>
    </w:p>
    <w:p w14:paraId="6389D7CB"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p>
    <w:p w14:paraId="3A286BAD"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9600"/>
          <w:szCs w:val="24"/>
          <w:lang w:eastAsia="en-US"/>
        </w:rPr>
        <w:t>// 3. Add a method called OnValueChanged that raised the event</w:t>
      </w:r>
    </w:p>
    <w:p w14:paraId="3BB79906"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FF"/>
          <w:szCs w:val="24"/>
          <w:lang w:eastAsia="en-US"/>
        </w:rPr>
        <w:t>protected</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void</w:t>
      </w:r>
      <w:r>
        <w:rPr>
          <w:rFonts w:ascii="Consolas" w:eastAsiaTheme="minorHAnsi" w:hAnsi="Consolas"/>
          <w:color w:val="000000"/>
          <w:szCs w:val="24"/>
          <w:lang w:eastAsia="en-US"/>
        </w:rPr>
        <w:t xml:space="preserve"> OnValueChanged(ValueChangedEventArgs args)</w:t>
      </w:r>
    </w:p>
    <w:p w14:paraId="0D765878"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102CAC8B"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00"/>
          <w:szCs w:val="24"/>
          <w:lang w:eastAsia="en-US"/>
        </w:rPr>
        <w:tab/>
        <w:t>ValueChanged?.Invoke(</w:t>
      </w:r>
      <w:r>
        <w:rPr>
          <w:rFonts w:ascii="Consolas" w:eastAsiaTheme="minorHAnsi" w:hAnsi="Consolas"/>
          <w:color w:val="0000FF"/>
          <w:szCs w:val="24"/>
          <w:lang w:eastAsia="en-US"/>
        </w:rPr>
        <w:t>this</w:t>
      </w:r>
      <w:r>
        <w:rPr>
          <w:rFonts w:ascii="Consolas" w:eastAsiaTheme="minorHAnsi" w:hAnsi="Consolas"/>
          <w:color w:val="000000"/>
          <w:szCs w:val="24"/>
          <w:lang w:eastAsia="en-US"/>
        </w:rPr>
        <w:t>,args);</w:t>
      </w:r>
    </w:p>
    <w:p w14:paraId="1CE405C6"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72BE3606"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p>
    <w:p w14:paraId="062B6DC2"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FF"/>
          <w:szCs w:val="24"/>
          <w:lang w:eastAsia="en-US"/>
        </w:rPr>
        <w:t>public</w:t>
      </w:r>
      <w:r>
        <w:rPr>
          <w:rFonts w:ascii="Consolas" w:eastAsiaTheme="minorHAnsi" w:hAnsi="Consolas"/>
          <w:color w:val="000000"/>
          <w:szCs w:val="24"/>
          <w:lang w:eastAsia="en-US"/>
        </w:rPr>
        <w:t xml:space="preserve"> </w:t>
      </w:r>
      <w:r>
        <w:rPr>
          <w:rFonts w:ascii="Consolas" w:eastAsiaTheme="minorHAnsi" w:hAnsi="Consolas"/>
          <w:color w:val="0000FF"/>
          <w:szCs w:val="24"/>
          <w:lang w:eastAsia="en-US"/>
        </w:rPr>
        <w:t>void</w:t>
      </w:r>
      <w:r>
        <w:rPr>
          <w:rFonts w:ascii="Consolas" w:eastAsiaTheme="minorHAnsi" w:hAnsi="Consolas"/>
          <w:color w:val="000000"/>
          <w:szCs w:val="24"/>
          <w:lang w:eastAsia="en-US"/>
        </w:rPr>
        <w:t xml:space="preserve"> Fire(</w:t>
      </w:r>
      <w:r>
        <w:rPr>
          <w:rFonts w:ascii="Consolas" w:eastAsiaTheme="minorHAnsi" w:hAnsi="Consolas"/>
          <w:color w:val="0000FF"/>
          <w:szCs w:val="24"/>
          <w:lang w:eastAsia="en-US"/>
        </w:rPr>
        <w:t>double</w:t>
      </w:r>
      <w:r>
        <w:rPr>
          <w:rFonts w:ascii="Consolas" w:eastAsiaTheme="minorHAnsi" w:hAnsi="Consolas"/>
          <w:color w:val="000000"/>
          <w:szCs w:val="24"/>
          <w:lang w:eastAsia="en-US"/>
        </w:rPr>
        <w:t xml:space="preserve"> newValue)</w:t>
      </w:r>
    </w:p>
    <w:p w14:paraId="4B1E5C68"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66CBCCB5"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r>
      <w:r>
        <w:rPr>
          <w:rFonts w:ascii="Consolas" w:eastAsiaTheme="minorHAnsi" w:hAnsi="Consolas"/>
          <w:color w:val="000000"/>
          <w:szCs w:val="24"/>
          <w:lang w:eastAsia="en-US"/>
        </w:rPr>
        <w:tab/>
        <w:t>OnValueChanged(</w:t>
      </w:r>
      <w:r>
        <w:rPr>
          <w:rFonts w:ascii="Consolas" w:eastAsiaTheme="minorHAnsi" w:hAnsi="Consolas"/>
          <w:color w:val="0000FF"/>
          <w:szCs w:val="24"/>
          <w:lang w:eastAsia="en-US"/>
        </w:rPr>
        <w:t>new</w:t>
      </w:r>
      <w:r>
        <w:rPr>
          <w:rFonts w:ascii="Consolas" w:eastAsiaTheme="minorHAnsi" w:hAnsi="Consolas"/>
          <w:color w:val="000000"/>
          <w:szCs w:val="24"/>
          <w:lang w:eastAsia="en-US"/>
        </w:rPr>
        <w:t xml:space="preserve"> ValueChangedEventArgs(newValue));</w:t>
      </w:r>
    </w:p>
    <w:p w14:paraId="33792E2C" w14:textId="77777777" w:rsidR="00BA073B" w:rsidRDefault="00BA073B" w:rsidP="00BA073B">
      <w:pPr>
        <w:pStyle w:val="SourceCode"/>
        <w:rPr>
          <w:rFonts w:ascii="Consolas" w:eastAsiaTheme="minorHAnsi" w:hAnsi="Consolas"/>
          <w:color w:val="000000"/>
          <w:szCs w:val="24"/>
          <w:lang w:eastAsia="en-US"/>
        </w:rPr>
      </w:pPr>
      <w:r>
        <w:rPr>
          <w:rFonts w:ascii="Consolas" w:eastAsiaTheme="minorHAnsi" w:hAnsi="Consolas"/>
          <w:color w:val="000000"/>
          <w:szCs w:val="24"/>
          <w:lang w:eastAsia="en-US"/>
        </w:rPr>
        <w:tab/>
        <w:t>}</w:t>
      </w:r>
    </w:p>
    <w:p w14:paraId="7B8438F4" w14:textId="4AED0F79" w:rsidR="005B507D" w:rsidRDefault="00BA073B" w:rsidP="00BA073B">
      <w:pPr>
        <w:pStyle w:val="SourceCode"/>
        <w:rPr>
          <w:rFonts w:asciiTheme="majorHAnsi" w:eastAsiaTheme="majorEastAsia" w:hAnsiTheme="majorHAnsi" w:cstheme="majorBidi"/>
          <w:color w:val="31378B" w:themeColor="text2"/>
          <w:sz w:val="32"/>
          <w:szCs w:val="28"/>
        </w:rPr>
      </w:pPr>
      <w:r>
        <w:rPr>
          <w:rFonts w:ascii="Consolas" w:eastAsiaTheme="minorHAnsi" w:hAnsi="Consolas"/>
          <w:color w:val="000000"/>
          <w:szCs w:val="24"/>
          <w:lang w:eastAsia="en-US"/>
        </w:rPr>
        <w:t>}</w:t>
      </w:r>
    </w:p>
    <w:p w14:paraId="37B67837" w14:textId="383AAB69" w:rsidR="005B507D" w:rsidRDefault="005B507D" w:rsidP="002C55B7">
      <w:pPr>
        <w:pStyle w:val="SourceCode"/>
        <w:rPr>
          <w:rFonts w:asciiTheme="majorHAnsi" w:eastAsiaTheme="majorEastAsia" w:hAnsiTheme="majorHAnsi" w:cstheme="majorBidi"/>
          <w:color w:val="31378B" w:themeColor="text2"/>
          <w:sz w:val="32"/>
          <w:szCs w:val="28"/>
        </w:rPr>
      </w:pPr>
    </w:p>
    <w:p w14:paraId="3DCEBDD1" w14:textId="0E2125A5" w:rsidR="00FD021B" w:rsidRDefault="00FD021B" w:rsidP="00FD021B">
      <w:pPr>
        <w:pStyle w:val="ListNumber"/>
        <w:numPr>
          <w:ilvl w:val="0"/>
          <w:numId w:val="0"/>
        </w:numPr>
        <w:rPr>
          <w:rFonts w:eastAsiaTheme="majorEastAsia"/>
        </w:rPr>
      </w:pPr>
      <w:r>
        <w:rPr>
          <w:rFonts w:eastAsiaTheme="majorEastAsia"/>
        </w:rPr>
        <w:t>By using th</w:t>
      </w:r>
      <w:r w:rsidR="00B23CB7">
        <w:rPr>
          <w:rFonts w:eastAsiaTheme="majorEastAsia"/>
        </w:rPr>
        <w:t xml:space="preserve">e event member we get language support for separating the producer and consumer behaviour. Consumers can no longer interfere with each other or </w:t>
      </w:r>
      <w:r w:rsidR="00A105C7">
        <w:rPr>
          <w:rFonts w:eastAsiaTheme="majorEastAsia"/>
        </w:rPr>
        <w:t>cause the underlying delegate to fire.</w:t>
      </w:r>
      <w:r w:rsidR="00EF1960">
        <w:rPr>
          <w:rFonts w:eastAsiaTheme="majorEastAsia"/>
        </w:rPr>
        <w:t xml:space="preserve"> We can write our own logic for registering and deregisting with the delegate as follows.</w:t>
      </w:r>
      <w:r w:rsidR="00A03CB0">
        <w:rPr>
          <w:rFonts w:eastAsiaTheme="majorEastAsia"/>
        </w:rPr>
        <w:t xml:space="preserve"> The following is an explicity implementation of the previous code</w:t>
      </w:r>
    </w:p>
    <w:p w14:paraId="0E591EEA" w14:textId="77777777" w:rsidR="004D1CB3" w:rsidRDefault="004D1CB3">
      <w:pPr>
        <w:spacing w:after="160" w:line="259" w:lineRule="auto"/>
        <w:rPr>
          <w:rFonts w:ascii="Courier New" w:eastAsiaTheme="minorHAnsi" w:hAnsi="Courier New" w:cs="Consolas"/>
          <w:noProof/>
          <w:color w:val="0000FF"/>
          <w:sz w:val="20"/>
          <w:szCs w:val="19"/>
          <w:shd w:val="clear" w:color="auto" w:fill="FFFFFF"/>
          <w:lang w:eastAsia="en-US"/>
        </w:rPr>
      </w:pPr>
      <w:r>
        <w:rPr>
          <w:rFonts w:eastAsiaTheme="minorHAnsi"/>
          <w:color w:val="0000FF"/>
          <w:lang w:eastAsia="en-US"/>
        </w:rPr>
        <w:br w:type="page"/>
      </w:r>
    </w:p>
    <w:p w14:paraId="16161D45" w14:textId="2560D1B0" w:rsidR="00EA0A0C" w:rsidRDefault="00EA0A0C" w:rsidP="00EA0A0C">
      <w:pPr>
        <w:pStyle w:val="SourceCode"/>
        <w:rPr>
          <w:rFonts w:eastAsiaTheme="minorHAnsi"/>
          <w:lang w:eastAsia="en-US"/>
        </w:rPr>
      </w:pPr>
      <w:r>
        <w:rPr>
          <w:rFonts w:eastAsiaTheme="minorHAnsi"/>
          <w:color w:val="0000FF"/>
          <w:lang w:eastAsia="en-US"/>
        </w:rPr>
        <w:lastRenderedPageBreak/>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Producer </w:t>
      </w:r>
    </w:p>
    <w:p w14:paraId="696D8F92" w14:textId="77777777" w:rsidR="00EA0A0C" w:rsidRDefault="00EA0A0C" w:rsidP="00EA0A0C">
      <w:pPr>
        <w:pStyle w:val="SourceCode"/>
        <w:rPr>
          <w:rFonts w:eastAsiaTheme="minorHAnsi"/>
          <w:lang w:eastAsia="en-US"/>
        </w:rPr>
      </w:pPr>
      <w:r>
        <w:rPr>
          <w:rFonts w:eastAsiaTheme="minorHAnsi"/>
          <w:lang w:eastAsia="en-US"/>
        </w:rPr>
        <w:t>{</w:t>
      </w:r>
    </w:p>
    <w:p w14:paraId="2B29B406"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color w:val="0000FF"/>
          <w:lang w:eastAsia="en-US"/>
        </w:rPr>
        <w:t>private</w:t>
      </w:r>
      <w:r>
        <w:rPr>
          <w:rFonts w:eastAsiaTheme="minorHAnsi"/>
          <w:lang w:eastAsia="en-US"/>
        </w:rPr>
        <w:t xml:space="preserve"> EventHandler&lt;ValueChangedEventArgs&gt; _delegate;</w:t>
      </w:r>
    </w:p>
    <w:p w14:paraId="79EC17CD" w14:textId="77777777" w:rsidR="00EA0A0C" w:rsidRDefault="00EA0A0C" w:rsidP="00EA0A0C">
      <w:pPr>
        <w:pStyle w:val="SourceCode"/>
        <w:rPr>
          <w:rFonts w:eastAsiaTheme="minorHAnsi"/>
          <w:lang w:eastAsia="en-US"/>
        </w:rPr>
      </w:pPr>
      <w:r>
        <w:rPr>
          <w:rFonts w:eastAsiaTheme="minorHAnsi"/>
          <w:lang w:eastAsia="en-US"/>
        </w:rPr>
        <w:tab/>
      </w:r>
    </w:p>
    <w:p w14:paraId="715A1A91"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event</w:t>
      </w:r>
      <w:r>
        <w:rPr>
          <w:rFonts w:eastAsiaTheme="minorHAnsi"/>
          <w:lang w:eastAsia="en-US"/>
        </w:rPr>
        <w:t xml:space="preserve"> EventHandler&lt;ValueChangedEventArgs&gt; ValueChanged</w:t>
      </w:r>
    </w:p>
    <w:p w14:paraId="28BA19B3" w14:textId="77777777" w:rsidR="00EA0A0C" w:rsidRDefault="00EA0A0C" w:rsidP="00EA0A0C">
      <w:pPr>
        <w:pStyle w:val="SourceCode"/>
        <w:rPr>
          <w:rFonts w:eastAsiaTheme="minorHAnsi"/>
          <w:lang w:eastAsia="en-US"/>
        </w:rPr>
      </w:pPr>
      <w:r>
        <w:rPr>
          <w:rFonts w:eastAsiaTheme="minorHAnsi"/>
          <w:lang w:eastAsia="en-US"/>
        </w:rPr>
        <w:tab/>
        <w:t>{</w:t>
      </w:r>
    </w:p>
    <w:p w14:paraId="0678A699"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add</w:t>
      </w:r>
      <w:r>
        <w:rPr>
          <w:rFonts w:eastAsiaTheme="minorHAnsi"/>
          <w:lang w:eastAsia="en-US"/>
        </w:rPr>
        <w:t xml:space="preserve"> {_delegate += value;}</w:t>
      </w:r>
    </w:p>
    <w:p w14:paraId="5D9BE265"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remove</w:t>
      </w:r>
      <w:r>
        <w:rPr>
          <w:rFonts w:eastAsiaTheme="minorHAnsi"/>
          <w:lang w:eastAsia="en-US"/>
        </w:rPr>
        <w:t xml:space="preserve"> {_delegate -= value;}</w:t>
      </w:r>
    </w:p>
    <w:p w14:paraId="404919FA" w14:textId="77777777" w:rsidR="00EA0A0C" w:rsidRDefault="00EA0A0C" w:rsidP="00EA0A0C">
      <w:pPr>
        <w:pStyle w:val="SourceCode"/>
        <w:rPr>
          <w:rFonts w:eastAsiaTheme="minorHAnsi"/>
          <w:lang w:eastAsia="en-US"/>
        </w:rPr>
      </w:pPr>
      <w:r>
        <w:rPr>
          <w:rFonts w:eastAsiaTheme="minorHAnsi"/>
          <w:lang w:eastAsia="en-US"/>
        </w:rPr>
        <w:tab/>
        <w:t>}</w:t>
      </w:r>
    </w:p>
    <w:p w14:paraId="4F766B21" w14:textId="77777777" w:rsidR="00EA0A0C" w:rsidRDefault="00EA0A0C" w:rsidP="00EA0A0C">
      <w:pPr>
        <w:pStyle w:val="SourceCode"/>
        <w:rPr>
          <w:rFonts w:eastAsiaTheme="minorHAnsi"/>
          <w:lang w:eastAsia="en-US"/>
        </w:rPr>
      </w:pPr>
    </w:p>
    <w:p w14:paraId="0CF8ACA1"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color w:val="009600"/>
          <w:lang w:eastAsia="en-US"/>
        </w:rPr>
        <w:t>// 3. Add a method called OnValueChanged that raised the event</w:t>
      </w:r>
    </w:p>
    <w:p w14:paraId="3B035596"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color w:val="0000FF"/>
          <w:lang w:eastAsia="en-US"/>
        </w:rPr>
        <w:t>protected</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OnValueChanged(ValueChangedEventArgs args)</w:t>
      </w:r>
    </w:p>
    <w:p w14:paraId="09F71EB5" w14:textId="77777777" w:rsidR="00EA0A0C" w:rsidRDefault="00EA0A0C" w:rsidP="00EA0A0C">
      <w:pPr>
        <w:pStyle w:val="SourceCode"/>
        <w:rPr>
          <w:rFonts w:eastAsiaTheme="minorHAnsi"/>
          <w:lang w:eastAsia="en-US"/>
        </w:rPr>
      </w:pPr>
      <w:r>
        <w:rPr>
          <w:rFonts w:eastAsiaTheme="minorHAnsi"/>
          <w:lang w:eastAsia="en-US"/>
        </w:rPr>
        <w:tab/>
        <w:t>{</w:t>
      </w:r>
    </w:p>
    <w:p w14:paraId="6861B69B"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lang w:eastAsia="en-US"/>
        </w:rPr>
        <w:tab/>
        <w:t>_delegate?.Invoke(</w:t>
      </w:r>
      <w:r>
        <w:rPr>
          <w:rFonts w:eastAsiaTheme="minorHAnsi"/>
          <w:color w:val="0000FF"/>
          <w:lang w:eastAsia="en-US"/>
        </w:rPr>
        <w:t>this</w:t>
      </w:r>
      <w:r>
        <w:rPr>
          <w:rFonts w:eastAsiaTheme="minorHAnsi"/>
          <w:lang w:eastAsia="en-US"/>
        </w:rPr>
        <w:t>,args);</w:t>
      </w:r>
    </w:p>
    <w:p w14:paraId="07A742A3" w14:textId="77777777" w:rsidR="00EA0A0C" w:rsidRDefault="00EA0A0C" w:rsidP="00EA0A0C">
      <w:pPr>
        <w:pStyle w:val="SourceCode"/>
        <w:rPr>
          <w:rFonts w:eastAsiaTheme="minorHAnsi"/>
          <w:lang w:eastAsia="en-US"/>
        </w:rPr>
      </w:pPr>
      <w:r>
        <w:rPr>
          <w:rFonts w:eastAsiaTheme="minorHAnsi"/>
          <w:lang w:eastAsia="en-US"/>
        </w:rPr>
        <w:tab/>
        <w:t>}</w:t>
      </w:r>
    </w:p>
    <w:p w14:paraId="36B41107" w14:textId="77777777" w:rsidR="00EA0A0C" w:rsidRDefault="00EA0A0C" w:rsidP="00EA0A0C">
      <w:pPr>
        <w:pStyle w:val="SourceCode"/>
        <w:rPr>
          <w:rFonts w:eastAsiaTheme="minorHAnsi"/>
          <w:lang w:eastAsia="en-US"/>
        </w:rPr>
      </w:pPr>
      <w:r>
        <w:rPr>
          <w:rFonts w:eastAsiaTheme="minorHAnsi"/>
          <w:lang w:eastAsia="en-US"/>
        </w:rPr>
        <w:tab/>
      </w:r>
    </w:p>
    <w:p w14:paraId="34FDFAA8"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Fire(</w:t>
      </w:r>
      <w:r>
        <w:rPr>
          <w:rFonts w:eastAsiaTheme="minorHAnsi"/>
          <w:color w:val="0000FF"/>
          <w:lang w:eastAsia="en-US"/>
        </w:rPr>
        <w:t>double</w:t>
      </w:r>
      <w:r>
        <w:rPr>
          <w:rFonts w:eastAsiaTheme="minorHAnsi"/>
          <w:lang w:eastAsia="en-US"/>
        </w:rPr>
        <w:t xml:space="preserve"> newValue)</w:t>
      </w:r>
    </w:p>
    <w:p w14:paraId="0E85D2F4" w14:textId="77777777" w:rsidR="00EA0A0C" w:rsidRDefault="00EA0A0C" w:rsidP="00EA0A0C">
      <w:pPr>
        <w:pStyle w:val="SourceCode"/>
        <w:rPr>
          <w:rFonts w:eastAsiaTheme="minorHAnsi"/>
          <w:lang w:eastAsia="en-US"/>
        </w:rPr>
      </w:pPr>
      <w:r>
        <w:rPr>
          <w:rFonts w:eastAsiaTheme="minorHAnsi"/>
          <w:lang w:eastAsia="en-US"/>
        </w:rPr>
        <w:tab/>
        <w:t>{</w:t>
      </w:r>
    </w:p>
    <w:p w14:paraId="3EFA9EE7" w14:textId="77777777" w:rsidR="00EA0A0C" w:rsidRDefault="00EA0A0C" w:rsidP="00EA0A0C">
      <w:pPr>
        <w:pStyle w:val="SourceCode"/>
        <w:rPr>
          <w:rFonts w:eastAsiaTheme="minorHAnsi"/>
          <w:lang w:eastAsia="en-US"/>
        </w:rPr>
      </w:pPr>
      <w:r>
        <w:rPr>
          <w:rFonts w:eastAsiaTheme="minorHAnsi"/>
          <w:lang w:eastAsia="en-US"/>
        </w:rPr>
        <w:tab/>
      </w:r>
      <w:r>
        <w:rPr>
          <w:rFonts w:eastAsiaTheme="minorHAnsi"/>
          <w:lang w:eastAsia="en-US"/>
        </w:rPr>
        <w:tab/>
        <w:t>OnValueChanged(</w:t>
      </w:r>
      <w:r>
        <w:rPr>
          <w:rFonts w:eastAsiaTheme="minorHAnsi"/>
          <w:color w:val="0000FF"/>
          <w:lang w:eastAsia="en-US"/>
        </w:rPr>
        <w:t>new</w:t>
      </w:r>
      <w:r>
        <w:rPr>
          <w:rFonts w:eastAsiaTheme="minorHAnsi"/>
          <w:lang w:eastAsia="en-US"/>
        </w:rPr>
        <w:t xml:space="preserve"> ValueChangedEventArgs(newValue));</w:t>
      </w:r>
    </w:p>
    <w:p w14:paraId="2FAEC99A" w14:textId="77777777" w:rsidR="00EA0A0C" w:rsidRDefault="00EA0A0C" w:rsidP="00EA0A0C">
      <w:pPr>
        <w:pStyle w:val="SourceCode"/>
        <w:rPr>
          <w:rFonts w:eastAsiaTheme="minorHAnsi"/>
          <w:lang w:eastAsia="en-US"/>
        </w:rPr>
      </w:pPr>
      <w:r>
        <w:rPr>
          <w:rFonts w:eastAsiaTheme="minorHAnsi"/>
          <w:lang w:eastAsia="en-US"/>
        </w:rPr>
        <w:tab/>
        <w:t>}</w:t>
      </w:r>
    </w:p>
    <w:p w14:paraId="28ADF486" w14:textId="5F78EFEF" w:rsidR="00A03CB0" w:rsidRDefault="00EA0A0C" w:rsidP="00EA0A0C">
      <w:pPr>
        <w:pStyle w:val="SourceCode"/>
        <w:rPr>
          <w:rFonts w:eastAsiaTheme="majorEastAsia"/>
        </w:rPr>
      </w:pPr>
      <w:r>
        <w:rPr>
          <w:rFonts w:eastAsiaTheme="minorHAnsi"/>
          <w:lang w:eastAsia="en-US"/>
        </w:rPr>
        <w:t>}</w:t>
      </w:r>
    </w:p>
    <w:p w14:paraId="3EEEA995" w14:textId="0B85D65A" w:rsidR="007C4D84" w:rsidRDefault="007C4D84" w:rsidP="002C55B7">
      <w:pPr>
        <w:pStyle w:val="SourceCode"/>
        <w:rPr>
          <w:rFonts w:asciiTheme="majorHAnsi" w:eastAsiaTheme="majorEastAsia" w:hAnsiTheme="majorHAnsi" w:cstheme="majorBidi"/>
          <w:color w:val="31378B" w:themeColor="text2"/>
          <w:sz w:val="32"/>
          <w:szCs w:val="28"/>
        </w:rPr>
      </w:pPr>
    </w:p>
    <w:p w14:paraId="287CFE22" w14:textId="661F9563" w:rsidR="007C4D84" w:rsidRDefault="007C4D84" w:rsidP="007C4D84">
      <w:pPr>
        <w:rPr>
          <w:rFonts w:eastAsiaTheme="majorEastAsia"/>
        </w:rPr>
      </w:pPr>
      <w:r>
        <w:rPr>
          <w:rFonts w:eastAsiaTheme="majorEastAsia"/>
        </w:rPr>
        <w:t xml:space="preserve">While the compiler generates code similar to our </w:t>
      </w:r>
      <w:r w:rsidR="009B6F08">
        <w:rPr>
          <w:rFonts w:eastAsiaTheme="majorEastAsia"/>
        </w:rPr>
        <w:t xml:space="preserve">explicit </w:t>
      </w:r>
      <w:r w:rsidR="00A231C1">
        <w:rPr>
          <w:rFonts w:eastAsiaTheme="majorEastAsia"/>
        </w:rPr>
        <w:t xml:space="preserve">add and remove it does so in a thread save manner. </w:t>
      </w:r>
    </w:p>
    <w:p w14:paraId="515091F0" w14:textId="77777777" w:rsidR="00B54ADC" w:rsidRDefault="00B54ADC">
      <w:pPr>
        <w:spacing w:after="160" w:line="259" w:lineRule="auto"/>
        <w:rPr>
          <w:rFonts w:asciiTheme="majorHAnsi" w:eastAsiaTheme="majorEastAsia" w:hAnsiTheme="majorHAnsi" w:cstheme="majorBidi"/>
          <w:color w:val="31378B" w:themeColor="text2"/>
          <w:sz w:val="32"/>
          <w:szCs w:val="28"/>
        </w:rPr>
      </w:pPr>
      <w:r>
        <w:br w:type="page"/>
      </w:r>
    </w:p>
    <w:p w14:paraId="2F8E561C" w14:textId="0BA197FE" w:rsidR="009A14C4" w:rsidRPr="007E6920" w:rsidRDefault="009A14C4" w:rsidP="009A14C4">
      <w:pPr>
        <w:pStyle w:val="Heading2"/>
      </w:pPr>
      <w:r>
        <w:lastRenderedPageBreak/>
        <w:t>Generics</w:t>
      </w:r>
    </w:p>
    <w:p w14:paraId="028A38DB" w14:textId="4499B826" w:rsidR="009A14C4" w:rsidRDefault="00BE7289" w:rsidP="009A14C4">
      <w:pPr>
        <w:pStyle w:val="Heading3"/>
      </w:pPr>
      <w:r>
        <w:t>Overview</w:t>
      </w:r>
    </w:p>
    <w:p w14:paraId="0BB3E461" w14:textId="1E7415F6" w:rsidR="009A14C4" w:rsidRDefault="009A14C4" w:rsidP="009A14C4">
      <w:r>
        <w:t>A generic type declaration has arguments that must be supplied by the user of the type.</w:t>
      </w:r>
      <w:r w:rsidRPr="00612A9E">
        <w:t xml:space="preserve"> </w:t>
      </w:r>
      <w:r>
        <w:t>Generics provide a number of benefits.</w:t>
      </w:r>
    </w:p>
    <w:p w14:paraId="667B3AD5" w14:textId="792C646B" w:rsidR="007F46AC" w:rsidRDefault="007F46AC" w:rsidP="00B54ADC">
      <w:pPr>
        <w:pStyle w:val="ListBulletHeader"/>
      </w:pPr>
      <w:r>
        <w:t>Benefits of generics</w:t>
      </w:r>
    </w:p>
    <w:p w14:paraId="0F4D2746" w14:textId="77777777" w:rsidR="009A14C4" w:rsidRDefault="009A14C4" w:rsidP="009A14C4">
      <w:pPr>
        <w:pStyle w:val="ListBullet"/>
      </w:pPr>
      <w:r>
        <w:t>Increase type safety</w:t>
      </w:r>
    </w:p>
    <w:p w14:paraId="1DE85E39" w14:textId="77777777" w:rsidR="009A14C4" w:rsidRDefault="009A14C4" w:rsidP="009A14C4">
      <w:pPr>
        <w:pStyle w:val="ListBullet"/>
      </w:pPr>
      <w:r>
        <w:t>Reduce the number of casts needed</w:t>
      </w:r>
    </w:p>
    <w:p w14:paraId="767364F7" w14:textId="77777777" w:rsidR="009A14C4" w:rsidRDefault="009A14C4" w:rsidP="009A14C4">
      <w:pPr>
        <w:pStyle w:val="ListBullet"/>
      </w:pPr>
      <w:r>
        <w:t>Reduce the amount of boxing/unboxing required</w:t>
      </w:r>
    </w:p>
    <w:p w14:paraId="43F55F63" w14:textId="77777777" w:rsidR="009A14C4" w:rsidRDefault="009A14C4" w:rsidP="009A14C4">
      <w:pPr>
        <w:pStyle w:val="ListBullet"/>
      </w:pPr>
      <w:r>
        <w:t>Reduces duplicate code</w:t>
      </w:r>
    </w:p>
    <w:p w14:paraId="375940BE" w14:textId="018A998E" w:rsidR="009A14C4" w:rsidRDefault="009A14C4" w:rsidP="009A14C4">
      <w:pPr>
        <w:pStyle w:val="ListBullet"/>
      </w:pPr>
      <w:r>
        <w:t xml:space="preserve">Enable us to create collections where the element type is parameterised by the user </w:t>
      </w:r>
    </w:p>
    <w:p w14:paraId="6BCE04DD" w14:textId="66A13E3D" w:rsidR="004701FF" w:rsidRPr="004701FF" w:rsidRDefault="009A14C4" w:rsidP="004701FF">
      <w:pPr>
        <w:pStyle w:val="ListBullet"/>
      </w:pPr>
      <w:r>
        <w:t>Combines the benefit of reusable collection of object with static type safety</w:t>
      </w:r>
    </w:p>
    <w:p w14:paraId="1784C149" w14:textId="19E22552" w:rsidR="009A14C4" w:rsidRPr="001A09CA" w:rsidRDefault="005234FB" w:rsidP="004701FF">
      <w:pPr>
        <w:pStyle w:val="CodeExampleCode"/>
      </w:pPr>
      <w:r>
        <w:t>Where we can introduce generic type parameters</w:t>
      </w:r>
    </w:p>
    <w:p w14:paraId="51F35CEE" w14:textId="77777777" w:rsidR="001A09CA" w:rsidRDefault="001A09CA" w:rsidP="001A09CA">
      <w:pPr>
        <w:pStyle w:val="SourceCode"/>
        <w:rPr>
          <w:rFonts w:eastAsiaTheme="minorHAnsi"/>
          <w:color w:val="000000"/>
          <w:lang w:eastAsia="en-US"/>
        </w:rPr>
      </w:pPr>
      <w:r>
        <w:rPr>
          <w:rFonts w:eastAsiaTheme="minorHAnsi"/>
          <w:lang w:eastAsia="en-US"/>
        </w:rPr>
        <w:t>// Generic class</w:t>
      </w:r>
    </w:p>
    <w:p w14:paraId="0040EA03" w14:textId="77777777" w:rsidR="001A09CA" w:rsidRDefault="001A09CA" w:rsidP="001A09CA">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class</w:t>
      </w:r>
      <w:r>
        <w:rPr>
          <w:rFonts w:eastAsiaTheme="minorHAnsi"/>
          <w:color w:val="000000"/>
          <w:lang w:eastAsia="en-US"/>
        </w:rPr>
        <w:t xml:space="preserve"> GenericClass&lt;T&gt; { }</w:t>
      </w:r>
    </w:p>
    <w:p w14:paraId="555E1682" w14:textId="77777777" w:rsidR="001A09CA" w:rsidRDefault="001A09CA" w:rsidP="001A09CA">
      <w:pPr>
        <w:pStyle w:val="SourceCode"/>
        <w:rPr>
          <w:rFonts w:eastAsiaTheme="minorHAnsi"/>
          <w:color w:val="000000"/>
          <w:lang w:eastAsia="en-US"/>
        </w:rPr>
      </w:pPr>
    </w:p>
    <w:p w14:paraId="15925385" w14:textId="77777777" w:rsidR="001A09CA" w:rsidRDefault="001A09CA" w:rsidP="001A09CA">
      <w:pPr>
        <w:pStyle w:val="SourceCode"/>
        <w:rPr>
          <w:rFonts w:eastAsiaTheme="minorHAnsi"/>
          <w:color w:val="000000"/>
          <w:lang w:eastAsia="en-US"/>
        </w:rPr>
      </w:pPr>
      <w:r>
        <w:rPr>
          <w:rFonts w:eastAsiaTheme="minorHAnsi"/>
          <w:lang w:eastAsia="en-US"/>
        </w:rPr>
        <w:t>// Generic interface</w:t>
      </w:r>
    </w:p>
    <w:p w14:paraId="299AD276" w14:textId="77777777" w:rsidR="001A09CA" w:rsidRDefault="001A09CA" w:rsidP="001A09CA">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interface</w:t>
      </w:r>
      <w:r>
        <w:rPr>
          <w:rFonts w:eastAsiaTheme="minorHAnsi"/>
          <w:color w:val="000000"/>
          <w:lang w:eastAsia="en-US"/>
        </w:rPr>
        <w:t xml:space="preserve"> IGenericInterface&lt;T&gt; { }</w:t>
      </w:r>
    </w:p>
    <w:p w14:paraId="3388B4BC" w14:textId="77777777" w:rsidR="001A09CA" w:rsidRDefault="001A09CA" w:rsidP="001A09CA">
      <w:pPr>
        <w:pStyle w:val="SourceCode"/>
        <w:rPr>
          <w:rFonts w:eastAsiaTheme="minorHAnsi"/>
          <w:color w:val="000000"/>
          <w:lang w:eastAsia="en-US"/>
        </w:rPr>
      </w:pPr>
    </w:p>
    <w:p w14:paraId="1E8A6F29" w14:textId="77777777" w:rsidR="001A09CA" w:rsidRDefault="001A09CA" w:rsidP="001A09CA">
      <w:pPr>
        <w:pStyle w:val="SourceCode"/>
        <w:rPr>
          <w:rFonts w:eastAsiaTheme="minorHAnsi"/>
          <w:color w:val="000000"/>
          <w:lang w:eastAsia="en-US"/>
        </w:rPr>
      </w:pPr>
      <w:r>
        <w:rPr>
          <w:rFonts w:eastAsiaTheme="minorHAnsi"/>
          <w:lang w:eastAsia="en-US"/>
        </w:rPr>
        <w:t>// Generic struct</w:t>
      </w:r>
    </w:p>
    <w:p w14:paraId="3FD729B9" w14:textId="77777777" w:rsidR="001A09CA" w:rsidRDefault="001A09CA" w:rsidP="001A09CA">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struct</w:t>
      </w:r>
      <w:r>
        <w:rPr>
          <w:rFonts w:eastAsiaTheme="minorHAnsi"/>
          <w:color w:val="000000"/>
          <w:lang w:eastAsia="en-US"/>
        </w:rPr>
        <w:t xml:space="preserve"> GenericStruct&lt;T&gt; { }</w:t>
      </w:r>
    </w:p>
    <w:p w14:paraId="3C687007" w14:textId="77777777" w:rsidR="001A09CA" w:rsidRDefault="001A09CA" w:rsidP="001A09CA">
      <w:pPr>
        <w:pStyle w:val="SourceCode"/>
        <w:rPr>
          <w:rFonts w:eastAsiaTheme="minorHAnsi"/>
          <w:color w:val="000000"/>
          <w:lang w:eastAsia="en-US"/>
        </w:rPr>
      </w:pPr>
    </w:p>
    <w:p w14:paraId="0D9EA3DF" w14:textId="77777777" w:rsidR="001A09CA" w:rsidRDefault="001A09CA" w:rsidP="001A09CA">
      <w:pPr>
        <w:pStyle w:val="SourceCode"/>
        <w:rPr>
          <w:rFonts w:eastAsiaTheme="minorHAnsi"/>
          <w:color w:val="000000"/>
          <w:lang w:eastAsia="en-US"/>
        </w:rPr>
      </w:pPr>
      <w:r>
        <w:rPr>
          <w:rFonts w:eastAsiaTheme="minorHAnsi"/>
          <w:lang w:eastAsia="en-US"/>
        </w:rPr>
        <w:t>// Generic delegate</w:t>
      </w:r>
    </w:p>
    <w:p w14:paraId="1A0167FF" w14:textId="77777777" w:rsidR="001A09CA" w:rsidRDefault="001A09CA" w:rsidP="001A09CA">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delegate</w:t>
      </w:r>
      <w:r>
        <w:rPr>
          <w:rFonts w:eastAsiaTheme="minorHAnsi"/>
          <w:color w:val="000000"/>
          <w:lang w:eastAsia="en-US"/>
        </w:rPr>
        <w:t xml:space="preserve"> TOut GenericDelegate&lt;TIn,TOut&gt;(TIn param);</w:t>
      </w:r>
    </w:p>
    <w:p w14:paraId="42FF6E23" w14:textId="77777777" w:rsidR="001A09CA" w:rsidRDefault="001A09CA" w:rsidP="001A09CA">
      <w:pPr>
        <w:pStyle w:val="SourceCode"/>
        <w:rPr>
          <w:rFonts w:eastAsiaTheme="minorHAnsi"/>
          <w:color w:val="000000"/>
          <w:lang w:eastAsia="en-US"/>
        </w:rPr>
      </w:pPr>
    </w:p>
    <w:p w14:paraId="5C312003" w14:textId="77777777" w:rsidR="001A09CA" w:rsidRDefault="001A09CA" w:rsidP="001A09CA">
      <w:pPr>
        <w:pStyle w:val="SourceCode"/>
        <w:rPr>
          <w:rFonts w:eastAsiaTheme="minorHAnsi"/>
          <w:color w:val="000000"/>
          <w:lang w:eastAsia="en-US"/>
        </w:rPr>
      </w:pP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class</w:t>
      </w:r>
      <w:r>
        <w:rPr>
          <w:rFonts w:eastAsiaTheme="minorHAnsi"/>
          <w:color w:val="000000"/>
          <w:lang w:eastAsia="en-US"/>
        </w:rPr>
        <w:t xml:space="preserve"> ClassWithGenericMethod</w:t>
      </w:r>
    </w:p>
    <w:p w14:paraId="63A5F11F" w14:textId="77777777" w:rsidR="001A09CA" w:rsidRDefault="001A09CA" w:rsidP="001A09CA">
      <w:pPr>
        <w:pStyle w:val="SourceCode"/>
        <w:rPr>
          <w:rFonts w:eastAsiaTheme="minorHAnsi"/>
          <w:color w:val="000000"/>
          <w:lang w:eastAsia="en-US"/>
        </w:rPr>
      </w:pPr>
      <w:r>
        <w:rPr>
          <w:rFonts w:eastAsiaTheme="minorHAnsi"/>
          <w:color w:val="000000"/>
          <w:lang w:eastAsia="en-US"/>
        </w:rPr>
        <w:t>{</w:t>
      </w:r>
    </w:p>
    <w:p w14:paraId="702030E3" w14:textId="77777777" w:rsidR="001A09CA" w:rsidRDefault="001A09CA" w:rsidP="001A09CA">
      <w:pPr>
        <w:pStyle w:val="SourceCode"/>
        <w:rPr>
          <w:rFonts w:eastAsiaTheme="minorHAnsi"/>
          <w:color w:val="000000"/>
          <w:lang w:eastAsia="en-US"/>
        </w:rPr>
      </w:pPr>
      <w:r>
        <w:rPr>
          <w:rFonts w:eastAsiaTheme="minorHAnsi"/>
          <w:color w:val="000000"/>
          <w:lang w:eastAsia="en-US"/>
        </w:rPr>
        <w:tab/>
      </w:r>
      <w:r>
        <w:rPr>
          <w:rFonts w:eastAsiaTheme="minorHAnsi"/>
          <w:lang w:eastAsia="en-US"/>
        </w:rPr>
        <w:t>// Generic method</w:t>
      </w:r>
    </w:p>
    <w:p w14:paraId="1E00739F" w14:textId="77777777" w:rsidR="001A09CA" w:rsidRDefault="001A09CA" w:rsidP="001A09CA">
      <w:pPr>
        <w:pStyle w:val="SourceCode"/>
        <w:rPr>
          <w:rFonts w:eastAsiaTheme="minorHAnsi"/>
          <w:color w:val="000000"/>
          <w:lang w:eastAsia="en-US"/>
        </w:rPr>
      </w:pPr>
      <w:r>
        <w:rPr>
          <w:rFonts w:eastAsiaTheme="minorHAnsi"/>
          <w:color w:val="000000"/>
          <w:lang w:eastAsia="en-US"/>
        </w:rPr>
        <w:tab/>
      </w:r>
      <w:r>
        <w:rPr>
          <w:rFonts w:eastAsiaTheme="minorHAnsi"/>
          <w:color w:val="0000FF"/>
          <w:lang w:eastAsia="en-US"/>
        </w:rPr>
        <w:t>public</w:t>
      </w:r>
      <w:r>
        <w:rPr>
          <w:rFonts w:eastAsiaTheme="minorHAnsi"/>
          <w:color w:val="000000"/>
          <w:lang w:eastAsia="en-US"/>
        </w:rPr>
        <w:t xml:space="preserve"> </w:t>
      </w:r>
      <w:r>
        <w:rPr>
          <w:rFonts w:eastAsiaTheme="minorHAnsi"/>
          <w:color w:val="0000FF"/>
          <w:lang w:eastAsia="en-US"/>
        </w:rPr>
        <w:t>void</w:t>
      </w:r>
      <w:r>
        <w:rPr>
          <w:rFonts w:eastAsiaTheme="minorHAnsi"/>
          <w:color w:val="000000"/>
          <w:lang w:eastAsia="en-US"/>
        </w:rPr>
        <w:t xml:space="preserve"> Swap&lt;T&gt;(T a, T b) { }</w:t>
      </w:r>
    </w:p>
    <w:p w14:paraId="558A6395" w14:textId="126057AE" w:rsidR="009A14C4" w:rsidRDefault="001A09CA" w:rsidP="001A09CA">
      <w:pPr>
        <w:pStyle w:val="SourceCode"/>
      </w:pPr>
      <w:r>
        <w:rPr>
          <w:rFonts w:eastAsiaTheme="minorHAnsi"/>
          <w:color w:val="000000"/>
          <w:lang w:eastAsia="en-US"/>
        </w:rPr>
        <w:t>}</w:t>
      </w:r>
    </w:p>
    <w:p w14:paraId="391B2D10" w14:textId="77777777" w:rsidR="009A14C4" w:rsidRDefault="009A14C4" w:rsidP="009A14C4">
      <w:pPr>
        <w:pStyle w:val="SourceCode"/>
      </w:pPr>
    </w:p>
    <w:p w14:paraId="629C81CC" w14:textId="652A7858" w:rsidR="009A14C4" w:rsidRDefault="00411753" w:rsidP="009A14C4">
      <w:r>
        <w:t xml:space="preserve">Generic type parameters cannot be </w:t>
      </w:r>
      <w:r w:rsidR="00B8650D">
        <w:t>introduced</w:t>
      </w:r>
      <w:r>
        <w:t xml:space="preserve"> on </w:t>
      </w:r>
      <w:r w:rsidR="00037EE9">
        <w:t>con</w:t>
      </w:r>
      <w:r w:rsidR="00B8650D">
        <w:t>structors, properties, indexers, operators or fields although any of these can use generic type parameters introduced by the encl</w:t>
      </w:r>
      <w:r w:rsidR="00664A36">
        <w:t>osing type.</w:t>
      </w:r>
    </w:p>
    <w:p w14:paraId="75729973" w14:textId="77777777" w:rsidR="00604EA6" w:rsidRDefault="00604EA6">
      <w:pPr>
        <w:spacing w:after="160" w:line="259" w:lineRule="auto"/>
        <w:rPr>
          <w:rFonts w:asciiTheme="majorHAnsi" w:eastAsiaTheme="majorEastAsia" w:hAnsiTheme="majorHAnsi" w:cstheme="majorBidi"/>
          <w:color w:val="31378B" w:themeColor="text2"/>
          <w:sz w:val="28"/>
          <w:szCs w:val="26"/>
        </w:rPr>
      </w:pPr>
      <w:r>
        <w:br w:type="page"/>
      </w:r>
    </w:p>
    <w:p w14:paraId="37365021" w14:textId="2CC3FAA0" w:rsidR="00604EA6" w:rsidRDefault="00604EA6" w:rsidP="00604EA6">
      <w:pPr>
        <w:pStyle w:val="Heading3"/>
      </w:pPr>
      <w:r>
        <w:lastRenderedPageBreak/>
        <w:t>Open and Closed types</w:t>
      </w:r>
    </w:p>
    <w:p w14:paraId="0F1C3526" w14:textId="27C5372B" w:rsidR="009A14C4" w:rsidRPr="000C3AD4" w:rsidRDefault="009A14C4" w:rsidP="009A14C4">
      <w:r>
        <w:t xml:space="preserve">In the below code fragment, I have highlighted the type arguments in bold red. We say the generic type is an </w:t>
      </w:r>
      <w:r w:rsidRPr="00871D73">
        <w:rPr>
          <w:rStyle w:val="Strong"/>
        </w:rPr>
        <w:t>open type</w:t>
      </w:r>
      <w:r>
        <w:t xml:space="preserve">. </w:t>
      </w:r>
    </w:p>
    <w:p w14:paraId="482FB172" w14:textId="77DBD0BF" w:rsidR="009A14C4" w:rsidRDefault="00447396" w:rsidP="009A14C4">
      <w:pPr>
        <w:pStyle w:val="CodeExampleCode"/>
      </w:pPr>
      <w:r>
        <w:t>Figure</w:t>
      </w:r>
      <w:r w:rsidR="009A14C4">
        <w:t xml:space="preserve"> </w:t>
      </w:r>
      <w:fldSimple w:instr=" SEQ Figure \* ARABIC ">
        <w:r w:rsidR="008C464D">
          <w:rPr>
            <w:noProof/>
          </w:rPr>
          <w:t>8</w:t>
        </w:r>
      </w:fldSimple>
      <w:r w:rsidR="009A14C4">
        <w:t>Generic Declaration</w:t>
      </w:r>
    </w:p>
    <w:bookmarkStart w:id="5" w:name="_MON_1603289391"/>
    <w:bookmarkEnd w:id="5"/>
    <w:p w14:paraId="68B7368E" w14:textId="77777777" w:rsidR="009A14C4" w:rsidRDefault="003A3EBD" w:rsidP="009A14C4">
      <w:r>
        <w:rPr>
          <w:noProof/>
        </w:rPr>
        <w:object w:dxaOrig="9026" w:dyaOrig="1780" w14:anchorId="35A489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89.25pt" o:ole="">
            <v:imagedata r:id="rId15" o:title=""/>
          </v:shape>
          <o:OLEObject Type="Embed" ProgID="Word.OpenDocumentText.12" ShapeID="_x0000_i1025" DrawAspect="Content" ObjectID="_1621916481" r:id="rId16"/>
        </w:object>
      </w:r>
    </w:p>
    <w:p w14:paraId="57B4E51D" w14:textId="77777777" w:rsidR="009A14C4" w:rsidRDefault="009A14C4" w:rsidP="009A14C4">
      <w:pPr>
        <w:rPr>
          <w:rStyle w:val="Strong"/>
          <w:b w:val="0"/>
        </w:rPr>
      </w:pPr>
      <w:r>
        <w:t xml:space="preserve">The user of the generic type specifies the type argument at the point of variable declaration and definition. The generic instance with its type parameter provided is known as a </w:t>
      </w:r>
      <w:r w:rsidRPr="00AE5EA6">
        <w:rPr>
          <w:rStyle w:val="Strong"/>
        </w:rPr>
        <w:t>closed type</w:t>
      </w:r>
      <w:r>
        <w:rPr>
          <w:rStyle w:val="Strong"/>
        </w:rPr>
        <w:t xml:space="preserve">. </w:t>
      </w:r>
      <w:r>
        <w:rPr>
          <w:rStyle w:val="Strong"/>
          <w:b w:val="0"/>
        </w:rPr>
        <w:t>The runtime creates the closed type the first time it sees a request for a particular set of type arguments. The CLR effectively creates a new type.</w:t>
      </w:r>
    </w:p>
    <w:p w14:paraId="51C66938" w14:textId="6005AC00" w:rsidR="009A14C4" w:rsidRDefault="00447396" w:rsidP="009A14C4">
      <w:pPr>
        <w:pStyle w:val="CodeExampleCode"/>
      </w:pPr>
      <w:r>
        <w:t>Figure</w:t>
      </w:r>
      <w:r w:rsidR="009A14C4">
        <w:t xml:space="preserve"> </w:t>
      </w:r>
      <w:fldSimple w:instr=" SEQ Figure \* ARABIC ">
        <w:r w:rsidR="008C464D">
          <w:rPr>
            <w:noProof/>
          </w:rPr>
          <w:t>9</w:t>
        </w:r>
      </w:fldSimple>
      <w:r w:rsidR="009A14C4">
        <w:t>Generic Use</w:t>
      </w:r>
    </w:p>
    <w:bookmarkStart w:id="6" w:name="_MON_1603289630"/>
    <w:bookmarkEnd w:id="6"/>
    <w:p w14:paraId="43BF6176" w14:textId="77777777" w:rsidR="009A14C4" w:rsidRPr="000B47E7" w:rsidRDefault="003A3EBD" w:rsidP="009A14C4">
      <w:r>
        <w:rPr>
          <w:noProof/>
        </w:rPr>
        <w:object w:dxaOrig="9026" w:dyaOrig="714" w14:anchorId="042F8F05">
          <v:shape id="_x0000_i1026" type="#_x0000_t75" style="width:451.15pt;height:35.65pt" o:ole="">
            <v:imagedata r:id="rId17" o:title=""/>
          </v:shape>
          <o:OLEObject Type="Embed" ProgID="Word.OpenDocumentText.12" ShapeID="_x0000_i1026" DrawAspect="Content" ObjectID="_1621916482" r:id="rId18"/>
        </w:object>
      </w:r>
    </w:p>
    <w:p w14:paraId="074CC8EF" w14:textId="77777777" w:rsidR="008C4946" w:rsidRDefault="008C4946">
      <w:pPr>
        <w:spacing w:after="160" w:line="259" w:lineRule="auto"/>
        <w:rPr>
          <w:rFonts w:asciiTheme="majorHAnsi" w:eastAsiaTheme="majorEastAsia" w:hAnsiTheme="majorHAnsi" w:cstheme="majorBidi"/>
          <w:color w:val="31378B" w:themeColor="text2"/>
          <w:sz w:val="28"/>
          <w:szCs w:val="26"/>
        </w:rPr>
      </w:pPr>
      <w:r>
        <w:br w:type="page"/>
      </w:r>
    </w:p>
    <w:p w14:paraId="200AB6B9" w14:textId="217016B6" w:rsidR="009A14C4" w:rsidRDefault="00BE7289" w:rsidP="009A14C4">
      <w:pPr>
        <w:pStyle w:val="Heading3"/>
      </w:pPr>
      <w:r>
        <w:lastRenderedPageBreak/>
        <w:t xml:space="preserve">Generic </w:t>
      </w:r>
      <w:r w:rsidR="009A14C4">
        <w:t>Methods</w:t>
      </w:r>
    </w:p>
    <w:p w14:paraId="56109C4A" w14:textId="77777777" w:rsidR="009A14C4" w:rsidRPr="00412856" w:rsidRDefault="009A14C4" w:rsidP="009A14C4">
      <w:pPr>
        <w:rPr>
          <w:b/>
        </w:rPr>
      </w:pPr>
      <w:r>
        <w:t xml:space="preserve">The method signature contains </w:t>
      </w:r>
      <w:r w:rsidRPr="00412856">
        <w:rPr>
          <w:b/>
        </w:rPr>
        <w:t>type parameters</w:t>
      </w:r>
      <w:r>
        <w:t>. We can generically write a swap method to swap two elements of any type, both reference and value types, without requiring casting or boxing/unboxing</w:t>
      </w:r>
    </w:p>
    <w:p w14:paraId="5648AEDA" w14:textId="77777777" w:rsidR="009A14C4" w:rsidRDefault="009A14C4" w:rsidP="009A14C4">
      <w:pPr>
        <w:pStyle w:val="SourceCode"/>
      </w:pPr>
      <w:r>
        <w:rPr>
          <w:color w:val="0000FF"/>
        </w:rPr>
        <w:t>public</w:t>
      </w:r>
      <w:r>
        <w:t xml:space="preserve"> </w:t>
      </w:r>
      <w:r>
        <w:rPr>
          <w:color w:val="0000FF"/>
        </w:rPr>
        <w:t>static</w:t>
      </w:r>
      <w:r>
        <w:t xml:space="preserve"> </w:t>
      </w:r>
      <w:r>
        <w:rPr>
          <w:color w:val="0000FF"/>
        </w:rPr>
        <w:t>void</w:t>
      </w:r>
      <w:r>
        <w:t xml:space="preserve"> Swap&lt;T&gt;(</w:t>
      </w:r>
      <w:r>
        <w:rPr>
          <w:color w:val="0000FF"/>
        </w:rPr>
        <w:t>ref</w:t>
      </w:r>
      <w:r>
        <w:t xml:space="preserve"> T a, </w:t>
      </w:r>
      <w:r>
        <w:rPr>
          <w:color w:val="0000FF"/>
        </w:rPr>
        <w:t>ref</w:t>
      </w:r>
      <w:r>
        <w:t xml:space="preserve"> T b)</w:t>
      </w:r>
    </w:p>
    <w:p w14:paraId="3D68D795" w14:textId="77777777" w:rsidR="009A14C4" w:rsidRDefault="009A14C4" w:rsidP="009A14C4">
      <w:pPr>
        <w:pStyle w:val="SourceCode"/>
      </w:pPr>
      <w:r>
        <w:t>{</w:t>
      </w:r>
    </w:p>
    <w:p w14:paraId="7A2348AA" w14:textId="77777777" w:rsidR="009A14C4" w:rsidRDefault="009A14C4" w:rsidP="009A14C4">
      <w:pPr>
        <w:pStyle w:val="SourceCode"/>
      </w:pPr>
      <w:r>
        <w:t>T temp = a;</w:t>
      </w:r>
    </w:p>
    <w:p w14:paraId="36A7A449" w14:textId="77777777" w:rsidR="009A14C4" w:rsidRDefault="009A14C4" w:rsidP="009A14C4">
      <w:pPr>
        <w:pStyle w:val="SourceCode"/>
      </w:pPr>
      <w:r>
        <w:t xml:space="preserve">       a = b;</w:t>
      </w:r>
    </w:p>
    <w:p w14:paraId="5856482E" w14:textId="77777777" w:rsidR="009A14C4" w:rsidRDefault="009A14C4" w:rsidP="009A14C4">
      <w:pPr>
        <w:pStyle w:val="SourceCode"/>
      </w:pPr>
      <w:r>
        <w:t xml:space="preserve">       b = temp;</w:t>
      </w:r>
    </w:p>
    <w:p w14:paraId="011BE761" w14:textId="77777777" w:rsidR="009A14C4" w:rsidRPr="00602C71" w:rsidRDefault="009A14C4" w:rsidP="009A14C4">
      <w:pPr>
        <w:pStyle w:val="SourceCode"/>
      </w:pPr>
      <w:r>
        <w:t>}</w:t>
      </w:r>
    </w:p>
    <w:p w14:paraId="26881F79" w14:textId="77777777" w:rsidR="009A14C4" w:rsidRDefault="009A14C4" w:rsidP="009A14C4">
      <w:pPr>
        <w:pStyle w:val="SourceCode"/>
      </w:pPr>
      <w:r>
        <w:rPr>
          <w:color w:val="0000FF"/>
        </w:rPr>
        <w:t>public</w:t>
      </w:r>
      <w:r>
        <w:t xml:space="preserve"> </w:t>
      </w:r>
      <w:r>
        <w:rPr>
          <w:color w:val="0000FF"/>
        </w:rPr>
        <w:t>void</w:t>
      </w:r>
      <w:r>
        <w:t xml:space="preserve"> TestSwap()</w:t>
      </w:r>
    </w:p>
    <w:p w14:paraId="4F2C3761" w14:textId="77777777" w:rsidR="009A14C4" w:rsidRDefault="009A14C4" w:rsidP="009A14C4">
      <w:pPr>
        <w:pStyle w:val="SourceCode"/>
      </w:pPr>
      <w:r>
        <w:t>{</w:t>
      </w:r>
    </w:p>
    <w:p w14:paraId="6E556215" w14:textId="77777777" w:rsidR="009A14C4" w:rsidRDefault="009A14C4" w:rsidP="009A14C4">
      <w:pPr>
        <w:pStyle w:val="SourceCode"/>
        <w:ind w:left="960"/>
      </w:pPr>
      <w:r>
        <w:rPr>
          <w:color w:val="2B91AF"/>
        </w:rPr>
        <w:t>Object</w:t>
      </w:r>
      <w:r>
        <w:t xml:space="preserve"> stringA = </w:t>
      </w:r>
      <w:r>
        <w:rPr>
          <w:color w:val="A31515"/>
        </w:rPr>
        <w:t>"Kenny"</w:t>
      </w:r>
      <w:r>
        <w:t>;</w:t>
      </w:r>
    </w:p>
    <w:p w14:paraId="5CA0C00E" w14:textId="77777777" w:rsidR="009A14C4" w:rsidRDefault="009A14C4" w:rsidP="009A14C4">
      <w:pPr>
        <w:pStyle w:val="SourceCode"/>
      </w:pPr>
      <w:r>
        <w:t xml:space="preserve">       </w:t>
      </w:r>
      <w:r>
        <w:rPr>
          <w:color w:val="2B91AF"/>
        </w:rPr>
        <w:t>Object</w:t>
      </w:r>
      <w:r>
        <w:t xml:space="preserve"> stringB = </w:t>
      </w:r>
      <w:r>
        <w:rPr>
          <w:color w:val="A31515"/>
        </w:rPr>
        <w:t>"Wilson"</w:t>
      </w:r>
      <w:r>
        <w:t>;</w:t>
      </w:r>
    </w:p>
    <w:p w14:paraId="1DF4BFD1" w14:textId="77777777" w:rsidR="009A14C4" w:rsidRDefault="009A14C4" w:rsidP="009A14C4">
      <w:pPr>
        <w:pStyle w:val="SourceCode"/>
      </w:pPr>
      <w:r>
        <w:t xml:space="preserve">       Swap&lt;</w:t>
      </w:r>
      <w:r>
        <w:rPr>
          <w:color w:val="0000FF"/>
        </w:rPr>
        <w:t>object</w:t>
      </w:r>
      <w:r>
        <w:t>&gt;(</w:t>
      </w:r>
      <w:r>
        <w:rPr>
          <w:color w:val="0000FF"/>
        </w:rPr>
        <w:t>ref</w:t>
      </w:r>
      <w:r>
        <w:t xml:space="preserve"> stringA, </w:t>
      </w:r>
      <w:r>
        <w:rPr>
          <w:color w:val="0000FF"/>
        </w:rPr>
        <w:t>ref</w:t>
      </w:r>
      <w:r>
        <w:t xml:space="preserve"> stringB);</w:t>
      </w:r>
    </w:p>
    <w:p w14:paraId="516F6986" w14:textId="77777777" w:rsidR="009A14C4" w:rsidRDefault="009A14C4" w:rsidP="009A14C4">
      <w:pPr>
        <w:pStyle w:val="SourceCode"/>
      </w:pPr>
    </w:p>
    <w:p w14:paraId="3A302727" w14:textId="77777777" w:rsidR="009A14C4" w:rsidRDefault="009A14C4" w:rsidP="009A14C4">
      <w:pPr>
        <w:pStyle w:val="SourceCode"/>
      </w:pPr>
      <w:r>
        <w:t xml:space="preserve">       </w:t>
      </w:r>
      <w:r>
        <w:rPr>
          <w:color w:val="0000FF"/>
        </w:rPr>
        <w:t>int</w:t>
      </w:r>
      <w:r>
        <w:t xml:space="preserve"> intA = 4;</w:t>
      </w:r>
    </w:p>
    <w:p w14:paraId="645AC51A" w14:textId="77777777" w:rsidR="009A14C4" w:rsidRDefault="009A14C4" w:rsidP="009A14C4">
      <w:pPr>
        <w:pStyle w:val="SourceCode"/>
      </w:pPr>
      <w:r>
        <w:t xml:space="preserve">       </w:t>
      </w:r>
      <w:r>
        <w:rPr>
          <w:color w:val="0000FF"/>
        </w:rPr>
        <w:t>int</w:t>
      </w:r>
      <w:r>
        <w:t xml:space="preserve"> intB = 5;</w:t>
      </w:r>
    </w:p>
    <w:p w14:paraId="094870A8" w14:textId="77777777" w:rsidR="009A14C4" w:rsidRDefault="009A14C4" w:rsidP="009A14C4">
      <w:pPr>
        <w:pStyle w:val="SourceCode"/>
      </w:pPr>
      <w:r>
        <w:t xml:space="preserve">       Swap&lt;</w:t>
      </w:r>
      <w:r>
        <w:rPr>
          <w:color w:val="0000FF"/>
        </w:rPr>
        <w:t>int</w:t>
      </w:r>
      <w:r>
        <w:t>&gt;(</w:t>
      </w:r>
      <w:r>
        <w:rPr>
          <w:color w:val="0000FF"/>
        </w:rPr>
        <w:t>ref</w:t>
      </w:r>
      <w:r>
        <w:t xml:space="preserve"> intA, </w:t>
      </w:r>
      <w:r>
        <w:rPr>
          <w:color w:val="0000FF"/>
        </w:rPr>
        <w:t>ref</w:t>
      </w:r>
      <w:r>
        <w:t xml:space="preserve"> intB);</w:t>
      </w:r>
    </w:p>
    <w:p w14:paraId="3B169A53" w14:textId="77777777" w:rsidR="009A14C4" w:rsidRPr="00B74589" w:rsidRDefault="009A14C4" w:rsidP="009A14C4">
      <w:pPr>
        <w:pStyle w:val="SourceCode"/>
      </w:pPr>
      <w:r>
        <w:t>}</w:t>
      </w:r>
    </w:p>
    <w:p w14:paraId="6D2B2BF4" w14:textId="77777777" w:rsidR="009A14C4" w:rsidRPr="00482254" w:rsidRDefault="009A14C4" w:rsidP="009A14C4">
      <w:r>
        <w:t>In many cases the compiler can infer the type to be used so we don’t even need to provide the type parameter when we use the method.</w:t>
      </w:r>
      <w:r w:rsidRPr="003E7B37">
        <w:t xml:space="preserve"> </w:t>
      </w:r>
      <w:r>
        <w:t>Where there is ambiguity we can provide the compiler with type parameters explicitly.</w:t>
      </w:r>
    </w:p>
    <w:p w14:paraId="055F6D97" w14:textId="43F819D4" w:rsidR="000038B4" w:rsidRDefault="000038B4" w:rsidP="000038B4">
      <w:pPr>
        <w:pStyle w:val="Heading3"/>
      </w:pPr>
      <w:r>
        <w:t>Generic Constraints</w:t>
      </w:r>
    </w:p>
    <w:p w14:paraId="003723BC"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interface</w:t>
      </w:r>
      <w:r>
        <w:rPr>
          <w:rFonts w:eastAsiaTheme="minorHAnsi"/>
          <w:lang w:eastAsia="en-US"/>
        </w:rPr>
        <w:t xml:space="preserve"> IInterface {}</w:t>
      </w:r>
    </w:p>
    <w:p w14:paraId="5E62A083"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MyClass {}</w:t>
      </w:r>
    </w:p>
    <w:p w14:paraId="08B4AACB" w14:textId="77777777" w:rsidR="00F518F6" w:rsidRDefault="00F518F6" w:rsidP="00F518F6">
      <w:pPr>
        <w:pStyle w:val="SourceCode"/>
        <w:rPr>
          <w:rFonts w:eastAsiaTheme="minorHAnsi"/>
          <w:lang w:eastAsia="en-US"/>
        </w:rPr>
      </w:pPr>
    </w:p>
    <w:p w14:paraId="1608F083" w14:textId="77777777" w:rsidR="00F518F6" w:rsidRDefault="00F518F6" w:rsidP="00F518F6">
      <w:pPr>
        <w:pStyle w:val="SourceCode"/>
        <w:rPr>
          <w:rFonts w:eastAsiaTheme="minorHAnsi"/>
          <w:lang w:eastAsia="en-US"/>
        </w:rPr>
      </w:pPr>
      <w:r>
        <w:rPr>
          <w:rFonts w:eastAsiaTheme="minorHAnsi"/>
          <w:color w:val="009600"/>
          <w:lang w:eastAsia="en-US"/>
        </w:rPr>
        <w:t>// 1. Base class constraint. T must be decendent of MyClass</w:t>
      </w:r>
    </w:p>
    <w:p w14:paraId="6FFF7EFE"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BaseClassConstraint&lt;T&gt; </w:t>
      </w:r>
      <w:r>
        <w:rPr>
          <w:rFonts w:eastAsiaTheme="minorHAnsi"/>
          <w:color w:val="0000FF"/>
          <w:lang w:eastAsia="en-US"/>
        </w:rPr>
        <w:t>where</w:t>
      </w:r>
      <w:r>
        <w:rPr>
          <w:rFonts w:eastAsiaTheme="minorHAnsi"/>
          <w:lang w:eastAsia="en-US"/>
        </w:rPr>
        <w:t xml:space="preserve"> T : MyClass {}</w:t>
      </w:r>
    </w:p>
    <w:p w14:paraId="37B7D953" w14:textId="77777777" w:rsidR="00F518F6" w:rsidRDefault="00F518F6" w:rsidP="00F518F6">
      <w:pPr>
        <w:pStyle w:val="SourceCode"/>
        <w:rPr>
          <w:rFonts w:eastAsiaTheme="minorHAnsi"/>
          <w:lang w:eastAsia="en-US"/>
        </w:rPr>
      </w:pPr>
    </w:p>
    <w:p w14:paraId="23191328" w14:textId="77777777" w:rsidR="00F518F6" w:rsidRDefault="00F518F6" w:rsidP="00F518F6">
      <w:pPr>
        <w:pStyle w:val="SourceCode"/>
        <w:rPr>
          <w:rFonts w:eastAsiaTheme="minorHAnsi"/>
          <w:lang w:eastAsia="en-US"/>
        </w:rPr>
      </w:pPr>
      <w:r>
        <w:rPr>
          <w:rFonts w:eastAsiaTheme="minorHAnsi"/>
          <w:color w:val="009600"/>
          <w:lang w:eastAsia="en-US"/>
        </w:rPr>
        <w:t>// 2. Interface constraint. T must implement IInterface</w:t>
      </w:r>
    </w:p>
    <w:p w14:paraId="14009C62"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InterfaceConstraint&lt;T&gt; </w:t>
      </w:r>
      <w:r>
        <w:rPr>
          <w:rFonts w:eastAsiaTheme="minorHAnsi"/>
          <w:color w:val="0000FF"/>
          <w:lang w:eastAsia="en-US"/>
        </w:rPr>
        <w:t>where</w:t>
      </w:r>
      <w:r>
        <w:rPr>
          <w:rFonts w:eastAsiaTheme="minorHAnsi"/>
          <w:lang w:eastAsia="en-US"/>
        </w:rPr>
        <w:t xml:space="preserve"> T : IInterface {}</w:t>
      </w:r>
    </w:p>
    <w:p w14:paraId="767C0D93" w14:textId="77777777" w:rsidR="00F518F6" w:rsidRDefault="00F518F6" w:rsidP="00F518F6">
      <w:pPr>
        <w:pStyle w:val="SourceCode"/>
        <w:rPr>
          <w:rFonts w:eastAsiaTheme="minorHAnsi"/>
          <w:lang w:eastAsia="en-US"/>
        </w:rPr>
      </w:pPr>
    </w:p>
    <w:p w14:paraId="1021C687" w14:textId="77777777" w:rsidR="00F518F6" w:rsidRDefault="00F518F6" w:rsidP="00F518F6">
      <w:pPr>
        <w:pStyle w:val="SourceCode"/>
        <w:rPr>
          <w:rFonts w:eastAsiaTheme="minorHAnsi"/>
          <w:lang w:eastAsia="en-US"/>
        </w:rPr>
      </w:pPr>
      <w:r>
        <w:rPr>
          <w:rFonts w:eastAsiaTheme="minorHAnsi"/>
          <w:color w:val="009600"/>
          <w:lang w:eastAsia="en-US"/>
        </w:rPr>
        <w:t>// 3. Reference type constraint</w:t>
      </w:r>
    </w:p>
    <w:p w14:paraId="7AC9E1E9"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ReferenceConstraint&lt;T&gt; </w:t>
      </w:r>
      <w:r>
        <w:rPr>
          <w:rFonts w:eastAsiaTheme="minorHAnsi"/>
          <w:color w:val="0000FF"/>
          <w:lang w:eastAsia="en-US"/>
        </w:rPr>
        <w:t>where</w:t>
      </w:r>
      <w:r>
        <w:rPr>
          <w:rFonts w:eastAsiaTheme="minorHAnsi"/>
          <w:lang w:eastAsia="en-US"/>
        </w:rPr>
        <w:t xml:space="preserve"> T : </w:t>
      </w:r>
      <w:r>
        <w:rPr>
          <w:rFonts w:eastAsiaTheme="minorHAnsi"/>
          <w:color w:val="0000FF"/>
          <w:lang w:eastAsia="en-US"/>
        </w:rPr>
        <w:t>class</w:t>
      </w:r>
      <w:r>
        <w:rPr>
          <w:rFonts w:eastAsiaTheme="minorHAnsi"/>
          <w:lang w:eastAsia="en-US"/>
        </w:rPr>
        <w:t xml:space="preserve"> {}</w:t>
      </w:r>
    </w:p>
    <w:p w14:paraId="2DECA2AE" w14:textId="77777777" w:rsidR="00F518F6" w:rsidRDefault="00F518F6" w:rsidP="00F518F6">
      <w:pPr>
        <w:pStyle w:val="SourceCode"/>
        <w:rPr>
          <w:rFonts w:eastAsiaTheme="minorHAnsi"/>
          <w:lang w:eastAsia="en-US"/>
        </w:rPr>
      </w:pPr>
    </w:p>
    <w:p w14:paraId="6A29AA93" w14:textId="77777777" w:rsidR="00F518F6" w:rsidRDefault="00F518F6" w:rsidP="00F518F6">
      <w:pPr>
        <w:pStyle w:val="SourceCode"/>
        <w:rPr>
          <w:rFonts w:eastAsiaTheme="minorHAnsi"/>
          <w:lang w:eastAsia="en-US"/>
        </w:rPr>
      </w:pPr>
      <w:r>
        <w:rPr>
          <w:rFonts w:eastAsiaTheme="minorHAnsi"/>
          <w:color w:val="009600"/>
          <w:lang w:eastAsia="en-US"/>
        </w:rPr>
        <w:t>// 4. Value type constraint</w:t>
      </w:r>
    </w:p>
    <w:p w14:paraId="5B81C089"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ValueConstraint&lt;T&gt; </w:t>
      </w:r>
      <w:r>
        <w:rPr>
          <w:rFonts w:eastAsiaTheme="minorHAnsi"/>
          <w:color w:val="0000FF"/>
          <w:lang w:eastAsia="en-US"/>
        </w:rPr>
        <w:t>where</w:t>
      </w:r>
      <w:r>
        <w:rPr>
          <w:rFonts w:eastAsiaTheme="minorHAnsi"/>
          <w:lang w:eastAsia="en-US"/>
        </w:rPr>
        <w:t xml:space="preserve"> T : </w:t>
      </w:r>
      <w:r>
        <w:rPr>
          <w:rFonts w:eastAsiaTheme="minorHAnsi"/>
          <w:color w:val="0000FF"/>
          <w:lang w:eastAsia="en-US"/>
        </w:rPr>
        <w:t>struct</w:t>
      </w:r>
      <w:r>
        <w:rPr>
          <w:rFonts w:eastAsiaTheme="minorHAnsi"/>
          <w:lang w:eastAsia="en-US"/>
        </w:rPr>
        <w:t xml:space="preserve"> { }</w:t>
      </w:r>
    </w:p>
    <w:p w14:paraId="1BC440A2" w14:textId="77777777" w:rsidR="00F518F6" w:rsidRDefault="00F518F6" w:rsidP="00F518F6">
      <w:pPr>
        <w:pStyle w:val="SourceCode"/>
        <w:rPr>
          <w:rFonts w:eastAsiaTheme="minorHAnsi"/>
          <w:lang w:eastAsia="en-US"/>
        </w:rPr>
      </w:pPr>
    </w:p>
    <w:p w14:paraId="52F039CD" w14:textId="77777777" w:rsidR="00F518F6" w:rsidRDefault="00F518F6" w:rsidP="00F518F6">
      <w:pPr>
        <w:pStyle w:val="SourceCode"/>
        <w:rPr>
          <w:rFonts w:eastAsiaTheme="minorHAnsi"/>
          <w:lang w:eastAsia="en-US"/>
        </w:rPr>
      </w:pPr>
      <w:r>
        <w:rPr>
          <w:rFonts w:eastAsiaTheme="minorHAnsi"/>
          <w:color w:val="009600"/>
          <w:lang w:eastAsia="en-US"/>
        </w:rPr>
        <w:t>// 5. Parameterless constructor constraint</w:t>
      </w:r>
    </w:p>
    <w:p w14:paraId="64E65B17"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ConstructorConstraint&lt;T&gt; </w:t>
      </w:r>
      <w:r>
        <w:rPr>
          <w:rFonts w:eastAsiaTheme="minorHAnsi"/>
          <w:color w:val="0000FF"/>
          <w:lang w:eastAsia="en-US"/>
        </w:rPr>
        <w:t>where</w:t>
      </w:r>
      <w:r>
        <w:rPr>
          <w:rFonts w:eastAsiaTheme="minorHAnsi"/>
          <w:lang w:eastAsia="en-US"/>
        </w:rPr>
        <w:t xml:space="preserve"> T : </w:t>
      </w:r>
      <w:r>
        <w:rPr>
          <w:rFonts w:eastAsiaTheme="minorHAnsi"/>
          <w:color w:val="0000FF"/>
          <w:lang w:eastAsia="en-US"/>
        </w:rPr>
        <w:t>new</w:t>
      </w:r>
      <w:r>
        <w:rPr>
          <w:rFonts w:eastAsiaTheme="minorHAnsi"/>
          <w:lang w:eastAsia="en-US"/>
        </w:rPr>
        <w:t>() { }</w:t>
      </w:r>
    </w:p>
    <w:p w14:paraId="74417797" w14:textId="77777777" w:rsidR="00F518F6" w:rsidRDefault="00F518F6" w:rsidP="00F518F6">
      <w:pPr>
        <w:pStyle w:val="SourceCode"/>
        <w:rPr>
          <w:rFonts w:eastAsiaTheme="minorHAnsi"/>
          <w:lang w:eastAsia="en-US"/>
        </w:rPr>
      </w:pPr>
    </w:p>
    <w:p w14:paraId="0E95CDD3" w14:textId="77777777" w:rsidR="00F518F6" w:rsidRDefault="00F518F6" w:rsidP="00F518F6">
      <w:pPr>
        <w:pStyle w:val="SourceCode"/>
        <w:rPr>
          <w:rFonts w:eastAsiaTheme="minorHAnsi"/>
          <w:lang w:eastAsia="en-US"/>
        </w:rPr>
      </w:pPr>
    </w:p>
    <w:p w14:paraId="2405D5C5" w14:textId="77777777" w:rsidR="00F518F6" w:rsidRDefault="00F518F6" w:rsidP="00F518F6">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Naked&lt;T&gt; </w:t>
      </w:r>
    </w:p>
    <w:p w14:paraId="0EE6B04D" w14:textId="77777777" w:rsidR="00F518F6" w:rsidRDefault="00F518F6" w:rsidP="00F518F6">
      <w:pPr>
        <w:pStyle w:val="SourceCode"/>
        <w:rPr>
          <w:rFonts w:eastAsiaTheme="minorHAnsi"/>
          <w:lang w:eastAsia="en-US"/>
        </w:rPr>
      </w:pPr>
      <w:r>
        <w:rPr>
          <w:rFonts w:eastAsiaTheme="minorHAnsi"/>
          <w:lang w:eastAsia="en-US"/>
        </w:rPr>
        <w:t>{</w:t>
      </w:r>
    </w:p>
    <w:p w14:paraId="43062342" w14:textId="77777777" w:rsidR="00F518F6" w:rsidRDefault="00F518F6" w:rsidP="00F518F6">
      <w:pPr>
        <w:pStyle w:val="SourceCode"/>
        <w:rPr>
          <w:rFonts w:eastAsiaTheme="minorHAnsi"/>
          <w:lang w:eastAsia="en-US"/>
        </w:rPr>
      </w:pPr>
      <w:r>
        <w:rPr>
          <w:rFonts w:eastAsiaTheme="minorHAnsi"/>
          <w:lang w:eastAsia="en-US"/>
        </w:rPr>
        <w:tab/>
      </w:r>
      <w:r>
        <w:rPr>
          <w:rFonts w:eastAsiaTheme="minorHAnsi"/>
          <w:color w:val="009600"/>
          <w:lang w:eastAsia="en-US"/>
        </w:rPr>
        <w:t>// 6. Naked constraint. One generic param must implement</w:t>
      </w:r>
    </w:p>
    <w:p w14:paraId="5D837809" w14:textId="77777777" w:rsidR="00F518F6" w:rsidRDefault="00F518F6" w:rsidP="00F518F6">
      <w:pPr>
        <w:pStyle w:val="SourceCode"/>
        <w:rPr>
          <w:rFonts w:eastAsiaTheme="minorHAnsi"/>
          <w:lang w:eastAsia="en-US"/>
        </w:rPr>
      </w:pPr>
      <w:r>
        <w:rPr>
          <w:rFonts w:eastAsiaTheme="minorHAnsi"/>
          <w:lang w:eastAsia="en-US"/>
        </w:rPr>
        <w:tab/>
      </w:r>
      <w:r>
        <w:rPr>
          <w:rFonts w:eastAsiaTheme="minorHAnsi"/>
          <w:color w:val="009600"/>
          <w:lang w:eastAsia="en-US"/>
        </w:rPr>
        <w:t>//    another</w:t>
      </w:r>
    </w:p>
    <w:p w14:paraId="17A0E20A" w14:textId="77777777" w:rsidR="00F518F6" w:rsidRDefault="00F518F6" w:rsidP="00F518F6">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NakedMethod&lt;U&gt;(U input) </w:t>
      </w:r>
      <w:r>
        <w:rPr>
          <w:rFonts w:eastAsiaTheme="minorHAnsi"/>
          <w:color w:val="0000FF"/>
          <w:lang w:eastAsia="en-US"/>
        </w:rPr>
        <w:t>where</w:t>
      </w:r>
      <w:r>
        <w:rPr>
          <w:rFonts w:eastAsiaTheme="minorHAnsi"/>
          <w:lang w:eastAsia="en-US"/>
        </w:rPr>
        <w:t xml:space="preserve"> U : T</w:t>
      </w:r>
    </w:p>
    <w:p w14:paraId="120C5B46" w14:textId="77777777" w:rsidR="00F518F6" w:rsidRDefault="00F518F6" w:rsidP="00F518F6">
      <w:pPr>
        <w:pStyle w:val="SourceCode"/>
        <w:rPr>
          <w:rFonts w:eastAsiaTheme="minorHAnsi"/>
          <w:lang w:eastAsia="en-US"/>
        </w:rPr>
      </w:pPr>
      <w:r>
        <w:rPr>
          <w:rFonts w:eastAsiaTheme="minorHAnsi"/>
          <w:lang w:eastAsia="en-US"/>
        </w:rPr>
        <w:tab/>
        <w:t>{</w:t>
      </w:r>
    </w:p>
    <w:p w14:paraId="7F164466" w14:textId="77777777" w:rsidR="00F518F6" w:rsidRDefault="00F518F6" w:rsidP="00F518F6">
      <w:pPr>
        <w:pStyle w:val="SourceCode"/>
        <w:rPr>
          <w:rFonts w:eastAsiaTheme="minorHAnsi"/>
          <w:lang w:eastAsia="en-US"/>
        </w:rPr>
      </w:pPr>
      <w:r>
        <w:rPr>
          <w:rFonts w:eastAsiaTheme="minorHAnsi"/>
          <w:lang w:eastAsia="en-US"/>
        </w:rPr>
        <w:tab/>
      </w:r>
      <w:r>
        <w:rPr>
          <w:rFonts w:eastAsiaTheme="minorHAnsi"/>
          <w:lang w:eastAsia="en-US"/>
        </w:rPr>
        <w:tab/>
      </w:r>
    </w:p>
    <w:p w14:paraId="144AF132" w14:textId="77777777" w:rsidR="00F518F6" w:rsidRDefault="00F518F6" w:rsidP="00F518F6">
      <w:pPr>
        <w:pStyle w:val="SourceCode"/>
        <w:rPr>
          <w:rFonts w:eastAsiaTheme="minorHAnsi"/>
          <w:lang w:eastAsia="en-US"/>
        </w:rPr>
      </w:pPr>
      <w:r>
        <w:rPr>
          <w:rFonts w:eastAsiaTheme="minorHAnsi"/>
          <w:lang w:eastAsia="en-US"/>
        </w:rPr>
        <w:tab/>
        <w:t>}</w:t>
      </w:r>
    </w:p>
    <w:p w14:paraId="1D4FB190" w14:textId="3F1F5CA2" w:rsidR="00BB096E" w:rsidRDefault="00F518F6" w:rsidP="00BB096E">
      <w:pPr>
        <w:pStyle w:val="SourceCode"/>
      </w:pPr>
      <w:r>
        <w:rPr>
          <w:rFonts w:eastAsiaTheme="minorHAnsi"/>
          <w:lang w:eastAsia="en-US"/>
        </w:rPr>
        <w:lastRenderedPageBreak/>
        <w:t>}</w:t>
      </w:r>
    </w:p>
    <w:p w14:paraId="15DC6947" w14:textId="66D95B8F" w:rsidR="00E25735" w:rsidRDefault="00E25735" w:rsidP="00E25735">
      <w:pPr>
        <w:pStyle w:val="Heading2"/>
      </w:pPr>
      <w:r>
        <w:t>Basic conver</w:t>
      </w:r>
      <w:r w:rsidR="008A246C">
        <w:t>sions</w:t>
      </w:r>
    </w:p>
    <w:p w14:paraId="4AD09E0B" w14:textId="77777777" w:rsidR="008A246C" w:rsidRDefault="008A246C" w:rsidP="008A246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ConversionExample1</w:t>
      </w:r>
    </w:p>
    <w:p w14:paraId="404BE7C9" w14:textId="77777777" w:rsidR="008A246C" w:rsidRDefault="008A246C" w:rsidP="008A246C">
      <w:pPr>
        <w:pStyle w:val="SourceCode"/>
        <w:rPr>
          <w:rFonts w:eastAsiaTheme="minorHAnsi"/>
          <w:lang w:eastAsia="en-US"/>
        </w:rPr>
      </w:pPr>
      <w:r>
        <w:rPr>
          <w:rFonts w:eastAsiaTheme="minorHAnsi"/>
          <w:lang w:eastAsia="en-US"/>
        </w:rPr>
        <w:t>{</w:t>
      </w:r>
    </w:p>
    <w:p w14:paraId="3B07D10D"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String Convert&lt;T&gt;(T arg) </w:t>
      </w:r>
    </w:p>
    <w:p w14:paraId="35EBC10E" w14:textId="77777777" w:rsidR="008A246C" w:rsidRDefault="008A246C" w:rsidP="008A246C">
      <w:pPr>
        <w:pStyle w:val="SourceCode"/>
        <w:rPr>
          <w:rFonts w:eastAsiaTheme="minorHAnsi"/>
          <w:lang w:eastAsia="en-US"/>
        </w:rPr>
      </w:pPr>
      <w:r>
        <w:rPr>
          <w:rFonts w:eastAsiaTheme="minorHAnsi"/>
          <w:lang w:eastAsia="en-US"/>
        </w:rPr>
        <w:tab/>
        <w:t>{</w:t>
      </w:r>
    </w:p>
    <w:p w14:paraId="305A0E0E"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Does not compile are compiler not sure</w:t>
      </w:r>
    </w:p>
    <w:p w14:paraId="09D9EC02"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xml:space="preserve">// whether we are performing a custom </w:t>
      </w:r>
    </w:p>
    <w:p w14:paraId="083FAFB1"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conversion or not</w:t>
      </w:r>
    </w:p>
    <w:p w14:paraId="0E43DE2A"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 arg </w:t>
      </w:r>
      <w:r>
        <w:rPr>
          <w:rFonts w:eastAsiaTheme="minorHAnsi"/>
          <w:color w:val="0000FF"/>
          <w:lang w:eastAsia="en-US"/>
        </w:rPr>
        <w:t>is</w:t>
      </w:r>
      <w:r>
        <w:rPr>
          <w:rFonts w:eastAsiaTheme="minorHAnsi"/>
          <w:lang w:eastAsia="en-US"/>
        </w:rPr>
        <w:t xml:space="preserve"> String)</w:t>
      </w:r>
    </w:p>
    <w:p w14:paraId="5CAEA1F6"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(String)arg;</w:t>
      </w:r>
    </w:p>
    <w:p w14:paraId="328836C1"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p>
    <w:p w14:paraId="2EA96288"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B41414"/>
          <w:lang w:eastAsia="en-US"/>
        </w:rPr>
        <w:t>"Not a string"</w:t>
      </w:r>
    </w:p>
    <w:p w14:paraId="3335BBC5" w14:textId="77777777" w:rsidR="008A246C" w:rsidRDefault="008A246C" w:rsidP="008A246C">
      <w:pPr>
        <w:pStyle w:val="SourceCode"/>
        <w:rPr>
          <w:rFonts w:eastAsiaTheme="minorHAnsi"/>
          <w:lang w:eastAsia="en-US"/>
        </w:rPr>
      </w:pPr>
      <w:r>
        <w:rPr>
          <w:rFonts w:eastAsiaTheme="minorHAnsi"/>
          <w:lang w:eastAsia="en-US"/>
        </w:rPr>
        <w:tab/>
        <w:t>}</w:t>
      </w:r>
    </w:p>
    <w:p w14:paraId="2F714F88" w14:textId="77777777" w:rsidR="008A246C" w:rsidRDefault="008A246C" w:rsidP="008A246C">
      <w:pPr>
        <w:pStyle w:val="SourceCode"/>
        <w:rPr>
          <w:rFonts w:eastAsiaTheme="minorHAnsi"/>
          <w:lang w:eastAsia="en-US"/>
        </w:rPr>
      </w:pPr>
      <w:r>
        <w:rPr>
          <w:rFonts w:eastAsiaTheme="minorHAnsi"/>
          <w:lang w:eastAsia="en-US"/>
        </w:rPr>
        <w:t>}</w:t>
      </w:r>
    </w:p>
    <w:p w14:paraId="2904DB84" w14:textId="77777777" w:rsidR="008A246C" w:rsidRDefault="008A246C" w:rsidP="008A246C">
      <w:pPr>
        <w:pStyle w:val="SourceCode"/>
        <w:rPr>
          <w:rFonts w:eastAsiaTheme="minorHAnsi"/>
          <w:lang w:eastAsia="en-US"/>
        </w:rPr>
      </w:pPr>
    </w:p>
    <w:p w14:paraId="3A6618E4" w14:textId="77777777" w:rsidR="008A246C" w:rsidRDefault="008A246C" w:rsidP="008A246C">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ConversionExample2</w:t>
      </w:r>
    </w:p>
    <w:p w14:paraId="79D5B6AB" w14:textId="77777777" w:rsidR="008A246C" w:rsidRDefault="008A246C" w:rsidP="008A246C">
      <w:pPr>
        <w:pStyle w:val="SourceCode"/>
        <w:rPr>
          <w:rFonts w:eastAsiaTheme="minorHAnsi"/>
          <w:lang w:eastAsia="en-US"/>
        </w:rPr>
      </w:pPr>
      <w:r>
        <w:rPr>
          <w:rFonts w:eastAsiaTheme="minorHAnsi"/>
          <w:lang w:eastAsia="en-US"/>
        </w:rPr>
        <w:t>{</w:t>
      </w:r>
    </w:p>
    <w:p w14:paraId="16CDC824"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String Convert&lt;T&gt;(T arg)</w:t>
      </w:r>
    </w:p>
    <w:p w14:paraId="6F83D708" w14:textId="77777777" w:rsidR="008A246C" w:rsidRDefault="008A246C" w:rsidP="008A246C">
      <w:pPr>
        <w:pStyle w:val="SourceCode"/>
        <w:rPr>
          <w:rFonts w:eastAsiaTheme="minorHAnsi"/>
          <w:lang w:eastAsia="en-US"/>
        </w:rPr>
      </w:pPr>
      <w:r>
        <w:rPr>
          <w:rFonts w:eastAsiaTheme="minorHAnsi"/>
          <w:lang w:eastAsia="en-US"/>
        </w:rPr>
        <w:tab/>
        <w:t>{</w:t>
      </w:r>
    </w:p>
    <w:p w14:paraId="2FDD3276"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Compiles because the compiler considers this</w:t>
      </w:r>
    </w:p>
    <w:p w14:paraId="53E5A9B7"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convertion to object and from object to be either</w:t>
      </w:r>
    </w:p>
    <w:p w14:paraId="2CACAAF2"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9600"/>
          <w:lang w:eastAsia="en-US"/>
        </w:rPr>
        <w:t>// boxing or unboxing conversions</w:t>
      </w:r>
    </w:p>
    <w:p w14:paraId="7726DB1B"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if</w:t>
      </w:r>
      <w:r>
        <w:rPr>
          <w:rFonts w:eastAsiaTheme="minorHAnsi"/>
          <w:lang w:eastAsia="en-US"/>
        </w:rPr>
        <w:t xml:space="preserve"> (arg </w:t>
      </w:r>
      <w:r>
        <w:rPr>
          <w:rFonts w:eastAsiaTheme="minorHAnsi"/>
          <w:color w:val="0000FF"/>
          <w:lang w:eastAsia="en-US"/>
        </w:rPr>
        <w:t>is</w:t>
      </w:r>
      <w:r>
        <w:rPr>
          <w:rFonts w:eastAsiaTheme="minorHAnsi"/>
          <w:lang w:eastAsia="en-US"/>
        </w:rPr>
        <w:t xml:space="preserve"> String)</w:t>
      </w:r>
    </w:p>
    <w:p w14:paraId="28B088CE"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0000FF"/>
          <w:lang w:eastAsia="en-US"/>
        </w:rPr>
        <w:t>string</w:t>
      </w:r>
      <w:r>
        <w:rPr>
          <w:rFonts w:eastAsiaTheme="minorHAnsi"/>
          <w:lang w:eastAsia="en-US"/>
        </w:rPr>
        <w:t>)(Object)arg;</w:t>
      </w:r>
    </w:p>
    <w:p w14:paraId="177D1331" w14:textId="77777777" w:rsidR="008A246C" w:rsidRDefault="008A246C" w:rsidP="008A246C">
      <w:pPr>
        <w:pStyle w:val="SourceCode"/>
        <w:rPr>
          <w:rFonts w:eastAsiaTheme="minorHAnsi"/>
          <w:lang w:eastAsia="en-US"/>
        </w:rPr>
      </w:pPr>
    </w:p>
    <w:p w14:paraId="3455F5CD" w14:textId="77777777" w:rsidR="008A246C" w:rsidRDefault="008A246C" w:rsidP="008A246C">
      <w:pPr>
        <w:pStyle w:val="SourceCode"/>
        <w:rPr>
          <w:rFonts w:eastAsiaTheme="minorHAnsi"/>
          <w:lang w:eastAsia="en-US"/>
        </w:rPr>
      </w:pPr>
      <w:r>
        <w:rPr>
          <w:rFonts w:eastAsiaTheme="minorHAnsi"/>
          <w:lang w:eastAsia="en-US"/>
        </w:rPr>
        <w:tab/>
      </w:r>
      <w:r>
        <w:rPr>
          <w:rFonts w:eastAsiaTheme="minorHAnsi"/>
          <w:lang w:eastAsia="en-US"/>
        </w:rPr>
        <w:tab/>
      </w:r>
      <w:r>
        <w:rPr>
          <w:rFonts w:eastAsiaTheme="minorHAnsi"/>
          <w:color w:val="0000FF"/>
          <w:lang w:eastAsia="en-US"/>
        </w:rPr>
        <w:t>return</w:t>
      </w:r>
      <w:r>
        <w:rPr>
          <w:rFonts w:eastAsiaTheme="minorHAnsi"/>
          <w:lang w:eastAsia="en-US"/>
        </w:rPr>
        <w:t xml:space="preserve"> </w:t>
      </w:r>
      <w:r>
        <w:rPr>
          <w:rFonts w:eastAsiaTheme="minorHAnsi"/>
          <w:color w:val="B41414"/>
          <w:lang w:eastAsia="en-US"/>
        </w:rPr>
        <w:t>"Not a string"</w:t>
      </w:r>
    </w:p>
    <w:p w14:paraId="60C37963" w14:textId="77777777" w:rsidR="008A246C" w:rsidRDefault="008A246C" w:rsidP="008A246C">
      <w:pPr>
        <w:pStyle w:val="SourceCode"/>
        <w:rPr>
          <w:rFonts w:eastAsiaTheme="minorHAnsi"/>
          <w:lang w:eastAsia="en-US"/>
        </w:rPr>
      </w:pPr>
      <w:r>
        <w:rPr>
          <w:rFonts w:eastAsiaTheme="minorHAnsi"/>
          <w:lang w:eastAsia="en-US"/>
        </w:rPr>
        <w:tab/>
        <w:t>}</w:t>
      </w:r>
    </w:p>
    <w:p w14:paraId="4614A27B" w14:textId="77777777" w:rsidR="008A246C" w:rsidRDefault="008A246C" w:rsidP="008A246C">
      <w:pPr>
        <w:pStyle w:val="SourceCode"/>
        <w:rPr>
          <w:rFonts w:eastAsiaTheme="minorHAnsi"/>
          <w:lang w:eastAsia="en-US"/>
        </w:rPr>
      </w:pPr>
      <w:r>
        <w:rPr>
          <w:rFonts w:eastAsiaTheme="minorHAnsi"/>
          <w:lang w:eastAsia="en-US"/>
        </w:rPr>
        <w:t>}</w:t>
      </w:r>
    </w:p>
    <w:p w14:paraId="3B9A7429" w14:textId="77777777" w:rsidR="008A246C" w:rsidRPr="008A246C" w:rsidRDefault="008A246C" w:rsidP="008A246C"/>
    <w:p w14:paraId="2926F7DF" w14:textId="77777777" w:rsidR="002E2158" w:rsidRPr="002E2158" w:rsidRDefault="002E2158" w:rsidP="002E2158"/>
    <w:p w14:paraId="19431928" w14:textId="77777777" w:rsidR="00063662" w:rsidRDefault="00063662">
      <w:pPr>
        <w:spacing w:after="160" w:line="259" w:lineRule="auto"/>
        <w:rPr>
          <w:rFonts w:asciiTheme="majorHAnsi" w:eastAsiaTheme="majorEastAsia" w:hAnsiTheme="majorHAnsi" w:cstheme="majorBidi"/>
          <w:color w:val="31378B" w:themeColor="text2"/>
          <w:sz w:val="28"/>
          <w:szCs w:val="26"/>
        </w:rPr>
      </w:pPr>
      <w:r>
        <w:br w:type="page"/>
      </w:r>
    </w:p>
    <w:p w14:paraId="2C422C9F" w14:textId="07DBE093" w:rsidR="009A14C4" w:rsidRDefault="009A14C4" w:rsidP="009A14C4">
      <w:pPr>
        <w:pStyle w:val="Heading3"/>
      </w:pPr>
      <w:r>
        <w:lastRenderedPageBreak/>
        <w:t>Variance</w:t>
      </w:r>
    </w:p>
    <w:p w14:paraId="01B6A8B5" w14:textId="12C887D5" w:rsidR="009A14C4" w:rsidRDefault="009A14C4" w:rsidP="009A14C4">
      <w:r>
        <w:t>Variance is used to describe how sub-typing in complex type constructions relate to sub typing in the basic polymorphic case. In practice</w:t>
      </w:r>
      <w:r w:rsidR="00C3559E">
        <w:t xml:space="preserve">, </w:t>
      </w:r>
      <w:r>
        <w:t>for C# developers this mean relating subyping in generic interfaces and delegates to subtyping in basic polymorphic situations. This is because in .NET variant type parameters are restricted to generic interfaces and delegate types. Variance is also only applicable to reference types.</w:t>
      </w:r>
    </w:p>
    <w:p w14:paraId="5772CC2B" w14:textId="50625E62" w:rsidR="009A14C4" w:rsidRDefault="00F65536" w:rsidP="009A14C4">
      <w:pPr>
        <w:pStyle w:val="Heading4"/>
      </w:pPr>
      <w:r>
        <w:t>Covariance</w:t>
      </w:r>
    </w:p>
    <w:p w14:paraId="6A0F721A" w14:textId="77777777" w:rsidR="009A14C4" w:rsidRDefault="009A14C4" w:rsidP="009A14C4">
      <w:r>
        <w:t>Covariance enables one to asign an object whose generic type parameter is of a more specific type to a variable whose generic type parameter is of a more generic type. This looks much like polymorphism and feels intuitive.</w:t>
      </w:r>
    </w:p>
    <w:p w14:paraId="6D99302D"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IEnumerable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Cat</w:t>
      </w:r>
      <w:r>
        <w:rPr>
          <w:rFonts w:ascii="Consolas" w:eastAsiaTheme="minorHAnsi" w:hAnsi="Consolas" w:cs="Consolas"/>
          <w:color w:val="000000"/>
          <w:sz w:val="19"/>
          <w:szCs w:val="19"/>
          <w:lang w:eastAsia="en-US"/>
        </w:rPr>
        <w:t xml:space="preserve">&gt; cats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List</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Cat</w:t>
      </w:r>
      <w:r>
        <w:rPr>
          <w:rFonts w:ascii="Consolas" w:eastAsiaTheme="minorHAnsi" w:hAnsi="Consolas" w:cs="Consolas"/>
          <w:color w:val="000000"/>
          <w:sz w:val="19"/>
          <w:szCs w:val="19"/>
          <w:lang w:eastAsia="en-US"/>
        </w:rPr>
        <w:t>&gt;();</w:t>
      </w:r>
    </w:p>
    <w:p w14:paraId="28DA1B4C" w14:textId="77777777" w:rsidR="009A14C4" w:rsidRDefault="009A14C4" w:rsidP="009A14C4">
      <w:pPr>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IEnumerable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Animal</w:t>
      </w:r>
      <w:r>
        <w:rPr>
          <w:rFonts w:ascii="Consolas" w:eastAsiaTheme="minorHAnsi" w:hAnsi="Consolas" w:cs="Consolas"/>
          <w:color w:val="000000"/>
          <w:sz w:val="19"/>
          <w:szCs w:val="19"/>
          <w:lang w:eastAsia="en-US"/>
        </w:rPr>
        <w:t>&gt; animals = cats;</w:t>
      </w:r>
    </w:p>
    <w:p w14:paraId="5255EA48" w14:textId="77777777" w:rsidR="009A14C4" w:rsidRDefault="009A14C4" w:rsidP="009A14C4">
      <w:r>
        <w:t xml:space="preserve">In order to allow this the IEnumerable interface specifies it type paramer as </w:t>
      </w:r>
      <w:r w:rsidRPr="00FE2EE3">
        <w:rPr>
          <w:rStyle w:val="SourceCodeChar"/>
        </w:rPr>
        <w:t>out</w:t>
      </w:r>
    </w:p>
    <w:p w14:paraId="4509A46C" w14:textId="77777777" w:rsidR="009A14C4" w:rsidRDefault="009A14C4" w:rsidP="009A14C4">
      <w:pPr>
        <w:rPr>
          <w:rFonts w:ascii="Consolas" w:eastAsiaTheme="minorHAnsi" w:hAnsi="Consolas" w:cs="Consolas"/>
          <w:color w:val="2B91AF"/>
          <w:sz w:val="19"/>
          <w:szCs w:val="19"/>
          <w:lang w:eastAsia="en-US"/>
        </w:rPr>
      </w:pP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IEnumerable</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out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 xml:space="preserve">&gt; : </w:t>
      </w:r>
      <w:r>
        <w:rPr>
          <w:rFonts w:ascii="Consolas" w:eastAsiaTheme="minorHAnsi" w:hAnsi="Consolas" w:cs="Consolas"/>
          <w:color w:val="2B91AF"/>
          <w:sz w:val="19"/>
          <w:szCs w:val="19"/>
          <w:lang w:eastAsia="en-US"/>
        </w:rPr>
        <w:t>IEnumerable</w:t>
      </w:r>
    </w:p>
    <w:p w14:paraId="1DF59C07" w14:textId="77777777" w:rsidR="009A14C4" w:rsidRDefault="009A14C4" w:rsidP="009A14C4">
      <w:r>
        <w:t>we can do the same thing with delegates,</w:t>
      </w:r>
    </w:p>
    <w:p w14:paraId="726F7562"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Func</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Cat</w:t>
      </w:r>
      <w:r>
        <w:rPr>
          <w:rFonts w:ascii="Consolas" w:eastAsiaTheme="minorHAnsi" w:hAnsi="Consolas" w:cs="Consolas"/>
          <w:color w:val="000000"/>
          <w:sz w:val="19"/>
          <w:szCs w:val="19"/>
          <w:lang w:eastAsia="en-US"/>
        </w:rPr>
        <w:t xml:space="preserve">&gt; f = () =&gt;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Cat</w:t>
      </w:r>
      <w:r>
        <w:rPr>
          <w:rFonts w:ascii="Consolas" w:eastAsiaTheme="minorHAnsi" w:hAnsi="Consolas" w:cs="Consolas"/>
          <w:color w:val="000000"/>
          <w:sz w:val="19"/>
          <w:szCs w:val="19"/>
          <w:lang w:eastAsia="en-US"/>
        </w:rPr>
        <w:t>();</w:t>
      </w:r>
    </w:p>
    <w:p w14:paraId="38F71D53" w14:textId="77777777" w:rsidR="009A14C4" w:rsidRPr="00D62FA2" w:rsidRDefault="009A14C4" w:rsidP="009A14C4">
      <w:r>
        <w:rPr>
          <w:rFonts w:ascii="Consolas" w:eastAsiaTheme="minorHAnsi" w:hAnsi="Consolas" w:cs="Consolas"/>
          <w:color w:val="2B91AF"/>
          <w:sz w:val="19"/>
          <w:szCs w:val="19"/>
          <w:lang w:eastAsia="en-US"/>
        </w:rPr>
        <w:t>Func</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Animal</w:t>
      </w:r>
      <w:r>
        <w:rPr>
          <w:rFonts w:ascii="Consolas" w:eastAsiaTheme="minorHAnsi" w:hAnsi="Consolas" w:cs="Consolas"/>
          <w:color w:val="000000"/>
          <w:sz w:val="19"/>
          <w:szCs w:val="19"/>
          <w:lang w:eastAsia="en-US"/>
        </w:rPr>
        <w:t>&gt; g = f;</w:t>
      </w:r>
    </w:p>
    <w:p w14:paraId="7B2CC234" w14:textId="551D6EDC" w:rsidR="009A14C4" w:rsidRDefault="00F65536" w:rsidP="009A14C4">
      <w:pPr>
        <w:pStyle w:val="Heading4"/>
      </w:pPr>
      <w:r>
        <w:t>Contravariance</w:t>
      </w:r>
    </w:p>
    <w:p w14:paraId="7F2348E9" w14:textId="77777777" w:rsidR="009A14C4" w:rsidRDefault="009A14C4" w:rsidP="009A14C4">
      <w:r>
        <w:t>Contravariance enables one to asign an object whose generic type parameter is of a more generic type to a variable whose generic type parameter is of a more specific type. Contravariance looks counterintuitive from the perspecive of basic polymorhism</w:t>
      </w:r>
    </w:p>
    <w:p w14:paraId="07B114F3" w14:textId="77777777" w:rsidR="009A14C4" w:rsidRDefault="009A14C4" w:rsidP="009A14C4">
      <w:r>
        <w:t xml:space="preserve">In order to allow this the IObserver interface is markd as </w:t>
      </w:r>
      <w:r w:rsidRPr="003837CD">
        <w:rPr>
          <w:rStyle w:val="SourceCodeChar"/>
        </w:rPr>
        <w:t>in</w:t>
      </w:r>
      <w:r>
        <w:t xml:space="preserve"> </w:t>
      </w:r>
    </w:p>
    <w:p w14:paraId="2F7D5CF6" w14:textId="77777777" w:rsidR="009A14C4" w:rsidRDefault="009A14C4" w:rsidP="009A14C4">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IObserver</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in</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14:paraId="7764030F" w14:textId="77777777" w:rsidR="009A14C4" w:rsidRDefault="009A14C4" w:rsidP="009A14C4">
      <w:r>
        <w:t>We can do the same thing with delegates.</w:t>
      </w:r>
    </w:p>
    <w:p w14:paraId="00E39F7A" w14:textId="77777777" w:rsidR="00A83488" w:rsidRDefault="00A83488" w:rsidP="00A83488">
      <w:pPr>
        <w:pStyle w:val="SourceCode"/>
        <w:rPr>
          <w:rFonts w:eastAsiaTheme="minorHAnsi"/>
          <w:lang w:eastAsia="en-US"/>
        </w:rPr>
      </w:pPr>
      <w:r>
        <w:rPr>
          <w:rFonts w:eastAsiaTheme="minorHAnsi"/>
          <w:color w:val="0000FF"/>
          <w:lang w:eastAsia="en-US"/>
        </w:rPr>
        <w:t>void</w:t>
      </w:r>
      <w:r>
        <w:rPr>
          <w:rFonts w:eastAsiaTheme="minorHAnsi"/>
          <w:lang w:eastAsia="en-US"/>
        </w:rPr>
        <w:t xml:space="preserve"> Main()</w:t>
      </w:r>
    </w:p>
    <w:p w14:paraId="3769B9B4" w14:textId="77777777" w:rsidR="00A83488" w:rsidRDefault="00A83488" w:rsidP="00A83488">
      <w:pPr>
        <w:pStyle w:val="SourceCode"/>
        <w:rPr>
          <w:rFonts w:eastAsiaTheme="minorHAnsi"/>
          <w:lang w:eastAsia="en-US"/>
        </w:rPr>
      </w:pPr>
      <w:r>
        <w:rPr>
          <w:rFonts w:eastAsiaTheme="minorHAnsi"/>
          <w:lang w:eastAsia="en-US"/>
        </w:rPr>
        <w:t>{</w:t>
      </w:r>
    </w:p>
    <w:p w14:paraId="6E05F293" w14:textId="77777777" w:rsidR="00A83488" w:rsidRDefault="00A83488" w:rsidP="00A83488">
      <w:pPr>
        <w:pStyle w:val="SourceCode"/>
        <w:rPr>
          <w:rFonts w:eastAsiaTheme="minorHAnsi"/>
          <w:lang w:eastAsia="en-US"/>
        </w:rPr>
      </w:pPr>
      <w:r>
        <w:rPr>
          <w:rFonts w:eastAsiaTheme="minorHAnsi"/>
          <w:lang w:eastAsia="en-US"/>
        </w:rPr>
        <w:tab/>
        <w:t>ContravariantDelegate&lt;</w:t>
      </w:r>
      <w:r>
        <w:rPr>
          <w:rFonts w:eastAsiaTheme="minorHAnsi"/>
          <w:color w:val="0000FF"/>
          <w:lang w:eastAsia="en-US"/>
        </w:rPr>
        <w:t>object</w:t>
      </w:r>
      <w:r>
        <w:rPr>
          <w:rFonts w:eastAsiaTheme="minorHAnsi"/>
          <w:lang w:eastAsia="en-US"/>
        </w:rPr>
        <w:t>&gt; a = DoSomething;</w:t>
      </w:r>
    </w:p>
    <w:p w14:paraId="7537E1F1" w14:textId="77777777" w:rsidR="00A83488" w:rsidRDefault="00A83488" w:rsidP="00A83488">
      <w:pPr>
        <w:pStyle w:val="SourceCode"/>
        <w:rPr>
          <w:rFonts w:eastAsiaTheme="minorHAnsi"/>
          <w:lang w:eastAsia="en-US"/>
        </w:rPr>
      </w:pPr>
      <w:r>
        <w:rPr>
          <w:rFonts w:eastAsiaTheme="minorHAnsi"/>
          <w:lang w:eastAsia="en-US"/>
        </w:rPr>
        <w:tab/>
      </w:r>
    </w:p>
    <w:p w14:paraId="7BE3D428" w14:textId="77777777" w:rsidR="00A83488" w:rsidRDefault="00A83488" w:rsidP="00A83488">
      <w:pPr>
        <w:pStyle w:val="SourceCode"/>
        <w:rPr>
          <w:rFonts w:eastAsiaTheme="minorHAnsi"/>
          <w:lang w:eastAsia="en-US"/>
        </w:rPr>
      </w:pPr>
      <w:r>
        <w:rPr>
          <w:rFonts w:eastAsiaTheme="minorHAnsi"/>
          <w:lang w:eastAsia="en-US"/>
        </w:rPr>
        <w:tab/>
      </w:r>
      <w:r>
        <w:rPr>
          <w:rFonts w:eastAsiaTheme="minorHAnsi"/>
          <w:color w:val="009600"/>
          <w:lang w:eastAsia="en-US"/>
        </w:rPr>
        <w:t>// Looks a bit strange but it type safe</w:t>
      </w:r>
    </w:p>
    <w:p w14:paraId="6E4EFB3D" w14:textId="77777777" w:rsidR="00A83488" w:rsidRDefault="00A83488" w:rsidP="00A83488">
      <w:pPr>
        <w:pStyle w:val="SourceCode"/>
        <w:rPr>
          <w:rFonts w:eastAsiaTheme="minorHAnsi"/>
          <w:lang w:eastAsia="en-US"/>
        </w:rPr>
      </w:pPr>
      <w:r>
        <w:rPr>
          <w:rFonts w:eastAsiaTheme="minorHAnsi"/>
          <w:lang w:eastAsia="en-US"/>
        </w:rPr>
        <w:tab/>
        <w:t>ContravariantDelegate&lt;</w:t>
      </w:r>
      <w:r>
        <w:rPr>
          <w:rFonts w:eastAsiaTheme="minorHAnsi"/>
          <w:color w:val="0000FF"/>
          <w:lang w:eastAsia="en-US"/>
        </w:rPr>
        <w:t>string</w:t>
      </w:r>
      <w:r>
        <w:rPr>
          <w:rFonts w:eastAsiaTheme="minorHAnsi"/>
          <w:lang w:eastAsia="en-US"/>
        </w:rPr>
        <w:t>&gt; b = a;</w:t>
      </w:r>
    </w:p>
    <w:p w14:paraId="670944F9" w14:textId="77777777" w:rsidR="00A83488" w:rsidRDefault="00A83488" w:rsidP="00A83488">
      <w:pPr>
        <w:pStyle w:val="SourceCode"/>
        <w:rPr>
          <w:rFonts w:eastAsiaTheme="minorHAnsi"/>
          <w:lang w:eastAsia="en-US"/>
        </w:rPr>
      </w:pPr>
      <w:r>
        <w:rPr>
          <w:rFonts w:eastAsiaTheme="minorHAnsi"/>
          <w:lang w:eastAsia="en-US"/>
        </w:rPr>
        <w:tab/>
        <w:t>a(</w:t>
      </w:r>
      <w:r>
        <w:rPr>
          <w:rFonts w:eastAsiaTheme="minorHAnsi"/>
          <w:color w:val="B41414"/>
          <w:lang w:eastAsia="en-US"/>
        </w:rPr>
        <w:t>"A String"</w:t>
      </w:r>
      <w:r>
        <w:rPr>
          <w:rFonts w:eastAsiaTheme="minorHAnsi"/>
          <w:lang w:eastAsia="en-US"/>
        </w:rPr>
        <w:t>);</w:t>
      </w:r>
    </w:p>
    <w:p w14:paraId="69A8015C" w14:textId="77777777" w:rsidR="00A83488" w:rsidRDefault="00A83488" w:rsidP="00A83488">
      <w:pPr>
        <w:pStyle w:val="SourceCode"/>
        <w:rPr>
          <w:rFonts w:eastAsiaTheme="minorHAnsi"/>
          <w:lang w:eastAsia="en-US"/>
        </w:rPr>
      </w:pPr>
      <w:r>
        <w:rPr>
          <w:rFonts w:eastAsiaTheme="minorHAnsi"/>
          <w:lang w:eastAsia="en-US"/>
        </w:rPr>
        <w:t>}</w:t>
      </w:r>
    </w:p>
    <w:p w14:paraId="6D491EC1" w14:textId="77777777" w:rsidR="00A83488" w:rsidRDefault="00A83488" w:rsidP="00A83488">
      <w:pPr>
        <w:pStyle w:val="SourceCode"/>
        <w:rPr>
          <w:rFonts w:eastAsiaTheme="minorHAnsi"/>
          <w:lang w:eastAsia="en-US"/>
        </w:rPr>
      </w:pPr>
    </w:p>
    <w:p w14:paraId="292DC761" w14:textId="77777777" w:rsidR="00A83488" w:rsidRDefault="00A83488" w:rsidP="00A83488">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DoSomething(Object obj) {}</w:t>
      </w:r>
    </w:p>
    <w:p w14:paraId="5C46920D" w14:textId="77777777" w:rsidR="00A83488" w:rsidRDefault="00A83488" w:rsidP="00A83488">
      <w:pPr>
        <w:pStyle w:val="SourceCode"/>
        <w:rPr>
          <w:rFonts w:eastAsiaTheme="minorHAnsi"/>
          <w:lang w:eastAsia="en-US"/>
        </w:rPr>
      </w:pPr>
    </w:p>
    <w:p w14:paraId="1A5DF74F" w14:textId="77777777" w:rsidR="00A83488" w:rsidRDefault="00A83488" w:rsidP="00A83488">
      <w:pPr>
        <w:pStyle w:val="SourceCode"/>
        <w:rPr>
          <w:rFonts w:eastAsiaTheme="minorHAnsi"/>
          <w:lang w:eastAsia="en-US"/>
        </w:rPr>
      </w:pPr>
      <w:r>
        <w:rPr>
          <w:rFonts w:eastAsiaTheme="minorHAnsi"/>
          <w:color w:val="0000FF"/>
          <w:lang w:eastAsia="en-US"/>
        </w:rPr>
        <w:lastRenderedPageBreak/>
        <w:t>delegate</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ContravariantDelegate&lt;</w:t>
      </w:r>
      <w:r>
        <w:rPr>
          <w:rFonts w:eastAsiaTheme="minorHAnsi"/>
          <w:color w:val="0000FF"/>
          <w:lang w:eastAsia="en-US"/>
        </w:rPr>
        <w:t>in</w:t>
      </w:r>
      <w:r>
        <w:rPr>
          <w:rFonts w:eastAsiaTheme="minorHAnsi"/>
          <w:lang w:eastAsia="en-US"/>
        </w:rPr>
        <w:t xml:space="preserve"> TIn&gt;(TIn inputType);</w:t>
      </w:r>
    </w:p>
    <w:p w14:paraId="21E54B79" w14:textId="77777777" w:rsidR="00A83488" w:rsidRDefault="00A83488" w:rsidP="00A83488">
      <w:pPr>
        <w:autoSpaceDE w:val="0"/>
        <w:autoSpaceDN w:val="0"/>
        <w:adjustRightInd w:val="0"/>
        <w:rPr>
          <w:rFonts w:ascii="Consolas" w:eastAsiaTheme="minorHAnsi" w:hAnsi="Consolas" w:cs="Consolas"/>
          <w:color w:val="000000"/>
          <w:szCs w:val="24"/>
          <w:lang w:eastAsia="en-US"/>
        </w:rPr>
      </w:pPr>
    </w:p>
    <w:p w14:paraId="07470024" w14:textId="77777777" w:rsidR="00F65536" w:rsidRDefault="00F65536">
      <w:pPr>
        <w:spacing w:after="160" w:line="259" w:lineRule="auto"/>
        <w:rPr>
          <w:rFonts w:asciiTheme="majorHAnsi" w:eastAsiaTheme="majorEastAsia" w:hAnsiTheme="majorHAnsi" w:cstheme="majorBidi"/>
          <w:iCs/>
          <w:caps/>
          <w:color w:val="7076CC" w:themeColor="text2" w:themeTint="99"/>
          <w:szCs w:val="25"/>
        </w:rPr>
      </w:pPr>
      <w:r>
        <w:br w:type="page"/>
      </w:r>
    </w:p>
    <w:p w14:paraId="52D65168" w14:textId="2E5B7FEA" w:rsidR="009A14C4" w:rsidRDefault="009A14C4" w:rsidP="009A14C4">
      <w:pPr>
        <w:pStyle w:val="Heading4"/>
      </w:pPr>
      <w:r>
        <w:lastRenderedPageBreak/>
        <w:t>Higher order functions</w:t>
      </w:r>
    </w:p>
    <w:p w14:paraId="02FDDF79" w14:textId="77777777" w:rsidR="009A14C4" w:rsidRDefault="009A14C4" w:rsidP="009A14C4">
      <w:r>
        <w:t>The previous examples on covariance and contravariance were with first order functions. Higher order functions are functions that either take functions as arguments or return functions as results. Higher order function add complexity, especially where contravariance is involved.  Consider the following second order function</w:t>
      </w:r>
    </w:p>
    <w:p w14:paraId="6072CC84"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FF"/>
          <w:sz w:val="19"/>
          <w:szCs w:val="19"/>
          <w:lang w:eastAsia="en-US"/>
        </w:rPr>
        <w:t>void</w:t>
      </w:r>
      <w:r>
        <w:rPr>
          <w:rFonts w:ascii="Consolas" w:eastAsiaTheme="minorHAnsi" w:hAnsi="Consolas" w:cs="Consolas"/>
          <w:color w:val="000000"/>
          <w:sz w:val="19"/>
          <w:szCs w:val="19"/>
          <w:lang w:eastAsia="en-US"/>
        </w:rPr>
        <w:t xml:space="preserve"> SecondOrderFunction(</w:t>
      </w:r>
      <w:r>
        <w:rPr>
          <w:rFonts w:ascii="Consolas" w:eastAsiaTheme="minorHAnsi" w:hAnsi="Consolas" w:cs="Consolas"/>
          <w:color w:val="2B91AF"/>
          <w:sz w:val="19"/>
          <w:szCs w:val="19"/>
          <w:lang w:eastAsia="en-US"/>
        </w:rPr>
        <w:t>Action</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Derivative</w:t>
      </w:r>
      <w:r>
        <w:rPr>
          <w:rFonts w:ascii="Consolas" w:eastAsiaTheme="minorHAnsi" w:hAnsi="Consolas" w:cs="Consolas"/>
          <w:color w:val="000000"/>
          <w:sz w:val="19"/>
          <w:szCs w:val="19"/>
          <w:lang w:eastAsia="en-US"/>
        </w:rPr>
        <w:t>&gt; derivative)</w:t>
      </w:r>
    </w:p>
    <w:p w14:paraId="2F1CE090"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w:t>
      </w:r>
    </w:p>
    <w:p w14:paraId="01DFC16B"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derivative(</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Derivative</w:t>
      </w:r>
      <w:r>
        <w:rPr>
          <w:rFonts w:ascii="Consolas" w:eastAsiaTheme="minorHAnsi" w:hAnsi="Consolas" w:cs="Consolas"/>
          <w:color w:val="000000"/>
          <w:sz w:val="19"/>
          <w:szCs w:val="19"/>
          <w:lang w:eastAsia="en-US"/>
        </w:rPr>
        <w:t>());</w:t>
      </w:r>
    </w:p>
    <w:p w14:paraId="000BD5D4" w14:textId="77777777" w:rsidR="009A14C4" w:rsidRPr="007E1113" w:rsidRDefault="009A14C4" w:rsidP="009A14C4">
      <w:r>
        <w:rPr>
          <w:rFonts w:ascii="Consolas" w:eastAsiaTheme="minorHAnsi" w:hAnsi="Consolas" w:cs="Consolas"/>
          <w:color w:val="000000"/>
          <w:sz w:val="19"/>
          <w:szCs w:val="19"/>
          <w:lang w:eastAsia="en-US"/>
        </w:rPr>
        <w:t>}</w:t>
      </w:r>
    </w:p>
    <w:p w14:paraId="6116E315" w14:textId="77777777" w:rsidR="009A14C4" w:rsidRDefault="009A14C4" w:rsidP="009A14C4">
      <w:r>
        <w:t>As it invokes the passed in delegate with an instance of Derivative it cannot handle functions that require a subclass of Derivative in a type safe manner. However, it can handle base classes. Contravariance has been reversed in the second order function.</w:t>
      </w:r>
    </w:p>
    <w:p w14:paraId="46128EE4"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Action</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Action</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Product</w:t>
      </w:r>
      <w:r>
        <w:rPr>
          <w:rFonts w:ascii="Consolas" w:eastAsiaTheme="minorHAnsi" w:hAnsi="Consolas" w:cs="Consolas"/>
          <w:color w:val="000000"/>
          <w:sz w:val="19"/>
          <w:szCs w:val="19"/>
          <w:lang w:eastAsia="en-US"/>
        </w:rPr>
        <w:t>&gt;&gt; g = SecondOrderFunction;</w:t>
      </w:r>
    </w:p>
    <w:p w14:paraId="510089CF" w14:textId="77777777" w:rsidR="009A14C4" w:rsidRDefault="009A14C4" w:rsidP="009A14C4">
      <w:r>
        <w:rPr>
          <w:rFonts w:ascii="Consolas" w:eastAsiaTheme="minorHAnsi" w:hAnsi="Consolas" w:cs="Consolas"/>
          <w:color w:val="000000"/>
          <w:sz w:val="19"/>
          <w:szCs w:val="19"/>
          <w:lang w:eastAsia="en-US"/>
        </w:rPr>
        <w:t>g(</w:t>
      </w:r>
      <w:r>
        <w:rPr>
          <w:rFonts w:ascii="Consolas" w:eastAsiaTheme="minorHAnsi" w:hAnsi="Consolas" w:cs="Consolas"/>
          <w:color w:val="2B91AF"/>
          <w:sz w:val="19"/>
          <w:szCs w:val="19"/>
          <w:lang w:eastAsia="en-US"/>
        </w:rPr>
        <w:t>Console</w:t>
      </w:r>
      <w:r>
        <w:rPr>
          <w:rFonts w:ascii="Consolas" w:eastAsiaTheme="minorHAnsi" w:hAnsi="Consolas" w:cs="Consolas"/>
          <w:color w:val="000000"/>
          <w:sz w:val="19"/>
          <w:szCs w:val="19"/>
          <w:lang w:eastAsia="en-US"/>
        </w:rPr>
        <w:t>.WriteLine);</w:t>
      </w:r>
    </w:p>
    <w:p w14:paraId="1CB3A0E5" w14:textId="77777777" w:rsidR="009A14C4" w:rsidRPr="00CB3E3F" w:rsidRDefault="009A14C4" w:rsidP="009A14C4">
      <w:r>
        <w:t xml:space="preserve">The basic rule is an even  number of contravariance conversions will cause the final result to be covariant and an odd number will cause the resut to be contravariant. </w:t>
      </w:r>
    </w:p>
    <w:p w14:paraId="32302ABD" w14:textId="77777777" w:rsidR="009A14C4" w:rsidRDefault="009A14C4" w:rsidP="009A14C4">
      <w:r>
        <w:t xml:space="preserve">One classic example of a higher order function and contravariance become covariance is with the </w:t>
      </w:r>
      <w:r w:rsidRPr="00554D7B">
        <w:rPr>
          <w:rStyle w:val="SourceCodeChar"/>
        </w:rPr>
        <w:t>IObervable&lt;T&gt;</w:t>
      </w:r>
      <w:r>
        <w:rPr>
          <w:rStyle w:val="SourceCodeChar"/>
        </w:rPr>
        <w:t xml:space="preserve"> </w:t>
      </w:r>
      <w:r>
        <w:t xml:space="preserve">interface from Reactive Extensions. </w:t>
      </w:r>
    </w:p>
    <w:p w14:paraId="7CE45B50"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public</w:t>
      </w:r>
      <w:r>
        <w:rPr>
          <w:rFonts w:ascii="Consolas" w:eastAsiaTheme="minorHAnsi" w:hAnsi="Consolas" w:cs="Consolas"/>
          <w:color w:val="000000"/>
          <w:sz w:val="19"/>
          <w:szCs w:val="19"/>
          <w:lang w:eastAsia="en-US"/>
        </w:rPr>
        <w:t xml:space="preserve"> </w:t>
      </w:r>
      <w:r>
        <w:rPr>
          <w:rFonts w:ascii="Consolas" w:eastAsiaTheme="minorHAnsi" w:hAnsi="Consolas" w:cs="Consolas"/>
          <w:color w:val="0000FF"/>
          <w:sz w:val="19"/>
          <w:szCs w:val="19"/>
          <w:lang w:eastAsia="en-US"/>
        </w:rPr>
        <w:t>interface</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IObservable</w:t>
      </w:r>
      <w:r>
        <w:rPr>
          <w:rFonts w:ascii="Consolas" w:eastAsiaTheme="minorHAnsi" w:hAnsi="Consolas" w:cs="Consolas"/>
          <w:color w:val="000000"/>
          <w:sz w:val="19"/>
          <w:szCs w:val="19"/>
          <w:lang w:eastAsia="en-US"/>
        </w:rPr>
        <w:t>&lt;</w:t>
      </w:r>
      <w:r>
        <w:rPr>
          <w:rFonts w:ascii="Consolas" w:eastAsiaTheme="minorHAnsi" w:hAnsi="Consolas" w:cs="Consolas"/>
          <w:color w:val="0000FF"/>
          <w:sz w:val="19"/>
          <w:szCs w:val="19"/>
          <w:lang w:eastAsia="en-US"/>
        </w:rPr>
        <w:t>out</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w:t>
      </w:r>
    </w:p>
    <w:p w14:paraId="5F901747"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  </w:t>
      </w:r>
      <w:r>
        <w:rPr>
          <w:rFonts w:ascii="Consolas" w:eastAsiaTheme="minorHAnsi" w:hAnsi="Consolas" w:cs="Consolas"/>
          <w:color w:val="000000"/>
          <w:sz w:val="19"/>
          <w:szCs w:val="19"/>
          <w:lang w:eastAsia="en-US"/>
        </w:rPr>
        <w:tab/>
      </w:r>
    </w:p>
    <w:p w14:paraId="35D9EB84"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IDisposable</w:t>
      </w:r>
      <w:r>
        <w:rPr>
          <w:rFonts w:ascii="Consolas" w:eastAsiaTheme="minorHAnsi" w:hAnsi="Consolas" w:cs="Consolas"/>
          <w:color w:val="000000"/>
          <w:sz w:val="19"/>
          <w:szCs w:val="19"/>
          <w:lang w:eastAsia="en-US"/>
        </w:rPr>
        <w:t xml:space="preserve"> Subscribe(</w:t>
      </w:r>
      <w:r>
        <w:rPr>
          <w:rFonts w:ascii="Consolas" w:eastAsiaTheme="minorHAnsi" w:hAnsi="Consolas" w:cs="Consolas"/>
          <w:color w:val="2B91AF"/>
          <w:sz w:val="19"/>
          <w:szCs w:val="19"/>
          <w:lang w:eastAsia="en-US"/>
        </w:rPr>
        <w:t>IObserver</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T</w:t>
      </w:r>
      <w:r>
        <w:rPr>
          <w:rFonts w:ascii="Consolas" w:eastAsiaTheme="minorHAnsi" w:hAnsi="Consolas" w:cs="Consolas"/>
          <w:color w:val="000000"/>
          <w:sz w:val="19"/>
          <w:szCs w:val="19"/>
          <w:lang w:eastAsia="en-US"/>
        </w:rPr>
        <w:t>&gt; observer);</w:t>
      </w:r>
    </w:p>
    <w:p w14:paraId="042CEFF0" w14:textId="77777777" w:rsidR="009A14C4" w:rsidRDefault="009A14C4" w:rsidP="009A14C4">
      <w:pPr>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eastAsia="en-US"/>
        </w:rPr>
        <w:t xml:space="preserve">  }</w:t>
      </w:r>
    </w:p>
    <w:p w14:paraId="4AFD7A84" w14:textId="77777777" w:rsidR="009A14C4" w:rsidRDefault="009A14C4" w:rsidP="009A14C4">
      <w:r>
        <w:t>Superficially we might expect the type parameter to be marked as in because it is used with a method parameter. Because the parameter is itself a generic type the contravariance is converted to variance. We can use it like this.</w:t>
      </w:r>
    </w:p>
    <w:p w14:paraId="7951F9DC" w14:textId="77777777" w:rsidR="009A14C4" w:rsidRDefault="009A14C4" w:rsidP="009A14C4">
      <w:pPr>
        <w:autoSpaceDE w:val="0"/>
        <w:autoSpaceDN w:val="0"/>
        <w:adjustRightInd w:val="0"/>
        <w:rPr>
          <w:rFonts w:ascii="Consolas" w:eastAsiaTheme="minorHAnsi" w:hAnsi="Consolas" w:cs="Consolas"/>
          <w:color w:val="000000"/>
          <w:sz w:val="19"/>
          <w:szCs w:val="19"/>
          <w:lang w:eastAsia="en-US"/>
        </w:rPr>
      </w:pPr>
      <w:r>
        <w:rPr>
          <w:rFonts w:ascii="Consolas" w:eastAsiaTheme="minorHAnsi" w:hAnsi="Consolas" w:cs="Consolas"/>
          <w:color w:val="2B91AF"/>
          <w:sz w:val="19"/>
          <w:szCs w:val="19"/>
          <w:lang w:eastAsia="en-US"/>
        </w:rPr>
        <w:t>IObservable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Derivative</w:t>
      </w:r>
      <w:r>
        <w:rPr>
          <w:rFonts w:ascii="Consolas" w:eastAsiaTheme="minorHAnsi" w:hAnsi="Consolas" w:cs="Consolas"/>
          <w:color w:val="000000"/>
          <w:sz w:val="19"/>
          <w:szCs w:val="19"/>
          <w:lang w:eastAsia="en-US"/>
        </w:rPr>
        <w:t xml:space="preserve">&gt; o1 = </w:t>
      </w:r>
      <w:r>
        <w:rPr>
          <w:rFonts w:ascii="Consolas" w:eastAsiaTheme="minorHAnsi" w:hAnsi="Consolas" w:cs="Consolas"/>
          <w:color w:val="0000FF"/>
          <w:sz w:val="19"/>
          <w:szCs w:val="19"/>
          <w:lang w:eastAsia="en-US"/>
        </w:rPr>
        <w:t>new</w:t>
      </w:r>
      <w:r>
        <w:rPr>
          <w:rFonts w:ascii="Consolas" w:eastAsiaTheme="minorHAnsi" w:hAnsi="Consolas" w:cs="Consolas"/>
          <w:color w:val="000000"/>
          <w:sz w:val="19"/>
          <w:szCs w:val="19"/>
          <w:lang w:eastAsia="en-US"/>
        </w:rPr>
        <w:t xml:space="preserve"> </w:t>
      </w:r>
      <w:r>
        <w:rPr>
          <w:rFonts w:ascii="Consolas" w:eastAsiaTheme="minorHAnsi" w:hAnsi="Consolas" w:cs="Consolas"/>
          <w:color w:val="2B91AF"/>
          <w:sz w:val="19"/>
          <w:szCs w:val="19"/>
          <w:lang w:eastAsia="en-US"/>
        </w:rPr>
        <w:t>Subject</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Derivative</w:t>
      </w:r>
      <w:r>
        <w:rPr>
          <w:rFonts w:ascii="Consolas" w:eastAsiaTheme="minorHAnsi" w:hAnsi="Consolas" w:cs="Consolas"/>
          <w:color w:val="000000"/>
          <w:sz w:val="19"/>
          <w:szCs w:val="19"/>
          <w:lang w:eastAsia="en-US"/>
        </w:rPr>
        <w:t>&gt;();</w:t>
      </w:r>
    </w:p>
    <w:p w14:paraId="58EB59F1" w14:textId="77777777" w:rsidR="009A14C4" w:rsidRDefault="009A14C4" w:rsidP="009A14C4">
      <w:r>
        <w:rPr>
          <w:rFonts w:ascii="Consolas" w:eastAsiaTheme="minorHAnsi" w:hAnsi="Consolas" w:cs="Consolas"/>
          <w:color w:val="2B91AF"/>
          <w:sz w:val="19"/>
          <w:szCs w:val="19"/>
          <w:lang w:eastAsia="en-US"/>
        </w:rPr>
        <w:t>IObservable</w:t>
      </w:r>
      <w:r>
        <w:rPr>
          <w:rFonts w:ascii="Consolas" w:eastAsiaTheme="minorHAnsi" w:hAnsi="Consolas" w:cs="Consolas"/>
          <w:color w:val="000000"/>
          <w:sz w:val="19"/>
          <w:szCs w:val="19"/>
          <w:lang w:eastAsia="en-US"/>
        </w:rPr>
        <w:t>&lt;</w:t>
      </w:r>
      <w:r>
        <w:rPr>
          <w:rFonts w:ascii="Consolas" w:eastAsiaTheme="minorHAnsi" w:hAnsi="Consolas" w:cs="Consolas"/>
          <w:color w:val="2B91AF"/>
          <w:sz w:val="19"/>
          <w:szCs w:val="19"/>
          <w:lang w:eastAsia="en-US"/>
        </w:rPr>
        <w:t>Product</w:t>
      </w:r>
      <w:r>
        <w:rPr>
          <w:rFonts w:ascii="Consolas" w:eastAsiaTheme="minorHAnsi" w:hAnsi="Consolas" w:cs="Consolas"/>
          <w:color w:val="000000"/>
          <w:sz w:val="19"/>
          <w:szCs w:val="19"/>
          <w:lang w:eastAsia="en-US"/>
        </w:rPr>
        <w:t>&gt; o2 = o1;</w:t>
      </w:r>
    </w:p>
    <w:p w14:paraId="57E6577A" w14:textId="77777777" w:rsidR="009A14C4" w:rsidRPr="00A20AFF" w:rsidRDefault="009A14C4" w:rsidP="009A14C4">
      <w:r>
        <w:t xml:space="preserve">Any observers of products will be quite happy to receive derivatives. </w:t>
      </w:r>
    </w:p>
    <w:p w14:paraId="3AB6D6DC" w14:textId="539C9A18" w:rsidR="009A14C4" w:rsidRDefault="009A14C4" w:rsidP="00F2243D">
      <w:pPr>
        <w:pStyle w:val="Heading3"/>
      </w:pPr>
      <w:r>
        <w:br w:type="page"/>
      </w:r>
    </w:p>
    <w:p w14:paraId="10C71606" w14:textId="47817750" w:rsidR="00183BDD" w:rsidRDefault="005366FD" w:rsidP="005366FD">
      <w:pPr>
        <w:pStyle w:val="QuestionSection"/>
      </w:pPr>
      <w:r>
        <w:lastRenderedPageBreak/>
        <w:t>Questions</w:t>
      </w:r>
    </w:p>
    <w:p w14:paraId="1C623763" w14:textId="77777777" w:rsidR="0091289F" w:rsidRDefault="0091289F">
      <w:pPr>
        <w:spacing w:after="160" w:line="259" w:lineRule="auto"/>
        <w:rPr>
          <w:rFonts w:asciiTheme="majorHAnsi" w:eastAsiaTheme="majorEastAsia" w:hAnsiTheme="majorHAnsi" w:cstheme="majorBidi"/>
          <w:smallCaps/>
          <w:color w:val="31378B" w:themeColor="text2"/>
          <w:sz w:val="28"/>
          <w:szCs w:val="28"/>
        </w:rPr>
      </w:pPr>
      <w:r>
        <w:br w:type="page"/>
      </w:r>
    </w:p>
    <w:p w14:paraId="19F4F57F" w14:textId="1638CECC" w:rsidR="0097383A" w:rsidRDefault="0097383A" w:rsidP="0097383A">
      <w:pPr>
        <w:pStyle w:val="QuestionSubSection"/>
      </w:pPr>
      <w:r>
        <w:lastRenderedPageBreak/>
        <w:t>Overview of Type</w:t>
      </w:r>
    </w:p>
    <w:p w14:paraId="2A00E643" w14:textId="70A9BADA" w:rsidR="0097383A" w:rsidRDefault="00066E6F" w:rsidP="00066E6F">
      <w:pPr>
        <w:pStyle w:val="Question"/>
      </w:pPr>
      <w:r>
        <w:t>What is meant by statically typed?</w:t>
      </w:r>
    </w:p>
    <w:p w14:paraId="537DED71" w14:textId="0CE19149" w:rsidR="00613F5F" w:rsidRDefault="00066E6F" w:rsidP="001D4D39">
      <w:pPr>
        <w:pStyle w:val="Answer"/>
      </w:pPr>
      <w:r>
        <w:t xml:space="preserve">All variables are of a particular type which the compiler is aware of. The compiler will only allow operations </w:t>
      </w:r>
      <w:r w:rsidR="00F41EC3">
        <w:t>relevant to a variables type</w:t>
      </w:r>
    </w:p>
    <w:p w14:paraId="214FD93B" w14:textId="77777777" w:rsidR="005C1D14" w:rsidRDefault="005C1D14">
      <w:pPr>
        <w:spacing w:after="160" w:line="259" w:lineRule="auto"/>
        <w:rPr>
          <w:rFonts w:asciiTheme="majorHAnsi" w:eastAsiaTheme="majorEastAsia" w:hAnsiTheme="majorHAnsi" w:cstheme="majorBidi"/>
          <w:smallCaps/>
          <w:color w:val="31378B" w:themeColor="text2"/>
          <w:sz w:val="28"/>
          <w:szCs w:val="28"/>
        </w:rPr>
      </w:pPr>
      <w:r>
        <w:br w:type="page"/>
      </w:r>
    </w:p>
    <w:p w14:paraId="6E33D70E" w14:textId="77777777" w:rsidR="00A34BCA" w:rsidRDefault="00384012" w:rsidP="00384012">
      <w:pPr>
        <w:pStyle w:val="QuestionSubSection"/>
      </w:pPr>
      <w:r>
        <w:lastRenderedPageBreak/>
        <w:t>Categorising Type</w:t>
      </w:r>
      <w:r w:rsidR="0091289F">
        <w:t xml:space="preserve"> </w:t>
      </w:r>
    </w:p>
    <w:p w14:paraId="24AFAF07" w14:textId="76351A03" w:rsidR="00384012" w:rsidRDefault="0091289F" w:rsidP="00733199">
      <w:pPr>
        <w:pStyle w:val="questionsubsection2"/>
      </w:pPr>
      <w:r>
        <w:t>Value versus Reference</w:t>
      </w:r>
    </w:p>
    <w:p w14:paraId="5A7D509E" w14:textId="77777777" w:rsidR="00575127" w:rsidRDefault="00575127" w:rsidP="00575127">
      <w:pPr>
        <w:pStyle w:val="Question"/>
      </w:pPr>
      <w:r>
        <w:t>What are the performance advantages of value types?</w:t>
      </w:r>
    </w:p>
    <w:p w14:paraId="148AB6DC" w14:textId="77777777" w:rsidR="00575127" w:rsidRDefault="00575127" w:rsidP="00575127">
      <w:pPr>
        <w:pStyle w:val="Answer"/>
      </w:pPr>
      <w:r>
        <w:t>No pointer derefernce needed to access fields</w:t>
      </w:r>
    </w:p>
    <w:p w14:paraId="2895DA42" w14:textId="77777777" w:rsidR="00575127" w:rsidRDefault="00575127" w:rsidP="00575127">
      <w:pPr>
        <w:pStyle w:val="Answer"/>
      </w:pPr>
      <w:r>
        <w:t>Stack allocations reduce the number of garbage collections</w:t>
      </w:r>
    </w:p>
    <w:p w14:paraId="17E2E2A2" w14:textId="77777777" w:rsidR="00575127" w:rsidRDefault="00575127" w:rsidP="00575127">
      <w:pPr>
        <w:pStyle w:val="Answer"/>
      </w:pPr>
      <w:r>
        <w:t>Value type methods can be invoked non-virtually</w:t>
      </w:r>
    </w:p>
    <w:p w14:paraId="35BA5900" w14:textId="77777777" w:rsidR="005C6B72" w:rsidRDefault="005C6B72" w:rsidP="005C6B72">
      <w:pPr>
        <w:pStyle w:val="Question"/>
      </w:pPr>
      <w:r>
        <w:t>Can value types be sub-classed?</w:t>
      </w:r>
    </w:p>
    <w:p w14:paraId="48F5326F" w14:textId="77777777" w:rsidR="005C6B72" w:rsidRDefault="005C6B72" w:rsidP="005C6B72">
      <w:pPr>
        <w:pStyle w:val="Answer"/>
      </w:pPr>
      <w:r>
        <w:t>No they are implicity sealed</w:t>
      </w:r>
    </w:p>
    <w:p w14:paraId="019CB993" w14:textId="77777777" w:rsidR="005C6B72" w:rsidRDefault="005C6B72" w:rsidP="005C6B72">
      <w:pPr>
        <w:pStyle w:val="Question"/>
      </w:pPr>
      <w:r>
        <w:t>When would you chose to use a value type?</w:t>
      </w:r>
    </w:p>
    <w:p w14:paraId="7487E96E" w14:textId="77777777" w:rsidR="005C6B72" w:rsidRDefault="005C6B72" w:rsidP="005C6B72">
      <w:pPr>
        <w:pStyle w:val="Answer"/>
      </w:pPr>
      <w:r>
        <w:t>Behaves like a primitive and is immutable</w:t>
      </w:r>
    </w:p>
    <w:p w14:paraId="1D132789" w14:textId="77777777" w:rsidR="005C6B72" w:rsidRDefault="005C6B72" w:rsidP="005C6B72">
      <w:pPr>
        <w:pStyle w:val="Answer"/>
      </w:pPr>
      <w:r>
        <w:t>Doesn’t need to inherit from another type</w:t>
      </w:r>
    </w:p>
    <w:p w14:paraId="02E07A7B" w14:textId="77777777" w:rsidR="005C6B72" w:rsidRDefault="005C6B72" w:rsidP="005C6B72">
      <w:pPr>
        <w:pStyle w:val="Answer"/>
      </w:pPr>
      <w:r>
        <w:t>Wont need to be extended</w:t>
      </w:r>
    </w:p>
    <w:p w14:paraId="78C76DA3" w14:textId="77777777" w:rsidR="005C6B72" w:rsidRDefault="005C6B72" w:rsidP="005C6B72">
      <w:pPr>
        <w:pStyle w:val="Answer"/>
      </w:pPr>
      <w:r>
        <w:t>Wont be passed as value parameter to functions</w:t>
      </w:r>
    </w:p>
    <w:p w14:paraId="15C605D3" w14:textId="77777777" w:rsidR="005C6B72" w:rsidRDefault="005C6B72" w:rsidP="005C6B72">
      <w:pPr>
        <w:pStyle w:val="Question"/>
      </w:pPr>
      <w:r>
        <w:t>What happens if you call a method defined in Object and not overriden in ValueType?</w:t>
      </w:r>
    </w:p>
    <w:p w14:paraId="68DA2094" w14:textId="77777777" w:rsidR="005C6B72" w:rsidRDefault="005C6B72" w:rsidP="005C6B72">
      <w:pPr>
        <w:pStyle w:val="Answer"/>
      </w:pPr>
      <w:r>
        <w:t>The value type is boxed in order to call the method expecting the value type</w:t>
      </w:r>
    </w:p>
    <w:p w14:paraId="1320BF0F" w14:textId="77777777" w:rsidR="005C6B72" w:rsidRDefault="005C6B72" w:rsidP="005C6B72">
      <w:pPr>
        <w:pStyle w:val="Question"/>
      </w:pPr>
      <w:r>
        <w:t>What happens if you call a method defined in a ValueType or you subclass?</w:t>
      </w:r>
    </w:p>
    <w:p w14:paraId="6A4E6E80" w14:textId="77777777" w:rsidR="005C6B72" w:rsidRDefault="005C6B72" w:rsidP="005C6B72">
      <w:pPr>
        <w:pStyle w:val="Answer"/>
      </w:pPr>
      <w:r>
        <w:t>As value types cannot be subclassed the compiler will use the call rather than callvirt instruction</w:t>
      </w:r>
    </w:p>
    <w:p w14:paraId="5DF20C59" w14:textId="77777777" w:rsidR="005C6B72" w:rsidRDefault="005C6B72" w:rsidP="005C6B72">
      <w:pPr>
        <w:pStyle w:val="Question"/>
      </w:pPr>
      <w:r>
        <w:t>What happens if you cast your value type ot an interface it implemements?</w:t>
      </w:r>
    </w:p>
    <w:p w14:paraId="29D0A918" w14:textId="77777777" w:rsidR="005C6B72" w:rsidRDefault="005C6B72" w:rsidP="005C6B72">
      <w:pPr>
        <w:pStyle w:val="Answer"/>
      </w:pPr>
      <w:r>
        <w:t>It will be boxed</w:t>
      </w:r>
    </w:p>
    <w:p w14:paraId="44F3D3BD" w14:textId="77777777" w:rsidR="005C6B72" w:rsidRDefault="005C6B72" w:rsidP="005C6B72">
      <w:pPr>
        <w:pStyle w:val="Question"/>
      </w:pPr>
      <w:r>
        <w:t>Which methods do all types implement?</w:t>
      </w:r>
    </w:p>
    <w:p w14:paraId="590EC137" w14:textId="77777777" w:rsidR="005C6B72" w:rsidRDefault="005C6B72" w:rsidP="005C6B72">
      <w:pPr>
        <w:pStyle w:val="Answer"/>
      </w:pPr>
      <w:r>
        <w:t>Equals</w:t>
      </w:r>
    </w:p>
    <w:p w14:paraId="261746BB" w14:textId="77777777" w:rsidR="005C6B72" w:rsidRPr="00E938A9" w:rsidRDefault="005C6B72" w:rsidP="005C6B72">
      <w:pPr>
        <w:pStyle w:val="Answer"/>
      </w:pPr>
      <w:r>
        <w:t>GetHashCode</w:t>
      </w:r>
    </w:p>
    <w:p w14:paraId="66012F0D" w14:textId="77777777" w:rsidR="005C6B72" w:rsidRDefault="005C6B72" w:rsidP="005C6B72">
      <w:pPr>
        <w:pStyle w:val="Question"/>
      </w:pPr>
      <w:r>
        <w:t>What is the default implementatin of hash code and equality for value types?</w:t>
      </w:r>
    </w:p>
    <w:p w14:paraId="5676EBA0" w14:textId="77777777" w:rsidR="005C6B72" w:rsidRDefault="005C6B72" w:rsidP="005C6B72">
      <w:pPr>
        <w:pStyle w:val="Answer"/>
      </w:pPr>
      <w:r>
        <w:t>Equality if all fields are binary equal</w:t>
      </w:r>
    </w:p>
    <w:p w14:paraId="2B3A342A" w14:textId="77777777" w:rsidR="005C6B72" w:rsidRDefault="005C6B72" w:rsidP="005C6B72">
      <w:pPr>
        <w:pStyle w:val="Answer"/>
      </w:pPr>
      <w:r>
        <w:t>Hashing based on the value in instance fields</w:t>
      </w:r>
    </w:p>
    <w:p w14:paraId="72EFFD55" w14:textId="77777777" w:rsidR="005C6B72" w:rsidRDefault="005C6B72" w:rsidP="005C6B72">
      <w:pPr>
        <w:pStyle w:val="Question"/>
      </w:pPr>
      <w:r>
        <w:lastRenderedPageBreak/>
        <w:t>What is boxing?</w:t>
      </w:r>
    </w:p>
    <w:p w14:paraId="7BD68A0E" w14:textId="77777777" w:rsidR="005C6B72" w:rsidRDefault="005C6B72" w:rsidP="005C6B72">
      <w:pPr>
        <w:pStyle w:val="Answer"/>
      </w:pPr>
      <w:r>
        <w:t>Allocating memory from the heap for the value type fields plus a type pointer and a sync block</w:t>
      </w:r>
    </w:p>
    <w:p w14:paraId="707B35BE" w14:textId="77777777" w:rsidR="005C6B72" w:rsidRDefault="005C6B72" w:rsidP="005C6B72">
      <w:pPr>
        <w:pStyle w:val="Answer"/>
      </w:pPr>
      <w:r>
        <w:t>Copy the value types fields into the heap</w:t>
      </w:r>
    </w:p>
    <w:p w14:paraId="41C9A133" w14:textId="77777777" w:rsidR="005C6B72" w:rsidRDefault="005C6B72" w:rsidP="005C6B72">
      <w:pPr>
        <w:pStyle w:val="Answer"/>
      </w:pPr>
      <w:r>
        <w:t xml:space="preserve">Return a refernce  </w:t>
      </w:r>
    </w:p>
    <w:p w14:paraId="6F3A0002" w14:textId="77777777" w:rsidR="005C6B72" w:rsidRDefault="005C6B72" w:rsidP="005C6B72">
      <w:pPr>
        <w:pStyle w:val="Question"/>
      </w:pPr>
      <w:r>
        <w:t>What is the advantage of boxing?</w:t>
      </w:r>
    </w:p>
    <w:p w14:paraId="6D92D9CC" w14:textId="48818151" w:rsidR="005C6B72" w:rsidRDefault="005C6B72" w:rsidP="005C6B72">
      <w:pPr>
        <w:pStyle w:val="Answer"/>
      </w:pPr>
      <w:r>
        <w:t>Allows a unified view of the type system</w:t>
      </w:r>
    </w:p>
    <w:p w14:paraId="1A4BF680" w14:textId="77777777" w:rsidR="007D1052" w:rsidRDefault="005C6B72" w:rsidP="0094001E">
      <w:pPr>
        <w:pStyle w:val="Question"/>
      </w:pPr>
      <w:r>
        <w:br w:type="page"/>
      </w:r>
      <w:r w:rsidR="007D1052">
        <w:lastRenderedPageBreak/>
        <w:t>What</w:t>
      </w:r>
      <w:r w:rsidR="007D1052" w:rsidRPr="00AA2DEE">
        <w:t xml:space="preserve"> is entailed by boxing?</w:t>
      </w:r>
    </w:p>
    <w:p w14:paraId="6F3C4DD6" w14:textId="77777777" w:rsidR="007D1052" w:rsidRPr="0094001E" w:rsidRDefault="007D1052" w:rsidP="0094001E">
      <w:pPr>
        <w:pStyle w:val="Answer"/>
      </w:pPr>
      <w:r w:rsidRPr="0094001E">
        <w:t>Allocating enough heap memory for a value type plus object overhead</w:t>
      </w:r>
    </w:p>
    <w:p w14:paraId="7782F390" w14:textId="77777777" w:rsidR="007D1052" w:rsidRPr="0094001E" w:rsidRDefault="007D1052" w:rsidP="0094001E">
      <w:pPr>
        <w:pStyle w:val="Answer"/>
      </w:pPr>
      <w:r w:rsidRPr="0094001E">
        <w:t>Value type bits are copied onto the heap</w:t>
      </w:r>
    </w:p>
    <w:p w14:paraId="75C6E002" w14:textId="77777777" w:rsidR="007D1052" w:rsidRPr="0094001E" w:rsidRDefault="007D1052" w:rsidP="0094001E">
      <w:pPr>
        <w:pStyle w:val="Answer"/>
      </w:pPr>
      <w:r w:rsidRPr="0094001E">
        <w:t>The address of the reference type is returned</w:t>
      </w:r>
    </w:p>
    <w:p w14:paraId="698CA0F0" w14:textId="77777777" w:rsidR="007D1052" w:rsidRDefault="007D1052" w:rsidP="007D1052"/>
    <w:p w14:paraId="53070CE6" w14:textId="77777777" w:rsidR="007D1052" w:rsidRPr="004E02BA" w:rsidRDefault="007D1052" w:rsidP="00464D12">
      <w:pPr>
        <w:pStyle w:val="Question"/>
      </w:pPr>
      <w:r w:rsidRPr="004E02BA">
        <w:t>What is entailed by un-boxing?</w:t>
      </w:r>
    </w:p>
    <w:p w14:paraId="5086BB1B" w14:textId="77777777" w:rsidR="007D1052" w:rsidRPr="0080446F" w:rsidRDefault="007D1052" w:rsidP="0080446F">
      <w:pPr>
        <w:pStyle w:val="Answer"/>
      </w:pPr>
      <w:r w:rsidRPr="0080446F">
        <w:t>A pointer to the value type contained inside the object is returned</w:t>
      </w:r>
    </w:p>
    <w:p w14:paraId="2946F42B" w14:textId="64CC0A7E" w:rsidR="007D1052" w:rsidRDefault="007D1052" w:rsidP="0080446F">
      <w:pPr>
        <w:pStyle w:val="Answer"/>
      </w:pPr>
      <w:r w:rsidRPr="0080446F">
        <w:t>The value type that this pointer refers to does not include the usual overhead associated with a true object: a pointer to a virtual method table and a sync block</w:t>
      </w:r>
    </w:p>
    <w:p w14:paraId="2211DBAE" w14:textId="77777777" w:rsidR="007D1052" w:rsidRPr="007954B8" w:rsidRDefault="007D1052" w:rsidP="0080446F">
      <w:pPr>
        <w:pStyle w:val="Question"/>
      </w:pPr>
      <w:r w:rsidRPr="007954B8">
        <w:t>When should you manually box value types?</w:t>
      </w:r>
    </w:p>
    <w:p w14:paraId="12207B64" w14:textId="4C51F3B0" w:rsidR="007D1052" w:rsidRPr="00E968A7" w:rsidRDefault="007D1052" w:rsidP="007A38C5">
      <w:pPr>
        <w:pStyle w:val="Answer"/>
      </w:pPr>
      <w:r w:rsidRPr="0080446F">
        <w:t>If you know that the code you're writing is going to cause the compiler to generate a lot of boxing code, you will get smaller and faster code if you manually box value types</w:t>
      </w:r>
    </w:p>
    <w:p w14:paraId="032A6361" w14:textId="77777777" w:rsidR="007D1052" w:rsidRDefault="007D1052" w:rsidP="007A38C5">
      <w:pPr>
        <w:pStyle w:val="Question"/>
      </w:pPr>
      <w:r>
        <w:t>When should you be very careful of boxing?</w:t>
      </w:r>
    </w:p>
    <w:p w14:paraId="22904DF3" w14:textId="519EBEA9" w:rsidR="007D1052" w:rsidRPr="00C237FD" w:rsidRDefault="007D1052" w:rsidP="00C237FD">
      <w:pPr>
        <w:pStyle w:val="Answer"/>
      </w:pPr>
      <w:r w:rsidRPr="007A38C5">
        <w:t>Boxing and un-boxing in a loop can seriously degrade performance and memory usage</w:t>
      </w:r>
    </w:p>
    <w:p w14:paraId="150B38FD" w14:textId="77777777" w:rsidR="007D1052" w:rsidRDefault="007D1052" w:rsidP="00C237FD">
      <w:pPr>
        <w:pStyle w:val="Question"/>
      </w:pPr>
      <w:r>
        <w:t>Why is boxing less prevalent since .NET 3.0?</w:t>
      </w:r>
    </w:p>
    <w:p w14:paraId="183F7E31" w14:textId="15E23BB1" w:rsidR="007D1052" w:rsidRDefault="007D1052" w:rsidP="00C237FD">
      <w:pPr>
        <w:pStyle w:val="Answer"/>
      </w:pPr>
      <w:r w:rsidRPr="00C237FD">
        <w:t>The introduction of generics makes boxing less necessary</w:t>
      </w:r>
    </w:p>
    <w:p w14:paraId="56D8E548" w14:textId="77777777" w:rsidR="007D1052" w:rsidRDefault="007D1052" w:rsidP="00C237FD">
      <w:pPr>
        <w:pStyle w:val="Question"/>
      </w:pPr>
      <w:r>
        <w:t>What do you need to ensure when unboxing?</w:t>
      </w:r>
    </w:p>
    <w:p w14:paraId="499686E9" w14:textId="4413CFF8" w:rsidR="003338D3" w:rsidRPr="00C237FD" w:rsidRDefault="007D1052" w:rsidP="00C237FD">
      <w:pPr>
        <w:pStyle w:val="Answer"/>
      </w:pPr>
      <w:r w:rsidRPr="00C237FD">
        <w:t>You need to ensure the type you un-box to is exactly same type as the original value type</w:t>
      </w:r>
    </w:p>
    <w:p w14:paraId="2EC26D51" w14:textId="77777777" w:rsidR="003338D3" w:rsidRPr="00444345" w:rsidRDefault="003338D3" w:rsidP="00C237FD">
      <w:pPr>
        <w:pStyle w:val="Question"/>
      </w:pPr>
      <w:r w:rsidRPr="00444345">
        <w:t>How much memory does a value type occupy?</w:t>
      </w:r>
    </w:p>
    <w:p w14:paraId="388F71C7" w14:textId="7945491D" w:rsidR="003338D3" w:rsidRPr="00C237FD" w:rsidRDefault="003338D3" w:rsidP="00C237FD">
      <w:pPr>
        <w:pStyle w:val="Answer"/>
      </w:pPr>
      <w:r w:rsidRPr="00C237FD">
        <w:t>The sum of the memory occupied by its fields</w:t>
      </w:r>
    </w:p>
    <w:p w14:paraId="720CBA07" w14:textId="77777777" w:rsidR="003338D3" w:rsidRPr="00C9125C" w:rsidRDefault="003338D3" w:rsidP="00837D3B">
      <w:pPr>
        <w:pStyle w:val="Question"/>
      </w:pPr>
      <w:r w:rsidRPr="00C9125C">
        <w:t>What is the default implementation of hash-code and equality for value types?</w:t>
      </w:r>
    </w:p>
    <w:p w14:paraId="6D499D78" w14:textId="77777777" w:rsidR="003338D3" w:rsidRPr="00837D3B" w:rsidRDefault="003338D3" w:rsidP="00837D3B">
      <w:pPr>
        <w:pStyle w:val="Answer"/>
      </w:pPr>
      <w:r w:rsidRPr="00837D3B">
        <w:t>Equality if all instance fields match</w:t>
      </w:r>
    </w:p>
    <w:p w14:paraId="3C2AF968" w14:textId="77777777" w:rsidR="003338D3" w:rsidRPr="00837D3B" w:rsidRDefault="003338D3" w:rsidP="00837D3B">
      <w:pPr>
        <w:pStyle w:val="Answer"/>
      </w:pPr>
      <w:r w:rsidRPr="00837D3B">
        <w:t>Hashing algorithm based on values in instance fields</w:t>
      </w:r>
    </w:p>
    <w:p w14:paraId="57AEEB83" w14:textId="77777777" w:rsidR="003338D3" w:rsidRDefault="003338D3" w:rsidP="003338D3"/>
    <w:p w14:paraId="6C8DED88" w14:textId="77777777" w:rsidR="003338D3" w:rsidRPr="00444345" w:rsidRDefault="003338D3" w:rsidP="00837D3B">
      <w:pPr>
        <w:pStyle w:val="Question"/>
      </w:pPr>
      <w:r>
        <w:t>Why should you override Equality when implementing value types</w:t>
      </w:r>
      <w:r w:rsidRPr="00444345">
        <w:t>?</w:t>
      </w:r>
    </w:p>
    <w:p w14:paraId="1BDE7EA8" w14:textId="77777777" w:rsidR="003338D3" w:rsidRPr="00837D3B" w:rsidRDefault="003338D3" w:rsidP="00837D3B">
      <w:pPr>
        <w:pStyle w:val="Answer"/>
      </w:pPr>
      <w:r w:rsidRPr="00837D3B">
        <w:lastRenderedPageBreak/>
        <w:t>Default implementation uses reflection which is inefficient</w:t>
      </w:r>
    </w:p>
    <w:p w14:paraId="41ADBD6F" w14:textId="77777777" w:rsidR="003338D3" w:rsidRDefault="003338D3" w:rsidP="00837D3B">
      <w:pPr>
        <w:pStyle w:val="Answer"/>
      </w:pPr>
    </w:p>
    <w:p w14:paraId="41493353" w14:textId="77777777" w:rsidR="003338D3" w:rsidRDefault="003338D3" w:rsidP="00837D3B">
      <w:pPr>
        <w:pStyle w:val="Question"/>
      </w:pPr>
      <w:r>
        <w:t>Where are reference types allocated</w:t>
      </w:r>
      <w:r w:rsidRPr="001B77BC">
        <w:t>?</w:t>
      </w:r>
    </w:p>
    <w:p w14:paraId="3042D57D" w14:textId="77777777" w:rsidR="003338D3" w:rsidRDefault="003338D3" w:rsidP="00837D3B">
      <w:pPr>
        <w:pStyle w:val="Answer"/>
      </w:pPr>
      <w:r>
        <w:t>Always on the heap</w:t>
      </w:r>
    </w:p>
    <w:p w14:paraId="0F04EA30" w14:textId="77777777" w:rsidR="003338D3" w:rsidRDefault="003338D3" w:rsidP="00837D3B">
      <w:pPr>
        <w:pStyle w:val="Answer"/>
      </w:pPr>
      <w:r>
        <w:t>Which types in C# are reference types</w:t>
      </w:r>
      <w:r w:rsidRPr="001B77BC">
        <w:t>?</w:t>
      </w:r>
    </w:p>
    <w:p w14:paraId="69FE8CBA" w14:textId="061E48A3" w:rsidR="003338D3" w:rsidRPr="00837D3B" w:rsidRDefault="003338D3" w:rsidP="00837D3B">
      <w:pPr>
        <w:pStyle w:val="Answer"/>
      </w:pPr>
      <w:r>
        <w:t>All class, array, delegate and instance types</w:t>
      </w:r>
    </w:p>
    <w:p w14:paraId="65699A34" w14:textId="77777777" w:rsidR="003338D3" w:rsidRDefault="003338D3" w:rsidP="00837D3B">
      <w:pPr>
        <w:pStyle w:val="Question"/>
      </w:pPr>
      <w:r>
        <w:t>What memory is required for an instance of a reference type</w:t>
      </w:r>
      <w:r w:rsidRPr="001B77BC">
        <w:t>?</w:t>
      </w:r>
    </w:p>
    <w:p w14:paraId="1F4DA68B" w14:textId="77777777" w:rsidR="003338D3" w:rsidRPr="00837D3B" w:rsidRDefault="003338D3" w:rsidP="00837D3B">
      <w:pPr>
        <w:pStyle w:val="Answer"/>
      </w:pPr>
      <w:r w:rsidRPr="00837D3B">
        <w:t>Heap memory for all instance fields plus extra memory for lock, class pointer</w:t>
      </w:r>
    </w:p>
    <w:p w14:paraId="00FADA52" w14:textId="77777777" w:rsidR="003338D3" w:rsidRPr="00837D3B" w:rsidRDefault="003338D3" w:rsidP="00837D3B">
      <w:pPr>
        <w:pStyle w:val="Answer"/>
      </w:pPr>
      <w:r w:rsidRPr="00837D3B">
        <w:t>Each reference variable on stack need additional memory</w:t>
      </w:r>
    </w:p>
    <w:p w14:paraId="32963BA1" w14:textId="77777777" w:rsidR="003338D3" w:rsidRDefault="003338D3" w:rsidP="003338D3">
      <w:pPr>
        <w:rPr>
          <w:b/>
        </w:rPr>
      </w:pPr>
    </w:p>
    <w:p w14:paraId="487A600A" w14:textId="77777777" w:rsidR="003338D3" w:rsidRDefault="003338D3" w:rsidP="00837D3B">
      <w:pPr>
        <w:pStyle w:val="Question"/>
      </w:pPr>
      <w:r>
        <w:t>How much memory is required for a reference variable on the heap?</w:t>
      </w:r>
    </w:p>
    <w:p w14:paraId="19C328BA" w14:textId="77777777" w:rsidR="003338D3" w:rsidRPr="00837D3B" w:rsidRDefault="003338D3" w:rsidP="00837D3B">
      <w:pPr>
        <w:pStyle w:val="Answer"/>
      </w:pPr>
      <w:r w:rsidRPr="00837D3B">
        <w:t>Depends on whether the operating system is 32bit or 64 bit</w:t>
      </w:r>
    </w:p>
    <w:p w14:paraId="6EFE357E" w14:textId="77777777" w:rsidR="003338D3" w:rsidRPr="00837D3B" w:rsidRDefault="003338D3" w:rsidP="00837D3B">
      <w:pPr>
        <w:pStyle w:val="Answer"/>
      </w:pPr>
      <w:r w:rsidRPr="00837D3B">
        <w:t>32bit OS requires four bytes, 64 bit OS requires 8 bytes</w:t>
      </w:r>
    </w:p>
    <w:p w14:paraId="29571F62" w14:textId="77777777" w:rsidR="003338D3" w:rsidRPr="000218B0" w:rsidRDefault="003338D3" w:rsidP="00837D3B">
      <w:pPr>
        <w:pStyle w:val="Question"/>
      </w:pPr>
      <w:r w:rsidRPr="000218B0">
        <w:t>What are the characteristics of reference types?</w:t>
      </w:r>
    </w:p>
    <w:p w14:paraId="0E5BA8C7" w14:textId="77777777" w:rsidR="003338D3" w:rsidRDefault="003338D3" w:rsidP="00837D3B">
      <w:pPr>
        <w:pStyle w:val="Answer"/>
      </w:pPr>
      <w:r>
        <w:t>Allocated from managed heap using new</w:t>
      </w:r>
    </w:p>
    <w:p w14:paraId="14399AA5" w14:textId="793EF967" w:rsidR="003338D3" w:rsidRPr="00837D3B" w:rsidRDefault="003338D3" w:rsidP="00837D3B">
      <w:pPr>
        <w:pStyle w:val="Answer"/>
      </w:pPr>
      <w:r>
        <w:t>Types derived from System.Object type using the class keyword</w:t>
      </w:r>
    </w:p>
    <w:p w14:paraId="00EE615F" w14:textId="77777777" w:rsidR="003338D3" w:rsidRDefault="003338D3" w:rsidP="00F12552">
      <w:pPr>
        <w:pStyle w:val="Question"/>
      </w:pPr>
      <w:r w:rsidRPr="0015103A">
        <w:t>What are the main disadvantages of reference types?</w:t>
      </w:r>
    </w:p>
    <w:p w14:paraId="541A1A2E" w14:textId="77777777" w:rsidR="003338D3" w:rsidRPr="00F12552" w:rsidRDefault="003338D3" w:rsidP="00F12552">
      <w:pPr>
        <w:pStyle w:val="Answer"/>
      </w:pPr>
      <w:r w:rsidRPr="00F12552">
        <w:t>Memory must be allocated off the managed heap which can force GC</w:t>
      </w:r>
    </w:p>
    <w:p w14:paraId="2441EDDD" w14:textId="6F52AD7B" w:rsidR="003338D3" w:rsidRPr="001B265A" w:rsidRDefault="003338D3" w:rsidP="00F12552">
      <w:pPr>
        <w:pStyle w:val="Answer"/>
      </w:pPr>
      <w:r w:rsidRPr="00F12552">
        <w:t>Pointer dereference cause performance overhead</w:t>
      </w:r>
    </w:p>
    <w:p w14:paraId="104EF3E8" w14:textId="77777777" w:rsidR="003338D3" w:rsidRPr="00444345" w:rsidRDefault="003338D3" w:rsidP="00F12552">
      <w:pPr>
        <w:pStyle w:val="Question"/>
      </w:pPr>
      <w:r w:rsidRPr="00444345">
        <w:t xml:space="preserve">How much memory does a </w:t>
      </w:r>
      <w:r>
        <w:t>reference</w:t>
      </w:r>
      <w:r w:rsidRPr="00444345">
        <w:t xml:space="preserve"> type occupy?</w:t>
      </w:r>
    </w:p>
    <w:p w14:paraId="3FEFBCBC" w14:textId="77777777" w:rsidR="003338D3" w:rsidRDefault="003338D3" w:rsidP="00F12552">
      <w:pPr>
        <w:pStyle w:val="Answer"/>
      </w:pPr>
      <w:r>
        <w:t>Sum of memory occupied by its fields plus</w:t>
      </w:r>
    </w:p>
    <w:p w14:paraId="6B284DA3" w14:textId="77777777" w:rsidR="003338D3" w:rsidRDefault="003338D3" w:rsidP="00F12552">
      <w:pPr>
        <w:pStyle w:val="Answer"/>
      </w:pPr>
      <w:r>
        <w:t>Extra overhead for key to objects type, lock state</w:t>
      </w:r>
    </w:p>
    <w:p w14:paraId="04376226" w14:textId="77777777" w:rsidR="003338D3" w:rsidRDefault="003338D3" w:rsidP="00F12552">
      <w:pPr>
        <w:pStyle w:val="Answer"/>
      </w:pPr>
      <w:r>
        <w:t xml:space="preserve">Each reference requires an additional four to eight bytes </w:t>
      </w:r>
    </w:p>
    <w:p w14:paraId="5BBD1010" w14:textId="77777777" w:rsidR="003338D3" w:rsidRDefault="003338D3" w:rsidP="00F12552">
      <w:pPr>
        <w:pStyle w:val="Answer"/>
      </w:pPr>
      <w:r>
        <w:t>What are the base classes of value and reference types?</w:t>
      </w:r>
    </w:p>
    <w:p w14:paraId="7F1E21DB" w14:textId="77777777" w:rsidR="003338D3" w:rsidRDefault="003338D3" w:rsidP="00F12552">
      <w:pPr>
        <w:pStyle w:val="Answer"/>
      </w:pPr>
      <w:r>
        <w:t>Value types extend ValueType using the struct keyword</w:t>
      </w:r>
    </w:p>
    <w:p w14:paraId="4205CBEA" w14:textId="77777777" w:rsidR="003338D3" w:rsidRPr="00192520" w:rsidRDefault="003338D3" w:rsidP="00F12552">
      <w:pPr>
        <w:pStyle w:val="Answer"/>
      </w:pPr>
      <w:r>
        <w:t>Reference type extend Object using the class keyword</w:t>
      </w:r>
    </w:p>
    <w:p w14:paraId="736CA580" w14:textId="77777777" w:rsidR="003338D3" w:rsidRDefault="003338D3" w:rsidP="003338D3">
      <w:pPr>
        <w:rPr>
          <w:b/>
        </w:rPr>
      </w:pPr>
    </w:p>
    <w:p w14:paraId="2A160302" w14:textId="77777777" w:rsidR="003338D3" w:rsidRDefault="003338D3" w:rsidP="00F12552">
      <w:pPr>
        <w:pStyle w:val="Question"/>
      </w:pPr>
      <w:r>
        <w:t>Where is memory allocated for reference and value type?</w:t>
      </w:r>
    </w:p>
    <w:p w14:paraId="297E1F99" w14:textId="77777777" w:rsidR="003338D3" w:rsidRPr="00F12552" w:rsidRDefault="003338D3" w:rsidP="00F12552">
      <w:pPr>
        <w:pStyle w:val="Answer"/>
      </w:pPr>
      <w:r w:rsidRPr="00F12552">
        <w:t>Reference types are always allocated on the heap</w:t>
      </w:r>
    </w:p>
    <w:p w14:paraId="13907C76" w14:textId="0D2C91FC" w:rsidR="003338D3" w:rsidRPr="00F12552" w:rsidRDefault="003338D3" w:rsidP="00F12552">
      <w:pPr>
        <w:pStyle w:val="Answer"/>
      </w:pPr>
      <w:r w:rsidRPr="00F12552">
        <w:t>Value types are usually allocated on the stack</w:t>
      </w:r>
    </w:p>
    <w:p w14:paraId="29036654" w14:textId="77777777" w:rsidR="003338D3" w:rsidRDefault="003338D3" w:rsidP="00F12552">
      <w:pPr>
        <w:pStyle w:val="Question"/>
      </w:pPr>
      <w:r>
        <w:t>Compare and contract assignment of reference and value types?</w:t>
      </w:r>
    </w:p>
    <w:p w14:paraId="0279657C" w14:textId="77777777" w:rsidR="003338D3" w:rsidRPr="00F12552" w:rsidRDefault="003338D3" w:rsidP="00F12552">
      <w:pPr>
        <w:pStyle w:val="Answer"/>
      </w:pPr>
      <w:r w:rsidRPr="00F12552">
        <w:t>Assignment of value type results in copy of fields</w:t>
      </w:r>
    </w:p>
    <w:p w14:paraId="03159DA1" w14:textId="7D387DB0" w:rsidR="003338D3" w:rsidRDefault="003338D3" w:rsidP="00F12552">
      <w:pPr>
        <w:pStyle w:val="Answer"/>
        <w:rPr>
          <w:b/>
        </w:rPr>
      </w:pPr>
      <w:r w:rsidRPr="00F12552">
        <w:t>Assignment of reference type simply results in copy of address of object on heap</w:t>
      </w:r>
    </w:p>
    <w:p w14:paraId="6F4CDF0D" w14:textId="77777777" w:rsidR="003338D3" w:rsidRDefault="003338D3" w:rsidP="00F12552">
      <w:pPr>
        <w:pStyle w:val="Question"/>
      </w:pPr>
      <w:r>
        <w:t>Can you use a value type as a lock? Explain your answer</w:t>
      </w:r>
    </w:p>
    <w:p w14:paraId="7315E1CC" w14:textId="77777777" w:rsidR="003338D3" w:rsidRPr="003256B6" w:rsidRDefault="003338D3" w:rsidP="00876808">
      <w:pPr>
        <w:pStyle w:val="Answer"/>
      </w:pPr>
      <w:r>
        <w:t>No – Value types do not contain the sync block and cannot be used for locking</w:t>
      </w:r>
    </w:p>
    <w:p w14:paraId="29844486" w14:textId="77777777" w:rsidR="003338D3" w:rsidRDefault="003338D3" w:rsidP="00876808">
      <w:pPr>
        <w:pStyle w:val="Answer"/>
      </w:pPr>
      <w:r>
        <w:t>What are predefined types?</w:t>
      </w:r>
    </w:p>
    <w:p w14:paraId="51D200B4" w14:textId="51F8E6F3" w:rsidR="005C6B72" w:rsidRPr="00876808" w:rsidRDefault="003338D3" w:rsidP="00876808">
      <w:pPr>
        <w:pStyle w:val="Answer"/>
        <w:rPr>
          <w:b/>
        </w:rPr>
      </w:pPr>
      <w:r>
        <w:t>Types supported by the compiler</w:t>
      </w:r>
    </w:p>
    <w:p w14:paraId="0089941B" w14:textId="77777777" w:rsidR="007C5DB9" w:rsidRDefault="007C5DB9">
      <w:pPr>
        <w:spacing w:after="160" w:line="259" w:lineRule="auto"/>
        <w:rPr>
          <w:rFonts w:asciiTheme="majorHAnsi" w:eastAsiaTheme="majorEastAsia" w:hAnsiTheme="majorHAnsi" w:cstheme="majorBidi"/>
          <w:smallCaps/>
          <w:color w:val="31378B" w:themeColor="text2"/>
          <w:sz w:val="28"/>
          <w:szCs w:val="28"/>
        </w:rPr>
      </w:pPr>
      <w:r>
        <w:br w:type="page"/>
      </w:r>
    </w:p>
    <w:p w14:paraId="27113725" w14:textId="5473FBA4" w:rsidR="00575127" w:rsidRDefault="0091289F" w:rsidP="00733199">
      <w:pPr>
        <w:pStyle w:val="questionsubsection2"/>
      </w:pPr>
      <w:r>
        <w:lastRenderedPageBreak/>
        <w:t>Categorising Type – Predefined and Primitive Types</w:t>
      </w:r>
    </w:p>
    <w:p w14:paraId="0413F95E" w14:textId="7B99AAFE" w:rsidR="00384012" w:rsidRDefault="00914418" w:rsidP="00384012">
      <w:pPr>
        <w:pStyle w:val="Question"/>
      </w:pPr>
      <w:r>
        <w:t>What is meant by a predefined type?</w:t>
      </w:r>
    </w:p>
    <w:p w14:paraId="5141B960" w14:textId="174A7F6D" w:rsidR="00914418" w:rsidRDefault="00914418" w:rsidP="00914418">
      <w:pPr>
        <w:pStyle w:val="Answer"/>
      </w:pPr>
      <w:r>
        <w:t>A type supported by the compiler</w:t>
      </w:r>
    </w:p>
    <w:p w14:paraId="20073717" w14:textId="53D1241D" w:rsidR="00001FD6" w:rsidRDefault="00863C2F" w:rsidP="00001FD6">
      <w:pPr>
        <w:pStyle w:val="Question"/>
      </w:pPr>
      <w:r>
        <w:t>What are predefined types also known as?</w:t>
      </w:r>
    </w:p>
    <w:p w14:paraId="19635A62" w14:textId="659FFD97" w:rsidR="00863C2F" w:rsidRDefault="00CC3427" w:rsidP="00863C2F">
      <w:pPr>
        <w:pStyle w:val="Answer"/>
      </w:pPr>
      <w:r>
        <w:t>B</w:t>
      </w:r>
      <w:r w:rsidR="00863C2F">
        <w:t>uil</w:t>
      </w:r>
      <w:r>
        <w:t>t in types</w:t>
      </w:r>
    </w:p>
    <w:p w14:paraId="24CDBA28" w14:textId="0535B694" w:rsidR="00914418" w:rsidRDefault="002D3070" w:rsidP="00914418">
      <w:pPr>
        <w:pStyle w:val="Question"/>
      </w:pPr>
      <w:r>
        <w:t>Are predefined types reference or value types?</w:t>
      </w:r>
    </w:p>
    <w:p w14:paraId="78AA0F7F" w14:textId="6651EB8D" w:rsidR="002D3070" w:rsidRDefault="002D3070" w:rsidP="002D3070">
      <w:pPr>
        <w:pStyle w:val="Answer"/>
      </w:pPr>
      <w:r>
        <w:t>Can be either</w:t>
      </w:r>
    </w:p>
    <w:p w14:paraId="6FC67CFA" w14:textId="62B6E200" w:rsidR="002D3070" w:rsidRDefault="00861D91" w:rsidP="002D3070">
      <w:pPr>
        <w:pStyle w:val="Question"/>
      </w:pPr>
      <w:r>
        <w:t>Give another name for predefined types</w:t>
      </w:r>
    </w:p>
    <w:p w14:paraId="1D0914F6" w14:textId="32F6CB48" w:rsidR="00861D91" w:rsidRDefault="00861D91" w:rsidP="00861D91">
      <w:pPr>
        <w:pStyle w:val="Answer"/>
      </w:pPr>
      <w:r>
        <w:t>Built in ty</w:t>
      </w:r>
      <w:r w:rsidR="002E54E8">
        <w:t>pes</w:t>
      </w:r>
    </w:p>
    <w:p w14:paraId="55FF4D65" w14:textId="2880CB48" w:rsidR="00810FCC" w:rsidRDefault="00810FCC" w:rsidP="009D0CBF">
      <w:pPr>
        <w:pStyle w:val="Question"/>
      </w:pPr>
      <w:r>
        <w:t xml:space="preserve">What are the </w:t>
      </w:r>
      <w:r w:rsidR="00C22FCE">
        <w:t>predefined value types?</w:t>
      </w:r>
    </w:p>
    <w:p w14:paraId="70035B93" w14:textId="4A0D6FE7" w:rsidR="00C22FCE" w:rsidRDefault="00C22FCE" w:rsidP="00C22FCE">
      <w:pPr>
        <w:pStyle w:val="Answer"/>
      </w:pPr>
      <w:r>
        <w:t>The numeric typ</w:t>
      </w:r>
      <w:r w:rsidR="00091494">
        <w:t xml:space="preserve">es plus bool and </w:t>
      </w:r>
      <w:r w:rsidR="00660174">
        <w:t>bool</w:t>
      </w:r>
    </w:p>
    <w:p w14:paraId="008ABE66" w14:textId="7A08ACB8" w:rsidR="00660174" w:rsidRDefault="00660174" w:rsidP="00660174">
      <w:pPr>
        <w:pStyle w:val="Question"/>
      </w:pPr>
      <w:r>
        <w:t xml:space="preserve">What are the </w:t>
      </w:r>
      <w:r w:rsidR="002B6DB9">
        <w:t>predefined reference types?</w:t>
      </w:r>
    </w:p>
    <w:p w14:paraId="39D7108C" w14:textId="4041031C" w:rsidR="002B6DB9" w:rsidRPr="002B6DB9" w:rsidRDefault="002B6DB9" w:rsidP="002B6DB9">
      <w:pPr>
        <w:pStyle w:val="Answer"/>
      </w:pPr>
      <w:r>
        <w:t>String and bool</w:t>
      </w:r>
    </w:p>
    <w:p w14:paraId="1F40423E" w14:textId="77777777" w:rsidR="00AE4A55" w:rsidRDefault="00AE4A55" w:rsidP="00AE4A55">
      <w:pPr>
        <w:pStyle w:val="Question"/>
      </w:pPr>
      <w:r>
        <w:t>What are primitive types?</w:t>
      </w:r>
    </w:p>
    <w:p w14:paraId="7F39FEE4" w14:textId="77777777" w:rsidR="00AE4A55" w:rsidRPr="00AE6077" w:rsidRDefault="00AE4A55" w:rsidP="00AE4A55">
      <w:pPr>
        <w:pStyle w:val="Answer"/>
      </w:pPr>
      <w:r>
        <w:t>All the predefined value types other than decimal. We expect primitive type to be directly supported by the undelying native instruction set and CPU</w:t>
      </w:r>
    </w:p>
    <w:p w14:paraId="01B497D3" w14:textId="32504066" w:rsidR="00C207A1" w:rsidRDefault="00C207A1" w:rsidP="00C207A1">
      <w:pPr>
        <w:pStyle w:val="QuestionSubSection"/>
      </w:pPr>
      <w:r>
        <w:t>User Defined Types</w:t>
      </w:r>
    </w:p>
    <w:p w14:paraId="67E58D47" w14:textId="5FB6EA9F" w:rsidR="00410883" w:rsidRDefault="00931965" w:rsidP="00931965">
      <w:pPr>
        <w:pStyle w:val="Question"/>
      </w:pPr>
      <w:r>
        <w:t>What visibility modifiers are applicable to a file scoped type?</w:t>
      </w:r>
    </w:p>
    <w:p w14:paraId="0753B85F" w14:textId="5EC97F24" w:rsidR="00931965" w:rsidRDefault="00931965" w:rsidP="00931965">
      <w:pPr>
        <w:pStyle w:val="Answer"/>
      </w:pPr>
      <w:r>
        <w:t>Public or internal</w:t>
      </w:r>
    </w:p>
    <w:p w14:paraId="66D73A6B" w14:textId="34C91573" w:rsidR="00144B44" w:rsidRDefault="00144B44" w:rsidP="00144B44">
      <w:pPr>
        <w:pStyle w:val="Question"/>
      </w:pPr>
      <w:r>
        <w:t>What is the default visibility if no explicit type modifier is provided?</w:t>
      </w:r>
    </w:p>
    <w:p w14:paraId="2148A5D6" w14:textId="3756C71A" w:rsidR="00144B44" w:rsidRDefault="00144B44" w:rsidP="00144B44">
      <w:pPr>
        <w:pStyle w:val="Answer"/>
      </w:pPr>
      <w:r>
        <w:t>Internal</w:t>
      </w:r>
    </w:p>
    <w:p w14:paraId="61D79736" w14:textId="7F08CA53" w:rsidR="00144B44" w:rsidRDefault="00144B44" w:rsidP="00144B44">
      <w:pPr>
        <w:pStyle w:val="Question"/>
      </w:pPr>
      <w:r>
        <w:t>What is the purpose of a static class?</w:t>
      </w:r>
    </w:p>
    <w:p w14:paraId="0F46CA91" w14:textId="7C398580" w:rsidR="00144B44" w:rsidRDefault="00144B44" w:rsidP="00144B44">
      <w:pPr>
        <w:pStyle w:val="Answer"/>
      </w:pPr>
      <w:r>
        <w:t>Allow related methods to be grouped together</w:t>
      </w:r>
    </w:p>
    <w:p w14:paraId="45C38087" w14:textId="367250F9" w:rsidR="00144B44" w:rsidRDefault="00144B44" w:rsidP="00144B44">
      <w:pPr>
        <w:pStyle w:val="Question"/>
      </w:pPr>
      <w:r>
        <w:t xml:space="preserve">What restrictions apply to </w:t>
      </w:r>
      <w:r w:rsidR="00844A0B">
        <w:t>static classes?</w:t>
      </w:r>
    </w:p>
    <w:p w14:paraId="5A992A43" w14:textId="325FCBEC" w:rsidR="00844A0B" w:rsidRDefault="00844A0B" w:rsidP="00844A0B">
      <w:pPr>
        <w:pStyle w:val="Answer"/>
      </w:pPr>
      <w:r>
        <w:t>Must directly implement object</w:t>
      </w:r>
    </w:p>
    <w:p w14:paraId="201EFD9E" w14:textId="3284A3B2" w:rsidR="00844A0B" w:rsidRDefault="00844A0B" w:rsidP="00844A0B">
      <w:pPr>
        <w:pStyle w:val="Answer"/>
      </w:pPr>
      <w:r>
        <w:t>Cant implement interfacces</w:t>
      </w:r>
    </w:p>
    <w:p w14:paraId="2588B629" w14:textId="6F92B176" w:rsidR="00844A0B" w:rsidRDefault="00844A0B" w:rsidP="00844A0B">
      <w:pPr>
        <w:pStyle w:val="Answer"/>
      </w:pPr>
      <w:r>
        <w:lastRenderedPageBreak/>
        <w:t>Must define only static members</w:t>
      </w:r>
    </w:p>
    <w:p w14:paraId="69AEFE77" w14:textId="560D3663" w:rsidR="00844A0B" w:rsidRDefault="00F6591F" w:rsidP="00844A0B">
      <w:pPr>
        <w:pStyle w:val="Answer"/>
      </w:pPr>
      <w:r>
        <w:t>Cannt be used as field, method parameter or local variable</w:t>
      </w:r>
    </w:p>
    <w:p w14:paraId="53EC537F" w14:textId="648E6858" w:rsidR="00F6591F" w:rsidRDefault="00F6591F" w:rsidP="00F6591F">
      <w:pPr>
        <w:pStyle w:val="Question"/>
      </w:pPr>
      <w:r>
        <w:t>What visibility modifiers can be applied to a member?</w:t>
      </w:r>
    </w:p>
    <w:p w14:paraId="4645DC39" w14:textId="598ECB45" w:rsidR="00F6591F" w:rsidRDefault="00A57B08" w:rsidP="00F6591F">
      <w:pPr>
        <w:pStyle w:val="Answer"/>
      </w:pPr>
      <w:r>
        <w:t>Private – only accessed by methods in the defining type or nested type</w:t>
      </w:r>
    </w:p>
    <w:p w14:paraId="22188CC1" w14:textId="4C3CF2AC" w:rsidR="00A57B08" w:rsidRDefault="00A57B08" w:rsidP="00F6591F">
      <w:pPr>
        <w:pStyle w:val="Answer"/>
      </w:pPr>
      <w:r>
        <w:t xml:space="preserve">Protected – only accessed by methods </w:t>
      </w:r>
      <w:r w:rsidR="002539CE">
        <w:t>in defining type, subtype or nested type</w:t>
      </w:r>
    </w:p>
    <w:p w14:paraId="59368467" w14:textId="53290C16" w:rsidR="002539CE" w:rsidRDefault="002539CE" w:rsidP="00F6591F">
      <w:pPr>
        <w:pStyle w:val="Answer"/>
      </w:pPr>
      <w:r>
        <w:t>Internal – can only be accessed by methods in defiining assembly</w:t>
      </w:r>
    </w:p>
    <w:p w14:paraId="68C18341" w14:textId="678815F6" w:rsidR="002539CE" w:rsidRDefault="007367D2" w:rsidP="00F6591F">
      <w:pPr>
        <w:pStyle w:val="Answer"/>
      </w:pPr>
      <w:r>
        <w:t>Internal protected – can be accessed by defining type, nested type, sub-type or any method in defining assembly</w:t>
      </w:r>
    </w:p>
    <w:p w14:paraId="6ABF7101" w14:textId="74D1B67F" w:rsidR="007367D2" w:rsidRPr="00F6591F" w:rsidRDefault="007367D2" w:rsidP="00F6591F">
      <w:pPr>
        <w:pStyle w:val="Answer"/>
      </w:pPr>
      <w:r>
        <w:t>Public – accessible to any method in any assembly</w:t>
      </w:r>
    </w:p>
    <w:p w14:paraId="5082A75E" w14:textId="77777777" w:rsidR="00437EE8" w:rsidRDefault="00437EE8">
      <w:pPr>
        <w:spacing w:after="160" w:line="259" w:lineRule="auto"/>
        <w:rPr>
          <w:rFonts w:asciiTheme="majorHAnsi" w:eastAsiaTheme="majorEastAsia" w:hAnsiTheme="majorHAnsi" w:cstheme="majorBidi"/>
          <w:smallCaps/>
          <w:color w:val="31378B" w:themeColor="text2"/>
          <w:sz w:val="28"/>
          <w:szCs w:val="28"/>
        </w:rPr>
      </w:pPr>
      <w:r>
        <w:br w:type="page"/>
      </w:r>
    </w:p>
    <w:p w14:paraId="1FA15599" w14:textId="70643CF0" w:rsidR="00437EE8" w:rsidRDefault="00437EE8" w:rsidP="00437EE8">
      <w:pPr>
        <w:pStyle w:val="QuestionSubSection"/>
      </w:pPr>
      <w:r>
        <w:lastRenderedPageBreak/>
        <w:t>Numeric Types</w:t>
      </w:r>
    </w:p>
    <w:p w14:paraId="73957E00" w14:textId="56053E7B" w:rsidR="005C6B72" w:rsidRDefault="0034366F" w:rsidP="00C47673">
      <w:pPr>
        <w:pStyle w:val="Question"/>
      </w:pPr>
      <w:r>
        <w:t>What size is an int in Csharp?</w:t>
      </w:r>
    </w:p>
    <w:p w14:paraId="223AC682" w14:textId="6B09AA67" w:rsidR="0034366F" w:rsidRDefault="0034366F" w:rsidP="0034366F">
      <w:pPr>
        <w:pStyle w:val="Answer"/>
      </w:pPr>
      <w:r>
        <w:t>32 bits</w:t>
      </w:r>
    </w:p>
    <w:p w14:paraId="6CDB251B" w14:textId="1ACD74AF" w:rsidR="0034366F" w:rsidRDefault="00BC177C" w:rsidP="0034366F">
      <w:pPr>
        <w:pStyle w:val="Question"/>
      </w:pPr>
      <w:r>
        <w:t>What is the range of int?</w:t>
      </w:r>
    </w:p>
    <w:p w14:paraId="57022D86" w14:textId="1C30E59E" w:rsidR="00BC177C" w:rsidRDefault="00726424" w:rsidP="00BC177C">
      <w:pPr>
        <w:pStyle w:val="Answer"/>
      </w:pPr>
      <w:r>
        <w:t>-2</w:t>
      </w:r>
      <w:r w:rsidR="00F84FFC">
        <w:t xml:space="preserve">^31 </w:t>
      </w:r>
      <w:r w:rsidR="00E675F4">
        <w:t>to 2^(31)-1</w:t>
      </w:r>
    </w:p>
    <w:p w14:paraId="0EABF859" w14:textId="7E45F862" w:rsidR="00AE41CF" w:rsidRDefault="00AE41CF" w:rsidP="00AE41CF">
      <w:pPr>
        <w:pStyle w:val="Question"/>
      </w:pPr>
      <w:r>
        <w:t>What other integral types are there?</w:t>
      </w:r>
    </w:p>
    <w:p w14:paraId="5D56D058" w14:textId="73A16484" w:rsidR="00AE41CF" w:rsidRDefault="00D13EAD" w:rsidP="00AE41CF">
      <w:pPr>
        <w:pStyle w:val="Answer"/>
      </w:pPr>
      <w:r>
        <w:t xml:space="preserve">Sbyte, byte, short, </w:t>
      </w:r>
      <w:r w:rsidR="003334FF">
        <w:t>ushort</w:t>
      </w:r>
      <w:r w:rsidR="007F3D4B">
        <w:t>, uint, long, ulong</w:t>
      </w:r>
    </w:p>
    <w:p w14:paraId="119A1E8E" w14:textId="67B1F206" w:rsidR="00172CE8" w:rsidRDefault="00B67436" w:rsidP="00172CE8">
      <w:pPr>
        <w:pStyle w:val="Question"/>
      </w:pPr>
      <w:r>
        <w:t>What size is a float in</w:t>
      </w:r>
      <w:r w:rsidR="00534EBD">
        <w:t>Csharp?</w:t>
      </w:r>
    </w:p>
    <w:p w14:paraId="309EB722" w14:textId="22B3AB57" w:rsidR="00534EBD" w:rsidRDefault="00534EBD" w:rsidP="00534EBD">
      <w:pPr>
        <w:pStyle w:val="Answer"/>
      </w:pPr>
      <w:r>
        <w:t>32 bits</w:t>
      </w:r>
    </w:p>
    <w:p w14:paraId="61C0FBB3" w14:textId="3FA56093" w:rsidR="00534EBD" w:rsidRDefault="00534EBD" w:rsidP="00534EBD">
      <w:pPr>
        <w:pStyle w:val="Question"/>
      </w:pPr>
      <w:r>
        <w:t>What size is a double in csharp?</w:t>
      </w:r>
    </w:p>
    <w:p w14:paraId="4676D087" w14:textId="740616DF" w:rsidR="00534EBD" w:rsidRDefault="00FD1188" w:rsidP="00534EBD">
      <w:pPr>
        <w:pStyle w:val="Answer"/>
      </w:pPr>
      <w:r>
        <w:t>64 bits</w:t>
      </w:r>
    </w:p>
    <w:p w14:paraId="6B873F09" w14:textId="260D0EAE" w:rsidR="00CE1579" w:rsidRDefault="00CE1579" w:rsidP="00CE1579">
      <w:pPr>
        <w:pStyle w:val="Question"/>
      </w:pPr>
      <w:r>
        <w:t>How does the compiler infer the type of a numeric literal?</w:t>
      </w:r>
    </w:p>
    <w:p w14:paraId="5DF8E993" w14:textId="3E4B0ED1" w:rsidR="00CE1579" w:rsidRDefault="00CE1579" w:rsidP="00CE1579">
      <w:pPr>
        <w:pStyle w:val="Answer"/>
      </w:pPr>
      <w:r>
        <w:t xml:space="preserve">If it containes . or E it is </w:t>
      </w:r>
      <w:r w:rsidR="001B56D8">
        <w:t>assumed to be a double</w:t>
      </w:r>
    </w:p>
    <w:p w14:paraId="60843447" w14:textId="0B2CA37C" w:rsidR="001B56D8" w:rsidRDefault="000821CF" w:rsidP="00CE1579">
      <w:pPr>
        <w:pStyle w:val="Answer"/>
      </w:pPr>
      <w:r>
        <w:t xml:space="preserve">Otherwise first int in the list </w:t>
      </w:r>
      <w:r w:rsidR="00E834F7">
        <w:t>int,uint, long, ulong that can accommodate the literal</w:t>
      </w:r>
    </w:p>
    <w:p w14:paraId="4A88794E" w14:textId="634B95C2" w:rsidR="00E834F7" w:rsidRDefault="00E834F7" w:rsidP="00E834F7">
      <w:pPr>
        <w:pStyle w:val="Question"/>
      </w:pPr>
      <w:r>
        <w:t>What suffixes can be applied to a literal?</w:t>
      </w:r>
    </w:p>
    <w:p w14:paraId="65BD2A9C" w14:textId="18E15CA3" w:rsidR="00E834F7" w:rsidRDefault="00E834F7" w:rsidP="00E834F7">
      <w:pPr>
        <w:pStyle w:val="Answer"/>
      </w:pPr>
      <w:r>
        <w:t>L,F,F,U,M</w:t>
      </w:r>
    </w:p>
    <w:p w14:paraId="18AB923D" w14:textId="3B1D1710" w:rsidR="00E834F7" w:rsidRDefault="00E834F7" w:rsidP="00E834F7">
      <w:pPr>
        <w:pStyle w:val="Question"/>
      </w:pPr>
      <w:r>
        <w:t>What is the M suffix?</w:t>
      </w:r>
    </w:p>
    <w:p w14:paraId="660AA211" w14:textId="7C8C1348" w:rsidR="00E834F7" w:rsidRPr="00E834F7" w:rsidRDefault="00E834F7" w:rsidP="00E834F7">
      <w:pPr>
        <w:pStyle w:val="Answer"/>
      </w:pPr>
      <w:r>
        <w:t>decimal</w:t>
      </w:r>
    </w:p>
    <w:p w14:paraId="79C6D227" w14:textId="77777777" w:rsidR="005C6B72" w:rsidRPr="005C6B72" w:rsidRDefault="005C6B72" w:rsidP="005C6B72">
      <w:pPr>
        <w:pStyle w:val="Answer"/>
      </w:pPr>
    </w:p>
    <w:p w14:paraId="29D56F34" w14:textId="77777777" w:rsidR="005C6B72" w:rsidRDefault="005C6B72">
      <w:pPr>
        <w:spacing w:after="160" w:line="259" w:lineRule="auto"/>
        <w:rPr>
          <w:rFonts w:asciiTheme="majorHAnsi" w:eastAsiaTheme="majorEastAsia" w:hAnsiTheme="majorHAnsi" w:cstheme="majorBidi"/>
          <w:smallCaps/>
          <w:color w:val="31378B" w:themeColor="text2"/>
          <w:sz w:val="28"/>
          <w:szCs w:val="28"/>
        </w:rPr>
      </w:pPr>
      <w:r>
        <w:br w:type="page"/>
      </w:r>
    </w:p>
    <w:p w14:paraId="4C1F332C" w14:textId="080DACEC" w:rsidR="00386201" w:rsidRDefault="00D93172" w:rsidP="000A664B">
      <w:pPr>
        <w:pStyle w:val="questionsubsection2"/>
      </w:pPr>
      <w:r>
        <w:lastRenderedPageBreak/>
        <w:t>Numeric type conversion</w:t>
      </w:r>
    </w:p>
    <w:p w14:paraId="54A1115E" w14:textId="77777777" w:rsidR="002A5B75" w:rsidRDefault="002A5B75" w:rsidP="0022122C">
      <w:pPr>
        <w:pStyle w:val="Question"/>
      </w:pPr>
      <w:r>
        <w:t>When is an implicit cast allowed?</w:t>
      </w:r>
    </w:p>
    <w:p w14:paraId="005EB1BB" w14:textId="6160E256" w:rsidR="002A5B75" w:rsidRPr="0022122C" w:rsidRDefault="002A5B75" w:rsidP="0022122C">
      <w:pPr>
        <w:pStyle w:val="Answer"/>
      </w:pPr>
      <w:r>
        <w:t>No possible loss of data</w:t>
      </w:r>
    </w:p>
    <w:p w14:paraId="4BD5000A" w14:textId="77777777" w:rsidR="002A5B75" w:rsidRDefault="002A5B75" w:rsidP="004C57C0">
      <w:pPr>
        <w:pStyle w:val="Question"/>
      </w:pPr>
      <w:r>
        <w:t>When is an explicit cast needed?</w:t>
      </w:r>
    </w:p>
    <w:p w14:paraId="5DC7FFFE" w14:textId="109DCB8B" w:rsidR="002A5B75" w:rsidRDefault="002A5B75" w:rsidP="00210E64">
      <w:pPr>
        <w:pStyle w:val="Answer"/>
        <w:rPr>
          <w:rFonts w:cs="Arial"/>
          <w:szCs w:val="20"/>
        </w:rPr>
      </w:pPr>
      <w:r>
        <w:t>Possible loss of date</w:t>
      </w:r>
    </w:p>
    <w:p w14:paraId="5CB4A995" w14:textId="77777777" w:rsidR="002A5B75" w:rsidRPr="00BE395C" w:rsidRDefault="002A5B75" w:rsidP="00210E64">
      <w:pPr>
        <w:pStyle w:val="Question"/>
      </w:pPr>
      <w:r>
        <w:t>When is default overflow behaviour</w:t>
      </w:r>
      <w:r w:rsidRPr="00BE395C">
        <w:t>?</w:t>
      </w:r>
    </w:p>
    <w:p w14:paraId="75EDF018" w14:textId="707DDA1E" w:rsidR="002A5B75" w:rsidRPr="00DB42F7" w:rsidRDefault="002A5B75" w:rsidP="00DB42F7">
      <w:pPr>
        <w:pStyle w:val="Answer"/>
      </w:pPr>
      <w:r>
        <w:t>No overflow checking with wrapping</w:t>
      </w:r>
    </w:p>
    <w:p w14:paraId="4420B238" w14:textId="77777777" w:rsidR="002A5B75" w:rsidRDefault="002A5B75" w:rsidP="003822D7">
      <w:pPr>
        <w:pStyle w:val="Question"/>
      </w:pPr>
      <w:r w:rsidRPr="00E415F2">
        <w:t xml:space="preserve">How can </w:t>
      </w:r>
      <w:r>
        <w:t xml:space="preserve">overflow checking </w:t>
      </w:r>
      <w:r w:rsidRPr="00E415F2">
        <w:t>be turned on?</w:t>
      </w:r>
    </w:p>
    <w:p w14:paraId="3561DE98" w14:textId="77777777" w:rsidR="002A5B75" w:rsidRPr="003822D7" w:rsidRDefault="002A5B75" w:rsidP="003822D7">
      <w:pPr>
        <w:pStyle w:val="Answer"/>
      </w:pPr>
      <w:r w:rsidRPr="003822D7">
        <w:t>Use of checked keyword on block or expression</w:t>
      </w:r>
    </w:p>
    <w:p w14:paraId="0AFA9AC6" w14:textId="14EDF779" w:rsidR="002A5B75" w:rsidRPr="00DD6492" w:rsidRDefault="002A5B75" w:rsidP="00DD6492">
      <w:pPr>
        <w:pStyle w:val="Answer"/>
      </w:pPr>
      <w:r w:rsidRPr="003822D7">
        <w:t>Compiler flag</w:t>
      </w:r>
    </w:p>
    <w:p w14:paraId="4B106290" w14:textId="77777777" w:rsidR="002A5B75" w:rsidRDefault="002A5B75" w:rsidP="00DD6492">
      <w:pPr>
        <w:pStyle w:val="Question"/>
      </w:pPr>
      <w:r w:rsidRPr="00E415F2">
        <w:t xml:space="preserve">How can </w:t>
      </w:r>
      <w:r>
        <w:t>overflow checking be turned off if the compiler turned it on</w:t>
      </w:r>
      <w:r w:rsidRPr="00E415F2">
        <w:t>?</w:t>
      </w:r>
    </w:p>
    <w:p w14:paraId="3B52F87E" w14:textId="695E12EA" w:rsidR="002A5B75" w:rsidRPr="00DD6492" w:rsidRDefault="002A5B75" w:rsidP="00DD6492">
      <w:pPr>
        <w:pStyle w:val="Answer"/>
      </w:pPr>
      <w:r w:rsidRPr="00DD6492">
        <w:t>Using the unchecked keyword around a block or expression</w:t>
      </w:r>
    </w:p>
    <w:p w14:paraId="7913D110" w14:textId="77777777" w:rsidR="002A5B75" w:rsidRDefault="002A5B75" w:rsidP="00DD6492">
      <w:pPr>
        <w:pStyle w:val="Question"/>
      </w:pPr>
      <w:r w:rsidRPr="00B871EB">
        <w:t>What happens when you cast from a floating point to integral type?</w:t>
      </w:r>
    </w:p>
    <w:p w14:paraId="57698BDC" w14:textId="720CD8A2" w:rsidR="002A5B75" w:rsidRPr="00DD6492" w:rsidRDefault="002A5B75" w:rsidP="00DD6492">
      <w:pPr>
        <w:pStyle w:val="Answer"/>
      </w:pPr>
      <w:r w:rsidRPr="00DD6492">
        <w:t>The fractional part is truncated</w:t>
      </w:r>
    </w:p>
    <w:p w14:paraId="07275EC7" w14:textId="77777777" w:rsidR="002A5B75" w:rsidRDefault="002A5B75" w:rsidP="00DD6492">
      <w:pPr>
        <w:pStyle w:val="Question"/>
      </w:pPr>
      <w:r>
        <w:t>How can you obtain rounding behaviour when converting</w:t>
      </w:r>
      <w:r w:rsidRPr="00B871EB">
        <w:t>?</w:t>
      </w:r>
    </w:p>
    <w:p w14:paraId="183F4689" w14:textId="6DC898B0" w:rsidR="002A5B75" w:rsidRPr="00DD6492" w:rsidRDefault="002A5B75" w:rsidP="00DD6492">
      <w:pPr>
        <w:pStyle w:val="Answer"/>
      </w:pPr>
      <w:r w:rsidRPr="00DD6492">
        <w:t>The static class Convert provides methods for rounding</w:t>
      </w:r>
    </w:p>
    <w:p w14:paraId="4E81BD53" w14:textId="77777777" w:rsidR="002A5B75" w:rsidRDefault="002A5B75" w:rsidP="00DD6492">
      <w:pPr>
        <w:pStyle w:val="Question"/>
      </w:pPr>
      <w:r>
        <w:t>What happens when you implicitly convert a large integer to a floating point?</w:t>
      </w:r>
    </w:p>
    <w:p w14:paraId="264DCD0A" w14:textId="2CFE481D" w:rsidR="002A5B75" w:rsidRPr="00DD6492" w:rsidRDefault="002A5B75" w:rsidP="00DD6492">
      <w:pPr>
        <w:pStyle w:val="Answer"/>
      </w:pPr>
      <w:r w:rsidRPr="00DD6492">
        <w:t>Keep the magnitude but loose the precision</w:t>
      </w:r>
    </w:p>
    <w:p w14:paraId="11BFB82D" w14:textId="77777777" w:rsidR="002A5B75" w:rsidRDefault="002A5B75" w:rsidP="00DD6492">
      <w:pPr>
        <w:pStyle w:val="Question"/>
      </w:pPr>
      <w:r w:rsidRPr="00E37D50">
        <w:t>What happened when you use the division operator on integers?</w:t>
      </w:r>
    </w:p>
    <w:p w14:paraId="168FF342" w14:textId="6C57C5B0" w:rsidR="002A5B75" w:rsidRPr="00DD6492" w:rsidRDefault="002A5B75" w:rsidP="00DD6492">
      <w:pPr>
        <w:pStyle w:val="Answer"/>
      </w:pPr>
      <w:r w:rsidRPr="00DD6492">
        <w:t>Remainder is always truncated</w:t>
      </w:r>
    </w:p>
    <w:p w14:paraId="2B73E8CC" w14:textId="77777777" w:rsidR="002A5B75" w:rsidRPr="003A228B" w:rsidRDefault="002A5B75" w:rsidP="00DD6492">
      <w:pPr>
        <w:pStyle w:val="Question"/>
      </w:pPr>
      <w:r w:rsidRPr="003A228B">
        <w:t>What happens if arithmetic operations on integral types overflow?</w:t>
      </w:r>
    </w:p>
    <w:p w14:paraId="18B69EF9" w14:textId="77777777" w:rsidR="002A5B75" w:rsidRPr="00DD6492" w:rsidRDefault="002A5B75" w:rsidP="00DD6492">
      <w:pPr>
        <w:pStyle w:val="Answer"/>
      </w:pPr>
      <w:r w:rsidRPr="00DD6492">
        <w:t>CLR guaranteed wraparound</w:t>
      </w:r>
    </w:p>
    <w:p w14:paraId="30FD6729" w14:textId="7E47D351" w:rsidR="00DD6492" w:rsidRDefault="00DD6492">
      <w:pPr>
        <w:spacing w:after="160" w:line="259" w:lineRule="auto"/>
        <w:rPr>
          <w:rFonts w:cs="Arial"/>
          <w:szCs w:val="20"/>
        </w:rPr>
      </w:pPr>
      <w:r>
        <w:rPr>
          <w:rFonts w:cs="Arial"/>
          <w:szCs w:val="20"/>
        </w:rPr>
        <w:br w:type="page"/>
      </w:r>
    </w:p>
    <w:p w14:paraId="2482B74C" w14:textId="77777777" w:rsidR="002A5B75" w:rsidRDefault="002A5B75" w:rsidP="002A5B75">
      <w:pPr>
        <w:rPr>
          <w:rFonts w:cs="Arial"/>
          <w:szCs w:val="20"/>
        </w:rPr>
      </w:pPr>
    </w:p>
    <w:p w14:paraId="2825DE93" w14:textId="23FAF59C" w:rsidR="002A5B75" w:rsidRPr="00DD6492" w:rsidRDefault="002A5B75" w:rsidP="00DD6492">
      <w:pPr>
        <w:pStyle w:val="Question"/>
      </w:pPr>
      <w:r w:rsidRPr="00220770">
        <w:t>Why wont the following code compile?</w:t>
      </w:r>
    </w:p>
    <w:p w14:paraId="4FD86DC4" w14:textId="77777777" w:rsidR="002A5B75" w:rsidRDefault="002A5B75" w:rsidP="00DD6492">
      <w:pPr>
        <w:pStyle w:val="SourceCode"/>
      </w:pPr>
      <w:r>
        <w:t xml:space="preserve">    </w:t>
      </w:r>
      <w:r>
        <w:rPr>
          <w:color w:val="0000FF"/>
        </w:rPr>
        <w:t>static</w:t>
      </w:r>
      <w:r>
        <w:t xml:space="preserve"> </w:t>
      </w:r>
      <w:r>
        <w:rPr>
          <w:color w:val="0000FF"/>
        </w:rPr>
        <w:t>void</w:t>
      </w:r>
      <w:r>
        <w:t xml:space="preserve"> Add()</w:t>
      </w:r>
    </w:p>
    <w:p w14:paraId="3CF7D32B" w14:textId="77777777" w:rsidR="002A5B75" w:rsidRDefault="002A5B75" w:rsidP="00DD6492">
      <w:pPr>
        <w:pStyle w:val="SourceCode"/>
      </w:pPr>
      <w:r>
        <w:t xml:space="preserve">    {</w:t>
      </w:r>
    </w:p>
    <w:p w14:paraId="0A6CDFBB" w14:textId="77777777" w:rsidR="002A5B75" w:rsidRDefault="002A5B75" w:rsidP="00DD6492">
      <w:pPr>
        <w:pStyle w:val="SourceCode"/>
      </w:pPr>
      <w:r>
        <w:t xml:space="preserve">      </w:t>
      </w:r>
      <w:r>
        <w:rPr>
          <w:color w:val="0000FF"/>
        </w:rPr>
        <w:t>short</w:t>
      </w:r>
      <w:r>
        <w:t xml:space="preserve"> a = 4;</w:t>
      </w:r>
    </w:p>
    <w:p w14:paraId="0DCFCAE0" w14:textId="77777777" w:rsidR="002A5B75" w:rsidRDefault="002A5B75" w:rsidP="00DD6492">
      <w:pPr>
        <w:pStyle w:val="SourceCode"/>
      </w:pPr>
      <w:r>
        <w:t xml:space="preserve">      </w:t>
      </w:r>
      <w:r>
        <w:rPr>
          <w:color w:val="0000FF"/>
        </w:rPr>
        <w:t>short</w:t>
      </w:r>
      <w:r>
        <w:t xml:space="preserve"> b = 8;</w:t>
      </w:r>
    </w:p>
    <w:p w14:paraId="77A6A0DA" w14:textId="77777777" w:rsidR="002A5B75" w:rsidRDefault="002A5B75" w:rsidP="00DD6492">
      <w:pPr>
        <w:pStyle w:val="SourceCode"/>
      </w:pPr>
    </w:p>
    <w:p w14:paraId="4E75D536" w14:textId="77777777" w:rsidR="002A5B75" w:rsidRDefault="002A5B75" w:rsidP="00DD6492">
      <w:pPr>
        <w:pStyle w:val="SourceCode"/>
      </w:pPr>
      <w:r>
        <w:t xml:space="preserve">      </w:t>
      </w:r>
      <w:r>
        <w:rPr>
          <w:color w:val="0000FF"/>
        </w:rPr>
        <w:t>short</w:t>
      </w:r>
      <w:r>
        <w:t xml:space="preserve"> c = a + b;</w:t>
      </w:r>
    </w:p>
    <w:p w14:paraId="198168F0" w14:textId="77777777" w:rsidR="002A5B75" w:rsidRDefault="002A5B75" w:rsidP="00DD6492">
      <w:pPr>
        <w:pStyle w:val="SourceCode"/>
        <w:rPr>
          <w:rFonts w:cs="Arial"/>
        </w:rPr>
      </w:pPr>
      <w:r>
        <w:t xml:space="preserve">    }</w:t>
      </w:r>
    </w:p>
    <w:p w14:paraId="14A37D62" w14:textId="77777777" w:rsidR="002A5B75" w:rsidRDefault="002A5B75" w:rsidP="00DD6492">
      <w:pPr>
        <w:pStyle w:val="Answer"/>
      </w:pPr>
    </w:p>
    <w:p w14:paraId="5F0DC2EF" w14:textId="77777777" w:rsidR="002A5B75" w:rsidRDefault="002A5B75" w:rsidP="00DD6492">
      <w:pPr>
        <w:pStyle w:val="Answer"/>
      </w:pPr>
      <w:r>
        <w:t>Because the 8 and 16 bit integral types lack their own arithmetic operators</w:t>
      </w:r>
    </w:p>
    <w:p w14:paraId="0FAF8904" w14:textId="7CA33BCB" w:rsidR="00D93172" w:rsidRPr="00386201" w:rsidRDefault="002A5B75" w:rsidP="00C67D3B">
      <w:pPr>
        <w:pStyle w:val="Answer"/>
      </w:pPr>
      <w:r>
        <w:t>C# will implicitly convert them to int causing an error assigning result back to short</w:t>
      </w:r>
    </w:p>
    <w:p w14:paraId="25CEB06F" w14:textId="77777777" w:rsidR="00DD6492" w:rsidRDefault="00DD6492">
      <w:pPr>
        <w:spacing w:after="160" w:line="259" w:lineRule="auto"/>
        <w:rPr>
          <w:rFonts w:asciiTheme="majorHAnsi" w:eastAsiaTheme="majorEastAsia" w:hAnsiTheme="majorHAnsi" w:cstheme="majorBidi"/>
          <w:smallCaps/>
          <w:color w:val="31378B" w:themeColor="text2"/>
          <w:sz w:val="28"/>
          <w:szCs w:val="28"/>
        </w:rPr>
      </w:pPr>
      <w:r>
        <w:br w:type="page"/>
      </w:r>
    </w:p>
    <w:p w14:paraId="5F418800" w14:textId="776E2BC3" w:rsidR="00960BC7" w:rsidRDefault="00960BC7" w:rsidP="000A664B">
      <w:pPr>
        <w:pStyle w:val="questionsubsection2"/>
      </w:pPr>
      <w:r>
        <w:lastRenderedPageBreak/>
        <w:t>Arithmetic operators</w:t>
      </w:r>
    </w:p>
    <w:p w14:paraId="091AE115" w14:textId="635FFB60" w:rsidR="006A0263" w:rsidRPr="00B01809" w:rsidRDefault="006A0263" w:rsidP="00B01809">
      <w:pPr>
        <w:pStyle w:val="Question"/>
      </w:pPr>
      <w:r w:rsidRPr="006B1609">
        <w:t>Implement a method to compare two numbers for equality</w:t>
      </w:r>
      <w:r>
        <w:t xml:space="preserve"> without using any equality operators</w:t>
      </w:r>
      <w:r w:rsidRPr="006B1609">
        <w:t>?</w:t>
      </w:r>
    </w:p>
    <w:p w14:paraId="67399534" w14:textId="77777777" w:rsidR="006A0263" w:rsidRDefault="006A0263" w:rsidP="00B01809">
      <w:pPr>
        <w:pStyle w:val="SourceCode"/>
      </w:pPr>
      <w:r>
        <w:t>public static bool Equals(int a, int b)</w:t>
      </w:r>
    </w:p>
    <w:p w14:paraId="271DDD09" w14:textId="77777777" w:rsidR="006A0263" w:rsidRDefault="006A0263" w:rsidP="00B01809">
      <w:pPr>
        <w:pStyle w:val="SourceCode"/>
      </w:pPr>
      <w:r>
        <w:t>{</w:t>
      </w:r>
    </w:p>
    <w:p w14:paraId="3FB56063" w14:textId="77777777" w:rsidR="006A0263" w:rsidRDefault="006A0263" w:rsidP="00B01809">
      <w:pPr>
        <w:pStyle w:val="SourceCode"/>
      </w:pPr>
      <w:r>
        <w:t xml:space="preserve">  return (!(a &lt; b) &amp;&amp; !(a &gt; b));</w:t>
      </w:r>
    </w:p>
    <w:p w14:paraId="2C3F7FB2" w14:textId="77777777" w:rsidR="006A0263" w:rsidRDefault="006A0263" w:rsidP="00B01809">
      <w:pPr>
        <w:pStyle w:val="SourceCode"/>
      </w:pPr>
      <w:r>
        <w:t>}</w:t>
      </w:r>
    </w:p>
    <w:p w14:paraId="1B129F51" w14:textId="77777777" w:rsidR="006A0263" w:rsidRDefault="006A0263" w:rsidP="006A0263">
      <w:pPr>
        <w:rPr>
          <w:b/>
        </w:rPr>
      </w:pPr>
    </w:p>
    <w:p w14:paraId="45769F07" w14:textId="7F7C8A3E" w:rsidR="006A0263" w:rsidRPr="00163689" w:rsidRDefault="006A0263" w:rsidP="00163689">
      <w:pPr>
        <w:pStyle w:val="Question"/>
      </w:pPr>
      <w:r>
        <w:t>Nice. Do it now without use of the comparison operators?</w:t>
      </w:r>
    </w:p>
    <w:p w14:paraId="72BFB78A" w14:textId="77777777" w:rsidR="006A0263" w:rsidRDefault="006A0263" w:rsidP="00B01809">
      <w:pPr>
        <w:pStyle w:val="SourceCode"/>
      </w:pPr>
      <w:r>
        <w:t xml:space="preserve">    </w:t>
      </w:r>
      <w:r>
        <w:rPr>
          <w:color w:val="0000FF"/>
        </w:rPr>
        <w:t>public</w:t>
      </w:r>
      <w:r>
        <w:t xml:space="preserve"> </w:t>
      </w:r>
      <w:r>
        <w:rPr>
          <w:color w:val="0000FF"/>
        </w:rPr>
        <w:t>static</w:t>
      </w:r>
      <w:r>
        <w:t xml:space="preserve"> </w:t>
      </w:r>
      <w:r>
        <w:rPr>
          <w:color w:val="0000FF"/>
        </w:rPr>
        <w:t>bool</w:t>
      </w:r>
      <w:r>
        <w:t xml:space="preserve"> Equals2(</w:t>
      </w:r>
      <w:r>
        <w:rPr>
          <w:color w:val="0000FF"/>
        </w:rPr>
        <w:t>int</w:t>
      </w:r>
      <w:r>
        <w:t xml:space="preserve"> a, </w:t>
      </w:r>
      <w:r>
        <w:rPr>
          <w:color w:val="0000FF"/>
        </w:rPr>
        <w:t>int</w:t>
      </w:r>
      <w:r>
        <w:t xml:space="preserve"> b)</w:t>
      </w:r>
    </w:p>
    <w:p w14:paraId="3FF12DD5" w14:textId="77777777" w:rsidR="006A0263" w:rsidRDefault="006A0263" w:rsidP="00B01809">
      <w:pPr>
        <w:pStyle w:val="SourceCode"/>
      </w:pPr>
      <w:r>
        <w:t xml:space="preserve">    {</w:t>
      </w:r>
    </w:p>
    <w:p w14:paraId="2278123B" w14:textId="77777777" w:rsidR="006A0263" w:rsidRDefault="006A0263" w:rsidP="00B01809">
      <w:pPr>
        <w:pStyle w:val="SourceCode"/>
      </w:pPr>
      <w:r>
        <w:t xml:space="preserve">      </w:t>
      </w:r>
      <w:r>
        <w:rPr>
          <w:color w:val="0000FF"/>
        </w:rPr>
        <w:t>int</w:t>
      </w:r>
      <w:r>
        <w:t xml:space="preserve"> c = a - b;</w:t>
      </w:r>
    </w:p>
    <w:p w14:paraId="736030B4" w14:textId="77777777" w:rsidR="006A0263" w:rsidRDefault="006A0263" w:rsidP="00B01809">
      <w:pPr>
        <w:pStyle w:val="SourceCode"/>
      </w:pPr>
      <w:r>
        <w:t xml:space="preserve">      </w:t>
      </w:r>
      <w:r>
        <w:rPr>
          <w:color w:val="0000FF"/>
        </w:rPr>
        <w:t>bool</w:t>
      </w:r>
      <w:r>
        <w:t xml:space="preserve"> equals = </w:t>
      </w:r>
      <w:r>
        <w:rPr>
          <w:color w:val="0000FF"/>
        </w:rPr>
        <w:t>true</w:t>
      </w:r>
      <w:r>
        <w:t>;</w:t>
      </w:r>
    </w:p>
    <w:p w14:paraId="4C397056" w14:textId="77777777" w:rsidR="006A0263" w:rsidRDefault="006A0263" w:rsidP="00B01809">
      <w:pPr>
        <w:pStyle w:val="SourceCode"/>
      </w:pPr>
    </w:p>
    <w:p w14:paraId="52977253" w14:textId="77777777" w:rsidR="006A0263" w:rsidRDefault="006A0263" w:rsidP="00B01809">
      <w:pPr>
        <w:pStyle w:val="SourceCode"/>
        <w:rPr>
          <w:color w:val="0000FF"/>
        </w:rPr>
      </w:pPr>
      <w:r>
        <w:t xml:space="preserve">      </w:t>
      </w:r>
      <w:r>
        <w:rPr>
          <w:color w:val="0000FF"/>
        </w:rPr>
        <w:t>try</w:t>
      </w:r>
    </w:p>
    <w:p w14:paraId="1709C740" w14:textId="77777777" w:rsidR="006A0263" w:rsidRDefault="006A0263" w:rsidP="00B01809">
      <w:pPr>
        <w:pStyle w:val="SourceCode"/>
      </w:pPr>
      <w:r>
        <w:t xml:space="preserve">      {</w:t>
      </w:r>
    </w:p>
    <w:p w14:paraId="6D2DA7B5" w14:textId="77777777" w:rsidR="006A0263" w:rsidRDefault="006A0263" w:rsidP="00B01809">
      <w:pPr>
        <w:pStyle w:val="SourceCode"/>
      </w:pPr>
      <w:r>
        <w:t xml:space="preserve">        </w:t>
      </w:r>
      <w:r>
        <w:rPr>
          <w:color w:val="0000FF"/>
        </w:rPr>
        <w:t>object</w:t>
      </w:r>
      <w:r>
        <w:t xml:space="preserve">[] arr = </w:t>
      </w:r>
      <w:r>
        <w:rPr>
          <w:color w:val="0000FF"/>
        </w:rPr>
        <w:t>new</w:t>
      </w:r>
      <w:r>
        <w:t xml:space="preserve"> </w:t>
      </w:r>
      <w:r>
        <w:rPr>
          <w:color w:val="0000FF"/>
        </w:rPr>
        <w:t>object</w:t>
      </w:r>
      <w:r>
        <w:t>[1];</w:t>
      </w:r>
    </w:p>
    <w:p w14:paraId="0B87B335" w14:textId="77777777" w:rsidR="006A0263" w:rsidRDefault="006A0263" w:rsidP="00B01809">
      <w:pPr>
        <w:pStyle w:val="SourceCode"/>
      </w:pPr>
      <w:r>
        <w:t xml:space="preserve">        </w:t>
      </w:r>
      <w:r>
        <w:rPr>
          <w:color w:val="0000FF"/>
        </w:rPr>
        <w:t>object</w:t>
      </w:r>
      <w:r>
        <w:t xml:space="preserve"> res = arr[c];</w:t>
      </w:r>
    </w:p>
    <w:p w14:paraId="6FF2B3D2" w14:textId="77777777" w:rsidR="006A0263" w:rsidRDefault="006A0263" w:rsidP="00B01809">
      <w:pPr>
        <w:pStyle w:val="SourceCode"/>
      </w:pPr>
      <w:r>
        <w:t xml:space="preserve">      }</w:t>
      </w:r>
    </w:p>
    <w:p w14:paraId="4CE968A3" w14:textId="77777777" w:rsidR="006A0263" w:rsidRDefault="006A0263" w:rsidP="00B01809">
      <w:pPr>
        <w:pStyle w:val="SourceCode"/>
      </w:pPr>
      <w:r>
        <w:t xml:space="preserve">      </w:t>
      </w:r>
      <w:r>
        <w:rPr>
          <w:color w:val="0000FF"/>
        </w:rPr>
        <w:t>catch</w:t>
      </w:r>
      <w:r>
        <w:t xml:space="preserve"> (</w:t>
      </w:r>
      <w:r>
        <w:rPr>
          <w:color w:val="2B91AF"/>
        </w:rPr>
        <w:t>Exception</w:t>
      </w:r>
      <w:r>
        <w:t xml:space="preserve"> ex)</w:t>
      </w:r>
    </w:p>
    <w:p w14:paraId="31601E0A" w14:textId="77777777" w:rsidR="006A0263" w:rsidRDefault="006A0263" w:rsidP="00B01809">
      <w:pPr>
        <w:pStyle w:val="SourceCode"/>
      </w:pPr>
      <w:r>
        <w:t xml:space="preserve">      {</w:t>
      </w:r>
    </w:p>
    <w:p w14:paraId="4F6D43E4" w14:textId="77777777" w:rsidR="006A0263" w:rsidRDefault="006A0263" w:rsidP="00B01809">
      <w:pPr>
        <w:pStyle w:val="SourceCode"/>
      </w:pPr>
      <w:r>
        <w:t xml:space="preserve">        equals = </w:t>
      </w:r>
      <w:r>
        <w:rPr>
          <w:color w:val="0000FF"/>
        </w:rPr>
        <w:t>false</w:t>
      </w:r>
      <w:r>
        <w:t>;</w:t>
      </w:r>
    </w:p>
    <w:p w14:paraId="2DD26F00" w14:textId="77777777" w:rsidR="006A0263" w:rsidRDefault="006A0263" w:rsidP="00B01809">
      <w:pPr>
        <w:pStyle w:val="SourceCode"/>
      </w:pPr>
      <w:r>
        <w:t xml:space="preserve">      }</w:t>
      </w:r>
    </w:p>
    <w:p w14:paraId="7CF91F6C" w14:textId="77777777" w:rsidR="006A0263" w:rsidRDefault="006A0263" w:rsidP="00B01809">
      <w:pPr>
        <w:pStyle w:val="SourceCode"/>
      </w:pPr>
      <w:r>
        <w:t xml:space="preserve">      </w:t>
      </w:r>
      <w:r>
        <w:rPr>
          <w:color w:val="0000FF"/>
        </w:rPr>
        <w:t>return</w:t>
      </w:r>
      <w:r>
        <w:t xml:space="preserve"> equals;</w:t>
      </w:r>
    </w:p>
    <w:p w14:paraId="7C377CEC" w14:textId="77777777" w:rsidR="006A0263" w:rsidRDefault="006A0263" w:rsidP="00B01809">
      <w:pPr>
        <w:pStyle w:val="SourceCode"/>
        <w:rPr>
          <w:b/>
        </w:rPr>
      </w:pPr>
      <w:r>
        <w:t xml:space="preserve">    }</w:t>
      </w:r>
    </w:p>
    <w:p w14:paraId="77C07253" w14:textId="77777777" w:rsidR="006A0263" w:rsidRDefault="006A0263" w:rsidP="006A0263">
      <w:pPr>
        <w:rPr>
          <w:b/>
        </w:rPr>
      </w:pPr>
    </w:p>
    <w:p w14:paraId="62FF1E02" w14:textId="57BA75BD" w:rsidR="006A0263" w:rsidRPr="00FC44BB" w:rsidRDefault="006A0263" w:rsidP="00FC44BB">
      <w:pPr>
        <w:pStyle w:val="Question"/>
      </w:pPr>
      <w:r>
        <w:t>Imagine truth is defined in the same way as C. Implement the comparison method using bitwise operators?</w:t>
      </w:r>
    </w:p>
    <w:p w14:paraId="702F2DC2" w14:textId="77777777" w:rsidR="006A0263" w:rsidRDefault="006A0263" w:rsidP="00FC44BB">
      <w:pPr>
        <w:pStyle w:val="SourceCode"/>
      </w:pPr>
      <w:r>
        <w:t>public static bool Equals2(int a, int b)</w:t>
      </w:r>
    </w:p>
    <w:p w14:paraId="5CFB4F0E" w14:textId="77777777" w:rsidR="006A0263" w:rsidRDefault="006A0263" w:rsidP="00FC44BB">
      <w:pPr>
        <w:pStyle w:val="SourceCode"/>
      </w:pPr>
      <w:r>
        <w:t>{</w:t>
      </w:r>
    </w:p>
    <w:p w14:paraId="3014B55D" w14:textId="77777777" w:rsidR="006A0263" w:rsidRDefault="006A0263" w:rsidP="00FC44BB">
      <w:pPr>
        <w:pStyle w:val="SourceCode"/>
      </w:pPr>
      <w:r>
        <w:t xml:space="preserve">  return (!(a ^ b));</w:t>
      </w:r>
    </w:p>
    <w:p w14:paraId="7E07026E" w14:textId="15554B5E" w:rsidR="006A0263" w:rsidRPr="00803885" w:rsidRDefault="006A0263" w:rsidP="00803885">
      <w:pPr>
        <w:pStyle w:val="SourceCode"/>
      </w:pPr>
      <w:r>
        <w:t>}</w:t>
      </w:r>
    </w:p>
    <w:p w14:paraId="6DF52AFF" w14:textId="77777777" w:rsidR="006A0263" w:rsidRDefault="006A0263" w:rsidP="006A0263">
      <w:pPr>
        <w:rPr>
          <w:b/>
        </w:rPr>
      </w:pPr>
    </w:p>
    <w:p w14:paraId="717F6E59" w14:textId="77777777" w:rsidR="006A0263" w:rsidRPr="003D15FF" w:rsidRDefault="006A0263" w:rsidP="003D15FF">
      <w:pPr>
        <w:pStyle w:val="Question"/>
      </w:pPr>
      <w:r w:rsidRPr="003D15FF">
        <w:t>Implement a comparison operator for two integers?</w:t>
      </w:r>
    </w:p>
    <w:p w14:paraId="40B933F5" w14:textId="77777777" w:rsidR="006A0263" w:rsidRDefault="006A0263" w:rsidP="006A0263">
      <w:pPr>
        <w:rPr>
          <w:b/>
        </w:rPr>
      </w:pPr>
    </w:p>
    <w:p w14:paraId="1C0B1FF0" w14:textId="77777777" w:rsidR="006A0263" w:rsidRDefault="006A0263" w:rsidP="003D15FF">
      <w:pPr>
        <w:pStyle w:val="Question"/>
      </w:pPr>
      <w:r>
        <w:t>How are floats and doubles internally represented</w:t>
      </w:r>
      <w:r w:rsidRPr="006B1609">
        <w:t>?</w:t>
      </w:r>
    </w:p>
    <w:p w14:paraId="130169AA" w14:textId="5E8ACF7C" w:rsidR="006A0263" w:rsidRDefault="006A0263" w:rsidP="00B25547">
      <w:pPr>
        <w:pStyle w:val="Answer"/>
      </w:pPr>
      <w:r>
        <w:t>As base 2</w:t>
      </w:r>
    </w:p>
    <w:p w14:paraId="383F48CB" w14:textId="77777777" w:rsidR="006A0263" w:rsidRDefault="006A0263" w:rsidP="0052668B">
      <w:pPr>
        <w:pStyle w:val="Question"/>
      </w:pPr>
      <w:r>
        <w:t>What problems can this introduce</w:t>
      </w:r>
      <w:r w:rsidRPr="006B1609">
        <w:t>?</w:t>
      </w:r>
    </w:p>
    <w:p w14:paraId="6ED869C3" w14:textId="77777777" w:rsidR="006A0263" w:rsidRDefault="006A0263" w:rsidP="0052668B">
      <w:pPr>
        <w:pStyle w:val="Answer"/>
      </w:pPr>
      <w:r w:rsidRPr="008E63F6">
        <w:lastRenderedPageBreak/>
        <w:t xml:space="preserve">Only </w:t>
      </w:r>
      <w:r>
        <w:t>numbers expressible in base 2 are represented precisely</w:t>
      </w:r>
    </w:p>
    <w:p w14:paraId="7BCF6ACF" w14:textId="40B5EB19" w:rsidR="00960BC7" w:rsidRDefault="006A0263" w:rsidP="00C67D3B">
      <w:pPr>
        <w:pStyle w:val="Answer"/>
      </w:pPr>
      <w:r>
        <w:t>Literals with a fractional component will not be represented precisely</w:t>
      </w:r>
    </w:p>
    <w:p w14:paraId="48EAB31D" w14:textId="0063D4A4" w:rsidR="005366FD" w:rsidRDefault="005366FD" w:rsidP="005366FD">
      <w:pPr>
        <w:pStyle w:val="QuestionSubSection"/>
      </w:pPr>
      <w:r>
        <w:t>Contravariance</w:t>
      </w:r>
    </w:p>
    <w:p w14:paraId="2E6D757C" w14:textId="77777777" w:rsidR="00437EE8" w:rsidRDefault="00437EE8">
      <w:pPr>
        <w:spacing w:after="160" w:line="259" w:lineRule="auto"/>
        <w:rPr>
          <w:rFonts w:asciiTheme="majorHAnsi" w:eastAsiaTheme="majorEastAsia" w:hAnsiTheme="majorHAnsi" w:cstheme="majorBidi"/>
          <w:smallCaps/>
          <w:color w:val="31378B" w:themeColor="text2"/>
          <w:sz w:val="28"/>
          <w:szCs w:val="28"/>
        </w:rPr>
      </w:pPr>
      <w:r>
        <w:br w:type="page"/>
      </w:r>
    </w:p>
    <w:p w14:paraId="5B9C07B2" w14:textId="108F0FE6" w:rsidR="0083485E" w:rsidRDefault="0083485E" w:rsidP="0083485E">
      <w:pPr>
        <w:pStyle w:val="QuestionSubSection"/>
      </w:pPr>
      <w:r>
        <w:lastRenderedPageBreak/>
        <w:t>Function call</w:t>
      </w:r>
    </w:p>
    <w:p w14:paraId="5B61982F" w14:textId="256A56AC" w:rsidR="0083485E" w:rsidRDefault="00A230DD" w:rsidP="00A230DD">
      <w:pPr>
        <w:pStyle w:val="Question"/>
      </w:pPr>
      <w:r>
        <w:t>When would a compiler generate a call instruction?</w:t>
      </w:r>
    </w:p>
    <w:p w14:paraId="7B8BC24C" w14:textId="3BD281A7" w:rsidR="00A230DD" w:rsidRDefault="00AB1C19" w:rsidP="00A230DD">
      <w:pPr>
        <w:pStyle w:val="Answer"/>
      </w:pPr>
      <w:r>
        <w:t xml:space="preserve">Methods defined on a value type (implicitly sealed </w:t>
      </w:r>
      <w:r w:rsidR="002F1712">
        <w:t>so no inheritance)</w:t>
      </w:r>
    </w:p>
    <w:p w14:paraId="15C4AEAD" w14:textId="1CDE1F7A" w:rsidR="002F1712" w:rsidRDefault="007A0C91" w:rsidP="0006044E">
      <w:pPr>
        <w:pStyle w:val="Question"/>
      </w:pPr>
      <w:r>
        <w:t>When would a compiler generate a non-virtual call of a virtual method and why?</w:t>
      </w:r>
    </w:p>
    <w:p w14:paraId="106A57FA" w14:textId="32B1621B" w:rsidR="007A0C91" w:rsidRDefault="00E33724" w:rsidP="007A0C91">
      <w:pPr>
        <w:pStyle w:val="Answer"/>
      </w:pPr>
      <w:r>
        <w:t xml:space="preserve">When a method call base.method the CLR will call it non-virtually to prevent </w:t>
      </w:r>
      <w:r w:rsidR="00B14E6B">
        <w:t>an infinite recursion</w:t>
      </w:r>
    </w:p>
    <w:p w14:paraId="5A0D7E73" w14:textId="56FC285D" w:rsidR="003779C4" w:rsidRDefault="00670808" w:rsidP="00670808">
      <w:pPr>
        <w:pStyle w:val="Question"/>
      </w:pPr>
      <w:r>
        <w:t>How can one specifiy pass by referenc semantics?</w:t>
      </w:r>
    </w:p>
    <w:p w14:paraId="22A54E41" w14:textId="652E82F3" w:rsidR="00670808" w:rsidRDefault="00AE0884" w:rsidP="00670808">
      <w:pPr>
        <w:pStyle w:val="Answer"/>
      </w:pPr>
      <w:r>
        <w:t>By using the out or ref keywords</w:t>
      </w:r>
    </w:p>
    <w:p w14:paraId="44629CD7" w14:textId="2F1F4BFE" w:rsidR="00AE0884" w:rsidRDefault="003C7735" w:rsidP="00B27A99">
      <w:pPr>
        <w:pStyle w:val="Question"/>
      </w:pPr>
      <w:r>
        <w:t>How do ref and out keywords differ?</w:t>
      </w:r>
    </w:p>
    <w:p w14:paraId="5EB30CF0" w14:textId="78A4635E" w:rsidR="003C7735" w:rsidRDefault="003C7735" w:rsidP="003C7735">
      <w:pPr>
        <w:pStyle w:val="Answer"/>
      </w:pPr>
      <w:r>
        <w:t>Ref parameters must be initialized by the caller</w:t>
      </w:r>
    </w:p>
    <w:p w14:paraId="55850ACD" w14:textId="05E1A4EA" w:rsidR="003C7735" w:rsidRPr="003C7735" w:rsidRDefault="003C7735" w:rsidP="003C7735">
      <w:pPr>
        <w:pStyle w:val="Answer"/>
      </w:pPr>
      <w:r>
        <w:t xml:space="preserve">Out parameters must be initialized by the callee </w:t>
      </w:r>
    </w:p>
    <w:p w14:paraId="51438D9B" w14:textId="7D5F9CB6" w:rsidR="002F35B5" w:rsidRDefault="002F35B5" w:rsidP="002F35B5">
      <w:pPr>
        <w:pStyle w:val="Question"/>
      </w:pPr>
      <w:r>
        <w:t>Are the ref and out parameters specified by the function or caller?</w:t>
      </w:r>
    </w:p>
    <w:p w14:paraId="580BE19C" w14:textId="505F217D" w:rsidR="002F35B5" w:rsidRDefault="002F35B5" w:rsidP="002F35B5">
      <w:pPr>
        <w:pStyle w:val="Answer"/>
      </w:pPr>
      <w:r>
        <w:t>For clarity both</w:t>
      </w:r>
    </w:p>
    <w:p w14:paraId="4E3E4E1D" w14:textId="77777777" w:rsidR="004C38E4" w:rsidRDefault="004C38E4">
      <w:pPr>
        <w:spacing w:after="160" w:line="259" w:lineRule="auto"/>
        <w:rPr>
          <w:rFonts w:asciiTheme="majorHAnsi" w:eastAsiaTheme="majorEastAsia" w:hAnsiTheme="majorHAnsi" w:cstheme="majorBidi"/>
          <w:color w:val="31378B" w:themeColor="text2"/>
          <w:sz w:val="32"/>
          <w:szCs w:val="28"/>
        </w:rPr>
      </w:pPr>
      <w:r>
        <w:br w:type="page"/>
      </w:r>
    </w:p>
    <w:p w14:paraId="2123BC7B" w14:textId="77777777" w:rsidR="00AF3EA4" w:rsidRDefault="00AF3EA4" w:rsidP="00AF3EA4">
      <w:pPr>
        <w:pStyle w:val="questionsubsection2"/>
      </w:pPr>
      <w:r>
        <w:lastRenderedPageBreak/>
        <w:t>Closures</w:t>
      </w:r>
    </w:p>
    <w:p w14:paraId="73027773" w14:textId="77777777" w:rsidR="00AF3EA4" w:rsidRDefault="00AF3EA4" w:rsidP="00AF3EA4">
      <w:pPr>
        <w:pStyle w:val="Question"/>
      </w:pPr>
      <w:r>
        <w:t>What is the output of the following code and why?</w:t>
      </w:r>
    </w:p>
    <w:p w14:paraId="40AD5C88" w14:textId="77777777" w:rsidR="00AF3EA4" w:rsidRDefault="00AF3EA4" w:rsidP="00AF3EA4">
      <w:pPr>
        <w:pStyle w:val="SourceCode"/>
      </w:pPr>
      <w:r>
        <w:tab/>
        <w:t>Action[] actions = new Action[3];</w:t>
      </w:r>
    </w:p>
    <w:p w14:paraId="55C39AA8" w14:textId="77777777" w:rsidR="00AF3EA4" w:rsidRDefault="00AF3EA4" w:rsidP="00AF3EA4">
      <w:pPr>
        <w:pStyle w:val="SourceCode"/>
      </w:pPr>
      <w:r>
        <w:tab/>
      </w:r>
    </w:p>
    <w:p w14:paraId="4C110349" w14:textId="77777777" w:rsidR="00AF3EA4" w:rsidRDefault="00AF3EA4" w:rsidP="00AF3EA4">
      <w:pPr>
        <w:pStyle w:val="SourceCode"/>
      </w:pPr>
      <w:r>
        <w:tab/>
        <w:t>for(int i = 0; i &lt; 3; i++)</w:t>
      </w:r>
    </w:p>
    <w:p w14:paraId="43B7E2B5" w14:textId="77777777" w:rsidR="00AF3EA4" w:rsidRDefault="00AF3EA4" w:rsidP="00AF3EA4">
      <w:pPr>
        <w:pStyle w:val="SourceCode"/>
      </w:pPr>
      <w:r>
        <w:tab/>
        <w:t>{</w:t>
      </w:r>
    </w:p>
    <w:p w14:paraId="008115C5" w14:textId="77777777" w:rsidR="00AF3EA4" w:rsidRDefault="00AF3EA4" w:rsidP="00AF3EA4">
      <w:pPr>
        <w:pStyle w:val="SourceCode"/>
      </w:pPr>
      <w:r>
        <w:tab/>
      </w:r>
      <w:r>
        <w:tab/>
        <w:t>actions[i] = () =&gt; Console.Write(i);</w:t>
      </w:r>
    </w:p>
    <w:p w14:paraId="732CDC23" w14:textId="77777777" w:rsidR="00AF3EA4" w:rsidRDefault="00AF3EA4" w:rsidP="00AF3EA4">
      <w:pPr>
        <w:pStyle w:val="SourceCode"/>
      </w:pPr>
      <w:r>
        <w:tab/>
        <w:t>}</w:t>
      </w:r>
    </w:p>
    <w:p w14:paraId="1B06260D" w14:textId="77777777" w:rsidR="00AF3EA4" w:rsidRDefault="00AF3EA4" w:rsidP="00AF3EA4">
      <w:pPr>
        <w:pStyle w:val="SourceCode"/>
      </w:pPr>
      <w:r>
        <w:tab/>
      </w:r>
    </w:p>
    <w:p w14:paraId="55EE7EFD" w14:textId="77777777" w:rsidR="00AF3EA4" w:rsidRDefault="00AF3EA4" w:rsidP="00AF3EA4">
      <w:pPr>
        <w:pStyle w:val="SourceCode"/>
      </w:pPr>
      <w:r>
        <w:tab/>
        <w:t>foreach (var action in actions)</w:t>
      </w:r>
    </w:p>
    <w:p w14:paraId="398A8794" w14:textId="77777777" w:rsidR="00AF3EA4" w:rsidRDefault="00AF3EA4" w:rsidP="00AF3EA4">
      <w:pPr>
        <w:pStyle w:val="SourceCode"/>
      </w:pPr>
      <w:r>
        <w:tab/>
        <w:t>{</w:t>
      </w:r>
    </w:p>
    <w:p w14:paraId="1280002D" w14:textId="77777777" w:rsidR="00AF3EA4" w:rsidRDefault="00AF3EA4" w:rsidP="00AF3EA4">
      <w:pPr>
        <w:pStyle w:val="SourceCode"/>
      </w:pPr>
      <w:r>
        <w:tab/>
      </w:r>
      <w:r>
        <w:tab/>
        <w:t>action();</w:t>
      </w:r>
    </w:p>
    <w:p w14:paraId="539375CB" w14:textId="77777777" w:rsidR="00AF3EA4" w:rsidRDefault="00AF3EA4" w:rsidP="00AF3EA4">
      <w:pPr>
        <w:pStyle w:val="SourceCode"/>
      </w:pPr>
      <w:r>
        <w:tab/>
        <w:t>}</w:t>
      </w:r>
    </w:p>
    <w:p w14:paraId="5B1AD678" w14:textId="77777777" w:rsidR="00AF3EA4" w:rsidRDefault="00AF3EA4" w:rsidP="00AF3EA4">
      <w:pPr>
        <w:pStyle w:val="Answer"/>
      </w:pPr>
    </w:p>
    <w:p w14:paraId="2FA29EC0" w14:textId="77777777" w:rsidR="00AF3EA4" w:rsidRPr="00613F5F" w:rsidRDefault="00AF3EA4" w:rsidP="00AF3EA4">
      <w:pPr>
        <w:pStyle w:val="Answer"/>
      </w:pPr>
      <w:r>
        <w:t xml:space="preserve">333 as it is the variable itself that is captures and not the value of it at the time the action is created. </w:t>
      </w:r>
    </w:p>
    <w:p w14:paraId="0CB0E779" w14:textId="77777777" w:rsidR="00AF3EA4" w:rsidRPr="00437EE8" w:rsidRDefault="00AF3EA4" w:rsidP="00AF3EA4">
      <w:pPr>
        <w:pStyle w:val="Question"/>
      </w:pPr>
      <w:r>
        <w:t>What is the output from the following code and why?</w:t>
      </w:r>
    </w:p>
    <w:p w14:paraId="79ACB783" w14:textId="77777777" w:rsidR="00AF3EA4" w:rsidRDefault="00AF3EA4" w:rsidP="00AF3EA4">
      <w:pPr>
        <w:pStyle w:val="SourceCode"/>
      </w:pPr>
      <w:r>
        <w:tab/>
        <w:t>Action[] actions = new Action[2];</w:t>
      </w:r>
    </w:p>
    <w:p w14:paraId="72092362" w14:textId="77777777" w:rsidR="00AF3EA4" w:rsidRDefault="00AF3EA4" w:rsidP="00AF3EA4">
      <w:pPr>
        <w:pStyle w:val="SourceCode"/>
      </w:pPr>
      <w:r>
        <w:tab/>
      </w:r>
    </w:p>
    <w:p w14:paraId="639F5E1C" w14:textId="77777777" w:rsidR="00AF3EA4" w:rsidRDefault="00AF3EA4" w:rsidP="00AF3EA4">
      <w:pPr>
        <w:pStyle w:val="SourceCode"/>
      </w:pPr>
      <w:r>
        <w:tab/>
        <w:t>int outer = 0;</w:t>
      </w:r>
    </w:p>
    <w:p w14:paraId="73EA4D95" w14:textId="77777777" w:rsidR="00AF3EA4" w:rsidRPr="0015520D" w:rsidRDefault="00AF3EA4" w:rsidP="00AF3EA4">
      <w:pPr>
        <w:pStyle w:val="SourceCode"/>
        <w:rPr>
          <w:lang w:val="sv-SE"/>
        </w:rPr>
      </w:pPr>
      <w:r>
        <w:tab/>
      </w:r>
      <w:r w:rsidRPr="0015520D">
        <w:rPr>
          <w:lang w:val="sv-SE"/>
        </w:rPr>
        <w:t>for (int j = 0; j&lt;2;j++)</w:t>
      </w:r>
    </w:p>
    <w:p w14:paraId="7EAF3F2B" w14:textId="77777777" w:rsidR="00AF3EA4" w:rsidRPr="0015520D" w:rsidRDefault="00AF3EA4" w:rsidP="00AF3EA4">
      <w:pPr>
        <w:pStyle w:val="SourceCode"/>
        <w:rPr>
          <w:lang w:val="sv-SE"/>
        </w:rPr>
      </w:pPr>
      <w:r w:rsidRPr="0015520D">
        <w:rPr>
          <w:lang w:val="sv-SE"/>
        </w:rPr>
        <w:tab/>
        <w:t>{</w:t>
      </w:r>
    </w:p>
    <w:p w14:paraId="24174025" w14:textId="77777777" w:rsidR="00AF3EA4" w:rsidRPr="0015520D" w:rsidRDefault="00AF3EA4" w:rsidP="00AF3EA4">
      <w:pPr>
        <w:pStyle w:val="SourceCode"/>
        <w:rPr>
          <w:lang w:val="sv-SE"/>
        </w:rPr>
      </w:pPr>
      <w:r w:rsidRPr="0015520D">
        <w:rPr>
          <w:lang w:val="sv-SE"/>
        </w:rPr>
        <w:tab/>
      </w:r>
      <w:r w:rsidRPr="0015520D">
        <w:rPr>
          <w:lang w:val="sv-SE"/>
        </w:rPr>
        <w:tab/>
        <w:t>int inner = 0;</w:t>
      </w:r>
    </w:p>
    <w:p w14:paraId="2B049818" w14:textId="77777777" w:rsidR="00AF3EA4" w:rsidRDefault="00AF3EA4" w:rsidP="00AF3EA4">
      <w:pPr>
        <w:pStyle w:val="SourceCode"/>
      </w:pPr>
      <w:r w:rsidRPr="0015520D">
        <w:rPr>
          <w:lang w:val="sv-SE"/>
        </w:rPr>
        <w:tab/>
      </w:r>
      <w:r w:rsidRPr="0015520D">
        <w:rPr>
          <w:lang w:val="sv-SE"/>
        </w:rPr>
        <w:tab/>
      </w:r>
      <w:r>
        <w:t>actions[j] = () =&gt; Console.WriteLine($"{outer++},{inner++}");</w:t>
      </w:r>
    </w:p>
    <w:p w14:paraId="6A4BA396" w14:textId="77777777" w:rsidR="00AF3EA4" w:rsidRDefault="00AF3EA4" w:rsidP="00AF3EA4">
      <w:pPr>
        <w:pStyle w:val="SourceCode"/>
      </w:pPr>
      <w:r>
        <w:tab/>
        <w:t>}</w:t>
      </w:r>
    </w:p>
    <w:p w14:paraId="72CFADA5" w14:textId="77777777" w:rsidR="00AF3EA4" w:rsidRDefault="00AF3EA4" w:rsidP="00AF3EA4">
      <w:pPr>
        <w:pStyle w:val="SourceCode"/>
      </w:pPr>
      <w:r>
        <w:tab/>
      </w:r>
    </w:p>
    <w:p w14:paraId="24459252" w14:textId="77777777" w:rsidR="00AF3EA4" w:rsidRDefault="00AF3EA4" w:rsidP="00AF3EA4">
      <w:pPr>
        <w:pStyle w:val="SourceCode"/>
      </w:pPr>
      <w:r>
        <w:tab/>
        <w:t>actions[0]();</w:t>
      </w:r>
    </w:p>
    <w:p w14:paraId="1C0B258A" w14:textId="77777777" w:rsidR="00AF3EA4" w:rsidRDefault="00AF3EA4" w:rsidP="00AF3EA4">
      <w:pPr>
        <w:pStyle w:val="SourceCode"/>
      </w:pPr>
      <w:r>
        <w:tab/>
        <w:t>actions[0]();</w:t>
      </w:r>
    </w:p>
    <w:p w14:paraId="72ABD920" w14:textId="77777777" w:rsidR="00AF3EA4" w:rsidRDefault="00AF3EA4" w:rsidP="00AF3EA4">
      <w:pPr>
        <w:pStyle w:val="SourceCode"/>
      </w:pPr>
      <w:r>
        <w:tab/>
        <w:t>actions[0]();</w:t>
      </w:r>
    </w:p>
    <w:p w14:paraId="45B59118" w14:textId="77777777" w:rsidR="00AF3EA4" w:rsidRDefault="00AF3EA4" w:rsidP="00AF3EA4">
      <w:pPr>
        <w:pStyle w:val="SourceCode"/>
      </w:pPr>
      <w:r>
        <w:tab/>
      </w:r>
    </w:p>
    <w:p w14:paraId="618C11EB" w14:textId="77777777" w:rsidR="00AF3EA4" w:rsidRDefault="00AF3EA4" w:rsidP="00AF3EA4">
      <w:pPr>
        <w:pStyle w:val="SourceCode"/>
      </w:pPr>
      <w:r>
        <w:tab/>
        <w:t>actions[1]();</w:t>
      </w:r>
    </w:p>
    <w:p w14:paraId="55985A28" w14:textId="77777777" w:rsidR="00AF3EA4" w:rsidRDefault="00AF3EA4" w:rsidP="00AF3EA4">
      <w:pPr>
        <w:pStyle w:val="SourceCode"/>
      </w:pPr>
    </w:p>
    <w:p w14:paraId="50C79F0D" w14:textId="77777777" w:rsidR="00AF3EA4" w:rsidRDefault="00AF3EA4" w:rsidP="00AF3EA4">
      <w:pPr>
        <w:pStyle w:val="Answer"/>
      </w:pPr>
      <w:r>
        <w:t>0,0</w:t>
      </w:r>
    </w:p>
    <w:p w14:paraId="152D8C7E" w14:textId="77777777" w:rsidR="00AF3EA4" w:rsidRDefault="00AF3EA4" w:rsidP="00AF3EA4">
      <w:pPr>
        <w:pStyle w:val="Answer"/>
      </w:pPr>
      <w:r>
        <w:t>1,1</w:t>
      </w:r>
    </w:p>
    <w:p w14:paraId="0F737E4A" w14:textId="77777777" w:rsidR="00AF3EA4" w:rsidRDefault="00AF3EA4" w:rsidP="00AF3EA4">
      <w:pPr>
        <w:pStyle w:val="Answer"/>
      </w:pPr>
      <w:r>
        <w:t>2,2</w:t>
      </w:r>
    </w:p>
    <w:p w14:paraId="5CC09F6B" w14:textId="77777777" w:rsidR="00AF3EA4" w:rsidRDefault="00AF3EA4" w:rsidP="00AF3EA4">
      <w:pPr>
        <w:pStyle w:val="Answer"/>
      </w:pPr>
      <w:r>
        <w:t>3,0</w:t>
      </w:r>
    </w:p>
    <w:p w14:paraId="64B0B119" w14:textId="77777777" w:rsidR="00AF3EA4" w:rsidRDefault="00AF3EA4" w:rsidP="00AF3EA4">
      <w:pPr>
        <w:pStyle w:val="Answer"/>
      </w:pPr>
      <w:r>
        <w:t>4,1</w:t>
      </w:r>
    </w:p>
    <w:p w14:paraId="6986F521" w14:textId="77777777" w:rsidR="00AF3EA4" w:rsidRDefault="00AF3EA4" w:rsidP="00AF3EA4">
      <w:pPr>
        <w:pStyle w:val="Answer"/>
      </w:pPr>
      <w:r>
        <w:t xml:space="preserve">The reason being that both delegates share a reference to the heap stored variable outer whereas each delegate has its own heap stored variable to hold the captured variable inner. </w:t>
      </w:r>
    </w:p>
    <w:p w14:paraId="7976E626" w14:textId="77777777" w:rsidR="00AF3EA4" w:rsidRDefault="00AF3EA4" w:rsidP="00AF3EA4">
      <w:pPr>
        <w:spacing w:after="160" w:line="259" w:lineRule="auto"/>
        <w:rPr>
          <w:b/>
        </w:rPr>
      </w:pPr>
      <w:r>
        <w:br w:type="page"/>
      </w:r>
    </w:p>
    <w:p w14:paraId="616846F9" w14:textId="77777777" w:rsidR="00AF3EA4" w:rsidRDefault="00AF3EA4" w:rsidP="00AF3EA4">
      <w:pPr>
        <w:pStyle w:val="Question"/>
      </w:pPr>
      <w:r>
        <w:lastRenderedPageBreak/>
        <w:t>What is the output of the following code and why?</w:t>
      </w:r>
    </w:p>
    <w:p w14:paraId="7877B25E" w14:textId="77777777" w:rsidR="00AF3EA4" w:rsidRDefault="00AF3EA4" w:rsidP="00AF3EA4">
      <w:pPr>
        <w:pStyle w:val="SourceCode"/>
      </w:pPr>
      <w:r>
        <w:t>void Main()</w:t>
      </w:r>
    </w:p>
    <w:p w14:paraId="2302C047" w14:textId="77777777" w:rsidR="00AF3EA4" w:rsidRDefault="00AF3EA4" w:rsidP="00AF3EA4">
      <w:pPr>
        <w:pStyle w:val="SourceCode"/>
      </w:pPr>
      <w:r>
        <w:t>{</w:t>
      </w:r>
    </w:p>
    <w:p w14:paraId="3B972EA6" w14:textId="77777777" w:rsidR="00AF3EA4" w:rsidRDefault="00AF3EA4" w:rsidP="00AF3EA4">
      <w:pPr>
        <w:pStyle w:val="SourceCode"/>
      </w:pPr>
      <w:r>
        <w:tab/>
        <w:t>Action a = GetAction();</w:t>
      </w:r>
    </w:p>
    <w:p w14:paraId="31E55B64" w14:textId="77777777" w:rsidR="00AF3EA4" w:rsidRDefault="00AF3EA4" w:rsidP="00AF3EA4">
      <w:pPr>
        <w:pStyle w:val="SourceCode"/>
      </w:pPr>
      <w:r>
        <w:tab/>
        <w:t>a();</w:t>
      </w:r>
    </w:p>
    <w:p w14:paraId="46EFD0F0" w14:textId="77777777" w:rsidR="00AF3EA4" w:rsidRDefault="00AF3EA4" w:rsidP="00AF3EA4">
      <w:pPr>
        <w:pStyle w:val="SourceCode"/>
      </w:pPr>
      <w:r>
        <w:tab/>
        <w:t>a();</w:t>
      </w:r>
    </w:p>
    <w:p w14:paraId="792F5735" w14:textId="77777777" w:rsidR="00AF3EA4" w:rsidRDefault="00AF3EA4" w:rsidP="00AF3EA4">
      <w:pPr>
        <w:pStyle w:val="SourceCode"/>
      </w:pPr>
      <w:r>
        <w:t>}</w:t>
      </w:r>
    </w:p>
    <w:p w14:paraId="28318C29" w14:textId="77777777" w:rsidR="00AF3EA4" w:rsidRDefault="00AF3EA4" w:rsidP="00AF3EA4">
      <w:pPr>
        <w:pStyle w:val="SourceCode"/>
      </w:pPr>
    </w:p>
    <w:p w14:paraId="0FDAB6C5" w14:textId="77777777" w:rsidR="00AF3EA4" w:rsidRDefault="00AF3EA4" w:rsidP="00AF3EA4">
      <w:pPr>
        <w:pStyle w:val="SourceCode"/>
      </w:pPr>
      <w:r>
        <w:t>public static Action GetAction()</w:t>
      </w:r>
    </w:p>
    <w:p w14:paraId="54A26E0B" w14:textId="77777777" w:rsidR="00AF3EA4" w:rsidRDefault="00AF3EA4" w:rsidP="00AF3EA4">
      <w:pPr>
        <w:pStyle w:val="SourceCode"/>
      </w:pPr>
      <w:r>
        <w:t>{</w:t>
      </w:r>
      <w:r>
        <w:tab/>
      </w:r>
    </w:p>
    <w:p w14:paraId="76648AF6" w14:textId="77777777" w:rsidR="00AF3EA4" w:rsidRDefault="00AF3EA4" w:rsidP="00AF3EA4">
      <w:pPr>
        <w:pStyle w:val="SourceCode"/>
      </w:pPr>
      <w:r>
        <w:tab/>
        <w:t>int i = 5;</w:t>
      </w:r>
    </w:p>
    <w:p w14:paraId="0A33FFF3" w14:textId="77777777" w:rsidR="00AF3EA4" w:rsidRDefault="00AF3EA4" w:rsidP="00AF3EA4">
      <w:pPr>
        <w:pStyle w:val="SourceCode"/>
      </w:pPr>
      <w:r>
        <w:tab/>
        <w:t>return () =&gt; Console.WriteLine(++i);</w:t>
      </w:r>
    </w:p>
    <w:p w14:paraId="07EEB511" w14:textId="77777777" w:rsidR="00AF3EA4" w:rsidRDefault="00AF3EA4" w:rsidP="00AF3EA4">
      <w:pPr>
        <w:pStyle w:val="SourceCode"/>
      </w:pPr>
      <w:r>
        <w:t>}</w:t>
      </w:r>
    </w:p>
    <w:p w14:paraId="6BA511F5" w14:textId="77777777" w:rsidR="00AF3EA4" w:rsidRDefault="00AF3EA4" w:rsidP="00AF3EA4">
      <w:pPr>
        <w:pStyle w:val="SourceCode"/>
      </w:pPr>
    </w:p>
    <w:p w14:paraId="36AEDA77" w14:textId="77777777" w:rsidR="00AF3EA4" w:rsidRDefault="00AF3EA4" w:rsidP="00AF3EA4">
      <w:pPr>
        <w:pStyle w:val="Answer"/>
      </w:pPr>
      <w:r>
        <w:t>6</w:t>
      </w:r>
    </w:p>
    <w:p w14:paraId="6CFFE7D0" w14:textId="77777777" w:rsidR="00AF3EA4" w:rsidRDefault="00AF3EA4" w:rsidP="00AF3EA4">
      <w:pPr>
        <w:pStyle w:val="Answer"/>
      </w:pPr>
      <w:r>
        <w:t>7</w:t>
      </w:r>
    </w:p>
    <w:p w14:paraId="306CF593" w14:textId="77777777" w:rsidR="00AF3EA4" w:rsidRDefault="00AF3EA4" w:rsidP="00AF3EA4">
      <w:pPr>
        <w:pStyle w:val="Answer"/>
      </w:pPr>
      <w:r>
        <w:t>The captured variables are stored on the heap and get extended scope. They stay alive until all delegated holding references to them are collected</w:t>
      </w:r>
    </w:p>
    <w:p w14:paraId="5F15C82A" w14:textId="77777777" w:rsidR="00AF3EA4" w:rsidRPr="0003714C" w:rsidRDefault="00AF3EA4" w:rsidP="00AF3EA4">
      <w:pPr>
        <w:pStyle w:val="SourceCode"/>
      </w:pPr>
    </w:p>
    <w:p w14:paraId="61ACE333" w14:textId="77777777" w:rsidR="00AF3EA4" w:rsidRDefault="00AF3EA4" w:rsidP="00AF3EA4">
      <w:pPr>
        <w:pStyle w:val="Question"/>
      </w:pPr>
      <w:r>
        <w:t>What is the point of captured variables?</w:t>
      </w:r>
    </w:p>
    <w:p w14:paraId="4095039A" w14:textId="77777777" w:rsidR="00AF3EA4" w:rsidRPr="006E6681" w:rsidRDefault="00AF3EA4" w:rsidP="00AF3EA4">
      <w:pPr>
        <w:pStyle w:val="Answer"/>
      </w:pPr>
      <w:r>
        <w:t xml:space="preserve">They prevent the need to write custom classes jus to pass in information from the calling scope into a delegate. </w:t>
      </w:r>
    </w:p>
    <w:p w14:paraId="30D3A58B" w14:textId="274A29CB" w:rsidR="004C38E4" w:rsidRDefault="004C38E4" w:rsidP="00AF3EA4">
      <w:pPr>
        <w:pStyle w:val="questionsubsection2"/>
      </w:pPr>
      <w:r>
        <w:t>Class Hierarchies and Function Call</w:t>
      </w:r>
    </w:p>
    <w:p w14:paraId="2C86E5C9" w14:textId="77777777" w:rsidR="00EA55E2" w:rsidRDefault="00EA55E2" w:rsidP="00EA55E2">
      <w:pPr>
        <w:pStyle w:val="Question"/>
      </w:pPr>
      <w:r>
        <w:t>What is meant by polymorphism?</w:t>
      </w:r>
    </w:p>
    <w:p w14:paraId="4E2A1447" w14:textId="77777777" w:rsidR="00EA55E2" w:rsidRPr="003F2E13" w:rsidRDefault="00EA55E2" w:rsidP="00EA55E2">
      <w:pPr>
        <w:pStyle w:val="Answer"/>
      </w:pPr>
      <w:r>
        <w:t>A reference to a base class can refer to an instance of a subclass</w:t>
      </w:r>
    </w:p>
    <w:p w14:paraId="3F58D3D7" w14:textId="77777777" w:rsidR="00EA55E2" w:rsidRDefault="00EA55E2" w:rsidP="00EA55E2">
      <w:pPr>
        <w:rPr>
          <w:b/>
        </w:rPr>
      </w:pPr>
    </w:p>
    <w:p w14:paraId="682DB280" w14:textId="3C3779C3" w:rsidR="00EA55E2" w:rsidRPr="003D10A1" w:rsidRDefault="00EA55E2" w:rsidP="003D10A1">
      <w:pPr>
        <w:pStyle w:val="Question"/>
      </w:pPr>
      <w:r w:rsidRPr="004B3CC1">
        <w:t>Define an interface with one field and one method?</w:t>
      </w:r>
    </w:p>
    <w:p w14:paraId="3C25B509" w14:textId="77777777" w:rsidR="00EA55E2" w:rsidRDefault="00EA55E2" w:rsidP="003D10A1">
      <w:pPr>
        <w:pStyle w:val="SourceCode"/>
      </w:pPr>
      <w:r>
        <w:t xml:space="preserve">  </w:t>
      </w:r>
      <w:r>
        <w:rPr>
          <w:color w:val="0000FF"/>
        </w:rPr>
        <w:t>interface</w:t>
      </w:r>
      <w:r>
        <w:t xml:space="preserve"> Interface1</w:t>
      </w:r>
    </w:p>
    <w:p w14:paraId="0D9F00A0" w14:textId="77777777" w:rsidR="00EA55E2" w:rsidRDefault="00EA55E2" w:rsidP="003D10A1">
      <w:pPr>
        <w:pStyle w:val="SourceCode"/>
      </w:pPr>
      <w:r>
        <w:t xml:space="preserve">  {</w:t>
      </w:r>
    </w:p>
    <w:p w14:paraId="27E7B240" w14:textId="77777777" w:rsidR="00EA55E2" w:rsidRDefault="00EA55E2" w:rsidP="003D10A1">
      <w:pPr>
        <w:pStyle w:val="SourceCode"/>
      </w:pPr>
      <w:r>
        <w:t xml:space="preserve">    </w:t>
      </w:r>
      <w:r>
        <w:rPr>
          <w:color w:val="0000FF"/>
        </w:rPr>
        <w:t>string</w:t>
      </w:r>
      <w:r>
        <w:t xml:space="preserve"> Property { </w:t>
      </w:r>
      <w:r>
        <w:rPr>
          <w:color w:val="0000FF"/>
        </w:rPr>
        <w:t>get</w:t>
      </w:r>
      <w:r>
        <w:t>; }</w:t>
      </w:r>
    </w:p>
    <w:p w14:paraId="7EADF698" w14:textId="77777777" w:rsidR="00EA55E2" w:rsidRDefault="00EA55E2" w:rsidP="003D10A1">
      <w:pPr>
        <w:pStyle w:val="SourceCode"/>
      </w:pPr>
    </w:p>
    <w:p w14:paraId="72DA3202" w14:textId="77777777" w:rsidR="00EA55E2" w:rsidRDefault="00EA55E2" w:rsidP="003D10A1">
      <w:pPr>
        <w:pStyle w:val="SourceCode"/>
      </w:pPr>
      <w:r>
        <w:t xml:space="preserve">    </w:t>
      </w:r>
      <w:r>
        <w:rPr>
          <w:color w:val="0000FF"/>
        </w:rPr>
        <w:t>string</w:t>
      </w:r>
      <w:r>
        <w:t xml:space="preserve"> Method();</w:t>
      </w:r>
    </w:p>
    <w:p w14:paraId="37BD5C41" w14:textId="77777777" w:rsidR="00EA55E2" w:rsidRDefault="00EA55E2" w:rsidP="003D10A1">
      <w:pPr>
        <w:pStyle w:val="SourceCode"/>
      </w:pPr>
      <w:r>
        <w:t xml:space="preserve">  }</w:t>
      </w:r>
    </w:p>
    <w:p w14:paraId="7689083F" w14:textId="77777777" w:rsidR="00EA55E2" w:rsidRPr="004B7798" w:rsidRDefault="00EA55E2" w:rsidP="00EA55E2"/>
    <w:p w14:paraId="781B601A" w14:textId="651D5569" w:rsidR="00EA55E2" w:rsidRPr="005E1AE5" w:rsidRDefault="00EA55E2" w:rsidP="005E1AE5">
      <w:pPr>
        <w:pStyle w:val="Question"/>
        <w:rPr>
          <w:rStyle w:val="Heading2Char"/>
          <w:rFonts w:asciiTheme="minorHAnsi" w:eastAsiaTheme="minorEastAsia" w:hAnsiTheme="minorHAnsi" w:cstheme="minorBidi"/>
          <w:color w:val="000000" w:themeColor="text1"/>
          <w:sz w:val="24"/>
          <w:szCs w:val="22"/>
        </w:rPr>
      </w:pPr>
      <w:r>
        <w:t>Create an abstract implementation that implements one of the fields</w:t>
      </w:r>
      <w:r w:rsidRPr="004B3CC1">
        <w:t>?</w:t>
      </w:r>
    </w:p>
    <w:p w14:paraId="4D42B996" w14:textId="77777777" w:rsidR="00EA55E2" w:rsidRDefault="00EA55E2" w:rsidP="005E1AE5">
      <w:pPr>
        <w:pStyle w:val="SourceCode"/>
      </w:pPr>
      <w:r>
        <w:rPr>
          <w:color w:val="0000FF"/>
        </w:rPr>
        <w:t>abstract</w:t>
      </w:r>
      <w:r>
        <w:t xml:space="preserve"> </w:t>
      </w:r>
      <w:r>
        <w:rPr>
          <w:color w:val="0000FF"/>
        </w:rPr>
        <w:t>class</w:t>
      </w:r>
      <w:r>
        <w:t xml:space="preserve"> Abstract : Interface1</w:t>
      </w:r>
    </w:p>
    <w:p w14:paraId="13D68EE1" w14:textId="77777777" w:rsidR="00EA55E2" w:rsidRDefault="00EA55E2" w:rsidP="005E1AE5">
      <w:pPr>
        <w:pStyle w:val="SourceCode"/>
      </w:pPr>
      <w:r>
        <w:t xml:space="preserve">  {</w:t>
      </w:r>
    </w:p>
    <w:p w14:paraId="293409FB" w14:textId="77777777" w:rsidR="00EA55E2" w:rsidRDefault="00EA55E2" w:rsidP="005E1AE5">
      <w:pPr>
        <w:pStyle w:val="SourceCode"/>
      </w:pPr>
      <w:r>
        <w:lastRenderedPageBreak/>
        <w:t xml:space="preserve">    </w:t>
      </w:r>
      <w:r>
        <w:rPr>
          <w:color w:val="0000FF"/>
        </w:rPr>
        <w:t>private</w:t>
      </w:r>
      <w:r>
        <w:t xml:space="preserve"> </w:t>
      </w:r>
      <w:r>
        <w:rPr>
          <w:color w:val="0000FF"/>
        </w:rPr>
        <w:t>string</w:t>
      </w:r>
      <w:r>
        <w:t xml:space="preserve"> _property ;</w:t>
      </w:r>
    </w:p>
    <w:p w14:paraId="4C6FBD85" w14:textId="77777777" w:rsidR="00EA55E2" w:rsidRDefault="00EA55E2" w:rsidP="005E1AE5">
      <w:pPr>
        <w:pStyle w:val="SourceCode"/>
      </w:pPr>
    </w:p>
    <w:p w14:paraId="75C68143" w14:textId="77777777" w:rsidR="00EA55E2" w:rsidRDefault="00EA55E2" w:rsidP="005E1AE5">
      <w:pPr>
        <w:pStyle w:val="SourceCode"/>
      </w:pPr>
      <w:r>
        <w:t xml:space="preserve">    </w:t>
      </w:r>
      <w:r>
        <w:rPr>
          <w:color w:val="0000FF"/>
        </w:rPr>
        <w:t>public</w:t>
      </w:r>
      <w:r>
        <w:t xml:space="preserve"> Abstract(</w:t>
      </w:r>
      <w:r>
        <w:rPr>
          <w:color w:val="0000FF"/>
        </w:rPr>
        <w:t>string</w:t>
      </w:r>
      <w:r>
        <w:t xml:space="preserve"> property_)</w:t>
      </w:r>
    </w:p>
    <w:p w14:paraId="5B59E166" w14:textId="77777777" w:rsidR="00EA55E2" w:rsidRDefault="00EA55E2" w:rsidP="005E1AE5">
      <w:pPr>
        <w:pStyle w:val="SourceCode"/>
      </w:pPr>
      <w:r>
        <w:t xml:space="preserve">    {</w:t>
      </w:r>
    </w:p>
    <w:p w14:paraId="2228DBDA" w14:textId="77777777" w:rsidR="00EA55E2" w:rsidRDefault="00EA55E2" w:rsidP="005E1AE5">
      <w:pPr>
        <w:pStyle w:val="SourceCode"/>
      </w:pPr>
      <w:r>
        <w:t xml:space="preserve">      _property = property_;</w:t>
      </w:r>
    </w:p>
    <w:p w14:paraId="1486ECDA" w14:textId="77777777" w:rsidR="00EA55E2" w:rsidRDefault="00EA55E2" w:rsidP="005E1AE5">
      <w:pPr>
        <w:pStyle w:val="SourceCode"/>
      </w:pPr>
      <w:r>
        <w:t xml:space="preserve">    }</w:t>
      </w:r>
    </w:p>
    <w:p w14:paraId="17391295" w14:textId="77777777" w:rsidR="00EA55E2" w:rsidRDefault="00EA55E2" w:rsidP="005E1AE5">
      <w:pPr>
        <w:pStyle w:val="SourceCode"/>
      </w:pPr>
    </w:p>
    <w:p w14:paraId="038A9821" w14:textId="77777777" w:rsidR="00EA55E2" w:rsidRDefault="00EA55E2" w:rsidP="005E1AE5">
      <w:pPr>
        <w:pStyle w:val="SourceCode"/>
      </w:pPr>
      <w:r>
        <w:t xml:space="preserve">    </w:t>
      </w:r>
      <w:r>
        <w:rPr>
          <w:color w:val="0000FF"/>
        </w:rPr>
        <w:t>public</w:t>
      </w:r>
      <w:r>
        <w:t xml:space="preserve"> </w:t>
      </w:r>
      <w:r>
        <w:rPr>
          <w:color w:val="0000FF"/>
        </w:rPr>
        <w:t>string</w:t>
      </w:r>
      <w:r>
        <w:t xml:space="preserve"> Property</w:t>
      </w:r>
    </w:p>
    <w:p w14:paraId="76FACDBA" w14:textId="77777777" w:rsidR="00EA55E2" w:rsidRDefault="00EA55E2" w:rsidP="005E1AE5">
      <w:pPr>
        <w:pStyle w:val="SourceCode"/>
      </w:pPr>
      <w:r>
        <w:t xml:space="preserve">    {</w:t>
      </w:r>
    </w:p>
    <w:p w14:paraId="0EB34B10" w14:textId="77777777" w:rsidR="00EA55E2" w:rsidRDefault="00EA55E2" w:rsidP="005E1AE5">
      <w:pPr>
        <w:pStyle w:val="SourceCode"/>
      </w:pPr>
      <w:r>
        <w:t xml:space="preserve">      </w:t>
      </w:r>
      <w:r>
        <w:rPr>
          <w:color w:val="0000FF"/>
        </w:rPr>
        <w:t>get</w:t>
      </w:r>
      <w:r>
        <w:t xml:space="preserve"> { </w:t>
      </w:r>
      <w:r>
        <w:rPr>
          <w:color w:val="0000FF"/>
        </w:rPr>
        <w:t>return</w:t>
      </w:r>
      <w:r>
        <w:t xml:space="preserve"> _property; }</w:t>
      </w:r>
    </w:p>
    <w:p w14:paraId="0F536D45" w14:textId="77777777" w:rsidR="00EA55E2" w:rsidRDefault="00EA55E2" w:rsidP="005E1AE5">
      <w:pPr>
        <w:pStyle w:val="SourceCode"/>
      </w:pPr>
      <w:r>
        <w:t xml:space="preserve">    }</w:t>
      </w:r>
    </w:p>
    <w:p w14:paraId="0E93BC59" w14:textId="77777777" w:rsidR="00EA55E2" w:rsidRDefault="00EA55E2" w:rsidP="005E1AE5">
      <w:pPr>
        <w:pStyle w:val="SourceCode"/>
      </w:pPr>
    </w:p>
    <w:p w14:paraId="54AD525C" w14:textId="77777777" w:rsidR="00EA55E2" w:rsidRDefault="00EA55E2" w:rsidP="005E1AE5">
      <w:pPr>
        <w:pStyle w:val="SourceCode"/>
      </w:pPr>
      <w:r>
        <w:t xml:space="preserve">    </w:t>
      </w:r>
      <w:r>
        <w:rPr>
          <w:color w:val="0000FF"/>
        </w:rPr>
        <w:t>public</w:t>
      </w:r>
      <w:r>
        <w:t xml:space="preserve"> </w:t>
      </w:r>
      <w:r>
        <w:rPr>
          <w:color w:val="0000FF"/>
        </w:rPr>
        <w:t>abstract</w:t>
      </w:r>
      <w:r>
        <w:t xml:space="preserve">  </w:t>
      </w:r>
      <w:r>
        <w:rPr>
          <w:color w:val="0000FF"/>
        </w:rPr>
        <w:t>string</w:t>
      </w:r>
      <w:r>
        <w:t xml:space="preserve"> Method();</w:t>
      </w:r>
    </w:p>
    <w:p w14:paraId="183D7DD3" w14:textId="77777777" w:rsidR="00EA55E2" w:rsidRDefault="00EA55E2" w:rsidP="005E1AE5">
      <w:pPr>
        <w:pStyle w:val="SourceCode"/>
      </w:pPr>
      <w:r>
        <w:t xml:space="preserve">  }</w:t>
      </w:r>
    </w:p>
    <w:p w14:paraId="0A10B86F" w14:textId="77777777" w:rsidR="00EA55E2" w:rsidRDefault="00EA55E2" w:rsidP="004D2D88">
      <w:pPr>
        <w:pStyle w:val="Question"/>
        <w:rPr>
          <w:noProof/>
        </w:rPr>
      </w:pPr>
    </w:p>
    <w:p w14:paraId="57D6F2B8" w14:textId="2B8AEB4F" w:rsidR="00EA55E2" w:rsidRPr="004D2D88" w:rsidRDefault="00EA55E2" w:rsidP="004D2D88">
      <w:pPr>
        <w:pStyle w:val="Question"/>
      </w:pPr>
      <w:r>
        <w:t>Now create a concrete subclass of the abstract class</w:t>
      </w:r>
    </w:p>
    <w:p w14:paraId="6C2A63F1" w14:textId="77777777" w:rsidR="00EA55E2" w:rsidRDefault="00EA55E2" w:rsidP="004D2D88">
      <w:pPr>
        <w:pStyle w:val="SourceCode"/>
      </w:pPr>
      <w:r>
        <w:t xml:space="preserve">  </w:t>
      </w:r>
      <w:r>
        <w:rPr>
          <w:color w:val="0000FF"/>
        </w:rPr>
        <w:t>class</w:t>
      </w:r>
      <w:r>
        <w:t xml:space="preserve"> Concrete : Abstract</w:t>
      </w:r>
    </w:p>
    <w:p w14:paraId="3149125B" w14:textId="77777777" w:rsidR="00EA55E2" w:rsidRDefault="00EA55E2" w:rsidP="004D2D88">
      <w:pPr>
        <w:pStyle w:val="SourceCode"/>
      </w:pPr>
      <w:r>
        <w:t xml:space="preserve">  {</w:t>
      </w:r>
    </w:p>
    <w:p w14:paraId="5B5205FF" w14:textId="77777777" w:rsidR="00EA55E2" w:rsidRDefault="00EA55E2" w:rsidP="004D2D88">
      <w:pPr>
        <w:pStyle w:val="SourceCode"/>
      </w:pPr>
      <w:r>
        <w:t xml:space="preserve">    </w:t>
      </w:r>
      <w:r>
        <w:rPr>
          <w:color w:val="0000FF"/>
        </w:rPr>
        <w:t>public</w:t>
      </w:r>
      <w:r>
        <w:t xml:space="preserve"> Concrete(</w:t>
      </w:r>
      <w:r>
        <w:rPr>
          <w:color w:val="0000FF"/>
        </w:rPr>
        <w:t>string</w:t>
      </w:r>
      <w:r>
        <w:t xml:space="preserve"> aString)</w:t>
      </w:r>
    </w:p>
    <w:p w14:paraId="74BCF8C7" w14:textId="77777777" w:rsidR="00EA55E2" w:rsidRDefault="00EA55E2" w:rsidP="004D2D88">
      <w:pPr>
        <w:pStyle w:val="SourceCode"/>
      </w:pPr>
      <w:r>
        <w:t xml:space="preserve">      : </w:t>
      </w:r>
      <w:r>
        <w:rPr>
          <w:color w:val="0000FF"/>
        </w:rPr>
        <w:t>base</w:t>
      </w:r>
      <w:r>
        <w:t>(aString)</w:t>
      </w:r>
    </w:p>
    <w:p w14:paraId="10A0CEC6" w14:textId="77777777" w:rsidR="00EA55E2" w:rsidRDefault="00EA55E2" w:rsidP="004D2D88">
      <w:pPr>
        <w:pStyle w:val="SourceCode"/>
      </w:pPr>
      <w:r>
        <w:t xml:space="preserve">    {</w:t>
      </w:r>
    </w:p>
    <w:p w14:paraId="04294BBD" w14:textId="77777777" w:rsidR="00EA55E2" w:rsidRDefault="00EA55E2" w:rsidP="004D2D88">
      <w:pPr>
        <w:pStyle w:val="SourceCode"/>
      </w:pPr>
      <w:r>
        <w:t xml:space="preserve">    }</w:t>
      </w:r>
    </w:p>
    <w:p w14:paraId="3F4B41EA" w14:textId="77777777" w:rsidR="00EA55E2" w:rsidRDefault="00EA55E2" w:rsidP="004D2D88">
      <w:pPr>
        <w:pStyle w:val="SourceCode"/>
      </w:pPr>
    </w:p>
    <w:p w14:paraId="452C86F3" w14:textId="77777777" w:rsidR="00EA55E2" w:rsidRDefault="00EA55E2" w:rsidP="004D2D88">
      <w:pPr>
        <w:pStyle w:val="SourceCode"/>
      </w:pPr>
      <w:r>
        <w:t xml:space="preserve">    </w:t>
      </w:r>
      <w:r>
        <w:rPr>
          <w:color w:val="0000FF"/>
        </w:rPr>
        <w:t>public</w:t>
      </w:r>
      <w:r>
        <w:t xml:space="preserve"> </w:t>
      </w:r>
      <w:r>
        <w:rPr>
          <w:color w:val="0000FF"/>
        </w:rPr>
        <w:t>override</w:t>
      </w:r>
      <w:r>
        <w:t xml:space="preserve"> </w:t>
      </w:r>
      <w:r>
        <w:rPr>
          <w:color w:val="0000FF"/>
        </w:rPr>
        <w:t>string</w:t>
      </w:r>
      <w:r>
        <w:t xml:space="preserve"> Method()</w:t>
      </w:r>
    </w:p>
    <w:p w14:paraId="5841E30E" w14:textId="77777777" w:rsidR="00EA55E2" w:rsidRDefault="00EA55E2" w:rsidP="004D2D88">
      <w:pPr>
        <w:pStyle w:val="SourceCode"/>
      </w:pPr>
      <w:r>
        <w:t xml:space="preserve">    {</w:t>
      </w:r>
    </w:p>
    <w:p w14:paraId="72B07490" w14:textId="77777777" w:rsidR="00EA55E2" w:rsidRDefault="00EA55E2" w:rsidP="004D2D88">
      <w:pPr>
        <w:pStyle w:val="SourceCode"/>
      </w:pPr>
      <w:r>
        <w:t xml:space="preserve">      </w:t>
      </w:r>
      <w:r>
        <w:rPr>
          <w:color w:val="0000FF"/>
        </w:rPr>
        <w:t>return</w:t>
      </w:r>
      <w:r>
        <w:t xml:space="preserve"> </w:t>
      </w:r>
      <w:r>
        <w:rPr>
          <w:color w:val="0000FF"/>
        </w:rPr>
        <w:t>null</w:t>
      </w:r>
      <w:r>
        <w:t>;</w:t>
      </w:r>
    </w:p>
    <w:p w14:paraId="7674A867" w14:textId="77777777" w:rsidR="00EA55E2" w:rsidRDefault="00EA55E2" w:rsidP="004D2D88">
      <w:pPr>
        <w:pStyle w:val="SourceCode"/>
      </w:pPr>
      <w:r>
        <w:t xml:space="preserve">    }</w:t>
      </w:r>
    </w:p>
    <w:p w14:paraId="746D6D6D" w14:textId="77777777" w:rsidR="00EA55E2" w:rsidRDefault="00EA55E2" w:rsidP="004D2D88">
      <w:pPr>
        <w:pStyle w:val="SourceCode"/>
        <w:rPr>
          <w:b/>
        </w:rPr>
      </w:pPr>
      <w:r>
        <w:t xml:space="preserve">  }</w:t>
      </w:r>
    </w:p>
    <w:p w14:paraId="250BF219" w14:textId="77777777" w:rsidR="00EA55E2" w:rsidRDefault="00EA55E2" w:rsidP="00EA55E2">
      <w:pPr>
        <w:rPr>
          <w:b/>
        </w:rPr>
      </w:pPr>
    </w:p>
    <w:p w14:paraId="4B381380" w14:textId="15C79A23" w:rsidR="00EA55E2" w:rsidRPr="00075B73" w:rsidRDefault="00EA55E2" w:rsidP="00075B73">
      <w:pPr>
        <w:pStyle w:val="Question"/>
      </w:pPr>
      <w:r>
        <w:br w:type="page"/>
      </w:r>
      <w:r>
        <w:lastRenderedPageBreak/>
        <w:t>Finally add a second constructor that take two arguments and calls the existing constructor?</w:t>
      </w:r>
    </w:p>
    <w:p w14:paraId="4150EC0B" w14:textId="77777777" w:rsidR="00EA55E2" w:rsidRDefault="00EA55E2" w:rsidP="00075B73">
      <w:pPr>
        <w:pStyle w:val="SourceCode"/>
      </w:pPr>
      <w:r>
        <w:t xml:space="preserve">  </w:t>
      </w:r>
      <w:r>
        <w:rPr>
          <w:color w:val="0000FF"/>
        </w:rPr>
        <w:t>class</w:t>
      </w:r>
      <w:r>
        <w:t xml:space="preserve"> Concrete : Abstract</w:t>
      </w:r>
    </w:p>
    <w:p w14:paraId="587C33F7" w14:textId="77777777" w:rsidR="00EA55E2" w:rsidRDefault="00EA55E2" w:rsidP="00075B73">
      <w:pPr>
        <w:pStyle w:val="SourceCode"/>
      </w:pPr>
      <w:r>
        <w:t xml:space="preserve">  {</w:t>
      </w:r>
    </w:p>
    <w:p w14:paraId="2FE27FFF" w14:textId="77777777" w:rsidR="00EA55E2" w:rsidRDefault="00EA55E2" w:rsidP="00075B73">
      <w:pPr>
        <w:pStyle w:val="SourceCode"/>
      </w:pPr>
      <w:r>
        <w:t xml:space="preserve">    </w:t>
      </w:r>
      <w:r>
        <w:rPr>
          <w:color w:val="0000FF"/>
        </w:rPr>
        <w:t>public</w:t>
      </w:r>
      <w:r>
        <w:t xml:space="preserve"> Concrete(</w:t>
      </w:r>
      <w:r>
        <w:rPr>
          <w:color w:val="0000FF"/>
        </w:rPr>
        <w:t>string</w:t>
      </w:r>
      <w:r>
        <w:t xml:space="preserve"> aString)</w:t>
      </w:r>
    </w:p>
    <w:p w14:paraId="1F551761" w14:textId="77777777" w:rsidR="00EA55E2" w:rsidRDefault="00EA55E2" w:rsidP="00075B73">
      <w:pPr>
        <w:pStyle w:val="SourceCode"/>
      </w:pPr>
      <w:r>
        <w:t xml:space="preserve">      : </w:t>
      </w:r>
      <w:r>
        <w:rPr>
          <w:color w:val="0000FF"/>
        </w:rPr>
        <w:t>base</w:t>
      </w:r>
      <w:r>
        <w:t>(aString)</w:t>
      </w:r>
    </w:p>
    <w:p w14:paraId="1E6EB17E" w14:textId="77777777" w:rsidR="00EA55E2" w:rsidRDefault="00EA55E2" w:rsidP="00075B73">
      <w:pPr>
        <w:pStyle w:val="SourceCode"/>
      </w:pPr>
      <w:r>
        <w:t xml:space="preserve">    {</w:t>
      </w:r>
    </w:p>
    <w:p w14:paraId="179BECAB" w14:textId="77777777" w:rsidR="00EA55E2" w:rsidRDefault="00EA55E2" w:rsidP="00075B73">
      <w:pPr>
        <w:pStyle w:val="SourceCode"/>
      </w:pPr>
      <w:r>
        <w:t xml:space="preserve">    }</w:t>
      </w:r>
    </w:p>
    <w:p w14:paraId="53D310F2" w14:textId="77777777" w:rsidR="00EA55E2" w:rsidRDefault="00EA55E2" w:rsidP="00075B73">
      <w:pPr>
        <w:pStyle w:val="SourceCode"/>
      </w:pPr>
    </w:p>
    <w:p w14:paraId="633DEFED" w14:textId="77777777" w:rsidR="00EA55E2" w:rsidRDefault="00EA55E2" w:rsidP="00075B73">
      <w:pPr>
        <w:pStyle w:val="SourceCode"/>
      </w:pPr>
      <w:r>
        <w:t xml:space="preserve">    </w:t>
      </w:r>
      <w:r>
        <w:rPr>
          <w:color w:val="0000FF"/>
        </w:rPr>
        <w:t>public</w:t>
      </w:r>
      <w:r>
        <w:t xml:space="preserve"> </w:t>
      </w:r>
      <w:r>
        <w:rPr>
          <w:color w:val="0000FF"/>
        </w:rPr>
        <w:t>override</w:t>
      </w:r>
      <w:r>
        <w:t xml:space="preserve"> </w:t>
      </w:r>
      <w:r>
        <w:rPr>
          <w:color w:val="0000FF"/>
        </w:rPr>
        <w:t>string</w:t>
      </w:r>
      <w:r>
        <w:t xml:space="preserve"> Method()</w:t>
      </w:r>
    </w:p>
    <w:p w14:paraId="5A2A3309" w14:textId="77777777" w:rsidR="00EA55E2" w:rsidRDefault="00EA55E2" w:rsidP="00075B73">
      <w:pPr>
        <w:pStyle w:val="SourceCode"/>
      </w:pPr>
      <w:r>
        <w:t xml:space="preserve">    {</w:t>
      </w:r>
    </w:p>
    <w:p w14:paraId="1FF4B53E" w14:textId="77777777" w:rsidR="00EA55E2" w:rsidRDefault="00EA55E2" w:rsidP="00075B73">
      <w:pPr>
        <w:pStyle w:val="SourceCode"/>
      </w:pPr>
      <w:r>
        <w:t xml:space="preserve">      </w:t>
      </w:r>
      <w:r>
        <w:rPr>
          <w:color w:val="0000FF"/>
        </w:rPr>
        <w:t>return</w:t>
      </w:r>
      <w:r>
        <w:t xml:space="preserve"> </w:t>
      </w:r>
      <w:r>
        <w:rPr>
          <w:color w:val="0000FF"/>
        </w:rPr>
        <w:t>null</w:t>
      </w:r>
      <w:r>
        <w:t>;</w:t>
      </w:r>
    </w:p>
    <w:p w14:paraId="09D9BE41" w14:textId="77777777" w:rsidR="00EA55E2" w:rsidRDefault="00EA55E2" w:rsidP="00075B73">
      <w:pPr>
        <w:pStyle w:val="SourceCode"/>
      </w:pPr>
      <w:r>
        <w:t xml:space="preserve">    }</w:t>
      </w:r>
    </w:p>
    <w:p w14:paraId="016475F8" w14:textId="77777777" w:rsidR="00EA55E2" w:rsidRDefault="00EA55E2" w:rsidP="00075B73">
      <w:pPr>
        <w:pStyle w:val="SourceCode"/>
        <w:rPr>
          <w:b/>
        </w:rPr>
      </w:pPr>
      <w:r>
        <w:t xml:space="preserve">  }</w:t>
      </w:r>
    </w:p>
    <w:p w14:paraId="060E60F9" w14:textId="77777777" w:rsidR="00EA55E2" w:rsidRDefault="00EA55E2" w:rsidP="00EA55E2">
      <w:pPr>
        <w:rPr>
          <w:b/>
        </w:rPr>
      </w:pPr>
    </w:p>
    <w:p w14:paraId="70AAD492" w14:textId="77777777" w:rsidR="00EA55E2" w:rsidRDefault="00EA55E2" w:rsidP="00D64A60">
      <w:pPr>
        <w:pStyle w:val="Question"/>
      </w:pPr>
      <w:r>
        <w:t>What is output from the following code?</w:t>
      </w:r>
    </w:p>
    <w:p w14:paraId="64A9DF81" w14:textId="77777777" w:rsidR="00EA55E2" w:rsidRDefault="00EA55E2" w:rsidP="00D64A60">
      <w:pPr>
        <w:pStyle w:val="SourceCode"/>
        <w:rPr>
          <w:color w:val="2B91AF"/>
        </w:rPr>
      </w:pPr>
      <w:r>
        <w:t xml:space="preserve">public class </w:t>
      </w:r>
      <w:r>
        <w:rPr>
          <w:color w:val="2B91AF"/>
        </w:rPr>
        <w:t>BaseClass</w:t>
      </w:r>
    </w:p>
    <w:p w14:paraId="63F03931" w14:textId="77777777" w:rsidR="00EA55E2" w:rsidRDefault="00EA55E2" w:rsidP="00D64A60">
      <w:pPr>
        <w:pStyle w:val="SourceCode"/>
      </w:pPr>
      <w:r>
        <w:t xml:space="preserve">  {</w:t>
      </w:r>
    </w:p>
    <w:p w14:paraId="11CF0B22" w14:textId="77777777" w:rsidR="00EA55E2" w:rsidRDefault="00EA55E2" w:rsidP="00D64A60">
      <w:pPr>
        <w:pStyle w:val="SourceCode"/>
      </w:pPr>
      <w:r>
        <w:t xml:space="preserve">    public virtual void Foo() { </w:t>
      </w:r>
      <w:r>
        <w:rPr>
          <w:color w:val="2B91AF"/>
        </w:rPr>
        <w:t>Console</w:t>
      </w:r>
      <w:r>
        <w:t>.WriteLine(</w:t>
      </w:r>
      <w:r>
        <w:rPr>
          <w:color w:val="A31515"/>
        </w:rPr>
        <w:t>"BaseClass.Foo"</w:t>
      </w:r>
      <w:r>
        <w:t>); }</w:t>
      </w:r>
    </w:p>
    <w:p w14:paraId="4EEAD445" w14:textId="77777777" w:rsidR="00EA55E2" w:rsidRDefault="00EA55E2" w:rsidP="00D64A60">
      <w:pPr>
        <w:pStyle w:val="SourceCode"/>
      </w:pPr>
      <w:r>
        <w:t xml:space="preserve">  }</w:t>
      </w:r>
    </w:p>
    <w:p w14:paraId="21DE2865" w14:textId="77777777" w:rsidR="00EA55E2" w:rsidRDefault="00EA55E2" w:rsidP="00D64A60">
      <w:pPr>
        <w:pStyle w:val="SourceCode"/>
      </w:pPr>
    </w:p>
    <w:p w14:paraId="62C06F8C" w14:textId="77777777" w:rsidR="00EA55E2" w:rsidRDefault="00EA55E2" w:rsidP="00D64A60">
      <w:pPr>
        <w:pStyle w:val="SourceCode"/>
        <w:rPr>
          <w:color w:val="2B91AF"/>
        </w:rPr>
      </w:pPr>
      <w:r>
        <w:t xml:space="preserve">  public class </w:t>
      </w:r>
      <w:r>
        <w:rPr>
          <w:color w:val="2B91AF"/>
        </w:rPr>
        <w:t>Overrider</w:t>
      </w:r>
      <w:r>
        <w:t xml:space="preserve"> : </w:t>
      </w:r>
      <w:r>
        <w:rPr>
          <w:color w:val="2B91AF"/>
        </w:rPr>
        <w:t>BaseClass</w:t>
      </w:r>
    </w:p>
    <w:p w14:paraId="0B844B4B" w14:textId="77777777" w:rsidR="00EA55E2" w:rsidRDefault="00EA55E2" w:rsidP="00D64A60">
      <w:pPr>
        <w:pStyle w:val="SourceCode"/>
      </w:pPr>
      <w:r>
        <w:t xml:space="preserve">  {</w:t>
      </w:r>
    </w:p>
    <w:p w14:paraId="6D493244" w14:textId="77777777" w:rsidR="00EA55E2" w:rsidRDefault="00EA55E2" w:rsidP="00D64A60">
      <w:pPr>
        <w:pStyle w:val="SourceCode"/>
      </w:pPr>
      <w:r>
        <w:t xml:space="preserve">    public override void Foo() { </w:t>
      </w:r>
      <w:r>
        <w:rPr>
          <w:color w:val="2B91AF"/>
        </w:rPr>
        <w:t>Console</w:t>
      </w:r>
      <w:r>
        <w:t>.WriteLine(</w:t>
      </w:r>
      <w:r>
        <w:rPr>
          <w:color w:val="A31515"/>
        </w:rPr>
        <w:t>"Overrider.Foo"</w:t>
      </w:r>
      <w:r>
        <w:t>); }</w:t>
      </w:r>
    </w:p>
    <w:p w14:paraId="2C1A597C" w14:textId="77777777" w:rsidR="00EA55E2" w:rsidRDefault="00EA55E2" w:rsidP="00D64A60">
      <w:pPr>
        <w:pStyle w:val="SourceCode"/>
      </w:pPr>
      <w:r>
        <w:t xml:space="preserve">  }</w:t>
      </w:r>
    </w:p>
    <w:p w14:paraId="09E7AA6A" w14:textId="77777777" w:rsidR="00EA55E2" w:rsidRDefault="00EA55E2" w:rsidP="00D64A60">
      <w:pPr>
        <w:pStyle w:val="SourceCode"/>
      </w:pPr>
    </w:p>
    <w:p w14:paraId="1781591C" w14:textId="77777777" w:rsidR="00EA55E2" w:rsidRDefault="00EA55E2" w:rsidP="00D64A60">
      <w:pPr>
        <w:pStyle w:val="SourceCode"/>
        <w:rPr>
          <w:color w:val="2B91AF"/>
        </w:rPr>
      </w:pPr>
      <w:r>
        <w:t xml:space="preserve">  public class </w:t>
      </w:r>
      <w:r>
        <w:rPr>
          <w:color w:val="2B91AF"/>
        </w:rPr>
        <w:t>Hider</w:t>
      </w:r>
      <w:r>
        <w:t xml:space="preserve"> : </w:t>
      </w:r>
      <w:r>
        <w:rPr>
          <w:color w:val="2B91AF"/>
        </w:rPr>
        <w:t>Overrider</w:t>
      </w:r>
    </w:p>
    <w:p w14:paraId="58444E47" w14:textId="77777777" w:rsidR="00EA55E2" w:rsidRDefault="00EA55E2" w:rsidP="00D64A60">
      <w:pPr>
        <w:pStyle w:val="SourceCode"/>
      </w:pPr>
      <w:r>
        <w:t xml:space="preserve">  {</w:t>
      </w:r>
    </w:p>
    <w:p w14:paraId="4F7BE218" w14:textId="77777777" w:rsidR="00EA55E2" w:rsidRDefault="00EA55E2" w:rsidP="00D64A60">
      <w:pPr>
        <w:pStyle w:val="SourceCode"/>
      </w:pPr>
      <w:r>
        <w:t xml:space="preserve">    public new void Foo() { </w:t>
      </w:r>
      <w:r>
        <w:rPr>
          <w:color w:val="2B91AF"/>
        </w:rPr>
        <w:t>Console</w:t>
      </w:r>
      <w:r>
        <w:t>.WriteLine(</w:t>
      </w:r>
      <w:r>
        <w:rPr>
          <w:color w:val="A31515"/>
        </w:rPr>
        <w:t>"Hider.Foo"</w:t>
      </w:r>
      <w:r>
        <w:t>); }</w:t>
      </w:r>
    </w:p>
    <w:p w14:paraId="5E9D8690" w14:textId="77777777" w:rsidR="00EA55E2" w:rsidRDefault="00EA55E2" w:rsidP="00D64A60">
      <w:pPr>
        <w:pStyle w:val="SourceCode"/>
      </w:pPr>
      <w:r>
        <w:t xml:space="preserve">  }</w:t>
      </w:r>
    </w:p>
    <w:p w14:paraId="5C4025F7" w14:textId="77777777" w:rsidR="00EA55E2" w:rsidRDefault="00EA55E2" w:rsidP="00D64A60">
      <w:pPr>
        <w:pStyle w:val="SourceCode"/>
      </w:pPr>
    </w:p>
    <w:p w14:paraId="23FD64E6" w14:textId="77777777" w:rsidR="00EA55E2" w:rsidRDefault="00EA55E2" w:rsidP="00D64A60">
      <w:pPr>
        <w:pStyle w:val="SourceCode"/>
        <w:rPr>
          <w:color w:val="2B91AF"/>
        </w:rPr>
      </w:pPr>
      <w:r>
        <w:t xml:space="preserve">  public class </w:t>
      </w:r>
      <w:r>
        <w:rPr>
          <w:color w:val="2B91AF"/>
        </w:rPr>
        <w:t>MainClass</w:t>
      </w:r>
    </w:p>
    <w:p w14:paraId="4B14A22C" w14:textId="77777777" w:rsidR="00EA55E2" w:rsidRDefault="00EA55E2" w:rsidP="00D64A60">
      <w:pPr>
        <w:pStyle w:val="SourceCode"/>
      </w:pPr>
      <w:r>
        <w:t xml:space="preserve">  {</w:t>
      </w:r>
    </w:p>
    <w:p w14:paraId="719E4AEC" w14:textId="77777777" w:rsidR="00EA55E2" w:rsidRDefault="00EA55E2" w:rsidP="00D64A60">
      <w:pPr>
        <w:pStyle w:val="SourceCode"/>
      </w:pPr>
      <w:r>
        <w:t xml:space="preserve">    public static void MainMethod()</w:t>
      </w:r>
    </w:p>
    <w:p w14:paraId="60AD30E0" w14:textId="77777777" w:rsidR="00EA55E2" w:rsidRDefault="00EA55E2" w:rsidP="00D64A60">
      <w:pPr>
        <w:pStyle w:val="SourceCode"/>
      </w:pPr>
      <w:r>
        <w:t xml:space="preserve">    {</w:t>
      </w:r>
    </w:p>
    <w:p w14:paraId="6F38E600" w14:textId="77777777" w:rsidR="00EA55E2" w:rsidRDefault="00EA55E2" w:rsidP="00D64A60">
      <w:pPr>
        <w:pStyle w:val="SourceCode"/>
      </w:pPr>
      <w:r>
        <w:t xml:space="preserve">      </w:t>
      </w:r>
      <w:r>
        <w:rPr>
          <w:color w:val="2B91AF"/>
        </w:rPr>
        <w:t>Overrider</w:t>
      </w:r>
      <w:r>
        <w:t xml:space="preserve"> over = new </w:t>
      </w:r>
      <w:r>
        <w:rPr>
          <w:color w:val="2B91AF"/>
        </w:rPr>
        <w:t>Overrider</w:t>
      </w:r>
      <w:r>
        <w:t>();</w:t>
      </w:r>
    </w:p>
    <w:p w14:paraId="74DC8C07" w14:textId="77777777" w:rsidR="00EA55E2" w:rsidRDefault="00EA55E2" w:rsidP="00D64A60">
      <w:pPr>
        <w:pStyle w:val="SourceCode"/>
      </w:pPr>
      <w:r>
        <w:t xml:space="preserve">      </w:t>
      </w:r>
      <w:r>
        <w:rPr>
          <w:color w:val="2B91AF"/>
        </w:rPr>
        <w:t>BaseClass</w:t>
      </w:r>
      <w:r>
        <w:t xml:space="preserve"> b1 = over;</w:t>
      </w:r>
    </w:p>
    <w:p w14:paraId="4BF4D676" w14:textId="77777777" w:rsidR="00EA55E2" w:rsidRDefault="00EA55E2" w:rsidP="00D64A60">
      <w:pPr>
        <w:pStyle w:val="SourceCode"/>
      </w:pPr>
    </w:p>
    <w:p w14:paraId="0AD458B1" w14:textId="77777777" w:rsidR="00EA55E2" w:rsidRDefault="00EA55E2" w:rsidP="00D64A60">
      <w:pPr>
        <w:pStyle w:val="SourceCode"/>
      </w:pPr>
      <w:r>
        <w:t xml:space="preserve">      over.Foo();</w:t>
      </w:r>
    </w:p>
    <w:p w14:paraId="0F5B4064" w14:textId="77777777" w:rsidR="00EA55E2" w:rsidRDefault="00EA55E2" w:rsidP="00D64A60">
      <w:pPr>
        <w:pStyle w:val="SourceCode"/>
      </w:pPr>
      <w:r>
        <w:t xml:space="preserve">      b1.Foo();</w:t>
      </w:r>
    </w:p>
    <w:p w14:paraId="3AC1F7BF" w14:textId="77777777" w:rsidR="00EA55E2" w:rsidRDefault="00EA55E2" w:rsidP="00D64A60">
      <w:pPr>
        <w:pStyle w:val="SourceCode"/>
      </w:pPr>
    </w:p>
    <w:p w14:paraId="3E4A35CD" w14:textId="77777777" w:rsidR="00EA55E2" w:rsidRDefault="00EA55E2" w:rsidP="00D64A60">
      <w:pPr>
        <w:pStyle w:val="SourceCode"/>
      </w:pPr>
      <w:r>
        <w:t xml:space="preserve">      </w:t>
      </w:r>
      <w:r>
        <w:rPr>
          <w:color w:val="2B91AF"/>
        </w:rPr>
        <w:t>Hider</w:t>
      </w:r>
      <w:r>
        <w:t xml:space="preserve"> h = new </w:t>
      </w:r>
      <w:r>
        <w:rPr>
          <w:color w:val="2B91AF"/>
        </w:rPr>
        <w:t>Hider</w:t>
      </w:r>
      <w:r>
        <w:t>();</w:t>
      </w:r>
    </w:p>
    <w:p w14:paraId="3FFEC407" w14:textId="77777777" w:rsidR="00EA55E2" w:rsidRDefault="00EA55E2" w:rsidP="00D64A60">
      <w:pPr>
        <w:pStyle w:val="SourceCode"/>
      </w:pPr>
      <w:r>
        <w:t xml:space="preserve">      </w:t>
      </w:r>
      <w:r>
        <w:rPr>
          <w:color w:val="2B91AF"/>
        </w:rPr>
        <w:t>BaseClass</w:t>
      </w:r>
      <w:r>
        <w:t xml:space="preserve"> b2 = h;</w:t>
      </w:r>
    </w:p>
    <w:p w14:paraId="2BB3101E" w14:textId="77777777" w:rsidR="00EA55E2" w:rsidRDefault="00EA55E2" w:rsidP="00D64A60">
      <w:pPr>
        <w:pStyle w:val="SourceCode"/>
      </w:pPr>
      <w:r>
        <w:t xml:space="preserve">      h.Foo();</w:t>
      </w:r>
    </w:p>
    <w:p w14:paraId="0F7E24FF" w14:textId="77777777" w:rsidR="00EA55E2" w:rsidRDefault="00EA55E2" w:rsidP="00D64A60">
      <w:pPr>
        <w:pStyle w:val="SourceCode"/>
      </w:pPr>
      <w:r>
        <w:t xml:space="preserve">      b2.Foo();</w:t>
      </w:r>
    </w:p>
    <w:p w14:paraId="755DF2CC" w14:textId="77777777" w:rsidR="00EA55E2" w:rsidRDefault="00EA55E2" w:rsidP="00D64A60">
      <w:pPr>
        <w:pStyle w:val="SourceCode"/>
      </w:pPr>
      <w:r>
        <w:t xml:space="preserve">    }</w:t>
      </w:r>
    </w:p>
    <w:p w14:paraId="303863BD" w14:textId="77777777" w:rsidR="00EA55E2" w:rsidRDefault="00EA55E2" w:rsidP="00D64A60">
      <w:pPr>
        <w:pStyle w:val="SourceCode"/>
        <w:rPr>
          <w:b/>
        </w:rPr>
      </w:pPr>
      <w:r>
        <w:t xml:space="preserve">  }</w:t>
      </w:r>
    </w:p>
    <w:p w14:paraId="7E57053A" w14:textId="77777777" w:rsidR="00EA55E2" w:rsidRDefault="00EA55E2" w:rsidP="00EA55E2">
      <w:pPr>
        <w:rPr>
          <w:b/>
        </w:rPr>
      </w:pPr>
    </w:p>
    <w:p w14:paraId="6B706B6B" w14:textId="77777777" w:rsidR="00EA55E2" w:rsidRPr="00827F39" w:rsidRDefault="00EA55E2" w:rsidP="00827F39">
      <w:pPr>
        <w:pStyle w:val="Question"/>
      </w:pPr>
      <w:r w:rsidRPr="00827F39">
        <w:t>What are the two uses of the base keyword?</w:t>
      </w:r>
    </w:p>
    <w:p w14:paraId="52D5D0B2" w14:textId="77777777" w:rsidR="00EA55E2" w:rsidRPr="00A54EB7" w:rsidRDefault="00EA55E2" w:rsidP="00827F39">
      <w:pPr>
        <w:pStyle w:val="Answer"/>
        <w:rPr>
          <w:b/>
        </w:rPr>
      </w:pPr>
      <w:r>
        <w:lastRenderedPageBreak/>
        <w:t>Accessing a overridden function member from the subclass</w:t>
      </w:r>
    </w:p>
    <w:p w14:paraId="6FB41AFF" w14:textId="77777777" w:rsidR="00EA55E2" w:rsidRPr="00A87B98" w:rsidRDefault="00EA55E2" w:rsidP="00827F39">
      <w:pPr>
        <w:pStyle w:val="Answer"/>
        <w:rPr>
          <w:b/>
        </w:rPr>
      </w:pPr>
      <w:r>
        <w:t>Calling a base class constructor</w:t>
      </w:r>
    </w:p>
    <w:p w14:paraId="6B7C9CC6" w14:textId="77777777" w:rsidR="00EA55E2" w:rsidRDefault="00EA55E2" w:rsidP="00EA55E2"/>
    <w:p w14:paraId="269746C0" w14:textId="77777777" w:rsidR="00EA55E2" w:rsidRDefault="00EA55E2" w:rsidP="006E7D19">
      <w:pPr>
        <w:pStyle w:val="Question"/>
      </w:pPr>
      <w:r>
        <w:t>What happens if a sub-class constructor omits the base keyword?</w:t>
      </w:r>
    </w:p>
    <w:p w14:paraId="1482001B" w14:textId="77777777" w:rsidR="00EA55E2" w:rsidRPr="00A87B98" w:rsidRDefault="00EA55E2" w:rsidP="006E7D19">
      <w:pPr>
        <w:pStyle w:val="Answer"/>
      </w:pPr>
      <w:r>
        <w:t>The base types parameterless constructor will be called</w:t>
      </w:r>
    </w:p>
    <w:p w14:paraId="5A4AC2CE" w14:textId="77777777" w:rsidR="00EA55E2" w:rsidRDefault="00EA55E2" w:rsidP="00EA55E2">
      <w:pPr>
        <w:rPr>
          <w:b/>
        </w:rPr>
      </w:pPr>
    </w:p>
    <w:p w14:paraId="01203F1E" w14:textId="77777777" w:rsidR="00EA55E2" w:rsidRDefault="00EA55E2" w:rsidP="006E7D19">
      <w:pPr>
        <w:pStyle w:val="Question"/>
      </w:pPr>
      <w:r>
        <w:t>What happens if the base class doesn’t have a parameterless constructor?</w:t>
      </w:r>
    </w:p>
    <w:p w14:paraId="4D22130D" w14:textId="77777777" w:rsidR="00EA55E2" w:rsidRPr="00491454" w:rsidRDefault="00EA55E2" w:rsidP="006E7D19">
      <w:pPr>
        <w:pStyle w:val="Answer"/>
      </w:pPr>
      <w:r>
        <w:t>The subclass constructor is forced use the base keyword explicitly to choose a base constructor</w:t>
      </w:r>
    </w:p>
    <w:p w14:paraId="2F41B98F" w14:textId="77777777" w:rsidR="00EA55E2" w:rsidRDefault="00EA55E2" w:rsidP="00EA55E2"/>
    <w:p w14:paraId="07786E1B" w14:textId="77777777" w:rsidR="00EA55E2" w:rsidRDefault="00EA55E2" w:rsidP="006E7D19">
      <w:pPr>
        <w:pStyle w:val="Question"/>
      </w:pPr>
      <w:r>
        <w:t>What are object initializers?</w:t>
      </w:r>
    </w:p>
    <w:p w14:paraId="3224BC67" w14:textId="77777777" w:rsidR="00EA55E2" w:rsidRDefault="00EA55E2" w:rsidP="006E7D19">
      <w:pPr>
        <w:pStyle w:val="Answer"/>
      </w:pPr>
      <w:r>
        <w:t>Accessible fields or properties of an object can be initialized in single statement directly after construction</w:t>
      </w:r>
    </w:p>
    <w:p w14:paraId="465C96E8" w14:textId="77777777" w:rsidR="00EA55E2" w:rsidRDefault="00EA55E2" w:rsidP="006E7D19">
      <w:pPr>
        <w:pStyle w:val="Answer"/>
      </w:pPr>
      <w:r>
        <w:t>C# 3.0 Feature</w:t>
      </w:r>
    </w:p>
    <w:p w14:paraId="691613CD" w14:textId="77777777" w:rsidR="00EA55E2" w:rsidRPr="00224EA2" w:rsidRDefault="00EA55E2" w:rsidP="006E7D19">
      <w:pPr>
        <w:pStyle w:val="Answer"/>
      </w:pPr>
      <w:r>
        <w:rPr>
          <w:rFonts w:ascii="Courier New" w:hAnsi="Courier New" w:cs="Courier New"/>
          <w:noProof/>
          <w:color w:val="2B91AF"/>
          <w:szCs w:val="20"/>
        </w:rPr>
        <w:t>ObjectInitializers</w:t>
      </w:r>
      <w:r>
        <w:rPr>
          <w:rFonts w:ascii="Courier New" w:hAnsi="Courier New" w:cs="Courier New"/>
          <w:noProof/>
          <w:szCs w:val="20"/>
        </w:rPr>
        <w:t xml:space="preserve"> ob = </w:t>
      </w:r>
      <w:r>
        <w:rPr>
          <w:rFonts w:ascii="Courier New" w:hAnsi="Courier New" w:cs="Courier New"/>
          <w:noProof/>
          <w:color w:val="0000FF"/>
          <w:szCs w:val="20"/>
        </w:rPr>
        <w:t>new</w:t>
      </w:r>
      <w:r>
        <w:rPr>
          <w:rFonts w:ascii="Courier New" w:hAnsi="Courier New" w:cs="Courier New"/>
          <w:noProof/>
          <w:szCs w:val="20"/>
        </w:rPr>
        <w:t xml:space="preserve"> </w:t>
      </w:r>
      <w:r>
        <w:rPr>
          <w:rFonts w:ascii="Courier New" w:hAnsi="Courier New" w:cs="Courier New"/>
          <w:noProof/>
          <w:color w:val="2B91AF"/>
          <w:szCs w:val="20"/>
        </w:rPr>
        <w:t>ObjectInitializers</w:t>
      </w:r>
      <w:r>
        <w:rPr>
          <w:rFonts w:ascii="Courier New" w:hAnsi="Courier New" w:cs="Courier New"/>
          <w:noProof/>
          <w:szCs w:val="20"/>
        </w:rPr>
        <w:t xml:space="preserve"> { SomeField = </w:t>
      </w:r>
      <w:r>
        <w:rPr>
          <w:rFonts w:ascii="Courier New" w:hAnsi="Courier New" w:cs="Courier New"/>
          <w:noProof/>
          <w:color w:val="A31515"/>
          <w:szCs w:val="20"/>
        </w:rPr>
        <w:t>"Kenn"</w:t>
      </w:r>
      <w:r>
        <w:rPr>
          <w:rFonts w:ascii="Courier New" w:hAnsi="Courier New" w:cs="Courier New"/>
          <w:noProof/>
          <w:szCs w:val="20"/>
        </w:rPr>
        <w:t xml:space="preserve"> };</w:t>
      </w:r>
    </w:p>
    <w:p w14:paraId="0F02914B" w14:textId="77777777" w:rsidR="00EA55E2" w:rsidRDefault="00EA55E2" w:rsidP="00EA55E2">
      <w:pPr>
        <w:rPr>
          <w:b/>
        </w:rPr>
      </w:pPr>
    </w:p>
    <w:p w14:paraId="695FE132" w14:textId="77777777" w:rsidR="00B1163A" w:rsidRDefault="00B1163A">
      <w:pPr>
        <w:spacing w:after="160" w:line="259" w:lineRule="auto"/>
        <w:rPr>
          <w:b/>
        </w:rPr>
      </w:pPr>
      <w:r>
        <w:br w:type="page"/>
      </w:r>
    </w:p>
    <w:p w14:paraId="708C9A59" w14:textId="6EDB2D25" w:rsidR="00EA55E2" w:rsidRDefault="00EA55E2" w:rsidP="00B1163A">
      <w:pPr>
        <w:pStyle w:val="Question"/>
      </w:pPr>
      <w:r>
        <w:lastRenderedPageBreak/>
        <w:t>Label each line in the following code with the order in which it is executed?</w:t>
      </w:r>
    </w:p>
    <w:p w14:paraId="5D0A39B2" w14:textId="77777777" w:rsidR="00EA55E2" w:rsidRDefault="00EA55E2" w:rsidP="00B1163A">
      <w:pPr>
        <w:pStyle w:val="SourceCode"/>
        <w:rPr>
          <w:color w:val="2B91AF"/>
        </w:rPr>
      </w:pPr>
      <w:r>
        <w:t xml:space="preserve">  public class </w:t>
      </w:r>
      <w:r>
        <w:rPr>
          <w:color w:val="2B91AF"/>
        </w:rPr>
        <w:t>BaseClass</w:t>
      </w:r>
    </w:p>
    <w:p w14:paraId="6C545B1F" w14:textId="77777777" w:rsidR="00EA55E2" w:rsidRDefault="00EA55E2" w:rsidP="00B1163A">
      <w:pPr>
        <w:pStyle w:val="SourceCode"/>
      </w:pPr>
      <w:r>
        <w:t xml:space="preserve">  {</w:t>
      </w:r>
    </w:p>
    <w:p w14:paraId="7B389EF5" w14:textId="77777777" w:rsidR="00EA55E2" w:rsidRDefault="00EA55E2" w:rsidP="00B1163A">
      <w:pPr>
        <w:pStyle w:val="SourceCode"/>
      </w:pPr>
      <w:r>
        <w:t xml:space="preserve">    public int x = 0;</w:t>
      </w:r>
    </w:p>
    <w:p w14:paraId="46371005" w14:textId="77777777" w:rsidR="00EA55E2" w:rsidRDefault="00EA55E2" w:rsidP="00B1163A">
      <w:pPr>
        <w:pStyle w:val="SourceCode"/>
      </w:pPr>
    </w:p>
    <w:p w14:paraId="496E62C3" w14:textId="77777777" w:rsidR="00EA55E2" w:rsidRDefault="00EA55E2" w:rsidP="00B1163A">
      <w:pPr>
        <w:pStyle w:val="SourceCode"/>
      </w:pPr>
      <w:r>
        <w:t xml:space="preserve">    public BaseClass()</w:t>
      </w:r>
    </w:p>
    <w:p w14:paraId="2ACFAF9A" w14:textId="77777777" w:rsidR="00EA55E2" w:rsidRDefault="00EA55E2" w:rsidP="00B1163A">
      <w:pPr>
        <w:pStyle w:val="SourceCode"/>
      </w:pPr>
      <w:r>
        <w:t xml:space="preserve">    {</w:t>
      </w:r>
    </w:p>
    <w:p w14:paraId="7C907BD6" w14:textId="77777777" w:rsidR="00EA55E2" w:rsidRDefault="00EA55E2" w:rsidP="00B1163A">
      <w:pPr>
        <w:pStyle w:val="SourceCode"/>
      </w:pPr>
      <w:r>
        <w:t xml:space="preserve">      int a = x;</w:t>
      </w:r>
    </w:p>
    <w:p w14:paraId="4DEBB93A" w14:textId="77777777" w:rsidR="00EA55E2" w:rsidRDefault="00EA55E2" w:rsidP="00B1163A">
      <w:pPr>
        <w:pStyle w:val="SourceCode"/>
      </w:pPr>
      <w:r>
        <w:t xml:space="preserve">    }</w:t>
      </w:r>
    </w:p>
    <w:p w14:paraId="672DC2E8" w14:textId="77777777" w:rsidR="00EA55E2" w:rsidRDefault="00EA55E2" w:rsidP="00B1163A">
      <w:pPr>
        <w:pStyle w:val="SourceCode"/>
      </w:pPr>
      <w:r>
        <w:t xml:space="preserve">  }</w:t>
      </w:r>
    </w:p>
    <w:p w14:paraId="619B1A24" w14:textId="77777777" w:rsidR="00EA55E2" w:rsidRDefault="00EA55E2" w:rsidP="00B1163A">
      <w:pPr>
        <w:pStyle w:val="SourceCode"/>
      </w:pPr>
    </w:p>
    <w:p w14:paraId="1646CB72" w14:textId="77777777" w:rsidR="00EA55E2" w:rsidRDefault="00EA55E2" w:rsidP="00B1163A">
      <w:pPr>
        <w:pStyle w:val="SourceCode"/>
        <w:rPr>
          <w:color w:val="2B91AF"/>
        </w:rPr>
      </w:pPr>
      <w:r>
        <w:t xml:space="preserve">  public class </w:t>
      </w:r>
      <w:r>
        <w:rPr>
          <w:color w:val="2B91AF"/>
        </w:rPr>
        <w:t>SubClass</w:t>
      </w:r>
    </w:p>
    <w:p w14:paraId="34F78B43" w14:textId="77777777" w:rsidR="00EA55E2" w:rsidRDefault="00EA55E2" w:rsidP="00B1163A">
      <w:pPr>
        <w:pStyle w:val="SourceCode"/>
      </w:pPr>
      <w:r>
        <w:t xml:space="preserve">  {</w:t>
      </w:r>
    </w:p>
    <w:p w14:paraId="17A661AF" w14:textId="77777777" w:rsidR="00EA55E2" w:rsidRDefault="00EA55E2" w:rsidP="00B1163A">
      <w:pPr>
        <w:pStyle w:val="SourceCode"/>
      </w:pPr>
      <w:r>
        <w:t xml:space="preserve">    public int y = 1.0;</w:t>
      </w:r>
    </w:p>
    <w:p w14:paraId="64FE2FF8" w14:textId="77777777" w:rsidR="00EA55E2" w:rsidRDefault="00EA55E2" w:rsidP="00B1163A">
      <w:pPr>
        <w:pStyle w:val="SourceCode"/>
      </w:pPr>
    </w:p>
    <w:p w14:paraId="06831C2E" w14:textId="77777777" w:rsidR="00EA55E2" w:rsidRDefault="00EA55E2" w:rsidP="00B1163A">
      <w:pPr>
        <w:pStyle w:val="SourceCode"/>
      </w:pPr>
      <w:r>
        <w:t xml:space="preserve">    public SubClass()</w:t>
      </w:r>
    </w:p>
    <w:p w14:paraId="6EDCD771" w14:textId="77777777" w:rsidR="00EA55E2" w:rsidRDefault="00EA55E2" w:rsidP="00B1163A">
      <w:pPr>
        <w:pStyle w:val="SourceCode"/>
      </w:pPr>
      <w:r>
        <w:t xml:space="preserve">    {</w:t>
      </w:r>
    </w:p>
    <w:p w14:paraId="2941F5E0" w14:textId="77777777" w:rsidR="00EA55E2" w:rsidRDefault="00EA55E2" w:rsidP="00B1163A">
      <w:pPr>
        <w:pStyle w:val="SourceCode"/>
      </w:pPr>
      <w:r>
        <w:t xml:space="preserve">      int z = y;</w:t>
      </w:r>
    </w:p>
    <w:p w14:paraId="62825489" w14:textId="77777777" w:rsidR="00EA55E2" w:rsidRDefault="00EA55E2" w:rsidP="00B1163A">
      <w:pPr>
        <w:pStyle w:val="SourceCode"/>
      </w:pPr>
      <w:r>
        <w:t xml:space="preserve">    }</w:t>
      </w:r>
    </w:p>
    <w:p w14:paraId="3CF1F485" w14:textId="77777777" w:rsidR="00EA55E2" w:rsidRDefault="00EA55E2" w:rsidP="00B1163A">
      <w:pPr>
        <w:pStyle w:val="SourceCode"/>
      </w:pPr>
      <w:r>
        <w:t xml:space="preserve"> </w:t>
      </w:r>
      <w:bookmarkStart w:id="7" w:name="_Toc268183557"/>
      <w:bookmarkStart w:id="8" w:name="_Toc268183863"/>
      <w:bookmarkStart w:id="9" w:name="_Toc268243271"/>
      <w:bookmarkStart w:id="10" w:name="_Toc271698985"/>
      <w:r>
        <w:t>}</w:t>
      </w:r>
      <w:bookmarkEnd w:id="7"/>
      <w:bookmarkEnd w:id="8"/>
      <w:bookmarkEnd w:id="9"/>
      <w:bookmarkEnd w:id="10"/>
    </w:p>
    <w:p w14:paraId="293E699C" w14:textId="77777777" w:rsidR="00EA55E2" w:rsidRDefault="00EA55E2" w:rsidP="00EA55E2"/>
    <w:p w14:paraId="5A665099" w14:textId="071E674D" w:rsidR="00EA55E2" w:rsidRDefault="00EA55E2" w:rsidP="00B1163A">
      <w:pPr>
        <w:pStyle w:val="SourceCode"/>
      </w:pPr>
      <w:r>
        <w:t>The answer is</w:t>
      </w:r>
    </w:p>
    <w:p w14:paraId="346DAF31" w14:textId="77777777" w:rsidR="00B1163A" w:rsidRDefault="00B1163A" w:rsidP="00B1163A">
      <w:pPr>
        <w:pStyle w:val="SourceCode"/>
      </w:pPr>
    </w:p>
    <w:p w14:paraId="222EF000" w14:textId="77777777" w:rsidR="00EA55E2" w:rsidRDefault="00EA55E2" w:rsidP="00B1163A">
      <w:pPr>
        <w:pStyle w:val="SourceCode"/>
        <w:rPr>
          <w:rFonts w:cs="Courier New"/>
          <w:color w:val="2B91AF"/>
          <w:szCs w:val="20"/>
        </w:rPr>
      </w:pPr>
      <w:r>
        <w:rPr>
          <w:rFonts w:cs="Courier New"/>
          <w:szCs w:val="20"/>
        </w:rPr>
        <w:t xml:space="preserve">  </w:t>
      </w:r>
      <w:r>
        <w:rPr>
          <w:rFonts w:cs="Courier New"/>
          <w:color w:val="0000FF"/>
          <w:szCs w:val="20"/>
        </w:rPr>
        <w:t>public</w:t>
      </w: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BaseClass</w:t>
      </w:r>
    </w:p>
    <w:p w14:paraId="7DB9F17C" w14:textId="77777777" w:rsidR="00EA55E2" w:rsidRDefault="00EA55E2" w:rsidP="00B1163A">
      <w:pPr>
        <w:pStyle w:val="SourceCode"/>
        <w:rPr>
          <w:rFonts w:cs="Courier New"/>
          <w:szCs w:val="20"/>
        </w:rPr>
      </w:pPr>
      <w:r>
        <w:rPr>
          <w:rFonts w:cs="Courier New"/>
          <w:szCs w:val="20"/>
        </w:rPr>
        <w:t xml:space="preserve">  {</w:t>
      </w:r>
    </w:p>
    <w:p w14:paraId="617218CE"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public</w:t>
      </w:r>
      <w:r>
        <w:rPr>
          <w:rFonts w:cs="Courier New"/>
          <w:szCs w:val="20"/>
        </w:rPr>
        <w:t xml:space="preserve"> </w:t>
      </w:r>
      <w:r>
        <w:rPr>
          <w:rFonts w:cs="Courier New"/>
          <w:color w:val="0000FF"/>
          <w:szCs w:val="20"/>
        </w:rPr>
        <w:t>int</w:t>
      </w:r>
      <w:r>
        <w:rPr>
          <w:rFonts w:cs="Courier New"/>
          <w:szCs w:val="20"/>
        </w:rPr>
        <w:t xml:space="preserve"> x = 0;  </w:t>
      </w:r>
      <w:r>
        <w:rPr>
          <w:rFonts w:cs="Courier New"/>
          <w:color w:val="008000"/>
          <w:szCs w:val="20"/>
        </w:rPr>
        <w:t xml:space="preserve">// Executes third </w:t>
      </w:r>
    </w:p>
    <w:p w14:paraId="712E934A" w14:textId="77777777" w:rsidR="00EA55E2" w:rsidRDefault="00EA55E2" w:rsidP="00B1163A">
      <w:pPr>
        <w:pStyle w:val="SourceCode"/>
        <w:rPr>
          <w:rFonts w:cs="Courier New"/>
          <w:color w:val="008000"/>
          <w:szCs w:val="20"/>
        </w:rPr>
      </w:pPr>
    </w:p>
    <w:p w14:paraId="22D572C6"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public</w:t>
      </w:r>
      <w:r>
        <w:rPr>
          <w:rFonts w:cs="Courier New"/>
          <w:szCs w:val="20"/>
        </w:rPr>
        <w:t xml:space="preserve"> BaseClass()  </w:t>
      </w:r>
      <w:r>
        <w:rPr>
          <w:rFonts w:cs="Courier New"/>
          <w:color w:val="008000"/>
          <w:szCs w:val="20"/>
        </w:rPr>
        <w:t>// Executes fourth</w:t>
      </w:r>
    </w:p>
    <w:p w14:paraId="71A0D731" w14:textId="77777777" w:rsidR="00EA55E2" w:rsidRDefault="00EA55E2" w:rsidP="00B1163A">
      <w:pPr>
        <w:pStyle w:val="SourceCode"/>
        <w:rPr>
          <w:rFonts w:cs="Courier New"/>
          <w:szCs w:val="20"/>
        </w:rPr>
      </w:pPr>
      <w:r>
        <w:rPr>
          <w:rFonts w:cs="Courier New"/>
          <w:szCs w:val="20"/>
        </w:rPr>
        <w:t xml:space="preserve">    {</w:t>
      </w:r>
    </w:p>
    <w:p w14:paraId="426C54A8"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int</w:t>
      </w:r>
      <w:r>
        <w:rPr>
          <w:rFonts w:cs="Courier New"/>
          <w:szCs w:val="20"/>
        </w:rPr>
        <w:t xml:space="preserve"> a = x;        </w:t>
      </w:r>
      <w:r>
        <w:rPr>
          <w:rFonts w:cs="Courier New"/>
          <w:color w:val="008000"/>
          <w:szCs w:val="20"/>
        </w:rPr>
        <w:t>// Executes Fifth</w:t>
      </w:r>
    </w:p>
    <w:p w14:paraId="50F89390" w14:textId="77777777" w:rsidR="00EA55E2" w:rsidRDefault="00EA55E2" w:rsidP="00B1163A">
      <w:pPr>
        <w:pStyle w:val="SourceCode"/>
        <w:rPr>
          <w:rFonts w:cs="Courier New"/>
          <w:szCs w:val="20"/>
        </w:rPr>
      </w:pPr>
      <w:r>
        <w:rPr>
          <w:rFonts w:cs="Courier New"/>
          <w:szCs w:val="20"/>
        </w:rPr>
        <w:t xml:space="preserve">    }</w:t>
      </w:r>
    </w:p>
    <w:p w14:paraId="6B41CFAE" w14:textId="77777777" w:rsidR="00EA55E2" w:rsidRDefault="00EA55E2" w:rsidP="00B1163A">
      <w:pPr>
        <w:pStyle w:val="SourceCode"/>
        <w:rPr>
          <w:rFonts w:cs="Courier New"/>
          <w:szCs w:val="20"/>
        </w:rPr>
      </w:pPr>
      <w:r>
        <w:rPr>
          <w:rFonts w:cs="Courier New"/>
          <w:szCs w:val="20"/>
        </w:rPr>
        <w:t xml:space="preserve">  }</w:t>
      </w:r>
    </w:p>
    <w:p w14:paraId="56C93448" w14:textId="77777777" w:rsidR="00EA55E2" w:rsidRDefault="00EA55E2" w:rsidP="00B1163A">
      <w:pPr>
        <w:pStyle w:val="SourceCode"/>
        <w:rPr>
          <w:rFonts w:cs="Courier New"/>
          <w:szCs w:val="20"/>
        </w:rPr>
      </w:pPr>
    </w:p>
    <w:p w14:paraId="7FE7818C" w14:textId="77777777" w:rsidR="00EA55E2" w:rsidRDefault="00EA55E2" w:rsidP="00B1163A">
      <w:pPr>
        <w:pStyle w:val="SourceCode"/>
        <w:rPr>
          <w:rFonts w:cs="Courier New"/>
          <w:color w:val="2B91AF"/>
          <w:szCs w:val="20"/>
        </w:rPr>
      </w:pPr>
      <w:r>
        <w:rPr>
          <w:rFonts w:cs="Courier New"/>
          <w:szCs w:val="20"/>
        </w:rPr>
        <w:t xml:space="preserve">  </w:t>
      </w:r>
      <w:r>
        <w:rPr>
          <w:rFonts w:cs="Courier New"/>
          <w:color w:val="0000FF"/>
          <w:szCs w:val="20"/>
        </w:rPr>
        <w:t>public</w:t>
      </w:r>
      <w:r>
        <w:rPr>
          <w:rFonts w:cs="Courier New"/>
          <w:szCs w:val="20"/>
        </w:rPr>
        <w:t xml:space="preserve"> </w:t>
      </w:r>
      <w:r>
        <w:rPr>
          <w:rFonts w:cs="Courier New"/>
          <w:color w:val="0000FF"/>
          <w:szCs w:val="20"/>
        </w:rPr>
        <w:t>class</w:t>
      </w:r>
      <w:r>
        <w:rPr>
          <w:rFonts w:cs="Courier New"/>
          <w:szCs w:val="20"/>
        </w:rPr>
        <w:t xml:space="preserve"> </w:t>
      </w:r>
      <w:r>
        <w:rPr>
          <w:rFonts w:cs="Courier New"/>
          <w:color w:val="2B91AF"/>
          <w:szCs w:val="20"/>
        </w:rPr>
        <w:t>SubClass</w:t>
      </w:r>
    </w:p>
    <w:p w14:paraId="6F61DE6E" w14:textId="77777777" w:rsidR="00EA55E2" w:rsidRDefault="00EA55E2" w:rsidP="00B1163A">
      <w:pPr>
        <w:pStyle w:val="SourceCode"/>
        <w:rPr>
          <w:rFonts w:cs="Courier New"/>
          <w:szCs w:val="20"/>
        </w:rPr>
      </w:pPr>
      <w:r>
        <w:rPr>
          <w:rFonts w:cs="Courier New"/>
          <w:szCs w:val="20"/>
        </w:rPr>
        <w:t xml:space="preserve">  {</w:t>
      </w:r>
    </w:p>
    <w:p w14:paraId="189F047F"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public</w:t>
      </w:r>
      <w:r>
        <w:rPr>
          <w:rFonts w:cs="Courier New"/>
          <w:szCs w:val="20"/>
        </w:rPr>
        <w:t xml:space="preserve"> </w:t>
      </w:r>
      <w:r>
        <w:rPr>
          <w:rFonts w:cs="Courier New"/>
          <w:color w:val="0000FF"/>
          <w:szCs w:val="20"/>
        </w:rPr>
        <w:t>int</w:t>
      </w:r>
      <w:r>
        <w:rPr>
          <w:rFonts w:cs="Courier New"/>
          <w:szCs w:val="20"/>
        </w:rPr>
        <w:t xml:space="preserve"> y = 1.0; </w:t>
      </w:r>
      <w:r>
        <w:rPr>
          <w:rFonts w:cs="Courier New"/>
          <w:color w:val="008000"/>
          <w:szCs w:val="20"/>
        </w:rPr>
        <w:t>// Executes first</w:t>
      </w:r>
    </w:p>
    <w:p w14:paraId="277C2A38" w14:textId="77777777" w:rsidR="00EA55E2" w:rsidRDefault="00EA55E2" w:rsidP="00B1163A">
      <w:pPr>
        <w:pStyle w:val="SourceCode"/>
        <w:rPr>
          <w:rFonts w:cs="Courier New"/>
          <w:color w:val="008000"/>
          <w:szCs w:val="20"/>
        </w:rPr>
      </w:pPr>
    </w:p>
    <w:p w14:paraId="616C7504"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public</w:t>
      </w:r>
      <w:r>
        <w:rPr>
          <w:rFonts w:cs="Courier New"/>
          <w:szCs w:val="20"/>
        </w:rPr>
        <w:t xml:space="preserve"> SubClass()   </w:t>
      </w:r>
      <w:r>
        <w:rPr>
          <w:rFonts w:cs="Courier New"/>
          <w:color w:val="008000"/>
          <w:szCs w:val="20"/>
        </w:rPr>
        <w:t>// Executes second</w:t>
      </w:r>
    </w:p>
    <w:p w14:paraId="18D21005" w14:textId="77777777" w:rsidR="00EA55E2" w:rsidRDefault="00EA55E2" w:rsidP="00B1163A">
      <w:pPr>
        <w:pStyle w:val="SourceCode"/>
        <w:rPr>
          <w:rFonts w:cs="Courier New"/>
          <w:szCs w:val="20"/>
        </w:rPr>
      </w:pPr>
      <w:r>
        <w:rPr>
          <w:rFonts w:cs="Courier New"/>
          <w:szCs w:val="20"/>
        </w:rPr>
        <w:t xml:space="preserve">    {</w:t>
      </w:r>
    </w:p>
    <w:p w14:paraId="4DBD4311" w14:textId="77777777" w:rsidR="00EA55E2" w:rsidRDefault="00EA55E2" w:rsidP="00B1163A">
      <w:pPr>
        <w:pStyle w:val="SourceCode"/>
        <w:rPr>
          <w:rFonts w:cs="Courier New"/>
          <w:color w:val="008000"/>
          <w:szCs w:val="20"/>
        </w:rPr>
      </w:pPr>
      <w:r>
        <w:rPr>
          <w:rFonts w:cs="Courier New"/>
          <w:szCs w:val="20"/>
        </w:rPr>
        <w:t xml:space="preserve">      </w:t>
      </w:r>
      <w:r>
        <w:rPr>
          <w:rFonts w:cs="Courier New"/>
          <w:color w:val="0000FF"/>
          <w:szCs w:val="20"/>
        </w:rPr>
        <w:t>int</w:t>
      </w:r>
      <w:r>
        <w:rPr>
          <w:rFonts w:cs="Courier New"/>
          <w:szCs w:val="20"/>
        </w:rPr>
        <w:t xml:space="preserve"> z = y;        </w:t>
      </w:r>
      <w:r>
        <w:rPr>
          <w:rFonts w:cs="Courier New"/>
          <w:color w:val="008000"/>
          <w:szCs w:val="20"/>
        </w:rPr>
        <w:t>// Executes Sixth</w:t>
      </w:r>
    </w:p>
    <w:p w14:paraId="70C2C64E" w14:textId="77777777" w:rsidR="00EA55E2" w:rsidRDefault="00EA55E2" w:rsidP="00B1163A">
      <w:pPr>
        <w:pStyle w:val="SourceCode"/>
        <w:rPr>
          <w:rFonts w:cs="Courier New"/>
          <w:szCs w:val="20"/>
        </w:rPr>
      </w:pPr>
      <w:r>
        <w:rPr>
          <w:rFonts w:cs="Courier New"/>
          <w:szCs w:val="20"/>
        </w:rPr>
        <w:t xml:space="preserve">    }</w:t>
      </w:r>
    </w:p>
    <w:p w14:paraId="7B3E8416" w14:textId="77777777" w:rsidR="00EA55E2" w:rsidRDefault="00EA55E2" w:rsidP="00B1163A">
      <w:pPr>
        <w:pStyle w:val="SourceCode"/>
        <w:rPr>
          <w:rFonts w:cs="Courier New"/>
          <w:szCs w:val="20"/>
        </w:rPr>
      </w:pPr>
      <w:r>
        <w:rPr>
          <w:rFonts w:cs="Courier New"/>
          <w:szCs w:val="20"/>
        </w:rPr>
        <w:t xml:space="preserve">  }</w:t>
      </w:r>
    </w:p>
    <w:p w14:paraId="285E339C" w14:textId="77777777" w:rsidR="00EA55E2" w:rsidRDefault="00EA55E2" w:rsidP="00EA55E2">
      <w:pPr>
        <w:autoSpaceDE w:val="0"/>
        <w:autoSpaceDN w:val="0"/>
        <w:adjustRightInd w:val="0"/>
        <w:rPr>
          <w:rFonts w:ascii="Courier New" w:hAnsi="Courier New" w:cs="Courier New"/>
          <w:noProof/>
          <w:szCs w:val="20"/>
        </w:rPr>
      </w:pPr>
    </w:p>
    <w:p w14:paraId="63320EEF" w14:textId="77777777" w:rsidR="00EA55E2" w:rsidRPr="00EA55E2" w:rsidRDefault="00EA55E2" w:rsidP="00EA55E2"/>
    <w:p w14:paraId="2AD8B053" w14:textId="77777777" w:rsidR="00437EE8" w:rsidRDefault="00437EE8">
      <w:pPr>
        <w:spacing w:after="160" w:line="259" w:lineRule="auto"/>
        <w:rPr>
          <w:rFonts w:asciiTheme="majorHAnsi" w:eastAsiaTheme="majorEastAsia" w:hAnsiTheme="majorHAnsi" w:cstheme="majorBidi"/>
          <w:smallCaps/>
          <w:color w:val="31378B" w:themeColor="text2"/>
          <w:sz w:val="28"/>
          <w:szCs w:val="28"/>
        </w:rPr>
      </w:pPr>
      <w:r>
        <w:br w:type="page"/>
      </w:r>
    </w:p>
    <w:p w14:paraId="29D28310" w14:textId="79223838" w:rsidR="003D380E" w:rsidRDefault="003D380E" w:rsidP="00AF3EA4">
      <w:pPr>
        <w:pStyle w:val="questionsubsection2"/>
      </w:pPr>
      <w:r>
        <w:lastRenderedPageBreak/>
        <w:t>Delegates</w:t>
      </w:r>
    </w:p>
    <w:p w14:paraId="2F98753D" w14:textId="77777777" w:rsidR="00212E2F" w:rsidRDefault="00212E2F" w:rsidP="002D5FD8">
      <w:pPr>
        <w:pStyle w:val="Question"/>
      </w:pPr>
      <w:r>
        <w:t>What will happen when the delegate delC is invoked?</w:t>
      </w:r>
    </w:p>
    <w:p w14:paraId="06D67DCE" w14:textId="77777777" w:rsidR="00212E2F" w:rsidRPr="00CE6B56" w:rsidRDefault="00212E2F" w:rsidP="0040592C">
      <w:pPr>
        <w:pStyle w:val="Answer"/>
        <w:numPr>
          <w:ilvl w:val="0"/>
          <w:numId w:val="10"/>
        </w:numPr>
      </w:pPr>
      <w:r>
        <w:t>When delegate a is invoked it will first check to see if its previous pointer is set and if it is then it will call that first so that methods are invoked in the order they are added.</w:t>
      </w:r>
    </w:p>
    <w:p w14:paraId="609BBDD0" w14:textId="77777777" w:rsidR="00AA3268" w:rsidRDefault="00AA3268" w:rsidP="00AA3268">
      <w:pPr>
        <w:rPr>
          <w:b/>
        </w:rPr>
      </w:pPr>
    </w:p>
    <w:p w14:paraId="51CDB645" w14:textId="77777777" w:rsidR="00AA3268" w:rsidRPr="00D87AD9" w:rsidRDefault="00AA3268" w:rsidP="00DC43D3">
      <w:pPr>
        <w:pStyle w:val="Question"/>
      </w:pPr>
      <w:r>
        <w:t xml:space="preserve">What do all delegated in </w:t>
      </w:r>
      <w:r w:rsidRPr="00D87AD9">
        <w:t>C# contain?</w:t>
      </w:r>
    </w:p>
    <w:p w14:paraId="5BD64982" w14:textId="77777777" w:rsidR="00AA3268" w:rsidRPr="00DC43D3" w:rsidRDefault="00AA3268" w:rsidP="00DC43D3">
      <w:pPr>
        <w:pStyle w:val="Answer"/>
      </w:pPr>
      <w:r w:rsidRPr="00DC43D3">
        <w:t>Target object which is null is method is static</w:t>
      </w:r>
    </w:p>
    <w:p w14:paraId="46CEF544" w14:textId="77777777" w:rsidR="00AA3268" w:rsidRPr="00DC43D3" w:rsidRDefault="00AA3268" w:rsidP="00DC43D3">
      <w:pPr>
        <w:pStyle w:val="Answer"/>
      </w:pPr>
      <w:r w:rsidRPr="00DC43D3">
        <w:t>Method Pointer</w:t>
      </w:r>
    </w:p>
    <w:p w14:paraId="0AC37789" w14:textId="3384C1B8" w:rsidR="00AA3268" w:rsidRDefault="00AA3268" w:rsidP="00DC43D3">
      <w:pPr>
        <w:pStyle w:val="Answer"/>
      </w:pPr>
      <w:r w:rsidRPr="00DC43D3">
        <w:t>Previous pointer allowing delegates to be chained</w:t>
      </w:r>
    </w:p>
    <w:p w14:paraId="07CD7F8A" w14:textId="77777777" w:rsidR="00AA3268" w:rsidRPr="00AB0B17" w:rsidRDefault="00AA3268" w:rsidP="00DC43D3">
      <w:pPr>
        <w:pStyle w:val="Question"/>
      </w:pPr>
      <w:r w:rsidRPr="00AB0B17">
        <w:t xml:space="preserve">What is the effect of the </w:t>
      </w:r>
      <w:r>
        <w:t>+= operator on a delegate</w:t>
      </w:r>
      <w:r w:rsidRPr="00AB0B17">
        <w:t>?</w:t>
      </w:r>
    </w:p>
    <w:p w14:paraId="71A29085" w14:textId="77777777" w:rsidR="00AA3268" w:rsidRPr="00DC43D3" w:rsidRDefault="00AA3268" w:rsidP="00DC43D3">
      <w:pPr>
        <w:pStyle w:val="Answer"/>
      </w:pPr>
      <w:r w:rsidRPr="00DC43D3">
        <w:t>The same as the static combine method on the delegate</w:t>
      </w:r>
    </w:p>
    <w:p w14:paraId="048F31C9" w14:textId="77777777" w:rsidR="00AA3268" w:rsidRPr="00DC43D3" w:rsidRDefault="00AA3268" w:rsidP="00DC43D3">
      <w:pPr>
        <w:pStyle w:val="Answer"/>
      </w:pPr>
      <w:r w:rsidRPr="00DC43D3">
        <w:t>Creates a chain with the second argument as the head</w:t>
      </w:r>
    </w:p>
    <w:p w14:paraId="04759C0D" w14:textId="77777777" w:rsidR="00AA3268" w:rsidRPr="00DC43D3" w:rsidRDefault="00AA3268" w:rsidP="00DC43D3">
      <w:pPr>
        <w:pStyle w:val="Answer"/>
      </w:pPr>
      <w:r w:rsidRPr="00DC43D3">
        <w:t>Invoke calls previous invoke first so delegates generally invoked in order added</w:t>
      </w:r>
    </w:p>
    <w:p w14:paraId="2EF062C2" w14:textId="77777777" w:rsidR="00AA3268" w:rsidRDefault="00AA3268" w:rsidP="00AA3268"/>
    <w:p w14:paraId="5709839E" w14:textId="77777777" w:rsidR="00AA3268" w:rsidRPr="00AB0B17" w:rsidRDefault="00AA3268" w:rsidP="0041040A">
      <w:pPr>
        <w:pStyle w:val="Question"/>
      </w:pPr>
      <w:r w:rsidRPr="00AB0B17">
        <w:t xml:space="preserve">What is the effect of the </w:t>
      </w:r>
      <w:r>
        <w:t>-= operator on a delegate</w:t>
      </w:r>
      <w:r w:rsidRPr="00AB0B17">
        <w:t>?</w:t>
      </w:r>
    </w:p>
    <w:p w14:paraId="230B27C1" w14:textId="77777777" w:rsidR="00AA3268" w:rsidRPr="0041040A" w:rsidRDefault="00AA3268" w:rsidP="0041040A">
      <w:pPr>
        <w:pStyle w:val="Answer"/>
      </w:pPr>
      <w:r w:rsidRPr="0041040A">
        <w:t xml:space="preserve">Remove (-=) </w:t>
      </w:r>
    </w:p>
    <w:p w14:paraId="0453DBE3" w14:textId="5F3689BD" w:rsidR="00AA3268" w:rsidRDefault="00AA3268" w:rsidP="0041040A">
      <w:pPr>
        <w:pStyle w:val="Answer"/>
      </w:pPr>
      <w:r w:rsidRPr="0041040A">
        <w:t>removes a delegate from the chain and returns head</w:t>
      </w:r>
    </w:p>
    <w:p w14:paraId="2027448C" w14:textId="77777777" w:rsidR="00AA3268" w:rsidRPr="00B7272E" w:rsidRDefault="00AA3268" w:rsidP="0041040A">
      <w:pPr>
        <w:pStyle w:val="Question"/>
      </w:pPr>
      <w:r>
        <w:t>What is MulticastDelegate?</w:t>
      </w:r>
    </w:p>
    <w:p w14:paraId="1D7D615D" w14:textId="77777777" w:rsidR="00AA3268" w:rsidRPr="0041040A" w:rsidRDefault="00AA3268" w:rsidP="0041040A">
      <w:pPr>
        <w:pStyle w:val="Answer"/>
      </w:pPr>
      <w:r w:rsidRPr="0041040A">
        <w:t>Forms base class for all delegates in C#</w:t>
      </w:r>
    </w:p>
    <w:p w14:paraId="0176DFD3" w14:textId="4F2DF26B" w:rsidR="00AA3268" w:rsidRDefault="00AA3268" w:rsidP="0041040A">
      <w:pPr>
        <w:pStyle w:val="Answer"/>
      </w:pPr>
      <w:r w:rsidRPr="0041040A">
        <w:t>Each delegate has three properties</w:t>
      </w:r>
    </w:p>
    <w:p w14:paraId="487544A5" w14:textId="77777777" w:rsidR="00AA3268" w:rsidRDefault="00AA3268" w:rsidP="0041040A">
      <w:pPr>
        <w:pStyle w:val="Question"/>
      </w:pPr>
      <w:r w:rsidRPr="00090288">
        <w:t>How do the MulticastDelegate type check for equality?</w:t>
      </w:r>
    </w:p>
    <w:p w14:paraId="3DE9CC4D" w14:textId="776098E4" w:rsidR="00AA3268" w:rsidRPr="0041040A" w:rsidRDefault="00AA3268" w:rsidP="0041040A">
      <w:pPr>
        <w:pStyle w:val="Answer"/>
      </w:pPr>
      <w:r w:rsidRPr="0041040A">
        <w:t>Examines the target object and the method pointer fields</w:t>
      </w:r>
    </w:p>
    <w:p w14:paraId="4D4F8CD9" w14:textId="77777777" w:rsidR="00AA3268" w:rsidRPr="00BC1DB2" w:rsidRDefault="00AA3268" w:rsidP="0041040A">
      <w:pPr>
        <w:pStyle w:val="Question"/>
      </w:pPr>
      <w:r w:rsidRPr="00BC1DB2">
        <w:t xml:space="preserve">What is a delegate? </w:t>
      </w:r>
    </w:p>
    <w:p w14:paraId="7FDB49BA" w14:textId="77777777" w:rsidR="00AA3268" w:rsidRDefault="00AA3268" w:rsidP="0041040A">
      <w:pPr>
        <w:pStyle w:val="Answer"/>
      </w:pPr>
      <w:r>
        <w:t>An object that encapsulates a method call</w:t>
      </w:r>
    </w:p>
    <w:p w14:paraId="1AA8702A" w14:textId="77777777" w:rsidR="00AA3268" w:rsidRDefault="00AA3268" w:rsidP="0041040A">
      <w:pPr>
        <w:pStyle w:val="Answer"/>
      </w:pPr>
      <w:r>
        <w:t>Self-describing type-safe function pointer</w:t>
      </w:r>
    </w:p>
    <w:p w14:paraId="4AE3BE05" w14:textId="77777777" w:rsidR="00AA3268" w:rsidRPr="00517702" w:rsidRDefault="00AA3268" w:rsidP="007A6CF7">
      <w:pPr>
        <w:pStyle w:val="Question"/>
      </w:pPr>
      <w:r w:rsidRPr="00517702">
        <w:t>What are the main uses of a delegate?</w:t>
      </w:r>
    </w:p>
    <w:p w14:paraId="1DFD9997" w14:textId="77777777" w:rsidR="00AA3268" w:rsidRDefault="00AA3268" w:rsidP="007A6CF7">
      <w:pPr>
        <w:pStyle w:val="Answer"/>
      </w:pPr>
      <w:r>
        <w:lastRenderedPageBreak/>
        <w:t>Passing in comparison method argument to a sort algorithm</w:t>
      </w:r>
    </w:p>
    <w:p w14:paraId="24F9EC2E" w14:textId="77777777" w:rsidR="00AA3268" w:rsidRDefault="00AA3268" w:rsidP="007A6CF7">
      <w:pPr>
        <w:pStyle w:val="Answer"/>
      </w:pPr>
      <w:r>
        <w:t>Enabling asynchronous notification</w:t>
      </w:r>
    </w:p>
    <w:p w14:paraId="22E66EA3" w14:textId="77777777" w:rsidR="00AA3268" w:rsidRPr="00A83B1C" w:rsidRDefault="00AA3268" w:rsidP="007A6CF7">
      <w:pPr>
        <w:pStyle w:val="Question"/>
      </w:pPr>
      <w:r w:rsidRPr="00A83B1C">
        <w:t>What happens if you try to explicitly inherit from MulticastDelegate?</w:t>
      </w:r>
    </w:p>
    <w:p w14:paraId="263CF844" w14:textId="1A724F73" w:rsidR="00AA3268" w:rsidRPr="00F9662B" w:rsidRDefault="00AA3268" w:rsidP="00F9662B">
      <w:pPr>
        <w:pStyle w:val="Answer"/>
      </w:pPr>
      <w:r>
        <w:t xml:space="preserve">Compiler will generate an error </w:t>
      </w:r>
    </w:p>
    <w:p w14:paraId="0C0D12E3" w14:textId="77777777" w:rsidR="00AA3268" w:rsidRPr="00225830" w:rsidRDefault="00AA3268" w:rsidP="00F9662B">
      <w:pPr>
        <w:pStyle w:val="Question"/>
      </w:pPr>
      <w:r w:rsidRPr="00225830">
        <w:t>What will happen when a compiler compile</w:t>
      </w:r>
      <w:r>
        <w:t>s</w:t>
      </w:r>
      <w:r w:rsidRPr="00225830">
        <w:t xml:space="preserve"> the following code?</w:t>
      </w:r>
    </w:p>
    <w:p w14:paraId="6C9A3B32" w14:textId="77777777" w:rsidR="00AA3268" w:rsidRDefault="00AA3268" w:rsidP="00AA3268">
      <w:pPr>
        <w:rPr>
          <w:color w:val="0000FF"/>
        </w:rPr>
      </w:pPr>
      <w:r>
        <w:rPr>
          <w:rFonts w:ascii="Courier New" w:hAnsi="Courier New" w:cs="Courier New"/>
          <w:noProof/>
          <w:color w:val="0000FF"/>
          <w:szCs w:val="20"/>
        </w:rPr>
        <w:t>public</w:t>
      </w:r>
      <w:r>
        <w:rPr>
          <w:rFonts w:ascii="Courier New" w:hAnsi="Courier New" w:cs="Courier New"/>
          <w:noProof/>
          <w:szCs w:val="20"/>
        </w:rPr>
        <w:t xml:space="preserve"> </w:t>
      </w:r>
      <w:r>
        <w:rPr>
          <w:rFonts w:ascii="Courier New" w:hAnsi="Courier New" w:cs="Courier New"/>
          <w:noProof/>
          <w:color w:val="0000FF"/>
          <w:szCs w:val="20"/>
        </w:rPr>
        <w:t>delegate</w:t>
      </w:r>
      <w:r>
        <w:rPr>
          <w:rFonts w:ascii="Courier New" w:hAnsi="Courier New" w:cs="Courier New"/>
          <w:noProof/>
          <w:szCs w:val="20"/>
        </w:rPr>
        <w:t xml:space="preserve"> </w:t>
      </w:r>
      <w:r>
        <w:rPr>
          <w:rFonts w:ascii="Courier New" w:hAnsi="Courier New" w:cs="Courier New"/>
          <w:noProof/>
          <w:color w:val="0000FF"/>
          <w:szCs w:val="20"/>
        </w:rPr>
        <w:t>void</w:t>
      </w:r>
      <w:r>
        <w:rPr>
          <w:rFonts w:ascii="Courier New" w:hAnsi="Courier New" w:cs="Courier New"/>
          <w:noProof/>
          <w:szCs w:val="20"/>
        </w:rPr>
        <w:t xml:space="preserve"> </w:t>
      </w:r>
      <w:r>
        <w:rPr>
          <w:rFonts w:ascii="Courier New" w:hAnsi="Courier New" w:cs="Courier New"/>
          <w:noProof/>
          <w:color w:val="2B91AF"/>
          <w:szCs w:val="20"/>
        </w:rPr>
        <w:t>strdel</w:t>
      </w:r>
      <w:r>
        <w:rPr>
          <w:rFonts w:ascii="Courier New" w:hAnsi="Courier New" w:cs="Courier New"/>
          <w:noProof/>
          <w:szCs w:val="20"/>
        </w:rPr>
        <w:t xml:space="preserve">( </w:t>
      </w:r>
      <w:r>
        <w:rPr>
          <w:rFonts w:ascii="Courier New" w:hAnsi="Courier New" w:cs="Courier New"/>
          <w:noProof/>
          <w:color w:val="0000FF"/>
          <w:szCs w:val="20"/>
        </w:rPr>
        <w:t>string</w:t>
      </w:r>
      <w:r>
        <w:rPr>
          <w:rFonts w:ascii="Courier New" w:hAnsi="Courier New" w:cs="Courier New"/>
          <w:noProof/>
          <w:szCs w:val="20"/>
        </w:rPr>
        <w:t xml:space="preserve"> str );</w:t>
      </w:r>
    </w:p>
    <w:p w14:paraId="73DDD7DC" w14:textId="77777777" w:rsidR="00AA3268" w:rsidRPr="00F9662B" w:rsidRDefault="00AA3268" w:rsidP="00F9662B">
      <w:pPr>
        <w:pStyle w:val="Answer"/>
      </w:pPr>
      <w:r w:rsidRPr="00F9662B">
        <w:t>A new class that derives from MulticastDelegate will be created</w:t>
      </w:r>
    </w:p>
    <w:p w14:paraId="75839B21" w14:textId="553BFCCB" w:rsidR="00AA3268" w:rsidRPr="00F9662B" w:rsidRDefault="00AA3268" w:rsidP="00F9662B">
      <w:pPr>
        <w:pStyle w:val="Answer"/>
      </w:pPr>
      <w:r w:rsidRPr="00F9662B">
        <w:t>Implementation of the Observer pattern</w:t>
      </w:r>
    </w:p>
    <w:p w14:paraId="54E3441D" w14:textId="77777777" w:rsidR="00AA3268" w:rsidRPr="00112EFE" w:rsidRDefault="00AA3268" w:rsidP="00F9662B">
      <w:pPr>
        <w:pStyle w:val="Question"/>
        <w:rPr>
          <w:color w:val="0000FF"/>
        </w:rPr>
      </w:pPr>
      <w:r>
        <w:t>Which design pattern do C# delegates implement?</w:t>
      </w:r>
    </w:p>
    <w:p w14:paraId="28B2CAD3" w14:textId="5361EA70" w:rsidR="00AA3268" w:rsidRPr="00F9662B" w:rsidRDefault="00AA3268" w:rsidP="00F9662B">
      <w:pPr>
        <w:pStyle w:val="Answer"/>
      </w:pPr>
      <w:r w:rsidRPr="00F9662B">
        <w:t>Observer pattern</w:t>
      </w:r>
    </w:p>
    <w:p w14:paraId="6E1BD53E" w14:textId="77777777" w:rsidR="00AA3268" w:rsidRPr="00112EFE" w:rsidRDefault="00AA3268" w:rsidP="00F9662B">
      <w:pPr>
        <w:pStyle w:val="Question"/>
        <w:rPr>
          <w:color w:val="0000FF"/>
        </w:rPr>
      </w:pPr>
      <w:r>
        <w:t>What is the observer pattern also known as?</w:t>
      </w:r>
    </w:p>
    <w:p w14:paraId="3CD0AE80" w14:textId="77777777" w:rsidR="00AA3268" w:rsidRPr="00F9662B" w:rsidRDefault="00AA3268" w:rsidP="00F9662B">
      <w:pPr>
        <w:pStyle w:val="Answer"/>
      </w:pPr>
      <w:r w:rsidRPr="00F9662B">
        <w:t>Also known as publish/subscribe</w:t>
      </w:r>
    </w:p>
    <w:p w14:paraId="2CC32B75" w14:textId="77777777" w:rsidR="00AA3268" w:rsidRPr="00F9662B" w:rsidRDefault="00AA3268" w:rsidP="00F9662B">
      <w:pPr>
        <w:pStyle w:val="Answer"/>
      </w:pPr>
      <w:r w:rsidRPr="00F9662B">
        <w:t>Notifications of single events broadcast to multiple subscribers</w:t>
      </w:r>
    </w:p>
    <w:p w14:paraId="601DF5BC" w14:textId="77218702" w:rsidR="00281C25" w:rsidRPr="00281C25" w:rsidRDefault="00281C25" w:rsidP="00281C25">
      <w:pPr>
        <w:pStyle w:val="Question"/>
      </w:pPr>
      <w:r w:rsidRPr="00281C25">
        <w:t>How do events differ from delegates?</w:t>
      </w:r>
    </w:p>
    <w:p w14:paraId="78691E83" w14:textId="77777777" w:rsidR="00281C25" w:rsidRDefault="00281C25" w:rsidP="00281C25">
      <w:pPr>
        <w:pStyle w:val="Answer"/>
      </w:pPr>
      <w:r>
        <w:t>Events are members of a type</w:t>
      </w:r>
    </w:p>
    <w:p w14:paraId="73C47309" w14:textId="77777777" w:rsidR="00281C25" w:rsidRPr="00065BDA" w:rsidRDefault="00281C25" w:rsidP="00281C25">
      <w:pPr>
        <w:pStyle w:val="Answer"/>
      </w:pPr>
      <w:r>
        <w:t>Events are implemented using delegates</w:t>
      </w:r>
    </w:p>
    <w:p w14:paraId="527E0C64" w14:textId="77777777" w:rsidR="00281C25" w:rsidRDefault="00281C25" w:rsidP="00281C25">
      <w:pPr>
        <w:pStyle w:val="Answer"/>
      </w:pPr>
      <w:r>
        <w:t>Only the containing type can invoke the delegate and trigger event notification</w:t>
      </w:r>
    </w:p>
    <w:p w14:paraId="5E68660D" w14:textId="454000D6" w:rsidR="00281C25" w:rsidRDefault="00281C25" w:rsidP="00281C25">
      <w:pPr>
        <w:pStyle w:val="Answer"/>
      </w:pPr>
      <w:r>
        <w:t>Assignment not supported outside of containing class</w:t>
      </w:r>
    </w:p>
    <w:p w14:paraId="661FD983" w14:textId="77777777" w:rsidR="00281C25" w:rsidRDefault="00281C25" w:rsidP="00281C25">
      <w:pPr>
        <w:pStyle w:val="Question"/>
      </w:pPr>
      <w:r>
        <w:t>By convention types which provide event information are derived from?</w:t>
      </w:r>
    </w:p>
    <w:p w14:paraId="6E109DA5" w14:textId="62DC504E" w:rsidR="00281C25" w:rsidRPr="00281C25" w:rsidRDefault="00281C25" w:rsidP="00281C25">
      <w:pPr>
        <w:pStyle w:val="Answer"/>
      </w:pPr>
      <w:r w:rsidRPr="00281C25">
        <w:t>System.EventArgs</w:t>
      </w:r>
    </w:p>
    <w:p w14:paraId="0E7CC6F8" w14:textId="77777777" w:rsidR="00281C25" w:rsidRDefault="00281C25" w:rsidP="00281C25">
      <w:pPr>
        <w:pStyle w:val="Question"/>
      </w:pPr>
      <w:r>
        <w:t>What else is needed?</w:t>
      </w:r>
    </w:p>
    <w:p w14:paraId="63E9CDAA" w14:textId="14D5F06F" w:rsidR="00281C25" w:rsidRDefault="00281C25" w:rsidP="0040592C">
      <w:pPr>
        <w:pStyle w:val="Answer"/>
        <w:numPr>
          <w:ilvl w:val="0"/>
          <w:numId w:val="10"/>
        </w:numPr>
      </w:pPr>
      <w:r>
        <w:t>A method responsible for notifying registered listeners of the event</w:t>
      </w:r>
    </w:p>
    <w:p w14:paraId="6E758499" w14:textId="77777777" w:rsidR="00281C25" w:rsidRPr="00FE4CC1" w:rsidRDefault="00281C25" w:rsidP="00281C25">
      <w:pPr>
        <w:pStyle w:val="Answer"/>
      </w:pPr>
    </w:p>
    <w:p w14:paraId="403B62DE" w14:textId="77777777" w:rsidR="005F6B70" w:rsidRDefault="005F6B70">
      <w:pPr>
        <w:spacing w:after="160" w:line="259" w:lineRule="auto"/>
        <w:rPr>
          <w:b/>
        </w:rPr>
      </w:pPr>
      <w:r>
        <w:br w:type="page"/>
      </w:r>
    </w:p>
    <w:p w14:paraId="16FE2189" w14:textId="77777777" w:rsidR="002C36CE" w:rsidRDefault="002C36CE" w:rsidP="00281C25">
      <w:pPr>
        <w:pStyle w:val="Question"/>
      </w:pPr>
    </w:p>
    <w:p w14:paraId="46241764" w14:textId="0A7F3AED" w:rsidR="00FE374D" w:rsidRDefault="00591F8B" w:rsidP="00FE374D">
      <w:pPr>
        <w:pStyle w:val="Question"/>
      </w:pPr>
      <w:r>
        <w:t>Define an event?</w:t>
      </w:r>
    </w:p>
    <w:p w14:paraId="553A3E27" w14:textId="77777777" w:rsidR="00591F8B" w:rsidRDefault="00591F8B" w:rsidP="00591F8B">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delegate</w:t>
      </w:r>
      <w:r>
        <w:rPr>
          <w:rFonts w:eastAsiaTheme="minorHAnsi"/>
          <w:color w:val="000000"/>
          <w:lang w:eastAsia="en-US"/>
        </w:rPr>
        <w:t xml:space="preserve"> </w:t>
      </w:r>
      <w:r>
        <w:rPr>
          <w:rFonts w:eastAsiaTheme="minorHAnsi"/>
          <w:lang w:eastAsia="en-US"/>
        </w:rPr>
        <w:t>void</w:t>
      </w:r>
      <w:r>
        <w:rPr>
          <w:rFonts w:eastAsiaTheme="minorHAnsi"/>
          <w:color w:val="000000"/>
          <w:lang w:eastAsia="en-US"/>
        </w:rPr>
        <w:t xml:space="preserve"> strdel(</w:t>
      </w:r>
      <w:r>
        <w:rPr>
          <w:rFonts w:eastAsiaTheme="minorHAnsi"/>
          <w:lang w:eastAsia="en-US"/>
        </w:rPr>
        <w:t>string</w:t>
      </w:r>
      <w:r>
        <w:rPr>
          <w:rFonts w:eastAsiaTheme="minorHAnsi"/>
          <w:color w:val="000000"/>
          <w:lang w:eastAsia="en-US"/>
        </w:rPr>
        <w:t xml:space="preserve"> str);</w:t>
      </w:r>
    </w:p>
    <w:p w14:paraId="366F323D" w14:textId="77777777" w:rsidR="00591F8B" w:rsidRDefault="00591F8B" w:rsidP="00591F8B">
      <w:pPr>
        <w:pStyle w:val="SourceCode"/>
        <w:rPr>
          <w:rFonts w:eastAsiaTheme="minorHAnsi"/>
          <w:color w:val="000000"/>
          <w:lang w:eastAsia="en-US"/>
        </w:rPr>
      </w:pPr>
    </w:p>
    <w:p w14:paraId="62E7205B" w14:textId="77777777" w:rsidR="00591F8B" w:rsidRDefault="00591F8B" w:rsidP="00591F8B">
      <w:pPr>
        <w:pStyle w:val="SourceCode"/>
        <w:rPr>
          <w:rFonts w:eastAsiaTheme="minorHAnsi"/>
          <w:color w:val="000000"/>
          <w:lang w:eastAsia="en-US"/>
        </w:rPr>
      </w:pPr>
      <w:r>
        <w:rPr>
          <w:rFonts w:eastAsiaTheme="minorHAnsi"/>
          <w:lang w:eastAsia="en-US"/>
        </w:rPr>
        <w:t>public</w:t>
      </w:r>
      <w:r>
        <w:rPr>
          <w:rFonts w:eastAsiaTheme="minorHAnsi"/>
          <w:color w:val="000000"/>
          <w:lang w:eastAsia="en-US"/>
        </w:rPr>
        <w:t xml:space="preserve"> </w:t>
      </w:r>
      <w:r>
        <w:rPr>
          <w:rFonts w:eastAsiaTheme="minorHAnsi"/>
          <w:lang w:eastAsia="en-US"/>
        </w:rPr>
        <w:t>class</w:t>
      </w:r>
      <w:r>
        <w:rPr>
          <w:rFonts w:eastAsiaTheme="minorHAnsi"/>
          <w:color w:val="000000"/>
          <w:lang w:eastAsia="en-US"/>
        </w:rPr>
        <w:t xml:space="preserve"> SomeClass</w:t>
      </w:r>
    </w:p>
    <w:p w14:paraId="57D126DD" w14:textId="77777777" w:rsidR="00591F8B" w:rsidRDefault="00591F8B" w:rsidP="00591F8B">
      <w:pPr>
        <w:pStyle w:val="SourceCode"/>
        <w:rPr>
          <w:rFonts w:eastAsiaTheme="minorHAnsi"/>
          <w:color w:val="000000"/>
          <w:lang w:eastAsia="en-US"/>
        </w:rPr>
      </w:pPr>
      <w:r>
        <w:rPr>
          <w:rFonts w:eastAsiaTheme="minorHAnsi"/>
          <w:color w:val="000000"/>
          <w:lang w:eastAsia="en-US"/>
        </w:rPr>
        <w:t>{</w:t>
      </w:r>
    </w:p>
    <w:p w14:paraId="0DCCC408" w14:textId="77777777" w:rsidR="00591F8B" w:rsidRDefault="00591F8B" w:rsidP="00591F8B">
      <w:pPr>
        <w:pStyle w:val="SourceCode"/>
        <w:rPr>
          <w:rFonts w:eastAsiaTheme="minorHAnsi"/>
          <w:color w:val="000000"/>
          <w:lang w:eastAsia="en-US"/>
        </w:rPr>
      </w:pPr>
      <w:r>
        <w:rPr>
          <w:rFonts w:eastAsiaTheme="minorHAnsi"/>
          <w:color w:val="000000"/>
          <w:lang w:eastAsia="en-US"/>
        </w:rPr>
        <w:tab/>
      </w:r>
      <w:r>
        <w:rPr>
          <w:rFonts w:eastAsiaTheme="minorHAnsi"/>
          <w:lang w:eastAsia="en-US"/>
        </w:rPr>
        <w:t>public</w:t>
      </w:r>
      <w:r>
        <w:rPr>
          <w:rFonts w:eastAsiaTheme="minorHAnsi"/>
          <w:color w:val="000000"/>
          <w:lang w:eastAsia="en-US"/>
        </w:rPr>
        <w:t xml:space="preserve"> </w:t>
      </w:r>
      <w:r>
        <w:rPr>
          <w:rFonts w:eastAsiaTheme="minorHAnsi"/>
          <w:lang w:eastAsia="en-US"/>
        </w:rPr>
        <w:t>event</w:t>
      </w:r>
      <w:r>
        <w:rPr>
          <w:rFonts w:eastAsiaTheme="minorHAnsi"/>
          <w:color w:val="000000"/>
          <w:lang w:eastAsia="en-US"/>
        </w:rPr>
        <w:t xml:space="preserve"> strdel MyEvent;</w:t>
      </w:r>
    </w:p>
    <w:p w14:paraId="4E045483" w14:textId="79F53C35" w:rsidR="00591F8B" w:rsidRDefault="00591F8B" w:rsidP="00591F8B">
      <w:pPr>
        <w:pStyle w:val="SourceCode"/>
        <w:rPr>
          <w:rFonts w:eastAsiaTheme="minorHAnsi"/>
          <w:lang w:eastAsia="en-US"/>
        </w:rPr>
      </w:pPr>
      <w:r>
        <w:rPr>
          <w:rFonts w:eastAsiaTheme="minorHAnsi"/>
          <w:lang w:eastAsia="en-US"/>
        </w:rPr>
        <w:t>}</w:t>
      </w:r>
    </w:p>
    <w:p w14:paraId="5013B4FD" w14:textId="1F1331F1" w:rsidR="00591F8B" w:rsidRDefault="00591F8B" w:rsidP="00591F8B">
      <w:pPr>
        <w:pStyle w:val="SourceCode"/>
      </w:pPr>
    </w:p>
    <w:p w14:paraId="376EEC8D" w14:textId="77777777" w:rsidR="00A22DEB" w:rsidRDefault="00A22DEB" w:rsidP="00A22DEB">
      <w:pPr>
        <w:pStyle w:val="Question"/>
      </w:pPr>
    </w:p>
    <w:p w14:paraId="388B377E" w14:textId="0B4C9483" w:rsidR="00A22DEB" w:rsidRDefault="00A22DEB" w:rsidP="00A22DEB">
      <w:pPr>
        <w:pStyle w:val="Question"/>
      </w:pPr>
      <w:r>
        <w:t>Show what the compiler will generate behind the scenes?</w:t>
      </w:r>
      <w:r w:rsidR="004D2054">
        <w:t>???</w:t>
      </w:r>
    </w:p>
    <w:p w14:paraId="22DACB5C" w14:textId="77777777" w:rsidR="00A366AD" w:rsidRDefault="00A366AD" w:rsidP="00A366AD">
      <w:pPr>
        <w:pStyle w:val="SourceCode"/>
        <w:rPr>
          <w:rFonts w:eastAsiaTheme="minorHAnsi"/>
          <w:lang w:eastAsia="en-US"/>
        </w:rPr>
      </w:pPr>
      <w:r>
        <w:rPr>
          <w:rFonts w:eastAsiaTheme="minorHAnsi"/>
          <w:color w:val="0000FF"/>
          <w:lang w:eastAsia="en-US"/>
        </w:rPr>
        <w:t>public</w:t>
      </w:r>
      <w:r>
        <w:rPr>
          <w:rFonts w:eastAsiaTheme="minorHAnsi"/>
          <w:lang w:eastAsia="en-US"/>
        </w:rPr>
        <w:t xml:space="preserve"> </w:t>
      </w:r>
      <w:r>
        <w:rPr>
          <w:rFonts w:eastAsiaTheme="minorHAnsi"/>
          <w:color w:val="0000FF"/>
          <w:lang w:eastAsia="en-US"/>
        </w:rPr>
        <w:t>class</w:t>
      </w:r>
      <w:r>
        <w:rPr>
          <w:rFonts w:eastAsiaTheme="minorHAnsi"/>
          <w:lang w:eastAsia="en-US"/>
        </w:rPr>
        <w:t xml:space="preserve"> SomeClass2</w:t>
      </w:r>
    </w:p>
    <w:p w14:paraId="3EB83AB3" w14:textId="77777777" w:rsidR="00A366AD" w:rsidRDefault="00A366AD" w:rsidP="00A366AD">
      <w:pPr>
        <w:pStyle w:val="SourceCode"/>
        <w:rPr>
          <w:rFonts w:eastAsiaTheme="minorHAnsi"/>
          <w:lang w:eastAsia="en-US"/>
        </w:rPr>
      </w:pPr>
      <w:r>
        <w:rPr>
          <w:rFonts w:eastAsiaTheme="minorHAnsi"/>
          <w:lang w:eastAsia="en-US"/>
        </w:rPr>
        <w:t>{</w:t>
      </w:r>
    </w:p>
    <w:p w14:paraId="3CB0BA4C" w14:textId="77777777" w:rsidR="00A366AD" w:rsidRDefault="00A366AD" w:rsidP="00A366A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strdel MyEvent;</w:t>
      </w:r>
    </w:p>
    <w:p w14:paraId="62E7C435" w14:textId="77777777" w:rsidR="00A366AD" w:rsidRDefault="00A366AD" w:rsidP="00A366AD">
      <w:pPr>
        <w:pStyle w:val="SourceCode"/>
        <w:rPr>
          <w:rFonts w:eastAsiaTheme="minorHAnsi"/>
          <w:lang w:eastAsia="en-US"/>
        </w:rPr>
      </w:pPr>
    </w:p>
    <w:p w14:paraId="705F13D8" w14:textId="77777777" w:rsidR="00A366AD" w:rsidRDefault="00A366AD" w:rsidP="00A366A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add_MyEvent(strdel del) =&gt; </w:t>
      </w:r>
    </w:p>
    <w:p w14:paraId="0A894992" w14:textId="77777777" w:rsidR="00A366AD" w:rsidRDefault="00A366AD" w:rsidP="00A366AD">
      <w:pPr>
        <w:pStyle w:val="SourceCode"/>
        <w:rPr>
          <w:rFonts w:eastAsiaTheme="minorHAnsi"/>
          <w:lang w:eastAsia="en-US"/>
        </w:rPr>
      </w:pPr>
      <w:r>
        <w:rPr>
          <w:rFonts w:eastAsiaTheme="minorHAnsi"/>
          <w:lang w:eastAsia="en-US"/>
        </w:rPr>
        <w:tab/>
      </w:r>
      <w:r>
        <w:rPr>
          <w:rFonts w:eastAsiaTheme="minorHAnsi"/>
          <w:lang w:eastAsia="en-US"/>
        </w:rPr>
        <w:tab/>
        <w:t>MyEvent = (strdel)Delegate.Combine(MyEvent, del);</w:t>
      </w:r>
    </w:p>
    <w:p w14:paraId="4FD82281" w14:textId="77777777" w:rsidR="00A366AD" w:rsidRDefault="00A366AD" w:rsidP="00A366AD">
      <w:pPr>
        <w:pStyle w:val="SourceCode"/>
        <w:rPr>
          <w:rFonts w:eastAsiaTheme="minorHAnsi"/>
          <w:lang w:eastAsia="en-US"/>
        </w:rPr>
      </w:pPr>
      <w:r>
        <w:rPr>
          <w:rFonts w:eastAsiaTheme="minorHAnsi"/>
          <w:lang w:eastAsia="en-US"/>
        </w:rPr>
        <w:tab/>
      </w:r>
    </w:p>
    <w:p w14:paraId="31B09F1B" w14:textId="77777777" w:rsidR="00A366AD" w:rsidRDefault="00A366AD" w:rsidP="00A366AD">
      <w:pPr>
        <w:pStyle w:val="SourceCode"/>
        <w:rPr>
          <w:rFonts w:eastAsiaTheme="minorHAnsi"/>
          <w:lang w:eastAsia="en-US"/>
        </w:rPr>
      </w:pPr>
      <w:r>
        <w:rPr>
          <w:rFonts w:eastAsiaTheme="minorHAnsi"/>
          <w:lang w:eastAsia="en-US"/>
        </w:rPr>
        <w:tab/>
      </w:r>
      <w:r>
        <w:rPr>
          <w:rFonts w:eastAsiaTheme="minorHAnsi"/>
          <w:color w:val="0000FF"/>
          <w:lang w:eastAsia="en-US"/>
        </w:rPr>
        <w:t>public</w:t>
      </w:r>
      <w:r>
        <w:rPr>
          <w:rFonts w:eastAsiaTheme="minorHAnsi"/>
          <w:lang w:eastAsia="en-US"/>
        </w:rPr>
        <w:t xml:space="preserve"> </w:t>
      </w:r>
      <w:r>
        <w:rPr>
          <w:rFonts w:eastAsiaTheme="minorHAnsi"/>
          <w:color w:val="0000FF"/>
          <w:lang w:eastAsia="en-US"/>
        </w:rPr>
        <w:t>void</w:t>
      </w:r>
      <w:r>
        <w:rPr>
          <w:rFonts w:eastAsiaTheme="minorHAnsi"/>
          <w:lang w:eastAsia="en-US"/>
        </w:rPr>
        <w:t xml:space="preserve"> remove_MyEvent(strdel del) =&gt; </w:t>
      </w:r>
    </w:p>
    <w:p w14:paraId="5FD4AC64" w14:textId="77777777" w:rsidR="00A366AD" w:rsidRDefault="00A366AD" w:rsidP="00A366AD">
      <w:pPr>
        <w:pStyle w:val="SourceCode"/>
        <w:rPr>
          <w:rFonts w:eastAsiaTheme="minorHAnsi"/>
          <w:lang w:eastAsia="en-US"/>
        </w:rPr>
      </w:pPr>
      <w:r>
        <w:rPr>
          <w:rFonts w:eastAsiaTheme="minorHAnsi"/>
          <w:lang w:eastAsia="en-US"/>
        </w:rPr>
        <w:tab/>
      </w:r>
      <w:r>
        <w:rPr>
          <w:rFonts w:eastAsiaTheme="minorHAnsi"/>
          <w:lang w:eastAsia="en-US"/>
        </w:rPr>
        <w:tab/>
        <w:t>MyEvent = (strdel)Delegate.Remove(MyEvent, del);</w:t>
      </w:r>
    </w:p>
    <w:p w14:paraId="7CE67382" w14:textId="77777777" w:rsidR="00A366AD" w:rsidRDefault="00A366AD" w:rsidP="00A366AD">
      <w:pPr>
        <w:pStyle w:val="SourceCode"/>
        <w:rPr>
          <w:rFonts w:eastAsiaTheme="minorHAnsi"/>
          <w:lang w:eastAsia="en-US"/>
        </w:rPr>
      </w:pPr>
      <w:r>
        <w:rPr>
          <w:rFonts w:eastAsiaTheme="minorHAnsi"/>
          <w:lang w:eastAsia="en-US"/>
        </w:rPr>
        <w:t>}</w:t>
      </w:r>
    </w:p>
    <w:p w14:paraId="6C659DED" w14:textId="77777777" w:rsidR="00591F8B" w:rsidRPr="00591F8B" w:rsidRDefault="00591F8B" w:rsidP="00591F8B">
      <w:pPr>
        <w:pStyle w:val="SourceCode"/>
      </w:pPr>
    </w:p>
    <w:p w14:paraId="1A2979E6" w14:textId="595E13C0" w:rsidR="00A366AD" w:rsidRDefault="00A366AD" w:rsidP="00A366AD">
      <w:pPr>
        <w:pStyle w:val="Question"/>
      </w:pPr>
      <w:r>
        <w:t>What else is needed?</w:t>
      </w:r>
    </w:p>
    <w:p w14:paraId="09289069" w14:textId="358D77AF" w:rsidR="00A366AD" w:rsidRPr="00A366AD" w:rsidRDefault="00A366AD" w:rsidP="00A366AD">
      <w:pPr>
        <w:pStyle w:val="Answer"/>
      </w:pPr>
      <w:r>
        <w:t xml:space="preserve">A method resposible for </w:t>
      </w:r>
      <w:r w:rsidR="00416310">
        <w:t>notifying registed listeners</w:t>
      </w:r>
    </w:p>
    <w:p w14:paraId="1B83EE18" w14:textId="2FF9B88B" w:rsidR="00281C25" w:rsidRDefault="00281C25" w:rsidP="00281C25">
      <w:pPr>
        <w:pStyle w:val="Question"/>
      </w:pPr>
      <w:r>
        <w:t>Write such code?</w:t>
      </w:r>
    </w:p>
    <w:p w14:paraId="2F51C172"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p>
    <w:p w14:paraId="6E770B20"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2B91AF"/>
          <w:szCs w:val="20"/>
        </w:rPr>
        <w:t>strdel</w:t>
      </w:r>
      <w:r>
        <w:rPr>
          <w:rFonts w:ascii="Courier New" w:hAnsi="Courier New" w:cs="Courier New"/>
          <w:noProof/>
          <w:szCs w:val="20"/>
        </w:rPr>
        <w:t xml:space="preserve"> delA = </w:t>
      </w:r>
      <w:r>
        <w:rPr>
          <w:rFonts w:ascii="Courier New" w:hAnsi="Courier New" w:cs="Courier New"/>
          <w:noProof/>
          <w:color w:val="0000FF"/>
          <w:szCs w:val="20"/>
        </w:rPr>
        <w:t>new</w:t>
      </w:r>
      <w:r>
        <w:rPr>
          <w:rFonts w:ascii="Courier New" w:hAnsi="Courier New" w:cs="Courier New"/>
          <w:noProof/>
          <w:szCs w:val="20"/>
        </w:rPr>
        <w:t xml:space="preserve"> </w:t>
      </w:r>
      <w:r>
        <w:rPr>
          <w:rFonts w:ascii="Courier New" w:hAnsi="Courier New" w:cs="Courier New"/>
          <w:noProof/>
          <w:color w:val="2B91AF"/>
          <w:szCs w:val="20"/>
        </w:rPr>
        <w:t>strdel</w:t>
      </w:r>
      <w:r>
        <w:rPr>
          <w:rFonts w:ascii="Courier New" w:hAnsi="Courier New" w:cs="Courier New"/>
          <w:noProof/>
          <w:szCs w:val="20"/>
        </w:rPr>
        <w:t>(</w:t>
      </w:r>
      <w:r>
        <w:rPr>
          <w:rFonts w:ascii="Courier New" w:hAnsi="Courier New" w:cs="Courier New"/>
          <w:noProof/>
          <w:color w:val="0000FF"/>
          <w:szCs w:val="20"/>
        </w:rPr>
        <w:t>this</w:t>
      </w:r>
      <w:r>
        <w:rPr>
          <w:rFonts w:ascii="Courier New" w:hAnsi="Courier New" w:cs="Courier New"/>
          <w:noProof/>
          <w:szCs w:val="20"/>
        </w:rPr>
        <w:t>.SomeInstanceMethod);</w:t>
      </w:r>
    </w:p>
    <w:p w14:paraId="67F2CD39" w14:textId="77777777" w:rsidR="00281C25" w:rsidRPr="00E217A7" w:rsidRDefault="00281C25" w:rsidP="00281C25">
      <w:pPr>
        <w:autoSpaceDE w:val="0"/>
        <w:autoSpaceDN w:val="0"/>
        <w:adjustRightInd w:val="0"/>
        <w:rPr>
          <w:rFonts w:ascii="Courier New" w:hAnsi="Courier New" w:cs="Courier New"/>
          <w:noProof/>
          <w:szCs w:val="20"/>
          <w:lang w:val="sv-SE"/>
        </w:rPr>
      </w:pPr>
      <w:r>
        <w:rPr>
          <w:rFonts w:ascii="Courier New" w:hAnsi="Courier New" w:cs="Courier New"/>
          <w:noProof/>
          <w:szCs w:val="20"/>
        </w:rPr>
        <w:t xml:space="preserve">      </w:t>
      </w:r>
      <w:r w:rsidRPr="00E217A7">
        <w:rPr>
          <w:rFonts w:ascii="Courier New" w:hAnsi="Courier New" w:cs="Courier New"/>
          <w:noProof/>
          <w:color w:val="2B91AF"/>
          <w:szCs w:val="20"/>
          <w:lang w:val="sv-SE"/>
        </w:rPr>
        <w:t>Delegate</w:t>
      </w:r>
      <w:r w:rsidRPr="00E217A7">
        <w:rPr>
          <w:rFonts w:ascii="Courier New" w:hAnsi="Courier New" w:cs="Courier New"/>
          <w:noProof/>
          <w:szCs w:val="20"/>
          <w:lang w:val="sv-SE"/>
        </w:rPr>
        <w:t>[] dels = delA.GetInvocationList();</w:t>
      </w:r>
    </w:p>
    <w:p w14:paraId="68B7F49F" w14:textId="77777777" w:rsidR="00281C25" w:rsidRPr="00E217A7" w:rsidRDefault="00281C25" w:rsidP="00281C25">
      <w:pPr>
        <w:autoSpaceDE w:val="0"/>
        <w:autoSpaceDN w:val="0"/>
        <w:adjustRightInd w:val="0"/>
        <w:rPr>
          <w:rFonts w:ascii="Courier New" w:hAnsi="Courier New" w:cs="Courier New"/>
          <w:noProof/>
          <w:szCs w:val="20"/>
          <w:lang w:val="sv-SE"/>
        </w:rPr>
      </w:pPr>
    </w:p>
    <w:p w14:paraId="74306DB2" w14:textId="77777777" w:rsidR="00281C25" w:rsidRPr="00E217A7" w:rsidRDefault="00281C25" w:rsidP="00281C25">
      <w:pPr>
        <w:autoSpaceDE w:val="0"/>
        <w:autoSpaceDN w:val="0"/>
        <w:adjustRightInd w:val="0"/>
        <w:rPr>
          <w:rFonts w:ascii="Courier New" w:hAnsi="Courier New" w:cs="Courier New"/>
          <w:noProof/>
          <w:szCs w:val="20"/>
          <w:lang w:val="sv-SE"/>
        </w:rPr>
      </w:pPr>
      <w:r w:rsidRPr="00E217A7">
        <w:rPr>
          <w:rFonts w:ascii="Courier New" w:hAnsi="Courier New" w:cs="Courier New"/>
          <w:noProof/>
          <w:szCs w:val="20"/>
          <w:lang w:val="sv-SE"/>
        </w:rPr>
        <w:t xml:space="preserve">      </w:t>
      </w:r>
      <w:r w:rsidRPr="00E217A7">
        <w:rPr>
          <w:rFonts w:ascii="Courier New" w:hAnsi="Courier New" w:cs="Courier New"/>
          <w:noProof/>
          <w:color w:val="0000FF"/>
          <w:szCs w:val="20"/>
          <w:lang w:val="sv-SE"/>
        </w:rPr>
        <w:t>foreach</w:t>
      </w:r>
      <w:r w:rsidRPr="00E217A7">
        <w:rPr>
          <w:rFonts w:ascii="Courier New" w:hAnsi="Courier New" w:cs="Courier New"/>
          <w:noProof/>
          <w:szCs w:val="20"/>
          <w:lang w:val="sv-SE"/>
        </w:rPr>
        <w:t xml:space="preserve"> (</w:t>
      </w:r>
      <w:r w:rsidRPr="00E217A7">
        <w:rPr>
          <w:rFonts w:ascii="Courier New" w:hAnsi="Courier New" w:cs="Courier New"/>
          <w:noProof/>
          <w:color w:val="2B91AF"/>
          <w:szCs w:val="20"/>
          <w:lang w:val="sv-SE"/>
        </w:rPr>
        <w:t>strdel</w:t>
      </w:r>
      <w:r w:rsidRPr="00E217A7">
        <w:rPr>
          <w:rFonts w:ascii="Courier New" w:hAnsi="Courier New" w:cs="Courier New"/>
          <w:noProof/>
          <w:szCs w:val="20"/>
          <w:lang w:val="sv-SE"/>
        </w:rPr>
        <w:t xml:space="preserve"> del </w:t>
      </w:r>
      <w:r w:rsidRPr="00E217A7">
        <w:rPr>
          <w:rFonts w:ascii="Courier New" w:hAnsi="Courier New" w:cs="Courier New"/>
          <w:noProof/>
          <w:color w:val="0000FF"/>
          <w:szCs w:val="20"/>
          <w:lang w:val="sv-SE"/>
        </w:rPr>
        <w:t>in</w:t>
      </w:r>
      <w:r w:rsidRPr="00E217A7">
        <w:rPr>
          <w:rFonts w:ascii="Courier New" w:hAnsi="Courier New" w:cs="Courier New"/>
          <w:noProof/>
          <w:szCs w:val="20"/>
          <w:lang w:val="sv-SE"/>
        </w:rPr>
        <w:t xml:space="preserve"> dels)</w:t>
      </w:r>
    </w:p>
    <w:p w14:paraId="00ED4220" w14:textId="77777777" w:rsidR="00281C25" w:rsidRDefault="00281C25" w:rsidP="00281C25">
      <w:pPr>
        <w:autoSpaceDE w:val="0"/>
        <w:autoSpaceDN w:val="0"/>
        <w:adjustRightInd w:val="0"/>
        <w:rPr>
          <w:rFonts w:ascii="Courier New" w:hAnsi="Courier New" w:cs="Courier New"/>
          <w:noProof/>
          <w:szCs w:val="20"/>
        </w:rPr>
      </w:pPr>
      <w:r w:rsidRPr="00E217A7">
        <w:rPr>
          <w:rFonts w:ascii="Courier New" w:hAnsi="Courier New" w:cs="Courier New"/>
          <w:noProof/>
          <w:szCs w:val="20"/>
          <w:lang w:val="sv-SE"/>
        </w:rPr>
        <w:t xml:space="preserve">      </w:t>
      </w:r>
      <w:r>
        <w:rPr>
          <w:rFonts w:ascii="Courier New" w:hAnsi="Courier New" w:cs="Courier New"/>
          <w:noProof/>
          <w:szCs w:val="20"/>
        </w:rPr>
        <w:t>{</w:t>
      </w:r>
    </w:p>
    <w:p w14:paraId="290E6DDD" w14:textId="77777777" w:rsidR="00281C25" w:rsidRDefault="00281C25" w:rsidP="00281C25">
      <w:pPr>
        <w:autoSpaceDE w:val="0"/>
        <w:autoSpaceDN w:val="0"/>
        <w:adjustRightInd w:val="0"/>
        <w:rPr>
          <w:rFonts w:ascii="Courier New" w:hAnsi="Courier New" w:cs="Courier New"/>
          <w:noProof/>
          <w:color w:val="0000FF"/>
          <w:szCs w:val="20"/>
        </w:rPr>
      </w:pPr>
      <w:r>
        <w:rPr>
          <w:rFonts w:ascii="Courier New" w:hAnsi="Courier New" w:cs="Courier New"/>
          <w:noProof/>
          <w:szCs w:val="20"/>
        </w:rPr>
        <w:t xml:space="preserve">        </w:t>
      </w:r>
      <w:r>
        <w:rPr>
          <w:rFonts w:ascii="Courier New" w:hAnsi="Courier New" w:cs="Courier New"/>
          <w:noProof/>
          <w:color w:val="0000FF"/>
          <w:szCs w:val="20"/>
        </w:rPr>
        <w:t>try</w:t>
      </w:r>
    </w:p>
    <w:p w14:paraId="29997F85"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p>
    <w:p w14:paraId="00BDD432"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del(</w:t>
      </w:r>
      <w:r>
        <w:rPr>
          <w:rFonts w:ascii="Courier New" w:hAnsi="Courier New" w:cs="Courier New"/>
          <w:noProof/>
          <w:color w:val="A31515"/>
          <w:szCs w:val="20"/>
        </w:rPr>
        <w:t>"Test"</w:t>
      </w:r>
      <w:r>
        <w:rPr>
          <w:rFonts w:ascii="Courier New" w:hAnsi="Courier New" w:cs="Courier New"/>
          <w:noProof/>
          <w:szCs w:val="20"/>
        </w:rPr>
        <w:t>);</w:t>
      </w:r>
    </w:p>
    <w:p w14:paraId="0D8226D8"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lastRenderedPageBreak/>
        <w:t xml:space="preserve">        }</w:t>
      </w:r>
    </w:p>
    <w:p w14:paraId="5518EFCB"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r>
        <w:rPr>
          <w:rFonts w:ascii="Courier New" w:hAnsi="Courier New" w:cs="Courier New"/>
          <w:noProof/>
          <w:color w:val="0000FF"/>
          <w:szCs w:val="20"/>
        </w:rPr>
        <w:t>catch</w:t>
      </w:r>
      <w:r>
        <w:rPr>
          <w:rFonts w:ascii="Courier New" w:hAnsi="Courier New" w:cs="Courier New"/>
          <w:noProof/>
          <w:szCs w:val="20"/>
        </w:rPr>
        <w:t xml:space="preserve"> (</w:t>
      </w:r>
      <w:r>
        <w:rPr>
          <w:rFonts w:ascii="Courier New" w:hAnsi="Courier New" w:cs="Courier New"/>
          <w:noProof/>
          <w:color w:val="2B91AF"/>
          <w:szCs w:val="20"/>
        </w:rPr>
        <w:t>Exception</w:t>
      </w:r>
      <w:r>
        <w:rPr>
          <w:rFonts w:ascii="Courier New" w:hAnsi="Courier New" w:cs="Courier New"/>
          <w:noProof/>
          <w:szCs w:val="20"/>
        </w:rPr>
        <w:t xml:space="preserve"> ex) { }</w:t>
      </w:r>
    </w:p>
    <w:p w14:paraId="38B418BC" w14:textId="77777777" w:rsidR="00281C25" w:rsidRDefault="00281C25" w:rsidP="00281C25">
      <w:pPr>
        <w:autoSpaceDE w:val="0"/>
        <w:autoSpaceDN w:val="0"/>
        <w:adjustRightInd w:val="0"/>
        <w:rPr>
          <w:rFonts w:ascii="Courier New" w:hAnsi="Courier New" w:cs="Courier New"/>
          <w:noProof/>
          <w:szCs w:val="20"/>
        </w:rPr>
      </w:pPr>
      <w:r>
        <w:rPr>
          <w:rFonts w:ascii="Courier New" w:hAnsi="Courier New" w:cs="Courier New"/>
          <w:noProof/>
          <w:szCs w:val="20"/>
        </w:rPr>
        <w:t xml:space="preserve">      }</w:t>
      </w:r>
    </w:p>
    <w:p w14:paraId="7025C3E7" w14:textId="77777777" w:rsidR="00281C25" w:rsidRPr="00112EFE" w:rsidRDefault="00281C25" w:rsidP="00281C25">
      <w:pPr>
        <w:rPr>
          <w:b/>
        </w:rPr>
      </w:pPr>
      <w:r>
        <w:rPr>
          <w:rFonts w:ascii="Courier New" w:hAnsi="Courier New" w:cs="Courier New"/>
          <w:noProof/>
          <w:szCs w:val="20"/>
        </w:rPr>
        <w:t xml:space="preserve">    }</w:t>
      </w:r>
    </w:p>
    <w:p w14:paraId="73D96C6D" w14:textId="77777777" w:rsidR="00281C25" w:rsidRPr="00DC2101" w:rsidRDefault="00281C25" w:rsidP="00281C25">
      <w:pPr>
        <w:pStyle w:val="Heading2"/>
        <w:numPr>
          <w:ilvl w:val="2"/>
          <w:numId w:val="0"/>
        </w:numPr>
        <w:spacing w:before="0" w:line="240" w:lineRule="auto"/>
      </w:pPr>
      <w:r>
        <w:br w:type="page"/>
      </w:r>
    </w:p>
    <w:p w14:paraId="6477EC33" w14:textId="566701DE" w:rsidR="003D380E" w:rsidRDefault="003D380E" w:rsidP="00AA3268">
      <w:pPr>
        <w:pStyle w:val="QuestionSubSection"/>
      </w:pPr>
    </w:p>
    <w:p w14:paraId="37F43868" w14:textId="01A75CFF" w:rsidR="003D380E" w:rsidRPr="002F35B5" w:rsidRDefault="00EA05C1" w:rsidP="002F35B5">
      <w:pPr>
        <w:pStyle w:val="Answer"/>
      </w:pPr>
      <w:r w:rsidRPr="00155F9C">
        <w:rPr>
          <w:noProof/>
        </w:rPr>
        <w:drawing>
          <wp:inline distT="0" distB="0" distL="0" distR="0" wp14:anchorId="0CA74D59" wp14:editId="6A6D5774">
            <wp:extent cx="5731510" cy="26238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23820"/>
                    </a:xfrm>
                    <a:prstGeom prst="rect">
                      <a:avLst/>
                    </a:prstGeom>
                  </pic:spPr>
                </pic:pic>
              </a:graphicData>
            </a:graphic>
          </wp:inline>
        </w:drawing>
      </w:r>
    </w:p>
    <w:sectPr w:rsidR="003D380E" w:rsidRPr="002F35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B7B99C" w14:textId="77777777" w:rsidR="006F6D34" w:rsidRDefault="006F6D34" w:rsidP="00DC0620">
      <w:r>
        <w:separator/>
      </w:r>
    </w:p>
  </w:endnote>
  <w:endnote w:type="continuationSeparator" w:id="0">
    <w:p w14:paraId="30022080" w14:textId="77777777" w:rsidR="006F6D34" w:rsidRDefault="006F6D34" w:rsidP="00DC0620">
      <w:r>
        <w:continuationSeparator/>
      </w:r>
    </w:p>
  </w:endnote>
  <w:endnote w:type="continuationNotice" w:id="1">
    <w:p w14:paraId="580A3C5E" w14:textId="77777777" w:rsidR="006F6D34" w:rsidRDefault="006F6D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4A567" w14:textId="77777777" w:rsidR="006F6D34" w:rsidRDefault="006F6D34" w:rsidP="00DC0620">
      <w:r>
        <w:separator/>
      </w:r>
    </w:p>
  </w:footnote>
  <w:footnote w:type="continuationSeparator" w:id="0">
    <w:p w14:paraId="5D3FA87F" w14:textId="77777777" w:rsidR="006F6D34" w:rsidRDefault="006F6D34" w:rsidP="00DC0620">
      <w:r>
        <w:continuationSeparator/>
      </w:r>
    </w:p>
  </w:footnote>
  <w:footnote w:type="continuationNotice" w:id="1">
    <w:p w14:paraId="40C25B63" w14:textId="77777777" w:rsidR="006F6D34" w:rsidRDefault="006F6D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AE441D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B2C8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64EEE0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7E694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1C8F33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1288D1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16E05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0E2DC1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34455DE"/>
    <w:lvl w:ilvl="0">
      <w:start w:val="1"/>
      <w:numFmt w:val="decimal"/>
      <w:pStyle w:val="ListNumber"/>
      <w:lvlText w:val="%1."/>
      <w:lvlJc w:val="left"/>
      <w:pPr>
        <w:ind w:left="927" w:hanging="360"/>
      </w:pPr>
      <w:rPr>
        <w:rFonts w:hint="default"/>
        <w:color w:val="00B0F0" w:themeColor="accent1"/>
      </w:rPr>
    </w:lvl>
  </w:abstractNum>
  <w:abstractNum w:abstractNumId="9" w15:restartNumberingAfterBreak="0">
    <w:nsid w:val="FFFFFF89"/>
    <w:multiLevelType w:val="singleLevel"/>
    <w:tmpl w:val="8856F0AE"/>
    <w:lvl w:ilvl="0">
      <w:start w:val="1"/>
      <w:numFmt w:val="bullet"/>
      <w:pStyle w:val="ListBullet"/>
      <w:lvlText w:val=""/>
      <w:lvlJc w:val="left"/>
      <w:pPr>
        <w:ind w:left="927" w:hanging="360"/>
      </w:pPr>
      <w:rPr>
        <w:rFonts w:ascii="Symbol" w:hAnsi="Symbol" w:hint="default"/>
        <w:color w:val="00B0F0" w:themeColor="accent1"/>
        <w:u w:color="00B050"/>
      </w:rPr>
    </w:lvl>
  </w:abstractNum>
  <w:abstractNum w:abstractNumId="10" w15:restartNumberingAfterBreak="0">
    <w:nsid w:val="0000000E"/>
    <w:multiLevelType w:val="singleLevel"/>
    <w:tmpl w:val="43CC590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CB6443"/>
    <w:multiLevelType w:val="hybridMultilevel"/>
    <w:tmpl w:val="3A5ADD10"/>
    <w:lvl w:ilvl="0" w:tplc="FAA2B6F2">
      <w:start w:val="1"/>
      <w:numFmt w:val="decimal"/>
      <w:pStyle w:val="TutorialStep"/>
      <w:lvlText w:val="%1."/>
      <w:lvlJc w:val="left"/>
      <w:pPr>
        <w:ind w:left="720" w:hanging="360"/>
      </w:pPr>
      <w:rPr>
        <w:rFonts w:hint="default"/>
        <w:color w:val="00B0F0" w:themeColor="accent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6146CD6"/>
    <w:multiLevelType w:val="multilevel"/>
    <w:tmpl w:val="FD985614"/>
    <w:styleLink w:val="Headings"/>
    <w:lvl w:ilvl="0">
      <w:start w:val="1"/>
      <w:numFmt w:val="decimal"/>
      <w:lvlText w:val="Chapter %1"/>
      <w:lvlJc w:val="left"/>
      <w:pPr>
        <w:ind w:left="0" w:firstLine="0"/>
      </w:pPr>
      <w:rPr>
        <w:rFonts w:hint="default"/>
        <w:sz w:val="52"/>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06B32642"/>
    <w:multiLevelType w:val="multilevel"/>
    <w:tmpl w:val="07DCD7AC"/>
    <w:styleLink w:val="KennysListStyles"/>
    <w:lvl w:ilvl="0">
      <w:start w:val="1"/>
      <w:numFmt w:val="decimal"/>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8722F7B"/>
    <w:multiLevelType w:val="hybridMultilevel"/>
    <w:tmpl w:val="5FC80332"/>
    <w:lvl w:ilvl="0" w:tplc="1CDED38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AED66AB"/>
    <w:multiLevelType w:val="hybridMultilevel"/>
    <w:tmpl w:val="1C1E2A26"/>
    <w:lvl w:ilvl="0" w:tplc="73D67996">
      <w:start w:val="1"/>
      <w:numFmt w:val="bullet"/>
      <w:lvlText w:val=""/>
      <w:lvlJc w:val="left"/>
      <w:pPr>
        <w:ind w:left="720" w:hanging="360"/>
      </w:pPr>
      <w:rPr>
        <w:rFonts w:ascii="Symbol" w:hAnsi="Symbol" w:hint="default"/>
        <w:color w:val="00B0F0" w:themeColor="accent1"/>
        <w:u w:color="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CB360F6"/>
    <w:multiLevelType w:val="hybridMultilevel"/>
    <w:tmpl w:val="F044F1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1FB7AB5"/>
    <w:multiLevelType w:val="hybridMultilevel"/>
    <w:tmpl w:val="A7D04F3A"/>
    <w:lvl w:ilvl="0" w:tplc="BAACFA1A">
      <w:start w:val="1"/>
      <w:numFmt w:val="bullet"/>
      <w:lvlText w:val=""/>
      <w:lvlJc w:val="left"/>
      <w:pPr>
        <w:tabs>
          <w:tab w:val="num" w:pos="720"/>
        </w:tabs>
        <w:ind w:left="720" w:hanging="360"/>
      </w:pPr>
      <w:rPr>
        <w:rFonts w:ascii="Symbol" w:hAnsi="Symbol" w:hint="default"/>
      </w:rPr>
    </w:lvl>
    <w:lvl w:ilvl="1" w:tplc="6E52DB08" w:tentative="1">
      <w:start w:val="1"/>
      <w:numFmt w:val="bullet"/>
      <w:lvlText w:val=""/>
      <w:lvlJc w:val="left"/>
      <w:pPr>
        <w:tabs>
          <w:tab w:val="num" w:pos="1440"/>
        </w:tabs>
        <w:ind w:left="1440" w:hanging="360"/>
      </w:pPr>
      <w:rPr>
        <w:rFonts w:ascii="Symbol" w:hAnsi="Symbol" w:hint="default"/>
      </w:rPr>
    </w:lvl>
    <w:lvl w:ilvl="2" w:tplc="4ED6BE62" w:tentative="1">
      <w:start w:val="1"/>
      <w:numFmt w:val="bullet"/>
      <w:lvlText w:val=""/>
      <w:lvlJc w:val="left"/>
      <w:pPr>
        <w:tabs>
          <w:tab w:val="num" w:pos="2160"/>
        </w:tabs>
        <w:ind w:left="2160" w:hanging="360"/>
      </w:pPr>
      <w:rPr>
        <w:rFonts w:ascii="Symbol" w:hAnsi="Symbol" w:hint="default"/>
      </w:rPr>
    </w:lvl>
    <w:lvl w:ilvl="3" w:tplc="4F026480" w:tentative="1">
      <w:start w:val="1"/>
      <w:numFmt w:val="bullet"/>
      <w:lvlText w:val=""/>
      <w:lvlJc w:val="left"/>
      <w:pPr>
        <w:tabs>
          <w:tab w:val="num" w:pos="2880"/>
        </w:tabs>
        <w:ind w:left="2880" w:hanging="360"/>
      </w:pPr>
      <w:rPr>
        <w:rFonts w:ascii="Symbol" w:hAnsi="Symbol" w:hint="default"/>
      </w:rPr>
    </w:lvl>
    <w:lvl w:ilvl="4" w:tplc="0A082C62" w:tentative="1">
      <w:start w:val="1"/>
      <w:numFmt w:val="bullet"/>
      <w:lvlText w:val=""/>
      <w:lvlJc w:val="left"/>
      <w:pPr>
        <w:tabs>
          <w:tab w:val="num" w:pos="3600"/>
        </w:tabs>
        <w:ind w:left="3600" w:hanging="360"/>
      </w:pPr>
      <w:rPr>
        <w:rFonts w:ascii="Symbol" w:hAnsi="Symbol" w:hint="default"/>
      </w:rPr>
    </w:lvl>
    <w:lvl w:ilvl="5" w:tplc="F01CFED0" w:tentative="1">
      <w:start w:val="1"/>
      <w:numFmt w:val="bullet"/>
      <w:lvlText w:val=""/>
      <w:lvlJc w:val="left"/>
      <w:pPr>
        <w:tabs>
          <w:tab w:val="num" w:pos="4320"/>
        </w:tabs>
        <w:ind w:left="4320" w:hanging="360"/>
      </w:pPr>
      <w:rPr>
        <w:rFonts w:ascii="Symbol" w:hAnsi="Symbol" w:hint="default"/>
      </w:rPr>
    </w:lvl>
    <w:lvl w:ilvl="6" w:tplc="29C2409C" w:tentative="1">
      <w:start w:val="1"/>
      <w:numFmt w:val="bullet"/>
      <w:lvlText w:val=""/>
      <w:lvlJc w:val="left"/>
      <w:pPr>
        <w:tabs>
          <w:tab w:val="num" w:pos="5040"/>
        </w:tabs>
        <w:ind w:left="5040" w:hanging="360"/>
      </w:pPr>
      <w:rPr>
        <w:rFonts w:ascii="Symbol" w:hAnsi="Symbol" w:hint="default"/>
      </w:rPr>
    </w:lvl>
    <w:lvl w:ilvl="7" w:tplc="097C1F4C" w:tentative="1">
      <w:start w:val="1"/>
      <w:numFmt w:val="bullet"/>
      <w:lvlText w:val=""/>
      <w:lvlJc w:val="left"/>
      <w:pPr>
        <w:tabs>
          <w:tab w:val="num" w:pos="5760"/>
        </w:tabs>
        <w:ind w:left="5760" w:hanging="360"/>
      </w:pPr>
      <w:rPr>
        <w:rFonts w:ascii="Symbol" w:hAnsi="Symbol" w:hint="default"/>
      </w:rPr>
    </w:lvl>
    <w:lvl w:ilvl="8" w:tplc="134A6828"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1558033B"/>
    <w:multiLevelType w:val="hybridMultilevel"/>
    <w:tmpl w:val="5ACA6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78449C8"/>
    <w:multiLevelType w:val="hybridMultilevel"/>
    <w:tmpl w:val="9F308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A224967"/>
    <w:multiLevelType w:val="hybridMultilevel"/>
    <w:tmpl w:val="7B90B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39C5856"/>
    <w:multiLevelType w:val="hybridMultilevel"/>
    <w:tmpl w:val="47FAC0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3E0795E"/>
    <w:multiLevelType w:val="singleLevel"/>
    <w:tmpl w:val="2EA27EBE"/>
    <w:lvl w:ilvl="0">
      <w:start w:val="1"/>
      <w:numFmt w:val="bullet"/>
      <w:pStyle w:val="ListBullet0"/>
      <w:lvlText w:val=""/>
      <w:lvlJc w:val="left"/>
      <w:pPr>
        <w:tabs>
          <w:tab w:val="num" w:pos="360"/>
        </w:tabs>
        <w:ind w:left="360" w:hanging="360"/>
      </w:pPr>
      <w:rPr>
        <w:rFonts w:ascii="Symbol" w:hAnsi="Symbol" w:hint="default"/>
      </w:rPr>
    </w:lvl>
  </w:abstractNum>
  <w:abstractNum w:abstractNumId="23" w15:restartNumberingAfterBreak="0">
    <w:nsid w:val="27813D84"/>
    <w:multiLevelType w:val="hybridMultilevel"/>
    <w:tmpl w:val="6F7C8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18169A0"/>
    <w:multiLevelType w:val="hybridMultilevel"/>
    <w:tmpl w:val="F624853C"/>
    <w:lvl w:ilvl="0" w:tplc="674C33F4">
      <w:start w:val="1"/>
      <w:numFmt w:val="decimal"/>
      <w:pStyle w:val="AQuestion"/>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47C2E4E"/>
    <w:multiLevelType w:val="hybridMultilevel"/>
    <w:tmpl w:val="4CF6051C"/>
    <w:lvl w:ilvl="0" w:tplc="69F8C12A">
      <w:start w:val="1"/>
      <w:numFmt w:val="bullet"/>
      <w:lvlText w:val=""/>
      <w:lvlJc w:val="left"/>
      <w:pPr>
        <w:tabs>
          <w:tab w:val="num" w:pos="720"/>
        </w:tabs>
        <w:ind w:left="720" w:hanging="360"/>
      </w:pPr>
      <w:rPr>
        <w:rFonts w:ascii="Symbol" w:hAnsi="Symbol" w:hint="default"/>
      </w:rPr>
    </w:lvl>
    <w:lvl w:ilvl="1" w:tplc="E23E2586" w:tentative="1">
      <w:start w:val="1"/>
      <w:numFmt w:val="bullet"/>
      <w:lvlText w:val=""/>
      <w:lvlJc w:val="left"/>
      <w:pPr>
        <w:tabs>
          <w:tab w:val="num" w:pos="1440"/>
        </w:tabs>
        <w:ind w:left="1440" w:hanging="360"/>
      </w:pPr>
      <w:rPr>
        <w:rFonts w:ascii="Symbol" w:hAnsi="Symbol" w:hint="default"/>
      </w:rPr>
    </w:lvl>
    <w:lvl w:ilvl="2" w:tplc="DD861114" w:tentative="1">
      <w:start w:val="1"/>
      <w:numFmt w:val="bullet"/>
      <w:lvlText w:val=""/>
      <w:lvlJc w:val="left"/>
      <w:pPr>
        <w:tabs>
          <w:tab w:val="num" w:pos="2160"/>
        </w:tabs>
        <w:ind w:left="2160" w:hanging="360"/>
      </w:pPr>
      <w:rPr>
        <w:rFonts w:ascii="Symbol" w:hAnsi="Symbol" w:hint="default"/>
      </w:rPr>
    </w:lvl>
    <w:lvl w:ilvl="3" w:tplc="ACD01B0E" w:tentative="1">
      <w:start w:val="1"/>
      <w:numFmt w:val="bullet"/>
      <w:lvlText w:val=""/>
      <w:lvlJc w:val="left"/>
      <w:pPr>
        <w:tabs>
          <w:tab w:val="num" w:pos="2880"/>
        </w:tabs>
        <w:ind w:left="2880" w:hanging="360"/>
      </w:pPr>
      <w:rPr>
        <w:rFonts w:ascii="Symbol" w:hAnsi="Symbol" w:hint="default"/>
      </w:rPr>
    </w:lvl>
    <w:lvl w:ilvl="4" w:tplc="559CA752" w:tentative="1">
      <w:start w:val="1"/>
      <w:numFmt w:val="bullet"/>
      <w:lvlText w:val=""/>
      <w:lvlJc w:val="left"/>
      <w:pPr>
        <w:tabs>
          <w:tab w:val="num" w:pos="3600"/>
        </w:tabs>
        <w:ind w:left="3600" w:hanging="360"/>
      </w:pPr>
      <w:rPr>
        <w:rFonts w:ascii="Symbol" w:hAnsi="Symbol" w:hint="default"/>
      </w:rPr>
    </w:lvl>
    <w:lvl w:ilvl="5" w:tplc="A448FBC8" w:tentative="1">
      <w:start w:val="1"/>
      <w:numFmt w:val="bullet"/>
      <w:lvlText w:val=""/>
      <w:lvlJc w:val="left"/>
      <w:pPr>
        <w:tabs>
          <w:tab w:val="num" w:pos="4320"/>
        </w:tabs>
        <w:ind w:left="4320" w:hanging="360"/>
      </w:pPr>
      <w:rPr>
        <w:rFonts w:ascii="Symbol" w:hAnsi="Symbol" w:hint="default"/>
      </w:rPr>
    </w:lvl>
    <w:lvl w:ilvl="6" w:tplc="E572CAE0" w:tentative="1">
      <w:start w:val="1"/>
      <w:numFmt w:val="bullet"/>
      <w:lvlText w:val=""/>
      <w:lvlJc w:val="left"/>
      <w:pPr>
        <w:tabs>
          <w:tab w:val="num" w:pos="5040"/>
        </w:tabs>
        <w:ind w:left="5040" w:hanging="360"/>
      </w:pPr>
      <w:rPr>
        <w:rFonts w:ascii="Symbol" w:hAnsi="Symbol" w:hint="default"/>
      </w:rPr>
    </w:lvl>
    <w:lvl w:ilvl="7" w:tplc="9D987AC4" w:tentative="1">
      <w:start w:val="1"/>
      <w:numFmt w:val="bullet"/>
      <w:lvlText w:val=""/>
      <w:lvlJc w:val="left"/>
      <w:pPr>
        <w:tabs>
          <w:tab w:val="num" w:pos="5760"/>
        </w:tabs>
        <w:ind w:left="5760" w:hanging="360"/>
      </w:pPr>
      <w:rPr>
        <w:rFonts w:ascii="Symbol" w:hAnsi="Symbol" w:hint="default"/>
      </w:rPr>
    </w:lvl>
    <w:lvl w:ilvl="8" w:tplc="491C2CC0"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3EFF0C3C"/>
    <w:multiLevelType w:val="hybridMultilevel"/>
    <w:tmpl w:val="395C0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4617E6E"/>
    <w:multiLevelType w:val="hybridMultilevel"/>
    <w:tmpl w:val="2238099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46FA2492"/>
    <w:multiLevelType w:val="hybridMultilevel"/>
    <w:tmpl w:val="D70C6718"/>
    <w:lvl w:ilvl="0" w:tplc="B1521554">
      <w:start w:val="1"/>
      <w:numFmt w:val="decimal"/>
      <w:lvlText w:val="%1."/>
      <w:lvlJc w:val="left"/>
      <w:pPr>
        <w:ind w:left="720" w:hanging="360"/>
      </w:pPr>
      <w:rPr>
        <w:rFonts w:hint="default"/>
        <w:color w:val="31378B" w:themeColor="text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B40EA8"/>
    <w:multiLevelType w:val="multilevel"/>
    <w:tmpl w:val="FD985614"/>
    <w:numStyleLink w:val="Headings"/>
  </w:abstractNum>
  <w:abstractNum w:abstractNumId="30" w15:restartNumberingAfterBreak="0">
    <w:nsid w:val="47F83D70"/>
    <w:multiLevelType w:val="hybridMultilevel"/>
    <w:tmpl w:val="3F7CD1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8372E21"/>
    <w:multiLevelType w:val="hybridMultilevel"/>
    <w:tmpl w:val="EC1A5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AEC08E8"/>
    <w:multiLevelType w:val="hybridMultilevel"/>
    <w:tmpl w:val="270C4FFC"/>
    <w:lvl w:ilvl="0" w:tplc="8676CF4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E2761A9"/>
    <w:multiLevelType w:val="multilevel"/>
    <w:tmpl w:val="B5027FBC"/>
    <w:lvl w:ilvl="0">
      <w:start w:val="1"/>
      <w:numFmt w:val="decimal"/>
      <w:pStyle w:val="ChapterHeading"/>
      <w:lvlText w:val="Chapter %1."/>
      <w:lvlJc w:val="left"/>
      <w:pPr>
        <w:ind w:left="360" w:hanging="360"/>
      </w:pPr>
      <w:rPr>
        <w:rFonts w:hint="default"/>
        <w:color w:val="31378B" w:themeColor="text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524B5914"/>
    <w:multiLevelType w:val="hybridMultilevel"/>
    <w:tmpl w:val="3E8C0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3F77C4E"/>
    <w:multiLevelType w:val="hybridMultilevel"/>
    <w:tmpl w:val="A8CAED82"/>
    <w:lvl w:ilvl="0" w:tplc="5482708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0382246"/>
    <w:multiLevelType w:val="hybridMultilevel"/>
    <w:tmpl w:val="02FCDD94"/>
    <w:lvl w:ilvl="0" w:tplc="06984288">
      <w:start w:val="1"/>
      <w:numFmt w:val="bullet"/>
      <w:lvlText w:val=""/>
      <w:lvlJc w:val="left"/>
      <w:pPr>
        <w:tabs>
          <w:tab w:val="num" w:pos="720"/>
        </w:tabs>
        <w:ind w:left="720" w:hanging="360"/>
      </w:pPr>
      <w:rPr>
        <w:rFonts w:ascii="Symbol" w:hAnsi="Symbol" w:hint="default"/>
      </w:rPr>
    </w:lvl>
    <w:lvl w:ilvl="1" w:tplc="AACE5292" w:tentative="1">
      <w:start w:val="1"/>
      <w:numFmt w:val="bullet"/>
      <w:lvlText w:val=""/>
      <w:lvlJc w:val="left"/>
      <w:pPr>
        <w:tabs>
          <w:tab w:val="num" w:pos="1440"/>
        </w:tabs>
        <w:ind w:left="1440" w:hanging="360"/>
      </w:pPr>
      <w:rPr>
        <w:rFonts w:ascii="Symbol" w:hAnsi="Symbol" w:hint="default"/>
      </w:rPr>
    </w:lvl>
    <w:lvl w:ilvl="2" w:tplc="42DAFB0A" w:tentative="1">
      <w:start w:val="1"/>
      <w:numFmt w:val="bullet"/>
      <w:lvlText w:val=""/>
      <w:lvlJc w:val="left"/>
      <w:pPr>
        <w:tabs>
          <w:tab w:val="num" w:pos="2160"/>
        </w:tabs>
        <w:ind w:left="2160" w:hanging="360"/>
      </w:pPr>
      <w:rPr>
        <w:rFonts w:ascii="Symbol" w:hAnsi="Symbol" w:hint="default"/>
      </w:rPr>
    </w:lvl>
    <w:lvl w:ilvl="3" w:tplc="749883B8" w:tentative="1">
      <w:start w:val="1"/>
      <w:numFmt w:val="bullet"/>
      <w:lvlText w:val=""/>
      <w:lvlJc w:val="left"/>
      <w:pPr>
        <w:tabs>
          <w:tab w:val="num" w:pos="2880"/>
        </w:tabs>
        <w:ind w:left="2880" w:hanging="360"/>
      </w:pPr>
      <w:rPr>
        <w:rFonts w:ascii="Symbol" w:hAnsi="Symbol" w:hint="default"/>
      </w:rPr>
    </w:lvl>
    <w:lvl w:ilvl="4" w:tplc="937C6EF0" w:tentative="1">
      <w:start w:val="1"/>
      <w:numFmt w:val="bullet"/>
      <w:lvlText w:val=""/>
      <w:lvlJc w:val="left"/>
      <w:pPr>
        <w:tabs>
          <w:tab w:val="num" w:pos="3600"/>
        </w:tabs>
        <w:ind w:left="3600" w:hanging="360"/>
      </w:pPr>
      <w:rPr>
        <w:rFonts w:ascii="Symbol" w:hAnsi="Symbol" w:hint="default"/>
      </w:rPr>
    </w:lvl>
    <w:lvl w:ilvl="5" w:tplc="5B3C606A" w:tentative="1">
      <w:start w:val="1"/>
      <w:numFmt w:val="bullet"/>
      <w:lvlText w:val=""/>
      <w:lvlJc w:val="left"/>
      <w:pPr>
        <w:tabs>
          <w:tab w:val="num" w:pos="4320"/>
        </w:tabs>
        <w:ind w:left="4320" w:hanging="360"/>
      </w:pPr>
      <w:rPr>
        <w:rFonts w:ascii="Symbol" w:hAnsi="Symbol" w:hint="default"/>
      </w:rPr>
    </w:lvl>
    <w:lvl w:ilvl="6" w:tplc="2FF4F154" w:tentative="1">
      <w:start w:val="1"/>
      <w:numFmt w:val="bullet"/>
      <w:lvlText w:val=""/>
      <w:lvlJc w:val="left"/>
      <w:pPr>
        <w:tabs>
          <w:tab w:val="num" w:pos="5040"/>
        </w:tabs>
        <w:ind w:left="5040" w:hanging="360"/>
      </w:pPr>
      <w:rPr>
        <w:rFonts w:ascii="Symbol" w:hAnsi="Symbol" w:hint="default"/>
      </w:rPr>
    </w:lvl>
    <w:lvl w:ilvl="7" w:tplc="CD2CCC10" w:tentative="1">
      <w:start w:val="1"/>
      <w:numFmt w:val="bullet"/>
      <w:lvlText w:val=""/>
      <w:lvlJc w:val="left"/>
      <w:pPr>
        <w:tabs>
          <w:tab w:val="num" w:pos="5760"/>
        </w:tabs>
        <w:ind w:left="5760" w:hanging="360"/>
      </w:pPr>
      <w:rPr>
        <w:rFonts w:ascii="Symbol" w:hAnsi="Symbol" w:hint="default"/>
      </w:rPr>
    </w:lvl>
    <w:lvl w:ilvl="8" w:tplc="2ED885BA"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63C71475"/>
    <w:multiLevelType w:val="hybridMultilevel"/>
    <w:tmpl w:val="DF7C35DC"/>
    <w:lvl w:ilvl="0" w:tplc="C882A6FC">
      <w:start w:val="1"/>
      <w:numFmt w:val="decimal"/>
      <w:pStyle w:val="NumberedList"/>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6B503CC3"/>
    <w:multiLevelType w:val="hybridMultilevel"/>
    <w:tmpl w:val="AE68586C"/>
    <w:lvl w:ilvl="0" w:tplc="73D67996">
      <w:start w:val="1"/>
      <w:numFmt w:val="bullet"/>
      <w:lvlText w:val=""/>
      <w:lvlJc w:val="left"/>
      <w:pPr>
        <w:ind w:left="720" w:hanging="360"/>
      </w:pPr>
      <w:rPr>
        <w:rFonts w:ascii="Symbol" w:hAnsi="Symbol" w:hint="default"/>
        <w:color w:val="00B0F0" w:themeColor="accent1"/>
        <w:u w:color="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E1E328C"/>
    <w:multiLevelType w:val="hybridMultilevel"/>
    <w:tmpl w:val="3BA69964"/>
    <w:lvl w:ilvl="0" w:tplc="300CCBB4">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08F69C3"/>
    <w:multiLevelType w:val="hybridMultilevel"/>
    <w:tmpl w:val="69928E2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28533A"/>
    <w:multiLevelType w:val="hybridMultilevel"/>
    <w:tmpl w:val="863E6D00"/>
    <w:lvl w:ilvl="0" w:tplc="34FE751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19A0007"/>
    <w:multiLevelType w:val="hybridMultilevel"/>
    <w:tmpl w:val="C75CA0A6"/>
    <w:lvl w:ilvl="0" w:tplc="A740F152">
      <w:start w:val="1"/>
      <w:numFmt w:val="bullet"/>
      <w:pStyle w:val="BulletPoin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7B94888"/>
    <w:multiLevelType w:val="hybridMultilevel"/>
    <w:tmpl w:val="B5A640CA"/>
    <w:lvl w:ilvl="0" w:tplc="0F0EF496">
      <w:start w:val="1"/>
      <w:numFmt w:val="bullet"/>
      <w:lvlText w:val=""/>
      <w:lvlJc w:val="left"/>
      <w:pPr>
        <w:tabs>
          <w:tab w:val="num" w:pos="720"/>
        </w:tabs>
        <w:ind w:left="720" w:hanging="360"/>
      </w:pPr>
      <w:rPr>
        <w:rFonts w:ascii="Symbol" w:hAnsi="Symbol" w:hint="default"/>
      </w:rPr>
    </w:lvl>
    <w:lvl w:ilvl="1" w:tplc="C83654EE" w:tentative="1">
      <w:start w:val="1"/>
      <w:numFmt w:val="bullet"/>
      <w:lvlText w:val=""/>
      <w:lvlJc w:val="left"/>
      <w:pPr>
        <w:tabs>
          <w:tab w:val="num" w:pos="1440"/>
        </w:tabs>
        <w:ind w:left="1440" w:hanging="360"/>
      </w:pPr>
      <w:rPr>
        <w:rFonts w:ascii="Symbol" w:hAnsi="Symbol" w:hint="default"/>
      </w:rPr>
    </w:lvl>
    <w:lvl w:ilvl="2" w:tplc="C1E4CF20" w:tentative="1">
      <w:start w:val="1"/>
      <w:numFmt w:val="bullet"/>
      <w:lvlText w:val=""/>
      <w:lvlJc w:val="left"/>
      <w:pPr>
        <w:tabs>
          <w:tab w:val="num" w:pos="2160"/>
        </w:tabs>
        <w:ind w:left="2160" w:hanging="360"/>
      </w:pPr>
      <w:rPr>
        <w:rFonts w:ascii="Symbol" w:hAnsi="Symbol" w:hint="default"/>
      </w:rPr>
    </w:lvl>
    <w:lvl w:ilvl="3" w:tplc="7B6667FA" w:tentative="1">
      <w:start w:val="1"/>
      <w:numFmt w:val="bullet"/>
      <w:lvlText w:val=""/>
      <w:lvlJc w:val="left"/>
      <w:pPr>
        <w:tabs>
          <w:tab w:val="num" w:pos="2880"/>
        </w:tabs>
        <w:ind w:left="2880" w:hanging="360"/>
      </w:pPr>
      <w:rPr>
        <w:rFonts w:ascii="Symbol" w:hAnsi="Symbol" w:hint="default"/>
      </w:rPr>
    </w:lvl>
    <w:lvl w:ilvl="4" w:tplc="44AE5E54" w:tentative="1">
      <w:start w:val="1"/>
      <w:numFmt w:val="bullet"/>
      <w:lvlText w:val=""/>
      <w:lvlJc w:val="left"/>
      <w:pPr>
        <w:tabs>
          <w:tab w:val="num" w:pos="3600"/>
        </w:tabs>
        <w:ind w:left="3600" w:hanging="360"/>
      </w:pPr>
      <w:rPr>
        <w:rFonts w:ascii="Symbol" w:hAnsi="Symbol" w:hint="default"/>
      </w:rPr>
    </w:lvl>
    <w:lvl w:ilvl="5" w:tplc="1EFAC902" w:tentative="1">
      <w:start w:val="1"/>
      <w:numFmt w:val="bullet"/>
      <w:lvlText w:val=""/>
      <w:lvlJc w:val="left"/>
      <w:pPr>
        <w:tabs>
          <w:tab w:val="num" w:pos="4320"/>
        </w:tabs>
        <w:ind w:left="4320" w:hanging="360"/>
      </w:pPr>
      <w:rPr>
        <w:rFonts w:ascii="Symbol" w:hAnsi="Symbol" w:hint="default"/>
      </w:rPr>
    </w:lvl>
    <w:lvl w:ilvl="6" w:tplc="ED102984" w:tentative="1">
      <w:start w:val="1"/>
      <w:numFmt w:val="bullet"/>
      <w:lvlText w:val=""/>
      <w:lvlJc w:val="left"/>
      <w:pPr>
        <w:tabs>
          <w:tab w:val="num" w:pos="5040"/>
        </w:tabs>
        <w:ind w:left="5040" w:hanging="360"/>
      </w:pPr>
      <w:rPr>
        <w:rFonts w:ascii="Symbol" w:hAnsi="Symbol" w:hint="default"/>
      </w:rPr>
    </w:lvl>
    <w:lvl w:ilvl="7" w:tplc="0316B8BC" w:tentative="1">
      <w:start w:val="1"/>
      <w:numFmt w:val="bullet"/>
      <w:lvlText w:val=""/>
      <w:lvlJc w:val="left"/>
      <w:pPr>
        <w:tabs>
          <w:tab w:val="num" w:pos="5760"/>
        </w:tabs>
        <w:ind w:left="5760" w:hanging="360"/>
      </w:pPr>
      <w:rPr>
        <w:rFonts w:ascii="Symbol" w:hAnsi="Symbol" w:hint="default"/>
      </w:rPr>
    </w:lvl>
    <w:lvl w:ilvl="8" w:tplc="7952C4C6" w:tentative="1">
      <w:start w:val="1"/>
      <w:numFmt w:val="bullet"/>
      <w:lvlText w:val=""/>
      <w:lvlJc w:val="left"/>
      <w:pPr>
        <w:tabs>
          <w:tab w:val="num" w:pos="6480"/>
        </w:tabs>
        <w:ind w:left="6480" w:hanging="360"/>
      </w:pPr>
      <w:rPr>
        <w:rFonts w:ascii="Symbol" w:hAnsi="Symbol" w:hint="default"/>
      </w:rPr>
    </w:lvl>
  </w:abstractNum>
  <w:num w:numId="1">
    <w:abstractNumId w:val="13"/>
  </w:num>
  <w:num w:numId="2">
    <w:abstractNumId w:val="12"/>
  </w:num>
  <w:num w:numId="3">
    <w:abstractNumId w:val="37"/>
  </w:num>
  <w:num w:numId="4">
    <w:abstractNumId w:val="9"/>
  </w:num>
  <w:num w:numId="5">
    <w:abstractNumId w:val="8"/>
  </w:num>
  <w:num w:numId="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38"/>
  </w:num>
  <w:num w:numId="9">
    <w:abstractNumId w:val="15"/>
  </w:num>
  <w:num w:numId="10">
    <w:abstractNumId w:val="41"/>
  </w:num>
  <w:num w:numId="11">
    <w:abstractNumId w:val="24"/>
  </w:num>
  <w:num w:numId="12">
    <w:abstractNumId w:val="42"/>
  </w:num>
  <w:num w:numId="13">
    <w:abstractNumId w:val="22"/>
  </w:num>
  <w:num w:numId="14">
    <w:abstractNumId w:val="8"/>
    <w:lvlOverride w:ilvl="0">
      <w:startOverride w:val="1"/>
    </w:lvlOverride>
  </w:num>
  <w:num w:numId="15">
    <w:abstractNumId w:val="7"/>
  </w:num>
  <w:num w:numId="16">
    <w:abstractNumId w:val="6"/>
  </w:num>
  <w:num w:numId="17">
    <w:abstractNumId w:val="5"/>
  </w:num>
  <w:num w:numId="18">
    <w:abstractNumId w:val="4"/>
  </w:num>
  <w:num w:numId="19">
    <w:abstractNumId w:val="3"/>
  </w:num>
  <w:num w:numId="20">
    <w:abstractNumId w:val="0"/>
  </w:num>
  <w:num w:numId="21">
    <w:abstractNumId w:val="8"/>
    <w:lvlOverride w:ilvl="0">
      <w:startOverride w:val="1"/>
    </w:lvlOverride>
  </w:num>
  <w:num w:numId="22">
    <w:abstractNumId w:val="31"/>
  </w:num>
  <w:num w:numId="23">
    <w:abstractNumId w:val="40"/>
  </w:num>
  <w:num w:numId="24">
    <w:abstractNumId w:val="34"/>
  </w:num>
  <w:num w:numId="25">
    <w:abstractNumId w:val="26"/>
  </w:num>
  <w:num w:numId="26">
    <w:abstractNumId w:val="17"/>
  </w:num>
  <w:num w:numId="27">
    <w:abstractNumId w:val="36"/>
  </w:num>
  <w:num w:numId="28">
    <w:abstractNumId w:val="43"/>
  </w:num>
  <w:num w:numId="29">
    <w:abstractNumId w:val="25"/>
  </w:num>
  <w:num w:numId="30">
    <w:abstractNumId w:val="35"/>
  </w:num>
  <w:num w:numId="31">
    <w:abstractNumId w:val="10"/>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16"/>
  </w:num>
  <w:num w:numId="35">
    <w:abstractNumId w:val="32"/>
  </w:num>
  <w:num w:numId="36">
    <w:abstractNumId w:val="33"/>
  </w:num>
  <w:num w:numId="37">
    <w:abstractNumId w:val="39"/>
  </w:num>
  <w:num w:numId="38">
    <w:abstractNumId w:val="30"/>
  </w:num>
  <w:num w:numId="39">
    <w:abstractNumId w:val="2"/>
  </w:num>
  <w:num w:numId="40">
    <w:abstractNumId w:val="1"/>
  </w:num>
  <w:num w:numId="41">
    <w:abstractNumId w:val="27"/>
  </w:num>
  <w:num w:numId="42">
    <w:abstractNumId w:val="19"/>
  </w:num>
  <w:num w:numId="43">
    <w:abstractNumId w:val="20"/>
  </w:num>
  <w:num w:numId="44">
    <w:abstractNumId w:val="28"/>
  </w:num>
  <w:num w:numId="45">
    <w:abstractNumId w:val="29"/>
  </w:num>
  <w:num w:numId="4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18"/>
  </w:num>
  <w:num w:numId="49">
    <w:abstractNumId w:val="21"/>
  </w:num>
  <w:num w:numId="50">
    <w:abstractNumId w:val="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5C0"/>
    <w:rsid w:val="0000089C"/>
    <w:rsid w:val="00001FD6"/>
    <w:rsid w:val="00002484"/>
    <w:rsid w:val="000025BE"/>
    <w:rsid w:val="000025FA"/>
    <w:rsid w:val="000038B4"/>
    <w:rsid w:val="000061A1"/>
    <w:rsid w:val="000068AC"/>
    <w:rsid w:val="00007E3F"/>
    <w:rsid w:val="000119C0"/>
    <w:rsid w:val="00012977"/>
    <w:rsid w:val="0001337F"/>
    <w:rsid w:val="00013AB6"/>
    <w:rsid w:val="000140F8"/>
    <w:rsid w:val="0001631A"/>
    <w:rsid w:val="000169FE"/>
    <w:rsid w:val="0001797D"/>
    <w:rsid w:val="00020C37"/>
    <w:rsid w:val="00021ECA"/>
    <w:rsid w:val="000224EA"/>
    <w:rsid w:val="00022FCF"/>
    <w:rsid w:val="0002459C"/>
    <w:rsid w:val="00024642"/>
    <w:rsid w:val="00024F1C"/>
    <w:rsid w:val="00026A53"/>
    <w:rsid w:val="00027F75"/>
    <w:rsid w:val="00027F99"/>
    <w:rsid w:val="00030350"/>
    <w:rsid w:val="00031357"/>
    <w:rsid w:val="00031507"/>
    <w:rsid w:val="00034C76"/>
    <w:rsid w:val="00035285"/>
    <w:rsid w:val="0003553C"/>
    <w:rsid w:val="0003578C"/>
    <w:rsid w:val="00036026"/>
    <w:rsid w:val="00036B17"/>
    <w:rsid w:val="0003714C"/>
    <w:rsid w:val="0003755E"/>
    <w:rsid w:val="00037EE9"/>
    <w:rsid w:val="00037FED"/>
    <w:rsid w:val="000426F7"/>
    <w:rsid w:val="00043BF9"/>
    <w:rsid w:val="000460DD"/>
    <w:rsid w:val="00046711"/>
    <w:rsid w:val="00047272"/>
    <w:rsid w:val="00051E4B"/>
    <w:rsid w:val="00053289"/>
    <w:rsid w:val="000536AD"/>
    <w:rsid w:val="000545E2"/>
    <w:rsid w:val="000549FA"/>
    <w:rsid w:val="00055CAD"/>
    <w:rsid w:val="0005757F"/>
    <w:rsid w:val="000575A2"/>
    <w:rsid w:val="0006044E"/>
    <w:rsid w:val="00060751"/>
    <w:rsid w:val="00061182"/>
    <w:rsid w:val="00062562"/>
    <w:rsid w:val="00062CF2"/>
    <w:rsid w:val="00063662"/>
    <w:rsid w:val="00064F73"/>
    <w:rsid w:val="00065DD7"/>
    <w:rsid w:val="0006620E"/>
    <w:rsid w:val="000665D8"/>
    <w:rsid w:val="00066E6F"/>
    <w:rsid w:val="00067338"/>
    <w:rsid w:val="000678E5"/>
    <w:rsid w:val="000713A2"/>
    <w:rsid w:val="00071981"/>
    <w:rsid w:val="00071A8C"/>
    <w:rsid w:val="00075B73"/>
    <w:rsid w:val="0007628E"/>
    <w:rsid w:val="000770DB"/>
    <w:rsid w:val="00077E2B"/>
    <w:rsid w:val="00080386"/>
    <w:rsid w:val="000807EB"/>
    <w:rsid w:val="000818CF"/>
    <w:rsid w:val="0008191C"/>
    <w:rsid w:val="00081C6E"/>
    <w:rsid w:val="00081CE1"/>
    <w:rsid w:val="000821CF"/>
    <w:rsid w:val="000826BA"/>
    <w:rsid w:val="00083C8C"/>
    <w:rsid w:val="0008568F"/>
    <w:rsid w:val="0008664E"/>
    <w:rsid w:val="000867B7"/>
    <w:rsid w:val="00086AC1"/>
    <w:rsid w:val="00086ACC"/>
    <w:rsid w:val="000903BA"/>
    <w:rsid w:val="00090719"/>
    <w:rsid w:val="0009090F"/>
    <w:rsid w:val="00091494"/>
    <w:rsid w:val="00091848"/>
    <w:rsid w:val="00091A9E"/>
    <w:rsid w:val="00093073"/>
    <w:rsid w:val="0009332D"/>
    <w:rsid w:val="0009381C"/>
    <w:rsid w:val="00093DED"/>
    <w:rsid w:val="00094911"/>
    <w:rsid w:val="00094C45"/>
    <w:rsid w:val="00094FC3"/>
    <w:rsid w:val="00095877"/>
    <w:rsid w:val="0009618E"/>
    <w:rsid w:val="00096656"/>
    <w:rsid w:val="00096917"/>
    <w:rsid w:val="00097E79"/>
    <w:rsid w:val="000A0C2C"/>
    <w:rsid w:val="000A26A4"/>
    <w:rsid w:val="000A3D89"/>
    <w:rsid w:val="000A4144"/>
    <w:rsid w:val="000A6297"/>
    <w:rsid w:val="000A664B"/>
    <w:rsid w:val="000A6ED9"/>
    <w:rsid w:val="000A7B85"/>
    <w:rsid w:val="000B05EA"/>
    <w:rsid w:val="000B189B"/>
    <w:rsid w:val="000B1A94"/>
    <w:rsid w:val="000B3487"/>
    <w:rsid w:val="000B38A1"/>
    <w:rsid w:val="000B3D0B"/>
    <w:rsid w:val="000B47E7"/>
    <w:rsid w:val="000B6DB5"/>
    <w:rsid w:val="000B763F"/>
    <w:rsid w:val="000B7718"/>
    <w:rsid w:val="000C07C2"/>
    <w:rsid w:val="000C086B"/>
    <w:rsid w:val="000C1025"/>
    <w:rsid w:val="000C1BA1"/>
    <w:rsid w:val="000C2763"/>
    <w:rsid w:val="000C2C60"/>
    <w:rsid w:val="000C3AD4"/>
    <w:rsid w:val="000C3CD0"/>
    <w:rsid w:val="000C538F"/>
    <w:rsid w:val="000C5712"/>
    <w:rsid w:val="000C5C23"/>
    <w:rsid w:val="000C612A"/>
    <w:rsid w:val="000C612F"/>
    <w:rsid w:val="000C6723"/>
    <w:rsid w:val="000C6734"/>
    <w:rsid w:val="000D03CA"/>
    <w:rsid w:val="000D0F2A"/>
    <w:rsid w:val="000D24FF"/>
    <w:rsid w:val="000D27B4"/>
    <w:rsid w:val="000D33C3"/>
    <w:rsid w:val="000D3991"/>
    <w:rsid w:val="000D65A8"/>
    <w:rsid w:val="000D6FB9"/>
    <w:rsid w:val="000E153A"/>
    <w:rsid w:val="000E17E5"/>
    <w:rsid w:val="000E1853"/>
    <w:rsid w:val="000E1974"/>
    <w:rsid w:val="000E1BBC"/>
    <w:rsid w:val="000E2624"/>
    <w:rsid w:val="000E52C7"/>
    <w:rsid w:val="000F0825"/>
    <w:rsid w:val="000F1F22"/>
    <w:rsid w:val="000F2521"/>
    <w:rsid w:val="000F2B71"/>
    <w:rsid w:val="000F2C4C"/>
    <w:rsid w:val="000F4683"/>
    <w:rsid w:val="000F4AD5"/>
    <w:rsid w:val="000F60CD"/>
    <w:rsid w:val="000F667D"/>
    <w:rsid w:val="000F6C67"/>
    <w:rsid w:val="000F6E06"/>
    <w:rsid w:val="000F7743"/>
    <w:rsid w:val="000F7989"/>
    <w:rsid w:val="00100208"/>
    <w:rsid w:val="0010065B"/>
    <w:rsid w:val="00100BC9"/>
    <w:rsid w:val="00100CED"/>
    <w:rsid w:val="00101016"/>
    <w:rsid w:val="00101331"/>
    <w:rsid w:val="00101656"/>
    <w:rsid w:val="00101786"/>
    <w:rsid w:val="001024FA"/>
    <w:rsid w:val="00102D32"/>
    <w:rsid w:val="001052E3"/>
    <w:rsid w:val="00105B26"/>
    <w:rsid w:val="00105EE2"/>
    <w:rsid w:val="0010703D"/>
    <w:rsid w:val="00111033"/>
    <w:rsid w:val="00111AD4"/>
    <w:rsid w:val="001121FE"/>
    <w:rsid w:val="00114124"/>
    <w:rsid w:val="0011600A"/>
    <w:rsid w:val="001176A7"/>
    <w:rsid w:val="00121118"/>
    <w:rsid w:val="00121AD6"/>
    <w:rsid w:val="001226C6"/>
    <w:rsid w:val="001227FA"/>
    <w:rsid w:val="0012289F"/>
    <w:rsid w:val="0012324D"/>
    <w:rsid w:val="00123442"/>
    <w:rsid w:val="00123E4A"/>
    <w:rsid w:val="0012462F"/>
    <w:rsid w:val="0012465E"/>
    <w:rsid w:val="00125714"/>
    <w:rsid w:val="001308F3"/>
    <w:rsid w:val="0013096E"/>
    <w:rsid w:val="0013099D"/>
    <w:rsid w:val="00131B02"/>
    <w:rsid w:val="00131D58"/>
    <w:rsid w:val="001330EA"/>
    <w:rsid w:val="00133977"/>
    <w:rsid w:val="00136FF1"/>
    <w:rsid w:val="00137573"/>
    <w:rsid w:val="00137D2E"/>
    <w:rsid w:val="001400A0"/>
    <w:rsid w:val="001400F9"/>
    <w:rsid w:val="00141377"/>
    <w:rsid w:val="00142F8C"/>
    <w:rsid w:val="00144B44"/>
    <w:rsid w:val="001452B9"/>
    <w:rsid w:val="00146A6D"/>
    <w:rsid w:val="00146E3D"/>
    <w:rsid w:val="00146EF9"/>
    <w:rsid w:val="001502BC"/>
    <w:rsid w:val="00150A1D"/>
    <w:rsid w:val="00152E3C"/>
    <w:rsid w:val="001533FB"/>
    <w:rsid w:val="001538F0"/>
    <w:rsid w:val="00153D10"/>
    <w:rsid w:val="00154518"/>
    <w:rsid w:val="001545EF"/>
    <w:rsid w:val="0015520D"/>
    <w:rsid w:val="00155F9C"/>
    <w:rsid w:val="00156553"/>
    <w:rsid w:val="00157C92"/>
    <w:rsid w:val="00160604"/>
    <w:rsid w:val="00161B98"/>
    <w:rsid w:val="00162B72"/>
    <w:rsid w:val="00163689"/>
    <w:rsid w:val="00163A23"/>
    <w:rsid w:val="0016464D"/>
    <w:rsid w:val="00165048"/>
    <w:rsid w:val="0016783B"/>
    <w:rsid w:val="0017010C"/>
    <w:rsid w:val="001709EC"/>
    <w:rsid w:val="00171510"/>
    <w:rsid w:val="001715C7"/>
    <w:rsid w:val="00172CE8"/>
    <w:rsid w:val="00172D37"/>
    <w:rsid w:val="001754F1"/>
    <w:rsid w:val="0017570F"/>
    <w:rsid w:val="00177F63"/>
    <w:rsid w:val="00180389"/>
    <w:rsid w:val="00180B6B"/>
    <w:rsid w:val="00181A5D"/>
    <w:rsid w:val="0018208C"/>
    <w:rsid w:val="00183BDD"/>
    <w:rsid w:val="00184020"/>
    <w:rsid w:val="0018536C"/>
    <w:rsid w:val="00187468"/>
    <w:rsid w:val="001878C1"/>
    <w:rsid w:val="00190587"/>
    <w:rsid w:val="00192A0D"/>
    <w:rsid w:val="00195723"/>
    <w:rsid w:val="00195A47"/>
    <w:rsid w:val="00196ACE"/>
    <w:rsid w:val="00196EF5"/>
    <w:rsid w:val="001A09CA"/>
    <w:rsid w:val="001A250C"/>
    <w:rsid w:val="001A3688"/>
    <w:rsid w:val="001A40D2"/>
    <w:rsid w:val="001A476E"/>
    <w:rsid w:val="001A5BD0"/>
    <w:rsid w:val="001A7986"/>
    <w:rsid w:val="001A7C32"/>
    <w:rsid w:val="001B1492"/>
    <w:rsid w:val="001B1582"/>
    <w:rsid w:val="001B2CB4"/>
    <w:rsid w:val="001B3726"/>
    <w:rsid w:val="001B3A77"/>
    <w:rsid w:val="001B44DF"/>
    <w:rsid w:val="001B4569"/>
    <w:rsid w:val="001B56D8"/>
    <w:rsid w:val="001B5924"/>
    <w:rsid w:val="001B759E"/>
    <w:rsid w:val="001C03A8"/>
    <w:rsid w:val="001C1452"/>
    <w:rsid w:val="001C20BC"/>
    <w:rsid w:val="001C25AC"/>
    <w:rsid w:val="001C2AFE"/>
    <w:rsid w:val="001C3680"/>
    <w:rsid w:val="001C652D"/>
    <w:rsid w:val="001C783D"/>
    <w:rsid w:val="001C7C66"/>
    <w:rsid w:val="001D0080"/>
    <w:rsid w:val="001D0407"/>
    <w:rsid w:val="001D1D0D"/>
    <w:rsid w:val="001D2080"/>
    <w:rsid w:val="001D2722"/>
    <w:rsid w:val="001D4D39"/>
    <w:rsid w:val="001D51F3"/>
    <w:rsid w:val="001D6D4C"/>
    <w:rsid w:val="001E0CE8"/>
    <w:rsid w:val="001E0DC8"/>
    <w:rsid w:val="001E1255"/>
    <w:rsid w:val="001E2167"/>
    <w:rsid w:val="001E255E"/>
    <w:rsid w:val="001E3525"/>
    <w:rsid w:val="001E4D80"/>
    <w:rsid w:val="001E4FCA"/>
    <w:rsid w:val="001E5B4F"/>
    <w:rsid w:val="001E749B"/>
    <w:rsid w:val="001F034B"/>
    <w:rsid w:val="001F109D"/>
    <w:rsid w:val="001F18B9"/>
    <w:rsid w:val="001F2E09"/>
    <w:rsid w:val="001F413E"/>
    <w:rsid w:val="001F47F6"/>
    <w:rsid w:val="001F5C16"/>
    <w:rsid w:val="001F66F0"/>
    <w:rsid w:val="001F6859"/>
    <w:rsid w:val="001F7310"/>
    <w:rsid w:val="001F7BEC"/>
    <w:rsid w:val="002004D8"/>
    <w:rsid w:val="0020238D"/>
    <w:rsid w:val="00203488"/>
    <w:rsid w:val="0020479C"/>
    <w:rsid w:val="00204BEF"/>
    <w:rsid w:val="002064D4"/>
    <w:rsid w:val="00210E64"/>
    <w:rsid w:val="00212151"/>
    <w:rsid w:val="00212E2F"/>
    <w:rsid w:val="0021345D"/>
    <w:rsid w:val="00215394"/>
    <w:rsid w:val="00220410"/>
    <w:rsid w:val="00220B73"/>
    <w:rsid w:val="00220EBF"/>
    <w:rsid w:val="0022122C"/>
    <w:rsid w:val="0022208E"/>
    <w:rsid w:val="002232AC"/>
    <w:rsid w:val="002234F7"/>
    <w:rsid w:val="00223B70"/>
    <w:rsid w:val="00224DFF"/>
    <w:rsid w:val="00226BAC"/>
    <w:rsid w:val="00226F09"/>
    <w:rsid w:val="00230E95"/>
    <w:rsid w:val="0023145A"/>
    <w:rsid w:val="002335F1"/>
    <w:rsid w:val="00233AEE"/>
    <w:rsid w:val="00233BFD"/>
    <w:rsid w:val="00233E13"/>
    <w:rsid w:val="00235F07"/>
    <w:rsid w:val="002375EE"/>
    <w:rsid w:val="002404DC"/>
    <w:rsid w:val="00241ABA"/>
    <w:rsid w:val="00241D13"/>
    <w:rsid w:val="00243E70"/>
    <w:rsid w:val="0024466F"/>
    <w:rsid w:val="00244AD7"/>
    <w:rsid w:val="00245226"/>
    <w:rsid w:val="00246BFA"/>
    <w:rsid w:val="00247A17"/>
    <w:rsid w:val="00250F9E"/>
    <w:rsid w:val="00252D68"/>
    <w:rsid w:val="00252E1A"/>
    <w:rsid w:val="00252F11"/>
    <w:rsid w:val="00253284"/>
    <w:rsid w:val="002539CE"/>
    <w:rsid w:val="0025494C"/>
    <w:rsid w:val="00255D85"/>
    <w:rsid w:val="002621ED"/>
    <w:rsid w:val="00262CD6"/>
    <w:rsid w:val="00263AE5"/>
    <w:rsid w:val="0026479F"/>
    <w:rsid w:val="002648F2"/>
    <w:rsid w:val="00264BCB"/>
    <w:rsid w:val="00267512"/>
    <w:rsid w:val="002705CF"/>
    <w:rsid w:val="002715E8"/>
    <w:rsid w:val="00272C74"/>
    <w:rsid w:val="00273461"/>
    <w:rsid w:val="002738A9"/>
    <w:rsid w:val="002752AF"/>
    <w:rsid w:val="002774E9"/>
    <w:rsid w:val="00281C25"/>
    <w:rsid w:val="00281DD1"/>
    <w:rsid w:val="002823DA"/>
    <w:rsid w:val="002852C1"/>
    <w:rsid w:val="0028612D"/>
    <w:rsid w:val="00287616"/>
    <w:rsid w:val="002916E0"/>
    <w:rsid w:val="002918D1"/>
    <w:rsid w:val="0029446D"/>
    <w:rsid w:val="00294783"/>
    <w:rsid w:val="00295273"/>
    <w:rsid w:val="002A0997"/>
    <w:rsid w:val="002A0BDA"/>
    <w:rsid w:val="002A221B"/>
    <w:rsid w:val="002A2385"/>
    <w:rsid w:val="002A5048"/>
    <w:rsid w:val="002A5B5D"/>
    <w:rsid w:val="002A5B75"/>
    <w:rsid w:val="002A662E"/>
    <w:rsid w:val="002A6920"/>
    <w:rsid w:val="002A6A61"/>
    <w:rsid w:val="002A79AA"/>
    <w:rsid w:val="002A7BCB"/>
    <w:rsid w:val="002B0E0C"/>
    <w:rsid w:val="002B0EF0"/>
    <w:rsid w:val="002B1600"/>
    <w:rsid w:val="002B2964"/>
    <w:rsid w:val="002B37C8"/>
    <w:rsid w:val="002B5EE2"/>
    <w:rsid w:val="002B6DB9"/>
    <w:rsid w:val="002C0549"/>
    <w:rsid w:val="002C143C"/>
    <w:rsid w:val="002C251A"/>
    <w:rsid w:val="002C35F5"/>
    <w:rsid w:val="002C36CE"/>
    <w:rsid w:val="002C55B7"/>
    <w:rsid w:val="002C5C37"/>
    <w:rsid w:val="002C5D2B"/>
    <w:rsid w:val="002D090B"/>
    <w:rsid w:val="002D2C73"/>
    <w:rsid w:val="002D3070"/>
    <w:rsid w:val="002D5FD8"/>
    <w:rsid w:val="002D623F"/>
    <w:rsid w:val="002D721F"/>
    <w:rsid w:val="002E1654"/>
    <w:rsid w:val="002E2158"/>
    <w:rsid w:val="002E3266"/>
    <w:rsid w:val="002E4316"/>
    <w:rsid w:val="002E54E8"/>
    <w:rsid w:val="002E5794"/>
    <w:rsid w:val="002E6CCF"/>
    <w:rsid w:val="002F1712"/>
    <w:rsid w:val="002F3032"/>
    <w:rsid w:val="002F35B5"/>
    <w:rsid w:val="002F3BE5"/>
    <w:rsid w:val="002F4A16"/>
    <w:rsid w:val="002F70F1"/>
    <w:rsid w:val="002F7690"/>
    <w:rsid w:val="00300ED6"/>
    <w:rsid w:val="0030166C"/>
    <w:rsid w:val="00301E79"/>
    <w:rsid w:val="0030393F"/>
    <w:rsid w:val="003048F0"/>
    <w:rsid w:val="00305434"/>
    <w:rsid w:val="00306D11"/>
    <w:rsid w:val="00313949"/>
    <w:rsid w:val="003149DA"/>
    <w:rsid w:val="0031576E"/>
    <w:rsid w:val="00315B66"/>
    <w:rsid w:val="00316378"/>
    <w:rsid w:val="00316E23"/>
    <w:rsid w:val="0031727D"/>
    <w:rsid w:val="00321DA4"/>
    <w:rsid w:val="003224BF"/>
    <w:rsid w:val="00322F3C"/>
    <w:rsid w:val="00323035"/>
    <w:rsid w:val="00323218"/>
    <w:rsid w:val="0032322B"/>
    <w:rsid w:val="003236A2"/>
    <w:rsid w:val="00323F49"/>
    <w:rsid w:val="003245FD"/>
    <w:rsid w:val="00325145"/>
    <w:rsid w:val="00325C66"/>
    <w:rsid w:val="0033071E"/>
    <w:rsid w:val="0033083E"/>
    <w:rsid w:val="00330AF8"/>
    <w:rsid w:val="00330BA5"/>
    <w:rsid w:val="003315D7"/>
    <w:rsid w:val="0033221F"/>
    <w:rsid w:val="00332CAA"/>
    <w:rsid w:val="003334FF"/>
    <w:rsid w:val="003338D3"/>
    <w:rsid w:val="003338DC"/>
    <w:rsid w:val="00334530"/>
    <w:rsid w:val="003352C3"/>
    <w:rsid w:val="0033556D"/>
    <w:rsid w:val="0034171F"/>
    <w:rsid w:val="00341CBD"/>
    <w:rsid w:val="0034366F"/>
    <w:rsid w:val="00344B32"/>
    <w:rsid w:val="00344BC0"/>
    <w:rsid w:val="00344E0F"/>
    <w:rsid w:val="00347C09"/>
    <w:rsid w:val="00351A32"/>
    <w:rsid w:val="00351C09"/>
    <w:rsid w:val="00352402"/>
    <w:rsid w:val="00352A73"/>
    <w:rsid w:val="00354617"/>
    <w:rsid w:val="00356046"/>
    <w:rsid w:val="003560D6"/>
    <w:rsid w:val="00356339"/>
    <w:rsid w:val="00356BF2"/>
    <w:rsid w:val="00357A98"/>
    <w:rsid w:val="00360B01"/>
    <w:rsid w:val="003619A0"/>
    <w:rsid w:val="00361FF9"/>
    <w:rsid w:val="00362CD9"/>
    <w:rsid w:val="00364C1E"/>
    <w:rsid w:val="00366072"/>
    <w:rsid w:val="00367457"/>
    <w:rsid w:val="00367A41"/>
    <w:rsid w:val="00370EB7"/>
    <w:rsid w:val="00371635"/>
    <w:rsid w:val="00371FF2"/>
    <w:rsid w:val="0037368C"/>
    <w:rsid w:val="00375150"/>
    <w:rsid w:val="00376716"/>
    <w:rsid w:val="00376796"/>
    <w:rsid w:val="003779C4"/>
    <w:rsid w:val="003801F9"/>
    <w:rsid w:val="003803A3"/>
    <w:rsid w:val="0038058D"/>
    <w:rsid w:val="00380B46"/>
    <w:rsid w:val="0038126C"/>
    <w:rsid w:val="003813BB"/>
    <w:rsid w:val="003813F4"/>
    <w:rsid w:val="003822D7"/>
    <w:rsid w:val="0038276B"/>
    <w:rsid w:val="003837CD"/>
    <w:rsid w:val="00383881"/>
    <w:rsid w:val="00384012"/>
    <w:rsid w:val="00385BD8"/>
    <w:rsid w:val="0038612F"/>
    <w:rsid w:val="00386201"/>
    <w:rsid w:val="00386C03"/>
    <w:rsid w:val="00390030"/>
    <w:rsid w:val="003906CD"/>
    <w:rsid w:val="00390D76"/>
    <w:rsid w:val="003916F6"/>
    <w:rsid w:val="00392520"/>
    <w:rsid w:val="0039254D"/>
    <w:rsid w:val="00392A7D"/>
    <w:rsid w:val="00392D21"/>
    <w:rsid w:val="00392EFC"/>
    <w:rsid w:val="00393670"/>
    <w:rsid w:val="00393A1C"/>
    <w:rsid w:val="00394262"/>
    <w:rsid w:val="003944D1"/>
    <w:rsid w:val="00395C58"/>
    <w:rsid w:val="003963BE"/>
    <w:rsid w:val="00396FA2"/>
    <w:rsid w:val="0039703D"/>
    <w:rsid w:val="0039736B"/>
    <w:rsid w:val="00397BB3"/>
    <w:rsid w:val="003A1386"/>
    <w:rsid w:val="003A16F6"/>
    <w:rsid w:val="003A1894"/>
    <w:rsid w:val="003A26E1"/>
    <w:rsid w:val="003A2B10"/>
    <w:rsid w:val="003A2E57"/>
    <w:rsid w:val="003A2FDF"/>
    <w:rsid w:val="003A3EBD"/>
    <w:rsid w:val="003A4D4B"/>
    <w:rsid w:val="003A5F26"/>
    <w:rsid w:val="003A641D"/>
    <w:rsid w:val="003A67CA"/>
    <w:rsid w:val="003A69B3"/>
    <w:rsid w:val="003A6D12"/>
    <w:rsid w:val="003A6D4C"/>
    <w:rsid w:val="003B0724"/>
    <w:rsid w:val="003B1A5C"/>
    <w:rsid w:val="003B3117"/>
    <w:rsid w:val="003B6406"/>
    <w:rsid w:val="003B7080"/>
    <w:rsid w:val="003B721D"/>
    <w:rsid w:val="003C103A"/>
    <w:rsid w:val="003C11A9"/>
    <w:rsid w:val="003C146F"/>
    <w:rsid w:val="003C458D"/>
    <w:rsid w:val="003C6B43"/>
    <w:rsid w:val="003C7735"/>
    <w:rsid w:val="003D0283"/>
    <w:rsid w:val="003D0A5B"/>
    <w:rsid w:val="003D0D98"/>
    <w:rsid w:val="003D10A1"/>
    <w:rsid w:val="003D15FF"/>
    <w:rsid w:val="003D24D4"/>
    <w:rsid w:val="003D2EC6"/>
    <w:rsid w:val="003D380E"/>
    <w:rsid w:val="003D3D9C"/>
    <w:rsid w:val="003D3DB9"/>
    <w:rsid w:val="003D535E"/>
    <w:rsid w:val="003E0B66"/>
    <w:rsid w:val="003E0E02"/>
    <w:rsid w:val="003E1E62"/>
    <w:rsid w:val="003E2AD0"/>
    <w:rsid w:val="003E2B00"/>
    <w:rsid w:val="003E4CAC"/>
    <w:rsid w:val="003E6A4B"/>
    <w:rsid w:val="003E7041"/>
    <w:rsid w:val="003E7B37"/>
    <w:rsid w:val="003F01A0"/>
    <w:rsid w:val="003F11CA"/>
    <w:rsid w:val="003F23A4"/>
    <w:rsid w:val="003F3106"/>
    <w:rsid w:val="003F3B5D"/>
    <w:rsid w:val="003F3E2F"/>
    <w:rsid w:val="003F48CB"/>
    <w:rsid w:val="003F49ED"/>
    <w:rsid w:val="003F60A2"/>
    <w:rsid w:val="003F70B2"/>
    <w:rsid w:val="003F75B1"/>
    <w:rsid w:val="004013D5"/>
    <w:rsid w:val="00401B5F"/>
    <w:rsid w:val="004022A9"/>
    <w:rsid w:val="00402870"/>
    <w:rsid w:val="004030AE"/>
    <w:rsid w:val="004039B5"/>
    <w:rsid w:val="00403C67"/>
    <w:rsid w:val="00405071"/>
    <w:rsid w:val="0040592C"/>
    <w:rsid w:val="00406255"/>
    <w:rsid w:val="0040730E"/>
    <w:rsid w:val="004073EF"/>
    <w:rsid w:val="00407DAB"/>
    <w:rsid w:val="0041040A"/>
    <w:rsid w:val="00410883"/>
    <w:rsid w:val="004112E6"/>
    <w:rsid w:val="00411753"/>
    <w:rsid w:val="00411A1B"/>
    <w:rsid w:val="00411A1C"/>
    <w:rsid w:val="00412767"/>
    <w:rsid w:val="00413F35"/>
    <w:rsid w:val="00414DF5"/>
    <w:rsid w:val="00415891"/>
    <w:rsid w:val="00416310"/>
    <w:rsid w:val="00416FAB"/>
    <w:rsid w:val="00417A85"/>
    <w:rsid w:val="004209B5"/>
    <w:rsid w:val="004227FC"/>
    <w:rsid w:val="00422C8D"/>
    <w:rsid w:val="0042350C"/>
    <w:rsid w:val="00426439"/>
    <w:rsid w:val="004264F9"/>
    <w:rsid w:val="00426AD5"/>
    <w:rsid w:val="00426FD0"/>
    <w:rsid w:val="0042768B"/>
    <w:rsid w:val="00427A35"/>
    <w:rsid w:val="00430609"/>
    <w:rsid w:val="004321BF"/>
    <w:rsid w:val="0043345C"/>
    <w:rsid w:val="0043501F"/>
    <w:rsid w:val="004360D7"/>
    <w:rsid w:val="0043654D"/>
    <w:rsid w:val="00437EE8"/>
    <w:rsid w:val="004416CA"/>
    <w:rsid w:val="00441996"/>
    <w:rsid w:val="004426B0"/>
    <w:rsid w:val="0044274C"/>
    <w:rsid w:val="00442CA7"/>
    <w:rsid w:val="0044380D"/>
    <w:rsid w:val="00443F7A"/>
    <w:rsid w:val="004440B9"/>
    <w:rsid w:val="00444244"/>
    <w:rsid w:val="00447396"/>
    <w:rsid w:val="00450295"/>
    <w:rsid w:val="00450A9D"/>
    <w:rsid w:val="004512E9"/>
    <w:rsid w:val="00451E53"/>
    <w:rsid w:val="00452F6C"/>
    <w:rsid w:val="00453291"/>
    <w:rsid w:val="00455097"/>
    <w:rsid w:val="004559D6"/>
    <w:rsid w:val="0045651A"/>
    <w:rsid w:val="00457BA9"/>
    <w:rsid w:val="00457E7D"/>
    <w:rsid w:val="0046163D"/>
    <w:rsid w:val="00461740"/>
    <w:rsid w:val="0046367A"/>
    <w:rsid w:val="00464B6B"/>
    <w:rsid w:val="00464D12"/>
    <w:rsid w:val="004664FF"/>
    <w:rsid w:val="00467074"/>
    <w:rsid w:val="0046768E"/>
    <w:rsid w:val="00470164"/>
    <w:rsid w:val="004701FF"/>
    <w:rsid w:val="00472B1A"/>
    <w:rsid w:val="00472B93"/>
    <w:rsid w:val="004732A7"/>
    <w:rsid w:val="00474552"/>
    <w:rsid w:val="00474BFF"/>
    <w:rsid w:val="00475FF6"/>
    <w:rsid w:val="00480C82"/>
    <w:rsid w:val="00480DF1"/>
    <w:rsid w:val="00481554"/>
    <w:rsid w:val="00482254"/>
    <w:rsid w:val="004823B7"/>
    <w:rsid w:val="00482D1F"/>
    <w:rsid w:val="004838DF"/>
    <w:rsid w:val="00483BFD"/>
    <w:rsid w:val="0048401D"/>
    <w:rsid w:val="00484B84"/>
    <w:rsid w:val="004863F9"/>
    <w:rsid w:val="0049126E"/>
    <w:rsid w:val="004912F4"/>
    <w:rsid w:val="00492717"/>
    <w:rsid w:val="004931AF"/>
    <w:rsid w:val="00494539"/>
    <w:rsid w:val="00494873"/>
    <w:rsid w:val="004949AD"/>
    <w:rsid w:val="0049694A"/>
    <w:rsid w:val="00496B02"/>
    <w:rsid w:val="004A077A"/>
    <w:rsid w:val="004A1CBA"/>
    <w:rsid w:val="004A390D"/>
    <w:rsid w:val="004A46AD"/>
    <w:rsid w:val="004A47FF"/>
    <w:rsid w:val="004A513D"/>
    <w:rsid w:val="004A77F7"/>
    <w:rsid w:val="004B04C7"/>
    <w:rsid w:val="004B0DEA"/>
    <w:rsid w:val="004B2241"/>
    <w:rsid w:val="004B24DE"/>
    <w:rsid w:val="004B4838"/>
    <w:rsid w:val="004B59F0"/>
    <w:rsid w:val="004B5AFE"/>
    <w:rsid w:val="004B62F4"/>
    <w:rsid w:val="004B733F"/>
    <w:rsid w:val="004B7659"/>
    <w:rsid w:val="004C1222"/>
    <w:rsid w:val="004C1636"/>
    <w:rsid w:val="004C1799"/>
    <w:rsid w:val="004C38E4"/>
    <w:rsid w:val="004C4B74"/>
    <w:rsid w:val="004C4E78"/>
    <w:rsid w:val="004C57C0"/>
    <w:rsid w:val="004D075E"/>
    <w:rsid w:val="004D0842"/>
    <w:rsid w:val="004D1CB3"/>
    <w:rsid w:val="004D2054"/>
    <w:rsid w:val="004D21F3"/>
    <w:rsid w:val="004D2D88"/>
    <w:rsid w:val="004D3394"/>
    <w:rsid w:val="004D3E6F"/>
    <w:rsid w:val="004D4097"/>
    <w:rsid w:val="004D434D"/>
    <w:rsid w:val="004D43FD"/>
    <w:rsid w:val="004D53FB"/>
    <w:rsid w:val="004E064C"/>
    <w:rsid w:val="004E0B50"/>
    <w:rsid w:val="004E15C0"/>
    <w:rsid w:val="004E2CC1"/>
    <w:rsid w:val="004E33D9"/>
    <w:rsid w:val="004E4425"/>
    <w:rsid w:val="004E6222"/>
    <w:rsid w:val="004E67BC"/>
    <w:rsid w:val="004E698A"/>
    <w:rsid w:val="004E6A9A"/>
    <w:rsid w:val="004E7BB8"/>
    <w:rsid w:val="004E7D32"/>
    <w:rsid w:val="004F0459"/>
    <w:rsid w:val="004F07CF"/>
    <w:rsid w:val="004F40CB"/>
    <w:rsid w:val="004F502A"/>
    <w:rsid w:val="004F58E7"/>
    <w:rsid w:val="004F7828"/>
    <w:rsid w:val="00500D40"/>
    <w:rsid w:val="00501066"/>
    <w:rsid w:val="00503524"/>
    <w:rsid w:val="0050405C"/>
    <w:rsid w:val="005044E2"/>
    <w:rsid w:val="005052BD"/>
    <w:rsid w:val="00512D28"/>
    <w:rsid w:val="005131EC"/>
    <w:rsid w:val="0051348B"/>
    <w:rsid w:val="0051421D"/>
    <w:rsid w:val="00514D5A"/>
    <w:rsid w:val="00515A71"/>
    <w:rsid w:val="00515B71"/>
    <w:rsid w:val="00516F01"/>
    <w:rsid w:val="00517527"/>
    <w:rsid w:val="00521156"/>
    <w:rsid w:val="0052181F"/>
    <w:rsid w:val="00521FF5"/>
    <w:rsid w:val="00522487"/>
    <w:rsid w:val="00522681"/>
    <w:rsid w:val="00523104"/>
    <w:rsid w:val="00523460"/>
    <w:rsid w:val="005234FB"/>
    <w:rsid w:val="0052400D"/>
    <w:rsid w:val="00524387"/>
    <w:rsid w:val="0052668B"/>
    <w:rsid w:val="00526A2C"/>
    <w:rsid w:val="0052785A"/>
    <w:rsid w:val="00530E5D"/>
    <w:rsid w:val="005325D6"/>
    <w:rsid w:val="0053263B"/>
    <w:rsid w:val="005335A4"/>
    <w:rsid w:val="00534554"/>
    <w:rsid w:val="00534EBD"/>
    <w:rsid w:val="00535126"/>
    <w:rsid w:val="005366FD"/>
    <w:rsid w:val="005372F2"/>
    <w:rsid w:val="00537341"/>
    <w:rsid w:val="00537484"/>
    <w:rsid w:val="005378CC"/>
    <w:rsid w:val="00540E22"/>
    <w:rsid w:val="00541A16"/>
    <w:rsid w:val="00541C9F"/>
    <w:rsid w:val="005422EB"/>
    <w:rsid w:val="00542AA5"/>
    <w:rsid w:val="00544015"/>
    <w:rsid w:val="00544506"/>
    <w:rsid w:val="00544E93"/>
    <w:rsid w:val="00546126"/>
    <w:rsid w:val="00550110"/>
    <w:rsid w:val="00550420"/>
    <w:rsid w:val="00551159"/>
    <w:rsid w:val="00552065"/>
    <w:rsid w:val="00552323"/>
    <w:rsid w:val="00553690"/>
    <w:rsid w:val="00554D5F"/>
    <w:rsid w:val="00554D7B"/>
    <w:rsid w:val="00556186"/>
    <w:rsid w:val="005567C7"/>
    <w:rsid w:val="00561809"/>
    <w:rsid w:val="005623DE"/>
    <w:rsid w:val="00563FBF"/>
    <w:rsid w:val="005652B0"/>
    <w:rsid w:val="00565CB7"/>
    <w:rsid w:val="00567667"/>
    <w:rsid w:val="00567E55"/>
    <w:rsid w:val="00567F3A"/>
    <w:rsid w:val="005707DD"/>
    <w:rsid w:val="005712D7"/>
    <w:rsid w:val="00571A2B"/>
    <w:rsid w:val="00571A95"/>
    <w:rsid w:val="005726E6"/>
    <w:rsid w:val="00573ABD"/>
    <w:rsid w:val="00573B72"/>
    <w:rsid w:val="0057462F"/>
    <w:rsid w:val="00574681"/>
    <w:rsid w:val="00574890"/>
    <w:rsid w:val="00574A9B"/>
    <w:rsid w:val="00575127"/>
    <w:rsid w:val="00575CBD"/>
    <w:rsid w:val="005768A6"/>
    <w:rsid w:val="005770CF"/>
    <w:rsid w:val="005773C9"/>
    <w:rsid w:val="0057748A"/>
    <w:rsid w:val="00577C54"/>
    <w:rsid w:val="00577EAB"/>
    <w:rsid w:val="005804F3"/>
    <w:rsid w:val="00580799"/>
    <w:rsid w:val="005807BC"/>
    <w:rsid w:val="0058364D"/>
    <w:rsid w:val="00585A88"/>
    <w:rsid w:val="005868E9"/>
    <w:rsid w:val="00586CA6"/>
    <w:rsid w:val="00586E46"/>
    <w:rsid w:val="00590105"/>
    <w:rsid w:val="00591F8B"/>
    <w:rsid w:val="00592560"/>
    <w:rsid w:val="00593D3E"/>
    <w:rsid w:val="00594B40"/>
    <w:rsid w:val="0059565C"/>
    <w:rsid w:val="005962D6"/>
    <w:rsid w:val="0059655E"/>
    <w:rsid w:val="005A0B3D"/>
    <w:rsid w:val="005A1471"/>
    <w:rsid w:val="005A27E2"/>
    <w:rsid w:val="005A54AF"/>
    <w:rsid w:val="005A54FF"/>
    <w:rsid w:val="005A580B"/>
    <w:rsid w:val="005A62C3"/>
    <w:rsid w:val="005A74C4"/>
    <w:rsid w:val="005B0F76"/>
    <w:rsid w:val="005B2194"/>
    <w:rsid w:val="005B2EF4"/>
    <w:rsid w:val="005B43C8"/>
    <w:rsid w:val="005B4C2B"/>
    <w:rsid w:val="005B507D"/>
    <w:rsid w:val="005B6A17"/>
    <w:rsid w:val="005B74A1"/>
    <w:rsid w:val="005C12B6"/>
    <w:rsid w:val="005C1D14"/>
    <w:rsid w:val="005C1DF3"/>
    <w:rsid w:val="005C3C10"/>
    <w:rsid w:val="005C43C8"/>
    <w:rsid w:val="005C6063"/>
    <w:rsid w:val="005C6B72"/>
    <w:rsid w:val="005C71DA"/>
    <w:rsid w:val="005C77A5"/>
    <w:rsid w:val="005C7BA5"/>
    <w:rsid w:val="005D189B"/>
    <w:rsid w:val="005D1EA3"/>
    <w:rsid w:val="005D2BAC"/>
    <w:rsid w:val="005D5BDA"/>
    <w:rsid w:val="005D6958"/>
    <w:rsid w:val="005D7796"/>
    <w:rsid w:val="005E1AE5"/>
    <w:rsid w:val="005E2A5E"/>
    <w:rsid w:val="005E34EE"/>
    <w:rsid w:val="005E3FB4"/>
    <w:rsid w:val="005E4473"/>
    <w:rsid w:val="005E5B92"/>
    <w:rsid w:val="005E70DD"/>
    <w:rsid w:val="005E7BBA"/>
    <w:rsid w:val="005F0CA6"/>
    <w:rsid w:val="005F14D7"/>
    <w:rsid w:val="005F19BB"/>
    <w:rsid w:val="005F1A01"/>
    <w:rsid w:val="005F5101"/>
    <w:rsid w:val="005F6B70"/>
    <w:rsid w:val="005F6EDC"/>
    <w:rsid w:val="005F7189"/>
    <w:rsid w:val="005F719A"/>
    <w:rsid w:val="006006CB"/>
    <w:rsid w:val="00601FE6"/>
    <w:rsid w:val="00602DE1"/>
    <w:rsid w:val="00604645"/>
    <w:rsid w:val="006047CA"/>
    <w:rsid w:val="00604EA6"/>
    <w:rsid w:val="00605F1C"/>
    <w:rsid w:val="0060693F"/>
    <w:rsid w:val="00607670"/>
    <w:rsid w:val="00612A9E"/>
    <w:rsid w:val="00613BD1"/>
    <w:rsid w:val="00613F5F"/>
    <w:rsid w:val="00614A06"/>
    <w:rsid w:val="0061594A"/>
    <w:rsid w:val="00616BB1"/>
    <w:rsid w:val="00617373"/>
    <w:rsid w:val="0062006A"/>
    <w:rsid w:val="00621773"/>
    <w:rsid w:val="006233D5"/>
    <w:rsid w:val="00624621"/>
    <w:rsid w:val="00624F1C"/>
    <w:rsid w:val="00625689"/>
    <w:rsid w:val="006257AB"/>
    <w:rsid w:val="00631112"/>
    <w:rsid w:val="006316BC"/>
    <w:rsid w:val="00631910"/>
    <w:rsid w:val="006335C0"/>
    <w:rsid w:val="00634151"/>
    <w:rsid w:val="00634184"/>
    <w:rsid w:val="00634190"/>
    <w:rsid w:val="0063425F"/>
    <w:rsid w:val="006342C1"/>
    <w:rsid w:val="00636354"/>
    <w:rsid w:val="00640439"/>
    <w:rsid w:val="006419FF"/>
    <w:rsid w:val="00641C37"/>
    <w:rsid w:val="00642599"/>
    <w:rsid w:val="00642631"/>
    <w:rsid w:val="00642D5D"/>
    <w:rsid w:val="00643D7E"/>
    <w:rsid w:val="006471D5"/>
    <w:rsid w:val="006505C2"/>
    <w:rsid w:val="006506D4"/>
    <w:rsid w:val="00651108"/>
    <w:rsid w:val="00651C3F"/>
    <w:rsid w:val="006529F5"/>
    <w:rsid w:val="00652AE1"/>
    <w:rsid w:val="006532D6"/>
    <w:rsid w:val="00654655"/>
    <w:rsid w:val="00654EC9"/>
    <w:rsid w:val="006550AE"/>
    <w:rsid w:val="0065619B"/>
    <w:rsid w:val="0065689C"/>
    <w:rsid w:val="0065797A"/>
    <w:rsid w:val="00657B02"/>
    <w:rsid w:val="00660174"/>
    <w:rsid w:val="006619F0"/>
    <w:rsid w:val="00663B9B"/>
    <w:rsid w:val="00664A36"/>
    <w:rsid w:val="00664B58"/>
    <w:rsid w:val="006658B1"/>
    <w:rsid w:val="00665CF1"/>
    <w:rsid w:val="00665D99"/>
    <w:rsid w:val="006661BE"/>
    <w:rsid w:val="00666ECF"/>
    <w:rsid w:val="00667520"/>
    <w:rsid w:val="00667FE9"/>
    <w:rsid w:val="00670808"/>
    <w:rsid w:val="00673019"/>
    <w:rsid w:val="006741CD"/>
    <w:rsid w:val="006746C5"/>
    <w:rsid w:val="00674943"/>
    <w:rsid w:val="00677439"/>
    <w:rsid w:val="00680EEC"/>
    <w:rsid w:val="00682247"/>
    <w:rsid w:val="00682B6A"/>
    <w:rsid w:val="00685A13"/>
    <w:rsid w:val="006879DA"/>
    <w:rsid w:val="00687C18"/>
    <w:rsid w:val="0069025D"/>
    <w:rsid w:val="006905D3"/>
    <w:rsid w:val="00691371"/>
    <w:rsid w:val="00691C04"/>
    <w:rsid w:val="00693BCB"/>
    <w:rsid w:val="00694EAB"/>
    <w:rsid w:val="006967F9"/>
    <w:rsid w:val="006A0263"/>
    <w:rsid w:val="006A0C70"/>
    <w:rsid w:val="006A1B51"/>
    <w:rsid w:val="006A20E0"/>
    <w:rsid w:val="006A24C8"/>
    <w:rsid w:val="006B1FCC"/>
    <w:rsid w:val="006B2340"/>
    <w:rsid w:val="006B2C0C"/>
    <w:rsid w:val="006B327A"/>
    <w:rsid w:val="006B3288"/>
    <w:rsid w:val="006B6594"/>
    <w:rsid w:val="006C163F"/>
    <w:rsid w:val="006C305C"/>
    <w:rsid w:val="006C3159"/>
    <w:rsid w:val="006C33D4"/>
    <w:rsid w:val="006C3F7D"/>
    <w:rsid w:val="006D128F"/>
    <w:rsid w:val="006D1AAE"/>
    <w:rsid w:val="006D29C8"/>
    <w:rsid w:val="006E269E"/>
    <w:rsid w:val="006E477B"/>
    <w:rsid w:val="006E4F5F"/>
    <w:rsid w:val="006E5EDC"/>
    <w:rsid w:val="006E6681"/>
    <w:rsid w:val="006E6722"/>
    <w:rsid w:val="006E6E0B"/>
    <w:rsid w:val="006E7272"/>
    <w:rsid w:val="006E72FA"/>
    <w:rsid w:val="006E75CD"/>
    <w:rsid w:val="006E7D19"/>
    <w:rsid w:val="006F09CF"/>
    <w:rsid w:val="006F2F38"/>
    <w:rsid w:val="006F3B38"/>
    <w:rsid w:val="006F50FD"/>
    <w:rsid w:val="006F6D34"/>
    <w:rsid w:val="006F7045"/>
    <w:rsid w:val="00700E10"/>
    <w:rsid w:val="00703762"/>
    <w:rsid w:val="00707318"/>
    <w:rsid w:val="007104C6"/>
    <w:rsid w:val="00710E8A"/>
    <w:rsid w:val="007116B4"/>
    <w:rsid w:val="00711FB6"/>
    <w:rsid w:val="00712BFC"/>
    <w:rsid w:val="0071468F"/>
    <w:rsid w:val="007147E5"/>
    <w:rsid w:val="00714FE9"/>
    <w:rsid w:val="0071553E"/>
    <w:rsid w:val="00717A60"/>
    <w:rsid w:val="00721C40"/>
    <w:rsid w:val="00721CBF"/>
    <w:rsid w:val="0072345D"/>
    <w:rsid w:val="00724EA7"/>
    <w:rsid w:val="0072589B"/>
    <w:rsid w:val="007260BA"/>
    <w:rsid w:val="007263DD"/>
    <w:rsid w:val="00726424"/>
    <w:rsid w:val="00727A46"/>
    <w:rsid w:val="007302B6"/>
    <w:rsid w:val="00731B64"/>
    <w:rsid w:val="00732005"/>
    <w:rsid w:val="00732FD3"/>
    <w:rsid w:val="00733199"/>
    <w:rsid w:val="007334CD"/>
    <w:rsid w:val="007346AA"/>
    <w:rsid w:val="00734A86"/>
    <w:rsid w:val="007351A2"/>
    <w:rsid w:val="007353B5"/>
    <w:rsid w:val="0073566B"/>
    <w:rsid w:val="0073593E"/>
    <w:rsid w:val="007367D2"/>
    <w:rsid w:val="00736B8F"/>
    <w:rsid w:val="00736C6B"/>
    <w:rsid w:val="00736E0D"/>
    <w:rsid w:val="00740511"/>
    <w:rsid w:val="007409DD"/>
    <w:rsid w:val="00741CE8"/>
    <w:rsid w:val="0074459F"/>
    <w:rsid w:val="00744779"/>
    <w:rsid w:val="00747EE3"/>
    <w:rsid w:val="0075013C"/>
    <w:rsid w:val="00752BBA"/>
    <w:rsid w:val="0075323C"/>
    <w:rsid w:val="007544E0"/>
    <w:rsid w:val="00756C0C"/>
    <w:rsid w:val="00756F24"/>
    <w:rsid w:val="00761057"/>
    <w:rsid w:val="007612DB"/>
    <w:rsid w:val="00761870"/>
    <w:rsid w:val="00761CD7"/>
    <w:rsid w:val="00761E06"/>
    <w:rsid w:val="00762882"/>
    <w:rsid w:val="00764071"/>
    <w:rsid w:val="007647E1"/>
    <w:rsid w:val="007652DE"/>
    <w:rsid w:val="0076533C"/>
    <w:rsid w:val="0076788A"/>
    <w:rsid w:val="00770276"/>
    <w:rsid w:val="007711D3"/>
    <w:rsid w:val="00771DE5"/>
    <w:rsid w:val="00771E33"/>
    <w:rsid w:val="00772D07"/>
    <w:rsid w:val="00773654"/>
    <w:rsid w:val="0077390D"/>
    <w:rsid w:val="007756AA"/>
    <w:rsid w:val="007757E9"/>
    <w:rsid w:val="00776CD2"/>
    <w:rsid w:val="00777651"/>
    <w:rsid w:val="00777AAC"/>
    <w:rsid w:val="00780515"/>
    <w:rsid w:val="007818B1"/>
    <w:rsid w:val="007819A8"/>
    <w:rsid w:val="0078311A"/>
    <w:rsid w:val="00783CD3"/>
    <w:rsid w:val="007843D2"/>
    <w:rsid w:val="00786508"/>
    <w:rsid w:val="007872C3"/>
    <w:rsid w:val="007872E1"/>
    <w:rsid w:val="0079098B"/>
    <w:rsid w:val="00790E58"/>
    <w:rsid w:val="007912F1"/>
    <w:rsid w:val="007916D5"/>
    <w:rsid w:val="007925A3"/>
    <w:rsid w:val="00792AC4"/>
    <w:rsid w:val="00792AE2"/>
    <w:rsid w:val="00792F44"/>
    <w:rsid w:val="0079442D"/>
    <w:rsid w:val="00794D66"/>
    <w:rsid w:val="00796354"/>
    <w:rsid w:val="007A0C91"/>
    <w:rsid w:val="007A22EA"/>
    <w:rsid w:val="007A3524"/>
    <w:rsid w:val="007A38C5"/>
    <w:rsid w:val="007A38FA"/>
    <w:rsid w:val="007A3CFD"/>
    <w:rsid w:val="007A52A4"/>
    <w:rsid w:val="007A6CF7"/>
    <w:rsid w:val="007A7766"/>
    <w:rsid w:val="007A7776"/>
    <w:rsid w:val="007B0C6F"/>
    <w:rsid w:val="007B1937"/>
    <w:rsid w:val="007B1B74"/>
    <w:rsid w:val="007B205F"/>
    <w:rsid w:val="007B2B00"/>
    <w:rsid w:val="007B392E"/>
    <w:rsid w:val="007B3ED5"/>
    <w:rsid w:val="007B468D"/>
    <w:rsid w:val="007B62A9"/>
    <w:rsid w:val="007B65CD"/>
    <w:rsid w:val="007B73AC"/>
    <w:rsid w:val="007C0C9C"/>
    <w:rsid w:val="007C32DA"/>
    <w:rsid w:val="007C3673"/>
    <w:rsid w:val="007C3944"/>
    <w:rsid w:val="007C3CBB"/>
    <w:rsid w:val="007C47CF"/>
    <w:rsid w:val="007C4D84"/>
    <w:rsid w:val="007C5493"/>
    <w:rsid w:val="007C5DB9"/>
    <w:rsid w:val="007C7BE7"/>
    <w:rsid w:val="007D0E92"/>
    <w:rsid w:val="007D1052"/>
    <w:rsid w:val="007D114B"/>
    <w:rsid w:val="007D11FA"/>
    <w:rsid w:val="007D165E"/>
    <w:rsid w:val="007D2443"/>
    <w:rsid w:val="007D2DF4"/>
    <w:rsid w:val="007D3118"/>
    <w:rsid w:val="007D32DD"/>
    <w:rsid w:val="007D4D20"/>
    <w:rsid w:val="007D6572"/>
    <w:rsid w:val="007D7801"/>
    <w:rsid w:val="007E0678"/>
    <w:rsid w:val="007E1113"/>
    <w:rsid w:val="007E22D2"/>
    <w:rsid w:val="007E2800"/>
    <w:rsid w:val="007E3464"/>
    <w:rsid w:val="007E3904"/>
    <w:rsid w:val="007E497A"/>
    <w:rsid w:val="007E540B"/>
    <w:rsid w:val="007E562B"/>
    <w:rsid w:val="007E6312"/>
    <w:rsid w:val="007E6920"/>
    <w:rsid w:val="007F041F"/>
    <w:rsid w:val="007F1EEB"/>
    <w:rsid w:val="007F216C"/>
    <w:rsid w:val="007F30E4"/>
    <w:rsid w:val="007F358E"/>
    <w:rsid w:val="007F3970"/>
    <w:rsid w:val="007F3D4B"/>
    <w:rsid w:val="007F3F0F"/>
    <w:rsid w:val="007F46AC"/>
    <w:rsid w:val="007F4718"/>
    <w:rsid w:val="007F6193"/>
    <w:rsid w:val="007F63C8"/>
    <w:rsid w:val="007F7487"/>
    <w:rsid w:val="007F781D"/>
    <w:rsid w:val="00801CCF"/>
    <w:rsid w:val="00802905"/>
    <w:rsid w:val="00802CD0"/>
    <w:rsid w:val="0080343F"/>
    <w:rsid w:val="008037C1"/>
    <w:rsid w:val="00803885"/>
    <w:rsid w:val="008039EB"/>
    <w:rsid w:val="00803C9C"/>
    <w:rsid w:val="0080446F"/>
    <w:rsid w:val="00804A6D"/>
    <w:rsid w:val="00805C64"/>
    <w:rsid w:val="00806C3C"/>
    <w:rsid w:val="0080775A"/>
    <w:rsid w:val="00810857"/>
    <w:rsid w:val="00810A1D"/>
    <w:rsid w:val="00810FCC"/>
    <w:rsid w:val="008115AC"/>
    <w:rsid w:val="00811AA7"/>
    <w:rsid w:val="008131CD"/>
    <w:rsid w:val="00814CA1"/>
    <w:rsid w:val="00816373"/>
    <w:rsid w:val="008168BF"/>
    <w:rsid w:val="00816BCB"/>
    <w:rsid w:val="00817ED3"/>
    <w:rsid w:val="0082068B"/>
    <w:rsid w:val="00820A02"/>
    <w:rsid w:val="00821EEC"/>
    <w:rsid w:val="0082313D"/>
    <w:rsid w:val="0082348F"/>
    <w:rsid w:val="00825F7E"/>
    <w:rsid w:val="00826158"/>
    <w:rsid w:val="008276A8"/>
    <w:rsid w:val="00827B93"/>
    <w:rsid w:val="00827F39"/>
    <w:rsid w:val="00831024"/>
    <w:rsid w:val="00831273"/>
    <w:rsid w:val="008323B8"/>
    <w:rsid w:val="00833B3C"/>
    <w:rsid w:val="00834053"/>
    <w:rsid w:val="008347B3"/>
    <w:rsid w:val="0083485E"/>
    <w:rsid w:val="00836034"/>
    <w:rsid w:val="008377B8"/>
    <w:rsid w:val="008378A3"/>
    <w:rsid w:val="00837B36"/>
    <w:rsid w:val="00837D3B"/>
    <w:rsid w:val="00840D5B"/>
    <w:rsid w:val="0084120D"/>
    <w:rsid w:val="00842594"/>
    <w:rsid w:val="00844391"/>
    <w:rsid w:val="00844871"/>
    <w:rsid w:val="00844A0B"/>
    <w:rsid w:val="00844BD9"/>
    <w:rsid w:val="00846194"/>
    <w:rsid w:val="00850447"/>
    <w:rsid w:val="00850733"/>
    <w:rsid w:val="00850E1E"/>
    <w:rsid w:val="008513DA"/>
    <w:rsid w:val="0085183F"/>
    <w:rsid w:val="00851D08"/>
    <w:rsid w:val="00852627"/>
    <w:rsid w:val="00853372"/>
    <w:rsid w:val="00853C41"/>
    <w:rsid w:val="008548B0"/>
    <w:rsid w:val="00855918"/>
    <w:rsid w:val="008567F8"/>
    <w:rsid w:val="00857422"/>
    <w:rsid w:val="0085776B"/>
    <w:rsid w:val="00860520"/>
    <w:rsid w:val="008606DE"/>
    <w:rsid w:val="008610A5"/>
    <w:rsid w:val="00861D91"/>
    <w:rsid w:val="00861DAB"/>
    <w:rsid w:val="008628B6"/>
    <w:rsid w:val="00862909"/>
    <w:rsid w:val="00863939"/>
    <w:rsid w:val="00863C2F"/>
    <w:rsid w:val="00863EE8"/>
    <w:rsid w:val="00864842"/>
    <w:rsid w:val="0087046A"/>
    <w:rsid w:val="0087190F"/>
    <w:rsid w:val="00871D73"/>
    <w:rsid w:val="0087272A"/>
    <w:rsid w:val="0087286A"/>
    <w:rsid w:val="00873DC5"/>
    <w:rsid w:val="00874CA4"/>
    <w:rsid w:val="00875B0C"/>
    <w:rsid w:val="00876808"/>
    <w:rsid w:val="00877920"/>
    <w:rsid w:val="008824C8"/>
    <w:rsid w:val="00883AD4"/>
    <w:rsid w:val="00885316"/>
    <w:rsid w:val="00885A29"/>
    <w:rsid w:val="00886F62"/>
    <w:rsid w:val="0088706E"/>
    <w:rsid w:val="0088771B"/>
    <w:rsid w:val="0089163C"/>
    <w:rsid w:val="0089166C"/>
    <w:rsid w:val="00891D39"/>
    <w:rsid w:val="00891DB3"/>
    <w:rsid w:val="008921D4"/>
    <w:rsid w:val="00893318"/>
    <w:rsid w:val="008937BC"/>
    <w:rsid w:val="00895857"/>
    <w:rsid w:val="008965D5"/>
    <w:rsid w:val="00896DE6"/>
    <w:rsid w:val="0089748C"/>
    <w:rsid w:val="008A1CDE"/>
    <w:rsid w:val="008A23DE"/>
    <w:rsid w:val="008A246C"/>
    <w:rsid w:val="008A3C13"/>
    <w:rsid w:val="008A3D35"/>
    <w:rsid w:val="008A3E41"/>
    <w:rsid w:val="008A44E2"/>
    <w:rsid w:val="008A4C02"/>
    <w:rsid w:val="008A5283"/>
    <w:rsid w:val="008A5952"/>
    <w:rsid w:val="008B1B9E"/>
    <w:rsid w:val="008B20F2"/>
    <w:rsid w:val="008B4029"/>
    <w:rsid w:val="008B42F7"/>
    <w:rsid w:val="008B5198"/>
    <w:rsid w:val="008B5EDA"/>
    <w:rsid w:val="008B774E"/>
    <w:rsid w:val="008C178E"/>
    <w:rsid w:val="008C3159"/>
    <w:rsid w:val="008C35A1"/>
    <w:rsid w:val="008C4394"/>
    <w:rsid w:val="008C464D"/>
    <w:rsid w:val="008C4946"/>
    <w:rsid w:val="008C5C53"/>
    <w:rsid w:val="008C60B6"/>
    <w:rsid w:val="008C6135"/>
    <w:rsid w:val="008C6E11"/>
    <w:rsid w:val="008C7ACB"/>
    <w:rsid w:val="008D0DFE"/>
    <w:rsid w:val="008D1FCD"/>
    <w:rsid w:val="008D2CA1"/>
    <w:rsid w:val="008D5A77"/>
    <w:rsid w:val="008D644B"/>
    <w:rsid w:val="008D6C5F"/>
    <w:rsid w:val="008E0D1C"/>
    <w:rsid w:val="008E2D57"/>
    <w:rsid w:val="008E32D5"/>
    <w:rsid w:val="008E4412"/>
    <w:rsid w:val="008E5E16"/>
    <w:rsid w:val="008F5963"/>
    <w:rsid w:val="008F5DD9"/>
    <w:rsid w:val="008F61F6"/>
    <w:rsid w:val="008F6524"/>
    <w:rsid w:val="008F7FBF"/>
    <w:rsid w:val="009016FD"/>
    <w:rsid w:val="00903745"/>
    <w:rsid w:val="00904519"/>
    <w:rsid w:val="0090490E"/>
    <w:rsid w:val="00905630"/>
    <w:rsid w:val="00905D5D"/>
    <w:rsid w:val="00906F28"/>
    <w:rsid w:val="00907B08"/>
    <w:rsid w:val="0091022C"/>
    <w:rsid w:val="00910D39"/>
    <w:rsid w:val="0091289F"/>
    <w:rsid w:val="00912DA8"/>
    <w:rsid w:val="00913395"/>
    <w:rsid w:val="00913F2C"/>
    <w:rsid w:val="00914418"/>
    <w:rsid w:val="0091607F"/>
    <w:rsid w:val="009161E9"/>
    <w:rsid w:val="009210E7"/>
    <w:rsid w:val="00921AD4"/>
    <w:rsid w:val="0092608F"/>
    <w:rsid w:val="009263A2"/>
    <w:rsid w:val="00926DD9"/>
    <w:rsid w:val="009279FE"/>
    <w:rsid w:val="00930AD2"/>
    <w:rsid w:val="00930C59"/>
    <w:rsid w:val="0093107B"/>
    <w:rsid w:val="009316D4"/>
    <w:rsid w:val="00931965"/>
    <w:rsid w:val="00931BBD"/>
    <w:rsid w:val="009321ED"/>
    <w:rsid w:val="0093252D"/>
    <w:rsid w:val="00933431"/>
    <w:rsid w:val="00934AC3"/>
    <w:rsid w:val="00936A2D"/>
    <w:rsid w:val="0094001E"/>
    <w:rsid w:val="00940045"/>
    <w:rsid w:val="0094072C"/>
    <w:rsid w:val="009408D3"/>
    <w:rsid w:val="009408F8"/>
    <w:rsid w:val="00942098"/>
    <w:rsid w:val="0094212A"/>
    <w:rsid w:val="00942B4C"/>
    <w:rsid w:val="009449B6"/>
    <w:rsid w:val="00944B06"/>
    <w:rsid w:val="0095196F"/>
    <w:rsid w:val="00951A41"/>
    <w:rsid w:val="00951F19"/>
    <w:rsid w:val="009526AD"/>
    <w:rsid w:val="009539E9"/>
    <w:rsid w:val="00953D52"/>
    <w:rsid w:val="00953FC5"/>
    <w:rsid w:val="0095582E"/>
    <w:rsid w:val="00955A6F"/>
    <w:rsid w:val="00955E0A"/>
    <w:rsid w:val="009609F4"/>
    <w:rsid w:val="00960BC7"/>
    <w:rsid w:val="009614C4"/>
    <w:rsid w:val="0096178F"/>
    <w:rsid w:val="0096209A"/>
    <w:rsid w:val="009631DB"/>
    <w:rsid w:val="00963F9F"/>
    <w:rsid w:val="00966715"/>
    <w:rsid w:val="00967778"/>
    <w:rsid w:val="00971A59"/>
    <w:rsid w:val="00971D17"/>
    <w:rsid w:val="009720A3"/>
    <w:rsid w:val="00972ECC"/>
    <w:rsid w:val="0097383A"/>
    <w:rsid w:val="00974936"/>
    <w:rsid w:val="00975290"/>
    <w:rsid w:val="009763D0"/>
    <w:rsid w:val="00977FFB"/>
    <w:rsid w:val="009803B0"/>
    <w:rsid w:val="00980522"/>
    <w:rsid w:val="00980AAD"/>
    <w:rsid w:val="00981DB6"/>
    <w:rsid w:val="0098281E"/>
    <w:rsid w:val="009848B9"/>
    <w:rsid w:val="00985444"/>
    <w:rsid w:val="009858AA"/>
    <w:rsid w:val="009859E1"/>
    <w:rsid w:val="00985AD3"/>
    <w:rsid w:val="009866A5"/>
    <w:rsid w:val="00986976"/>
    <w:rsid w:val="00990B15"/>
    <w:rsid w:val="00990EFF"/>
    <w:rsid w:val="009927DA"/>
    <w:rsid w:val="00994320"/>
    <w:rsid w:val="00994D79"/>
    <w:rsid w:val="009A1419"/>
    <w:rsid w:val="009A14C4"/>
    <w:rsid w:val="009A2B68"/>
    <w:rsid w:val="009A3A53"/>
    <w:rsid w:val="009A3B6F"/>
    <w:rsid w:val="009A3CEF"/>
    <w:rsid w:val="009A45C8"/>
    <w:rsid w:val="009A6145"/>
    <w:rsid w:val="009A7DC9"/>
    <w:rsid w:val="009B36CD"/>
    <w:rsid w:val="009B4434"/>
    <w:rsid w:val="009B479D"/>
    <w:rsid w:val="009B5020"/>
    <w:rsid w:val="009B507A"/>
    <w:rsid w:val="009B5623"/>
    <w:rsid w:val="009B6F08"/>
    <w:rsid w:val="009C01D3"/>
    <w:rsid w:val="009C0831"/>
    <w:rsid w:val="009C1669"/>
    <w:rsid w:val="009C1EB3"/>
    <w:rsid w:val="009C1EF0"/>
    <w:rsid w:val="009C2EE0"/>
    <w:rsid w:val="009C426C"/>
    <w:rsid w:val="009C4737"/>
    <w:rsid w:val="009D0CBF"/>
    <w:rsid w:val="009D1A92"/>
    <w:rsid w:val="009D2B85"/>
    <w:rsid w:val="009D7451"/>
    <w:rsid w:val="009E069A"/>
    <w:rsid w:val="009E0AFF"/>
    <w:rsid w:val="009E2B77"/>
    <w:rsid w:val="009E3BB4"/>
    <w:rsid w:val="009E45D0"/>
    <w:rsid w:val="009E4689"/>
    <w:rsid w:val="009E4CA0"/>
    <w:rsid w:val="009E4D21"/>
    <w:rsid w:val="009E5906"/>
    <w:rsid w:val="009E610F"/>
    <w:rsid w:val="009E6375"/>
    <w:rsid w:val="009E7206"/>
    <w:rsid w:val="009F1F46"/>
    <w:rsid w:val="009F1F8A"/>
    <w:rsid w:val="009F267C"/>
    <w:rsid w:val="009F2AB4"/>
    <w:rsid w:val="009F2D06"/>
    <w:rsid w:val="009F4DA3"/>
    <w:rsid w:val="009F5819"/>
    <w:rsid w:val="009F72DC"/>
    <w:rsid w:val="009F7AC2"/>
    <w:rsid w:val="00A0018C"/>
    <w:rsid w:val="00A00964"/>
    <w:rsid w:val="00A00FE4"/>
    <w:rsid w:val="00A021A9"/>
    <w:rsid w:val="00A03CB0"/>
    <w:rsid w:val="00A03DA1"/>
    <w:rsid w:val="00A043BF"/>
    <w:rsid w:val="00A04B06"/>
    <w:rsid w:val="00A06656"/>
    <w:rsid w:val="00A105C7"/>
    <w:rsid w:val="00A12E61"/>
    <w:rsid w:val="00A152F2"/>
    <w:rsid w:val="00A16554"/>
    <w:rsid w:val="00A172CC"/>
    <w:rsid w:val="00A20041"/>
    <w:rsid w:val="00A20AFF"/>
    <w:rsid w:val="00A22DEB"/>
    <w:rsid w:val="00A230DD"/>
    <w:rsid w:val="00A231C1"/>
    <w:rsid w:val="00A2322F"/>
    <w:rsid w:val="00A24095"/>
    <w:rsid w:val="00A242C9"/>
    <w:rsid w:val="00A268BA"/>
    <w:rsid w:val="00A27C06"/>
    <w:rsid w:val="00A30F36"/>
    <w:rsid w:val="00A31E38"/>
    <w:rsid w:val="00A33307"/>
    <w:rsid w:val="00A33441"/>
    <w:rsid w:val="00A33B33"/>
    <w:rsid w:val="00A34BCA"/>
    <w:rsid w:val="00A34E37"/>
    <w:rsid w:val="00A35F39"/>
    <w:rsid w:val="00A366AD"/>
    <w:rsid w:val="00A3760E"/>
    <w:rsid w:val="00A40187"/>
    <w:rsid w:val="00A40744"/>
    <w:rsid w:val="00A41826"/>
    <w:rsid w:val="00A42FFF"/>
    <w:rsid w:val="00A4300A"/>
    <w:rsid w:val="00A4357F"/>
    <w:rsid w:val="00A44DEC"/>
    <w:rsid w:val="00A45A14"/>
    <w:rsid w:val="00A45A1F"/>
    <w:rsid w:val="00A4698E"/>
    <w:rsid w:val="00A46D8B"/>
    <w:rsid w:val="00A51B91"/>
    <w:rsid w:val="00A529E6"/>
    <w:rsid w:val="00A53257"/>
    <w:rsid w:val="00A53A85"/>
    <w:rsid w:val="00A543E7"/>
    <w:rsid w:val="00A54451"/>
    <w:rsid w:val="00A55A9A"/>
    <w:rsid w:val="00A55AB7"/>
    <w:rsid w:val="00A564B5"/>
    <w:rsid w:val="00A564C4"/>
    <w:rsid w:val="00A57779"/>
    <w:rsid w:val="00A57B08"/>
    <w:rsid w:val="00A57F40"/>
    <w:rsid w:val="00A619CC"/>
    <w:rsid w:val="00A6242A"/>
    <w:rsid w:val="00A62702"/>
    <w:rsid w:val="00A62DC8"/>
    <w:rsid w:val="00A63C43"/>
    <w:rsid w:val="00A640A5"/>
    <w:rsid w:val="00A648C4"/>
    <w:rsid w:val="00A65009"/>
    <w:rsid w:val="00A70CB5"/>
    <w:rsid w:val="00A719B9"/>
    <w:rsid w:val="00A72C1E"/>
    <w:rsid w:val="00A73EB1"/>
    <w:rsid w:val="00A75306"/>
    <w:rsid w:val="00A75D41"/>
    <w:rsid w:val="00A76083"/>
    <w:rsid w:val="00A76E9F"/>
    <w:rsid w:val="00A7778A"/>
    <w:rsid w:val="00A77883"/>
    <w:rsid w:val="00A80D12"/>
    <w:rsid w:val="00A81A90"/>
    <w:rsid w:val="00A81BA6"/>
    <w:rsid w:val="00A83320"/>
    <w:rsid w:val="00A83488"/>
    <w:rsid w:val="00A841CB"/>
    <w:rsid w:val="00A85894"/>
    <w:rsid w:val="00A86BCF"/>
    <w:rsid w:val="00A8702E"/>
    <w:rsid w:val="00A872DB"/>
    <w:rsid w:val="00A87F42"/>
    <w:rsid w:val="00A909F8"/>
    <w:rsid w:val="00A90DA3"/>
    <w:rsid w:val="00A9169A"/>
    <w:rsid w:val="00A933FD"/>
    <w:rsid w:val="00A946CF"/>
    <w:rsid w:val="00A955F7"/>
    <w:rsid w:val="00A96DA1"/>
    <w:rsid w:val="00AA1A1D"/>
    <w:rsid w:val="00AA277E"/>
    <w:rsid w:val="00AA3064"/>
    <w:rsid w:val="00AA3268"/>
    <w:rsid w:val="00AA39AF"/>
    <w:rsid w:val="00AA5693"/>
    <w:rsid w:val="00AA5D7F"/>
    <w:rsid w:val="00AA68DD"/>
    <w:rsid w:val="00AB0A31"/>
    <w:rsid w:val="00AB0D22"/>
    <w:rsid w:val="00AB0EEF"/>
    <w:rsid w:val="00AB162F"/>
    <w:rsid w:val="00AB1C19"/>
    <w:rsid w:val="00AB6D09"/>
    <w:rsid w:val="00AC164D"/>
    <w:rsid w:val="00AC16DC"/>
    <w:rsid w:val="00AC2E69"/>
    <w:rsid w:val="00AC3218"/>
    <w:rsid w:val="00AC32C4"/>
    <w:rsid w:val="00AC5B9C"/>
    <w:rsid w:val="00AC73B9"/>
    <w:rsid w:val="00AC7A6E"/>
    <w:rsid w:val="00AD0964"/>
    <w:rsid w:val="00AD4029"/>
    <w:rsid w:val="00AD419F"/>
    <w:rsid w:val="00AD4E29"/>
    <w:rsid w:val="00AD4EBD"/>
    <w:rsid w:val="00AD6AA6"/>
    <w:rsid w:val="00AD73DA"/>
    <w:rsid w:val="00AD7D0C"/>
    <w:rsid w:val="00AE0884"/>
    <w:rsid w:val="00AE10F7"/>
    <w:rsid w:val="00AE1C6B"/>
    <w:rsid w:val="00AE2022"/>
    <w:rsid w:val="00AE2461"/>
    <w:rsid w:val="00AE3984"/>
    <w:rsid w:val="00AE41CF"/>
    <w:rsid w:val="00AE4A55"/>
    <w:rsid w:val="00AE5EA6"/>
    <w:rsid w:val="00AE6077"/>
    <w:rsid w:val="00AE6BFF"/>
    <w:rsid w:val="00AE73E7"/>
    <w:rsid w:val="00AF012D"/>
    <w:rsid w:val="00AF0981"/>
    <w:rsid w:val="00AF1405"/>
    <w:rsid w:val="00AF1867"/>
    <w:rsid w:val="00AF2CD6"/>
    <w:rsid w:val="00AF3EA4"/>
    <w:rsid w:val="00AF4326"/>
    <w:rsid w:val="00AF598F"/>
    <w:rsid w:val="00AF5E6E"/>
    <w:rsid w:val="00AF6D2B"/>
    <w:rsid w:val="00AF6D65"/>
    <w:rsid w:val="00AF70F9"/>
    <w:rsid w:val="00AF7E31"/>
    <w:rsid w:val="00B00482"/>
    <w:rsid w:val="00B01809"/>
    <w:rsid w:val="00B01C37"/>
    <w:rsid w:val="00B02164"/>
    <w:rsid w:val="00B0524A"/>
    <w:rsid w:val="00B076FA"/>
    <w:rsid w:val="00B1163A"/>
    <w:rsid w:val="00B12FD0"/>
    <w:rsid w:val="00B14E6B"/>
    <w:rsid w:val="00B15297"/>
    <w:rsid w:val="00B15755"/>
    <w:rsid w:val="00B1692C"/>
    <w:rsid w:val="00B1710C"/>
    <w:rsid w:val="00B17B90"/>
    <w:rsid w:val="00B20356"/>
    <w:rsid w:val="00B23478"/>
    <w:rsid w:val="00B23CB7"/>
    <w:rsid w:val="00B24D56"/>
    <w:rsid w:val="00B25086"/>
    <w:rsid w:val="00B25547"/>
    <w:rsid w:val="00B2567E"/>
    <w:rsid w:val="00B279EF"/>
    <w:rsid w:val="00B27A99"/>
    <w:rsid w:val="00B31080"/>
    <w:rsid w:val="00B33421"/>
    <w:rsid w:val="00B35222"/>
    <w:rsid w:val="00B3528A"/>
    <w:rsid w:val="00B35C4E"/>
    <w:rsid w:val="00B4044F"/>
    <w:rsid w:val="00B4143A"/>
    <w:rsid w:val="00B41FD2"/>
    <w:rsid w:val="00B446EB"/>
    <w:rsid w:val="00B4486B"/>
    <w:rsid w:val="00B47882"/>
    <w:rsid w:val="00B47F18"/>
    <w:rsid w:val="00B501AF"/>
    <w:rsid w:val="00B504E2"/>
    <w:rsid w:val="00B50F43"/>
    <w:rsid w:val="00B51698"/>
    <w:rsid w:val="00B521C2"/>
    <w:rsid w:val="00B521CD"/>
    <w:rsid w:val="00B525FC"/>
    <w:rsid w:val="00B52719"/>
    <w:rsid w:val="00B5272B"/>
    <w:rsid w:val="00B53DC0"/>
    <w:rsid w:val="00B54ADC"/>
    <w:rsid w:val="00B5558D"/>
    <w:rsid w:val="00B56CAC"/>
    <w:rsid w:val="00B5762A"/>
    <w:rsid w:val="00B61626"/>
    <w:rsid w:val="00B618FD"/>
    <w:rsid w:val="00B634E4"/>
    <w:rsid w:val="00B635C1"/>
    <w:rsid w:val="00B6421C"/>
    <w:rsid w:val="00B64FA4"/>
    <w:rsid w:val="00B6592B"/>
    <w:rsid w:val="00B65D12"/>
    <w:rsid w:val="00B66869"/>
    <w:rsid w:val="00B67436"/>
    <w:rsid w:val="00B677B0"/>
    <w:rsid w:val="00B67C9C"/>
    <w:rsid w:val="00B701ED"/>
    <w:rsid w:val="00B71B08"/>
    <w:rsid w:val="00B72E96"/>
    <w:rsid w:val="00B7309C"/>
    <w:rsid w:val="00B74589"/>
    <w:rsid w:val="00B750DC"/>
    <w:rsid w:val="00B757CF"/>
    <w:rsid w:val="00B7595C"/>
    <w:rsid w:val="00B77A72"/>
    <w:rsid w:val="00B80ECD"/>
    <w:rsid w:val="00B81040"/>
    <w:rsid w:val="00B82903"/>
    <w:rsid w:val="00B84AD3"/>
    <w:rsid w:val="00B84EAC"/>
    <w:rsid w:val="00B8650D"/>
    <w:rsid w:val="00B90C0B"/>
    <w:rsid w:val="00B92B08"/>
    <w:rsid w:val="00B94FE4"/>
    <w:rsid w:val="00B954CC"/>
    <w:rsid w:val="00B96302"/>
    <w:rsid w:val="00B96AA0"/>
    <w:rsid w:val="00BA0231"/>
    <w:rsid w:val="00BA073B"/>
    <w:rsid w:val="00BA09FB"/>
    <w:rsid w:val="00BA0E67"/>
    <w:rsid w:val="00BA1C17"/>
    <w:rsid w:val="00BA322E"/>
    <w:rsid w:val="00BA6CF4"/>
    <w:rsid w:val="00BA6EC7"/>
    <w:rsid w:val="00BA720C"/>
    <w:rsid w:val="00BA728B"/>
    <w:rsid w:val="00BA76A8"/>
    <w:rsid w:val="00BA776F"/>
    <w:rsid w:val="00BB0185"/>
    <w:rsid w:val="00BB096E"/>
    <w:rsid w:val="00BB19E9"/>
    <w:rsid w:val="00BB5278"/>
    <w:rsid w:val="00BB5B5A"/>
    <w:rsid w:val="00BB762B"/>
    <w:rsid w:val="00BB784B"/>
    <w:rsid w:val="00BC1117"/>
    <w:rsid w:val="00BC177C"/>
    <w:rsid w:val="00BC17F5"/>
    <w:rsid w:val="00BC2D3D"/>
    <w:rsid w:val="00BC4430"/>
    <w:rsid w:val="00BC51EB"/>
    <w:rsid w:val="00BC5D3B"/>
    <w:rsid w:val="00BC62C6"/>
    <w:rsid w:val="00BD230C"/>
    <w:rsid w:val="00BD277D"/>
    <w:rsid w:val="00BD285E"/>
    <w:rsid w:val="00BD3CFB"/>
    <w:rsid w:val="00BD3F97"/>
    <w:rsid w:val="00BD6202"/>
    <w:rsid w:val="00BD706B"/>
    <w:rsid w:val="00BE08DA"/>
    <w:rsid w:val="00BE173B"/>
    <w:rsid w:val="00BE25CB"/>
    <w:rsid w:val="00BE2948"/>
    <w:rsid w:val="00BE5BBB"/>
    <w:rsid w:val="00BE5F99"/>
    <w:rsid w:val="00BE5FF6"/>
    <w:rsid w:val="00BE7289"/>
    <w:rsid w:val="00BE77FD"/>
    <w:rsid w:val="00BE7D1C"/>
    <w:rsid w:val="00BE7F94"/>
    <w:rsid w:val="00BE7FC5"/>
    <w:rsid w:val="00BF04A7"/>
    <w:rsid w:val="00BF160C"/>
    <w:rsid w:val="00BF1B2E"/>
    <w:rsid w:val="00BF2E55"/>
    <w:rsid w:val="00BF323A"/>
    <w:rsid w:val="00BF35EF"/>
    <w:rsid w:val="00BF3ECA"/>
    <w:rsid w:val="00BF4518"/>
    <w:rsid w:val="00BF45B1"/>
    <w:rsid w:val="00BF6AFC"/>
    <w:rsid w:val="00BF6C5C"/>
    <w:rsid w:val="00C0369C"/>
    <w:rsid w:val="00C0385B"/>
    <w:rsid w:val="00C047D0"/>
    <w:rsid w:val="00C0485F"/>
    <w:rsid w:val="00C04E5B"/>
    <w:rsid w:val="00C04EDC"/>
    <w:rsid w:val="00C05740"/>
    <w:rsid w:val="00C05BFF"/>
    <w:rsid w:val="00C067B9"/>
    <w:rsid w:val="00C1102D"/>
    <w:rsid w:val="00C1132B"/>
    <w:rsid w:val="00C13AE6"/>
    <w:rsid w:val="00C13C2C"/>
    <w:rsid w:val="00C142C4"/>
    <w:rsid w:val="00C15688"/>
    <w:rsid w:val="00C207A1"/>
    <w:rsid w:val="00C21732"/>
    <w:rsid w:val="00C225B4"/>
    <w:rsid w:val="00C226E1"/>
    <w:rsid w:val="00C22D9E"/>
    <w:rsid w:val="00C22FCE"/>
    <w:rsid w:val="00C22FD7"/>
    <w:rsid w:val="00C23630"/>
    <w:rsid w:val="00C237FD"/>
    <w:rsid w:val="00C23CF6"/>
    <w:rsid w:val="00C24566"/>
    <w:rsid w:val="00C245DB"/>
    <w:rsid w:val="00C25B5D"/>
    <w:rsid w:val="00C25EE5"/>
    <w:rsid w:val="00C26160"/>
    <w:rsid w:val="00C272A7"/>
    <w:rsid w:val="00C276D6"/>
    <w:rsid w:val="00C30D85"/>
    <w:rsid w:val="00C334DF"/>
    <w:rsid w:val="00C34F61"/>
    <w:rsid w:val="00C34FF7"/>
    <w:rsid w:val="00C35229"/>
    <w:rsid w:val="00C3559E"/>
    <w:rsid w:val="00C363CD"/>
    <w:rsid w:val="00C37A0E"/>
    <w:rsid w:val="00C40B8A"/>
    <w:rsid w:val="00C41299"/>
    <w:rsid w:val="00C41D28"/>
    <w:rsid w:val="00C448E1"/>
    <w:rsid w:val="00C44D1E"/>
    <w:rsid w:val="00C45424"/>
    <w:rsid w:val="00C46AF5"/>
    <w:rsid w:val="00C472EA"/>
    <w:rsid w:val="00C47673"/>
    <w:rsid w:val="00C50248"/>
    <w:rsid w:val="00C50DC6"/>
    <w:rsid w:val="00C510EF"/>
    <w:rsid w:val="00C52AC8"/>
    <w:rsid w:val="00C54930"/>
    <w:rsid w:val="00C5654F"/>
    <w:rsid w:val="00C56664"/>
    <w:rsid w:val="00C57755"/>
    <w:rsid w:val="00C6049D"/>
    <w:rsid w:val="00C61796"/>
    <w:rsid w:val="00C61B23"/>
    <w:rsid w:val="00C621DE"/>
    <w:rsid w:val="00C6414E"/>
    <w:rsid w:val="00C65629"/>
    <w:rsid w:val="00C65BC8"/>
    <w:rsid w:val="00C67BFD"/>
    <w:rsid w:val="00C67D3B"/>
    <w:rsid w:val="00C7047D"/>
    <w:rsid w:val="00C74629"/>
    <w:rsid w:val="00C75C56"/>
    <w:rsid w:val="00C765AE"/>
    <w:rsid w:val="00C77DE7"/>
    <w:rsid w:val="00C808E1"/>
    <w:rsid w:val="00C809CF"/>
    <w:rsid w:val="00C810AF"/>
    <w:rsid w:val="00C82631"/>
    <w:rsid w:val="00C83293"/>
    <w:rsid w:val="00C835B3"/>
    <w:rsid w:val="00C85A7F"/>
    <w:rsid w:val="00C86F0F"/>
    <w:rsid w:val="00C902F3"/>
    <w:rsid w:val="00C9047C"/>
    <w:rsid w:val="00C90E56"/>
    <w:rsid w:val="00C91D76"/>
    <w:rsid w:val="00C92768"/>
    <w:rsid w:val="00C95A37"/>
    <w:rsid w:val="00C96C70"/>
    <w:rsid w:val="00C97602"/>
    <w:rsid w:val="00CA02A2"/>
    <w:rsid w:val="00CA02C8"/>
    <w:rsid w:val="00CA1391"/>
    <w:rsid w:val="00CA1B78"/>
    <w:rsid w:val="00CA1FB3"/>
    <w:rsid w:val="00CA235C"/>
    <w:rsid w:val="00CA2461"/>
    <w:rsid w:val="00CA3646"/>
    <w:rsid w:val="00CA39C7"/>
    <w:rsid w:val="00CA4702"/>
    <w:rsid w:val="00CA77D1"/>
    <w:rsid w:val="00CB05C8"/>
    <w:rsid w:val="00CB19A3"/>
    <w:rsid w:val="00CB3E3F"/>
    <w:rsid w:val="00CB48B8"/>
    <w:rsid w:val="00CB5DC5"/>
    <w:rsid w:val="00CB6B61"/>
    <w:rsid w:val="00CC0B4D"/>
    <w:rsid w:val="00CC1902"/>
    <w:rsid w:val="00CC306C"/>
    <w:rsid w:val="00CC3427"/>
    <w:rsid w:val="00CC5CE9"/>
    <w:rsid w:val="00CC5E67"/>
    <w:rsid w:val="00CC6BB1"/>
    <w:rsid w:val="00CC7AD8"/>
    <w:rsid w:val="00CC7E50"/>
    <w:rsid w:val="00CD2424"/>
    <w:rsid w:val="00CD3417"/>
    <w:rsid w:val="00CD3FA3"/>
    <w:rsid w:val="00CD4208"/>
    <w:rsid w:val="00CD43A3"/>
    <w:rsid w:val="00CD5B65"/>
    <w:rsid w:val="00CD64C5"/>
    <w:rsid w:val="00CD6855"/>
    <w:rsid w:val="00CD7B33"/>
    <w:rsid w:val="00CD7E2E"/>
    <w:rsid w:val="00CE092A"/>
    <w:rsid w:val="00CE0C4B"/>
    <w:rsid w:val="00CE1579"/>
    <w:rsid w:val="00CE19A4"/>
    <w:rsid w:val="00CE2092"/>
    <w:rsid w:val="00CE23AA"/>
    <w:rsid w:val="00CE26C2"/>
    <w:rsid w:val="00CE292F"/>
    <w:rsid w:val="00CE4326"/>
    <w:rsid w:val="00CF03C0"/>
    <w:rsid w:val="00CF221C"/>
    <w:rsid w:val="00CF22DB"/>
    <w:rsid w:val="00CF2666"/>
    <w:rsid w:val="00CF4798"/>
    <w:rsid w:val="00CF63A0"/>
    <w:rsid w:val="00CF677E"/>
    <w:rsid w:val="00D00087"/>
    <w:rsid w:val="00D00544"/>
    <w:rsid w:val="00D00FA4"/>
    <w:rsid w:val="00D01157"/>
    <w:rsid w:val="00D013CC"/>
    <w:rsid w:val="00D01739"/>
    <w:rsid w:val="00D01B2A"/>
    <w:rsid w:val="00D01DE8"/>
    <w:rsid w:val="00D02538"/>
    <w:rsid w:val="00D02FD1"/>
    <w:rsid w:val="00D0450D"/>
    <w:rsid w:val="00D04F52"/>
    <w:rsid w:val="00D05AF5"/>
    <w:rsid w:val="00D125F0"/>
    <w:rsid w:val="00D131ED"/>
    <w:rsid w:val="00D13EAD"/>
    <w:rsid w:val="00D14037"/>
    <w:rsid w:val="00D14CF7"/>
    <w:rsid w:val="00D14F4B"/>
    <w:rsid w:val="00D14F9B"/>
    <w:rsid w:val="00D15446"/>
    <w:rsid w:val="00D168E7"/>
    <w:rsid w:val="00D177B8"/>
    <w:rsid w:val="00D20494"/>
    <w:rsid w:val="00D21636"/>
    <w:rsid w:val="00D22151"/>
    <w:rsid w:val="00D22D82"/>
    <w:rsid w:val="00D23E98"/>
    <w:rsid w:val="00D25F6A"/>
    <w:rsid w:val="00D27A1C"/>
    <w:rsid w:val="00D3218D"/>
    <w:rsid w:val="00D32634"/>
    <w:rsid w:val="00D32CED"/>
    <w:rsid w:val="00D32F60"/>
    <w:rsid w:val="00D330D1"/>
    <w:rsid w:val="00D335AC"/>
    <w:rsid w:val="00D33B6F"/>
    <w:rsid w:val="00D34E78"/>
    <w:rsid w:val="00D35B7D"/>
    <w:rsid w:val="00D35E5C"/>
    <w:rsid w:val="00D369C5"/>
    <w:rsid w:val="00D37436"/>
    <w:rsid w:val="00D407A9"/>
    <w:rsid w:val="00D40F31"/>
    <w:rsid w:val="00D41067"/>
    <w:rsid w:val="00D415FC"/>
    <w:rsid w:val="00D4316B"/>
    <w:rsid w:val="00D44182"/>
    <w:rsid w:val="00D452E1"/>
    <w:rsid w:val="00D45399"/>
    <w:rsid w:val="00D45A18"/>
    <w:rsid w:val="00D507E9"/>
    <w:rsid w:val="00D50853"/>
    <w:rsid w:val="00D50B58"/>
    <w:rsid w:val="00D5124A"/>
    <w:rsid w:val="00D513D9"/>
    <w:rsid w:val="00D51553"/>
    <w:rsid w:val="00D53F0D"/>
    <w:rsid w:val="00D53F7E"/>
    <w:rsid w:val="00D547CA"/>
    <w:rsid w:val="00D558A0"/>
    <w:rsid w:val="00D56195"/>
    <w:rsid w:val="00D57366"/>
    <w:rsid w:val="00D620A8"/>
    <w:rsid w:val="00D62F5D"/>
    <w:rsid w:val="00D62FA2"/>
    <w:rsid w:val="00D630F3"/>
    <w:rsid w:val="00D64A60"/>
    <w:rsid w:val="00D65420"/>
    <w:rsid w:val="00D65C82"/>
    <w:rsid w:val="00D65E31"/>
    <w:rsid w:val="00D66F83"/>
    <w:rsid w:val="00D71832"/>
    <w:rsid w:val="00D71899"/>
    <w:rsid w:val="00D72EE4"/>
    <w:rsid w:val="00D73C94"/>
    <w:rsid w:val="00D765C5"/>
    <w:rsid w:val="00D77961"/>
    <w:rsid w:val="00D805DF"/>
    <w:rsid w:val="00D808BD"/>
    <w:rsid w:val="00D82F9F"/>
    <w:rsid w:val="00D8388C"/>
    <w:rsid w:val="00D83916"/>
    <w:rsid w:val="00D84FA5"/>
    <w:rsid w:val="00D8502C"/>
    <w:rsid w:val="00D85206"/>
    <w:rsid w:val="00D85544"/>
    <w:rsid w:val="00D85866"/>
    <w:rsid w:val="00D85BEB"/>
    <w:rsid w:val="00D86168"/>
    <w:rsid w:val="00D869A8"/>
    <w:rsid w:val="00D86C60"/>
    <w:rsid w:val="00D8748A"/>
    <w:rsid w:val="00D876C4"/>
    <w:rsid w:val="00D8786C"/>
    <w:rsid w:val="00D92C82"/>
    <w:rsid w:val="00D93172"/>
    <w:rsid w:val="00D94524"/>
    <w:rsid w:val="00D96110"/>
    <w:rsid w:val="00D96327"/>
    <w:rsid w:val="00D976EC"/>
    <w:rsid w:val="00D97839"/>
    <w:rsid w:val="00DA034C"/>
    <w:rsid w:val="00DA090F"/>
    <w:rsid w:val="00DA0E29"/>
    <w:rsid w:val="00DA1134"/>
    <w:rsid w:val="00DA12DF"/>
    <w:rsid w:val="00DA1408"/>
    <w:rsid w:val="00DA194E"/>
    <w:rsid w:val="00DA2740"/>
    <w:rsid w:val="00DA2EC5"/>
    <w:rsid w:val="00DA3425"/>
    <w:rsid w:val="00DA349B"/>
    <w:rsid w:val="00DA3B14"/>
    <w:rsid w:val="00DA4275"/>
    <w:rsid w:val="00DA6FEC"/>
    <w:rsid w:val="00DB15CB"/>
    <w:rsid w:val="00DB382E"/>
    <w:rsid w:val="00DB3F21"/>
    <w:rsid w:val="00DB408F"/>
    <w:rsid w:val="00DB42F7"/>
    <w:rsid w:val="00DB4642"/>
    <w:rsid w:val="00DB65A0"/>
    <w:rsid w:val="00DB67B8"/>
    <w:rsid w:val="00DB76C3"/>
    <w:rsid w:val="00DC00AC"/>
    <w:rsid w:val="00DC0620"/>
    <w:rsid w:val="00DC1B56"/>
    <w:rsid w:val="00DC2177"/>
    <w:rsid w:val="00DC43D3"/>
    <w:rsid w:val="00DC5155"/>
    <w:rsid w:val="00DC53C3"/>
    <w:rsid w:val="00DC53C8"/>
    <w:rsid w:val="00DC5782"/>
    <w:rsid w:val="00DC5E2A"/>
    <w:rsid w:val="00DC6706"/>
    <w:rsid w:val="00DC6C99"/>
    <w:rsid w:val="00DC7474"/>
    <w:rsid w:val="00DC7C72"/>
    <w:rsid w:val="00DD0BEC"/>
    <w:rsid w:val="00DD1C60"/>
    <w:rsid w:val="00DD231D"/>
    <w:rsid w:val="00DD3274"/>
    <w:rsid w:val="00DD3997"/>
    <w:rsid w:val="00DD58AE"/>
    <w:rsid w:val="00DD59A1"/>
    <w:rsid w:val="00DD5E44"/>
    <w:rsid w:val="00DD62C6"/>
    <w:rsid w:val="00DD6385"/>
    <w:rsid w:val="00DD6492"/>
    <w:rsid w:val="00DD743D"/>
    <w:rsid w:val="00DE0F4B"/>
    <w:rsid w:val="00DE26A0"/>
    <w:rsid w:val="00DE2974"/>
    <w:rsid w:val="00DE3EA0"/>
    <w:rsid w:val="00DE4493"/>
    <w:rsid w:val="00DE4AAC"/>
    <w:rsid w:val="00DE511B"/>
    <w:rsid w:val="00DE66DE"/>
    <w:rsid w:val="00DE7706"/>
    <w:rsid w:val="00DF4074"/>
    <w:rsid w:val="00DF4E0C"/>
    <w:rsid w:val="00DF54AD"/>
    <w:rsid w:val="00DF54B3"/>
    <w:rsid w:val="00DF6292"/>
    <w:rsid w:val="00DF712B"/>
    <w:rsid w:val="00DF748B"/>
    <w:rsid w:val="00E00812"/>
    <w:rsid w:val="00E010CB"/>
    <w:rsid w:val="00E0123A"/>
    <w:rsid w:val="00E01A2E"/>
    <w:rsid w:val="00E01ABC"/>
    <w:rsid w:val="00E01E01"/>
    <w:rsid w:val="00E03511"/>
    <w:rsid w:val="00E04680"/>
    <w:rsid w:val="00E04E77"/>
    <w:rsid w:val="00E10A3B"/>
    <w:rsid w:val="00E15210"/>
    <w:rsid w:val="00E1557B"/>
    <w:rsid w:val="00E1562C"/>
    <w:rsid w:val="00E16793"/>
    <w:rsid w:val="00E16D3F"/>
    <w:rsid w:val="00E17135"/>
    <w:rsid w:val="00E17761"/>
    <w:rsid w:val="00E17B9B"/>
    <w:rsid w:val="00E20D67"/>
    <w:rsid w:val="00E21AAD"/>
    <w:rsid w:val="00E22738"/>
    <w:rsid w:val="00E22EA1"/>
    <w:rsid w:val="00E231D2"/>
    <w:rsid w:val="00E236FB"/>
    <w:rsid w:val="00E238B3"/>
    <w:rsid w:val="00E23EF4"/>
    <w:rsid w:val="00E25024"/>
    <w:rsid w:val="00E251CC"/>
    <w:rsid w:val="00E2567C"/>
    <w:rsid w:val="00E25735"/>
    <w:rsid w:val="00E266D1"/>
    <w:rsid w:val="00E30312"/>
    <w:rsid w:val="00E309CB"/>
    <w:rsid w:val="00E33724"/>
    <w:rsid w:val="00E35364"/>
    <w:rsid w:val="00E415C7"/>
    <w:rsid w:val="00E418E2"/>
    <w:rsid w:val="00E436B5"/>
    <w:rsid w:val="00E43D2D"/>
    <w:rsid w:val="00E46961"/>
    <w:rsid w:val="00E46B3A"/>
    <w:rsid w:val="00E47533"/>
    <w:rsid w:val="00E47AE2"/>
    <w:rsid w:val="00E511D6"/>
    <w:rsid w:val="00E5125F"/>
    <w:rsid w:val="00E5206D"/>
    <w:rsid w:val="00E52083"/>
    <w:rsid w:val="00E52489"/>
    <w:rsid w:val="00E52CE8"/>
    <w:rsid w:val="00E5444A"/>
    <w:rsid w:val="00E56DFB"/>
    <w:rsid w:val="00E606E4"/>
    <w:rsid w:val="00E60BC1"/>
    <w:rsid w:val="00E61335"/>
    <w:rsid w:val="00E62325"/>
    <w:rsid w:val="00E62C10"/>
    <w:rsid w:val="00E672E0"/>
    <w:rsid w:val="00E675F4"/>
    <w:rsid w:val="00E7063D"/>
    <w:rsid w:val="00E71819"/>
    <w:rsid w:val="00E7283C"/>
    <w:rsid w:val="00E73B08"/>
    <w:rsid w:val="00E73F07"/>
    <w:rsid w:val="00E74EBD"/>
    <w:rsid w:val="00E752CC"/>
    <w:rsid w:val="00E76110"/>
    <w:rsid w:val="00E762CA"/>
    <w:rsid w:val="00E77BAF"/>
    <w:rsid w:val="00E81C62"/>
    <w:rsid w:val="00E82C08"/>
    <w:rsid w:val="00E834F7"/>
    <w:rsid w:val="00E85A10"/>
    <w:rsid w:val="00E90730"/>
    <w:rsid w:val="00E9085E"/>
    <w:rsid w:val="00E91BA1"/>
    <w:rsid w:val="00E9219A"/>
    <w:rsid w:val="00E938A9"/>
    <w:rsid w:val="00E95515"/>
    <w:rsid w:val="00E97514"/>
    <w:rsid w:val="00E97D1B"/>
    <w:rsid w:val="00EA05C1"/>
    <w:rsid w:val="00EA0A0C"/>
    <w:rsid w:val="00EA0A9B"/>
    <w:rsid w:val="00EA358C"/>
    <w:rsid w:val="00EA3FCB"/>
    <w:rsid w:val="00EA42DE"/>
    <w:rsid w:val="00EA55E2"/>
    <w:rsid w:val="00EA67ED"/>
    <w:rsid w:val="00EA6D7F"/>
    <w:rsid w:val="00EA75D1"/>
    <w:rsid w:val="00EB4563"/>
    <w:rsid w:val="00EB4F34"/>
    <w:rsid w:val="00EB51C2"/>
    <w:rsid w:val="00EB5FED"/>
    <w:rsid w:val="00EB6858"/>
    <w:rsid w:val="00EB6E17"/>
    <w:rsid w:val="00EC0DFF"/>
    <w:rsid w:val="00EC11CC"/>
    <w:rsid w:val="00EC1282"/>
    <w:rsid w:val="00EC15D4"/>
    <w:rsid w:val="00EC252F"/>
    <w:rsid w:val="00EC3008"/>
    <w:rsid w:val="00EC30F0"/>
    <w:rsid w:val="00EC4D84"/>
    <w:rsid w:val="00EC5908"/>
    <w:rsid w:val="00EC5EA8"/>
    <w:rsid w:val="00EC6C49"/>
    <w:rsid w:val="00EC73CA"/>
    <w:rsid w:val="00EC7511"/>
    <w:rsid w:val="00ED0312"/>
    <w:rsid w:val="00ED0CBB"/>
    <w:rsid w:val="00ED2248"/>
    <w:rsid w:val="00ED30F5"/>
    <w:rsid w:val="00ED3CDC"/>
    <w:rsid w:val="00ED4B44"/>
    <w:rsid w:val="00ED5965"/>
    <w:rsid w:val="00ED6B80"/>
    <w:rsid w:val="00EE0646"/>
    <w:rsid w:val="00EE1AA5"/>
    <w:rsid w:val="00EE2144"/>
    <w:rsid w:val="00EE2470"/>
    <w:rsid w:val="00EE56D3"/>
    <w:rsid w:val="00EE6C99"/>
    <w:rsid w:val="00EE7346"/>
    <w:rsid w:val="00EF1046"/>
    <w:rsid w:val="00EF1960"/>
    <w:rsid w:val="00EF3CDD"/>
    <w:rsid w:val="00EF50E5"/>
    <w:rsid w:val="00EF5F80"/>
    <w:rsid w:val="00EF61AF"/>
    <w:rsid w:val="00EF655D"/>
    <w:rsid w:val="00EF79DD"/>
    <w:rsid w:val="00F01D0C"/>
    <w:rsid w:val="00F028CE"/>
    <w:rsid w:val="00F03CD8"/>
    <w:rsid w:val="00F054B9"/>
    <w:rsid w:val="00F058BE"/>
    <w:rsid w:val="00F05CD7"/>
    <w:rsid w:val="00F05E21"/>
    <w:rsid w:val="00F060A9"/>
    <w:rsid w:val="00F06CB1"/>
    <w:rsid w:val="00F06EBF"/>
    <w:rsid w:val="00F11501"/>
    <w:rsid w:val="00F12232"/>
    <w:rsid w:val="00F124C5"/>
    <w:rsid w:val="00F12552"/>
    <w:rsid w:val="00F128B0"/>
    <w:rsid w:val="00F14A94"/>
    <w:rsid w:val="00F15274"/>
    <w:rsid w:val="00F1715B"/>
    <w:rsid w:val="00F17321"/>
    <w:rsid w:val="00F175FC"/>
    <w:rsid w:val="00F17E7B"/>
    <w:rsid w:val="00F2031E"/>
    <w:rsid w:val="00F21862"/>
    <w:rsid w:val="00F2243D"/>
    <w:rsid w:val="00F22B29"/>
    <w:rsid w:val="00F24072"/>
    <w:rsid w:val="00F24D98"/>
    <w:rsid w:val="00F267E1"/>
    <w:rsid w:val="00F26F37"/>
    <w:rsid w:val="00F271DD"/>
    <w:rsid w:val="00F272ED"/>
    <w:rsid w:val="00F27F81"/>
    <w:rsid w:val="00F304D9"/>
    <w:rsid w:val="00F306CB"/>
    <w:rsid w:val="00F313DF"/>
    <w:rsid w:val="00F3193D"/>
    <w:rsid w:val="00F325F7"/>
    <w:rsid w:val="00F329DC"/>
    <w:rsid w:val="00F33FAE"/>
    <w:rsid w:val="00F3443B"/>
    <w:rsid w:val="00F3516A"/>
    <w:rsid w:val="00F352FB"/>
    <w:rsid w:val="00F35D59"/>
    <w:rsid w:val="00F37B2B"/>
    <w:rsid w:val="00F40355"/>
    <w:rsid w:val="00F4148A"/>
    <w:rsid w:val="00F416AB"/>
    <w:rsid w:val="00F41728"/>
    <w:rsid w:val="00F41E00"/>
    <w:rsid w:val="00F41EC3"/>
    <w:rsid w:val="00F43868"/>
    <w:rsid w:val="00F45D6B"/>
    <w:rsid w:val="00F45E9B"/>
    <w:rsid w:val="00F46E81"/>
    <w:rsid w:val="00F46EBE"/>
    <w:rsid w:val="00F47A3C"/>
    <w:rsid w:val="00F518F6"/>
    <w:rsid w:val="00F53343"/>
    <w:rsid w:val="00F53660"/>
    <w:rsid w:val="00F54810"/>
    <w:rsid w:val="00F55BC1"/>
    <w:rsid w:val="00F55E73"/>
    <w:rsid w:val="00F56076"/>
    <w:rsid w:val="00F56DB4"/>
    <w:rsid w:val="00F573CD"/>
    <w:rsid w:val="00F575DF"/>
    <w:rsid w:val="00F6052B"/>
    <w:rsid w:val="00F62978"/>
    <w:rsid w:val="00F63002"/>
    <w:rsid w:val="00F6317E"/>
    <w:rsid w:val="00F647CB"/>
    <w:rsid w:val="00F65536"/>
    <w:rsid w:val="00F65558"/>
    <w:rsid w:val="00F6591F"/>
    <w:rsid w:val="00F65CC6"/>
    <w:rsid w:val="00F67B10"/>
    <w:rsid w:val="00F70D39"/>
    <w:rsid w:val="00F71EA9"/>
    <w:rsid w:val="00F75227"/>
    <w:rsid w:val="00F77F16"/>
    <w:rsid w:val="00F80F42"/>
    <w:rsid w:val="00F813F2"/>
    <w:rsid w:val="00F8180F"/>
    <w:rsid w:val="00F81E3E"/>
    <w:rsid w:val="00F825FD"/>
    <w:rsid w:val="00F8336B"/>
    <w:rsid w:val="00F84329"/>
    <w:rsid w:val="00F84FFC"/>
    <w:rsid w:val="00F85376"/>
    <w:rsid w:val="00F87D7A"/>
    <w:rsid w:val="00F919E7"/>
    <w:rsid w:val="00F94F6D"/>
    <w:rsid w:val="00F9662B"/>
    <w:rsid w:val="00F96A9B"/>
    <w:rsid w:val="00F96DF4"/>
    <w:rsid w:val="00FA1DC7"/>
    <w:rsid w:val="00FA2322"/>
    <w:rsid w:val="00FA2BEC"/>
    <w:rsid w:val="00FA2DD9"/>
    <w:rsid w:val="00FA323D"/>
    <w:rsid w:val="00FA3335"/>
    <w:rsid w:val="00FA430E"/>
    <w:rsid w:val="00FA5468"/>
    <w:rsid w:val="00FA6C45"/>
    <w:rsid w:val="00FA7D1E"/>
    <w:rsid w:val="00FB0326"/>
    <w:rsid w:val="00FB04C5"/>
    <w:rsid w:val="00FB052F"/>
    <w:rsid w:val="00FB2697"/>
    <w:rsid w:val="00FB290F"/>
    <w:rsid w:val="00FB2BD2"/>
    <w:rsid w:val="00FB32D8"/>
    <w:rsid w:val="00FB34BA"/>
    <w:rsid w:val="00FB3789"/>
    <w:rsid w:val="00FB4631"/>
    <w:rsid w:val="00FB479F"/>
    <w:rsid w:val="00FB47BB"/>
    <w:rsid w:val="00FB5181"/>
    <w:rsid w:val="00FB549F"/>
    <w:rsid w:val="00FB5D58"/>
    <w:rsid w:val="00FB70FD"/>
    <w:rsid w:val="00FB710E"/>
    <w:rsid w:val="00FB7995"/>
    <w:rsid w:val="00FB7A09"/>
    <w:rsid w:val="00FB7CE2"/>
    <w:rsid w:val="00FC0B3C"/>
    <w:rsid w:val="00FC2B3B"/>
    <w:rsid w:val="00FC4240"/>
    <w:rsid w:val="00FC4395"/>
    <w:rsid w:val="00FC44BB"/>
    <w:rsid w:val="00FC53C9"/>
    <w:rsid w:val="00FC54CF"/>
    <w:rsid w:val="00FC63FE"/>
    <w:rsid w:val="00FC7E91"/>
    <w:rsid w:val="00FD021B"/>
    <w:rsid w:val="00FD0DBB"/>
    <w:rsid w:val="00FD1188"/>
    <w:rsid w:val="00FD30EA"/>
    <w:rsid w:val="00FD3273"/>
    <w:rsid w:val="00FD3281"/>
    <w:rsid w:val="00FD329A"/>
    <w:rsid w:val="00FD5D62"/>
    <w:rsid w:val="00FD5FEE"/>
    <w:rsid w:val="00FD69D1"/>
    <w:rsid w:val="00FD6B90"/>
    <w:rsid w:val="00FD6D32"/>
    <w:rsid w:val="00FE1297"/>
    <w:rsid w:val="00FE2EE3"/>
    <w:rsid w:val="00FE3447"/>
    <w:rsid w:val="00FE374D"/>
    <w:rsid w:val="00FE3CA9"/>
    <w:rsid w:val="00FE495E"/>
    <w:rsid w:val="00FE4C08"/>
    <w:rsid w:val="00FE538E"/>
    <w:rsid w:val="00FE6D25"/>
    <w:rsid w:val="00FE744A"/>
    <w:rsid w:val="00FF07D8"/>
    <w:rsid w:val="00FF3DF7"/>
    <w:rsid w:val="00FF590F"/>
    <w:rsid w:val="00FF6D01"/>
    <w:rsid w:val="00FF79AF"/>
    <w:rsid w:val="00FF7B2C"/>
    <w:rsid w:val="00FF7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77AE92B"/>
  <w15:chartTrackingRefBased/>
  <w15:docId w15:val="{52FDD7FC-14D5-4E4C-8524-13343DE9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84"/>
    <w:pPr>
      <w:spacing w:after="240" w:line="300" w:lineRule="auto"/>
    </w:pPr>
    <w:rPr>
      <w:rFonts w:eastAsiaTheme="minorEastAsia"/>
      <w:color w:val="000000" w:themeColor="text1"/>
      <w:sz w:val="24"/>
      <w:lang w:eastAsia="en-GB"/>
    </w:rPr>
  </w:style>
  <w:style w:type="paragraph" w:styleId="Heading1">
    <w:name w:val="heading 1"/>
    <w:basedOn w:val="Normal"/>
    <w:next w:val="Normal"/>
    <w:link w:val="Heading1Char"/>
    <w:uiPriority w:val="9"/>
    <w:qFormat/>
    <w:rsid w:val="00634184"/>
    <w:pPr>
      <w:keepNext/>
      <w:keepLines/>
      <w:spacing w:before="320" w:after="0" w:line="360" w:lineRule="auto"/>
      <w:outlineLvl w:val="0"/>
    </w:pPr>
    <w:rPr>
      <w:rFonts w:asciiTheme="majorHAnsi" w:eastAsiaTheme="majorEastAsia" w:hAnsiTheme="majorHAnsi" w:cstheme="majorBidi"/>
      <w:color w:val="31378B" w:themeColor="text2"/>
      <w:sz w:val="36"/>
      <w:szCs w:val="30"/>
    </w:rPr>
  </w:style>
  <w:style w:type="paragraph" w:styleId="Heading2">
    <w:name w:val="heading 2"/>
    <w:basedOn w:val="Normal"/>
    <w:next w:val="Normal"/>
    <w:link w:val="Heading2Char"/>
    <w:uiPriority w:val="9"/>
    <w:unhideWhenUsed/>
    <w:qFormat/>
    <w:rsid w:val="00634184"/>
    <w:pPr>
      <w:keepNext/>
      <w:keepLines/>
      <w:spacing w:before="40" w:after="0" w:line="360" w:lineRule="auto"/>
      <w:outlineLvl w:val="1"/>
    </w:pPr>
    <w:rPr>
      <w:rFonts w:asciiTheme="majorHAnsi" w:eastAsiaTheme="majorEastAsia" w:hAnsiTheme="majorHAnsi" w:cstheme="majorBidi"/>
      <w:color w:val="31378B" w:themeColor="text2"/>
      <w:sz w:val="32"/>
      <w:szCs w:val="28"/>
    </w:rPr>
  </w:style>
  <w:style w:type="paragraph" w:styleId="Heading3">
    <w:name w:val="heading 3"/>
    <w:basedOn w:val="Normal"/>
    <w:next w:val="Normal"/>
    <w:link w:val="Heading3Char"/>
    <w:uiPriority w:val="9"/>
    <w:unhideWhenUsed/>
    <w:rsid w:val="00634184"/>
    <w:pPr>
      <w:keepNext/>
      <w:keepLines/>
      <w:spacing w:before="40" w:after="0" w:line="360" w:lineRule="auto"/>
      <w:outlineLvl w:val="2"/>
    </w:pPr>
    <w:rPr>
      <w:rFonts w:asciiTheme="majorHAnsi" w:eastAsiaTheme="majorEastAsia" w:hAnsiTheme="majorHAnsi" w:cstheme="majorBidi"/>
      <w:color w:val="31378B" w:themeColor="text2"/>
      <w:sz w:val="28"/>
      <w:szCs w:val="26"/>
    </w:rPr>
  </w:style>
  <w:style w:type="paragraph" w:styleId="Heading4">
    <w:name w:val="heading 4"/>
    <w:basedOn w:val="Normal"/>
    <w:next w:val="Normal"/>
    <w:link w:val="Heading4Char"/>
    <w:uiPriority w:val="9"/>
    <w:unhideWhenUsed/>
    <w:rsid w:val="00634184"/>
    <w:pPr>
      <w:keepNext/>
      <w:keepLines/>
      <w:spacing w:before="40" w:after="0" w:line="360" w:lineRule="auto"/>
      <w:outlineLvl w:val="3"/>
    </w:pPr>
    <w:rPr>
      <w:rFonts w:asciiTheme="majorHAnsi" w:eastAsiaTheme="majorEastAsia" w:hAnsiTheme="majorHAnsi" w:cstheme="majorBidi"/>
      <w:b/>
      <w:iCs/>
      <w:smallCaps/>
      <w:color w:val="31378B" w:themeColor="text2"/>
      <w:szCs w:val="25"/>
    </w:rPr>
  </w:style>
  <w:style w:type="paragraph" w:styleId="Heading5">
    <w:name w:val="heading 5"/>
    <w:basedOn w:val="Normal"/>
    <w:next w:val="Normal"/>
    <w:link w:val="Heading5Char"/>
    <w:uiPriority w:val="9"/>
    <w:unhideWhenUsed/>
    <w:rsid w:val="00634184"/>
    <w:pPr>
      <w:keepNext/>
      <w:keepLines/>
      <w:spacing w:before="40" w:after="40" w:line="360" w:lineRule="auto"/>
      <w:outlineLvl w:val="4"/>
    </w:pPr>
    <w:rPr>
      <w:rFonts w:asciiTheme="majorHAnsi" w:eastAsiaTheme="majorEastAsia" w:hAnsiTheme="majorHAnsi" w:cstheme="majorBidi"/>
      <w:b/>
      <w:iCs/>
      <w:color w:val="7076CC" w:themeColor="text2" w:themeTint="99"/>
      <w:sz w:val="20"/>
      <w:szCs w:val="24"/>
    </w:rPr>
  </w:style>
  <w:style w:type="paragraph" w:styleId="Heading6">
    <w:name w:val="heading 6"/>
    <w:basedOn w:val="Normal"/>
    <w:next w:val="Normal"/>
    <w:link w:val="Heading6Char"/>
    <w:uiPriority w:val="9"/>
    <w:semiHidden/>
    <w:unhideWhenUsed/>
    <w:qFormat/>
    <w:rsid w:val="00634184"/>
    <w:pPr>
      <w:keepNext/>
      <w:keepLines/>
      <w:spacing w:before="40" w:after="0"/>
      <w:outlineLvl w:val="5"/>
    </w:pPr>
    <w:rPr>
      <w:rFonts w:asciiTheme="majorHAnsi" w:eastAsiaTheme="majorEastAsia" w:hAnsiTheme="majorHAnsi" w:cstheme="majorBidi"/>
      <w:i/>
      <w:iCs/>
      <w:color w:val="005878" w:themeColor="accent6" w:themeShade="80"/>
      <w:sz w:val="23"/>
      <w:szCs w:val="23"/>
    </w:rPr>
  </w:style>
  <w:style w:type="paragraph" w:styleId="Heading7">
    <w:name w:val="heading 7"/>
    <w:basedOn w:val="Normal"/>
    <w:next w:val="Normal"/>
    <w:link w:val="Heading7Char"/>
    <w:uiPriority w:val="9"/>
    <w:semiHidden/>
    <w:unhideWhenUsed/>
    <w:qFormat/>
    <w:rsid w:val="00634184"/>
    <w:pPr>
      <w:keepNext/>
      <w:keepLines/>
      <w:spacing w:before="40" w:after="0"/>
      <w:outlineLvl w:val="6"/>
    </w:pPr>
    <w:rPr>
      <w:rFonts w:asciiTheme="majorHAnsi" w:eastAsiaTheme="majorEastAsia" w:hAnsiTheme="majorHAnsi" w:cstheme="majorBidi"/>
      <w:color w:val="005878" w:themeColor="accent1" w:themeShade="80"/>
    </w:rPr>
  </w:style>
  <w:style w:type="paragraph" w:styleId="Heading8">
    <w:name w:val="heading 8"/>
    <w:basedOn w:val="Normal"/>
    <w:next w:val="Normal"/>
    <w:link w:val="Heading8Char"/>
    <w:uiPriority w:val="9"/>
    <w:semiHidden/>
    <w:unhideWhenUsed/>
    <w:qFormat/>
    <w:rsid w:val="00634184"/>
    <w:pPr>
      <w:keepNext/>
      <w:keepLines/>
      <w:spacing w:before="40" w:after="0"/>
      <w:outlineLvl w:val="7"/>
    </w:pPr>
    <w:rPr>
      <w:rFonts w:asciiTheme="majorHAnsi" w:eastAsiaTheme="majorEastAsia" w:hAnsiTheme="majorHAnsi" w:cstheme="majorBidi"/>
      <w:color w:val="244061" w:themeColor="accent2" w:themeShade="80"/>
      <w:sz w:val="21"/>
      <w:szCs w:val="21"/>
    </w:rPr>
  </w:style>
  <w:style w:type="paragraph" w:styleId="Heading9">
    <w:name w:val="heading 9"/>
    <w:basedOn w:val="Normal"/>
    <w:next w:val="Normal"/>
    <w:link w:val="Heading9Char"/>
    <w:uiPriority w:val="9"/>
    <w:semiHidden/>
    <w:unhideWhenUsed/>
    <w:qFormat/>
    <w:rsid w:val="00634184"/>
    <w:pPr>
      <w:keepNext/>
      <w:keepLines/>
      <w:spacing w:before="40" w:after="0"/>
      <w:outlineLvl w:val="8"/>
    </w:pPr>
    <w:rPr>
      <w:rFonts w:asciiTheme="majorHAnsi" w:eastAsiaTheme="majorEastAsia" w:hAnsiTheme="majorHAnsi" w:cstheme="majorBidi"/>
      <w:color w:val="005878" w:themeColor="accent6" w:themeShade="80"/>
    </w:rPr>
  </w:style>
  <w:style w:type="character" w:default="1" w:styleId="DefaultParagraphFont">
    <w:name w:val="Default Paragraph Font"/>
    <w:uiPriority w:val="1"/>
    <w:semiHidden/>
    <w:unhideWhenUsed/>
    <w:rsid w:val="0063418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34184"/>
  </w:style>
  <w:style w:type="paragraph" w:styleId="Title">
    <w:name w:val="Title"/>
    <w:basedOn w:val="Normal"/>
    <w:next w:val="Normal"/>
    <w:link w:val="TitleChar"/>
    <w:uiPriority w:val="10"/>
    <w:qFormat/>
    <w:rsid w:val="00247A1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A1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34184"/>
    <w:rPr>
      <w:rFonts w:asciiTheme="majorHAnsi" w:eastAsiaTheme="majorEastAsia" w:hAnsiTheme="majorHAnsi" w:cstheme="majorBidi"/>
      <w:color w:val="31378B" w:themeColor="text2"/>
      <w:sz w:val="36"/>
      <w:szCs w:val="30"/>
      <w:lang w:eastAsia="en-GB"/>
    </w:rPr>
  </w:style>
  <w:style w:type="character" w:customStyle="1" w:styleId="Heading2Char">
    <w:name w:val="Heading 2 Char"/>
    <w:basedOn w:val="DefaultParagraphFont"/>
    <w:link w:val="Heading2"/>
    <w:uiPriority w:val="9"/>
    <w:rsid w:val="00634184"/>
    <w:rPr>
      <w:rFonts w:asciiTheme="majorHAnsi" w:eastAsiaTheme="majorEastAsia" w:hAnsiTheme="majorHAnsi" w:cstheme="majorBidi"/>
      <w:color w:val="31378B" w:themeColor="text2"/>
      <w:sz w:val="32"/>
      <w:szCs w:val="28"/>
      <w:lang w:eastAsia="en-GB"/>
    </w:rPr>
  </w:style>
  <w:style w:type="character" w:customStyle="1" w:styleId="Heading3Char">
    <w:name w:val="Heading 3 Char"/>
    <w:basedOn w:val="DefaultParagraphFont"/>
    <w:link w:val="Heading3"/>
    <w:uiPriority w:val="9"/>
    <w:rsid w:val="00634184"/>
    <w:rPr>
      <w:rFonts w:asciiTheme="majorHAnsi" w:eastAsiaTheme="majorEastAsia" w:hAnsiTheme="majorHAnsi" w:cstheme="majorBidi"/>
      <w:color w:val="31378B" w:themeColor="text2"/>
      <w:sz w:val="28"/>
      <w:szCs w:val="26"/>
      <w:lang w:eastAsia="en-GB"/>
    </w:rPr>
  </w:style>
  <w:style w:type="character" w:customStyle="1" w:styleId="Heading4Char">
    <w:name w:val="Heading 4 Char"/>
    <w:basedOn w:val="DefaultParagraphFont"/>
    <w:link w:val="Heading4"/>
    <w:uiPriority w:val="9"/>
    <w:rsid w:val="00634184"/>
    <w:rPr>
      <w:rFonts w:asciiTheme="majorHAnsi" w:eastAsiaTheme="majorEastAsia" w:hAnsiTheme="majorHAnsi" w:cstheme="majorBidi"/>
      <w:b/>
      <w:iCs/>
      <w:smallCaps/>
      <w:color w:val="31378B" w:themeColor="text2"/>
      <w:sz w:val="24"/>
      <w:szCs w:val="25"/>
      <w:lang w:eastAsia="en-GB"/>
    </w:rPr>
  </w:style>
  <w:style w:type="character" w:customStyle="1" w:styleId="Heading5Char">
    <w:name w:val="Heading 5 Char"/>
    <w:basedOn w:val="DefaultParagraphFont"/>
    <w:link w:val="Heading5"/>
    <w:uiPriority w:val="9"/>
    <w:rsid w:val="00634184"/>
    <w:rPr>
      <w:rFonts w:asciiTheme="majorHAnsi" w:eastAsiaTheme="majorEastAsia" w:hAnsiTheme="majorHAnsi" w:cstheme="majorBidi"/>
      <w:b/>
      <w:iCs/>
      <w:color w:val="7076CC" w:themeColor="text2" w:themeTint="99"/>
      <w:sz w:val="20"/>
      <w:szCs w:val="24"/>
      <w:lang w:eastAsia="en-GB"/>
    </w:rPr>
  </w:style>
  <w:style w:type="character" w:customStyle="1" w:styleId="Heading6Char">
    <w:name w:val="Heading 6 Char"/>
    <w:basedOn w:val="DefaultParagraphFont"/>
    <w:link w:val="Heading6"/>
    <w:uiPriority w:val="9"/>
    <w:semiHidden/>
    <w:rsid w:val="00634184"/>
    <w:rPr>
      <w:rFonts w:asciiTheme="majorHAnsi" w:eastAsiaTheme="majorEastAsia" w:hAnsiTheme="majorHAnsi" w:cstheme="majorBidi"/>
      <w:i/>
      <w:iCs/>
      <w:color w:val="005878" w:themeColor="accent6" w:themeShade="80"/>
      <w:sz w:val="23"/>
      <w:szCs w:val="23"/>
      <w:lang w:eastAsia="en-GB"/>
    </w:rPr>
  </w:style>
  <w:style w:type="character" w:customStyle="1" w:styleId="Heading7Char">
    <w:name w:val="Heading 7 Char"/>
    <w:basedOn w:val="DefaultParagraphFont"/>
    <w:link w:val="Heading7"/>
    <w:uiPriority w:val="9"/>
    <w:semiHidden/>
    <w:rsid w:val="00634184"/>
    <w:rPr>
      <w:rFonts w:asciiTheme="majorHAnsi" w:eastAsiaTheme="majorEastAsia" w:hAnsiTheme="majorHAnsi" w:cstheme="majorBidi"/>
      <w:color w:val="005878" w:themeColor="accent1" w:themeShade="80"/>
      <w:sz w:val="24"/>
      <w:lang w:eastAsia="en-GB"/>
    </w:rPr>
  </w:style>
  <w:style w:type="character" w:customStyle="1" w:styleId="Heading8Char">
    <w:name w:val="Heading 8 Char"/>
    <w:basedOn w:val="DefaultParagraphFont"/>
    <w:link w:val="Heading8"/>
    <w:uiPriority w:val="9"/>
    <w:semiHidden/>
    <w:rsid w:val="00634184"/>
    <w:rPr>
      <w:rFonts w:asciiTheme="majorHAnsi" w:eastAsiaTheme="majorEastAsia" w:hAnsiTheme="majorHAnsi" w:cstheme="majorBidi"/>
      <w:color w:val="244061" w:themeColor="accent2" w:themeShade="80"/>
      <w:sz w:val="21"/>
      <w:szCs w:val="21"/>
      <w:lang w:eastAsia="en-GB"/>
    </w:rPr>
  </w:style>
  <w:style w:type="character" w:customStyle="1" w:styleId="Heading9Char">
    <w:name w:val="Heading 9 Char"/>
    <w:basedOn w:val="DefaultParagraphFont"/>
    <w:link w:val="Heading9"/>
    <w:uiPriority w:val="9"/>
    <w:semiHidden/>
    <w:rsid w:val="00634184"/>
    <w:rPr>
      <w:rFonts w:asciiTheme="majorHAnsi" w:eastAsiaTheme="majorEastAsia" w:hAnsiTheme="majorHAnsi" w:cstheme="majorBidi"/>
      <w:color w:val="005878" w:themeColor="accent6" w:themeShade="80"/>
      <w:sz w:val="24"/>
      <w:lang w:eastAsia="en-GB"/>
    </w:rPr>
  </w:style>
  <w:style w:type="character" w:styleId="Hyperlink">
    <w:name w:val="Hyperlink"/>
    <w:basedOn w:val="DefaultParagraphFont"/>
    <w:uiPriority w:val="99"/>
    <w:rsid w:val="00634184"/>
    <w:rPr>
      <w:rFonts w:cs="Times New Roman"/>
      <w:color w:val="0000FF"/>
      <w:u w:val="single"/>
    </w:rPr>
  </w:style>
  <w:style w:type="character" w:styleId="FollowedHyperlink">
    <w:name w:val="FollowedHyperlink"/>
    <w:basedOn w:val="DefaultParagraphFont"/>
    <w:uiPriority w:val="99"/>
    <w:rsid w:val="00634184"/>
    <w:rPr>
      <w:rFonts w:cs="Times New Roman"/>
      <w:color w:val="606420"/>
      <w:u w:val="single"/>
    </w:rPr>
  </w:style>
  <w:style w:type="character" w:styleId="PageNumber">
    <w:name w:val="page number"/>
    <w:basedOn w:val="DefaultParagraphFont"/>
    <w:uiPriority w:val="99"/>
    <w:rsid w:val="00634184"/>
    <w:rPr>
      <w:rFonts w:cs="Times New Roman"/>
    </w:rPr>
  </w:style>
  <w:style w:type="character" w:styleId="UnresolvedMention">
    <w:name w:val="Unresolved Mention"/>
    <w:basedOn w:val="DefaultParagraphFont"/>
    <w:uiPriority w:val="99"/>
    <w:semiHidden/>
    <w:unhideWhenUsed/>
    <w:rsid w:val="00634184"/>
    <w:rPr>
      <w:color w:val="808080"/>
      <w:shd w:val="clear" w:color="auto" w:fill="E6E6E6"/>
    </w:rPr>
  </w:style>
  <w:style w:type="paragraph" w:customStyle="1" w:styleId="StyleGuideSubsection">
    <w:name w:val="Style Guide Subsection"/>
    <w:basedOn w:val="StyleGuideSection"/>
    <w:next w:val="Normal"/>
    <w:autoRedefine/>
    <w:qFormat/>
    <w:rsid w:val="00634184"/>
    <w:pPr>
      <w:pBdr>
        <w:top w:val="none" w:sz="0" w:space="0" w:color="auto"/>
      </w:pBdr>
    </w:pPr>
    <w:rPr>
      <w:smallCaps/>
      <w:sz w:val="24"/>
    </w:rPr>
  </w:style>
  <w:style w:type="paragraph" w:customStyle="1" w:styleId="Command">
    <w:name w:val="Command"/>
    <w:basedOn w:val="Normal"/>
    <w:link w:val="CommandChar"/>
    <w:qFormat/>
    <w:rsid w:val="00634184"/>
    <w:pPr>
      <w:spacing w:line="240" w:lineRule="auto"/>
      <w:ind w:left="284"/>
    </w:pPr>
    <w:rPr>
      <w:rFonts w:ascii="Courier New" w:hAnsi="Courier New"/>
      <w:sz w:val="20"/>
    </w:rPr>
  </w:style>
  <w:style w:type="paragraph" w:customStyle="1" w:styleId="CodeHeading">
    <w:name w:val="Code Heading"/>
    <w:basedOn w:val="Normal"/>
    <w:uiPriority w:val="99"/>
    <w:rsid w:val="00634184"/>
    <w:pPr>
      <w:autoSpaceDE w:val="0"/>
      <w:autoSpaceDN w:val="0"/>
      <w:adjustRightInd w:val="0"/>
    </w:pPr>
    <w:rPr>
      <w:rFonts w:ascii="Consolas" w:hAnsi="Consolas" w:cs="Consolas"/>
      <w:b/>
      <w:sz w:val="19"/>
      <w:szCs w:val="19"/>
      <w:u w:val="single"/>
    </w:rPr>
  </w:style>
  <w:style w:type="paragraph" w:customStyle="1" w:styleId="Path">
    <w:name w:val="Path"/>
    <w:basedOn w:val="BodyText"/>
    <w:link w:val="PathChar"/>
    <w:qFormat/>
    <w:rsid w:val="00634184"/>
    <w:pPr>
      <w:jc w:val="both"/>
    </w:pPr>
    <w:rPr>
      <w:rFonts w:ascii="Courier New" w:hAnsi="Courier New"/>
      <w:noProof/>
      <w:sz w:val="20"/>
    </w:rPr>
  </w:style>
  <w:style w:type="character" w:styleId="PlaceholderText">
    <w:name w:val="Placeholder Text"/>
    <w:basedOn w:val="DefaultParagraphFont"/>
    <w:uiPriority w:val="99"/>
    <w:semiHidden/>
    <w:rsid w:val="00634184"/>
    <w:rPr>
      <w:color w:val="808080"/>
    </w:rPr>
  </w:style>
  <w:style w:type="paragraph" w:styleId="HTMLPreformatted">
    <w:name w:val="HTML Preformatted"/>
    <w:basedOn w:val="Normal"/>
    <w:link w:val="HTMLPreformattedChar"/>
    <w:uiPriority w:val="99"/>
    <w:semiHidden/>
    <w:unhideWhenUsed/>
    <w:rsid w:val="0063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i-FI" w:eastAsia="fi-FI"/>
    </w:rPr>
  </w:style>
  <w:style w:type="character" w:customStyle="1" w:styleId="HTMLPreformattedChar">
    <w:name w:val="HTML Preformatted Char"/>
    <w:basedOn w:val="DefaultParagraphFont"/>
    <w:link w:val="HTMLPreformatted"/>
    <w:uiPriority w:val="99"/>
    <w:semiHidden/>
    <w:rsid w:val="00634184"/>
    <w:rPr>
      <w:rFonts w:ascii="Courier New" w:eastAsiaTheme="minorEastAsia" w:hAnsi="Courier New" w:cs="Courier New"/>
      <w:color w:val="000000" w:themeColor="text1"/>
      <w:sz w:val="20"/>
      <w:szCs w:val="20"/>
      <w:lang w:val="fi-FI" w:eastAsia="fi-FI"/>
    </w:rPr>
  </w:style>
  <w:style w:type="paragraph" w:customStyle="1" w:styleId="SourceCodeStrong">
    <w:name w:val="Source Code Strong"/>
    <w:basedOn w:val="SourceCode"/>
    <w:link w:val="SourceCodeStrongChar"/>
    <w:qFormat/>
    <w:rsid w:val="00634184"/>
    <w:rPr>
      <w:b/>
    </w:rPr>
  </w:style>
  <w:style w:type="numbering" w:customStyle="1" w:styleId="KennysListStyles">
    <w:name w:val="KennysListStyles"/>
    <w:uiPriority w:val="99"/>
    <w:rsid w:val="00634184"/>
    <w:pPr>
      <w:numPr>
        <w:numId w:val="1"/>
      </w:numPr>
    </w:pPr>
  </w:style>
  <w:style w:type="paragraph" w:customStyle="1" w:styleId="Question">
    <w:name w:val="Question"/>
    <w:basedOn w:val="Normal"/>
    <w:next w:val="Answer"/>
    <w:qFormat/>
    <w:rsid w:val="00634184"/>
    <w:rPr>
      <w:b/>
    </w:rPr>
  </w:style>
  <w:style w:type="paragraph" w:customStyle="1" w:styleId="Answer">
    <w:name w:val="Answer"/>
    <w:basedOn w:val="Normal"/>
    <w:qFormat/>
    <w:rsid w:val="00634184"/>
    <w:pPr>
      <w:spacing w:line="240" w:lineRule="auto"/>
      <w:ind w:left="720"/>
    </w:pPr>
    <w:rPr>
      <w:i/>
    </w:rPr>
  </w:style>
  <w:style w:type="paragraph" w:customStyle="1" w:styleId="ChapterHeading">
    <w:name w:val="Chapter Heading"/>
    <w:basedOn w:val="Heading1"/>
    <w:qFormat/>
    <w:rsid w:val="00634184"/>
    <w:pPr>
      <w:numPr>
        <w:numId w:val="6"/>
      </w:numPr>
      <w:spacing w:before="200" w:after="100"/>
      <w:ind w:left="357" w:hanging="357"/>
    </w:pPr>
    <w:rPr>
      <w:sz w:val="40"/>
    </w:rPr>
  </w:style>
  <w:style w:type="table" w:styleId="TableGrid">
    <w:name w:val="Table Grid"/>
    <w:basedOn w:val="TableNormal"/>
    <w:uiPriority w:val="59"/>
    <w:rsid w:val="006341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Headings">
    <w:name w:val="Headings"/>
    <w:uiPriority w:val="99"/>
    <w:rsid w:val="00634184"/>
    <w:pPr>
      <w:numPr>
        <w:numId w:val="2"/>
      </w:numPr>
    </w:pPr>
  </w:style>
  <w:style w:type="paragraph" w:customStyle="1" w:styleId="QuestionSection">
    <w:name w:val="Question Section"/>
    <w:basedOn w:val="Heading2"/>
    <w:qFormat/>
    <w:rsid w:val="00634184"/>
    <w:rPr>
      <w:b/>
      <w:color w:val="403152" w:themeColor="accent4" w:themeShade="80"/>
    </w:rPr>
  </w:style>
  <w:style w:type="paragraph" w:customStyle="1" w:styleId="TableCaption">
    <w:name w:val="Table Caption"/>
    <w:basedOn w:val="Normal"/>
    <w:qFormat/>
    <w:rsid w:val="00634184"/>
    <w:rPr>
      <w:smallCaps/>
    </w:rPr>
  </w:style>
  <w:style w:type="paragraph" w:customStyle="1" w:styleId="SourceCodeCaption">
    <w:name w:val="Source Code Caption"/>
    <w:basedOn w:val="Normal"/>
    <w:rsid w:val="00634184"/>
    <w:pPr>
      <w:spacing w:after="0" w:line="240" w:lineRule="auto"/>
    </w:pPr>
    <w:rPr>
      <w:rFonts w:ascii="Arial" w:hAnsi="Arial"/>
      <w:noProof/>
    </w:rPr>
  </w:style>
  <w:style w:type="paragraph" w:customStyle="1" w:styleId="CodeListing">
    <w:name w:val="Code Listing"/>
    <w:basedOn w:val="Normal"/>
    <w:qFormat/>
    <w:rsid w:val="00634184"/>
    <w:pPr>
      <w:keepNext/>
      <w:shd w:val="clear" w:color="auto" w:fill="FFFFFF" w:themeFill="background1"/>
      <w:spacing w:before="360" w:after="360" w:line="240" w:lineRule="auto"/>
      <w:ind w:left="567" w:right="567"/>
    </w:pPr>
    <w:rPr>
      <w:i/>
      <w:iCs/>
      <w:color w:val="31378B" w:themeColor="text2"/>
      <w:sz w:val="18"/>
      <w:szCs w:val="18"/>
    </w:rPr>
  </w:style>
  <w:style w:type="paragraph" w:styleId="Quote">
    <w:name w:val="Quote"/>
    <w:basedOn w:val="Normal"/>
    <w:next w:val="Normal"/>
    <w:link w:val="QuoteChar"/>
    <w:uiPriority w:val="29"/>
    <w:qFormat/>
    <w:rsid w:val="00634184"/>
    <w:pPr>
      <w:spacing w:before="120"/>
      <w:ind w:left="720" w:right="720"/>
      <w:jc w:val="center"/>
    </w:pPr>
    <w:rPr>
      <w:i/>
      <w:iCs/>
    </w:rPr>
  </w:style>
  <w:style w:type="character" w:customStyle="1" w:styleId="QuoteChar">
    <w:name w:val="Quote Char"/>
    <w:basedOn w:val="DefaultParagraphFont"/>
    <w:link w:val="Quote"/>
    <w:uiPriority w:val="29"/>
    <w:rsid w:val="00634184"/>
    <w:rPr>
      <w:rFonts w:eastAsiaTheme="minorEastAsia"/>
      <w:i/>
      <w:iCs/>
      <w:color w:val="000000" w:themeColor="text1"/>
      <w:sz w:val="24"/>
      <w:lang w:eastAsia="en-GB"/>
    </w:rPr>
  </w:style>
  <w:style w:type="paragraph" w:styleId="Caption">
    <w:name w:val="caption"/>
    <w:basedOn w:val="Normal"/>
    <w:next w:val="Normal"/>
    <w:uiPriority w:val="35"/>
    <w:unhideWhenUsed/>
    <w:qFormat/>
    <w:rsid w:val="00634184"/>
    <w:pPr>
      <w:ind w:left="240"/>
    </w:pPr>
    <w:rPr>
      <w:rFonts w:asciiTheme="majorHAnsi" w:hAnsiTheme="majorHAnsi"/>
      <w:bCs/>
      <w:i/>
      <w:spacing w:val="6"/>
      <w:sz w:val="20"/>
    </w:rPr>
  </w:style>
  <w:style w:type="paragraph" w:customStyle="1" w:styleId="ListBulletHeader">
    <w:name w:val="List Bullet Header"/>
    <w:basedOn w:val="Normal"/>
    <w:next w:val="ListBullet"/>
    <w:qFormat/>
    <w:rsid w:val="00634184"/>
    <w:rPr>
      <w:b/>
      <w:smallCaps/>
    </w:rPr>
  </w:style>
  <w:style w:type="paragraph" w:customStyle="1" w:styleId="NumberedList">
    <w:name w:val="Numbered List"/>
    <w:basedOn w:val="Normal"/>
    <w:qFormat/>
    <w:rsid w:val="00634184"/>
    <w:pPr>
      <w:numPr>
        <w:numId w:val="3"/>
      </w:numPr>
      <w:contextualSpacing/>
    </w:pPr>
    <w:rPr>
      <w:b/>
      <w:i/>
    </w:rPr>
  </w:style>
  <w:style w:type="paragraph" w:customStyle="1" w:styleId="ListNumberHeader">
    <w:name w:val="List Number Header"/>
    <w:basedOn w:val="Normal"/>
    <w:next w:val="ListNumber"/>
    <w:qFormat/>
    <w:rsid w:val="00634184"/>
    <w:pPr>
      <w:ind w:left="357" w:hanging="357"/>
      <w:contextualSpacing/>
    </w:pPr>
    <w:rPr>
      <w:b/>
      <w:smallCaps/>
    </w:rPr>
  </w:style>
  <w:style w:type="paragraph" w:styleId="ListBullet">
    <w:name w:val="List Bullet"/>
    <w:basedOn w:val="Normal"/>
    <w:uiPriority w:val="99"/>
    <w:unhideWhenUsed/>
    <w:rsid w:val="00634184"/>
    <w:pPr>
      <w:numPr>
        <w:numId w:val="4"/>
      </w:numPr>
      <w:contextualSpacing/>
    </w:pPr>
  </w:style>
  <w:style w:type="paragraph" w:customStyle="1" w:styleId="NumberedBullet">
    <w:name w:val="Numbered Bullet"/>
    <w:basedOn w:val="NumberedList"/>
    <w:rsid w:val="00634184"/>
  </w:style>
  <w:style w:type="paragraph" w:styleId="ListNumber">
    <w:name w:val="List Number"/>
    <w:basedOn w:val="Normal"/>
    <w:uiPriority w:val="99"/>
    <w:unhideWhenUsed/>
    <w:rsid w:val="00634184"/>
    <w:pPr>
      <w:numPr>
        <w:numId w:val="5"/>
      </w:numPr>
      <w:contextualSpacing/>
    </w:pPr>
  </w:style>
  <w:style w:type="table" w:customStyle="1" w:styleId="RowAndColumnStyle">
    <w:name w:val="RowAndColumnStyle"/>
    <w:basedOn w:val="TableNormal"/>
    <w:uiPriority w:val="99"/>
    <w:rsid w:val="00634184"/>
    <w:pPr>
      <w:spacing w:after="0" w:line="240" w:lineRule="auto"/>
    </w:pPr>
    <w:rPr>
      <w:rFonts w:eastAsiaTheme="minorEastAsia"/>
      <w:lang w:eastAsia="en-GB"/>
    </w:rPr>
    <w:tblPr>
      <w:tblBorders>
        <w:bottom w:val="single" w:sz="12" w:space="0" w:color="F2F2F2" w:themeColor="background1" w:themeShade="F2"/>
        <w:insideH w:val="single" w:sz="12" w:space="0" w:color="F2F2F2" w:themeColor="background1" w:themeShade="F2"/>
      </w:tblBorders>
      <w:tblCellMar>
        <w:left w:w="0" w:type="dxa"/>
        <w:right w:w="0" w:type="dxa"/>
      </w:tblCellMar>
    </w:tblPr>
    <w:tcPr>
      <w:shd w:val="clear" w:color="auto" w:fill="FFFFFF" w:themeFill="background1"/>
      <w:vAlign w:val="center"/>
    </w:tcPr>
    <w:tblStylePr w:type="firstRow">
      <w:pPr>
        <w:wordWrap/>
        <w:spacing w:beforeLines="0" w:before="0" w:beforeAutospacing="0" w:afterLines="0" w:after="0" w:afterAutospacing="0" w:line="240" w:lineRule="auto"/>
      </w:pPr>
      <w:rPr>
        <w:b/>
      </w:rPr>
      <w:tblPr/>
      <w:tcPr>
        <w:tcBorders>
          <w:top w:val="nil"/>
          <w:left w:val="nil"/>
          <w:bottom w:val="single" w:sz="18" w:space="0" w:color="31378B" w:themeColor="text2"/>
          <w:right w:val="nil"/>
          <w:insideH w:val="nil"/>
          <w:insideV w:val="nil"/>
          <w:tl2br w:val="nil"/>
          <w:tr2bl w:val="nil"/>
        </w:tcBorders>
        <w:shd w:val="clear" w:color="auto" w:fill="FFFFFF" w:themeFill="background1"/>
      </w:tcPr>
    </w:tblStylePr>
    <w:tblStylePr w:type="lastRow">
      <w:tblPr/>
      <w:tcPr>
        <w:tcBorders>
          <w:top w:val="nil"/>
          <w:left w:val="nil"/>
          <w:bottom w:val="single" w:sz="4" w:space="0" w:color="auto"/>
          <w:right w:val="nil"/>
          <w:insideH w:val="nil"/>
          <w:insideV w:val="nil"/>
          <w:tl2br w:val="nil"/>
          <w:tr2bl w:val="nil"/>
        </w:tcBorders>
        <w:shd w:val="clear" w:color="auto" w:fill="FFFFFF" w:themeFill="background1"/>
      </w:tcPr>
    </w:tblStylePr>
    <w:tblStylePr w:type="firstCol">
      <w:rPr>
        <w:b/>
      </w:rPr>
      <w:tblPr/>
      <w:tcPr>
        <w:tcBorders>
          <w:top w:val="nil"/>
        </w:tcBorders>
        <w:shd w:val="clear" w:color="auto" w:fill="FFFFFF" w:themeFill="background1"/>
      </w:tcPr>
    </w:tblStylePr>
  </w:style>
  <w:style w:type="table" w:customStyle="1" w:styleId="ColumnHeaderTableStyle">
    <w:name w:val="ColumnHeaderTableStyle"/>
    <w:basedOn w:val="TableNormal"/>
    <w:uiPriority w:val="99"/>
    <w:rsid w:val="00634184"/>
    <w:pPr>
      <w:spacing w:before="120" w:after="120" w:line="240" w:lineRule="auto"/>
    </w:pPr>
    <w:rPr>
      <w:rFonts w:eastAsiaTheme="minorEastAsia"/>
      <w:lang w:eastAsia="en-GB"/>
    </w:rPr>
    <w:tblPr>
      <w:tblBorders>
        <w:top w:val="single" w:sz="12" w:space="0" w:color="BFBFBF" w:themeColor="background1" w:themeShade="BF"/>
        <w:insideH w:val="single" w:sz="12" w:space="0" w:color="BFBFBF" w:themeColor="background1" w:themeShade="BF"/>
      </w:tblBorders>
    </w:tblPr>
    <w:tcPr>
      <w:shd w:val="clear" w:color="auto" w:fill="auto"/>
    </w:tcPr>
    <w:tblStylePr w:type="firstRow">
      <w:pPr>
        <w:wordWrap/>
        <w:jc w:val="left"/>
      </w:pPr>
      <w:rPr>
        <w:b/>
        <w:i w:val="0"/>
      </w:rPr>
      <w:tblPr/>
      <w:tcPr>
        <w:tcBorders>
          <w:top w:val="nil"/>
          <w:left w:val="nil"/>
          <w:bottom w:val="single" w:sz="4" w:space="0" w:color="auto"/>
          <w:right w:val="nil"/>
          <w:insideH w:val="single" w:sz="4" w:space="0" w:color="auto"/>
          <w:insideV w:val="nil"/>
          <w:tl2br w:val="nil"/>
          <w:tr2bl w:val="nil"/>
        </w:tcBorders>
        <w:shd w:val="clear" w:color="auto" w:fill="auto"/>
      </w:tcPr>
    </w:tblStylePr>
    <w:tblStylePr w:type="firstCol">
      <w:pPr>
        <w:wordWrap/>
        <w:jc w:val="left"/>
      </w:pPr>
      <w:rPr>
        <w:b w:val="0"/>
        <w:i w:val="0"/>
        <w:color w:val="auto"/>
      </w:rPr>
      <w:tblPr/>
      <w:tcPr>
        <w:tcBorders>
          <w:top w:val="single" w:sz="12" w:space="0" w:color="BFBFBF" w:themeColor="background1" w:themeShade="BF"/>
          <w:left w:val="nil"/>
          <w:bottom w:val="nil"/>
          <w:right w:val="nil"/>
          <w:insideH w:val="single" w:sz="12" w:space="0" w:color="BFBFBF" w:themeColor="background1" w:themeShade="BF"/>
          <w:insideV w:val="single" w:sz="12" w:space="0" w:color="BFBFBF" w:themeColor="background1" w:themeShade="BF"/>
          <w:tl2br w:val="nil"/>
          <w:tr2bl w:val="nil"/>
        </w:tcBorders>
        <w:shd w:val="clear" w:color="auto" w:fill="FFFFFF" w:themeFill="background1"/>
      </w:tcPr>
    </w:tblStylePr>
  </w:style>
  <w:style w:type="table" w:customStyle="1" w:styleId="ColumnHeaderOnly">
    <w:name w:val="ColumnHeaderOnly"/>
    <w:basedOn w:val="TableNormal"/>
    <w:uiPriority w:val="99"/>
    <w:rsid w:val="00634184"/>
    <w:rPr>
      <w:rFonts w:eastAsiaTheme="minorEastAsia"/>
      <w:lang w:eastAsia="en-GB"/>
    </w:rPr>
    <w:tblPr/>
  </w:style>
  <w:style w:type="paragraph" w:customStyle="1" w:styleId="CommandOutput">
    <w:name w:val="Command Output"/>
    <w:basedOn w:val="Normal"/>
    <w:qFormat/>
    <w:rsid w:val="00634184"/>
    <w:pPr>
      <w:spacing w:after="0" w:line="240" w:lineRule="auto"/>
      <w:ind w:left="284"/>
    </w:pPr>
    <w:rPr>
      <w:rFonts w:ascii="Courier New" w:hAnsi="Courier New"/>
      <w:noProof/>
      <w:sz w:val="20"/>
    </w:rPr>
  </w:style>
  <w:style w:type="character" w:styleId="Emphasis">
    <w:name w:val="Emphasis"/>
    <w:basedOn w:val="DefaultParagraphFont"/>
    <w:uiPriority w:val="20"/>
    <w:qFormat/>
    <w:rsid w:val="00634184"/>
    <w:rPr>
      <w:i/>
      <w:iCs/>
    </w:rPr>
  </w:style>
  <w:style w:type="character" w:styleId="IntenseEmphasis">
    <w:name w:val="Intense Emphasis"/>
    <w:basedOn w:val="DefaultParagraphFont"/>
    <w:uiPriority w:val="21"/>
    <w:qFormat/>
    <w:rsid w:val="00634184"/>
    <w:rPr>
      <w:b w:val="0"/>
      <w:bCs w:val="0"/>
      <w:i/>
      <w:iCs/>
      <w:color w:val="00B0F0" w:themeColor="accent1"/>
    </w:rPr>
  </w:style>
  <w:style w:type="paragraph" w:customStyle="1" w:styleId="Intro">
    <w:name w:val="Intro"/>
    <w:basedOn w:val="Normal"/>
    <w:next w:val="Normal"/>
    <w:qFormat/>
    <w:rsid w:val="00634184"/>
    <w:pPr>
      <w:spacing w:before="240"/>
    </w:pPr>
    <w:rPr>
      <w:sz w:val="28"/>
      <w:lang w:eastAsia="fi-FI"/>
    </w:rPr>
  </w:style>
  <w:style w:type="paragraph" w:customStyle="1" w:styleId="StyleGuideSection">
    <w:name w:val="Style Guide Section"/>
    <w:basedOn w:val="Normal"/>
    <w:next w:val="Normal"/>
    <w:autoRedefine/>
    <w:qFormat/>
    <w:rsid w:val="00634184"/>
    <w:pPr>
      <w:pBdr>
        <w:top w:val="single" w:sz="24" w:space="5" w:color="auto"/>
      </w:pBdr>
    </w:pPr>
    <w:rPr>
      <w:rFonts w:asciiTheme="majorHAnsi" w:hAnsiTheme="majorHAnsi"/>
      <w:color w:val="4F81BD" w:themeColor="accent2"/>
      <w:sz w:val="32"/>
      <w:u w:color="7076CC" w:themeColor="text2" w:themeTint="99"/>
      <w:lang w:eastAsia="fi-FI"/>
      <w14:textOutline w14:w="9525" w14:cap="rnd" w14:cmpd="sng" w14:algn="ctr">
        <w14:solidFill>
          <w14:schemeClr w14:val="accent2"/>
        </w14:solidFill>
        <w14:prstDash w14:val="solid"/>
        <w14:bevel/>
      </w14:textOutline>
    </w:rPr>
  </w:style>
  <w:style w:type="paragraph" w:styleId="Header">
    <w:name w:val="header"/>
    <w:basedOn w:val="Normal"/>
    <w:link w:val="HeaderChar"/>
    <w:uiPriority w:val="99"/>
    <w:unhideWhenUsed/>
    <w:rsid w:val="006341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4184"/>
    <w:rPr>
      <w:rFonts w:eastAsiaTheme="minorEastAsia"/>
      <w:color w:val="000000" w:themeColor="text1"/>
      <w:sz w:val="24"/>
      <w:lang w:eastAsia="en-GB"/>
    </w:rPr>
  </w:style>
  <w:style w:type="paragraph" w:styleId="Footer">
    <w:name w:val="footer"/>
    <w:basedOn w:val="Normal"/>
    <w:link w:val="FooterChar"/>
    <w:uiPriority w:val="99"/>
    <w:unhideWhenUsed/>
    <w:rsid w:val="006341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4184"/>
    <w:rPr>
      <w:rFonts w:eastAsiaTheme="minorEastAsia"/>
      <w:color w:val="000000" w:themeColor="text1"/>
      <w:sz w:val="24"/>
      <w:lang w:eastAsia="en-GB"/>
    </w:rPr>
  </w:style>
  <w:style w:type="paragraph" w:customStyle="1" w:styleId="QuestionSubSection">
    <w:name w:val="Question Sub Section"/>
    <w:basedOn w:val="Heading3"/>
    <w:qFormat/>
    <w:rsid w:val="00634184"/>
    <w:rPr>
      <w:smallCaps/>
    </w:rPr>
  </w:style>
  <w:style w:type="paragraph" w:customStyle="1" w:styleId="TableCellNormal">
    <w:name w:val="Table Cell Normal"/>
    <w:basedOn w:val="Normal"/>
    <w:qFormat/>
    <w:rsid w:val="00634184"/>
    <w:pPr>
      <w:spacing w:before="120" w:after="120" w:line="240" w:lineRule="auto"/>
    </w:pPr>
  </w:style>
  <w:style w:type="paragraph" w:customStyle="1" w:styleId="Strong1">
    <w:name w:val="Strong1"/>
    <w:basedOn w:val="Normal"/>
    <w:next w:val="BodyText"/>
    <w:link w:val="strongChar"/>
    <w:qFormat/>
    <w:rsid w:val="00634184"/>
    <w:rPr>
      <w:b/>
      <w:lang w:eastAsia="fi-FI"/>
    </w:rPr>
  </w:style>
  <w:style w:type="paragraph" w:customStyle="1" w:styleId="Emphasis1">
    <w:name w:val="Emphasis1"/>
    <w:basedOn w:val="Normal"/>
    <w:next w:val="BodyText"/>
    <w:link w:val="emphasisChar"/>
    <w:qFormat/>
    <w:rsid w:val="00634184"/>
    <w:rPr>
      <w:i/>
      <w:lang w:eastAsia="fi-FI"/>
    </w:rPr>
  </w:style>
  <w:style w:type="paragraph" w:styleId="BodyText">
    <w:name w:val="Body Text"/>
    <w:aliases w:val="b"/>
    <w:basedOn w:val="Normal"/>
    <w:link w:val="BodyTextChar"/>
    <w:unhideWhenUsed/>
    <w:rsid w:val="00634184"/>
    <w:pPr>
      <w:spacing w:after="120"/>
    </w:pPr>
  </w:style>
  <w:style w:type="character" w:customStyle="1" w:styleId="BodyTextChar">
    <w:name w:val="Body Text Char"/>
    <w:aliases w:val="b Char"/>
    <w:basedOn w:val="DefaultParagraphFont"/>
    <w:link w:val="BodyText"/>
    <w:rsid w:val="00634184"/>
    <w:rPr>
      <w:rFonts w:eastAsiaTheme="minorEastAsia"/>
      <w:color w:val="000000" w:themeColor="text1"/>
      <w:sz w:val="24"/>
      <w:lang w:eastAsia="en-GB"/>
    </w:rPr>
  </w:style>
  <w:style w:type="character" w:customStyle="1" w:styleId="strongChar">
    <w:name w:val="strong Char"/>
    <w:basedOn w:val="DefaultParagraphFont"/>
    <w:link w:val="Strong1"/>
    <w:rsid w:val="00634184"/>
    <w:rPr>
      <w:rFonts w:eastAsiaTheme="minorEastAsia"/>
      <w:b/>
      <w:color w:val="000000" w:themeColor="text1"/>
      <w:sz w:val="24"/>
      <w:lang w:eastAsia="fi-FI"/>
    </w:rPr>
  </w:style>
  <w:style w:type="character" w:customStyle="1" w:styleId="PathChar">
    <w:name w:val="Path Char"/>
    <w:basedOn w:val="BodyTextChar"/>
    <w:link w:val="Path"/>
    <w:rsid w:val="00634184"/>
    <w:rPr>
      <w:rFonts w:ascii="Courier New" w:eastAsiaTheme="minorEastAsia" w:hAnsi="Courier New"/>
      <w:noProof/>
      <w:color w:val="000000" w:themeColor="text1"/>
      <w:sz w:val="20"/>
      <w:lang w:eastAsia="en-GB"/>
    </w:rPr>
  </w:style>
  <w:style w:type="character" w:customStyle="1" w:styleId="emphasisChar">
    <w:name w:val="emphasis Char"/>
    <w:basedOn w:val="DefaultParagraphFont"/>
    <w:link w:val="Emphasis1"/>
    <w:rsid w:val="00634184"/>
    <w:rPr>
      <w:rFonts w:eastAsiaTheme="minorEastAsia"/>
      <w:i/>
      <w:color w:val="000000" w:themeColor="text1"/>
      <w:sz w:val="24"/>
      <w:lang w:eastAsia="fi-FI"/>
    </w:rPr>
  </w:style>
  <w:style w:type="character" w:styleId="HTMLVariable">
    <w:name w:val="HTML Variable"/>
    <w:basedOn w:val="DefaultParagraphFont"/>
    <w:uiPriority w:val="99"/>
    <w:semiHidden/>
    <w:unhideWhenUsed/>
    <w:rsid w:val="00634184"/>
    <w:rPr>
      <w:i/>
      <w:iCs/>
    </w:rPr>
  </w:style>
  <w:style w:type="character" w:customStyle="1" w:styleId="CommandChar">
    <w:name w:val="Command Char"/>
    <w:basedOn w:val="DefaultParagraphFont"/>
    <w:link w:val="Command"/>
    <w:rsid w:val="00634184"/>
    <w:rPr>
      <w:rFonts w:ascii="Courier New" w:eastAsiaTheme="minorEastAsia" w:hAnsi="Courier New"/>
      <w:color w:val="000000" w:themeColor="text1"/>
      <w:sz w:val="20"/>
      <w:lang w:eastAsia="en-GB"/>
    </w:rPr>
  </w:style>
  <w:style w:type="paragraph" w:customStyle="1" w:styleId="SourceCode">
    <w:name w:val="Source Code"/>
    <w:basedOn w:val="Normal"/>
    <w:link w:val="SourceCodeChar"/>
    <w:qFormat/>
    <w:rsid w:val="00634184"/>
    <w:pPr>
      <w:spacing w:before="240" w:after="360" w:line="240" w:lineRule="auto"/>
      <w:ind w:left="238"/>
      <w:contextualSpacing/>
    </w:pPr>
    <w:rPr>
      <w:rFonts w:ascii="Courier New" w:hAnsi="Courier New" w:cs="Consolas"/>
      <w:noProof/>
      <w:sz w:val="20"/>
      <w:szCs w:val="19"/>
      <w:shd w:val="clear" w:color="auto" w:fill="FFFFFF"/>
    </w:rPr>
  </w:style>
  <w:style w:type="character" w:customStyle="1" w:styleId="SourceCodeChar">
    <w:name w:val="Source Code Char"/>
    <w:basedOn w:val="DefaultParagraphFont"/>
    <w:link w:val="SourceCode"/>
    <w:rsid w:val="00634184"/>
    <w:rPr>
      <w:rFonts w:ascii="Courier New" w:eastAsiaTheme="minorEastAsia" w:hAnsi="Courier New" w:cs="Consolas"/>
      <w:noProof/>
      <w:color w:val="000000" w:themeColor="text1"/>
      <w:sz w:val="20"/>
      <w:szCs w:val="19"/>
      <w:lang w:eastAsia="en-GB"/>
    </w:rPr>
  </w:style>
  <w:style w:type="character" w:customStyle="1" w:styleId="SourceCodeStrongChar">
    <w:name w:val="Source Code Strong Char"/>
    <w:basedOn w:val="SourceCodeChar"/>
    <w:link w:val="SourceCodeStrong"/>
    <w:rsid w:val="00634184"/>
    <w:rPr>
      <w:rFonts w:ascii="Courier New" w:eastAsiaTheme="minorEastAsia" w:hAnsi="Courier New" w:cs="Consolas"/>
      <w:b/>
      <w:noProof/>
      <w:color w:val="000000" w:themeColor="text1"/>
      <w:sz w:val="20"/>
      <w:szCs w:val="19"/>
      <w:lang w:eastAsia="en-GB"/>
    </w:rPr>
  </w:style>
  <w:style w:type="table" w:customStyle="1" w:styleId="NumberedDescription">
    <w:name w:val="NumberedDescription"/>
    <w:basedOn w:val="TableNormal"/>
    <w:uiPriority w:val="99"/>
    <w:rsid w:val="00634184"/>
    <w:pPr>
      <w:spacing w:after="0" w:line="240" w:lineRule="auto"/>
    </w:pPr>
    <w:rPr>
      <w:rFonts w:eastAsiaTheme="minorEastAsia"/>
      <w:lang w:eastAsia="en-GB"/>
    </w:rPr>
    <w:tblPr/>
    <w:tblStylePr w:type="firstCol">
      <w:pPr>
        <w:wordWrap/>
      </w:pPr>
      <w:rPr>
        <w:b/>
      </w:rPr>
      <w:tblPr/>
      <w:tcPr>
        <w:vAlign w:val="center"/>
      </w:tcPr>
    </w:tblStylePr>
  </w:style>
  <w:style w:type="paragraph" w:customStyle="1" w:styleId="DocumentTitle">
    <w:name w:val="Document Title"/>
    <w:basedOn w:val="ChapterHeading"/>
    <w:qFormat/>
    <w:rsid w:val="00634184"/>
    <w:pPr>
      <w:numPr>
        <w:numId w:val="0"/>
      </w:numPr>
      <w:spacing w:after="0"/>
      <w:ind w:left="357" w:hanging="357"/>
      <w:jc w:val="right"/>
    </w:pPr>
    <w:rPr>
      <w:lang w:eastAsia="fi-FI"/>
    </w:rPr>
  </w:style>
  <w:style w:type="paragraph" w:customStyle="1" w:styleId="SubTitle">
    <w:name w:val="Sub Title"/>
    <w:basedOn w:val="Heading1"/>
    <w:qFormat/>
    <w:rsid w:val="00634184"/>
    <w:pPr>
      <w:spacing w:before="0"/>
      <w:jc w:val="right"/>
    </w:pPr>
    <w:rPr>
      <w:rFonts w:asciiTheme="minorHAnsi" w:hAnsiTheme="minorHAnsi"/>
      <w:i/>
      <w:color w:val="000000" w:themeColor="text1"/>
      <w:lang w:eastAsia="fi-FI"/>
    </w:rPr>
  </w:style>
  <w:style w:type="paragraph" w:customStyle="1" w:styleId="ContainsSection">
    <w:name w:val="Contains Section"/>
    <w:basedOn w:val="ListBullet"/>
    <w:qFormat/>
    <w:rsid w:val="00634184"/>
    <w:pPr>
      <w:spacing w:after="0"/>
      <w:ind w:left="924" w:hanging="357"/>
    </w:pPr>
  </w:style>
  <w:style w:type="paragraph" w:customStyle="1" w:styleId="a">
    <w:name w:val="`"/>
    <w:basedOn w:val="Normal"/>
    <w:qFormat/>
    <w:rsid w:val="00634184"/>
    <w:pPr>
      <w:pBdr>
        <w:bottom w:val="single" w:sz="4" w:space="1" w:color="auto"/>
      </w:pBdr>
    </w:pPr>
  </w:style>
  <w:style w:type="paragraph" w:customStyle="1" w:styleId="ContainsHeader">
    <w:name w:val="Contains Header"/>
    <w:basedOn w:val="ListBulletHeader"/>
    <w:qFormat/>
    <w:rsid w:val="00634184"/>
    <w:pPr>
      <w:pBdr>
        <w:top w:val="single" w:sz="4" w:space="12" w:color="auto"/>
      </w:pBdr>
      <w:spacing w:before="240" w:after="120"/>
    </w:pPr>
  </w:style>
  <w:style w:type="paragraph" w:customStyle="1" w:styleId="ContainsEnd">
    <w:name w:val="Contains End"/>
    <w:basedOn w:val="Normal"/>
    <w:qFormat/>
    <w:rsid w:val="00634184"/>
    <w:pPr>
      <w:pBdr>
        <w:bottom w:val="single" w:sz="4" w:space="1" w:color="auto"/>
      </w:pBdr>
      <w:spacing w:after="0" w:line="240" w:lineRule="auto"/>
    </w:pPr>
  </w:style>
  <w:style w:type="paragraph" w:customStyle="1" w:styleId="QuoteCallOut">
    <w:name w:val="Quote CallOut"/>
    <w:basedOn w:val="Normal"/>
    <w:qFormat/>
    <w:rsid w:val="00634184"/>
    <w:pPr>
      <w:pBdr>
        <w:left w:val="single" w:sz="24" w:space="12" w:color="00B0F0" w:themeColor="accent1"/>
      </w:pBdr>
      <w:spacing w:before="240" w:after="120"/>
      <w:ind w:left="720"/>
    </w:pPr>
    <w:rPr>
      <w:lang w:eastAsia="fi-FI"/>
    </w:rPr>
  </w:style>
  <w:style w:type="paragraph" w:customStyle="1" w:styleId="QuoteCallOutHeader">
    <w:name w:val="Quote CallOut Header"/>
    <w:basedOn w:val="QuoteCallOut"/>
    <w:next w:val="QuoteCallOut"/>
    <w:qFormat/>
    <w:rsid w:val="00634184"/>
    <w:rPr>
      <w:b/>
      <w:smallCaps/>
    </w:rPr>
  </w:style>
  <w:style w:type="table" w:customStyle="1" w:styleId="SimpleDefinition">
    <w:name w:val="SimpleDefinition"/>
    <w:basedOn w:val="TableNormal"/>
    <w:uiPriority w:val="99"/>
    <w:rsid w:val="00634184"/>
    <w:pPr>
      <w:spacing w:after="0" w:line="240" w:lineRule="auto"/>
    </w:pPr>
    <w:rPr>
      <w:rFonts w:eastAsiaTheme="minorEastAsia"/>
      <w:lang w:eastAsia="en-GB"/>
    </w:rPr>
    <w:tblPr>
      <w:tblInd w:w="240" w:type="dxa"/>
    </w:tblPr>
    <w:tblStylePr w:type="firstCol">
      <w:pPr>
        <w:wordWrap/>
      </w:pPr>
      <w:rPr>
        <w:b/>
      </w:rPr>
      <w:tblPr/>
      <w:tcPr>
        <w:tcBorders>
          <w:top w:val="nil"/>
          <w:left w:val="nil"/>
          <w:bottom w:val="nil"/>
          <w:right w:val="nil"/>
          <w:insideH w:val="nil"/>
          <w:insideV w:val="nil"/>
          <w:tl2br w:val="nil"/>
          <w:tr2bl w:val="nil"/>
        </w:tcBorders>
      </w:tcPr>
    </w:tblStylePr>
  </w:style>
  <w:style w:type="paragraph" w:styleId="Subtitle0">
    <w:name w:val="Subtitle"/>
    <w:basedOn w:val="Normal"/>
    <w:next w:val="Normal"/>
    <w:link w:val="SubtitleChar"/>
    <w:uiPriority w:val="11"/>
    <w:qFormat/>
    <w:rsid w:val="00CF63A0"/>
    <w:pPr>
      <w:numPr>
        <w:ilvl w:val="1"/>
      </w:numPr>
      <w:spacing w:after="160"/>
    </w:pPr>
    <w:rPr>
      <w:color w:val="5A5A5A" w:themeColor="text1" w:themeTint="A5"/>
      <w:spacing w:val="15"/>
    </w:rPr>
  </w:style>
  <w:style w:type="character" w:customStyle="1" w:styleId="SubtitleChar">
    <w:name w:val="Subtitle Char"/>
    <w:basedOn w:val="DefaultParagraphFont"/>
    <w:link w:val="Subtitle0"/>
    <w:uiPriority w:val="11"/>
    <w:rsid w:val="00CF63A0"/>
    <w:rPr>
      <w:rFonts w:eastAsiaTheme="minorEastAsia"/>
      <w:color w:val="5A5A5A" w:themeColor="text1" w:themeTint="A5"/>
      <w:spacing w:val="15"/>
      <w:lang w:eastAsia="en-GB"/>
    </w:rPr>
  </w:style>
  <w:style w:type="paragraph" w:customStyle="1" w:styleId="FigureStyle">
    <w:name w:val="Figure Style"/>
    <w:basedOn w:val="Normal"/>
    <w:qFormat/>
    <w:rsid w:val="00634184"/>
    <w:pPr>
      <w:shd w:val="clear" w:color="auto" w:fill="FFFFFF" w:themeFill="background1"/>
      <w:spacing w:before="240"/>
      <w:ind w:left="238" w:right="238"/>
      <w:jc w:val="center"/>
    </w:pPr>
  </w:style>
  <w:style w:type="paragraph" w:customStyle="1" w:styleId="CaptionSubtle">
    <w:name w:val="Caption Subtle"/>
    <w:basedOn w:val="Caption"/>
    <w:next w:val="Normal"/>
    <w:qFormat/>
    <w:rsid w:val="00634184"/>
    <w:rPr>
      <w:i w:val="0"/>
      <w:color w:val="auto"/>
    </w:rPr>
  </w:style>
  <w:style w:type="paragraph" w:customStyle="1" w:styleId="TableHeader">
    <w:name w:val="Table Header"/>
    <w:basedOn w:val="ListBulletHeader"/>
    <w:qFormat/>
    <w:rsid w:val="00634184"/>
    <w:pPr>
      <w:spacing w:after="120"/>
    </w:pPr>
    <w:rPr>
      <w:color w:val="31378B" w:themeColor="text2"/>
    </w:rPr>
  </w:style>
  <w:style w:type="paragraph" w:styleId="ListParagraph">
    <w:name w:val="List Paragraph"/>
    <w:basedOn w:val="Normal"/>
    <w:uiPriority w:val="34"/>
    <w:qFormat/>
    <w:rsid w:val="006658B1"/>
    <w:pPr>
      <w:ind w:left="720"/>
      <w:contextualSpacing/>
    </w:pPr>
  </w:style>
  <w:style w:type="paragraph" w:styleId="Index2">
    <w:name w:val="index 2"/>
    <w:basedOn w:val="Normal"/>
    <w:next w:val="Normal"/>
    <w:autoRedefine/>
    <w:uiPriority w:val="99"/>
    <w:unhideWhenUsed/>
    <w:rsid w:val="00657B02"/>
    <w:pPr>
      <w:ind w:left="480" w:hanging="240"/>
    </w:pPr>
  </w:style>
  <w:style w:type="character" w:styleId="Strong">
    <w:name w:val="Strong"/>
    <w:basedOn w:val="DefaultParagraphFont"/>
    <w:uiPriority w:val="22"/>
    <w:qFormat/>
    <w:rsid w:val="00F12232"/>
    <w:rPr>
      <w:b/>
      <w:bCs/>
    </w:rPr>
  </w:style>
  <w:style w:type="paragraph" w:customStyle="1" w:styleId="TutorialStep">
    <w:name w:val="TutorialStep"/>
    <w:basedOn w:val="Normal"/>
    <w:qFormat/>
    <w:rsid w:val="00634184"/>
    <w:pPr>
      <w:numPr>
        <w:numId w:val="7"/>
      </w:numPr>
    </w:pPr>
    <w:rPr>
      <w:color w:val="0083B3" w:themeColor="accent6" w:themeShade="BF"/>
      <w:sz w:val="28"/>
      <w:lang w:eastAsia="fi-FI"/>
    </w:rPr>
  </w:style>
  <w:style w:type="paragraph" w:customStyle="1" w:styleId="QuestionAnkied">
    <w:name w:val="Question Ankied"/>
    <w:basedOn w:val="Question"/>
    <w:qFormat/>
    <w:rsid w:val="00634184"/>
    <w:rPr>
      <w:color w:val="7F7F7F" w:themeColor="text1" w:themeTint="80"/>
    </w:rPr>
  </w:style>
  <w:style w:type="paragraph" w:customStyle="1" w:styleId="AppendiceSection">
    <w:name w:val="Appendice Section"/>
    <w:basedOn w:val="Normal"/>
    <w:next w:val="Heading1"/>
    <w:qFormat/>
    <w:rsid w:val="00634184"/>
    <w:rPr>
      <w:rFonts w:asciiTheme="majorHAnsi" w:hAnsiTheme="majorHAnsi"/>
      <w:color w:val="31378B" w:themeColor="text2"/>
      <w:sz w:val="32"/>
      <w:lang w:eastAsia="fi-FI"/>
    </w:rPr>
  </w:style>
  <w:style w:type="paragraph" w:customStyle="1" w:styleId="Appendice">
    <w:name w:val="Appendice"/>
    <w:basedOn w:val="Heading2"/>
    <w:qFormat/>
    <w:rsid w:val="00634184"/>
    <w:rPr>
      <w:sz w:val="28"/>
      <w:lang w:eastAsia="fi-FI"/>
    </w:rPr>
  </w:style>
  <w:style w:type="paragraph" w:customStyle="1" w:styleId="QuestionEsoteric">
    <w:name w:val="Question Esoteric"/>
    <w:basedOn w:val="Normal"/>
    <w:qFormat/>
    <w:rsid w:val="00634184"/>
    <w:rPr>
      <w:color w:val="4BACC6" w:themeColor="accent5"/>
    </w:rPr>
  </w:style>
  <w:style w:type="paragraph" w:customStyle="1" w:styleId="ToDoSection">
    <w:name w:val="ToDo Section"/>
    <w:basedOn w:val="Heading1"/>
    <w:qFormat/>
    <w:rsid w:val="00634184"/>
  </w:style>
  <w:style w:type="paragraph" w:customStyle="1" w:styleId="ToDoQuestionHeader">
    <w:name w:val="ToDo Question Header"/>
    <w:basedOn w:val="Question"/>
    <w:qFormat/>
    <w:rsid w:val="00634184"/>
  </w:style>
  <w:style w:type="paragraph" w:customStyle="1" w:styleId="ToDoDetails">
    <w:name w:val="ToDoDetails"/>
    <w:basedOn w:val="Normal"/>
    <w:qFormat/>
    <w:rsid w:val="00634184"/>
  </w:style>
  <w:style w:type="paragraph" w:customStyle="1" w:styleId="CodeExampleCode">
    <w:name w:val="Code Example Code"/>
    <w:basedOn w:val="Normal"/>
    <w:rsid w:val="00634184"/>
    <w:rPr>
      <w:rFonts w:ascii="Times New Roman" w:eastAsia="Times New Roman" w:hAnsi="Times New Roman" w:cs="Times New Roman"/>
      <w:b/>
      <w:color w:val="auto"/>
      <w:spacing w:val="6"/>
      <w:szCs w:val="20"/>
    </w:rPr>
  </w:style>
  <w:style w:type="paragraph" w:customStyle="1" w:styleId="CodeExampleDiagram">
    <w:name w:val="Code Example Diagram"/>
    <w:basedOn w:val="Normal"/>
    <w:qFormat/>
    <w:rsid w:val="00634184"/>
    <w:pPr>
      <w:spacing w:after="160" w:line="240" w:lineRule="auto"/>
    </w:pPr>
    <w:rPr>
      <w:b/>
      <w:color w:val="auto"/>
      <w:lang w:eastAsia="fi-FI"/>
    </w:rPr>
  </w:style>
  <w:style w:type="paragraph" w:customStyle="1" w:styleId="CodeExampleRuntime">
    <w:name w:val="Code Example Runtime"/>
    <w:basedOn w:val="Normal"/>
    <w:qFormat/>
    <w:rsid w:val="00634184"/>
    <w:pPr>
      <w:spacing w:after="160" w:line="240" w:lineRule="auto"/>
    </w:pPr>
    <w:rPr>
      <w:smallCaps/>
      <w:color w:val="8064A2" w:themeColor="accent4"/>
      <w:lang w:eastAsia="fi-FI"/>
    </w:rPr>
  </w:style>
  <w:style w:type="paragraph" w:customStyle="1" w:styleId="CodeExampleHeading">
    <w:name w:val="Code Example Heading"/>
    <w:basedOn w:val="Normal"/>
    <w:qFormat/>
    <w:rsid w:val="00634184"/>
    <w:rPr>
      <w:b/>
      <w:smallCaps/>
      <w:color w:val="31378B" w:themeColor="text2"/>
      <w:sz w:val="28"/>
      <w:lang w:eastAsia="fi-FI"/>
    </w:rPr>
  </w:style>
  <w:style w:type="paragraph" w:styleId="NormalWeb">
    <w:name w:val="Normal (Web)"/>
    <w:basedOn w:val="Normal"/>
    <w:uiPriority w:val="99"/>
    <w:unhideWhenUsed/>
    <w:rsid w:val="00D85544"/>
    <w:pPr>
      <w:spacing w:before="100" w:beforeAutospacing="1" w:after="100" w:afterAutospacing="1"/>
    </w:pPr>
    <w:rPr>
      <w:rFonts w:ascii="Times New Roman" w:hAnsi="Times New Roman" w:cs="Times New Roman"/>
      <w:szCs w:val="24"/>
    </w:rPr>
  </w:style>
  <w:style w:type="paragraph" w:styleId="ListContinue4">
    <w:name w:val="List Continue 4"/>
    <w:basedOn w:val="Normal"/>
    <w:uiPriority w:val="99"/>
    <w:unhideWhenUsed/>
    <w:rsid w:val="00D85544"/>
    <w:pPr>
      <w:spacing w:after="120"/>
      <w:ind w:left="1132"/>
      <w:contextualSpacing/>
    </w:pPr>
  </w:style>
  <w:style w:type="paragraph" w:styleId="ListNumber3">
    <w:name w:val="List Number 3"/>
    <w:basedOn w:val="Normal"/>
    <w:uiPriority w:val="99"/>
    <w:unhideWhenUsed/>
    <w:rsid w:val="00D85544"/>
    <w:pPr>
      <w:tabs>
        <w:tab w:val="num" w:pos="926"/>
      </w:tabs>
      <w:ind w:left="926" w:hanging="360"/>
      <w:contextualSpacing/>
    </w:pPr>
  </w:style>
  <w:style w:type="paragraph" w:styleId="List5">
    <w:name w:val="List 5"/>
    <w:basedOn w:val="Normal"/>
    <w:uiPriority w:val="99"/>
    <w:unhideWhenUsed/>
    <w:rsid w:val="000C5712"/>
    <w:pPr>
      <w:ind w:left="1415" w:hanging="283"/>
      <w:contextualSpacing/>
    </w:pPr>
  </w:style>
  <w:style w:type="paragraph" w:styleId="List3">
    <w:name w:val="List 3"/>
    <w:basedOn w:val="Normal"/>
    <w:uiPriority w:val="99"/>
    <w:unhideWhenUsed/>
    <w:rsid w:val="00FC0B3C"/>
    <w:pPr>
      <w:ind w:left="849" w:hanging="283"/>
      <w:contextualSpacing/>
    </w:pPr>
  </w:style>
  <w:style w:type="paragraph" w:styleId="Index3">
    <w:name w:val="index 3"/>
    <w:basedOn w:val="Normal"/>
    <w:next w:val="Normal"/>
    <w:autoRedefine/>
    <w:uiPriority w:val="99"/>
    <w:unhideWhenUsed/>
    <w:rsid w:val="000C1BA1"/>
    <w:pPr>
      <w:ind w:left="720" w:hanging="240"/>
    </w:pPr>
  </w:style>
  <w:style w:type="paragraph" w:styleId="List2">
    <w:name w:val="List 2"/>
    <w:basedOn w:val="Normal"/>
    <w:uiPriority w:val="99"/>
    <w:unhideWhenUsed/>
    <w:rsid w:val="00EE0646"/>
    <w:pPr>
      <w:ind w:left="566" w:hanging="283"/>
      <w:contextualSpacing/>
    </w:pPr>
  </w:style>
  <w:style w:type="paragraph" w:styleId="MessageHeader">
    <w:name w:val="Message Header"/>
    <w:basedOn w:val="Normal"/>
    <w:link w:val="MessageHeaderChar"/>
    <w:uiPriority w:val="99"/>
    <w:unhideWhenUsed/>
    <w:rsid w:val="00526A2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rsid w:val="00526A2C"/>
    <w:rPr>
      <w:rFonts w:asciiTheme="majorHAnsi" w:eastAsiaTheme="majorEastAsia" w:hAnsiTheme="majorHAnsi" w:cstheme="majorBidi"/>
      <w:color w:val="000000" w:themeColor="text1"/>
      <w:sz w:val="24"/>
      <w:szCs w:val="24"/>
      <w:shd w:val="pct20" w:color="auto" w:fill="auto"/>
      <w:lang w:eastAsia="en-GB"/>
    </w:rPr>
  </w:style>
  <w:style w:type="paragraph" w:customStyle="1" w:styleId="AQuestion">
    <w:name w:val="AQuestion"/>
    <w:basedOn w:val="Normal"/>
    <w:qFormat/>
    <w:rsid w:val="00AA3268"/>
    <w:pPr>
      <w:numPr>
        <w:numId w:val="11"/>
      </w:numPr>
      <w:spacing w:after="200" w:line="276" w:lineRule="auto"/>
    </w:pPr>
    <w:rPr>
      <w:rFonts w:eastAsiaTheme="minorHAnsi"/>
      <w:lang w:eastAsia="en-US"/>
    </w:rPr>
  </w:style>
  <w:style w:type="paragraph" w:customStyle="1" w:styleId="BulletPoint">
    <w:name w:val="Bullet Point"/>
    <w:basedOn w:val="Normal"/>
    <w:qFormat/>
    <w:rsid w:val="006A24C8"/>
    <w:pPr>
      <w:numPr>
        <w:numId w:val="12"/>
      </w:numPr>
    </w:pPr>
    <w:rPr>
      <w:rFonts w:cs="Arial"/>
      <w:szCs w:val="20"/>
    </w:rPr>
  </w:style>
  <w:style w:type="paragraph" w:customStyle="1" w:styleId="ListBullet0">
    <w:name w:val="ListBullet"/>
    <w:aliases w:val="lb"/>
    <w:rsid w:val="0013096E"/>
    <w:pPr>
      <w:numPr>
        <w:numId w:val="13"/>
      </w:numPr>
      <w:spacing w:before="80" w:after="80" w:line="240" w:lineRule="auto"/>
    </w:pPr>
    <w:rPr>
      <w:rFonts w:ascii="Times New Roman" w:eastAsia="Times New Roman" w:hAnsi="Times New Roman" w:cs="Times New Roman"/>
      <w:color w:val="800000"/>
      <w:sz w:val="20"/>
      <w:szCs w:val="20"/>
      <w:lang w:val="en-US"/>
    </w:rPr>
  </w:style>
  <w:style w:type="paragraph" w:customStyle="1" w:styleId="ListNumber0">
    <w:name w:val="&gt;ListNumber"/>
    <w:aliases w:val="&gt;ln"/>
    <w:basedOn w:val="Normal"/>
    <w:rsid w:val="0013096E"/>
    <w:pPr>
      <w:spacing w:before="80" w:after="80"/>
      <w:ind w:left="720" w:hanging="360"/>
    </w:pPr>
    <w:rPr>
      <w:rFonts w:ascii="Times New Roman" w:eastAsia="Times New Roman" w:hAnsi="Times New Roman" w:cs="Times New Roman"/>
      <w:snapToGrid w:val="0"/>
      <w:color w:val="000080"/>
      <w:sz w:val="20"/>
      <w:szCs w:val="20"/>
      <w:lang w:val="en-US"/>
    </w:rPr>
  </w:style>
  <w:style w:type="paragraph" w:customStyle="1" w:styleId="ListBullet1">
    <w:name w:val="&gt;ListBullet"/>
    <w:aliases w:val="&gt;lb"/>
    <w:basedOn w:val="BodyText"/>
    <w:rsid w:val="00B64FA4"/>
    <w:pPr>
      <w:spacing w:before="80" w:after="80"/>
      <w:ind w:left="720" w:hanging="360"/>
      <w:jc w:val="both"/>
    </w:pPr>
    <w:rPr>
      <w:rFonts w:ascii="Times" w:eastAsia="Times New Roman" w:hAnsi="Times" w:cs="Times New Roman"/>
      <w:color w:val="800000"/>
      <w:sz w:val="20"/>
      <w:szCs w:val="20"/>
      <w:lang w:val="en-US" w:eastAsia="en-US"/>
    </w:rPr>
  </w:style>
  <w:style w:type="paragraph" w:styleId="FootnoteText">
    <w:name w:val="footnote text"/>
    <w:basedOn w:val="Normal"/>
    <w:link w:val="FootnoteTextChar"/>
    <w:uiPriority w:val="99"/>
    <w:semiHidden/>
    <w:unhideWhenUsed/>
    <w:rsid w:val="00DC0620"/>
    <w:rPr>
      <w:sz w:val="20"/>
      <w:szCs w:val="20"/>
    </w:rPr>
  </w:style>
  <w:style w:type="character" w:customStyle="1" w:styleId="FootnoteTextChar">
    <w:name w:val="Footnote Text Char"/>
    <w:basedOn w:val="DefaultParagraphFont"/>
    <w:link w:val="FootnoteText"/>
    <w:uiPriority w:val="99"/>
    <w:semiHidden/>
    <w:rsid w:val="00DC0620"/>
    <w:rPr>
      <w:rFonts w:eastAsiaTheme="minorEastAsia"/>
      <w:color w:val="000000" w:themeColor="text1"/>
      <w:sz w:val="20"/>
      <w:szCs w:val="20"/>
      <w:lang w:eastAsia="en-GB"/>
    </w:rPr>
  </w:style>
  <w:style w:type="character" w:styleId="FootnoteReference">
    <w:name w:val="footnote reference"/>
    <w:basedOn w:val="DefaultParagraphFont"/>
    <w:uiPriority w:val="99"/>
    <w:semiHidden/>
    <w:unhideWhenUsed/>
    <w:rsid w:val="00DC0620"/>
    <w:rPr>
      <w:vertAlign w:val="superscript"/>
    </w:rPr>
  </w:style>
  <w:style w:type="paragraph" w:styleId="ListNumber4">
    <w:name w:val="List Number 4"/>
    <w:basedOn w:val="Normal"/>
    <w:uiPriority w:val="99"/>
    <w:unhideWhenUsed/>
    <w:rsid w:val="00594B40"/>
    <w:pPr>
      <w:tabs>
        <w:tab w:val="num" w:pos="1209"/>
      </w:tabs>
      <w:ind w:left="1209" w:hanging="360"/>
      <w:contextualSpacing/>
    </w:pPr>
  </w:style>
  <w:style w:type="paragraph" w:customStyle="1" w:styleId="Headin">
    <w:name w:val="Headin"/>
    <w:basedOn w:val="Normal"/>
    <w:qFormat/>
    <w:rsid w:val="00634184"/>
  </w:style>
  <w:style w:type="paragraph" w:customStyle="1" w:styleId="questionsubsection2">
    <w:name w:val="question sub section 2"/>
    <w:basedOn w:val="Heading4"/>
    <w:qFormat/>
    <w:rsid w:val="00634184"/>
  </w:style>
  <w:style w:type="paragraph" w:customStyle="1" w:styleId="ListBulletHeader2">
    <w:name w:val="List Bullet Header 2"/>
    <w:basedOn w:val="Normal"/>
    <w:next w:val="ListBullet"/>
    <w:qFormat/>
    <w:rsid w:val="00634184"/>
    <w:pPr>
      <w:spacing w:after="120"/>
    </w:pPr>
    <w:rPr>
      <w:b/>
      <w:color w:val="00B050"/>
    </w:rPr>
  </w:style>
  <w:style w:type="paragraph" w:styleId="ListBullet2">
    <w:name w:val="List Bullet 2"/>
    <w:basedOn w:val="Normal"/>
    <w:uiPriority w:val="99"/>
    <w:unhideWhenUsed/>
    <w:rsid w:val="00091848"/>
    <w:pPr>
      <w:tabs>
        <w:tab w:val="num" w:pos="643"/>
      </w:tabs>
      <w:ind w:left="643"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591364">
      <w:bodyDiv w:val="1"/>
      <w:marLeft w:val="0"/>
      <w:marRight w:val="0"/>
      <w:marTop w:val="0"/>
      <w:marBottom w:val="0"/>
      <w:divBdr>
        <w:top w:val="none" w:sz="0" w:space="0" w:color="auto"/>
        <w:left w:val="none" w:sz="0" w:space="0" w:color="auto"/>
        <w:bottom w:val="none" w:sz="0" w:space="0" w:color="auto"/>
        <w:right w:val="none" w:sz="0" w:space="0" w:color="auto"/>
      </w:divBdr>
    </w:div>
    <w:div w:id="83912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e9ce91852086ca9f/Code/github/riskandpricingsolutions.github.io/notes/Style%20Guide.dotm" TargetMode="External"/></Relationships>
</file>

<file path=word/theme/theme1.xml><?xml version="1.0" encoding="utf-8"?>
<a:theme xmlns:a="http://schemas.openxmlformats.org/drawingml/2006/main" name="StyleGuideTheme">
  <a:themeElements>
    <a:clrScheme name="StyleGuideColoursColours">
      <a:dk1>
        <a:sysClr val="windowText" lastClr="000000"/>
      </a:dk1>
      <a:lt1>
        <a:sysClr val="window" lastClr="FFFFFF"/>
      </a:lt1>
      <a:dk2>
        <a:srgbClr val="31378B"/>
      </a:dk2>
      <a:lt2>
        <a:srgbClr val="E4E4E4"/>
      </a:lt2>
      <a:accent1>
        <a:srgbClr val="00B0F0"/>
      </a:accent1>
      <a:accent2>
        <a:srgbClr val="4F81BD"/>
      </a:accent2>
      <a:accent3>
        <a:srgbClr val="9BBB59"/>
      </a:accent3>
      <a:accent4>
        <a:srgbClr val="8064A2"/>
      </a:accent4>
      <a:accent5>
        <a:srgbClr val="4BACC6"/>
      </a:accent5>
      <a:accent6>
        <a:srgbClr val="00B0F0"/>
      </a:accent6>
      <a:hlink>
        <a:srgbClr val="0000FF"/>
      </a:hlink>
      <a:folHlink>
        <a:srgbClr val="800080"/>
      </a:folHlink>
    </a:clrScheme>
    <a:fontScheme name="TechnicalThemeFonts">
      <a:majorFont>
        <a:latin typeface="Century Gothic"/>
        <a:ea typeface=""/>
        <a:cs typeface=""/>
      </a:majorFont>
      <a:minorFont>
        <a:latin typeface="Times New Roman"/>
        <a:ea typeface=""/>
        <a:cs typeface=""/>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0CCFCB-87B6-4CFE-B019-C7790B56C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Style%20Guide</Template>
  <TotalTime>24359</TotalTime>
  <Pages>75</Pages>
  <Words>8338</Words>
  <Characters>47530</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wilson</dc:creator>
  <cp:keywords/>
  <dc:description/>
  <cp:lastModifiedBy>kenneth wilson</cp:lastModifiedBy>
  <cp:revision>1665</cp:revision>
  <dcterms:created xsi:type="dcterms:W3CDTF">2018-11-09T12:34:00Z</dcterms:created>
  <dcterms:modified xsi:type="dcterms:W3CDTF">2019-06-13T06:35:00Z</dcterms:modified>
</cp:coreProperties>
</file>