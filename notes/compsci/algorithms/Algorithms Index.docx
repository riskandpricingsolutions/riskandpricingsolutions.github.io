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2A3810DA" w:rsidR="00CE23AA" w:rsidRDefault="00836F81" w:rsidP="00CF63A0">
      <w:pPr>
        <w:pStyle w:val="DocumentTitle"/>
      </w:pPr>
      <w:r>
        <w:t>Algorithms</w:t>
      </w:r>
      <w:r w:rsidR="001F57E7">
        <w:t xml:space="preserve"> Index</w:t>
      </w:r>
    </w:p>
    <w:p w14:paraId="2947029E" w14:textId="07E5C97D" w:rsidR="00587336" w:rsidRDefault="00836F81" w:rsidP="001F57E7">
      <w:pPr>
        <w:pStyle w:val="SubTitle"/>
      </w:pPr>
      <w:r>
        <w:t xml:space="preserve">And data structures </w:t>
      </w:r>
    </w:p>
    <w:p w14:paraId="33D32891" w14:textId="5C5B02C2" w:rsidR="00C647DE" w:rsidRPr="00C4639C" w:rsidRDefault="00AD2957" w:rsidP="005A6AC1">
      <w:pPr>
        <w:pStyle w:val="TableHeader"/>
        <w:rPr>
          <w:lang w:eastAsia="fi-FI"/>
        </w:rPr>
      </w:pPr>
      <w:r>
        <w:rPr>
          <w:lang w:eastAsia="fi-FI"/>
        </w:rPr>
        <w:t>Data Structures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E2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A8C8D43" w14:textId="06C6B208" w:rsidR="00BB2B39" w:rsidRDefault="00F54D47" w:rsidP="00430862">
            <w:r>
              <w:t>Data Structure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5D142B57" w14:textId="78B94E91" w:rsidR="00BB2B39" w:rsidRDefault="00F54D47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0C2B" w14:paraId="15FA5FA8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70652B62" w14:textId="46ABCC8E" w:rsidR="00E50C2B" w:rsidRDefault="00E25502" w:rsidP="00430862">
            <w:r>
              <w:t>Basic Collections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743E52C6" w14:textId="77777777" w:rsidR="00E50C2B" w:rsidRDefault="00E50C2B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B39" w14:paraId="26FCA3FF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789953" w14:textId="68C55F03" w:rsidR="00BB2B39" w:rsidRDefault="00F54D47" w:rsidP="00430862">
            <w:r>
              <w:t>Vector/Array List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</w:tcBorders>
          </w:tcPr>
          <w:p w14:paraId="029EF3D3" w14:textId="76DAF2C4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B39" w14:paraId="149CE6F2" w14:textId="77777777" w:rsidTr="00B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52C25E9" w14:textId="0D4B9A92" w:rsidR="00BB2B39" w:rsidRDefault="00F54D47" w:rsidP="00430862">
            <w:r>
              <w:t>Linked List</w:t>
            </w:r>
          </w:p>
        </w:tc>
        <w:tc>
          <w:tcPr>
            <w:tcW w:w="4508" w:type="dxa"/>
          </w:tcPr>
          <w:p w14:paraId="49B735EF" w14:textId="3DC43085" w:rsidR="00BB2B39" w:rsidRDefault="00F54D47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and Double linked variety</w:t>
            </w:r>
          </w:p>
        </w:tc>
      </w:tr>
      <w:tr w:rsidR="00BB2B39" w14:paraId="3AB0E926" w14:textId="77777777" w:rsidTr="00B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549293" w14:textId="274150F6" w:rsidR="00BB2B39" w:rsidRDefault="00E868B9" w:rsidP="00430862">
            <w:r>
              <w:t>Stack</w:t>
            </w:r>
          </w:p>
        </w:tc>
        <w:tc>
          <w:tcPr>
            <w:tcW w:w="4508" w:type="dxa"/>
          </w:tcPr>
          <w:p w14:paraId="6188083D" w14:textId="53A8D582" w:rsidR="00BB2B39" w:rsidRDefault="00AA46F7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and Linked list implementations</w:t>
            </w:r>
          </w:p>
        </w:tc>
      </w:tr>
      <w:tr w:rsidR="00BB2B39" w14:paraId="4BD6E21E" w14:textId="77777777" w:rsidTr="00B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FED1A3E" w14:textId="14B873D7" w:rsidR="00BB2B39" w:rsidRDefault="00E868B9" w:rsidP="00430862">
            <w:r>
              <w:t>Queue</w:t>
            </w:r>
          </w:p>
        </w:tc>
        <w:tc>
          <w:tcPr>
            <w:tcW w:w="4508" w:type="dxa"/>
          </w:tcPr>
          <w:p w14:paraId="36148248" w14:textId="0E84EBE8" w:rsidR="00BB2B39" w:rsidRDefault="00AA46F7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Vector and Linked list implementations</w:t>
            </w:r>
          </w:p>
        </w:tc>
      </w:tr>
      <w:tr w:rsidR="00D612D6" w14:paraId="78769256" w14:textId="77777777" w:rsidTr="0040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5EDD1A" w14:textId="202630DE" w:rsidR="00D612D6" w:rsidRDefault="00D612D6" w:rsidP="00430862">
            <w:r>
              <w:t>Bag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20550391" w14:textId="77777777" w:rsidR="00D612D6" w:rsidRDefault="00D612D6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B39" w14:paraId="516104BB" w14:textId="77777777" w:rsidTr="0040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0DAD6A33" w14:textId="198ED398" w:rsidR="00BB2B39" w:rsidRDefault="00B87391" w:rsidP="00430862">
            <w:r>
              <w:t>Symbol Table</w:t>
            </w:r>
            <w:r w:rsidR="00E50C2B">
              <w:t>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50CFDD13" w14:textId="781A485D" w:rsidR="00BB2B39" w:rsidRDefault="00BB2B3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7966" w14:paraId="61AE6E4A" w14:textId="77777777" w:rsidTr="0040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1AABA6" w14:textId="150381D4" w:rsidR="00167966" w:rsidRDefault="00167966" w:rsidP="00430862">
            <w:r>
              <w:t>Sequential Search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</w:tcBorders>
          </w:tcPr>
          <w:p w14:paraId="2937EDE7" w14:textId="5992413E" w:rsidR="00167966" w:rsidRDefault="00167966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a serious implementation</w:t>
            </w:r>
          </w:p>
        </w:tc>
      </w:tr>
      <w:tr w:rsidR="00167966" w14:paraId="4F525193" w14:textId="77777777" w:rsidTr="00B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495704" w14:textId="20626D77" w:rsidR="00167966" w:rsidRDefault="00C96DE3" w:rsidP="00430862">
            <w:r>
              <w:t>Parallel arrays</w:t>
            </w:r>
          </w:p>
        </w:tc>
        <w:tc>
          <w:tcPr>
            <w:tcW w:w="4508" w:type="dxa"/>
          </w:tcPr>
          <w:p w14:paraId="319C2C0A" w14:textId="5FB6DFF8" w:rsidR="00167966" w:rsidRDefault="00167966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B39" w14:paraId="231E2EA5" w14:textId="77777777" w:rsidTr="00B62C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F6A2E" w14:textId="02C04EF0" w:rsidR="00BB2B39" w:rsidRDefault="00B87391" w:rsidP="00430862">
            <w:r>
              <w:t>Binary Tree</w:t>
            </w:r>
          </w:p>
        </w:tc>
        <w:tc>
          <w:tcPr>
            <w:tcW w:w="4508" w:type="dxa"/>
          </w:tcPr>
          <w:p w14:paraId="0E991DF0" w14:textId="68811D1E" w:rsidR="00BB2B39" w:rsidRDefault="00AA5376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Balanced Search tree and balancing</w:t>
            </w:r>
          </w:p>
        </w:tc>
      </w:tr>
      <w:tr w:rsidR="00167966" w14:paraId="3C81A4D8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6C36B" w14:textId="65293E5D" w:rsidR="00167966" w:rsidRDefault="00F9406C" w:rsidP="00430862">
            <w:r>
              <w:t>Hash table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5D23ABC6" w14:textId="00B0ED84" w:rsidR="00167966" w:rsidRDefault="00F9406C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Linear probing and direct </w:t>
            </w:r>
            <w:r w:rsidR="00F02710">
              <w:t>separate chaining</w:t>
            </w:r>
          </w:p>
        </w:tc>
      </w:tr>
      <w:tr w:rsidR="00E25502" w14:paraId="762E3B39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1BDEEE74" w14:textId="0540A371" w:rsidR="00E25502" w:rsidRDefault="00E25502" w:rsidP="00D21071">
            <w:r>
              <w:t>Strings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526E8D44" w14:textId="77777777" w:rsidR="00E25502" w:rsidRDefault="00E25502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502" w14:paraId="4B0D9C9D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</w:tcPr>
          <w:p w14:paraId="576501B3" w14:textId="4E45DD61" w:rsidR="00E25502" w:rsidRDefault="00E25502" w:rsidP="00D21071">
            <w:r>
              <w:t>Tries</w:t>
            </w:r>
          </w:p>
        </w:tc>
        <w:tc>
          <w:tcPr>
            <w:tcW w:w="4508" w:type="dxa"/>
            <w:tcBorders>
              <w:bottom w:val="nil"/>
            </w:tcBorders>
          </w:tcPr>
          <w:p w14:paraId="58FF091E" w14:textId="77777777" w:rsidR="00E25502" w:rsidRDefault="00E25502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AF54212" w14:textId="57CD63FE" w:rsidR="006721D8" w:rsidRPr="00C4639C" w:rsidRDefault="006721D8" w:rsidP="006721D8">
      <w:pPr>
        <w:pStyle w:val="TableHeader"/>
        <w:rPr>
          <w:lang w:eastAsia="fi-FI"/>
        </w:rPr>
      </w:pPr>
      <w:r>
        <w:rPr>
          <w:lang w:eastAsia="fi-FI"/>
        </w:rPr>
        <w:lastRenderedPageBreak/>
        <w:t>Computer Science A</w:t>
      </w:r>
      <w:r w:rsidR="008C3EE4">
        <w:rPr>
          <w:lang w:eastAsia="fi-FI"/>
        </w:rPr>
        <w:t>lgorithm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21D8" w14:paraId="77470494" w14:textId="77777777" w:rsidTr="001304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F4651C" w14:textId="24AA44DD" w:rsidR="006721D8" w:rsidRDefault="00FE4D82" w:rsidP="0013048F">
            <w:r>
              <w:t>Algorithm</w:t>
            </w:r>
          </w:p>
        </w:tc>
        <w:tc>
          <w:tcPr>
            <w:tcW w:w="4508" w:type="dxa"/>
          </w:tcPr>
          <w:p w14:paraId="33D7C255" w14:textId="77777777" w:rsidR="006721D8" w:rsidRDefault="006721D8" w:rsidP="00130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721D8" w14:paraId="00FD8E6D" w14:textId="77777777" w:rsidTr="00F57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878977" w14:textId="64ED5C1B" w:rsidR="006721D8" w:rsidRDefault="003D49B6" w:rsidP="0013048F">
            <w:r>
              <w:t xml:space="preserve">Binary Search 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3CB1830E" w14:textId="27184E4B" w:rsidR="006721D8" w:rsidRDefault="00984CE0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Recurse and Iterative</w:t>
            </w:r>
          </w:p>
        </w:tc>
      </w:tr>
      <w:tr w:rsidR="006721D8" w14:paraId="7F1BECE5" w14:textId="77777777" w:rsidTr="00F57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1A4D9303" w14:textId="060A7EF1" w:rsidR="006721D8" w:rsidRDefault="00AC0655" w:rsidP="0013048F">
            <w:r>
              <w:t>Sorting Algorithm</w:t>
            </w:r>
            <w:r w:rsidR="00FC1D58">
              <w:t>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2D0DA266" w14:textId="63C5A0AC" w:rsidR="006721D8" w:rsidRDefault="00FC1D58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Lower bound of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  <w:tr w:rsidR="006721D8" w14:paraId="5BEA80A9" w14:textId="77777777" w:rsidTr="00F57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5BFA79" w14:textId="7145281E" w:rsidR="006721D8" w:rsidRDefault="00AC0655" w:rsidP="0013048F">
            <w:r>
              <w:t>Selection Sort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</w:tcBorders>
          </w:tcPr>
          <w:p w14:paraId="7CA4DE21" w14:textId="0520F4E6" w:rsidR="006721D8" w:rsidRDefault="006721D8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1D8" w14:paraId="07B786C8" w14:textId="77777777" w:rsidTr="00130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56CA28" w14:textId="780E8182" w:rsidR="006721D8" w:rsidRDefault="00AC0655" w:rsidP="0013048F">
            <w:r>
              <w:t>Insertion Sort</w:t>
            </w:r>
          </w:p>
        </w:tc>
        <w:tc>
          <w:tcPr>
            <w:tcW w:w="4508" w:type="dxa"/>
          </w:tcPr>
          <w:p w14:paraId="7296368C" w14:textId="5F8B4EC3" w:rsidR="006721D8" w:rsidRDefault="006721D8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1D8" w14:paraId="1E11B155" w14:textId="77777777" w:rsidTr="00130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BA6C1E" w14:textId="6D8AEF48" w:rsidR="006721D8" w:rsidRDefault="00FC1D58" w:rsidP="0013048F">
            <w:r>
              <w:t>Merge Sort</w:t>
            </w:r>
          </w:p>
        </w:tc>
        <w:tc>
          <w:tcPr>
            <w:tcW w:w="4508" w:type="dxa"/>
          </w:tcPr>
          <w:p w14:paraId="58D27CFC" w14:textId="77777777" w:rsidR="006721D8" w:rsidRDefault="006721D8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21D8" w14:paraId="570D1807" w14:textId="77777777" w:rsidTr="00345B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CCBEEE" w14:textId="5B6E037D" w:rsidR="006721D8" w:rsidRDefault="006F330C" w:rsidP="0013048F">
            <w:r>
              <w:t>Quick Sort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74C57B03" w14:textId="77777777" w:rsidR="006721D8" w:rsidRDefault="006721D8" w:rsidP="00130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6EBB" w14:paraId="4DC4EFD2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57CD7787" w14:textId="6A484625" w:rsidR="00426EBB" w:rsidRDefault="00426EBB" w:rsidP="00426EBB">
            <w:r>
              <w:t>Tree</w:t>
            </w:r>
            <w:r>
              <w:t xml:space="preserve"> Algorithms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006F6D68" w14:textId="3651B955" w:rsidR="00426EBB" w:rsidRDefault="00426EBB" w:rsidP="0042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Breadth first/Depth first traversal, </w:t>
            </w:r>
            <w:r w:rsidR="00345B8E">
              <w:t>Insert, Find</w:t>
            </w:r>
          </w:p>
        </w:tc>
      </w:tr>
      <w:tr w:rsidR="0097228A" w14:paraId="2EA3303A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clear" w:color="auto" w:fill="auto"/>
          </w:tcPr>
          <w:p w14:paraId="58AE0EEA" w14:textId="7B251231" w:rsidR="0097228A" w:rsidRDefault="00F3024A" w:rsidP="00426EBB">
            <w:r>
              <w:t>Reverse array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287F1707" w14:textId="259FA9BD" w:rsidR="0097228A" w:rsidRDefault="00F3024A" w:rsidP="0042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place and copy</w:t>
            </w:r>
          </w:p>
        </w:tc>
      </w:tr>
      <w:tr w:rsidR="00F3024A" w14:paraId="326612C6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3F89CF" w14:textId="26B6A044" w:rsidR="00F3024A" w:rsidRDefault="00F3024A" w:rsidP="00426EBB">
            <w:r>
              <w:t>M</w:t>
            </w:r>
            <w:r w:rsidR="0068478A">
              <w:t xml:space="preserve"> to last element in linked list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07967729" w14:textId="77777777" w:rsidR="00F3024A" w:rsidRDefault="00F3024A" w:rsidP="0042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478A" w14:paraId="672F6F67" w14:textId="77777777" w:rsidTr="00972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3C537993" w14:textId="59C7F29A" w:rsidR="0068478A" w:rsidRDefault="0068478A" w:rsidP="00426EBB">
            <w:r>
              <w:t>LinkedList IsCyclic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696BC9F3" w14:textId="77777777" w:rsidR="0068478A" w:rsidRDefault="0068478A" w:rsidP="00426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076F4B" w14:textId="77777777" w:rsidR="0073492D" w:rsidRDefault="0073492D" w:rsidP="00652868">
      <w:pPr>
        <w:pStyle w:val="TableHeader"/>
        <w:rPr>
          <w:lang w:eastAsia="fi-FI"/>
        </w:rPr>
      </w:pPr>
    </w:p>
    <w:p w14:paraId="3F0116D0" w14:textId="77777777" w:rsidR="0073492D" w:rsidRDefault="0073492D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br w:type="page"/>
      </w:r>
    </w:p>
    <w:p w14:paraId="188A5D76" w14:textId="4B455CAC" w:rsidR="00652868" w:rsidRPr="00C4639C" w:rsidRDefault="00652868" w:rsidP="00652868">
      <w:pPr>
        <w:pStyle w:val="TableHeader"/>
        <w:rPr>
          <w:lang w:eastAsia="fi-FI"/>
        </w:rPr>
      </w:pPr>
      <w:bookmarkStart w:id="0" w:name="_GoBack"/>
      <w:bookmarkEnd w:id="0"/>
      <w:r>
        <w:rPr>
          <w:lang w:eastAsia="fi-FI"/>
        </w:rPr>
        <w:lastRenderedPageBreak/>
        <w:t>Mathematics Algorithms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2868" w14:paraId="299F550B" w14:textId="77777777" w:rsidTr="00D210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30413A" w14:textId="77777777" w:rsidR="00652868" w:rsidRDefault="00652868" w:rsidP="00D21071">
            <w:r>
              <w:t>Algorithm</w:t>
            </w:r>
          </w:p>
        </w:tc>
        <w:tc>
          <w:tcPr>
            <w:tcW w:w="4508" w:type="dxa"/>
          </w:tcPr>
          <w:p w14:paraId="4942FAE1" w14:textId="77777777" w:rsidR="00652868" w:rsidRDefault="00652868" w:rsidP="00D210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52868" w14:paraId="2F3D0628" w14:textId="77777777" w:rsidTr="00D2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8E4F86" w14:textId="06D0DF6F" w:rsidR="00652868" w:rsidRDefault="005018AB" w:rsidP="00D21071">
            <w:r>
              <w:t>Fibonacci</w:t>
            </w:r>
            <w:r w:rsidR="00652868">
              <w:t xml:space="preserve"> 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4E8DC14A" w14:textId="35CBB523" w:rsidR="00652868" w:rsidRDefault="00652868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Recurse and Iterative</w:t>
            </w:r>
            <w:r w:rsidR="005018AB">
              <w:t>/ Dynamic programming</w:t>
            </w:r>
          </w:p>
        </w:tc>
      </w:tr>
      <w:tr w:rsidR="005018AB" w14:paraId="29108FBF" w14:textId="77777777" w:rsidTr="00F54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68C4CF5" w14:textId="459FD59A" w:rsidR="005018AB" w:rsidRDefault="005018AB" w:rsidP="00D21071">
            <w:r>
              <w:t>Factorial</w:t>
            </w:r>
          </w:p>
        </w:tc>
        <w:tc>
          <w:tcPr>
            <w:tcW w:w="4508" w:type="dxa"/>
          </w:tcPr>
          <w:p w14:paraId="2F714FD6" w14:textId="505FB693" w:rsidR="005018AB" w:rsidRDefault="005018AB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Recursive/Iterative/LINQ</w:t>
            </w:r>
          </w:p>
        </w:tc>
      </w:tr>
      <w:tr w:rsidR="00F540F3" w14:paraId="68FA2CF6" w14:textId="77777777" w:rsidTr="0090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47A586CE" w14:textId="1D541D6F" w:rsidR="00F540F3" w:rsidRDefault="00F540F3" w:rsidP="00D21071">
            <w:r>
              <w:t>HCF/L</w:t>
            </w:r>
            <w:r w:rsidR="00900733">
              <w:t xml:space="preserve">CM </w:t>
            </w:r>
          </w:p>
        </w:tc>
        <w:tc>
          <w:tcPr>
            <w:tcW w:w="4508" w:type="dxa"/>
          </w:tcPr>
          <w:p w14:paraId="343178F5" w14:textId="4A8581ED" w:rsidR="00F540F3" w:rsidRDefault="00900733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Euclid algorithm</w:t>
            </w:r>
          </w:p>
        </w:tc>
      </w:tr>
      <w:tr w:rsidR="00900733" w14:paraId="726C7F6E" w14:textId="77777777" w:rsidTr="0090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8021615" w14:textId="445352B0" w:rsidR="00900733" w:rsidRDefault="00900733" w:rsidP="00D21071">
            <w:r>
              <w:t>Prime Number</w:t>
            </w:r>
          </w:p>
        </w:tc>
        <w:tc>
          <w:tcPr>
            <w:tcW w:w="4508" w:type="dxa"/>
          </w:tcPr>
          <w:p w14:paraId="33161D3D" w14:textId="028782E9" w:rsidR="00900733" w:rsidRDefault="00900733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IsPrime</w:t>
            </w:r>
            <w:proofErr w:type="spellEnd"/>
            <w:r>
              <w:t xml:space="preserve"> implementations and counts</w:t>
            </w:r>
          </w:p>
        </w:tc>
      </w:tr>
      <w:tr w:rsidR="00900733" w14:paraId="6BD03D14" w14:textId="77777777" w:rsidTr="0090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2010B450" w14:textId="1418DE78" w:rsidR="00900733" w:rsidRDefault="00900733" w:rsidP="00D21071">
            <w:r>
              <w:t>Matrix multiplication</w:t>
            </w:r>
          </w:p>
        </w:tc>
        <w:tc>
          <w:tcPr>
            <w:tcW w:w="4508" w:type="dxa"/>
          </w:tcPr>
          <w:p w14:paraId="3BE2186F" w14:textId="77777777" w:rsidR="00900733" w:rsidRDefault="00900733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0733" w14:paraId="33CB9C5B" w14:textId="77777777" w:rsidTr="004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509776A6" w14:textId="0C1888E9" w:rsidR="00900733" w:rsidRDefault="00454D5C" w:rsidP="00D21071">
            <w:r>
              <w:t>2-Sum/3 sum</w:t>
            </w:r>
          </w:p>
        </w:tc>
        <w:tc>
          <w:tcPr>
            <w:tcW w:w="4508" w:type="dxa"/>
          </w:tcPr>
          <w:p w14:paraId="5DAF93F2" w14:textId="778BAF3A" w:rsidR="00900733" w:rsidRDefault="00454D5C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Greedy and optimised – Sedgewick Java 1.4</w:t>
            </w:r>
          </w:p>
        </w:tc>
      </w:tr>
      <w:tr w:rsidR="00454D5C" w14:paraId="680C7240" w14:textId="77777777" w:rsidTr="00454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74AE1137" w14:textId="2ED34F9E" w:rsidR="00454D5C" w:rsidRDefault="00454D5C" w:rsidP="00D21071">
            <w:r>
              <w:t>Newton/</w:t>
            </w:r>
            <w:proofErr w:type="spellStart"/>
            <w:r>
              <w:t>Rhapson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54D770BA" w14:textId="77777777" w:rsidR="00454D5C" w:rsidRDefault="00454D5C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D5C" w14:paraId="6BBFB3B8" w14:textId="77777777" w:rsidTr="00D21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37637EE5" w14:textId="59B4A1E7" w:rsidR="00454D5C" w:rsidRDefault="00B647EA" w:rsidP="00D21071">
            <w:r>
              <w:t>Permutation/Combinations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7F07DD3F" w14:textId="77777777" w:rsidR="00454D5C" w:rsidRDefault="00454D5C" w:rsidP="00D2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0CC7DDD" w14:textId="77777777" w:rsidR="008E5BF8" w:rsidRDefault="008E5BF8" w:rsidP="008E5BF8"/>
    <w:p w14:paraId="5E8605A6" w14:textId="191B6D59" w:rsidR="00D14065" w:rsidRPr="00183BDD" w:rsidRDefault="00D14065" w:rsidP="008E5BF8"/>
    <w:sectPr w:rsidR="00D14065" w:rsidRPr="00183BDD" w:rsidSect="0040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924B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78AB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A1830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02E1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E0BE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0CC6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6C53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40EA8"/>
    <w:multiLevelType w:val="multilevel"/>
    <w:tmpl w:val="FD985614"/>
    <w:numStyleLink w:val="Headings"/>
  </w:abstractNum>
  <w:abstractNum w:abstractNumId="26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3"/>
  </w:num>
  <w:num w:numId="9">
    <w:abstractNumId w:val="37"/>
  </w:num>
  <w:num w:numId="10">
    <w:abstractNumId w:val="30"/>
  </w:num>
  <w:num w:numId="11">
    <w:abstractNumId w:val="21"/>
  </w:num>
  <w:num w:numId="12">
    <w:abstractNumId w:val="16"/>
  </w:num>
  <w:num w:numId="13">
    <w:abstractNumId w:val="32"/>
  </w:num>
  <w:num w:numId="14">
    <w:abstractNumId w:val="38"/>
  </w:num>
  <w:num w:numId="15">
    <w:abstractNumId w:val="20"/>
  </w:num>
  <w:num w:numId="16">
    <w:abstractNumId w:val="31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7"/>
  </w:num>
  <w:num w:numId="22">
    <w:abstractNumId w:val="28"/>
  </w:num>
  <w:num w:numId="23">
    <w:abstractNumId w:val="36"/>
  </w:num>
  <w:num w:numId="24">
    <w:abstractNumId w:val="26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17"/>
  </w:num>
  <w:num w:numId="35">
    <w:abstractNumId w:val="18"/>
  </w:num>
  <w:num w:numId="36">
    <w:abstractNumId w:val="24"/>
  </w:num>
  <w:num w:numId="37">
    <w:abstractNumId w:val="25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9"/>
  </w:num>
  <w:num w:numId="41">
    <w:abstractNumId w:val="22"/>
  </w:num>
  <w:num w:numId="42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25BE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958"/>
    <w:rsid w:val="00062562"/>
    <w:rsid w:val="00062CF2"/>
    <w:rsid w:val="00065DD7"/>
    <w:rsid w:val="0006620E"/>
    <w:rsid w:val="00067F3A"/>
    <w:rsid w:val="000713A2"/>
    <w:rsid w:val="00075388"/>
    <w:rsid w:val="0007628E"/>
    <w:rsid w:val="000770DB"/>
    <w:rsid w:val="000807EB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3487"/>
    <w:rsid w:val="000B3D0B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6A6D"/>
    <w:rsid w:val="00146EF9"/>
    <w:rsid w:val="00157C92"/>
    <w:rsid w:val="00161B98"/>
    <w:rsid w:val="00165F9A"/>
    <w:rsid w:val="00167511"/>
    <w:rsid w:val="00167966"/>
    <w:rsid w:val="001709EC"/>
    <w:rsid w:val="00171510"/>
    <w:rsid w:val="0017287C"/>
    <w:rsid w:val="00174478"/>
    <w:rsid w:val="0017563C"/>
    <w:rsid w:val="0017570F"/>
    <w:rsid w:val="00180389"/>
    <w:rsid w:val="00183BDD"/>
    <w:rsid w:val="0018536C"/>
    <w:rsid w:val="00192A0D"/>
    <w:rsid w:val="00196ACE"/>
    <w:rsid w:val="001A13D7"/>
    <w:rsid w:val="001A5BD0"/>
    <w:rsid w:val="001A7986"/>
    <w:rsid w:val="001B1492"/>
    <w:rsid w:val="001B2905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6D4C"/>
    <w:rsid w:val="001E0CE8"/>
    <w:rsid w:val="001E3525"/>
    <w:rsid w:val="001E4FCA"/>
    <w:rsid w:val="001E7E84"/>
    <w:rsid w:val="001F2846"/>
    <w:rsid w:val="001F2E09"/>
    <w:rsid w:val="001F57E7"/>
    <w:rsid w:val="001F66F0"/>
    <w:rsid w:val="001F7310"/>
    <w:rsid w:val="002004D8"/>
    <w:rsid w:val="0020238D"/>
    <w:rsid w:val="0020479C"/>
    <w:rsid w:val="002064D4"/>
    <w:rsid w:val="00212151"/>
    <w:rsid w:val="0021345D"/>
    <w:rsid w:val="00215394"/>
    <w:rsid w:val="00226BAC"/>
    <w:rsid w:val="00230E95"/>
    <w:rsid w:val="00233BFD"/>
    <w:rsid w:val="00236BBE"/>
    <w:rsid w:val="002375EE"/>
    <w:rsid w:val="002404DC"/>
    <w:rsid w:val="00242156"/>
    <w:rsid w:val="00242EFF"/>
    <w:rsid w:val="00246BFA"/>
    <w:rsid w:val="00247A17"/>
    <w:rsid w:val="00250F9E"/>
    <w:rsid w:val="00252E1A"/>
    <w:rsid w:val="00256384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71BE"/>
    <w:rsid w:val="002C7601"/>
    <w:rsid w:val="002E05CA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20BB9"/>
    <w:rsid w:val="00323218"/>
    <w:rsid w:val="0033071E"/>
    <w:rsid w:val="003315D7"/>
    <w:rsid w:val="0033221F"/>
    <w:rsid w:val="00332CAA"/>
    <w:rsid w:val="0033556D"/>
    <w:rsid w:val="00345B8E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EA4"/>
    <w:rsid w:val="003C103A"/>
    <w:rsid w:val="003C146F"/>
    <w:rsid w:val="003C29BC"/>
    <w:rsid w:val="003D49B6"/>
    <w:rsid w:val="003D535E"/>
    <w:rsid w:val="003E2AD0"/>
    <w:rsid w:val="003F23A4"/>
    <w:rsid w:val="003F49ED"/>
    <w:rsid w:val="003F70B2"/>
    <w:rsid w:val="004021B0"/>
    <w:rsid w:val="004032D0"/>
    <w:rsid w:val="004039B5"/>
    <w:rsid w:val="00403C67"/>
    <w:rsid w:val="0040730E"/>
    <w:rsid w:val="004112E6"/>
    <w:rsid w:val="00411A1C"/>
    <w:rsid w:val="00417A85"/>
    <w:rsid w:val="00422C8D"/>
    <w:rsid w:val="00426AD5"/>
    <w:rsid w:val="00426EBB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4D5C"/>
    <w:rsid w:val="00457BA9"/>
    <w:rsid w:val="00464B6B"/>
    <w:rsid w:val="00465D21"/>
    <w:rsid w:val="0046768E"/>
    <w:rsid w:val="00475FF6"/>
    <w:rsid w:val="00480C82"/>
    <w:rsid w:val="00481554"/>
    <w:rsid w:val="004823B7"/>
    <w:rsid w:val="00482D1F"/>
    <w:rsid w:val="0048401D"/>
    <w:rsid w:val="00484180"/>
    <w:rsid w:val="00484B84"/>
    <w:rsid w:val="004863F9"/>
    <w:rsid w:val="00492717"/>
    <w:rsid w:val="00496499"/>
    <w:rsid w:val="0049694A"/>
    <w:rsid w:val="004A1CBA"/>
    <w:rsid w:val="004B4838"/>
    <w:rsid w:val="004B5AFE"/>
    <w:rsid w:val="004B7418"/>
    <w:rsid w:val="004C1166"/>
    <w:rsid w:val="004D4097"/>
    <w:rsid w:val="004D434D"/>
    <w:rsid w:val="004D53FB"/>
    <w:rsid w:val="004E15C0"/>
    <w:rsid w:val="004E6222"/>
    <w:rsid w:val="004E7BB8"/>
    <w:rsid w:val="004F40CB"/>
    <w:rsid w:val="00501066"/>
    <w:rsid w:val="005018AB"/>
    <w:rsid w:val="0050405C"/>
    <w:rsid w:val="005044E2"/>
    <w:rsid w:val="005131EC"/>
    <w:rsid w:val="00515A71"/>
    <w:rsid w:val="00515B71"/>
    <w:rsid w:val="0052181F"/>
    <w:rsid w:val="00522487"/>
    <w:rsid w:val="00523104"/>
    <w:rsid w:val="0052400D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1A95"/>
    <w:rsid w:val="00573ABD"/>
    <w:rsid w:val="00574A9B"/>
    <w:rsid w:val="005768A6"/>
    <w:rsid w:val="005770CF"/>
    <w:rsid w:val="00577C54"/>
    <w:rsid w:val="005807BC"/>
    <w:rsid w:val="00585A88"/>
    <w:rsid w:val="005868E9"/>
    <w:rsid w:val="00587336"/>
    <w:rsid w:val="005962D6"/>
    <w:rsid w:val="0059655E"/>
    <w:rsid w:val="005A0B3D"/>
    <w:rsid w:val="005A27E2"/>
    <w:rsid w:val="005A54AF"/>
    <w:rsid w:val="005A5F0B"/>
    <w:rsid w:val="005A6900"/>
    <w:rsid w:val="005A6AC1"/>
    <w:rsid w:val="005A6B73"/>
    <w:rsid w:val="005B4C2B"/>
    <w:rsid w:val="005C11BA"/>
    <w:rsid w:val="005C2B3E"/>
    <w:rsid w:val="005C43C8"/>
    <w:rsid w:val="005C71DA"/>
    <w:rsid w:val="005D1EA3"/>
    <w:rsid w:val="005D2BAC"/>
    <w:rsid w:val="005E241D"/>
    <w:rsid w:val="005E3FB4"/>
    <w:rsid w:val="005E70DD"/>
    <w:rsid w:val="005E7BBA"/>
    <w:rsid w:val="005F0CA6"/>
    <w:rsid w:val="005F14D7"/>
    <w:rsid w:val="00604645"/>
    <w:rsid w:val="00607670"/>
    <w:rsid w:val="00614618"/>
    <w:rsid w:val="00614A06"/>
    <w:rsid w:val="0061594A"/>
    <w:rsid w:val="00616BB1"/>
    <w:rsid w:val="00621773"/>
    <w:rsid w:val="00631112"/>
    <w:rsid w:val="00634151"/>
    <w:rsid w:val="006342C1"/>
    <w:rsid w:val="006419FF"/>
    <w:rsid w:val="00641A64"/>
    <w:rsid w:val="006505C2"/>
    <w:rsid w:val="00651C3F"/>
    <w:rsid w:val="00652868"/>
    <w:rsid w:val="006550AE"/>
    <w:rsid w:val="00657B02"/>
    <w:rsid w:val="006658B1"/>
    <w:rsid w:val="00665D99"/>
    <w:rsid w:val="006721D8"/>
    <w:rsid w:val="00674943"/>
    <w:rsid w:val="00680EEC"/>
    <w:rsid w:val="00681303"/>
    <w:rsid w:val="00682B6A"/>
    <w:rsid w:val="0068478A"/>
    <w:rsid w:val="0069025D"/>
    <w:rsid w:val="006905D3"/>
    <w:rsid w:val="00692481"/>
    <w:rsid w:val="00694F01"/>
    <w:rsid w:val="006A043D"/>
    <w:rsid w:val="006A2E4C"/>
    <w:rsid w:val="006B0F41"/>
    <w:rsid w:val="006B2340"/>
    <w:rsid w:val="006B3288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F330C"/>
    <w:rsid w:val="0070030F"/>
    <w:rsid w:val="00700BDB"/>
    <w:rsid w:val="007070EF"/>
    <w:rsid w:val="007147E5"/>
    <w:rsid w:val="00714FE9"/>
    <w:rsid w:val="00721CBF"/>
    <w:rsid w:val="007263DD"/>
    <w:rsid w:val="007302B6"/>
    <w:rsid w:val="00732BEE"/>
    <w:rsid w:val="007347BB"/>
    <w:rsid w:val="0073492D"/>
    <w:rsid w:val="007353B5"/>
    <w:rsid w:val="0073593E"/>
    <w:rsid w:val="00740511"/>
    <w:rsid w:val="007409DD"/>
    <w:rsid w:val="00747EE3"/>
    <w:rsid w:val="00750BBD"/>
    <w:rsid w:val="00751F9C"/>
    <w:rsid w:val="007612DB"/>
    <w:rsid w:val="00764071"/>
    <w:rsid w:val="00773654"/>
    <w:rsid w:val="00776CD2"/>
    <w:rsid w:val="00777AAC"/>
    <w:rsid w:val="00780515"/>
    <w:rsid w:val="007819A8"/>
    <w:rsid w:val="0078311A"/>
    <w:rsid w:val="00783B4B"/>
    <w:rsid w:val="00785A0D"/>
    <w:rsid w:val="00785A84"/>
    <w:rsid w:val="00790E58"/>
    <w:rsid w:val="007916D5"/>
    <w:rsid w:val="007925A3"/>
    <w:rsid w:val="00792AC4"/>
    <w:rsid w:val="00796C7A"/>
    <w:rsid w:val="007A3524"/>
    <w:rsid w:val="007A7766"/>
    <w:rsid w:val="007B0C6F"/>
    <w:rsid w:val="007B205F"/>
    <w:rsid w:val="007B62A9"/>
    <w:rsid w:val="007C0C9C"/>
    <w:rsid w:val="007C3CBB"/>
    <w:rsid w:val="007C5493"/>
    <w:rsid w:val="007D11FA"/>
    <w:rsid w:val="007D3118"/>
    <w:rsid w:val="007D32DD"/>
    <w:rsid w:val="007D6572"/>
    <w:rsid w:val="007D7801"/>
    <w:rsid w:val="007E0678"/>
    <w:rsid w:val="007E1113"/>
    <w:rsid w:val="007E22D2"/>
    <w:rsid w:val="007E3464"/>
    <w:rsid w:val="007E3904"/>
    <w:rsid w:val="007E4714"/>
    <w:rsid w:val="007E562B"/>
    <w:rsid w:val="007E7AF1"/>
    <w:rsid w:val="007F041F"/>
    <w:rsid w:val="007F30E4"/>
    <w:rsid w:val="007F781D"/>
    <w:rsid w:val="00801CCF"/>
    <w:rsid w:val="0080343F"/>
    <w:rsid w:val="008037C1"/>
    <w:rsid w:val="00811021"/>
    <w:rsid w:val="00811AA7"/>
    <w:rsid w:val="008131CD"/>
    <w:rsid w:val="0081589F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53C41"/>
    <w:rsid w:val="00855918"/>
    <w:rsid w:val="008567F8"/>
    <w:rsid w:val="0085776B"/>
    <w:rsid w:val="008610A5"/>
    <w:rsid w:val="00863939"/>
    <w:rsid w:val="00863EE8"/>
    <w:rsid w:val="00871D73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A44E2"/>
    <w:rsid w:val="008A4C02"/>
    <w:rsid w:val="008A5952"/>
    <w:rsid w:val="008A5CB1"/>
    <w:rsid w:val="008A6E9C"/>
    <w:rsid w:val="008B20F2"/>
    <w:rsid w:val="008B2C5D"/>
    <w:rsid w:val="008B4029"/>
    <w:rsid w:val="008B6325"/>
    <w:rsid w:val="008C3159"/>
    <w:rsid w:val="008C3EE4"/>
    <w:rsid w:val="008C6E11"/>
    <w:rsid w:val="008D0DFE"/>
    <w:rsid w:val="008D1FCD"/>
    <w:rsid w:val="008D5A03"/>
    <w:rsid w:val="008E3D41"/>
    <w:rsid w:val="008E5BF8"/>
    <w:rsid w:val="008E5E16"/>
    <w:rsid w:val="008F6524"/>
    <w:rsid w:val="00900733"/>
    <w:rsid w:val="00903745"/>
    <w:rsid w:val="0090490E"/>
    <w:rsid w:val="009050CC"/>
    <w:rsid w:val="0090579B"/>
    <w:rsid w:val="00905D5D"/>
    <w:rsid w:val="00913395"/>
    <w:rsid w:val="009210E7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9D5"/>
    <w:rsid w:val="00944B06"/>
    <w:rsid w:val="0095196F"/>
    <w:rsid w:val="00951A41"/>
    <w:rsid w:val="0095582E"/>
    <w:rsid w:val="00963F96"/>
    <w:rsid w:val="00963F9F"/>
    <w:rsid w:val="009707FF"/>
    <w:rsid w:val="00971A59"/>
    <w:rsid w:val="0097228A"/>
    <w:rsid w:val="00972ECC"/>
    <w:rsid w:val="00976A2C"/>
    <w:rsid w:val="00980522"/>
    <w:rsid w:val="00980AAD"/>
    <w:rsid w:val="009833DA"/>
    <w:rsid w:val="00984CE0"/>
    <w:rsid w:val="00985AD3"/>
    <w:rsid w:val="00990B15"/>
    <w:rsid w:val="00990BDA"/>
    <w:rsid w:val="00990EFF"/>
    <w:rsid w:val="00994320"/>
    <w:rsid w:val="00994D79"/>
    <w:rsid w:val="00996A6B"/>
    <w:rsid w:val="009A11AC"/>
    <w:rsid w:val="009A2B68"/>
    <w:rsid w:val="009A3B6F"/>
    <w:rsid w:val="009A3CEF"/>
    <w:rsid w:val="009A45C8"/>
    <w:rsid w:val="009A6977"/>
    <w:rsid w:val="009A7DC9"/>
    <w:rsid w:val="009B1984"/>
    <w:rsid w:val="009B479D"/>
    <w:rsid w:val="009B5623"/>
    <w:rsid w:val="009C01D3"/>
    <w:rsid w:val="009C4A91"/>
    <w:rsid w:val="009D1A92"/>
    <w:rsid w:val="009E1643"/>
    <w:rsid w:val="009E6375"/>
    <w:rsid w:val="009E7578"/>
    <w:rsid w:val="009F1211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60E72"/>
    <w:rsid w:val="00A648C4"/>
    <w:rsid w:val="00A65009"/>
    <w:rsid w:val="00A70CB5"/>
    <w:rsid w:val="00A74D06"/>
    <w:rsid w:val="00A76083"/>
    <w:rsid w:val="00A7778A"/>
    <w:rsid w:val="00A7779A"/>
    <w:rsid w:val="00A841CB"/>
    <w:rsid w:val="00A8702E"/>
    <w:rsid w:val="00A955F7"/>
    <w:rsid w:val="00A96E63"/>
    <w:rsid w:val="00AA277E"/>
    <w:rsid w:val="00AA46F7"/>
    <w:rsid w:val="00AA4F95"/>
    <w:rsid w:val="00AA5376"/>
    <w:rsid w:val="00AA5693"/>
    <w:rsid w:val="00AB0A31"/>
    <w:rsid w:val="00AB0B4C"/>
    <w:rsid w:val="00AB0EEF"/>
    <w:rsid w:val="00AC063F"/>
    <w:rsid w:val="00AC0655"/>
    <w:rsid w:val="00AC6E2C"/>
    <w:rsid w:val="00AD2957"/>
    <w:rsid w:val="00AD4029"/>
    <w:rsid w:val="00AD559C"/>
    <w:rsid w:val="00AE5EA6"/>
    <w:rsid w:val="00AE73E7"/>
    <w:rsid w:val="00AF1867"/>
    <w:rsid w:val="00AF5E6E"/>
    <w:rsid w:val="00AF6D2B"/>
    <w:rsid w:val="00B02EF9"/>
    <w:rsid w:val="00B12FD0"/>
    <w:rsid w:val="00B1710C"/>
    <w:rsid w:val="00B20356"/>
    <w:rsid w:val="00B21D3B"/>
    <w:rsid w:val="00B279EF"/>
    <w:rsid w:val="00B41FD2"/>
    <w:rsid w:val="00B446EB"/>
    <w:rsid w:val="00B4486B"/>
    <w:rsid w:val="00B47882"/>
    <w:rsid w:val="00B47F18"/>
    <w:rsid w:val="00B50F43"/>
    <w:rsid w:val="00B51698"/>
    <w:rsid w:val="00B52719"/>
    <w:rsid w:val="00B608BA"/>
    <w:rsid w:val="00B618FD"/>
    <w:rsid w:val="00B629A2"/>
    <w:rsid w:val="00B62CDE"/>
    <w:rsid w:val="00B62FFC"/>
    <w:rsid w:val="00B634E4"/>
    <w:rsid w:val="00B647EA"/>
    <w:rsid w:val="00B66869"/>
    <w:rsid w:val="00B67FC3"/>
    <w:rsid w:val="00B750DC"/>
    <w:rsid w:val="00B87391"/>
    <w:rsid w:val="00B87E81"/>
    <w:rsid w:val="00B9080B"/>
    <w:rsid w:val="00B92509"/>
    <w:rsid w:val="00B92B08"/>
    <w:rsid w:val="00B94FE4"/>
    <w:rsid w:val="00B954CC"/>
    <w:rsid w:val="00BA0231"/>
    <w:rsid w:val="00BA5207"/>
    <w:rsid w:val="00BA6EC7"/>
    <w:rsid w:val="00BA7A4B"/>
    <w:rsid w:val="00BB2B39"/>
    <w:rsid w:val="00BC1117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48E1"/>
    <w:rsid w:val="00C44D1E"/>
    <w:rsid w:val="00C44DD4"/>
    <w:rsid w:val="00C45424"/>
    <w:rsid w:val="00C50DC6"/>
    <w:rsid w:val="00C510EF"/>
    <w:rsid w:val="00C5411D"/>
    <w:rsid w:val="00C6049D"/>
    <w:rsid w:val="00C63257"/>
    <w:rsid w:val="00C633BE"/>
    <w:rsid w:val="00C647DE"/>
    <w:rsid w:val="00C65A54"/>
    <w:rsid w:val="00C67BFD"/>
    <w:rsid w:val="00C808E1"/>
    <w:rsid w:val="00C809CF"/>
    <w:rsid w:val="00C810AF"/>
    <w:rsid w:val="00C85A7F"/>
    <w:rsid w:val="00C914EB"/>
    <w:rsid w:val="00C96C70"/>
    <w:rsid w:val="00C96DE3"/>
    <w:rsid w:val="00CA02C8"/>
    <w:rsid w:val="00CA1391"/>
    <w:rsid w:val="00CA1B78"/>
    <w:rsid w:val="00CA3646"/>
    <w:rsid w:val="00CA6BF9"/>
    <w:rsid w:val="00CB05C8"/>
    <w:rsid w:val="00CB0F0E"/>
    <w:rsid w:val="00CB3E3F"/>
    <w:rsid w:val="00CB5DC5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3ED2"/>
    <w:rsid w:val="00CE4326"/>
    <w:rsid w:val="00CE4C8D"/>
    <w:rsid w:val="00CF221C"/>
    <w:rsid w:val="00CF4798"/>
    <w:rsid w:val="00CF63A0"/>
    <w:rsid w:val="00D00544"/>
    <w:rsid w:val="00D01DE8"/>
    <w:rsid w:val="00D131ED"/>
    <w:rsid w:val="00D14037"/>
    <w:rsid w:val="00D14065"/>
    <w:rsid w:val="00D14CF7"/>
    <w:rsid w:val="00D20494"/>
    <w:rsid w:val="00D209DE"/>
    <w:rsid w:val="00D22151"/>
    <w:rsid w:val="00D222F5"/>
    <w:rsid w:val="00D34E78"/>
    <w:rsid w:val="00D36897"/>
    <w:rsid w:val="00D36DDE"/>
    <w:rsid w:val="00D42802"/>
    <w:rsid w:val="00D44182"/>
    <w:rsid w:val="00D47E01"/>
    <w:rsid w:val="00D507E9"/>
    <w:rsid w:val="00D50853"/>
    <w:rsid w:val="00D5124A"/>
    <w:rsid w:val="00D513D9"/>
    <w:rsid w:val="00D56195"/>
    <w:rsid w:val="00D612D6"/>
    <w:rsid w:val="00D62FA2"/>
    <w:rsid w:val="00D65E31"/>
    <w:rsid w:val="00D71832"/>
    <w:rsid w:val="00D71C85"/>
    <w:rsid w:val="00D85544"/>
    <w:rsid w:val="00D85866"/>
    <w:rsid w:val="00D8748A"/>
    <w:rsid w:val="00D92C82"/>
    <w:rsid w:val="00D96110"/>
    <w:rsid w:val="00DA034C"/>
    <w:rsid w:val="00DA090F"/>
    <w:rsid w:val="00DA1134"/>
    <w:rsid w:val="00DA12DF"/>
    <w:rsid w:val="00DA1408"/>
    <w:rsid w:val="00DA2740"/>
    <w:rsid w:val="00DA2DFD"/>
    <w:rsid w:val="00DA3B14"/>
    <w:rsid w:val="00DB4642"/>
    <w:rsid w:val="00DC4239"/>
    <w:rsid w:val="00DC5155"/>
    <w:rsid w:val="00DC53C3"/>
    <w:rsid w:val="00DC559C"/>
    <w:rsid w:val="00DC5E2A"/>
    <w:rsid w:val="00DC7C72"/>
    <w:rsid w:val="00DE26A0"/>
    <w:rsid w:val="00DE4AAC"/>
    <w:rsid w:val="00DF2FEA"/>
    <w:rsid w:val="00DF35E2"/>
    <w:rsid w:val="00DF4074"/>
    <w:rsid w:val="00E00812"/>
    <w:rsid w:val="00E04680"/>
    <w:rsid w:val="00E10A3B"/>
    <w:rsid w:val="00E11737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5502"/>
    <w:rsid w:val="00E266D1"/>
    <w:rsid w:val="00E37112"/>
    <w:rsid w:val="00E43D2D"/>
    <w:rsid w:val="00E46961"/>
    <w:rsid w:val="00E50C2B"/>
    <w:rsid w:val="00E52083"/>
    <w:rsid w:val="00E52489"/>
    <w:rsid w:val="00E52CE8"/>
    <w:rsid w:val="00E53F66"/>
    <w:rsid w:val="00E606E4"/>
    <w:rsid w:val="00E60BC1"/>
    <w:rsid w:val="00E61335"/>
    <w:rsid w:val="00E672E0"/>
    <w:rsid w:val="00E71819"/>
    <w:rsid w:val="00E71878"/>
    <w:rsid w:val="00E71F24"/>
    <w:rsid w:val="00E73B08"/>
    <w:rsid w:val="00E74EBD"/>
    <w:rsid w:val="00E75A63"/>
    <w:rsid w:val="00E762CA"/>
    <w:rsid w:val="00E81C62"/>
    <w:rsid w:val="00E84AAD"/>
    <w:rsid w:val="00E8631F"/>
    <w:rsid w:val="00E868B9"/>
    <w:rsid w:val="00E9085E"/>
    <w:rsid w:val="00E97D1B"/>
    <w:rsid w:val="00EA3FCB"/>
    <w:rsid w:val="00EA42DE"/>
    <w:rsid w:val="00EA7B95"/>
    <w:rsid w:val="00EB4563"/>
    <w:rsid w:val="00EB51C2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2710"/>
    <w:rsid w:val="00F04545"/>
    <w:rsid w:val="00F058BE"/>
    <w:rsid w:val="00F06CB1"/>
    <w:rsid w:val="00F0736E"/>
    <w:rsid w:val="00F12232"/>
    <w:rsid w:val="00F16439"/>
    <w:rsid w:val="00F1715B"/>
    <w:rsid w:val="00F21FD1"/>
    <w:rsid w:val="00F22B29"/>
    <w:rsid w:val="00F240B5"/>
    <w:rsid w:val="00F267E1"/>
    <w:rsid w:val="00F3024A"/>
    <w:rsid w:val="00F304D9"/>
    <w:rsid w:val="00F3193D"/>
    <w:rsid w:val="00F32B71"/>
    <w:rsid w:val="00F352FB"/>
    <w:rsid w:val="00F37B2B"/>
    <w:rsid w:val="00F43868"/>
    <w:rsid w:val="00F44696"/>
    <w:rsid w:val="00F45E9B"/>
    <w:rsid w:val="00F52E87"/>
    <w:rsid w:val="00F5359B"/>
    <w:rsid w:val="00F540F3"/>
    <w:rsid w:val="00F54D47"/>
    <w:rsid w:val="00F55BC1"/>
    <w:rsid w:val="00F55E73"/>
    <w:rsid w:val="00F57969"/>
    <w:rsid w:val="00F6052B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12D9"/>
    <w:rsid w:val="00F919E7"/>
    <w:rsid w:val="00F9406C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C1D58"/>
    <w:rsid w:val="00FC53C9"/>
    <w:rsid w:val="00FD3281"/>
    <w:rsid w:val="00FD6D32"/>
    <w:rsid w:val="00FE2EE3"/>
    <w:rsid w:val="00FE32C5"/>
    <w:rsid w:val="00FE3447"/>
    <w:rsid w:val="00FE495E"/>
    <w:rsid w:val="00FE4C08"/>
    <w:rsid w:val="00FE4D82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D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ED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ED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CE3ED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E3ED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E3ED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E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E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E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E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3ED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E3ED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E3ED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E3ED2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E3ED2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ED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ED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ED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ED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CE3ED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E3ED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CE3ED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CE3ED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CE3ED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CE3ED2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CE3ED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CE3ED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CE3ED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ED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CE3ED2"/>
    <w:rPr>
      <w:b/>
    </w:rPr>
  </w:style>
  <w:style w:type="numbering" w:customStyle="1" w:styleId="KennysListStyles">
    <w:name w:val="KennysListStyles"/>
    <w:uiPriority w:val="99"/>
    <w:rsid w:val="00CE3ED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CE3ED2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CE3ED2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CE3ED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CE3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CE3ED2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CE3ED2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CE3ED2"/>
    <w:rPr>
      <w:smallCaps/>
    </w:rPr>
  </w:style>
  <w:style w:type="paragraph" w:customStyle="1" w:styleId="SourceCodeCaption">
    <w:name w:val="Source Code Caption"/>
    <w:basedOn w:val="Normal"/>
    <w:rsid w:val="00CE3ED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CE3ED2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E3ED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E3ED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E3ED2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CE3ED2"/>
    <w:rPr>
      <w:b/>
      <w:smallCaps/>
    </w:rPr>
  </w:style>
  <w:style w:type="paragraph" w:customStyle="1" w:styleId="NumberedList">
    <w:name w:val="Numbered List"/>
    <w:basedOn w:val="Normal"/>
    <w:qFormat/>
    <w:rsid w:val="00CE3ED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CE3ED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CE3ED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CE3ED2"/>
  </w:style>
  <w:style w:type="paragraph" w:styleId="ListNumber">
    <w:name w:val="List Number"/>
    <w:basedOn w:val="Normal"/>
    <w:uiPriority w:val="99"/>
    <w:unhideWhenUsed/>
    <w:rsid w:val="00CE3ED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CE3ED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CE3ED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CE3ED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CE3ED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CE3E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E3ED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CE3ED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CE3ED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CE3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ED2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E3E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ED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CE3ED2"/>
    <w:rPr>
      <w:smallCaps/>
      <w:sz w:val="28"/>
    </w:rPr>
  </w:style>
  <w:style w:type="paragraph" w:customStyle="1" w:styleId="TableCellNormal">
    <w:name w:val="Table Cell Normal"/>
    <w:basedOn w:val="Normal"/>
    <w:qFormat/>
    <w:rsid w:val="00CE3ED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CE3ED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CE3ED2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CE3ED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CE3ED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CE3ED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CE3ED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CE3ED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CE3ED2"/>
    <w:rPr>
      <w:i/>
      <w:iCs/>
    </w:rPr>
  </w:style>
  <w:style w:type="character" w:customStyle="1" w:styleId="CommandChar">
    <w:name w:val="Command Char"/>
    <w:basedOn w:val="DefaultParagraphFont"/>
    <w:link w:val="Command"/>
    <w:rsid w:val="00CE3ED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CE3ED2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CE3ED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CE3ED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CE3ED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CE3ED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CE3ED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CE3ED2"/>
    <w:pPr>
      <w:spacing w:after="0"/>
      <w:ind w:left="924" w:hanging="357"/>
    </w:pPr>
  </w:style>
  <w:style w:type="paragraph" w:customStyle="1" w:styleId="a">
    <w:name w:val="`"/>
    <w:basedOn w:val="Normal"/>
    <w:qFormat/>
    <w:rsid w:val="00CE3ED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CE3ED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CE3ED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CE3ED2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CE3ED2"/>
    <w:rPr>
      <w:b/>
      <w:smallCaps/>
    </w:rPr>
  </w:style>
  <w:style w:type="table" w:customStyle="1" w:styleId="SimpleDefinition">
    <w:name w:val="SimpleDefinition"/>
    <w:basedOn w:val="TableNormal"/>
    <w:uiPriority w:val="99"/>
    <w:rsid w:val="00CE3ED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CE3ED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CE3ED2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192FB-90CD-42E8-A928-8A9F2298E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105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48</cp:revision>
  <dcterms:created xsi:type="dcterms:W3CDTF">2019-07-25T08:01:00Z</dcterms:created>
  <dcterms:modified xsi:type="dcterms:W3CDTF">2019-07-25T10:25:00Z</dcterms:modified>
</cp:coreProperties>
</file>