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D78D132" w:rsidR="00CE23AA" w:rsidRDefault="00410C54" w:rsidP="0036239E">
      <w:pPr>
        <w:pStyle w:val="DocumentTitle"/>
        <w:ind w:firstLine="0"/>
      </w:pPr>
      <w:r>
        <w:t>Series</w:t>
      </w:r>
    </w:p>
    <w:p w14:paraId="3EFE1C8B" w14:textId="1912DDA2" w:rsidR="00410C54" w:rsidRDefault="00A250E5" w:rsidP="00A250E5">
      <w:pPr>
        <w:pStyle w:val="Heading2"/>
      </w:pPr>
      <w:r>
        <w:t>Introduction</w:t>
      </w:r>
    </w:p>
    <w:p w14:paraId="4FAB01C1" w14:textId="7DE806F2" w:rsidR="0007301E" w:rsidRDefault="0007301E" w:rsidP="0007301E">
      <w:r>
        <w:t xml:space="preserve">Even elementary functions can be difficult to work with. Even simple functions like </w:t>
      </w:r>
      <w:r w:rsidRPr="00397607">
        <w:rPr>
          <w:position w:val="-10"/>
        </w:rPr>
        <w:object w:dxaOrig="639" w:dyaOrig="320" w14:anchorId="19839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5pt;height:16.05pt" o:ole="">
            <v:imagedata r:id="rId8" o:title=""/>
          </v:shape>
          <o:OLEObject Type="Embed" ProgID="Equation.3" ShapeID="_x0000_i1025" DrawAspect="Content" ObjectID="_1627739622" r:id="rId9"/>
        </w:object>
      </w:r>
      <w:r>
        <w:t>can be difficult to evaluate because every integer input results in an irrational. A small subset, however, known as the polynomials are much easier to work with because they are</w:t>
      </w:r>
    </w:p>
    <w:p w14:paraId="6E6F3801" w14:textId="77777777" w:rsidR="0007301E" w:rsidRDefault="0007301E" w:rsidP="0007301E">
      <w:pPr>
        <w:pStyle w:val="ListBullet"/>
      </w:pPr>
      <w:r>
        <w:t>Easy to integrate</w:t>
      </w:r>
    </w:p>
    <w:p w14:paraId="3BC477F9" w14:textId="77777777" w:rsidR="0007301E" w:rsidRDefault="0007301E" w:rsidP="0007301E">
      <w:pPr>
        <w:pStyle w:val="ListBullet"/>
      </w:pPr>
      <w:r>
        <w:t>Easy to evaluate for any value of x</w:t>
      </w:r>
    </w:p>
    <w:p w14:paraId="7B3B5DCD" w14:textId="77777777" w:rsidR="0007301E" w:rsidRDefault="0007301E" w:rsidP="0007301E">
      <w:pPr>
        <w:pStyle w:val="ListBullet"/>
      </w:pPr>
      <w:r>
        <w:t>Infinitely differentiable</w:t>
      </w:r>
    </w:p>
    <w:p w14:paraId="2F8A7337" w14:textId="77777777" w:rsidR="0007301E" w:rsidRDefault="0007301E" w:rsidP="0007301E"/>
    <w:p w14:paraId="6D72D4A0" w14:textId="77777777" w:rsidR="0007301E" w:rsidRDefault="0007301E" w:rsidP="0007301E">
      <w:r>
        <w:t>The tactic of expressing complicated functions as infinite series motivates much of the study of infinite series</w:t>
      </w:r>
    </w:p>
    <w:p w14:paraId="03CD5829" w14:textId="6D6F5CE2" w:rsidR="00A250E5" w:rsidRDefault="00CE4E45" w:rsidP="0007301E">
      <w:pPr>
        <w:pStyle w:val="Heading2"/>
      </w:pPr>
      <w:r>
        <w:t>Sums</w:t>
      </w:r>
    </w:p>
    <w:p w14:paraId="15581AC4" w14:textId="7CAB557F" w:rsidR="009E3289" w:rsidRPr="001B265A" w:rsidRDefault="009E3289" w:rsidP="00F413B7">
      <w:pPr>
        <w:pStyle w:val="Heading3"/>
      </w:pPr>
      <w:r>
        <w:rPr>
          <w:rFonts w:eastAsiaTheme="minorHAnsi"/>
          <w:lang w:eastAsia="en-US"/>
        </w:rPr>
        <w:t xml:space="preserve">Properties of </w:t>
      </w:r>
      <w:r w:rsidR="00F413B7">
        <w:rPr>
          <w:rFonts w:eastAsiaTheme="minorHAnsi"/>
          <w:lang w:eastAsia="en-US"/>
        </w:rPr>
        <w:t>Sums</w:t>
      </w:r>
      <w:r>
        <w:rPr>
          <w:rFonts w:eastAsiaTheme="minorHAnsi"/>
          <w:lang w:eastAsia="en-US"/>
        </w:rPr>
        <w:tab/>
      </w:r>
    </w:p>
    <w:p w14:paraId="70079649" w14:textId="77D7252D" w:rsidR="009E3289" w:rsidRDefault="009E3289" w:rsidP="009E3289">
      <w:pPr>
        <w:pStyle w:val="TableCaption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Properties of </w:t>
      </w:r>
      <w:r w:rsidR="00F413B7">
        <w:t>Sums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3686"/>
        <w:gridCol w:w="5276"/>
      </w:tblGrid>
      <w:tr w:rsidR="009462C9" w14:paraId="1106182B" w14:textId="77777777" w:rsidTr="0007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C8CA72" w14:textId="64020CF8" w:rsidR="009462C9" w:rsidRPr="00CB06E3" w:rsidRDefault="009462C9" w:rsidP="0015717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5276" w:type="dxa"/>
          </w:tcPr>
          <w:p w14:paraId="5D0B2E8F" w14:textId="0F43CF60" w:rsidR="009462C9" w:rsidRPr="00B900A7" w:rsidRDefault="00006B5D" w:rsidP="00C1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k.f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</w:rPr>
                  <m:t>=k.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  <w:tr w:rsidR="009462C9" w14:paraId="07FD47EC" w14:textId="77777777" w:rsidTr="0007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D9D288" w14:textId="3777454E" w:rsidR="009462C9" w:rsidRPr="00E32D88" w:rsidRDefault="009462C9" w:rsidP="0015717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5276" w:type="dxa"/>
          </w:tcPr>
          <w:p w14:paraId="0C6E8BFE" w14:textId="4B9E28BD" w:rsidR="009462C9" w:rsidRPr="00AB425A" w:rsidRDefault="00006B5D" w:rsidP="00B9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</w:rPr>
                  <m:t>=.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  <w:tr w:rsidR="0060632B" w14:paraId="4C9214CA" w14:textId="77777777" w:rsidTr="0007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40807E3" w14:textId="347D404A" w:rsidR="0060632B" w:rsidRPr="00E32D88" w:rsidRDefault="00071DD5" w:rsidP="00157171">
            <w:pPr>
              <w:pStyle w:val="ListParagraph"/>
              <w:numPr>
                <w:ilvl w:val="0"/>
                <w:numId w:val="11"/>
              </w:numPr>
            </w:pPr>
            <w:r>
              <w:t>Sum of first n integers</w:t>
            </w:r>
          </w:p>
        </w:tc>
        <w:tc>
          <w:tcPr>
            <w:tcW w:w="5276" w:type="dxa"/>
          </w:tcPr>
          <w:p w14:paraId="13234EC8" w14:textId="5A153556" w:rsidR="0060632B" w:rsidRPr="0060632B" w:rsidRDefault="0060632B" w:rsidP="00B9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r</m:t>
                    </m:r>
                  </m:e>
                </m:nary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31E45C2" w14:textId="77777777" w:rsidR="00071DD5" w:rsidRDefault="00071DD5" w:rsidP="00071DD5">
      <w:pPr>
        <w:pStyle w:val="Heading4"/>
      </w:pPr>
    </w:p>
    <w:p w14:paraId="7200CF71" w14:textId="77777777" w:rsidR="00071DD5" w:rsidRDefault="00071DD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126387A" w14:textId="3B66CE30" w:rsidR="00623650" w:rsidRPr="00623650" w:rsidRDefault="00623650" w:rsidP="00071DD5">
      <w:pPr>
        <w:pStyle w:val="Heading4"/>
      </w:pPr>
      <w:bookmarkStart w:id="0" w:name="_GoBack"/>
      <w:bookmarkEnd w:id="0"/>
      <w:r>
        <w:lastRenderedPageBreak/>
        <w:t>Proofs</w:t>
      </w:r>
    </w:p>
    <w:p w14:paraId="787461C5" w14:textId="77777777" w:rsidR="00E87667" w:rsidRDefault="00E87667" w:rsidP="00071DD5">
      <w:pPr>
        <w:pStyle w:val="Heading5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Sum of first n integers</w:t>
      </w:r>
    </w:p>
    <w:p w14:paraId="6285E39D" w14:textId="74F76B40" w:rsidR="00C21E9A" w:rsidRDefault="00006B5D" w:rsidP="00C21E9A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num>
          <m:den>
            <m:r>
              <w:rPr>
                <w:rFonts w:ascii="Cambria Math"/>
              </w:rPr>
              <m:t>2</m:t>
            </m:r>
          </m:den>
        </m:f>
      </m:oMath>
      <w:r w:rsidR="00C21E9A">
        <w:t xml:space="preserve"> Because</w:t>
      </w:r>
    </w:p>
    <w:p w14:paraId="4579E4E9" w14:textId="2DB43238" w:rsidR="00C21E9A" w:rsidRDefault="00006B5D" w:rsidP="00C21E9A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=1+2+3+4+,....,+n</m:t>
        </m:r>
      </m:oMath>
      <w:r w:rsidR="00C21E9A">
        <w:t xml:space="preserve">  and</w:t>
      </w:r>
    </w:p>
    <w:p w14:paraId="704FA78B" w14:textId="0520BD68" w:rsidR="00C21E9A" w:rsidRDefault="00006B5D" w:rsidP="00C21E9A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+,........+1</m:t>
        </m:r>
      </m:oMath>
      <w:r w:rsidR="00C21E9A">
        <w:t xml:space="preserve"> therefore</w:t>
      </w:r>
    </w:p>
    <w:p w14:paraId="586A8838" w14:textId="4984A828" w:rsidR="00E87667" w:rsidRDefault="00006B5D" w:rsidP="00C21E9A">
      <w:pPr>
        <w:rPr>
          <w:rFonts w:eastAsiaTheme="minorHAnsi"/>
          <w:lang w:eastAsia="en-US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+,........+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∴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r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E87667">
        <w:rPr>
          <w:rFonts w:eastAsiaTheme="minorHAnsi"/>
          <w:lang w:eastAsia="en-US"/>
        </w:rPr>
        <w:tab/>
      </w:r>
    </w:p>
    <w:p w14:paraId="0133EF23" w14:textId="412E563F" w:rsidR="004F0C20" w:rsidRDefault="004F0C20" w:rsidP="004F0C20">
      <w:pPr>
        <w:pStyle w:val="Heading2"/>
      </w:pPr>
      <w:r>
        <w:t>Sequences</w:t>
      </w:r>
    </w:p>
    <w:p w14:paraId="29AF88A7" w14:textId="79A7E350" w:rsidR="004F0C20" w:rsidRDefault="004F0C20" w:rsidP="004F0C20">
      <w:pPr>
        <w:pStyle w:val="Heading3"/>
      </w:pPr>
      <w:r>
        <w:t>Definition</w:t>
      </w:r>
    </w:p>
    <w:p w14:paraId="266D27C4" w14:textId="77777777" w:rsidR="00E07CA6" w:rsidRDefault="00E07CA6" w:rsidP="00E07CA6">
      <w:pPr>
        <w:pStyle w:val="ListBullet"/>
      </w:pPr>
      <w:r>
        <w:t xml:space="preserve">List of numbers in a definitive order  </w:t>
      </w:r>
      <w:r w:rsidRPr="0087117A">
        <w:rPr>
          <w:position w:val="-12"/>
        </w:rPr>
        <w:object w:dxaOrig="1460" w:dyaOrig="360" w14:anchorId="094CC9AA">
          <v:shape id="_x0000_i1026" type="#_x0000_t75" style="width:73pt;height:18.45pt" o:ole="">
            <v:imagedata r:id="rId10" o:title=""/>
          </v:shape>
          <o:OLEObject Type="Embed" ProgID="Equation.3" ShapeID="_x0000_i1026" DrawAspect="Content" ObjectID="_1627739623" r:id="rId11"/>
        </w:object>
      </w:r>
    </w:p>
    <w:p w14:paraId="449B568E" w14:textId="77777777" w:rsidR="00E07CA6" w:rsidRDefault="00E07CA6" w:rsidP="00E07CA6">
      <w:pPr>
        <w:pStyle w:val="ListBullet"/>
      </w:pPr>
      <w:r>
        <w:t xml:space="preserve">If </w:t>
      </w:r>
      <w:r w:rsidRPr="0087117A">
        <w:rPr>
          <w:position w:val="-12"/>
        </w:rPr>
        <w:object w:dxaOrig="460" w:dyaOrig="360" w14:anchorId="61E12E30">
          <v:shape id="_x0000_i1027" type="#_x0000_t75" style="width:22.5pt;height:18.45pt" o:ole="">
            <v:imagedata r:id="rId12" o:title=""/>
          </v:shape>
          <o:OLEObject Type="Embed" ProgID="Equation.3" ShapeID="_x0000_i1027" DrawAspect="Content" ObjectID="_1627739624" r:id="rId13"/>
        </w:object>
      </w:r>
      <w:r>
        <w:t xml:space="preserve">has a limit L we can make </w:t>
      </w:r>
      <w:r w:rsidRPr="0087117A">
        <w:rPr>
          <w:position w:val="-12"/>
        </w:rPr>
        <w:object w:dxaOrig="460" w:dyaOrig="360" w14:anchorId="16B5C075">
          <v:shape id="_x0000_i1028" type="#_x0000_t75" style="width:22.5pt;height:18.45pt" o:ole="">
            <v:imagedata r:id="rId12" o:title=""/>
          </v:shape>
          <o:OLEObject Type="Embed" ProgID="Equation.3" ShapeID="_x0000_i1028" DrawAspect="Content" ObjectID="_1627739625" r:id="rId14"/>
        </w:object>
      </w:r>
      <w:r>
        <w:t>as close to L as we like by increasing n</w:t>
      </w:r>
    </w:p>
    <w:p w14:paraId="165462F3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55A4F3E3">
          <v:shape id="_x0000_i1029" type="#_x0000_t75" style="width:22.5pt;height:18.45pt" o:ole="">
            <v:imagedata r:id="rId12" o:title=""/>
          </v:shape>
          <o:OLEObject Type="Embed" ProgID="Equation.3" ShapeID="_x0000_i1029" DrawAspect="Content" ObjectID="_1627739626" r:id="rId15"/>
        </w:object>
      </w:r>
      <w:r>
        <w:t xml:space="preserve">is bounded above if there is some M such that </w:t>
      </w:r>
      <w:r w:rsidRPr="0087117A">
        <w:rPr>
          <w:position w:val="-12"/>
        </w:rPr>
        <w:object w:dxaOrig="800" w:dyaOrig="360" w14:anchorId="342D2BD3">
          <v:shape id="_x0000_i1030" type="#_x0000_t75" style="width:40.25pt;height:18.45pt" o:ole="">
            <v:imagedata r:id="rId16" o:title=""/>
          </v:shape>
          <o:OLEObject Type="Embed" ProgID="Equation.3" ShapeID="_x0000_i1030" DrawAspect="Content" ObjectID="_1627739627" r:id="rId17"/>
        </w:object>
      </w:r>
    </w:p>
    <w:p w14:paraId="3E64C431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43F707C2">
          <v:shape id="_x0000_i1031" type="#_x0000_t75" style="width:22.5pt;height:18.45pt" o:ole="">
            <v:imagedata r:id="rId12" o:title=""/>
          </v:shape>
          <o:OLEObject Type="Embed" ProgID="Equation.3" ShapeID="_x0000_i1031" DrawAspect="Content" ObjectID="_1627739628" r:id="rId18"/>
        </w:object>
      </w:r>
      <w:r>
        <w:t xml:space="preserve">is bounded below if there is some M such that </w:t>
      </w:r>
      <w:r w:rsidRPr="0087117A">
        <w:rPr>
          <w:position w:val="-12"/>
        </w:rPr>
        <w:object w:dxaOrig="820" w:dyaOrig="360" w14:anchorId="76F1699A">
          <v:shape id="_x0000_i1032" type="#_x0000_t75" style="width:40.95pt;height:18.45pt" o:ole="">
            <v:imagedata r:id="rId19" o:title=""/>
          </v:shape>
          <o:OLEObject Type="Embed" ProgID="Equation.3" ShapeID="_x0000_i1032" DrawAspect="Content" ObjectID="_1627739629" r:id="rId20"/>
        </w:object>
      </w:r>
    </w:p>
    <w:p w14:paraId="3AC76351" w14:textId="77777777" w:rsidR="00E07CA6" w:rsidRDefault="00E07CA6" w:rsidP="00E07CA6">
      <w:pPr>
        <w:pStyle w:val="ListBullet"/>
      </w:pPr>
      <w:r>
        <w:t>Every bounded monotonic sequence is convergent</w:t>
      </w:r>
    </w:p>
    <w:p w14:paraId="38C86B93" w14:textId="304F303A" w:rsidR="004F0C20" w:rsidRPr="004F0C20" w:rsidRDefault="00D61554" w:rsidP="004F0C20">
      <w:r>
        <w:rPr>
          <w:noProof/>
        </w:rPr>
        <w:drawing>
          <wp:inline distT="0" distB="0" distL="0" distR="0" wp14:anchorId="68F9F117" wp14:editId="57A2FF42">
            <wp:extent cx="4040505" cy="2849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71" w14:textId="75EEC8D7" w:rsidR="00D61554" w:rsidRDefault="00D61554" w:rsidP="00D61554">
      <w:pPr>
        <w:pStyle w:val="Heading3"/>
      </w:pPr>
      <w:r>
        <w:t>Notation</w:t>
      </w:r>
    </w:p>
    <w:p w14:paraId="2AC8D6D3" w14:textId="5A969FA4" w:rsidR="00041B5E" w:rsidRDefault="00041B5E" w:rsidP="00041B5E">
      <w:r>
        <w:t>The following notations are equivalent</w:t>
      </w:r>
    </w:p>
    <w:p w14:paraId="75E61718" w14:textId="774215F3" w:rsidR="00041B5E" w:rsidRDefault="00006B5D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</m:oMath>
    </w:p>
    <w:p w14:paraId="1710E7A3" w14:textId="2DE62B3A" w:rsidR="00041B5E" w:rsidRDefault="00006B5D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</w:p>
    <w:p w14:paraId="7E930BB0" w14:textId="08777961" w:rsidR="00041B5E" w:rsidRDefault="00006B5D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74F967FE" w14:textId="4A07582D" w:rsidR="00041B5E" w:rsidRDefault="00041B5E" w:rsidP="00041B5E">
      <w:r>
        <w:t>Some sequences can be defined by a formula for the nth term.</w:t>
      </w:r>
    </w:p>
    <w:p w14:paraId="1F177DCD" w14:textId="6C50BCF4" w:rsidR="00041B5E" w:rsidRDefault="00006B5D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341E522" w14:textId="2C620604" w:rsidR="00041B5E" w:rsidRDefault="00006B5D" w:rsidP="00041B5E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n+1</m:t>
            </m:r>
          </m:den>
        </m:f>
      </m:oMath>
    </w:p>
    <w:p w14:paraId="72002403" w14:textId="0D8FE389" w:rsidR="00041B5E" w:rsidRDefault="00006B5D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,......,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r>
                  <w:rPr>
                    <w:rFonts w:ascii="Cambria Math"/>
                  </w:rPr>
                  <m:t>,....</m:t>
                </m: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49BD6A4" w14:textId="77777777" w:rsidR="00D61554" w:rsidRPr="00D61554" w:rsidRDefault="00D61554" w:rsidP="00D61554"/>
    <w:p w14:paraId="644B4D14" w14:textId="4EC993F7" w:rsidR="00CE4E45" w:rsidRDefault="00141282" w:rsidP="00141282">
      <w:pPr>
        <w:pStyle w:val="Heading2"/>
      </w:pPr>
      <w:r>
        <w:t>Series</w:t>
      </w:r>
    </w:p>
    <w:p w14:paraId="263E5714" w14:textId="3C559B3C" w:rsidR="00141282" w:rsidRDefault="00141282" w:rsidP="00141282">
      <w:pPr>
        <w:pStyle w:val="Heading3"/>
      </w:pPr>
      <w:r>
        <w:t>Definition</w:t>
      </w:r>
    </w:p>
    <w:p w14:paraId="0E28692F" w14:textId="77777777" w:rsidR="00157171" w:rsidRDefault="00157171" w:rsidP="00157171">
      <w:pPr>
        <w:pStyle w:val="ListBullet"/>
      </w:pPr>
      <w:r>
        <w:t>Obtained by adding the terms of an infinite sequence</w:t>
      </w:r>
    </w:p>
    <w:p w14:paraId="3F57DA42" w14:textId="6B8A2A3C" w:rsidR="00157171" w:rsidRDefault="00006B5D" w:rsidP="00157171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</w:p>
    <w:p w14:paraId="285CF9EF" w14:textId="4D0BAA80" w:rsidR="00157171" w:rsidRDefault="00157171" w:rsidP="00157171">
      <w:pPr>
        <w:pStyle w:val="ListBullet"/>
      </w:pPr>
      <w:r>
        <w:t xml:space="preserve">Given a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  <w:r>
        <w:t>we can generate a sequence of its partial sums</w:t>
      </w:r>
    </w:p>
    <w:p w14:paraId="11ED0524" w14:textId="4DE0D2DE" w:rsidR="00157171" w:rsidRDefault="00006B5D" w:rsidP="00157171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</w:p>
    <w:p w14:paraId="4CEAFC36" w14:textId="5AFA49C2" w:rsidR="00157171" w:rsidRDefault="00157171" w:rsidP="00157171">
      <w:pPr>
        <w:pStyle w:val="ListBullet"/>
      </w:pPr>
      <w:r>
        <w:t xml:space="preserve">If the resulting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is convergent we say the series is convergent</w:t>
      </w:r>
    </w:p>
    <w:p w14:paraId="6DDA7E0E" w14:textId="4B59DD75" w:rsidR="00157171" w:rsidRDefault="00157171" w:rsidP="00157171">
      <w:pPr>
        <w:pStyle w:val="ListBullet"/>
      </w:pPr>
      <w:r>
        <w:t xml:space="preserve">With any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we associate two sequences </w:t>
      </w:r>
    </w:p>
    <w:p w14:paraId="7222C223" w14:textId="5C50CD61" w:rsidR="00157171" w:rsidRDefault="00006B5D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 xml:space="preserve"> the terms</w:t>
      </w:r>
    </w:p>
    <w:p w14:paraId="3A7EBE03" w14:textId="248D9A47" w:rsidR="00157171" w:rsidRDefault="00006B5D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>the partial sums</w:t>
      </w:r>
    </w:p>
    <w:p w14:paraId="2B4C5853" w14:textId="1F77B501" w:rsidR="00157171" w:rsidRDefault="00157171" w:rsidP="00157171">
      <w:pPr>
        <w:pStyle w:val="ListBullet"/>
      </w:pPr>
      <w:r>
        <w:t xml:space="preserve">If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is convergent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=0</m:t>
        </m:r>
      </m:oMath>
    </w:p>
    <w:p w14:paraId="2AE53CD3" w14:textId="5C81DAF6" w:rsidR="00157171" w:rsidRDefault="00157171" w:rsidP="00157171">
      <w:pPr>
        <w:pStyle w:val="ListBullet"/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</m:oMath>
      <w:r>
        <w:t xml:space="preserve"> does not exist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>is divergent</w:t>
      </w:r>
    </w:p>
    <w:p w14:paraId="375B27DF" w14:textId="6845DD83" w:rsidR="00157171" w:rsidRDefault="00006B5D" w:rsidP="00157171">
      <w:pPr>
        <w:pStyle w:val="ListBulle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157171">
        <w:t>then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="00157171">
        <w:t>is divergent</w:t>
      </w:r>
    </w:p>
    <w:p w14:paraId="71B3BD8C" w14:textId="719FEC77" w:rsidR="00F24F72" w:rsidRDefault="00F24F72" w:rsidP="00F24F72">
      <w:pPr>
        <w:pStyle w:val="Heading3"/>
      </w:pPr>
      <w:r>
        <w:t>Geometric Series</w:t>
      </w:r>
    </w:p>
    <w:p w14:paraId="536BE392" w14:textId="6AF70391" w:rsidR="0038480E" w:rsidRDefault="0038480E" w:rsidP="0038480E">
      <w:r>
        <w:t xml:space="preserve">A geometric series is a series where the ratio of each term to its predecessor is constant. </w:t>
      </w:r>
    </w:p>
    <w:p w14:paraId="6D063D91" w14:textId="7CFFC637" w:rsidR="0038480E" w:rsidRDefault="0038480E" w:rsidP="0038480E">
      <m:oMathPara>
        <m:oMath>
          <m:r>
            <w:rPr>
              <w:rFonts w:asci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</m:sup>
              </m:sSup>
            </m:e>
          </m:nary>
          <m:r>
            <w:rPr>
              <w:rFonts w:ascii="Cambria Math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1F3F8A77" w14:textId="2DAC0D19" w:rsidR="0038480E" w:rsidRDefault="0038480E" w:rsidP="0038480E">
      <w:pPr>
        <w:pStyle w:val="Heading4"/>
      </w:pPr>
      <w:r>
        <w:t>Value of A Geometric Series</w:t>
      </w:r>
    </w:p>
    <w:p w14:paraId="48593BF3" w14:textId="7915BDFC" w:rsidR="00D24F99" w:rsidRDefault="00D24F99" w:rsidP="00D24F99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05F8F8E" w14:textId="2B0DEC90" w:rsidR="00D24F99" w:rsidRDefault="00D24F99" w:rsidP="00D24F99">
      <w:r>
        <w:t>We prove this useful result by noting that</w:t>
      </w:r>
    </w:p>
    <w:p w14:paraId="6D12FAA6" w14:textId="733463A4" w:rsidR="00D24F99" w:rsidRDefault="00D24F99" w:rsidP="00D24F99">
      <m:oMathPara>
        <m:oMath>
          <m:r>
            <w:rPr>
              <w:rFonts w:ascii="Cambria Math"/>
            </w:rPr>
            <m:t>S=a+ar+a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F98D374" w14:textId="18EE6CD1" w:rsidR="00D24F99" w:rsidRDefault="00D24F99" w:rsidP="00D24F99">
      <m:oMathPara>
        <m:oMath>
          <m:r>
            <w:rPr>
              <w:rFonts w:ascii="Cambria Math"/>
            </w:rPr>
            <w:lastRenderedPageBreak/>
            <m:t>Sr=ar+a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22EDDAC3" w14:textId="72AE78A2" w:rsidR="00D24F99" w:rsidRDefault="00D24F99" w:rsidP="00D24F99">
      <w:r>
        <w:t>Subtracting the second expression from the first we get</w:t>
      </w:r>
    </w:p>
    <w:p w14:paraId="60A8E89A" w14:textId="09D7ADFA" w:rsidR="00D24F99" w:rsidRDefault="00D24F99" w:rsidP="00D24F99"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Sr=a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7FE6E82D" w14:textId="7F9E72BB" w:rsidR="00D24F99" w:rsidRDefault="00D24F99" w:rsidP="00D24F99">
      <w:r>
        <w:t>Factoring both sides</w:t>
      </w:r>
    </w:p>
    <w:p w14:paraId="5865F398" w14:textId="3CE302B0" w:rsidR="00D24F99" w:rsidRDefault="00D24F99" w:rsidP="00D24F99">
      <m:oMathPara>
        <m:oMath>
          <m:r>
            <w:rPr>
              <w:rFonts w:ascii="Cambria Math"/>
            </w:rPr>
            <m:t>S(1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r)=a(1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5A3EE1C3" w14:textId="77777777" w:rsidR="00D24F99" w:rsidRDefault="00D24F99" w:rsidP="00D24F99"/>
    <w:p w14:paraId="61A214D5" w14:textId="72A6C540" w:rsidR="00D24F99" w:rsidRDefault="00D24F99" w:rsidP="00D24F99">
      <w:r>
        <w:t xml:space="preserve">Dividing both sides by </w:t>
      </w:r>
      <m:oMath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</m:oMath>
    </w:p>
    <w:p w14:paraId="22062ADD" w14:textId="17F85D24" w:rsidR="00D24F99" w:rsidRDefault="00D24F99" w:rsidP="00D24F99"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a(1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n+1</m:t>
                  </m:r>
                </m:sup>
              </m:sSup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</m:den>
          </m:f>
        </m:oMath>
      </m:oMathPara>
    </w:p>
    <w:p w14:paraId="3F6DCEF1" w14:textId="77777777" w:rsidR="00F550E8" w:rsidRDefault="00D24F99" w:rsidP="00D24F99">
      <w:pPr>
        <w:pStyle w:val="Heading4"/>
      </w:pPr>
      <w:r>
        <w:t>Infinite Geometri</w:t>
      </w:r>
      <w:r w:rsidR="007A1DA6">
        <w:t>c    Series</w:t>
      </w:r>
    </w:p>
    <w:p w14:paraId="088E0185" w14:textId="019F870A" w:rsidR="00F550E8" w:rsidRDefault="00F550E8" w:rsidP="00F550E8">
      <w:r>
        <w:t>If the first N elements in a geometric series are given by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N+1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then the first N-1 elements will be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 and in the case where x is greater than -1 and less than one then in the limit as the number of elements tends to infinity we get</w:t>
      </w:r>
    </w:p>
    <w:p w14:paraId="19D452AE" w14:textId="59997777" w:rsidR="00F550E8" w:rsidRDefault="00F550E8" w:rsidP="00F550E8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den>
            </m:f>
          </m:e>
        </m:func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</w:p>
    <w:p w14:paraId="0174AA2B" w14:textId="77777777" w:rsidR="00F550E8" w:rsidRPr="006A1423" w:rsidRDefault="00F550E8" w:rsidP="00F550E8">
      <w:r>
        <w:t>Since in the case where the absolute value of x is less than zero</w:t>
      </w:r>
      <w:r w:rsidRPr="0014471E">
        <w:rPr>
          <w:position w:val="-6"/>
        </w:rPr>
        <w:object w:dxaOrig="340" w:dyaOrig="320" w14:anchorId="4C3AC39A">
          <v:shape id="_x0000_i1033" type="#_x0000_t75" style="width:16.7pt;height:16.05pt" o:ole="">
            <v:imagedata r:id="rId22" o:title=""/>
          </v:shape>
          <o:OLEObject Type="Embed" ProgID="Equation.3" ShapeID="_x0000_i1033" DrawAspect="Content" ObjectID="_1627739630" r:id="rId23"/>
        </w:object>
      </w:r>
      <w:r>
        <w:t>will tend to zero as N tends to infinity the second term also tends to zero and we have an expression for an infinite geometric series.</w:t>
      </w:r>
    </w:p>
    <w:p w14:paraId="04337567" w14:textId="20E52FEE" w:rsidR="00665927" w:rsidRDefault="00665927" w:rsidP="00665927">
      <w:pPr>
        <w:pStyle w:val="Heading2"/>
      </w:pPr>
      <w:r>
        <w:t>Power Series</w:t>
      </w:r>
    </w:p>
    <w:p w14:paraId="4D017F1C" w14:textId="7E7D9CA6" w:rsidR="005D387D" w:rsidRDefault="00006B5D" w:rsidP="005D387D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n=0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+....</m:t>
        </m:r>
      </m:oMath>
    </w:p>
    <w:p w14:paraId="4D7627F8" w14:textId="77777777" w:rsidR="005D387D" w:rsidRDefault="005D387D" w:rsidP="005D387D">
      <w:pPr>
        <w:pStyle w:val="ListBullet"/>
      </w:pPr>
      <w:r>
        <w:t>For each x the series is a series of constants which we can test for convergence</w:t>
      </w:r>
    </w:p>
    <w:p w14:paraId="48E823EB" w14:textId="221C1E0F" w:rsidR="005D387D" w:rsidRDefault="005D387D" w:rsidP="005D387D">
      <w:pPr>
        <w:pStyle w:val="ListBullet"/>
      </w:pPr>
      <w:r>
        <w:t xml:space="preserve">The sum of the series is a function </w:t>
      </w:r>
      <m:oMath>
        <m:r>
          <w:rPr>
            <w:rFonts w:asci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14:paraId="0CB6CB83" w14:textId="77777777" w:rsidR="005D387D" w:rsidRDefault="005D387D" w:rsidP="005D387D">
      <w:pPr>
        <w:pStyle w:val="ListBullet"/>
      </w:pPr>
      <w:r>
        <w:t>The domain of this function is the set of x for which the series converges</w:t>
      </w:r>
    </w:p>
    <w:p w14:paraId="136C7CA1" w14:textId="251B238E" w:rsidR="005D387D" w:rsidRDefault="005D387D" w:rsidP="005D387D">
      <w:pPr>
        <w:pStyle w:val="Heading2"/>
      </w:pPr>
      <w:r>
        <w:t>Taylor and Maclaurin Series</w:t>
      </w:r>
    </w:p>
    <w:p w14:paraId="06DE472E" w14:textId="5388FDE2" w:rsidR="007463D3" w:rsidRDefault="007463D3" w:rsidP="007463D3">
      <w:r>
        <w:t>We can approximate a function</w:t>
      </w:r>
      <w:r>
        <w:rPr>
          <w:position w:val="-10"/>
        </w:rPr>
        <w:object w:dxaOrig="540" w:dyaOrig="320" w14:anchorId="4C173C18">
          <v:shape id="_x0000_i1034" type="#_x0000_t75" style="width:26.95pt;height:16.05pt" o:ole="">
            <v:imagedata r:id="rId24" o:title=""/>
          </v:shape>
          <o:OLEObject Type="Embed" ProgID="Equation.3" ShapeID="_x0000_i1034" DrawAspect="Content" ObjectID="_1627739631" r:id="rId25"/>
        </w:object>
      </w:r>
      <w:r>
        <w:t>for small values around some anchor point a, as a power series.</w:t>
      </w:r>
    </w:p>
    <w:p w14:paraId="5339E885" w14:textId="347AB423" w:rsidR="007463D3" w:rsidRDefault="007463D3" w:rsidP="007463D3">
      <m:oMathPara>
        <m:oMath>
          <m:r>
            <w:rPr>
              <w:rFonts w:ascii="Cambria Math"/>
            </w:rPr>
            <m:t>f(x)=P(x)=f(a)+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6F9A1EB0" w14:textId="77777777" w:rsidR="007463D3" w:rsidRDefault="007463D3" w:rsidP="007463D3">
      <w:r>
        <w:lastRenderedPageBreak/>
        <w:t>For a given</w:t>
      </w:r>
      <w:r>
        <w:rPr>
          <w:position w:val="-10"/>
        </w:rPr>
        <w:object w:dxaOrig="540" w:dyaOrig="320" w14:anchorId="0CF04A56">
          <v:shape id="_x0000_i1035" type="#_x0000_t75" style="width:26.95pt;height:16.05pt" o:ole="">
            <v:imagedata r:id="rId26" o:title=""/>
          </v:shape>
          <o:OLEObject Type="Embed" ProgID="Equation.3" ShapeID="_x0000_i1035" DrawAspect="Content" ObjectID="_1627739632" r:id="rId27"/>
        </w:object>
      </w:r>
      <w:r>
        <w:t xml:space="preserve">the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series will only be valid for a given subset of the domain, known as the radius of convergence.</w:t>
      </w:r>
    </w:p>
    <w:p w14:paraId="1D2FCC70" w14:textId="77777777" w:rsidR="005D387D" w:rsidRPr="005D387D" w:rsidRDefault="005D387D" w:rsidP="005D387D"/>
    <w:p w14:paraId="61A720F2" w14:textId="73E06FF1" w:rsidR="00D24F99" w:rsidRDefault="00D24F99" w:rsidP="00665927">
      <w:pPr>
        <w:pStyle w:val="Heading2"/>
      </w:pPr>
      <w:r>
        <w:br w:type="page"/>
      </w:r>
      <w:r>
        <w:lastRenderedPageBreak/>
        <w:t>Value of an infinite geometric Series having r &lt; 1</w:t>
      </w:r>
    </w:p>
    <w:p w14:paraId="63A7DAC0" w14:textId="77777777" w:rsidR="00D24F99" w:rsidRDefault="00D24F99" w:rsidP="00D24F99">
      <w:r w:rsidRPr="0013624A">
        <w:rPr>
          <w:position w:val="-24"/>
        </w:rPr>
        <w:object w:dxaOrig="1660" w:dyaOrig="620" w14:anchorId="41FF7911">
          <v:shape id="_x0000_i1036" type="#_x0000_t75" style="width:82.9pt;height:31.05pt" o:ole="">
            <v:imagedata r:id="rId28" o:title=""/>
          </v:shape>
          <o:OLEObject Type="Embed" ProgID="Equation.3" ShapeID="_x0000_i1036" DrawAspect="Content" ObjectID="_1627739633" r:id="rId29"/>
        </w:object>
      </w:r>
    </w:p>
    <w:p w14:paraId="397FD4BD" w14:textId="77777777" w:rsidR="00D24F99" w:rsidRDefault="00D24F99" w:rsidP="00D24F99"/>
    <w:p w14:paraId="78111A18" w14:textId="77777777" w:rsidR="00D24F99" w:rsidRDefault="00D24F99" w:rsidP="00D24F99">
      <w:r>
        <w:t>We prove this useful result by looking at the limit</w:t>
      </w:r>
    </w:p>
    <w:p w14:paraId="4322F6D7" w14:textId="77777777" w:rsidR="00D24F99" w:rsidRDefault="00D24F99" w:rsidP="00D24F99"/>
    <w:p w14:paraId="2F647424" w14:textId="77777777" w:rsidR="00D24F99" w:rsidRDefault="00D24F99" w:rsidP="00D24F99">
      <w:r w:rsidRPr="0013624A">
        <w:rPr>
          <w:position w:val="-24"/>
        </w:rPr>
        <w:object w:dxaOrig="2900" w:dyaOrig="660" w14:anchorId="00D44E5B">
          <v:shape id="_x0000_i1037" type="#_x0000_t75" style="width:145pt;height:32.75pt" o:ole="">
            <v:imagedata r:id="rId30" o:title=""/>
          </v:shape>
          <o:OLEObject Type="Embed" ProgID="Equation.3" ShapeID="_x0000_i1037" DrawAspect="Content" ObjectID="_1627739634" r:id="rId31"/>
        </w:object>
      </w:r>
    </w:p>
    <w:p w14:paraId="3BC86158" w14:textId="77777777" w:rsidR="00D24F99" w:rsidRDefault="00D24F99" w:rsidP="00D24F99"/>
    <w:p w14:paraId="114B45C3" w14:textId="77777777" w:rsidR="00D24F99" w:rsidRDefault="00D24F99" w:rsidP="00D24F99">
      <w:r>
        <w:t xml:space="preserve">And noting that the numerator </w:t>
      </w:r>
      <w:r w:rsidRPr="0077712A">
        <w:rPr>
          <w:position w:val="-10"/>
        </w:rPr>
        <w:object w:dxaOrig="960" w:dyaOrig="360" w14:anchorId="6BCEAFFB">
          <v:shape id="_x0000_i1038" type="#_x0000_t75" style="width:47.75pt;height:18.45pt" o:ole="">
            <v:imagedata r:id="rId32" o:title=""/>
          </v:shape>
          <o:OLEObject Type="Embed" ProgID="Equation.3" ShapeID="_x0000_i1038" DrawAspect="Content" ObjectID="_1627739635" r:id="rId33"/>
        </w:object>
      </w:r>
      <w:r>
        <w:t>will tend to a as n tends to infinity</w:t>
      </w:r>
    </w:p>
    <w:p w14:paraId="0FC006AF" w14:textId="77777777" w:rsidR="00D24F99" w:rsidRDefault="00D24F99" w:rsidP="00D24F99">
      <w:pPr>
        <w:pStyle w:val="Heading3"/>
      </w:pPr>
    </w:p>
    <w:p w14:paraId="54CD2DEE" w14:textId="77777777" w:rsidR="00D24F99" w:rsidRDefault="00D24F99" w:rsidP="00D24F99">
      <w:pPr>
        <w:pStyle w:val="Heading3"/>
      </w:pPr>
      <w:r>
        <w:t>Value of an infinite geometric Series having r &lt; 1 (2)</w:t>
      </w:r>
    </w:p>
    <w:p w14:paraId="5E67F2CE" w14:textId="77777777" w:rsidR="00D24F99" w:rsidRPr="0089353C" w:rsidRDefault="00D24F99" w:rsidP="00D24F99">
      <w:r w:rsidRPr="0089353C">
        <w:rPr>
          <w:position w:val="-30"/>
        </w:rPr>
        <w:object w:dxaOrig="2040" w:dyaOrig="680" w14:anchorId="73420F7E">
          <v:shape id="_x0000_i1039" type="#_x0000_t75" style="width:102.05pt;height:34.45pt" o:ole="">
            <v:imagedata r:id="rId34" o:title=""/>
          </v:shape>
          <o:OLEObject Type="Embed" ProgID="Equation.3" ShapeID="_x0000_i1039" DrawAspect="Content" ObjectID="_1627739636" r:id="rId35"/>
        </w:object>
      </w:r>
    </w:p>
    <w:p w14:paraId="3C7F5046" w14:textId="77777777" w:rsidR="0038480E" w:rsidRPr="0038480E" w:rsidRDefault="0038480E" w:rsidP="0038480E"/>
    <w:p w14:paraId="3F1558D9" w14:textId="77777777" w:rsidR="00157171" w:rsidRDefault="00157171" w:rsidP="00157171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br w:type="page"/>
      </w:r>
    </w:p>
    <w:p w14:paraId="31169818" w14:textId="77777777" w:rsidR="00141282" w:rsidRPr="00141282" w:rsidRDefault="00141282" w:rsidP="00141282"/>
    <w:sectPr w:rsidR="00141282" w:rsidRPr="0014128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4FEB" w14:textId="77777777" w:rsidR="00006B5D" w:rsidRDefault="00006B5D" w:rsidP="00DC0620">
      <w:r>
        <w:separator/>
      </w:r>
    </w:p>
  </w:endnote>
  <w:endnote w:type="continuationSeparator" w:id="0">
    <w:p w14:paraId="53E6F0CD" w14:textId="77777777" w:rsidR="00006B5D" w:rsidRDefault="00006B5D" w:rsidP="00DC0620">
      <w:r>
        <w:continuationSeparator/>
      </w:r>
    </w:p>
  </w:endnote>
  <w:endnote w:type="continuationNotice" w:id="1">
    <w:p w14:paraId="614F0668" w14:textId="77777777" w:rsidR="00006B5D" w:rsidRDefault="00006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8A28" w14:textId="77777777" w:rsidR="00006B5D" w:rsidRDefault="00006B5D" w:rsidP="00DC0620">
      <w:r>
        <w:separator/>
      </w:r>
    </w:p>
  </w:footnote>
  <w:footnote w:type="continuationSeparator" w:id="0">
    <w:p w14:paraId="142AE11C" w14:textId="77777777" w:rsidR="00006B5D" w:rsidRDefault="00006B5D" w:rsidP="00DC0620">
      <w:r>
        <w:continuationSeparator/>
      </w:r>
    </w:p>
  </w:footnote>
  <w:footnote w:type="continuationNotice" w:id="1">
    <w:p w14:paraId="4E9011AB" w14:textId="77777777" w:rsidR="00006B5D" w:rsidRDefault="00006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3886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07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E15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64E9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D6F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5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6B5D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1B5E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1DD5"/>
    <w:rsid w:val="000730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282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171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480E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C54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0C20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7D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32B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3650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927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D3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DA6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F56"/>
    <w:rsid w:val="009449B6"/>
    <w:rsid w:val="00944B06"/>
    <w:rsid w:val="009451AB"/>
    <w:rsid w:val="009462C9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289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0E5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425A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0A7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B7A80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D05E8"/>
    <w:rsid w:val="00BD10E7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15954"/>
    <w:rsid w:val="00C207A1"/>
    <w:rsid w:val="00C21732"/>
    <w:rsid w:val="00C21E9A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4E45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4F99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554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CA6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87667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4F72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D93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3B7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0E8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2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32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2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0632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0632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0632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63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063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632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32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632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632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632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0632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0632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2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2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2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063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0632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0632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0632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0632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0632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0632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0632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0632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32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0632B"/>
    <w:rPr>
      <w:b/>
    </w:rPr>
  </w:style>
  <w:style w:type="numbering" w:customStyle="1" w:styleId="KennysListStyles">
    <w:name w:val="KennysListStyles"/>
    <w:uiPriority w:val="99"/>
    <w:rsid w:val="0060632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0632B"/>
    <w:rPr>
      <w:b/>
    </w:rPr>
  </w:style>
  <w:style w:type="paragraph" w:customStyle="1" w:styleId="Answer">
    <w:name w:val="Answer"/>
    <w:basedOn w:val="Normal"/>
    <w:qFormat/>
    <w:rsid w:val="0060632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0632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0632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0632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0632B"/>
    <w:rPr>
      <w:smallCaps/>
    </w:rPr>
  </w:style>
  <w:style w:type="paragraph" w:customStyle="1" w:styleId="SourceCodeCaption">
    <w:name w:val="Source Code Caption"/>
    <w:basedOn w:val="Normal"/>
    <w:rsid w:val="0060632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0632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0632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632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0632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0632B"/>
    <w:rPr>
      <w:b/>
      <w:smallCaps/>
    </w:rPr>
  </w:style>
  <w:style w:type="paragraph" w:customStyle="1" w:styleId="NumberedList">
    <w:name w:val="Numbered List"/>
    <w:basedOn w:val="Normal"/>
    <w:qFormat/>
    <w:rsid w:val="0060632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0632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0632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0632B"/>
  </w:style>
  <w:style w:type="paragraph" w:styleId="ListNumber">
    <w:name w:val="List Number"/>
    <w:basedOn w:val="Normal"/>
    <w:uiPriority w:val="99"/>
    <w:unhideWhenUsed/>
    <w:rsid w:val="0060632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0632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0632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0632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0632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063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632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0632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0632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0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2B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2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0632B"/>
    <w:rPr>
      <w:smallCaps/>
    </w:rPr>
  </w:style>
  <w:style w:type="paragraph" w:customStyle="1" w:styleId="TableCellNormal">
    <w:name w:val="Table Cell Normal"/>
    <w:basedOn w:val="Normal"/>
    <w:qFormat/>
    <w:rsid w:val="0060632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0632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0632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0632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0632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0632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0632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0632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0632B"/>
    <w:rPr>
      <w:i/>
      <w:iCs/>
    </w:rPr>
  </w:style>
  <w:style w:type="character" w:customStyle="1" w:styleId="CommandChar">
    <w:name w:val="Command Char"/>
    <w:basedOn w:val="DefaultParagraphFont"/>
    <w:link w:val="Command"/>
    <w:rsid w:val="0060632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0632B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0632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0632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0632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0632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0632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0632B"/>
    <w:pPr>
      <w:spacing w:after="0"/>
      <w:ind w:left="924" w:hanging="357"/>
    </w:pPr>
  </w:style>
  <w:style w:type="paragraph" w:customStyle="1" w:styleId="a">
    <w:name w:val="`"/>
    <w:basedOn w:val="Normal"/>
    <w:qFormat/>
    <w:rsid w:val="0060632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0632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0632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0632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0632B"/>
    <w:rPr>
      <w:b/>
      <w:smallCaps/>
    </w:rPr>
  </w:style>
  <w:style w:type="table" w:customStyle="1" w:styleId="SimpleDefinition">
    <w:name w:val="SimpleDefinition"/>
    <w:basedOn w:val="TableNormal"/>
    <w:uiPriority w:val="99"/>
    <w:rsid w:val="0060632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0632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0632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0632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0632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0632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0632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0632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0632B"/>
    <w:rPr>
      <w:color w:val="4BACC6" w:themeColor="accent5"/>
    </w:rPr>
  </w:style>
  <w:style w:type="paragraph" w:customStyle="1" w:styleId="ToDoSection">
    <w:name w:val="ToDo Section"/>
    <w:basedOn w:val="Heading1"/>
    <w:qFormat/>
    <w:rsid w:val="0060632B"/>
  </w:style>
  <w:style w:type="paragraph" w:customStyle="1" w:styleId="ToDoQuestionHeader">
    <w:name w:val="ToDo Question Header"/>
    <w:basedOn w:val="Question"/>
    <w:qFormat/>
    <w:rsid w:val="0060632B"/>
  </w:style>
  <w:style w:type="paragraph" w:customStyle="1" w:styleId="ToDoDetails">
    <w:name w:val="ToDoDetails"/>
    <w:basedOn w:val="Normal"/>
    <w:qFormat/>
    <w:rsid w:val="0060632B"/>
  </w:style>
  <w:style w:type="paragraph" w:customStyle="1" w:styleId="CodeExampleCode">
    <w:name w:val="Code Example Code"/>
    <w:basedOn w:val="Normal"/>
    <w:rsid w:val="0060632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0632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0632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0632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0632B"/>
  </w:style>
  <w:style w:type="paragraph" w:customStyle="1" w:styleId="questionsubsection2">
    <w:name w:val="question sub section 2"/>
    <w:basedOn w:val="Heading4"/>
    <w:qFormat/>
    <w:rsid w:val="0060632B"/>
  </w:style>
  <w:style w:type="paragraph" w:customStyle="1" w:styleId="ListBulletHeader2">
    <w:name w:val="List Bullet Header 2"/>
    <w:basedOn w:val="Normal"/>
    <w:next w:val="ListBullet"/>
    <w:qFormat/>
    <w:rsid w:val="0060632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60632B"/>
  </w:style>
  <w:style w:type="character" w:customStyle="1" w:styleId="CodeExampleHeadingChar">
    <w:name w:val="Code Example Heading Char"/>
    <w:basedOn w:val="DefaultParagraphFont"/>
    <w:link w:val="CodeExampleHeading"/>
    <w:rsid w:val="0060632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0632B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table" w:styleId="TableGridLight">
    <w:name w:val="Grid Table Light"/>
    <w:basedOn w:val="TableNormal"/>
    <w:uiPriority w:val="40"/>
    <w:rsid w:val="00B9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C49-76E9-49FE-80DA-69E79A1D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1392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110</cp:revision>
  <dcterms:created xsi:type="dcterms:W3CDTF">2019-08-17T19:56:00Z</dcterms:created>
  <dcterms:modified xsi:type="dcterms:W3CDTF">2019-08-19T16:07:00Z</dcterms:modified>
</cp:coreProperties>
</file>