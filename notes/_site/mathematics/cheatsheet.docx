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30E475D9" w:rsidR="00CE23AA" w:rsidRDefault="0087625F" w:rsidP="0036239E">
      <w:pPr>
        <w:pStyle w:val="DocumentTitle"/>
        <w:ind w:firstLine="0"/>
      </w:pPr>
      <w:r>
        <w:t>Cheat Sheet</w:t>
      </w:r>
    </w:p>
    <w:p w14:paraId="3D80E79C" w14:textId="77777777" w:rsidR="00BD04E8" w:rsidRDefault="00BD04E8" w:rsidP="00BD04E8"/>
    <w:p w14:paraId="49FACD64" w14:textId="77777777" w:rsidR="008D3014" w:rsidRDefault="008D3014" w:rsidP="008D3014">
      <w:pPr>
        <w:pStyle w:val="Heading2"/>
      </w:pPr>
      <w:r>
        <w:t>Powers</w:t>
      </w:r>
    </w:p>
    <w:tbl>
      <w:tblPr>
        <w:tblStyle w:val="NumberedDescription"/>
        <w:tblW w:w="0" w:type="auto"/>
        <w:tblLook w:val="04A0" w:firstRow="1" w:lastRow="0" w:firstColumn="1" w:lastColumn="0" w:noHBand="0" w:noVBand="1"/>
      </w:tblPr>
      <w:tblGrid>
        <w:gridCol w:w="1276"/>
        <w:gridCol w:w="7740"/>
      </w:tblGrid>
      <w:tr w:rsidR="008D3014" w14:paraId="3FA2F252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A64B46" w14:textId="77777777" w:rsidR="008D3014" w:rsidRPr="001F35AD" w:rsidRDefault="008D3014" w:rsidP="006E1FB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7740" w:type="dxa"/>
          </w:tcPr>
          <w:p w14:paraId="47A27D05" w14:textId="77777777" w:rsidR="008D3014" w:rsidRPr="00270C10" w:rsidRDefault="008D3014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m</m:t>
                    </m:r>
                  </m:sup>
                </m:sSup>
                <m:r>
                  <w:rPr>
                    <w:rFonts w:ascii="Cambria Math"/>
                  </w:rPr>
                  <m:t>×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m+n</m:t>
                    </m:r>
                  </m:sup>
                </m:sSup>
              </m:oMath>
            </m:oMathPara>
          </w:p>
        </w:tc>
      </w:tr>
      <w:tr w:rsidR="008D3014" w14:paraId="2FEB3CAE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3714E5" w14:textId="77777777" w:rsidR="008D3014" w:rsidRPr="00270C10" w:rsidRDefault="008D3014" w:rsidP="006E1FB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7740" w:type="dxa"/>
          </w:tcPr>
          <w:p w14:paraId="01297E9F" w14:textId="77777777" w:rsidR="008D3014" w:rsidRPr="0029584E" w:rsidRDefault="008D3014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m</m:t>
                    </m:r>
                  </m:sup>
                </m:sSup>
                <m:r>
                  <w:rPr>
                    <w:rFonts w:ascii="Cambria Math"/>
                  </w:rPr>
                  <m:t>÷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m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8D3014" w14:paraId="483C652A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83AB69" w14:textId="77777777" w:rsidR="008D3014" w:rsidRPr="00A95FFF" w:rsidRDefault="008D3014" w:rsidP="006E1FB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7740" w:type="dxa"/>
          </w:tcPr>
          <w:p w14:paraId="4C53DC6F" w14:textId="77777777" w:rsidR="008D3014" w:rsidRPr="007B7AC6" w:rsidRDefault="008D3014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0</m:t>
                    </m:r>
                  </m:sup>
                </m:sSup>
                <m:r>
                  <w:rPr>
                    <w:rFonts w:ascii="Cambria Math"/>
                  </w:rPr>
                  <m:t>=1</m:t>
                </m:r>
              </m:oMath>
            </m:oMathPara>
          </w:p>
        </w:tc>
      </w:tr>
      <w:tr w:rsidR="008D3014" w14:paraId="3F6D8C4F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01EA1A" w14:textId="77777777" w:rsidR="008D3014" w:rsidRPr="003E51AA" w:rsidRDefault="008D3014" w:rsidP="006E1FB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7740" w:type="dxa"/>
          </w:tcPr>
          <w:p w14:paraId="747ECC39" w14:textId="77777777" w:rsidR="008D3014" w:rsidRPr="003E51AA" w:rsidRDefault="008D3014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m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8D3014" w14:paraId="28EF4E2C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AC983A" w14:textId="77777777" w:rsidR="008D3014" w:rsidRPr="00810E71" w:rsidRDefault="008D3014" w:rsidP="006E1FB8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7740" w:type="dxa"/>
          </w:tcPr>
          <w:p w14:paraId="4058C7A1" w14:textId="77777777" w:rsidR="008D3014" w:rsidRPr="004C0F34" w:rsidRDefault="008D3014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/>
                  </w:rPr>
                  <m:t>=</m:t>
                </m:r>
                <m:rad>
                  <m:radPr>
                    <m:ctrlPr>
                      <w:rPr>
                        <w:rFonts w:asci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/>
                      </w:rPr>
                      <m:t>m</m:t>
                    </m:r>
                  </m:deg>
                  <m:e>
                    <m:r>
                      <w:rPr>
                        <w:rFonts w:ascii="Cambria Math"/>
                      </w:rPr>
                      <m:t>a</m:t>
                    </m:r>
                  </m:e>
                </m:rad>
              </m:oMath>
            </m:oMathPara>
          </w:p>
        </w:tc>
      </w:tr>
      <w:tr w:rsidR="008D3014" w14:paraId="2A6C2E3E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96A9EC" w14:textId="77777777" w:rsidR="008D3014" w:rsidRPr="00810E71" w:rsidRDefault="008D3014" w:rsidP="006E1FB8">
            <w:pPr>
              <w:pStyle w:val="ListParagraph"/>
              <w:numPr>
                <w:ilvl w:val="0"/>
                <w:numId w:val="50"/>
              </w:numPr>
              <w:rPr>
                <w:b w:val="0"/>
              </w:rPr>
            </w:pPr>
          </w:p>
        </w:tc>
        <w:tc>
          <w:tcPr>
            <w:tcW w:w="7740" w:type="dxa"/>
          </w:tcPr>
          <w:p w14:paraId="5201CEED" w14:textId="77777777" w:rsidR="008D3014" w:rsidRPr="00257CAC" w:rsidRDefault="008D3014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/>
                  </w:rPr>
                  <m:t>=</m:t>
                </m:r>
                <m:rad>
                  <m:radPr>
                    <m:ctrlPr>
                      <w:rPr>
                        <w:rFonts w:asci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/>
                      </w:rPr>
                      <m:t>m</m:t>
                    </m:r>
                  </m:deg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</w:tbl>
    <w:p w14:paraId="76E31321" w14:textId="230418F7" w:rsidR="000F589F" w:rsidRPr="000F589F" w:rsidRDefault="004A1202" w:rsidP="000F589F">
      <w:pPr>
        <w:pStyle w:val="Heading2"/>
      </w:pPr>
      <w:r>
        <w:t>Logarithms</w:t>
      </w:r>
    </w:p>
    <w:tbl>
      <w:tblPr>
        <w:tblStyle w:val="NumberedDescription"/>
        <w:tblW w:w="0" w:type="auto"/>
        <w:tblLook w:val="04A0" w:firstRow="1" w:lastRow="0" w:firstColumn="1" w:lastColumn="0" w:noHBand="0" w:noVBand="1"/>
      </w:tblPr>
      <w:tblGrid>
        <w:gridCol w:w="1276"/>
        <w:gridCol w:w="7740"/>
      </w:tblGrid>
      <w:tr w:rsidR="002336D8" w14:paraId="18F1D86A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1DB4ED" w14:textId="203CD346" w:rsidR="002336D8" w:rsidRPr="001F35AD" w:rsidRDefault="002336D8" w:rsidP="008D68C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7740" w:type="dxa"/>
          </w:tcPr>
          <w:p w14:paraId="4FB2C9BB" w14:textId="47D191A5" w:rsidR="002336D8" w:rsidRPr="00270C10" w:rsidRDefault="00270C10" w:rsidP="0027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y=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+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y</m:t>
                    </m:r>
                  </m:e>
                </m:func>
              </m:oMath>
            </m:oMathPara>
          </w:p>
        </w:tc>
      </w:tr>
      <w:tr w:rsidR="002336D8" w14:paraId="04A3B204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0806F2" w14:textId="2B5101FA" w:rsidR="002336D8" w:rsidRPr="00270C10" w:rsidRDefault="002336D8" w:rsidP="008D68C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7740" w:type="dxa"/>
          </w:tcPr>
          <w:p w14:paraId="7BFF1A5F" w14:textId="4D6CCCA9" w:rsidR="002336D8" w:rsidRPr="0029584E" w:rsidRDefault="0029584E" w:rsidP="00295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y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>=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y</m:t>
                    </m:r>
                  </m:e>
                </m:func>
              </m:oMath>
            </m:oMathPara>
          </w:p>
        </w:tc>
      </w:tr>
      <w:tr w:rsidR="00A95FFF" w14:paraId="62863AAF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1040B9" w14:textId="1D45AABE" w:rsidR="00A95FFF" w:rsidRPr="00A95FFF" w:rsidRDefault="00A95FFF" w:rsidP="008D68C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7740" w:type="dxa"/>
          </w:tcPr>
          <w:p w14:paraId="0D8FD90B" w14:textId="572B37F7" w:rsidR="00A95FFF" w:rsidRPr="007B7AC6" w:rsidRDefault="007B7AC6" w:rsidP="007B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n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bn</m:t>
                    </m:r>
                  </m:sup>
                </m:sSup>
              </m:oMath>
            </m:oMathPara>
          </w:p>
        </w:tc>
      </w:tr>
      <w:tr w:rsidR="002336D8" w14:paraId="6217CFFC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F0EE8A" w14:textId="762C1DCC" w:rsidR="002336D8" w:rsidRPr="003E51AA" w:rsidRDefault="002336D8" w:rsidP="008D68C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7740" w:type="dxa"/>
          </w:tcPr>
          <w:p w14:paraId="33FBE89E" w14:textId="5257A50A" w:rsidR="002336D8" w:rsidRPr="003E51AA" w:rsidRDefault="003E51AA" w:rsidP="003E5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>=n</m:t>
                </m:r>
                <m:r>
                  <w:rPr>
                    <w:rFonts w:ascii="Cambria Math"/>
                  </w:rPr>
                  <m:t>×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810E71" w14:paraId="08A1E98A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17795C" w14:textId="630F5796" w:rsidR="00810E71" w:rsidRPr="00810E71" w:rsidRDefault="00810E71" w:rsidP="00810E71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7740" w:type="dxa"/>
          </w:tcPr>
          <w:p w14:paraId="39979E55" w14:textId="3F7C7B1B" w:rsidR="00810E71" w:rsidRPr="004C0F34" w:rsidRDefault="004C0F34" w:rsidP="004C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/>
                  </w:rPr>
                  <m:t>=x</m:t>
                </m:r>
                <m:r>
                  <w:rPr>
                    <w:rFonts w:ascii="Cambria Math"/>
                  </w:rPr>
                  <m:t>×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a</m:t>
                    </m:r>
                  </m:e>
                </m:func>
                <m:r>
                  <w:rPr>
                    <w:rFonts w:ascii="Cambria Math"/>
                  </w:rPr>
                  <m:t>=x.1=x</m:t>
                </m:r>
              </m:oMath>
            </m:oMathPara>
          </w:p>
        </w:tc>
      </w:tr>
      <w:tr w:rsidR="00B362F6" w14:paraId="43FD515B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7FB0A2" w14:textId="2EA0ADAE" w:rsidR="00B362F6" w:rsidRPr="00810E71" w:rsidRDefault="00B362F6" w:rsidP="00B362F6">
            <w:pPr>
              <w:pStyle w:val="ListParagraph"/>
              <w:numPr>
                <w:ilvl w:val="0"/>
                <w:numId w:val="49"/>
              </w:numPr>
              <w:rPr>
                <w:b w:val="0"/>
              </w:rPr>
            </w:pPr>
          </w:p>
        </w:tc>
        <w:tc>
          <w:tcPr>
            <w:tcW w:w="7740" w:type="dxa"/>
          </w:tcPr>
          <w:p w14:paraId="21A7F8B7" w14:textId="6032780D" w:rsidR="00B362F6" w:rsidRPr="00257CAC" w:rsidRDefault="00257CAC" w:rsidP="0025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/>
                  </w:rPr>
                  <m:t>=x</m:t>
                </m:r>
              </m:oMath>
            </m:oMathPara>
          </w:p>
        </w:tc>
      </w:tr>
      <w:tr w:rsidR="00D740B8" w14:paraId="0229A578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1CA811" w14:textId="77777777" w:rsidR="00D740B8" w:rsidRPr="00810E71" w:rsidRDefault="00D740B8" w:rsidP="00B362F6">
            <w:pPr>
              <w:pStyle w:val="ListParagraph"/>
              <w:numPr>
                <w:ilvl w:val="0"/>
                <w:numId w:val="49"/>
              </w:numPr>
              <w:rPr>
                <w:b w:val="0"/>
              </w:rPr>
            </w:pPr>
          </w:p>
        </w:tc>
        <w:tc>
          <w:tcPr>
            <w:tcW w:w="7740" w:type="dxa"/>
          </w:tcPr>
          <w:p w14:paraId="146858F7" w14:textId="29DA3D9B" w:rsidR="00D740B8" w:rsidRPr="00D740B8" w:rsidRDefault="00D740B8" w:rsidP="00D7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b</m:t>
                    </m:r>
                  </m:e>
                </m:func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895221" w14:paraId="0DCF6263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790E46" w14:textId="77777777" w:rsidR="00895221" w:rsidRPr="00810E71" w:rsidRDefault="00895221" w:rsidP="00B362F6">
            <w:pPr>
              <w:pStyle w:val="ListParagraph"/>
              <w:numPr>
                <w:ilvl w:val="0"/>
                <w:numId w:val="49"/>
              </w:numPr>
              <w:rPr>
                <w:b w:val="0"/>
              </w:rPr>
            </w:pPr>
          </w:p>
        </w:tc>
        <w:tc>
          <w:tcPr>
            <w:tcW w:w="7740" w:type="dxa"/>
          </w:tcPr>
          <w:p w14:paraId="43256CE5" w14:textId="4B9E7704" w:rsidR="00895221" w:rsidRPr="008E60C5" w:rsidRDefault="008E60C5" w:rsidP="008E6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=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a</m:t>
                    </m:r>
                  </m:e>
                </m:func>
                <m:r>
                  <w:rPr>
                    <w:rFonts w:ascii="Cambria Math"/>
                  </w:rPr>
                  <m:t>×</m:t>
                </m:r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4184D5A2" w14:textId="084ED1DE" w:rsidR="00671588" w:rsidRPr="00671588" w:rsidRDefault="00671588" w:rsidP="00671588"/>
    <w:p w14:paraId="6BE8C8A3" w14:textId="035DDABC" w:rsidR="00A13C4D" w:rsidRPr="00A13C4D" w:rsidRDefault="00A13C4D" w:rsidP="00A13C4D"/>
    <w:p w14:paraId="71241629" w14:textId="77777777" w:rsidR="00B04A17" w:rsidRDefault="00B04A17" w:rsidP="00B04A17">
      <w:pPr>
        <w:pStyle w:val="Heading2"/>
      </w:pPr>
      <w:r>
        <w:lastRenderedPageBreak/>
        <w:t>Terminology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258"/>
        <w:gridCol w:w="1428"/>
        <w:gridCol w:w="2977"/>
      </w:tblGrid>
      <w:tr w:rsidR="00B04A17" w14:paraId="7337D32B" w14:textId="77777777" w:rsidTr="006E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07307D4" w14:textId="77777777" w:rsidR="00B04A17" w:rsidRDefault="00B04A17" w:rsidP="006E1FB8">
            <w:pPr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Term</w:t>
            </w:r>
          </w:p>
        </w:tc>
        <w:tc>
          <w:tcPr>
            <w:tcW w:w="1428" w:type="dxa"/>
          </w:tcPr>
          <w:p w14:paraId="27FFF6E8" w14:textId="77777777" w:rsidR="00B04A17" w:rsidRDefault="00B04A17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2977" w:type="dxa"/>
          </w:tcPr>
          <w:p w14:paraId="21AFE02D" w14:textId="77777777" w:rsidR="00B04A17" w:rsidRDefault="00B04A17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04A17" w14:paraId="0981A5C1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3FAD1AFF" w14:textId="77777777" w:rsidR="00B04A17" w:rsidRDefault="00B04A17" w:rsidP="006E1FB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Expression</w:t>
            </w:r>
          </w:p>
        </w:tc>
        <w:tc>
          <w:tcPr>
            <w:tcW w:w="1428" w:type="dxa"/>
          </w:tcPr>
          <w:p w14:paraId="6EF18492" w14:textId="77777777" w:rsidR="00B04A17" w:rsidRDefault="00B04A17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4x+3</m:t>
                </m:r>
              </m:oMath>
            </m:oMathPara>
          </w:p>
        </w:tc>
        <w:tc>
          <w:tcPr>
            <w:tcW w:w="2977" w:type="dxa"/>
          </w:tcPr>
          <w:p w14:paraId="4277D05F" w14:textId="77777777" w:rsidR="00B04A17" w:rsidRPr="00705FAD" w:rsidRDefault="00B04A17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80272" w14:paraId="76B7F957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8AFC23D" w14:textId="0175287F" w:rsidR="00980272" w:rsidRDefault="00980272" w:rsidP="009802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Term</w:t>
            </w:r>
          </w:p>
        </w:tc>
        <w:tc>
          <w:tcPr>
            <w:tcW w:w="1428" w:type="dxa"/>
          </w:tcPr>
          <w:p w14:paraId="29BB5828" w14:textId="562EB21D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</w:tc>
        <w:tc>
          <w:tcPr>
            <w:tcW w:w="2977" w:type="dxa"/>
          </w:tcPr>
          <w:p w14:paraId="1331C0A3" w14:textId="20152A5B" w:rsidR="00980272" w:rsidRPr="00705FAD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part of an expression. Note we highlighted the term 4x in the example</w:t>
            </w:r>
          </w:p>
        </w:tc>
      </w:tr>
      <w:tr w:rsidR="00980272" w14:paraId="0FD4BB9B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465F604E" w14:textId="670B9F20" w:rsidR="00980272" w:rsidRDefault="00980272" w:rsidP="009802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Coefficient</w:t>
            </w:r>
          </w:p>
        </w:tc>
        <w:tc>
          <w:tcPr>
            <w:tcW w:w="1428" w:type="dxa"/>
          </w:tcPr>
          <w:p w14:paraId="53FE763D" w14:textId="55D0A5A3" w:rsidR="00980272" w:rsidRP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</w:tc>
        <w:tc>
          <w:tcPr>
            <w:tcW w:w="2977" w:type="dxa"/>
          </w:tcPr>
          <w:p w14:paraId="640ADD32" w14:textId="697FD262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numberical multiplier in a term</w:t>
            </w:r>
          </w:p>
        </w:tc>
      </w:tr>
      <w:tr w:rsidR="00980272" w14:paraId="40549939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4DC09D67" w14:textId="77777777" w:rsidR="00980272" w:rsidRDefault="00980272" w:rsidP="00980272">
            <w:r>
              <w:t>Equation</w:t>
            </w:r>
          </w:p>
        </w:tc>
        <w:tc>
          <w:tcPr>
            <w:tcW w:w="1428" w:type="dxa"/>
          </w:tcPr>
          <w:p w14:paraId="71634C69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4x+3=2</m:t>
                </m:r>
              </m:oMath>
            </m:oMathPara>
          </w:p>
        </w:tc>
        <w:tc>
          <w:tcPr>
            <w:tcW w:w="2977" w:type="dxa"/>
          </w:tcPr>
          <w:p w14:paraId="097749BD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equation requires an equals sign</w:t>
            </w:r>
          </w:p>
        </w:tc>
      </w:tr>
      <w:tr w:rsidR="00980272" w14:paraId="455324A5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0886F714" w14:textId="77777777" w:rsidR="00980272" w:rsidRDefault="00980272" w:rsidP="00980272">
            <w:r>
              <w:t>Inequality</w:t>
            </w:r>
          </w:p>
        </w:tc>
        <w:tc>
          <w:tcPr>
            <w:tcW w:w="1428" w:type="dxa"/>
          </w:tcPr>
          <w:p w14:paraId="3CC165CD" w14:textId="77777777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x≤5</m:t>
                </m:r>
              </m:oMath>
            </m:oMathPara>
          </w:p>
        </w:tc>
        <w:tc>
          <w:tcPr>
            <w:tcW w:w="2977" w:type="dxa"/>
          </w:tcPr>
          <w:p w14:paraId="626B3167" w14:textId="77777777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980272" w14:paraId="38FF8F6E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21B19AD2" w14:textId="77777777" w:rsidR="00980272" w:rsidRDefault="00980272" w:rsidP="00980272">
            <w:r>
              <w:t>Formula</w:t>
            </w:r>
          </w:p>
        </w:tc>
        <w:tc>
          <w:tcPr>
            <w:tcW w:w="1428" w:type="dxa"/>
          </w:tcPr>
          <w:p w14:paraId="358D2BB4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03D261D3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272" w14:paraId="22B1CD1E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3F2E3625" w14:textId="77777777" w:rsidR="00980272" w:rsidRDefault="00980272" w:rsidP="00980272">
            <w:r>
              <w:t>Function</w:t>
            </w:r>
          </w:p>
        </w:tc>
        <w:tc>
          <w:tcPr>
            <w:tcW w:w="1428" w:type="dxa"/>
          </w:tcPr>
          <w:p w14:paraId="6ADFF258" w14:textId="77777777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2977" w:type="dxa"/>
          </w:tcPr>
          <w:p w14:paraId="2C61100F" w14:textId="77777777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272" w14:paraId="0A743760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A16BE2F" w14:textId="77777777" w:rsidR="00980272" w:rsidRDefault="00980272" w:rsidP="00980272">
            <w:r>
              <w:t>Function Value</w:t>
            </w:r>
          </w:p>
        </w:tc>
        <w:tc>
          <w:tcPr>
            <w:tcW w:w="1428" w:type="dxa"/>
          </w:tcPr>
          <w:p w14:paraId="758AD315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,f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977" w:type="dxa"/>
          </w:tcPr>
          <w:p w14:paraId="69D0CDCE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BCD821" w14:textId="45E35103" w:rsidR="00EC57A3" w:rsidRDefault="00EC57A3" w:rsidP="00015CDA">
      <w:pPr>
        <w:pStyle w:val="Heading2"/>
      </w:pPr>
    </w:p>
    <w:p w14:paraId="3EA20460" w14:textId="220707A4" w:rsidR="00BF4310" w:rsidRPr="00015CDA" w:rsidRDefault="00015CDA" w:rsidP="00015CDA">
      <w:pPr>
        <w:pStyle w:val="Heading2"/>
      </w:pPr>
      <w:r>
        <w:t>Symbols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258"/>
        <w:gridCol w:w="1428"/>
        <w:gridCol w:w="2977"/>
        <w:gridCol w:w="2358"/>
      </w:tblGrid>
      <w:tr w:rsidR="007C0527" w14:paraId="40E2D361" w14:textId="77777777" w:rsidTr="0063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0B6CF9C" w14:textId="4A56BFF3" w:rsidR="007C0527" w:rsidRDefault="00020549" w:rsidP="002B4EA4">
            <w:pPr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Symbol</w:t>
            </w:r>
          </w:p>
        </w:tc>
        <w:tc>
          <w:tcPr>
            <w:tcW w:w="1428" w:type="dxa"/>
          </w:tcPr>
          <w:p w14:paraId="504742BA" w14:textId="7B6E5293" w:rsidR="007C0527" w:rsidRDefault="00020549" w:rsidP="002B4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977" w:type="dxa"/>
          </w:tcPr>
          <w:p w14:paraId="58D7B61B" w14:textId="1F4A513A" w:rsidR="007C0527" w:rsidRDefault="00020549" w:rsidP="002B4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2358" w:type="dxa"/>
          </w:tcPr>
          <w:p w14:paraId="66721029" w14:textId="3ACF6CCE" w:rsidR="007C0527" w:rsidRDefault="00020549" w:rsidP="002B4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4B0" w14:paraId="24AFC6FA" w14:textId="77777777" w:rsidTr="006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54F0FFF" w14:textId="10C4F4FD" w:rsidR="00CA74B0" w:rsidRDefault="00980272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Cs w:val="0"/>
                        <w:i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1428" w:type="dxa"/>
          </w:tcPr>
          <w:p w14:paraId="152557DF" w14:textId="21ABB861" w:rsidR="00CA74B0" w:rsidRDefault="00CA74B0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977" w:type="dxa"/>
          </w:tcPr>
          <w:p w14:paraId="54A8BC42" w14:textId="2A1103E8" w:rsidR="00CA74B0" w:rsidRPr="00705FAD" w:rsidRDefault="00980272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2358" w:type="dxa"/>
          </w:tcPr>
          <w:p w14:paraId="684B1D4B" w14:textId="4E4176B3" w:rsidR="00CA74B0" w:rsidRDefault="000108DD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 consisting of the objects 1 and 2</w:t>
            </w:r>
          </w:p>
        </w:tc>
      </w:tr>
      <w:tr w:rsidR="0063586D" w14:paraId="761AD902" w14:textId="3F43E5E0" w:rsidTr="0063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7BEA848E" w14:textId="52ABFACC" w:rsidR="009324A8" w:rsidRDefault="007C0527" w:rsidP="002B4EA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428" w:type="dxa"/>
          </w:tcPr>
          <w:p w14:paraId="6EEC30D9" w14:textId="69D936F3" w:rsidR="009324A8" w:rsidRDefault="00D35EB1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 that</w:t>
            </w:r>
            <w:r w:rsidR="009324A8">
              <w:t xml:space="preserve"> </w:t>
            </w:r>
          </w:p>
        </w:tc>
        <w:tc>
          <w:tcPr>
            <w:tcW w:w="2977" w:type="dxa"/>
          </w:tcPr>
          <w:p w14:paraId="0C793F64" w14:textId="76E55C03" w:rsidR="009324A8" w:rsidRDefault="00980272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&lt;2 </m:t>
                    </m:r>
                  </m:e>
                </m:d>
              </m:oMath>
            </m:oMathPara>
          </w:p>
        </w:tc>
        <w:tc>
          <w:tcPr>
            <w:tcW w:w="2358" w:type="dxa"/>
          </w:tcPr>
          <w:p w14:paraId="2AD6A296" w14:textId="005879BE" w:rsidR="009324A8" w:rsidRDefault="00551C6E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set of all x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&lt;2</m:t>
              </m:r>
            </m:oMath>
          </w:p>
        </w:tc>
      </w:tr>
      <w:tr w:rsidR="0063586D" w14:paraId="335A2AC7" w14:textId="4414E1E9" w:rsidTr="006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7F041C61" w14:textId="69E40A1B" w:rsidR="009324A8" w:rsidRDefault="00F47414" w:rsidP="002B4EA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∃</m:t>
                </m:r>
              </m:oMath>
            </m:oMathPara>
          </w:p>
        </w:tc>
        <w:tc>
          <w:tcPr>
            <w:tcW w:w="1428" w:type="dxa"/>
          </w:tcPr>
          <w:p w14:paraId="5BC1C2C7" w14:textId="4B107AD7" w:rsidR="009324A8" w:rsidRDefault="008A6CE5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Existential qualifier (there exists)</w:t>
            </w:r>
          </w:p>
        </w:tc>
        <w:tc>
          <w:tcPr>
            <w:tcW w:w="2977" w:type="dxa"/>
          </w:tcPr>
          <w:p w14:paraId="669BB21A" w14:textId="70BED527" w:rsidR="009324A8" w:rsidRDefault="0062537E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∈Z |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2358" w:type="dxa"/>
          </w:tcPr>
          <w:p w14:paraId="702B7AF6" w14:textId="5DEF468E" w:rsidR="009324A8" w:rsidRDefault="00E25BFE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exists an integer x such that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=4</m:t>
              </m:r>
            </m:oMath>
            <w:r>
              <w:t xml:space="preserve"> </w:t>
            </w:r>
          </w:p>
        </w:tc>
      </w:tr>
      <w:tr w:rsidR="0063586D" w14:paraId="3A939720" w14:textId="6E774140" w:rsidTr="0063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2B838C1D" w14:textId="1433375F" w:rsidR="009324A8" w:rsidRDefault="00527F40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∀</m:t>
                </m:r>
              </m:oMath>
            </m:oMathPara>
          </w:p>
        </w:tc>
        <w:tc>
          <w:tcPr>
            <w:tcW w:w="1428" w:type="dxa"/>
          </w:tcPr>
          <w:p w14:paraId="70A30F6C" w14:textId="53B0182B" w:rsidR="009324A8" w:rsidRDefault="00527F40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Univeral qualifier (for all)</w:t>
            </w:r>
          </w:p>
        </w:tc>
        <w:tc>
          <w:tcPr>
            <w:tcW w:w="2977" w:type="dxa"/>
          </w:tcPr>
          <w:p w14:paraId="0CCA2EF8" w14:textId="1D61272B" w:rsidR="009324A8" w:rsidRDefault="00527F40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∈Z |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2358" w:type="dxa"/>
          </w:tcPr>
          <w:p w14:paraId="700F21B8" w14:textId="123ECDD6" w:rsidR="009324A8" w:rsidRDefault="00B047E6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all positive integers x,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≥0</m:t>
              </m:r>
            </m:oMath>
          </w:p>
        </w:tc>
      </w:tr>
      <w:tr w:rsidR="0063586D" w14:paraId="31904D6C" w14:textId="48D2D8EF" w:rsidTr="006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03E8F7B3" w14:textId="5A62E5C0" w:rsidR="009324A8" w:rsidRDefault="009324A8" w:rsidP="002B4E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</w:tcPr>
          <w:p w14:paraId="1B734E52" w14:textId="1F14D4CA" w:rsidR="009324A8" w:rsidRDefault="009324A8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B28C28A" w14:textId="77777777" w:rsidR="009324A8" w:rsidRDefault="009324A8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5BD9353E" w14:textId="77777777" w:rsidR="009324A8" w:rsidRDefault="009324A8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86D" w14:paraId="6C8F241E" w14:textId="008B6B36" w:rsidTr="0063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0A1411E7" w14:textId="7D33FB48" w:rsidR="009324A8" w:rsidRDefault="009324A8" w:rsidP="002B4E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</w:tcPr>
          <w:p w14:paraId="3EFF8B48" w14:textId="4E3BF84F" w:rsidR="009324A8" w:rsidRDefault="009324A8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1BC9663" w14:textId="77777777" w:rsidR="009324A8" w:rsidRDefault="009324A8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F9CA4FF" w14:textId="77777777" w:rsidR="009324A8" w:rsidRDefault="009324A8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86D" w14:paraId="6CDCEE87" w14:textId="2C5CAC5E" w:rsidTr="006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3EA96D42" w14:textId="6DB1D1FA" w:rsidR="009324A8" w:rsidRDefault="009324A8" w:rsidP="002B4E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</w:tcPr>
          <w:p w14:paraId="04D14F54" w14:textId="59D15782" w:rsidR="009324A8" w:rsidRDefault="009324A8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2B2FA631" w14:textId="77777777" w:rsidR="009324A8" w:rsidRDefault="009324A8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A4D525C" w14:textId="77777777" w:rsidR="009324A8" w:rsidRDefault="009324A8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86D" w14:paraId="36020878" w14:textId="2BA1DA32" w:rsidTr="0063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35A74A01" w14:textId="4F170173" w:rsidR="009324A8" w:rsidRDefault="009324A8" w:rsidP="002B4EA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</w:tcPr>
          <w:p w14:paraId="6DCEEA5E" w14:textId="77777777" w:rsidR="009324A8" w:rsidRDefault="009324A8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33B0871D" w14:textId="77777777" w:rsidR="009324A8" w:rsidRDefault="009324A8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B3C8B0C" w14:textId="77777777" w:rsidR="009324A8" w:rsidRDefault="009324A8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A038F1" w14:textId="0A01BAA1" w:rsidR="00A86CFC" w:rsidRPr="001B23BE" w:rsidRDefault="00A86CFC" w:rsidP="001B23BE"/>
    <w:sectPr w:rsidR="00A86CFC" w:rsidRPr="001B2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0A42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AC8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D6DE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165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8488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D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CD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D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15CD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15CDA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15CD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5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15CD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15CD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5CD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15CD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15CD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15CD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15CD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15CD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D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D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D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015CD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15CD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015CD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15CD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015CD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015CD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015CD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015CD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015C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CD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015CDA"/>
    <w:rPr>
      <w:b/>
    </w:rPr>
  </w:style>
  <w:style w:type="numbering" w:customStyle="1" w:styleId="KennysListStyles">
    <w:name w:val="KennysListStyles"/>
    <w:uiPriority w:val="99"/>
    <w:rsid w:val="00015CD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015CDA"/>
    <w:rPr>
      <w:b/>
    </w:rPr>
  </w:style>
  <w:style w:type="paragraph" w:customStyle="1" w:styleId="Answer">
    <w:name w:val="Answer"/>
    <w:basedOn w:val="Normal"/>
    <w:qFormat/>
    <w:rsid w:val="00015CDA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015CD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015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15CD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015CD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015CDA"/>
    <w:rPr>
      <w:smallCaps/>
    </w:rPr>
  </w:style>
  <w:style w:type="paragraph" w:customStyle="1" w:styleId="SourceCodeCaption">
    <w:name w:val="Source Code Caption"/>
    <w:basedOn w:val="Normal"/>
    <w:rsid w:val="00015CD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015CD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15CD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5CD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15CD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015CDA"/>
    <w:rPr>
      <w:b/>
      <w:smallCaps/>
    </w:rPr>
  </w:style>
  <w:style w:type="paragraph" w:customStyle="1" w:styleId="NumberedList">
    <w:name w:val="Numbered List"/>
    <w:basedOn w:val="Normal"/>
    <w:qFormat/>
    <w:rsid w:val="00015CD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015CD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015CD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015CDA"/>
  </w:style>
  <w:style w:type="paragraph" w:styleId="ListNumber">
    <w:name w:val="List Number"/>
    <w:basedOn w:val="Normal"/>
    <w:uiPriority w:val="99"/>
    <w:unhideWhenUsed/>
    <w:rsid w:val="00015CD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015CD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015CD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015CD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015CD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015C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15CD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015CD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015CD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15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CDA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15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CD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015CDA"/>
    <w:rPr>
      <w:smallCaps/>
    </w:rPr>
  </w:style>
  <w:style w:type="paragraph" w:customStyle="1" w:styleId="TableCellNormal">
    <w:name w:val="Table Cell Normal"/>
    <w:basedOn w:val="Normal"/>
    <w:qFormat/>
    <w:rsid w:val="00015CD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015CD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015CD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015CD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015CD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015CD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015CD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015CD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015CDA"/>
    <w:rPr>
      <w:i/>
      <w:iCs/>
    </w:rPr>
  </w:style>
  <w:style w:type="character" w:customStyle="1" w:styleId="CommandChar">
    <w:name w:val="Command Char"/>
    <w:basedOn w:val="DefaultParagraphFont"/>
    <w:link w:val="Command"/>
    <w:rsid w:val="00015CD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015CDA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015CD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015CD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015CD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015CD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015CD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015CDA"/>
    <w:pPr>
      <w:spacing w:after="0"/>
      <w:ind w:left="924" w:hanging="357"/>
    </w:pPr>
  </w:style>
  <w:style w:type="paragraph" w:customStyle="1" w:styleId="a">
    <w:name w:val="`"/>
    <w:basedOn w:val="Normal"/>
    <w:qFormat/>
    <w:rsid w:val="00015CD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015CD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015CD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015CD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015CDA"/>
    <w:rPr>
      <w:b/>
      <w:smallCaps/>
    </w:rPr>
  </w:style>
  <w:style w:type="table" w:customStyle="1" w:styleId="SimpleDefinition">
    <w:name w:val="SimpleDefinition"/>
    <w:basedOn w:val="TableNormal"/>
    <w:uiPriority w:val="99"/>
    <w:rsid w:val="00015CD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015CD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015CD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015CD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015CDA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015CD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015CD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015CD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015CDA"/>
    <w:rPr>
      <w:color w:val="4BACC6" w:themeColor="accent5"/>
    </w:rPr>
  </w:style>
  <w:style w:type="paragraph" w:customStyle="1" w:styleId="ToDoSection">
    <w:name w:val="ToDo Section"/>
    <w:basedOn w:val="Heading1"/>
    <w:qFormat/>
    <w:rsid w:val="00015CDA"/>
  </w:style>
  <w:style w:type="paragraph" w:customStyle="1" w:styleId="ToDoQuestionHeader">
    <w:name w:val="ToDo Question Header"/>
    <w:basedOn w:val="Question"/>
    <w:qFormat/>
    <w:rsid w:val="00015CDA"/>
  </w:style>
  <w:style w:type="paragraph" w:customStyle="1" w:styleId="ToDoDetails">
    <w:name w:val="ToDoDetails"/>
    <w:basedOn w:val="Normal"/>
    <w:qFormat/>
    <w:rsid w:val="00015CDA"/>
  </w:style>
  <w:style w:type="paragraph" w:customStyle="1" w:styleId="CodeExampleCode">
    <w:name w:val="Code Example Code"/>
    <w:basedOn w:val="Normal"/>
    <w:rsid w:val="00015CD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015CD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015CD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015CD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015CDA"/>
  </w:style>
  <w:style w:type="paragraph" w:customStyle="1" w:styleId="questionsubsection2">
    <w:name w:val="question sub section 2"/>
    <w:basedOn w:val="Heading4"/>
    <w:qFormat/>
    <w:rsid w:val="00015CDA"/>
  </w:style>
  <w:style w:type="paragraph" w:customStyle="1" w:styleId="ListBulletHeader2">
    <w:name w:val="List Bullet Header 2"/>
    <w:basedOn w:val="Normal"/>
    <w:next w:val="ListBullet"/>
    <w:qFormat/>
    <w:rsid w:val="00015CD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015CDA"/>
  </w:style>
  <w:style w:type="character" w:customStyle="1" w:styleId="CodeExampleHeadingChar">
    <w:name w:val="Code Example Heading Char"/>
    <w:basedOn w:val="DefaultParagraphFont"/>
    <w:link w:val="CodeExampleHeading"/>
    <w:rsid w:val="00015CD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015CDA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E91FD-4DFA-40AC-97FF-2CEB888E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13229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319</cp:revision>
  <dcterms:created xsi:type="dcterms:W3CDTF">2019-05-30T19:33:00Z</dcterms:created>
  <dcterms:modified xsi:type="dcterms:W3CDTF">2019-08-17T19:31:00Z</dcterms:modified>
</cp:coreProperties>
</file>