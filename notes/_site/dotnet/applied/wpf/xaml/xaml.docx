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E54DDA" w14:textId="5848AC08" w:rsidR="00941CA6" w:rsidRDefault="002807AA" w:rsidP="00C16257">
      <w:pPr>
        <w:pStyle w:val="DocumentTitle"/>
      </w:pPr>
      <w:bookmarkStart w:id="0" w:name="_Toc417464911"/>
      <w:bookmarkStart w:id="1" w:name="_GoBack"/>
      <w:bookmarkEnd w:id="1"/>
      <w:r>
        <w:t>XAML From the Ground up</w:t>
      </w:r>
    </w:p>
    <w:p w14:paraId="76FC921C" w14:textId="448C6479" w:rsidR="00C16257" w:rsidRDefault="00B32BB8" w:rsidP="00B32BB8">
      <w:pPr>
        <w:pStyle w:val="SubTitle"/>
      </w:pPr>
      <w:r>
        <w:t>Instantiating object graphs using XML</w:t>
      </w:r>
    </w:p>
    <w:p w14:paraId="58F742E8" w14:textId="1DE5918F" w:rsidR="009308CD" w:rsidRDefault="009308CD" w:rsidP="009308CD">
      <w:pPr>
        <w:pStyle w:val="ContainsHeader"/>
      </w:pPr>
      <w:r>
        <w:t xml:space="preserve">This document </w:t>
      </w:r>
      <w:r w:rsidR="00AF6A45">
        <w:t>covers</w:t>
      </w:r>
    </w:p>
    <w:p w14:paraId="7D23989A" w14:textId="1470E796" w:rsidR="006C7A76" w:rsidRDefault="006C7A76" w:rsidP="006C7A76">
      <w:pPr>
        <w:pStyle w:val="ContainsSection"/>
      </w:pPr>
      <w:r>
        <w:t>Instantiating object graphs using XML</w:t>
      </w:r>
    </w:p>
    <w:p w14:paraId="5DF46A4D" w14:textId="0102C1A8" w:rsidR="006C7A76" w:rsidRPr="006C7A76" w:rsidRDefault="00AD62F2" w:rsidP="006C7A76">
      <w:pPr>
        <w:pStyle w:val="ContainsSection"/>
      </w:pPr>
      <w:r>
        <w:t>Different Kinds of Element and Attribute</w:t>
      </w:r>
    </w:p>
    <w:p w14:paraId="0297157D" w14:textId="77777777" w:rsidR="006C7A76" w:rsidRPr="006C7A76" w:rsidRDefault="006C7A76" w:rsidP="006C7A76">
      <w:pPr>
        <w:pStyle w:val="ContainsEnd"/>
      </w:pPr>
    </w:p>
    <w:p w14:paraId="4529D28B" w14:textId="3576B54C" w:rsidR="000A4497" w:rsidRDefault="004B1A21" w:rsidP="000A4497">
      <w:pPr>
        <w:pStyle w:val="Intro"/>
      </w:pPr>
      <w:r>
        <w:t xml:space="preserve">XAML is an XML-based </w:t>
      </w:r>
      <w:r w:rsidR="006871DF">
        <w:t>declarative</w:t>
      </w:r>
      <w:r>
        <w:t xml:space="preserve"> </w:t>
      </w:r>
      <w:r w:rsidR="006871DF">
        <w:t xml:space="preserve">language </w:t>
      </w:r>
      <w:r w:rsidR="00C2609E">
        <w:t>which</w:t>
      </w:r>
      <w:r w:rsidR="00614006">
        <w:t xml:space="preserve"> provides a concise way to construct and </w:t>
      </w:r>
      <w:r w:rsidR="006D52FC">
        <w:t>initialise</w:t>
      </w:r>
      <w:r w:rsidR="00614006">
        <w:t xml:space="preserve"> object graphs.</w:t>
      </w:r>
      <w:r w:rsidR="008C022F">
        <w:t xml:space="preserve"> The </w:t>
      </w:r>
      <w:r w:rsidR="000E0269">
        <w:t>best-known</w:t>
      </w:r>
      <w:r w:rsidR="008C022F">
        <w:t xml:space="preserve"> use of XAML is to specify the logical tree of controls and other user interface elements that constitute a </w:t>
      </w:r>
      <w:r w:rsidR="008F353E">
        <w:t>user</w:t>
      </w:r>
      <w:r w:rsidR="008C022F">
        <w:t xml:space="preserve"> interface in WPF. </w:t>
      </w:r>
      <w:r w:rsidR="002B3991">
        <w:t xml:space="preserve">There is, however, no reason why XAML cannot be used to construct object graphs in other situations. In this introductory article I will show how to </w:t>
      </w:r>
      <w:r w:rsidR="00076982">
        <w:t>initialise</w:t>
      </w:r>
      <w:r w:rsidR="002B3991">
        <w:t xml:space="preserve"> object graphs in XAML.</w:t>
      </w:r>
      <w:r w:rsidR="00513544">
        <w:t xml:space="preserve"> </w:t>
      </w:r>
      <w:r w:rsidR="002B3991">
        <w:t xml:space="preserve">We will start from something very simple and gradually add in </w:t>
      </w:r>
      <w:r w:rsidR="00D94F1F">
        <w:t xml:space="preserve">more </w:t>
      </w:r>
      <w:r w:rsidR="00076982">
        <w:t xml:space="preserve"> complexity</w:t>
      </w:r>
      <w:r w:rsidR="00D94F1F">
        <w:t xml:space="preserve"> </w:t>
      </w:r>
      <w:r w:rsidR="0036535B">
        <w:t>to</w:t>
      </w:r>
      <w:r w:rsidR="000C6B43">
        <w:t xml:space="preserve"> show how XAML supports very </w:t>
      </w:r>
      <w:r w:rsidR="0036535B">
        <w:t>basic</w:t>
      </w:r>
      <w:r w:rsidR="000C6B43">
        <w:t xml:space="preserve"> </w:t>
      </w:r>
      <w:r w:rsidR="00DA2E5E">
        <w:t xml:space="preserve">use cases </w:t>
      </w:r>
      <w:r w:rsidR="000C6B43">
        <w:t>while also enabling more complex</w:t>
      </w:r>
      <w:r w:rsidR="00DA2E5E">
        <w:t xml:space="preserve"> scenarios</w:t>
      </w:r>
      <w:r w:rsidR="00780DE0">
        <w:t>.</w:t>
      </w:r>
    </w:p>
    <w:p w14:paraId="45895042" w14:textId="77777777" w:rsidR="00581AC2" w:rsidRDefault="00581AC2">
      <w:pPr>
        <w:rPr>
          <w:rFonts w:asciiTheme="majorHAnsi" w:eastAsiaTheme="majorEastAsia" w:hAnsiTheme="majorHAnsi" w:cstheme="majorBidi"/>
          <w:iCs/>
          <w:caps/>
          <w:color w:val="7076CC" w:themeColor="text2" w:themeTint="99"/>
          <w:szCs w:val="25"/>
        </w:rPr>
      </w:pPr>
      <w:r>
        <w:br w:type="page"/>
      </w:r>
    </w:p>
    <w:p w14:paraId="6BD067B9" w14:textId="63045E52" w:rsidR="00D94F1F" w:rsidRDefault="00082397" w:rsidP="000A4497">
      <w:pPr>
        <w:pStyle w:val="Heading4"/>
      </w:pPr>
      <w:r>
        <w:lastRenderedPageBreak/>
        <w:t>H</w:t>
      </w:r>
      <w:r w:rsidR="00865B7D">
        <w:t>ow to add a simple object to the object graph</w:t>
      </w:r>
    </w:p>
    <w:p w14:paraId="162FC7CE" w14:textId="47495FB1" w:rsidR="003B0C11" w:rsidRDefault="00464981" w:rsidP="00FF45C3">
      <w:pPr>
        <w:rPr>
          <w:lang w:eastAsia="fi-FI"/>
        </w:rPr>
      </w:pPr>
      <w:r>
        <w:rPr>
          <w:lang w:eastAsia="fi-FI"/>
        </w:rPr>
        <w:t xml:space="preserve">We </w:t>
      </w:r>
      <w:r w:rsidR="00715658">
        <w:rPr>
          <w:lang w:eastAsia="fi-FI"/>
        </w:rPr>
        <w:t>define</w:t>
      </w:r>
      <w:r>
        <w:rPr>
          <w:lang w:eastAsia="fi-FI"/>
        </w:rPr>
        <w:t xml:space="preserve"> </w:t>
      </w:r>
      <w:r w:rsidR="00715658">
        <w:rPr>
          <w:lang w:eastAsia="fi-FI"/>
        </w:rPr>
        <w:t xml:space="preserve">a </w:t>
      </w:r>
      <w:r w:rsidR="00A754BB">
        <w:rPr>
          <w:lang w:eastAsia="fi-FI"/>
        </w:rPr>
        <w:t>type</w:t>
      </w:r>
      <w:r w:rsidR="00EB66FF">
        <w:rPr>
          <w:lang w:eastAsia="fi-FI"/>
        </w:rPr>
        <w:t xml:space="preserve"> </w:t>
      </w:r>
      <w:r w:rsidR="00715658">
        <w:rPr>
          <w:lang w:eastAsia="fi-FI"/>
        </w:rPr>
        <w:t xml:space="preserve">that </w:t>
      </w:r>
      <w:r w:rsidR="00FF45C3">
        <w:rPr>
          <w:lang w:eastAsia="fi-FI"/>
        </w:rPr>
        <w:t xml:space="preserve">has </w:t>
      </w:r>
      <w:r w:rsidR="00715658">
        <w:rPr>
          <w:lang w:eastAsia="fi-FI"/>
        </w:rPr>
        <w:t>a single</w:t>
      </w:r>
      <w:r w:rsidR="00FF45C3">
        <w:rPr>
          <w:lang w:eastAsia="fi-FI"/>
        </w:rPr>
        <w:t xml:space="preserve"> </w:t>
      </w:r>
      <w:r w:rsidR="00A754BB">
        <w:rPr>
          <w:lang w:eastAsia="fi-FI"/>
        </w:rPr>
        <w:t xml:space="preserve">string </w:t>
      </w:r>
      <w:r w:rsidR="00FF45C3">
        <w:rPr>
          <w:lang w:eastAsia="fi-FI"/>
        </w:rPr>
        <w:t xml:space="preserve">property called </w:t>
      </w:r>
      <w:r w:rsidR="00FF45C3" w:rsidRPr="00ED34DD">
        <w:rPr>
          <w:rStyle w:val="SourceCodeChar"/>
        </w:rPr>
        <w:t>Id</w:t>
      </w:r>
      <w:r w:rsidR="00FF45C3">
        <w:rPr>
          <w:lang w:eastAsia="fi-FI"/>
        </w:rPr>
        <w:t>.</w:t>
      </w:r>
    </w:p>
    <w:bookmarkEnd w:id="0"/>
    <w:p w14:paraId="7E300220" w14:textId="461A59F9" w:rsidR="00DE1FB1" w:rsidRDefault="00DE1FB1" w:rsidP="00DE1FB1">
      <w:pPr>
        <w:pStyle w:val="Caption"/>
        <w:keepNext/>
      </w:pPr>
      <w:r>
        <w:t xml:space="preserve">Listing </w:t>
      </w:r>
      <w:r w:rsidR="007F4D98">
        <w:rPr>
          <w:noProof/>
        </w:rPr>
        <w:fldChar w:fldCharType="begin"/>
      </w:r>
      <w:r w:rsidR="007F4D98">
        <w:rPr>
          <w:noProof/>
        </w:rPr>
        <w:instrText xml:space="preserve"> SEQ Listing \* ARABIC </w:instrText>
      </w:r>
      <w:r w:rsidR="007F4D98">
        <w:rPr>
          <w:noProof/>
        </w:rPr>
        <w:fldChar w:fldCharType="separate"/>
      </w:r>
      <w:r w:rsidR="008D744A">
        <w:rPr>
          <w:noProof/>
        </w:rPr>
        <w:t>1</w:t>
      </w:r>
      <w:r w:rsidR="007F4D98">
        <w:rPr>
          <w:noProof/>
        </w:rPr>
        <w:fldChar w:fldCharType="end"/>
      </w:r>
      <w:r>
        <w:t>C</w:t>
      </w:r>
      <w:r w:rsidRPr="003A49EE">
        <w:t>#</w:t>
      </w:r>
      <w:r>
        <w:t xml:space="preserve"> </w:t>
      </w:r>
      <w:r w:rsidR="002609E9">
        <w:t xml:space="preserve">Option </w:t>
      </w:r>
      <w:r>
        <w:t>Type</w:t>
      </w:r>
    </w:p>
    <w:p w14:paraId="71AA07CB" w14:textId="77777777" w:rsidR="001F2651" w:rsidRPr="00CA04DC" w:rsidRDefault="001F2651" w:rsidP="00CA04DC">
      <w:pPr>
        <w:pStyle w:val="SourceCode"/>
      </w:pPr>
      <w:r w:rsidRPr="00CA04DC">
        <w:t>namespace Example1</w:t>
      </w:r>
    </w:p>
    <w:p w14:paraId="22F9E1D2" w14:textId="77777777" w:rsidR="001F2651" w:rsidRPr="00CA04DC" w:rsidRDefault="001F2651" w:rsidP="00CA04DC">
      <w:pPr>
        <w:pStyle w:val="SourceCode"/>
      </w:pPr>
      <w:r w:rsidRPr="00CA04DC">
        <w:t>{</w:t>
      </w:r>
    </w:p>
    <w:p w14:paraId="6758FE7E" w14:textId="77777777" w:rsidR="001F2651" w:rsidRPr="00CA04DC" w:rsidRDefault="001F2651" w:rsidP="00CA04DC">
      <w:pPr>
        <w:pStyle w:val="SourceCode"/>
      </w:pPr>
      <w:r w:rsidRPr="00CA04DC">
        <w:t xml:space="preserve">    public class Option</w:t>
      </w:r>
    </w:p>
    <w:p w14:paraId="5C28135E" w14:textId="77777777" w:rsidR="001F2651" w:rsidRPr="00CA04DC" w:rsidRDefault="001F2651" w:rsidP="00CA04DC">
      <w:pPr>
        <w:pStyle w:val="SourceCode"/>
      </w:pPr>
      <w:r w:rsidRPr="00CA04DC">
        <w:t xml:space="preserve">    {</w:t>
      </w:r>
    </w:p>
    <w:p w14:paraId="16C1C23C" w14:textId="1C642463" w:rsidR="001F2651" w:rsidRPr="00CA04DC" w:rsidRDefault="001F2651" w:rsidP="00CA04DC">
      <w:pPr>
        <w:pStyle w:val="SourceCode"/>
      </w:pPr>
      <w:r w:rsidRPr="00CA04DC">
        <w:t xml:space="preserve">        public string Id {get; set;}</w:t>
      </w:r>
    </w:p>
    <w:p w14:paraId="22452BB9" w14:textId="77777777" w:rsidR="001F2651" w:rsidRPr="00CA04DC" w:rsidRDefault="001F2651" w:rsidP="00CA04DC">
      <w:pPr>
        <w:pStyle w:val="SourceCode"/>
      </w:pPr>
      <w:r w:rsidRPr="00CA04DC">
        <w:t xml:space="preserve">    }</w:t>
      </w:r>
    </w:p>
    <w:p w14:paraId="5D97A302" w14:textId="375D4119" w:rsidR="00897263" w:rsidRPr="001F2651" w:rsidRDefault="001F2651" w:rsidP="001F2651">
      <w:pPr>
        <w:autoSpaceDE w:val="0"/>
        <w:autoSpaceDN w:val="0"/>
        <w:adjustRightInd w:val="0"/>
        <w:ind w:right="-720"/>
        <w:rPr>
          <w:rFonts w:ascii="CourierNewPSMT" w:eastAsia="Times New Roman" w:hAnsi="CourierNewPSMT" w:cs="CourierNewPSMT"/>
          <w:sz w:val="20"/>
          <w:szCs w:val="20"/>
        </w:rPr>
      </w:pPr>
      <w:r>
        <w:rPr>
          <w:rFonts w:ascii="CourierNewPSMT" w:eastAsia="Times New Roman" w:hAnsi="CourierNewPSMT" w:cs="CourierNewPSMT"/>
          <w:sz w:val="20"/>
          <w:szCs w:val="20"/>
        </w:rPr>
        <w:t>}</w:t>
      </w:r>
    </w:p>
    <w:p w14:paraId="6F630199" w14:textId="393A8A49" w:rsidR="000B1662" w:rsidRPr="00CA04DC" w:rsidRDefault="00E554B5" w:rsidP="00AD06CD">
      <w:pPr>
        <w:rPr>
          <w:rFonts w:ascii="Courier New" w:hAnsi="Courier New" w:cs="Consolas"/>
          <w:noProof/>
          <w:sz w:val="20"/>
          <w:szCs w:val="19"/>
        </w:rPr>
      </w:pPr>
      <w:r>
        <w:rPr>
          <w:lang w:eastAsia="fi-FI"/>
        </w:rPr>
        <w:t xml:space="preserve">We then use XAML to </w:t>
      </w:r>
      <w:r w:rsidR="00EB66FF">
        <w:rPr>
          <w:lang w:eastAsia="fi-FI"/>
        </w:rPr>
        <w:t xml:space="preserve">declare that we want to instantiate an instance of Option as the root of </w:t>
      </w:r>
      <w:r w:rsidR="00897263">
        <w:rPr>
          <w:lang w:eastAsia="fi-FI"/>
        </w:rPr>
        <w:t>an</w:t>
      </w:r>
      <w:r w:rsidR="00EB66FF">
        <w:rPr>
          <w:lang w:eastAsia="fi-FI"/>
        </w:rPr>
        <w:t xml:space="preserve"> object graph</w:t>
      </w:r>
      <w:r>
        <w:rPr>
          <w:lang w:eastAsia="fi-FI"/>
        </w:rPr>
        <w:t xml:space="preserve"> </w:t>
      </w:r>
      <w:r w:rsidR="000F37DC">
        <w:rPr>
          <w:lang w:eastAsia="fi-FI"/>
        </w:rPr>
        <w:t xml:space="preserve">and that we want to set the value of its </w:t>
      </w:r>
      <w:r w:rsidR="000F37DC" w:rsidRPr="000F37DC">
        <w:rPr>
          <w:rStyle w:val="SourceCodeChar"/>
        </w:rPr>
        <w:t>Id</w:t>
      </w:r>
      <w:r w:rsidR="000F37DC">
        <w:rPr>
          <w:lang w:eastAsia="fi-FI"/>
        </w:rPr>
        <w:t xml:space="preserve"> property to the string </w:t>
      </w:r>
      <w:r w:rsidR="000F37DC" w:rsidRPr="000F37DC">
        <w:rPr>
          <w:rStyle w:val="SourceCodeChar"/>
        </w:rPr>
        <w:t>“MyIdentity”</w:t>
      </w:r>
    </w:p>
    <w:p w14:paraId="7B4D0040" w14:textId="21D65A8F" w:rsidR="002609E9" w:rsidRDefault="002609E9" w:rsidP="002609E9">
      <w:pPr>
        <w:pStyle w:val="Caption"/>
        <w:keepNext/>
      </w:pPr>
      <w:r>
        <w:t xml:space="preserve">Listing </w:t>
      </w:r>
      <w:r w:rsidR="007F4D98">
        <w:rPr>
          <w:noProof/>
        </w:rPr>
        <w:fldChar w:fldCharType="begin"/>
      </w:r>
      <w:r w:rsidR="007F4D98">
        <w:rPr>
          <w:noProof/>
        </w:rPr>
        <w:instrText xml:space="preserve"> SEQ Listing \* ARABIC </w:instrText>
      </w:r>
      <w:r w:rsidR="007F4D98">
        <w:rPr>
          <w:noProof/>
        </w:rPr>
        <w:fldChar w:fldCharType="separate"/>
      </w:r>
      <w:r w:rsidR="008D744A">
        <w:rPr>
          <w:noProof/>
        </w:rPr>
        <w:t>2</w:t>
      </w:r>
      <w:r w:rsidR="007F4D98">
        <w:rPr>
          <w:noProof/>
        </w:rPr>
        <w:fldChar w:fldCharType="end"/>
      </w:r>
      <w:r>
        <w:t xml:space="preserve"> Declarative XAML</w:t>
      </w:r>
    </w:p>
    <w:p w14:paraId="5C08DA0B" w14:textId="69883E89" w:rsidR="009A021B" w:rsidRDefault="00A679B8" w:rsidP="002D3D49">
      <w:pPr>
        <w:pStyle w:val="FigureStyle"/>
      </w:pPr>
      <w:r w:rsidRPr="00A679B8">
        <w:rPr>
          <w:noProof/>
        </w:rPr>
        <w:drawing>
          <wp:inline distT="0" distB="0" distL="0" distR="0" wp14:anchorId="2AD404AF" wp14:editId="46CA943A">
            <wp:extent cx="5490210" cy="1130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90210" cy="1130300"/>
                    </a:xfrm>
                    <a:prstGeom prst="rect">
                      <a:avLst/>
                    </a:prstGeom>
                  </pic:spPr>
                </pic:pic>
              </a:graphicData>
            </a:graphic>
          </wp:inline>
        </w:drawing>
      </w:r>
    </w:p>
    <w:p w14:paraId="713E59EC" w14:textId="51175C9A" w:rsidR="00610F9D" w:rsidRDefault="00E51592" w:rsidP="00E554E6">
      <w:pPr>
        <w:rPr>
          <w:lang w:eastAsia="fi-FI"/>
        </w:rPr>
      </w:pPr>
      <w:r>
        <w:t>Finally,</w:t>
      </w:r>
      <w:r w:rsidR="0050500B">
        <w:t xml:space="preserve"> we </w:t>
      </w:r>
      <w:r w:rsidR="00DE4465">
        <w:t xml:space="preserve">use </w:t>
      </w:r>
      <w:r w:rsidR="00610F9D">
        <w:t xml:space="preserve">the </w:t>
      </w:r>
      <w:r w:rsidR="00610F9D" w:rsidRPr="00313A7D">
        <w:rPr>
          <w:rStyle w:val="SourceCodeStrongChar"/>
        </w:rPr>
        <w:t>XamlReader</w:t>
      </w:r>
      <w:r w:rsidR="000E2FA4">
        <w:rPr>
          <w:rStyle w:val="Strong"/>
        </w:rPr>
        <w:t xml:space="preserve"> </w:t>
      </w:r>
      <w:r w:rsidR="000E2FA4" w:rsidRPr="000E2FA4">
        <w:t>type</w:t>
      </w:r>
      <w:r w:rsidR="00610F9D">
        <w:t xml:space="preserve"> from the </w:t>
      </w:r>
      <w:r w:rsidR="00610F9D" w:rsidRPr="00313A7D">
        <w:rPr>
          <w:rStyle w:val="SourceCodeChar"/>
        </w:rPr>
        <w:t>System.Windows.Markup</w:t>
      </w:r>
      <w:r w:rsidR="00610F9D">
        <w:t xml:space="preserve"> namespace to parse our </w:t>
      </w:r>
      <w:r w:rsidR="006D1D39">
        <w:t>XAML</w:t>
      </w:r>
      <w:r w:rsidR="00D95DD6">
        <w:t xml:space="preserve"> and instantiate the object graph as declared.</w:t>
      </w:r>
      <w:r w:rsidR="00F41616">
        <w:t xml:space="preserve"> </w:t>
      </w:r>
    </w:p>
    <w:p w14:paraId="2C3E9235" w14:textId="7D2DE7A4" w:rsidR="00A95A55" w:rsidRDefault="00A95A55" w:rsidP="00A95A55">
      <w:pPr>
        <w:pStyle w:val="Caption"/>
        <w:keepNext/>
      </w:pPr>
      <w:r>
        <w:t xml:space="preserve">Listing </w:t>
      </w:r>
      <w:r w:rsidR="007F4D98">
        <w:rPr>
          <w:noProof/>
        </w:rPr>
        <w:fldChar w:fldCharType="begin"/>
      </w:r>
      <w:r w:rsidR="007F4D98">
        <w:rPr>
          <w:noProof/>
        </w:rPr>
        <w:instrText xml:space="preserve"> SEQ Listing \* ARABIC </w:instrText>
      </w:r>
      <w:r w:rsidR="007F4D98">
        <w:rPr>
          <w:noProof/>
        </w:rPr>
        <w:fldChar w:fldCharType="separate"/>
      </w:r>
      <w:r w:rsidR="008D744A">
        <w:rPr>
          <w:noProof/>
        </w:rPr>
        <w:t>3</w:t>
      </w:r>
      <w:r w:rsidR="007F4D98">
        <w:rPr>
          <w:noProof/>
        </w:rPr>
        <w:fldChar w:fldCharType="end"/>
      </w:r>
      <w:r>
        <w:t xml:space="preserve"> Parsing the XAML</w:t>
      </w:r>
    </w:p>
    <w:p w14:paraId="3497BCF7" w14:textId="77777777" w:rsidR="00DE4465" w:rsidRPr="00B3267A" w:rsidRDefault="00DE4465" w:rsidP="00B3267A">
      <w:pPr>
        <w:pStyle w:val="SourceCode"/>
      </w:pPr>
      <w:r w:rsidRPr="00B3267A">
        <w:t>private static void Main(string[] args)</w:t>
      </w:r>
    </w:p>
    <w:p w14:paraId="3C392A65" w14:textId="77777777" w:rsidR="00DE4465" w:rsidRPr="00B3267A" w:rsidRDefault="00DE4465" w:rsidP="00B3267A">
      <w:pPr>
        <w:pStyle w:val="SourceCode"/>
      </w:pPr>
      <w:r w:rsidRPr="00B3267A">
        <w:t>{</w:t>
      </w:r>
    </w:p>
    <w:p w14:paraId="781C3649" w14:textId="77777777" w:rsidR="00DE4465" w:rsidRPr="00B3267A" w:rsidRDefault="00DE4465" w:rsidP="00B3267A">
      <w:pPr>
        <w:pStyle w:val="SourceCode"/>
      </w:pPr>
      <w:r w:rsidRPr="00B3267A">
        <w:t xml:space="preserve">    using (var fs = new FileStream("./ObjectGraph.xaml",</w:t>
      </w:r>
    </w:p>
    <w:p w14:paraId="6D5B874D" w14:textId="77777777" w:rsidR="00DE4465" w:rsidRPr="00B3267A" w:rsidRDefault="00DE4465" w:rsidP="00B3267A">
      <w:pPr>
        <w:pStyle w:val="SourceCode"/>
      </w:pPr>
      <w:r w:rsidRPr="00B3267A">
        <w:t xml:space="preserve">        FileMode.Open, FileAccess.Read))</w:t>
      </w:r>
    </w:p>
    <w:p w14:paraId="6B628DAE" w14:textId="77777777" w:rsidR="00DE4465" w:rsidRPr="00B3267A" w:rsidRDefault="00DE4465" w:rsidP="00B3267A">
      <w:pPr>
        <w:pStyle w:val="SourceCode"/>
      </w:pPr>
      <w:r w:rsidRPr="00B3267A">
        <w:t xml:space="preserve">    {</w:t>
      </w:r>
    </w:p>
    <w:p w14:paraId="3EE23E07" w14:textId="77777777" w:rsidR="00DE4465" w:rsidRPr="00B3267A" w:rsidRDefault="00DE4465" w:rsidP="00B3267A">
      <w:pPr>
        <w:pStyle w:val="SourceCode"/>
      </w:pPr>
      <w:r w:rsidRPr="00B3267A">
        <w:t xml:space="preserve">        Option option = (Option) XamlReader.Load(fs);</w:t>
      </w:r>
    </w:p>
    <w:p w14:paraId="08726917" w14:textId="77777777" w:rsidR="00DE4465" w:rsidRPr="00B3267A" w:rsidRDefault="00DE4465" w:rsidP="00B3267A">
      <w:pPr>
        <w:pStyle w:val="SourceCode"/>
      </w:pPr>
      <w:r w:rsidRPr="00B3267A">
        <w:t xml:space="preserve">        Console.WriteLine(option.Id);</w:t>
      </w:r>
    </w:p>
    <w:p w14:paraId="283642F7" w14:textId="77777777" w:rsidR="00DE4465" w:rsidRPr="00B3267A" w:rsidRDefault="00DE4465" w:rsidP="00B3267A">
      <w:pPr>
        <w:pStyle w:val="SourceCode"/>
      </w:pPr>
      <w:r w:rsidRPr="00B3267A">
        <w:t xml:space="preserve">    }</w:t>
      </w:r>
    </w:p>
    <w:p w14:paraId="39DD3D1F" w14:textId="0E42ACE7" w:rsidR="00A95A55" w:rsidRDefault="00DE4465" w:rsidP="00AD6751">
      <w:pPr>
        <w:pStyle w:val="SourceCode"/>
      </w:pPr>
      <w:r w:rsidRPr="00B3267A">
        <w:t>}</w:t>
      </w:r>
    </w:p>
    <w:p w14:paraId="2EEFE359" w14:textId="65E9F1FB" w:rsidR="00BE1228" w:rsidRDefault="00BE1228" w:rsidP="00AD6751">
      <w:pPr>
        <w:pStyle w:val="SourceCode"/>
      </w:pPr>
    </w:p>
    <w:p w14:paraId="28B29424" w14:textId="4057C29F" w:rsidR="00BE1228" w:rsidRDefault="001A2765" w:rsidP="001A2765">
      <w:r>
        <w:t>Our runtime object graph is then as follows</w:t>
      </w:r>
    </w:p>
    <w:p w14:paraId="6A083316" w14:textId="4B24C01A" w:rsidR="00BE1228" w:rsidRDefault="00BE1228" w:rsidP="00F01CAD">
      <w:pPr>
        <w:pStyle w:val="Caption"/>
        <w:keepNext/>
      </w:pPr>
      <w:r>
        <w:lastRenderedPageBreak/>
        <w:t xml:space="preserve">Figure </w:t>
      </w:r>
      <w:r w:rsidR="007F4D98">
        <w:rPr>
          <w:noProof/>
        </w:rPr>
        <w:fldChar w:fldCharType="begin"/>
      </w:r>
      <w:r w:rsidR="007F4D98">
        <w:rPr>
          <w:noProof/>
        </w:rPr>
        <w:instrText xml:space="preserve"> SEQ Figure \* ARABIC </w:instrText>
      </w:r>
      <w:r w:rsidR="007F4D98">
        <w:rPr>
          <w:noProof/>
        </w:rPr>
        <w:fldChar w:fldCharType="separate"/>
      </w:r>
      <w:r w:rsidR="00854A66">
        <w:rPr>
          <w:noProof/>
        </w:rPr>
        <w:t>1</w:t>
      </w:r>
      <w:r w:rsidR="007F4D98">
        <w:rPr>
          <w:noProof/>
        </w:rPr>
        <w:fldChar w:fldCharType="end"/>
      </w:r>
      <w:r>
        <w:t xml:space="preserve"> Resulting Object Graph</w:t>
      </w:r>
    </w:p>
    <w:p w14:paraId="7F6FD2C8" w14:textId="48261B57" w:rsidR="00246C8E" w:rsidRPr="00AD6751" w:rsidRDefault="0001402E" w:rsidP="00F01CAD">
      <w:pPr>
        <w:pStyle w:val="FigureStyle"/>
        <w:jc w:val="left"/>
      </w:pPr>
      <w:r w:rsidRPr="00F01CAD">
        <w:rPr>
          <w:noProof/>
        </w:rPr>
        <w:drawing>
          <wp:inline distT="0" distB="0" distL="0" distR="0" wp14:anchorId="1E1B9EA6" wp14:editId="41B444FD">
            <wp:extent cx="1600200" cy="685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06456" cy="688481"/>
                    </a:xfrm>
                    <a:prstGeom prst="rect">
                      <a:avLst/>
                    </a:prstGeom>
                  </pic:spPr>
                </pic:pic>
              </a:graphicData>
            </a:graphic>
          </wp:inline>
        </w:drawing>
      </w:r>
      <w:r w:rsidR="00246C8E">
        <w:rPr>
          <w:lang w:eastAsia="fi-FI"/>
        </w:rPr>
        <w:br w:type="page"/>
      </w:r>
    </w:p>
    <w:p w14:paraId="41A56F15" w14:textId="204EEDFE" w:rsidR="00EA511F" w:rsidRPr="002150B9" w:rsidRDefault="00C67C23" w:rsidP="002150B9">
      <w:pPr>
        <w:pStyle w:val="Heading4"/>
        <w:rPr>
          <w:rFonts w:ascii="Courier New" w:hAnsi="Courier New" w:cs="Consolas"/>
          <w:noProof/>
          <w:color w:val="0000FF"/>
          <w:sz w:val="20"/>
          <w:szCs w:val="19"/>
          <w:shd w:val="clear" w:color="auto" w:fill="FFFFFF"/>
        </w:rPr>
      </w:pPr>
      <w:r>
        <w:rPr>
          <w:lang w:eastAsia="fi-FI"/>
        </w:rPr>
        <w:lastRenderedPageBreak/>
        <w:t>How to set non-string properties</w:t>
      </w:r>
      <w:r w:rsidR="00B31AD7">
        <w:rPr>
          <w:lang w:eastAsia="fi-FI"/>
        </w:rPr>
        <w:t xml:space="preserve"> via type converters</w:t>
      </w:r>
    </w:p>
    <w:p w14:paraId="79268F1D" w14:textId="635F77C4" w:rsidR="00306FF5" w:rsidRDefault="007B549E" w:rsidP="00E554E6">
      <w:r>
        <w:t xml:space="preserve">In the previous example our </w:t>
      </w:r>
      <w:r w:rsidR="00430AB5">
        <w:t xml:space="preserve">Id property was of type </w:t>
      </w:r>
      <w:r w:rsidR="00C67C23">
        <w:t>String,</w:t>
      </w:r>
      <w:r w:rsidR="00430AB5">
        <w:t xml:space="preserve"> so it was easy to see how a string </w:t>
      </w:r>
      <w:r w:rsidR="00367E23">
        <w:t>value</w:t>
      </w:r>
      <w:r w:rsidR="00430AB5">
        <w:t xml:space="preserve"> in the XAML could be used to set a </w:t>
      </w:r>
      <w:r w:rsidR="00F744EC">
        <w:t>string</w:t>
      </w:r>
      <w:r w:rsidR="00430AB5">
        <w:t xml:space="preserve"> property on the Option instance. What happens however if the </w:t>
      </w:r>
      <w:r w:rsidR="004645EA">
        <w:t xml:space="preserve">property is on </w:t>
      </w:r>
      <w:r w:rsidR="00F47F48">
        <w:t xml:space="preserve">a </w:t>
      </w:r>
      <w:r w:rsidR="004645EA">
        <w:t xml:space="preserve">non-string type? To highlight how this works we add </w:t>
      </w:r>
      <w:r w:rsidR="00F47F48">
        <w:t xml:space="preserve">a </w:t>
      </w:r>
      <w:r w:rsidR="0025433F">
        <w:t xml:space="preserve">double property called </w:t>
      </w:r>
      <w:r w:rsidR="0025433F" w:rsidRPr="00F47F48">
        <w:rPr>
          <w:rStyle w:val="SourceCodeChar"/>
        </w:rPr>
        <w:t>Strike</w:t>
      </w:r>
      <w:r w:rsidR="0025433F">
        <w:t xml:space="preserve"> to our Option type </w:t>
      </w:r>
    </w:p>
    <w:p w14:paraId="61CF6D93" w14:textId="77777777" w:rsidR="00A64E80" w:rsidRDefault="00A64E80" w:rsidP="00A64E80">
      <w:pPr>
        <w:pStyle w:val="SourceCode"/>
        <w:rPr>
          <w:color w:val="000000"/>
          <w:highlight w:val="white"/>
        </w:rPr>
      </w:pPr>
      <w:r>
        <w:rPr>
          <w:color w:val="000000"/>
          <w:highlight w:val="white"/>
        </w:rPr>
        <w:t xml:space="preserve">    </w:t>
      </w:r>
      <w:r>
        <w:rPr>
          <w:highlight w:val="white"/>
        </w:rPr>
        <w:t>public</w:t>
      </w:r>
      <w:r>
        <w:rPr>
          <w:color w:val="000000"/>
          <w:highlight w:val="white"/>
        </w:rPr>
        <w:t xml:space="preserve"> </w:t>
      </w:r>
      <w:r>
        <w:rPr>
          <w:highlight w:val="white"/>
        </w:rPr>
        <w:t>class</w:t>
      </w:r>
      <w:r>
        <w:rPr>
          <w:color w:val="000000"/>
          <w:highlight w:val="white"/>
        </w:rPr>
        <w:t xml:space="preserve"> </w:t>
      </w:r>
      <w:r w:rsidRPr="00AE0BF6">
        <w:rPr>
          <w:highlight w:val="white"/>
        </w:rPr>
        <w:t>Option</w:t>
      </w:r>
    </w:p>
    <w:p w14:paraId="6DAB9031" w14:textId="77777777" w:rsidR="00A64E80" w:rsidRDefault="00A64E80" w:rsidP="00A64E80">
      <w:pPr>
        <w:pStyle w:val="SourceCode"/>
        <w:rPr>
          <w:color w:val="000000"/>
          <w:highlight w:val="white"/>
        </w:rPr>
      </w:pPr>
      <w:r>
        <w:rPr>
          <w:color w:val="000000"/>
          <w:highlight w:val="white"/>
        </w:rPr>
        <w:t xml:space="preserve">    {</w:t>
      </w:r>
    </w:p>
    <w:p w14:paraId="69C7A84D" w14:textId="77777777" w:rsidR="00A64E80" w:rsidRDefault="00A64E80" w:rsidP="00A64E80">
      <w:pPr>
        <w:pStyle w:val="SourceCode"/>
        <w:rPr>
          <w:color w:val="000000"/>
          <w:highlight w:val="white"/>
        </w:rPr>
      </w:pPr>
      <w:r>
        <w:rPr>
          <w:color w:val="000000"/>
          <w:highlight w:val="white"/>
        </w:rPr>
        <w:t xml:space="preserve">        </w:t>
      </w:r>
      <w:r>
        <w:rPr>
          <w:highlight w:val="white"/>
        </w:rPr>
        <w:t>public</w:t>
      </w:r>
      <w:r>
        <w:rPr>
          <w:color w:val="000000"/>
          <w:highlight w:val="white"/>
        </w:rPr>
        <w:t xml:space="preserve"> </w:t>
      </w:r>
      <w:r>
        <w:rPr>
          <w:highlight w:val="white"/>
        </w:rPr>
        <w:t>string</w:t>
      </w:r>
      <w:r>
        <w:rPr>
          <w:color w:val="000000"/>
          <w:highlight w:val="white"/>
        </w:rPr>
        <w:t xml:space="preserve"> Id { </w:t>
      </w:r>
      <w:r>
        <w:rPr>
          <w:highlight w:val="white"/>
        </w:rPr>
        <w:t>get</w:t>
      </w:r>
      <w:r>
        <w:rPr>
          <w:color w:val="000000"/>
          <w:highlight w:val="white"/>
        </w:rPr>
        <w:t xml:space="preserve">; </w:t>
      </w:r>
      <w:r>
        <w:rPr>
          <w:highlight w:val="white"/>
        </w:rPr>
        <w:t>set</w:t>
      </w:r>
      <w:r>
        <w:rPr>
          <w:color w:val="000000"/>
          <w:highlight w:val="white"/>
        </w:rPr>
        <w:t>; }</w:t>
      </w:r>
    </w:p>
    <w:p w14:paraId="2B907F98" w14:textId="77777777" w:rsidR="00A64E80" w:rsidRDefault="00A64E80" w:rsidP="00A64E80">
      <w:pPr>
        <w:pStyle w:val="SourceCode"/>
        <w:rPr>
          <w:color w:val="000000"/>
          <w:highlight w:val="white"/>
        </w:rPr>
      </w:pPr>
      <w:r>
        <w:rPr>
          <w:color w:val="000000"/>
          <w:highlight w:val="white"/>
        </w:rPr>
        <w:t xml:space="preserve">        </w:t>
      </w:r>
      <w:r>
        <w:rPr>
          <w:highlight w:val="white"/>
        </w:rPr>
        <w:t>public</w:t>
      </w:r>
      <w:r>
        <w:rPr>
          <w:color w:val="000000"/>
          <w:highlight w:val="white"/>
        </w:rPr>
        <w:t xml:space="preserve"> </w:t>
      </w:r>
      <w:r w:rsidRPr="00663A0D">
        <w:rPr>
          <w:rStyle w:val="SourceCodeStrongChar"/>
          <w:highlight w:val="white"/>
        </w:rPr>
        <w:t>double</w:t>
      </w:r>
      <w:r>
        <w:rPr>
          <w:color w:val="000000"/>
          <w:highlight w:val="white"/>
        </w:rPr>
        <w:t xml:space="preserve"> </w:t>
      </w:r>
      <w:r w:rsidRPr="00005EE0">
        <w:rPr>
          <w:rStyle w:val="SourceCodeStrongChar"/>
          <w:highlight w:val="white"/>
        </w:rPr>
        <w:t>Strike</w:t>
      </w:r>
      <w:r>
        <w:rPr>
          <w:color w:val="000000"/>
          <w:highlight w:val="white"/>
        </w:rPr>
        <w:t xml:space="preserve"> { </w:t>
      </w:r>
      <w:r>
        <w:rPr>
          <w:highlight w:val="white"/>
        </w:rPr>
        <w:t>get</w:t>
      </w:r>
      <w:r>
        <w:rPr>
          <w:color w:val="000000"/>
          <w:highlight w:val="white"/>
        </w:rPr>
        <w:t xml:space="preserve">; </w:t>
      </w:r>
      <w:r>
        <w:rPr>
          <w:highlight w:val="white"/>
        </w:rPr>
        <w:t>set</w:t>
      </w:r>
      <w:r>
        <w:rPr>
          <w:color w:val="000000"/>
          <w:highlight w:val="white"/>
        </w:rPr>
        <w:t>; }</w:t>
      </w:r>
    </w:p>
    <w:p w14:paraId="7CA5174F" w14:textId="7DFE0E5F" w:rsidR="00235E0F" w:rsidRDefault="00A64E80" w:rsidP="00100330">
      <w:pPr>
        <w:pStyle w:val="SourceCode"/>
        <w:rPr>
          <w:color w:val="000000"/>
          <w:highlight w:val="white"/>
        </w:rPr>
      </w:pPr>
      <w:r>
        <w:rPr>
          <w:color w:val="000000"/>
          <w:highlight w:val="white"/>
        </w:rPr>
        <w:t xml:space="preserve">    }</w:t>
      </w:r>
    </w:p>
    <w:p w14:paraId="167A5663" w14:textId="77777777" w:rsidR="00100330" w:rsidRDefault="00100330" w:rsidP="00100330">
      <w:pPr>
        <w:pStyle w:val="SourceCode"/>
      </w:pPr>
    </w:p>
    <w:p w14:paraId="002B8E7C" w14:textId="48ECBC95" w:rsidR="00D93BA2" w:rsidRDefault="00962EAB" w:rsidP="00E554E6">
      <w:r>
        <w:t xml:space="preserve">Our Xaml then becomes </w:t>
      </w:r>
    </w:p>
    <w:p w14:paraId="61437190" w14:textId="77777777" w:rsidR="006D5BD6" w:rsidRDefault="006D5BD6" w:rsidP="006D5BD6">
      <w:pPr>
        <w:pStyle w:val="SourceCode"/>
      </w:pPr>
      <w:r>
        <w:rPr>
          <w:color w:val="0000FF"/>
        </w:rPr>
        <w:t>&lt;</w:t>
      </w:r>
      <w:r>
        <w:t>example1</w:t>
      </w:r>
      <w:r>
        <w:rPr>
          <w:color w:val="0000FF"/>
        </w:rPr>
        <w:t>:</w:t>
      </w:r>
      <w:r>
        <w:t>Option</w:t>
      </w:r>
      <w:r>
        <w:rPr>
          <w:color w:val="000000"/>
        </w:rPr>
        <w:t xml:space="preserve"> </w:t>
      </w:r>
    </w:p>
    <w:p w14:paraId="7368932A" w14:textId="77777777" w:rsidR="006D5BD6" w:rsidRPr="006D5BD6" w:rsidRDefault="006D5BD6" w:rsidP="006D5BD6">
      <w:pPr>
        <w:pStyle w:val="SourceCode"/>
      </w:pPr>
      <w:r>
        <w:rPr>
          <w:color w:val="000000"/>
        </w:rPr>
        <w:t xml:space="preserve"> </w:t>
      </w:r>
      <w:r>
        <w:rPr>
          <w:color w:val="FF0000"/>
        </w:rPr>
        <w:t xml:space="preserve"> </w:t>
      </w:r>
      <w:r w:rsidRPr="006D5BD6">
        <w:t xml:space="preserve">xmlns:example1="clr-namespace:Example2;assembly=Example2" </w:t>
      </w:r>
    </w:p>
    <w:p w14:paraId="0DE29F5B" w14:textId="77777777" w:rsidR="006D5BD6" w:rsidRPr="006D5BD6" w:rsidRDefault="006D5BD6" w:rsidP="006D5BD6">
      <w:pPr>
        <w:pStyle w:val="SourceCode"/>
      </w:pPr>
      <w:r w:rsidRPr="006D5BD6">
        <w:t xml:space="preserve">  Id="MyIdentity" </w:t>
      </w:r>
      <w:r w:rsidRPr="006D5BD6">
        <w:rPr>
          <w:rStyle w:val="SourceCodeStrongChar"/>
        </w:rPr>
        <w:t>Strike="0.5"</w:t>
      </w:r>
      <w:r w:rsidRPr="006D5BD6">
        <w:t>&gt;</w:t>
      </w:r>
    </w:p>
    <w:p w14:paraId="3D0B7386" w14:textId="50A86FEC" w:rsidR="00757066" w:rsidRDefault="006D5BD6" w:rsidP="00100330">
      <w:pPr>
        <w:pStyle w:val="SourceCode"/>
        <w:rPr>
          <w:color w:val="0000FF"/>
        </w:rPr>
      </w:pPr>
      <w:r>
        <w:rPr>
          <w:color w:val="0000FF"/>
        </w:rPr>
        <w:t>&lt;/</w:t>
      </w:r>
      <w:r>
        <w:t>example1</w:t>
      </w:r>
      <w:r>
        <w:rPr>
          <w:color w:val="0000FF"/>
        </w:rPr>
        <w:t>:</w:t>
      </w:r>
      <w:r>
        <w:t>Option</w:t>
      </w:r>
      <w:r>
        <w:rPr>
          <w:color w:val="0000FF"/>
        </w:rPr>
        <w:t>&gt;</w:t>
      </w:r>
    </w:p>
    <w:p w14:paraId="68DA8E9E" w14:textId="77777777" w:rsidR="00100330" w:rsidRDefault="00100330" w:rsidP="00100330">
      <w:pPr>
        <w:pStyle w:val="SourceCode"/>
      </w:pPr>
    </w:p>
    <w:p w14:paraId="462051C7" w14:textId="77777777" w:rsidR="00E242DA" w:rsidRDefault="00A67B73" w:rsidP="00E242DA">
      <w:r>
        <w:t xml:space="preserve">The XAML parser now needs to convert the string </w:t>
      </w:r>
      <w:r w:rsidRPr="00A67B73">
        <w:rPr>
          <w:rStyle w:val="SourceCodeChar"/>
        </w:rPr>
        <w:t>“0.5”</w:t>
      </w:r>
      <w:r>
        <w:t xml:space="preserve"> into the double </w:t>
      </w:r>
      <w:r w:rsidRPr="00A67B73">
        <w:rPr>
          <w:rStyle w:val="SourceCodeChar"/>
        </w:rPr>
        <w:t>0.5</w:t>
      </w:r>
      <w:r>
        <w:rPr>
          <w:rStyle w:val="SourceCodeChar"/>
        </w:rPr>
        <w:t xml:space="preserve">. </w:t>
      </w:r>
      <w:r w:rsidRPr="00A67B73">
        <w:t>It doe</w:t>
      </w:r>
      <w:r>
        <w:t xml:space="preserve">s this via </w:t>
      </w:r>
      <w:r w:rsidR="0023053E">
        <w:t xml:space="preserve">a subclass of the </w:t>
      </w:r>
      <w:r w:rsidR="0023053E" w:rsidRPr="00FA1DBC">
        <w:rPr>
          <w:rStyle w:val="Strong"/>
        </w:rPr>
        <w:t>TypeConverter</w:t>
      </w:r>
      <w:r w:rsidR="005462DD">
        <w:t>.</w:t>
      </w:r>
      <w:r w:rsidR="005462DD">
        <w:rPr>
          <w:rStyle w:val="Strong"/>
        </w:rPr>
        <w:t xml:space="preserve"> </w:t>
      </w:r>
      <w:r w:rsidR="00E242DA" w:rsidRPr="005462DD">
        <w:t>The</w:t>
      </w:r>
      <w:r w:rsidR="00E242DA">
        <w:t xml:space="preserve"> call sequence to instantiate and set our strike property is as follows. </w:t>
      </w:r>
    </w:p>
    <w:p w14:paraId="60EE081F" w14:textId="46A0E95F" w:rsidR="00E242DA" w:rsidRDefault="00E242DA" w:rsidP="00E242DA">
      <w:pPr>
        <w:pStyle w:val="CaptionSubtle"/>
      </w:pPr>
      <w:r>
        <w:t xml:space="preserve">Figure </w:t>
      </w:r>
      <w:r w:rsidR="007F4D98">
        <w:rPr>
          <w:noProof/>
        </w:rPr>
        <w:fldChar w:fldCharType="begin"/>
      </w:r>
      <w:r w:rsidR="007F4D98">
        <w:rPr>
          <w:noProof/>
        </w:rPr>
        <w:instrText xml:space="preserve"> SEQ Figure \* ARABIC </w:instrText>
      </w:r>
      <w:r w:rsidR="007F4D98">
        <w:rPr>
          <w:noProof/>
        </w:rPr>
        <w:fldChar w:fldCharType="separate"/>
      </w:r>
      <w:r w:rsidR="00854A66">
        <w:rPr>
          <w:noProof/>
        </w:rPr>
        <w:t>2</w:t>
      </w:r>
      <w:r w:rsidR="007F4D98">
        <w:rPr>
          <w:noProof/>
        </w:rPr>
        <w:fldChar w:fldCharType="end"/>
      </w:r>
      <w:r>
        <w:rPr>
          <w:noProof/>
        </w:rPr>
        <w:t xml:space="preserve"> </w:t>
      </w:r>
      <w:r w:rsidRPr="00020464">
        <w:t>Xaml Parsing with Type Conversion</w:t>
      </w:r>
    </w:p>
    <w:p w14:paraId="26BA7C62" w14:textId="27E4CBFD" w:rsidR="00E242DA" w:rsidRDefault="00854A66" w:rsidP="00F25AFF">
      <w:pPr>
        <w:pStyle w:val="FigureStyle"/>
      </w:pPr>
      <w:r w:rsidRPr="00854A66">
        <w:rPr>
          <w:noProof/>
        </w:rPr>
        <w:drawing>
          <wp:inline distT="0" distB="0" distL="0" distR="0" wp14:anchorId="0F7263F5" wp14:editId="32716693">
            <wp:extent cx="5270771" cy="1435174"/>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0771" cy="1435174"/>
                    </a:xfrm>
                    <a:prstGeom prst="rect">
                      <a:avLst/>
                    </a:prstGeom>
                  </pic:spPr>
                </pic:pic>
              </a:graphicData>
            </a:graphic>
          </wp:inline>
        </w:drawing>
      </w:r>
    </w:p>
    <w:p w14:paraId="4EFFC79E" w14:textId="3B63A951" w:rsidR="004956CA" w:rsidRDefault="00BF65CB" w:rsidP="0023053E">
      <w:r>
        <w:t>Our final object graph then looks as follows</w:t>
      </w:r>
    </w:p>
    <w:p w14:paraId="282872B9" w14:textId="3D9B94C8" w:rsidR="00641C98" w:rsidRDefault="00641C98" w:rsidP="00641C98">
      <w:pPr>
        <w:pStyle w:val="Caption"/>
        <w:keepNext/>
      </w:pPr>
      <w:r>
        <w:t xml:space="preserve">Figure </w:t>
      </w:r>
      <w:r w:rsidR="007F4D98">
        <w:rPr>
          <w:noProof/>
        </w:rPr>
        <w:fldChar w:fldCharType="begin"/>
      </w:r>
      <w:r w:rsidR="007F4D98">
        <w:rPr>
          <w:noProof/>
        </w:rPr>
        <w:instrText xml:space="preserve"> SEQ Figure \* ARABIC </w:instrText>
      </w:r>
      <w:r w:rsidR="007F4D98">
        <w:rPr>
          <w:noProof/>
        </w:rPr>
        <w:fldChar w:fldCharType="separate"/>
      </w:r>
      <w:r w:rsidR="00854A66">
        <w:rPr>
          <w:noProof/>
        </w:rPr>
        <w:t>3</w:t>
      </w:r>
      <w:r w:rsidR="007F4D98">
        <w:rPr>
          <w:noProof/>
        </w:rPr>
        <w:fldChar w:fldCharType="end"/>
      </w:r>
      <w:r>
        <w:t>Object Graph with Double Property</w:t>
      </w:r>
    </w:p>
    <w:p w14:paraId="79636350" w14:textId="4221B340" w:rsidR="009E430E" w:rsidRDefault="009E430E" w:rsidP="00F25AFF">
      <w:pPr>
        <w:pStyle w:val="FigureStyle"/>
      </w:pPr>
      <w:r w:rsidRPr="00F25AFF">
        <w:rPr>
          <w:noProof/>
        </w:rPr>
        <w:drawing>
          <wp:inline distT="0" distB="0" distL="0" distR="0" wp14:anchorId="21E68547" wp14:editId="75BF72D9">
            <wp:extent cx="1814513" cy="777649"/>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28523" cy="783653"/>
                    </a:xfrm>
                    <a:prstGeom prst="rect">
                      <a:avLst/>
                    </a:prstGeom>
                  </pic:spPr>
                </pic:pic>
              </a:graphicData>
            </a:graphic>
          </wp:inline>
        </w:drawing>
      </w:r>
    </w:p>
    <w:p w14:paraId="25275E78" w14:textId="2530605F" w:rsidR="00F25AFF" w:rsidRDefault="00F25AFF">
      <w:pPr>
        <w:spacing w:after="0" w:line="240" w:lineRule="auto"/>
        <w:rPr>
          <w:rStyle w:val="Strong"/>
        </w:rPr>
      </w:pPr>
      <w:r>
        <w:rPr>
          <w:rStyle w:val="Strong"/>
        </w:rPr>
        <w:br w:type="page"/>
      </w:r>
    </w:p>
    <w:p w14:paraId="4BEDD3CF" w14:textId="77777777" w:rsidR="00BF65CB" w:rsidRDefault="00BF65CB" w:rsidP="0023053E">
      <w:pPr>
        <w:rPr>
          <w:rStyle w:val="Strong"/>
        </w:rPr>
      </w:pPr>
    </w:p>
    <w:p w14:paraId="17F29BC7" w14:textId="77777777" w:rsidR="004956CA" w:rsidRDefault="004956CA" w:rsidP="004956CA">
      <w:pPr>
        <w:pStyle w:val="QuoteCallOutHeader"/>
      </w:pPr>
      <w:r>
        <w:t>ValueConverter versus TypeConverter</w:t>
      </w:r>
    </w:p>
    <w:p w14:paraId="78108283" w14:textId="768378E5" w:rsidR="004956CA" w:rsidRDefault="004956CA" w:rsidP="004956CA">
      <w:pPr>
        <w:pStyle w:val="QuoteCallOut"/>
      </w:pPr>
      <w:r>
        <w:t xml:space="preserve">It is important to distinguish the </w:t>
      </w:r>
      <w:r w:rsidRPr="005105C1">
        <w:rPr>
          <w:rStyle w:val="SourceCodeChar"/>
        </w:rPr>
        <w:t>System.Windows.Data.</w:t>
      </w:r>
      <w:r w:rsidRPr="00100330">
        <w:rPr>
          <w:rStyle w:val="SourceCodeChar"/>
        </w:rPr>
        <w:t>IValueConverter</w:t>
      </w:r>
      <w:r>
        <w:t xml:space="preserve"> interface from the </w:t>
      </w:r>
      <w:r w:rsidRPr="00B00C63">
        <w:rPr>
          <w:rStyle w:val="SourceCodeChar"/>
        </w:rPr>
        <w:t>Sytem.ComponentModel.</w:t>
      </w:r>
      <w:r w:rsidRPr="00100330">
        <w:rPr>
          <w:rStyle w:val="SourceCodeChar"/>
        </w:rPr>
        <w:t>TypeConverter</w:t>
      </w:r>
      <w:r>
        <w:t xml:space="preserve"> type. </w:t>
      </w:r>
      <w:r w:rsidR="00F65721">
        <w:t>I</w:t>
      </w:r>
      <w:r>
        <w:t xml:space="preserve">nstances of TypeConverter convert values to/from </w:t>
      </w:r>
      <w:r w:rsidR="00253972">
        <w:t>XAML strings.</w:t>
      </w:r>
      <w:r>
        <w:t xml:space="preserve"> Instance</w:t>
      </w:r>
      <w:r w:rsidR="00253972">
        <w:t>s</w:t>
      </w:r>
      <w:r>
        <w:t xml:space="preserve"> of the IValueConverter interface are used in data-bin</w:t>
      </w:r>
      <w:r w:rsidR="00AC18BE">
        <w:t>ding</w:t>
      </w:r>
      <w:r>
        <w:t xml:space="preserve"> scenarios to allow properties of differing types to be bound together.</w:t>
      </w:r>
    </w:p>
    <w:p w14:paraId="41BC0268" w14:textId="77777777" w:rsidR="004956CA" w:rsidRDefault="004956CA" w:rsidP="004956CA"/>
    <w:p w14:paraId="0AF13437" w14:textId="5B3DB82D" w:rsidR="001B2B0F" w:rsidRDefault="00B31AD7" w:rsidP="00CF4E6C">
      <w:pPr>
        <w:pStyle w:val="Heading4"/>
        <w:rPr>
          <w:lang w:eastAsia="fi-FI"/>
        </w:rPr>
      </w:pPr>
      <w:r>
        <w:rPr>
          <w:lang w:eastAsia="fi-FI"/>
        </w:rPr>
        <w:t xml:space="preserve">How to set complex </w:t>
      </w:r>
      <w:r w:rsidR="00E976DD">
        <w:rPr>
          <w:lang w:eastAsia="fi-FI"/>
        </w:rPr>
        <w:t>objects as property values</w:t>
      </w:r>
    </w:p>
    <w:p w14:paraId="558B05C6" w14:textId="6176F352" w:rsidR="009838F6" w:rsidRDefault="008D0F60" w:rsidP="00B15D4D">
      <w:pPr>
        <w:rPr>
          <w:lang w:eastAsia="fi-FI"/>
        </w:rPr>
      </w:pPr>
      <w:r>
        <w:rPr>
          <w:lang w:eastAsia="fi-FI"/>
        </w:rPr>
        <w:t xml:space="preserve">Setting simple </w:t>
      </w:r>
      <w:r w:rsidR="00D038EA">
        <w:rPr>
          <w:lang w:eastAsia="fi-FI"/>
        </w:rPr>
        <w:t xml:space="preserve">properties such as doubles from XAML can be achieved </w:t>
      </w:r>
      <w:r w:rsidR="00BA7329">
        <w:rPr>
          <w:lang w:eastAsia="fi-FI"/>
        </w:rPr>
        <w:t>easily</w:t>
      </w:r>
      <w:r w:rsidR="00D038EA">
        <w:rPr>
          <w:lang w:eastAsia="fi-FI"/>
        </w:rPr>
        <w:t xml:space="preserve"> via instances of </w:t>
      </w:r>
      <w:r w:rsidR="00BA7329">
        <w:rPr>
          <w:lang w:eastAsia="fi-FI"/>
        </w:rPr>
        <w:t xml:space="preserve">TypeConverter as described in the previous section. Consider the scenario where the </w:t>
      </w:r>
      <w:r w:rsidR="00F9403E">
        <w:rPr>
          <w:lang w:eastAsia="fi-FI"/>
        </w:rPr>
        <w:t>property we want to set is of a complex type consist</w:t>
      </w:r>
      <w:r w:rsidR="00B15D4D">
        <w:rPr>
          <w:lang w:eastAsia="fi-FI"/>
        </w:rPr>
        <w:t>ing</w:t>
      </w:r>
      <w:r w:rsidR="00F9403E">
        <w:rPr>
          <w:lang w:eastAsia="fi-FI"/>
        </w:rPr>
        <w:t xml:space="preserve"> of multiple public properties </w:t>
      </w:r>
      <w:r w:rsidR="00B15D4D">
        <w:rPr>
          <w:lang w:eastAsia="fi-FI"/>
        </w:rPr>
        <w:t>which need to be set. To show how this works</w:t>
      </w:r>
      <w:r w:rsidR="00F9403E">
        <w:rPr>
          <w:lang w:eastAsia="fi-FI"/>
        </w:rPr>
        <w:t xml:space="preserve"> </w:t>
      </w:r>
      <w:r w:rsidR="00EC7088">
        <w:rPr>
          <w:lang w:eastAsia="fi-FI"/>
        </w:rPr>
        <w:t>let</w:t>
      </w:r>
      <w:r w:rsidR="007E099C">
        <w:rPr>
          <w:lang w:eastAsia="fi-FI"/>
        </w:rPr>
        <w:t xml:space="preserve"> us</w:t>
      </w:r>
      <w:r w:rsidR="00EC7088">
        <w:rPr>
          <w:lang w:eastAsia="fi-FI"/>
        </w:rPr>
        <w:t xml:space="preserve"> add a new non-primitive property to our Option</w:t>
      </w:r>
      <w:r w:rsidR="004B5B2A">
        <w:rPr>
          <w:lang w:eastAsia="fi-FI"/>
        </w:rPr>
        <w:t xml:space="preserve"> type</w:t>
      </w:r>
      <w:r w:rsidR="00EC7088">
        <w:rPr>
          <w:lang w:eastAsia="fi-FI"/>
        </w:rPr>
        <w:t xml:space="preserve"> </w:t>
      </w:r>
      <w:r w:rsidR="00D60A56">
        <w:rPr>
          <w:lang w:eastAsia="fi-FI"/>
        </w:rPr>
        <w:t xml:space="preserve">called </w:t>
      </w:r>
      <w:r w:rsidR="00EC7088" w:rsidRPr="007E099C">
        <w:rPr>
          <w:rStyle w:val="SourceCodeChar"/>
        </w:rPr>
        <w:t>Expiry</w:t>
      </w:r>
      <w:r w:rsidR="00EC7088">
        <w:rPr>
          <w:rStyle w:val="FieldChar"/>
        </w:rPr>
        <w:t xml:space="preserve"> </w:t>
      </w:r>
      <w:r w:rsidR="00EC7088">
        <w:rPr>
          <w:lang w:eastAsia="fi-FI"/>
        </w:rPr>
        <w:t xml:space="preserve">of type </w:t>
      </w:r>
      <w:r w:rsidR="00EC7088" w:rsidRPr="007E099C">
        <w:rPr>
          <w:rStyle w:val="SourceCodeChar"/>
        </w:rPr>
        <w:t>Expiry</w:t>
      </w:r>
      <w:r w:rsidR="00D60A56">
        <w:rPr>
          <w:lang w:eastAsia="fi-FI"/>
        </w:rPr>
        <w:t xml:space="preserve">. </w:t>
      </w:r>
      <w:r w:rsidR="00EC7088">
        <w:rPr>
          <w:lang w:eastAsia="fi-FI"/>
        </w:rPr>
        <w:t xml:space="preserve">The </w:t>
      </w:r>
      <w:r w:rsidR="00D60A56">
        <w:rPr>
          <w:lang w:eastAsia="fi-FI"/>
        </w:rPr>
        <w:t>Expiry</w:t>
      </w:r>
      <w:r w:rsidR="00EC7088">
        <w:rPr>
          <w:lang w:eastAsia="fi-FI"/>
        </w:rPr>
        <w:t xml:space="preserve"> type defines a simple single integer prop</w:t>
      </w:r>
      <w:r w:rsidR="002833CE">
        <w:rPr>
          <w:lang w:eastAsia="fi-FI"/>
        </w:rPr>
        <w:t xml:space="preserve">erty called </w:t>
      </w:r>
      <w:r w:rsidR="002833CE" w:rsidRPr="00192580">
        <w:t>Days</w:t>
      </w:r>
      <w:r w:rsidR="002833CE">
        <w:rPr>
          <w:lang w:eastAsia="fi-FI"/>
        </w:rPr>
        <w:t>.</w:t>
      </w:r>
    </w:p>
    <w:p w14:paraId="058D674F" w14:textId="77777777" w:rsidR="009838F6" w:rsidRDefault="009838F6" w:rsidP="00A61730">
      <w:pPr>
        <w:pStyle w:val="SourceCode"/>
      </w:pPr>
      <w:r>
        <w:rPr>
          <w:color w:val="000000"/>
        </w:rPr>
        <w:t xml:space="preserve">    </w:t>
      </w:r>
      <w:r>
        <w:t>public</w:t>
      </w:r>
      <w:r>
        <w:rPr>
          <w:color w:val="000000"/>
        </w:rPr>
        <w:t xml:space="preserve"> </w:t>
      </w:r>
      <w:r>
        <w:t>class</w:t>
      </w:r>
      <w:r>
        <w:rPr>
          <w:color w:val="000000"/>
        </w:rPr>
        <w:t xml:space="preserve"> </w:t>
      </w:r>
      <w:r w:rsidRPr="00A61730">
        <w:t>Option</w:t>
      </w:r>
    </w:p>
    <w:p w14:paraId="1CC0F8D9" w14:textId="77777777" w:rsidR="009838F6" w:rsidRDefault="009838F6" w:rsidP="00A61730">
      <w:pPr>
        <w:pStyle w:val="SourceCode"/>
        <w:rPr>
          <w:color w:val="000000"/>
        </w:rPr>
      </w:pPr>
      <w:r>
        <w:rPr>
          <w:color w:val="000000"/>
        </w:rPr>
        <w:t xml:space="preserve">    {</w:t>
      </w:r>
    </w:p>
    <w:p w14:paraId="32176AAF" w14:textId="77777777" w:rsidR="009838F6" w:rsidRDefault="009838F6" w:rsidP="00A61730">
      <w:pPr>
        <w:pStyle w:val="SourceCode"/>
      </w:pPr>
      <w:r>
        <w:rPr>
          <w:color w:val="000000"/>
        </w:rPr>
        <w:t xml:space="preserve">        </w:t>
      </w:r>
      <w:r>
        <w:t>public</w:t>
      </w:r>
      <w:r>
        <w:rPr>
          <w:color w:val="000000"/>
        </w:rPr>
        <w:t xml:space="preserve"> </w:t>
      </w:r>
      <w:r>
        <w:t>string</w:t>
      </w:r>
      <w:r>
        <w:rPr>
          <w:color w:val="000000"/>
        </w:rPr>
        <w:t xml:space="preserve"> Id { </w:t>
      </w:r>
      <w:r>
        <w:t>get</w:t>
      </w:r>
      <w:r>
        <w:rPr>
          <w:color w:val="000000"/>
        </w:rPr>
        <w:t xml:space="preserve">; </w:t>
      </w:r>
      <w:r>
        <w:t>set</w:t>
      </w:r>
      <w:r>
        <w:rPr>
          <w:color w:val="000000"/>
        </w:rPr>
        <w:t>; }</w:t>
      </w:r>
    </w:p>
    <w:p w14:paraId="47648AD9" w14:textId="77777777" w:rsidR="009838F6" w:rsidRDefault="009838F6" w:rsidP="00A61730">
      <w:pPr>
        <w:pStyle w:val="SourceCode"/>
        <w:rPr>
          <w:color w:val="000000"/>
        </w:rPr>
      </w:pPr>
    </w:p>
    <w:p w14:paraId="772F8769" w14:textId="77777777" w:rsidR="009838F6" w:rsidRDefault="009838F6" w:rsidP="00A61730">
      <w:pPr>
        <w:pStyle w:val="SourceCode"/>
      </w:pPr>
      <w:r>
        <w:rPr>
          <w:color w:val="000000"/>
        </w:rPr>
        <w:t xml:space="preserve">        </w:t>
      </w:r>
      <w:r>
        <w:t>public</w:t>
      </w:r>
      <w:r>
        <w:rPr>
          <w:color w:val="000000"/>
        </w:rPr>
        <w:t xml:space="preserve"> </w:t>
      </w:r>
      <w:r>
        <w:t>double</w:t>
      </w:r>
      <w:r>
        <w:rPr>
          <w:color w:val="000000"/>
        </w:rPr>
        <w:t xml:space="preserve"> Strike { </w:t>
      </w:r>
      <w:r>
        <w:t>get</w:t>
      </w:r>
      <w:r>
        <w:rPr>
          <w:color w:val="000000"/>
        </w:rPr>
        <w:t xml:space="preserve">; </w:t>
      </w:r>
      <w:r>
        <w:t>set</w:t>
      </w:r>
      <w:r>
        <w:rPr>
          <w:color w:val="000000"/>
        </w:rPr>
        <w:t>; }</w:t>
      </w:r>
    </w:p>
    <w:p w14:paraId="756ACC84" w14:textId="77777777" w:rsidR="009838F6" w:rsidRDefault="009838F6" w:rsidP="00A61730">
      <w:pPr>
        <w:pStyle w:val="SourceCode"/>
        <w:rPr>
          <w:color w:val="000000"/>
        </w:rPr>
      </w:pPr>
    </w:p>
    <w:p w14:paraId="1D34CA15" w14:textId="6A11E48A" w:rsidR="009838F6" w:rsidRDefault="009838F6" w:rsidP="00A61730">
      <w:pPr>
        <w:pStyle w:val="SourceCodeStrong"/>
      </w:pPr>
      <w:r>
        <w:t xml:space="preserve">        public </w:t>
      </w:r>
      <w:r w:rsidRPr="00A61730">
        <w:t>Expiry</w:t>
      </w:r>
      <w:r>
        <w:t xml:space="preserve"> Expiry { get; set; }</w:t>
      </w:r>
    </w:p>
    <w:p w14:paraId="0D395149" w14:textId="77777777" w:rsidR="009838F6" w:rsidRDefault="009838F6" w:rsidP="00A61730">
      <w:pPr>
        <w:pStyle w:val="SourceCode"/>
        <w:rPr>
          <w:color w:val="000000"/>
        </w:rPr>
      </w:pPr>
      <w:r>
        <w:rPr>
          <w:color w:val="000000"/>
        </w:rPr>
        <w:t xml:space="preserve">    }</w:t>
      </w:r>
    </w:p>
    <w:p w14:paraId="6AF02633" w14:textId="77777777" w:rsidR="009838F6" w:rsidRDefault="009838F6" w:rsidP="00A61730">
      <w:pPr>
        <w:pStyle w:val="SourceCode"/>
        <w:rPr>
          <w:color w:val="000000"/>
        </w:rPr>
      </w:pPr>
    </w:p>
    <w:p w14:paraId="19F653B6" w14:textId="77777777" w:rsidR="009838F6" w:rsidRDefault="009838F6" w:rsidP="00A61730">
      <w:pPr>
        <w:pStyle w:val="SourceCodeStrong"/>
      </w:pPr>
      <w:r>
        <w:rPr>
          <w:color w:val="000000"/>
        </w:rPr>
        <w:t xml:space="preserve">    </w:t>
      </w:r>
      <w:r>
        <w:t>public</w:t>
      </w:r>
      <w:r>
        <w:rPr>
          <w:color w:val="000000"/>
        </w:rPr>
        <w:t xml:space="preserve"> </w:t>
      </w:r>
      <w:r>
        <w:t>class</w:t>
      </w:r>
      <w:r>
        <w:rPr>
          <w:color w:val="000000"/>
        </w:rPr>
        <w:t xml:space="preserve"> </w:t>
      </w:r>
      <w:r w:rsidRPr="00A61730">
        <w:t>Expiry</w:t>
      </w:r>
    </w:p>
    <w:p w14:paraId="19F63739" w14:textId="77777777" w:rsidR="009838F6" w:rsidRDefault="009838F6" w:rsidP="00A61730">
      <w:pPr>
        <w:pStyle w:val="SourceCodeStrong"/>
        <w:rPr>
          <w:color w:val="000000"/>
        </w:rPr>
      </w:pPr>
      <w:r>
        <w:rPr>
          <w:color w:val="000000"/>
        </w:rPr>
        <w:t xml:space="preserve">    {</w:t>
      </w:r>
    </w:p>
    <w:p w14:paraId="15B151D6" w14:textId="77777777" w:rsidR="009838F6" w:rsidRDefault="009838F6" w:rsidP="00A61730">
      <w:pPr>
        <w:pStyle w:val="SourceCodeStrong"/>
      </w:pPr>
      <w:r>
        <w:rPr>
          <w:color w:val="000000"/>
        </w:rPr>
        <w:t xml:space="preserve">        </w:t>
      </w:r>
      <w:r>
        <w:t>public</w:t>
      </w:r>
      <w:r>
        <w:rPr>
          <w:color w:val="000000"/>
        </w:rPr>
        <w:t xml:space="preserve"> </w:t>
      </w:r>
      <w:r>
        <w:t>int</w:t>
      </w:r>
      <w:r>
        <w:rPr>
          <w:color w:val="000000"/>
        </w:rPr>
        <w:t xml:space="preserve"> Days { </w:t>
      </w:r>
      <w:r>
        <w:t>get</w:t>
      </w:r>
      <w:r>
        <w:rPr>
          <w:color w:val="000000"/>
        </w:rPr>
        <w:t xml:space="preserve">; </w:t>
      </w:r>
      <w:r>
        <w:t>set</w:t>
      </w:r>
      <w:r>
        <w:rPr>
          <w:color w:val="000000"/>
        </w:rPr>
        <w:t>; }</w:t>
      </w:r>
    </w:p>
    <w:p w14:paraId="0D06540B" w14:textId="35A8B0D9" w:rsidR="00856381" w:rsidRDefault="009838F6" w:rsidP="00A61730">
      <w:pPr>
        <w:pStyle w:val="SourceCodeStrong"/>
        <w:rPr>
          <w:color w:val="000000"/>
        </w:rPr>
      </w:pPr>
      <w:r>
        <w:rPr>
          <w:color w:val="000000"/>
        </w:rPr>
        <w:t xml:space="preserve">    }</w:t>
      </w:r>
    </w:p>
    <w:p w14:paraId="46D2D8C0" w14:textId="77777777" w:rsidR="00856381" w:rsidRDefault="00856381" w:rsidP="00856381">
      <w:pPr>
        <w:pStyle w:val="SourceCode"/>
        <w:rPr>
          <w:color w:val="000000"/>
        </w:rPr>
      </w:pPr>
    </w:p>
    <w:p w14:paraId="2AB2C8A1" w14:textId="643174C7" w:rsidR="00930D2B" w:rsidRDefault="00856381" w:rsidP="00A5188F">
      <w:pPr>
        <w:pStyle w:val="SourceCode"/>
      </w:pPr>
      <w:r>
        <w:rPr>
          <w:color w:val="000000"/>
        </w:rPr>
        <w:t xml:space="preserve">  </w:t>
      </w:r>
    </w:p>
    <w:p w14:paraId="54DA2D5A" w14:textId="47B6C7F2" w:rsidR="00523672" w:rsidRDefault="00930D2B" w:rsidP="00523672">
      <w:pPr>
        <w:rPr>
          <w:rStyle w:val="Strong"/>
        </w:rPr>
      </w:pPr>
      <w:r>
        <w:rPr>
          <w:lang w:eastAsia="fi-FI"/>
        </w:rPr>
        <w:t xml:space="preserve">The way that XAML supports this is </w:t>
      </w:r>
      <w:r w:rsidR="00523672">
        <w:rPr>
          <w:lang w:eastAsia="fi-FI"/>
        </w:rPr>
        <w:t xml:space="preserve">via </w:t>
      </w:r>
      <w:r w:rsidRPr="007035F4">
        <w:rPr>
          <w:rStyle w:val="Strong"/>
        </w:rPr>
        <w:t>property element</w:t>
      </w:r>
      <w:r w:rsidR="00523672">
        <w:rPr>
          <w:rStyle w:val="Strong"/>
        </w:rPr>
        <w:t xml:space="preserve">s. </w:t>
      </w:r>
      <w:r w:rsidR="00523672" w:rsidRPr="00523672">
        <w:t>Prop</w:t>
      </w:r>
      <w:r w:rsidR="00523672">
        <w:t xml:space="preserve">erty elements </w:t>
      </w:r>
      <w:r w:rsidR="00D13B38">
        <w:t xml:space="preserve">are child elements that specify how to populate a property of an object element. </w:t>
      </w:r>
      <w:r w:rsidR="009A4BED">
        <w:t>The following XAML shows how this works</w:t>
      </w:r>
    </w:p>
    <w:p w14:paraId="6487A42B" w14:textId="2E04870A" w:rsidR="00786DC5" w:rsidRDefault="00B44ED8" w:rsidP="00727FAC">
      <w:pPr>
        <w:pStyle w:val="FigureStyle"/>
        <w:rPr>
          <w:lang w:eastAsia="fi-FI"/>
        </w:rPr>
      </w:pPr>
      <w:r w:rsidRPr="00B44ED8">
        <w:rPr>
          <w:noProof/>
          <w:lang w:eastAsia="fi-FI"/>
        </w:rPr>
        <w:lastRenderedPageBreak/>
        <w:drawing>
          <wp:inline distT="0" distB="0" distL="0" distR="0" wp14:anchorId="7EBD4825" wp14:editId="26820301">
            <wp:extent cx="5490210" cy="17672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90210" cy="1767205"/>
                    </a:xfrm>
                    <a:prstGeom prst="rect">
                      <a:avLst/>
                    </a:prstGeom>
                  </pic:spPr>
                </pic:pic>
              </a:graphicData>
            </a:graphic>
          </wp:inline>
        </w:drawing>
      </w:r>
    </w:p>
    <w:p w14:paraId="002E597D" w14:textId="605303BD" w:rsidR="00C86D23" w:rsidRDefault="008C71D5" w:rsidP="00A169D2">
      <w:pPr>
        <w:tabs>
          <w:tab w:val="left" w:pos="3729"/>
        </w:tabs>
        <w:rPr>
          <w:lang w:eastAsia="fi-FI"/>
        </w:rPr>
      </w:pPr>
      <w:r>
        <w:rPr>
          <w:lang w:eastAsia="fi-FI"/>
        </w:rPr>
        <w:t xml:space="preserve">The XAML parser will then construct an instance of </w:t>
      </w:r>
      <w:r w:rsidRPr="00857CC3">
        <w:t>Expiry</w:t>
      </w:r>
      <w:r w:rsidR="00AE121C">
        <w:t>,</w:t>
      </w:r>
      <w:r>
        <w:rPr>
          <w:lang w:eastAsia="fi-FI"/>
        </w:rPr>
        <w:t xml:space="preserve"> set its </w:t>
      </w:r>
      <w:r w:rsidRPr="00857CC3">
        <w:t>Days</w:t>
      </w:r>
      <w:r>
        <w:rPr>
          <w:lang w:eastAsia="fi-FI"/>
        </w:rPr>
        <w:t xml:space="preserve"> property (using a </w:t>
      </w:r>
      <w:r w:rsidRPr="00857CC3">
        <w:t>IntegerConverter</w:t>
      </w:r>
      <w:r>
        <w:rPr>
          <w:lang w:eastAsia="fi-FI"/>
        </w:rPr>
        <w:t xml:space="preserve">) and then set this as the value of the Options </w:t>
      </w:r>
      <w:r w:rsidRPr="00857CC3">
        <w:t>Expiry</w:t>
      </w:r>
      <w:r>
        <w:rPr>
          <w:lang w:eastAsia="fi-FI"/>
        </w:rPr>
        <w:t xml:space="preserve"> </w:t>
      </w:r>
      <w:r w:rsidR="00DC5742">
        <w:rPr>
          <w:lang w:eastAsia="fi-FI"/>
        </w:rPr>
        <w:t>property</w:t>
      </w:r>
      <w:r>
        <w:rPr>
          <w:lang w:eastAsia="fi-FI"/>
        </w:rPr>
        <w:t xml:space="preserve">. </w:t>
      </w:r>
      <w:r w:rsidR="00930D2B">
        <w:rPr>
          <w:lang w:eastAsia="fi-FI"/>
        </w:rPr>
        <w:tab/>
      </w:r>
    </w:p>
    <w:p w14:paraId="21F6DFA0" w14:textId="77777777" w:rsidR="00F83B65" w:rsidRDefault="00F83B65">
      <w:pPr>
        <w:spacing w:after="0" w:line="240" w:lineRule="auto"/>
        <w:rPr>
          <w:rFonts w:asciiTheme="majorHAnsi" w:eastAsiaTheme="majorEastAsia" w:hAnsiTheme="majorHAnsi" w:cstheme="majorBidi"/>
          <w:iCs/>
          <w:caps/>
          <w:color w:val="7076CC" w:themeColor="text2" w:themeTint="99"/>
          <w:szCs w:val="25"/>
          <w:lang w:eastAsia="fi-FI"/>
        </w:rPr>
      </w:pPr>
      <w:bookmarkStart w:id="2" w:name="OLE_LINK1"/>
      <w:bookmarkStart w:id="3" w:name="OLE_LINK2"/>
      <w:r>
        <w:rPr>
          <w:lang w:eastAsia="fi-FI"/>
        </w:rPr>
        <w:br w:type="page"/>
      </w:r>
    </w:p>
    <w:p w14:paraId="4A73C332" w14:textId="4C66E1F2" w:rsidR="00F808CB" w:rsidRPr="005048AC" w:rsidRDefault="004C6679" w:rsidP="005048AC">
      <w:pPr>
        <w:pStyle w:val="Heading4"/>
        <w:rPr>
          <w:color w:val="000000" w:themeColor="text1"/>
          <w:szCs w:val="22"/>
          <w:lang w:eastAsia="fi-FI"/>
        </w:rPr>
      </w:pPr>
      <w:r>
        <w:rPr>
          <w:lang w:eastAsia="fi-FI"/>
        </w:rPr>
        <w:lastRenderedPageBreak/>
        <w:t>How to create custom typeconverters</w:t>
      </w:r>
    </w:p>
    <w:bookmarkEnd w:id="2"/>
    <w:bookmarkEnd w:id="3"/>
    <w:p w14:paraId="644AFCB7" w14:textId="1E8BBE27" w:rsidR="00F808CB" w:rsidRDefault="00F808CB" w:rsidP="00F808CB">
      <w:pPr>
        <w:rPr>
          <w:lang w:eastAsia="fi-FI"/>
        </w:rPr>
      </w:pPr>
      <w:r>
        <w:rPr>
          <w:lang w:eastAsia="fi-FI"/>
        </w:rPr>
        <w:t xml:space="preserve">We might want to define our own type converters that can convert from a string to an instance of the </w:t>
      </w:r>
      <w:r w:rsidRPr="00B34009">
        <w:rPr>
          <w:rStyle w:val="SourceCodeChar"/>
        </w:rPr>
        <w:t>Expiry</w:t>
      </w:r>
      <w:r>
        <w:rPr>
          <w:lang w:eastAsia="fi-FI"/>
        </w:rPr>
        <w:t xml:space="preserve"> type</w:t>
      </w:r>
      <w:r w:rsidR="003B6AF7">
        <w:rPr>
          <w:lang w:eastAsia="fi-FI"/>
        </w:rPr>
        <w:t xml:space="preserve">. If we do </w:t>
      </w:r>
      <w:r w:rsidR="00B34009">
        <w:rPr>
          <w:lang w:eastAsia="fi-FI"/>
        </w:rPr>
        <w:t>this,</w:t>
      </w:r>
      <w:r w:rsidR="003B6AF7">
        <w:rPr>
          <w:lang w:eastAsia="fi-FI"/>
        </w:rPr>
        <w:t xml:space="preserve"> we can contract our xaml to the following. </w:t>
      </w:r>
    </w:p>
    <w:p w14:paraId="7644ADC3" w14:textId="77777777" w:rsidR="00777D4B" w:rsidRPr="00777D4B" w:rsidRDefault="00777D4B" w:rsidP="00777D4B">
      <w:pPr>
        <w:pStyle w:val="SourceCode"/>
      </w:pPr>
      <w:r w:rsidRPr="00777D4B">
        <w:t xml:space="preserve">&lt;example1:Option </w:t>
      </w:r>
    </w:p>
    <w:p w14:paraId="43CB133E" w14:textId="77777777" w:rsidR="00777D4B" w:rsidRPr="00777D4B" w:rsidRDefault="00777D4B" w:rsidP="00777D4B">
      <w:pPr>
        <w:pStyle w:val="SourceCode"/>
      </w:pPr>
      <w:r w:rsidRPr="00777D4B">
        <w:t xml:space="preserve">  xmlns:example1="clr-namespace:Example4;assembly=Example4" </w:t>
      </w:r>
    </w:p>
    <w:p w14:paraId="60ADFFAC" w14:textId="77777777" w:rsidR="00777D4B" w:rsidRPr="00777D4B" w:rsidRDefault="00777D4B" w:rsidP="00777D4B">
      <w:pPr>
        <w:pStyle w:val="SourceCode"/>
      </w:pPr>
      <w:r w:rsidRPr="00777D4B">
        <w:t xml:space="preserve">  Id="MyIdentity" Strike="0.5" </w:t>
      </w:r>
      <w:r w:rsidRPr="00C11A20">
        <w:rPr>
          <w:rStyle w:val="SourceCodeStrongChar"/>
        </w:rPr>
        <w:t>Expiry="180"</w:t>
      </w:r>
      <w:r w:rsidRPr="00777D4B">
        <w:t>&gt;</w:t>
      </w:r>
    </w:p>
    <w:p w14:paraId="0E3654A3" w14:textId="1058B8B0" w:rsidR="00777D4B" w:rsidRDefault="00777D4B" w:rsidP="00777D4B">
      <w:pPr>
        <w:pStyle w:val="SourceCode"/>
      </w:pPr>
      <w:r w:rsidRPr="00777D4B">
        <w:t>&lt;/example1:Option&gt;</w:t>
      </w:r>
    </w:p>
    <w:p w14:paraId="36B1F215" w14:textId="77777777" w:rsidR="00F15931" w:rsidRPr="00777D4B" w:rsidRDefault="00F15931" w:rsidP="00777D4B">
      <w:pPr>
        <w:pStyle w:val="SourceCode"/>
      </w:pPr>
    </w:p>
    <w:p w14:paraId="6063A7D0" w14:textId="77777777" w:rsidR="00F83B65" w:rsidRDefault="00A86A53" w:rsidP="00F83B65">
      <w:pPr>
        <w:tabs>
          <w:tab w:val="left" w:pos="3729"/>
        </w:tabs>
      </w:pPr>
      <w:r>
        <w:rPr>
          <w:lang w:eastAsia="fi-FI"/>
        </w:rPr>
        <w:t xml:space="preserve">In this case we write a class that can take a string representation of an expiry and use it to create a new instance of the </w:t>
      </w:r>
      <w:r w:rsidRPr="00F15931">
        <w:rPr>
          <w:rStyle w:val="Strong"/>
        </w:rPr>
        <w:t>Expiry</w:t>
      </w:r>
      <w:r>
        <w:rPr>
          <w:lang w:eastAsia="fi-FI"/>
        </w:rPr>
        <w:t xml:space="preserve"> type. </w:t>
      </w:r>
    </w:p>
    <w:p w14:paraId="67F77116" w14:textId="2E8C88AA" w:rsidR="008D744A" w:rsidRDefault="008D744A" w:rsidP="00F83B65">
      <w:pPr>
        <w:pStyle w:val="Caption"/>
        <w:rPr>
          <w:lang w:eastAsia="fi-FI"/>
        </w:rPr>
      </w:pPr>
      <w:r>
        <w:t xml:space="preserve">Listing </w:t>
      </w:r>
      <w:r w:rsidR="007F4D98">
        <w:rPr>
          <w:noProof/>
        </w:rPr>
        <w:fldChar w:fldCharType="begin"/>
      </w:r>
      <w:r w:rsidR="007F4D98">
        <w:rPr>
          <w:noProof/>
        </w:rPr>
        <w:instrText xml:space="preserve"> SEQ Listing \* ARABIC </w:instrText>
      </w:r>
      <w:r w:rsidR="007F4D98">
        <w:rPr>
          <w:noProof/>
        </w:rPr>
        <w:fldChar w:fldCharType="separate"/>
      </w:r>
      <w:r>
        <w:rPr>
          <w:noProof/>
        </w:rPr>
        <w:t>4</w:t>
      </w:r>
      <w:r w:rsidR="007F4D98">
        <w:rPr>
          <w:noProof/>
        </w:rPr>
        <w:fldChar w:fldCharType="end"/>
      </w:r>
      <w:r>
        <w:t>Custom TypeConverter</w:t>
      </w:r>
    </w:p>
    <w:p w14:paraId="601575E1" w14:textId="110BAE1F" w:rsidR="003E6ED7" w:rsidRPr="003E6ED7" w:rsidRDefault="003E6ED7" w:rsidP="003E6ED7">
      <w:pPr>
        <w:pStyle w:val="SourceCode"/>
      </w:pPr>
      <w:r w:rsidRPr="003E6ED7">
        <w:t xml:space="preserve">    public class ExpiryConverter : TypeConverter</w:t>
      </w:r>
    </w:p>
    <w:p w14:paraId="32582370" w14:textId="77777777" w:rsidR="003E6ED7" w:rsidRPr="003E6ED7" w:rsidRDefault="003E6ED7" w:rsidP="003E6ED7">
      <w:pPr>
        <w:pStyle w:val="SourceCode"/>
      </w:pPr>
      <w:r w:rsidRPr="003E6ED7">
        <w:t xml:space="preserve">    {</w:t>
      </w:r>
    </w:p>
    <w:p w14:paraId="0F01787B" w14:textId="50337431" w:rsidR="003E6ED7" w:rsidRPr="003E6ED7" w:rsidRDefault="003E6ED7" w:rsidP="00F7265F">
      <w:pPr>
        <w:pStyle w:val="SourceCode"/>
      </w:pPr>
      <w:r w:rsidRPr="003E6ED7">
        <w:t xml:space="preserve">        public override object ConvertFrom(ITypeDescriptorContext context, CultureInfo culture, object value)</w:t>
      </w:r>
    </w:p>
    <w:p w14:paraId="4677B643" w14:textId="77777777" w:rsidR="003E6ED7" w:rsidRPr="003E6ED7" w:rsidRDefault="003E6ED7" w:rsidP="003E6ED7">
      <w:pPr>
        <w:pStyle w:val="SourceCode"/>
      </w:pPr>
      <w:r w:rsidRPr="003E6ED7">
        <w:t xml:space="preserve">        {</w:t>
      </w:r>
    </w:p>
    <w:p w14:paraId="79980F4A" w14:textId="77777777" w:rsidR="003E6ED7" w:rsidRPr="003E6ED7" w:rsidRDefault="003E6ED7" w:rsidP="003E6ED7">
      <w:pPr>
        <w:pStyle w:val="SourceCode"/>
      </w:pPr>
      <w:r w:rsidRPr="003E6ED7">
        <w:t xml:space="preserve">            var exp = new Expiry();</w:t>
      </w:r>
    </w:p>
    <w:p w14:paraId="598F79C0" w14:textId="77777777" w:rsidR="003E6ED7" w:rsidRPr="003E6ED7" w:rsidRDefault="003E6ED7" w:rsidP="003E6ED7">
      <w:pPr>
        <w:pStyle w:val="SourceCode"/>
      </w:pPr>
      <w:r w:rsidRPr="003E6ED7">
        <w:t xml:space="preserve">            var daysToExpiry = 0;</w:t>
      </w:r>
    </w:p>
    <w:p w14:paraId="703E9BEE" w14:textId="77777777" w:rsidR="003E6ED7" w:rsidRPr="003E6ED7" w:rsidRDefault="003E6ED7" w:rsidP="003E6ED7">
      <w:pPr>
        <w:pStyle w:val="SourceCode"/>
      </w:pPr>
    </w:p>
    <w:p w14:paraId="2CF0E9DB" w14:textId="77777777" w:rsidR="003E6ED7" w:rsidRPr="003E6ED7" w:rsidRDefault="003E6ED7" w:rsidP="003E6ED7">
      <w:pPr>
        <w:pStyle w:val="SourceCode"/>
      </w:pPr>
      <w:r w:rsidRPr="003E6ED7">
        <w:t xml:space="preserve">            if (!string.IsNullOrEmpty(value as string) &amp;&amp;</w:t>
      </w:r>
    </w:p>
    <w:p w14:paraId="31483BB8" w14:textId="77777777" w:rsidR="003E6ED7" w:rsidRPr="003E6ED7" w:rsidRDefault="003E6ED7" w:rsidP="003E6ED7">
      <w:pPr>
        <w:pStyle w:val="SourceCode"/>
      </w:pPr>
      <w:r w:rsidRPr="003E6ED7">
        <w:t xml:space="preserve">                int.TryParse(value as string, out daysToExpiry))</w:t>
      </w:r>
    </w:p>
    <w:p w14:paraId="3B27CE6C" w14:textId="77777777" w:rsidR="003E6ED7" w:rsidRPr="003E6ED7" w:rsidRDefault="003E6ED7" w:rsidP="003E6ED7">
      <w:pPr>
        <w:pStyle w:val="SourceCode"/>
      </w:pPr>
      <w:r w:rsidRPr="003E6ED7">
        <w:t xml:space="preserve">            {</w:t>
      </w:r>
    </w:p>
    <w:p w14:paraId="0126D124" w14:textId="77777777" w:rsidR="003E6ED7" w:rsidRPr="003E6ED7" w:rsidRDefault="003E6ED7" w:rsidP="003E6ED7">
      <w:pPr>
        <w:pStyle w:val="SourceCode"/>
      </w:pPr>
      <w:r w:rsidRPr="003E6ED7">
        <w:t xml:space="preserve">                exp.Days = daysToExpiry;</w:t>
      </w:r>
    </w:p>
    <w:p w14:paraId="493205A1" w14:textId="77777777" w:rsidR="003E6ED7" w:rsidRPr="003E6ED7" w:rsidRDefault="003E6ED7" w:rsidP="003E6ED7">
      <w:pPr>
        <w:pStyle w:val="SourceCode"/>
      </w:pPr>
      <w:r w:rsidRPr="003E6ED7">
        <w:t xml:space="preserve">            }</w:t>
      </w:r>
    </w:p>
    <w:p w14:paraId="1F0ECA22" w14:textId="77777777" w:rsidR="003E6ED7" w:rsidRPr="003E6ED7" w:rsidRDefault="003E6ED7" w:rsidP="003E6ED7">
      <w:pPr>
        <w:pStyle w:val="SourceCode"/>
      </w:pPr>
    </w:p>
    <w:p w14:paraId="156D34B9" w14:textId="77777777" w:rsidR="003E6ED7" w:rsidRPr="003E6ED7" w:rsidRDefault="003E6ED7" w:rsidP="003E6ED7">
      <w:pPr>
        <w:pStyle w:val="SourceCode"/>
      </w:pPr>
      <w:r w:rsidRPr="003E6ED7">
        <w:t xml:space="preserve">            return exp;</w:t>
      </w:r>
    </w:p>
    <w:p w14:paraId="198C63CB" w14:textId="77777777" w:rsidR="003E6ED7" w:rsidRPr="003E6ED7" w:rsidRDefault="003E6ED7" w:rsidP="003E6ED7">
      <w:pPr>
        <w:pStyle w:val="SourceCode"/>
      </w:pPr>
      <w:r w:rsidRPr="003E6ED7">
        <w:t xml:space="preserve">        }</w:t>
      </w:r>
    </w:p>
    <w:p w14:paraId="39DD1A45" w14:textId="77777777" w:rsidR="003E6ED7" w:rsidRPr="003E6ED7" w:rsidRDefault="003E6ED7" w:rsidP="003E6ED7">
      <w:pPr>
        <w:pStyle w:val="SourceCode"/>
      </w:pPr>
    </w:p>
    <w:p w14:paraId="5FEF1DBC" w14:textId="1BB0D2DC" w:rsidR="003E6ED7" w:rsidRPr="003E6ED7" w:rsidRDefault="003E6ED7" w:rsidP="00F7265F">
      <w:pPr>
        <w:pStyle w:val="SourceCode"/>
      </w:pPr>
      <w:r w:rsidRPr="003E6ED7">
        <w:t xml:space="preserve">        public override object ConvertTo(ITypeDescriptorContext context, CultureInfo culture, object value, destinationType)</w:t>
      </w:r>
    </w:p>
    <w:p w14:paraId="7354B01A" w14:textId="77777777" w:rsidR="003E6ED7" w:rsidRPr="003E6ED7" w:rsidRDefault="003E6ED7" w:rsidP="003E6ED7">
      <w:pPr>
        <w:pStyle w:val="SourceCode"/>
      </w:pPr>
      <w:r w:rsidRPr="003E6ED7">
        <w:t xml:space="preserve">        {</w:t>
      </w:r>
    </w:p>
    <w:p w14:paraId="12F4CA7D" w14:textId="77777777" w:rsidR="003E6ED7" w:rsidRPr="003E6ED7" w:rsidRDefault="003E6ED7" w:rsidP="003E6ED7">
      <w:pPr>
        <w:pStyle w:val="SourceCode"/>
      </w:pPr>
      <w:r w:rsidRPr="003E6ED7">
        <w:t xml:space="preserve">           Expiry exp = value as Expiry;</w:t>
      </w:r>
    </w:p>
    <w:p w14:paraId="5408C665" w14:textId="77777777" w:rsidR="003E6ED7" w:rsidRPr="003E6ED7" w:rsidRDefault="003E6ED7" w:rsidP="003E6ED7">
      <w:pPr>
        <w:pStyle w:val="SourceCode"/>
      </w:pPr>
      <w:r w:rsidRPr="003E6ED7">
        <w:t xml:space="preserve">            if (exp != null)</w:t>
      </w:r>
    </w:p>
    <w:p w14:paraId="6FAFF83D" w14:textId="77777777" w:rsidR="003E6ED7" w:rsidRPr="003E6ED7" w:rsidRDefault="003E6ED7" w:rsidP="003E6ED7">
      <w:pPr>
        <w:pStyle w:val="SourceCode"/>
      </w:pPr>
      <w:r w:rsidRPr="003E6ED7">
        <w:t xml:space="preserve">                return exp.Days.ToString();</w:t>
      </w:r>
    </w:p>
    <w:p w14:paraId="4CD33D69" w14:textId="77777777" w:rsidR="003E6ED7" w:rsidRPr="003E6ED7" w:rsidRDefault="003E6ED7" w:rsidP="003E6ED7">
      <w:pPr>
        <w:pStyle w:val="SourceCode"/>
      </w:pPr>
    </w:p>
    <w:p w14:paraId="5EE7CBB8" w14:textId="77777777" w:rsidR="003E6ED7" w:rsidRPr="003E6ED7" w:rsidRDefault="003E6ED7" w:rsidP="003E6ED7">
      <w:pPr>
        <w:pStyle w:val="SourceCode"/>
      </w:pPr>
      <w:r w:rsidRPr="003E6ED7">
        <w:t xml:space="preserve">            return string.Empty;</w:t>
      </w:r>
    </w:p>
    <w:p w14:paraId="7D7F453B" w14:textId="77777777" w:rsidR="003E6ED7" w:rsidRPr="003E6ED7" w:rsidRDefault="003E6ED7" w:rsidP="003E6ED7">
      <w:pPr>
        <w:pStyle w:val="SourceCode"/>
      </w:pPr>
      <w:r w:rsidRPr="003E6ED7">
        <w:t xml:space="preserve">        }</w:t>
      </w:r>
    </w:p>
    <w:p w14:paraId="168FDE26" w14:textId="77777777" w:rsidR="003E6ED7" w:rsidRPr="003E6ED7" w:rsidRDefault="003E6ED7" w:rsidP="003E6ED7">
      <w:pPr>
        <w:pStyle w:val="SourceCode"/>
      </w:pPr>
    </w:p>
    <w:p w14:paraId="3DB08308" w14:textId="70D2A6E0" w:rsidR="003E6ED7" w:rsidRPr="003E6ED7" w:rsidRDefault="003E6ED7" w:rsidP="00F7265F">
      <w:pPr>
        <w:pStyle w:val="SourceCode"/>
      </w:pPr>
      <w:r w:rsidRPr="003E6ED7">
        <w:t xml:space="preserve">        public override bool CanConvertFrom(ITypeDescriptorContext context, sourceType)</w:t>
      </w:r>
    </w:p>
    <w:p w14:paraId="379FAC4A" w14:textId="77777777" w:rsidR="003E6ED7" w:rsidRPr="003E6ED7" w:rsidRDefault="003E6ED7" w:rsidP="003E6ED7">
      <w:pPr>
        <w:pStyle w:val="SourceCode"/>
      </w:pPr>
      <w:r w:rsidRPr="003E6ED7">
        <w:t xml:space="preserve">        {</w:t>
      </w:r>
    </w:p>
    <w:p w14:paraId="03A15952" w14:textId="77777777" w:rsidR="003E6ED7" w:rsidRPr="003E6ED7" w:rsidRDefault="003E6ED7" w:rsidP="003E6ED7">
      <w:pPr>
        <w:pStyle w:val="SourceCode"/>
      </w:pPr>
      <w:r w:rsidRPr="003E6ED7">
        <w:t xml:space="preserve">            return sourceType == typeof (string);</w:t>
      </w:r>
    </w:p>
    <w:p w14:paraId="5FEC485F" w14:textId="77777777" w:rsidR="003E6ED7" w:rsidRPr="003E6ED7" w:rsidRDefault="003E6ED7" w:rsidP="003E6ED7">
      <w:pPr>
        <w:pStyle w:val="SourceCode"/>
      </w:pPr>
      <w:r w:rsidRPr="003E6ED7">
        <w:t xml:space="preserve">        }</w:t>
      </w:r>
    </w:p>
    <w:p w14:paraId="06A15D73" w14:textId="77777777" w:rsidR="003E6ED7" w:rsidRPr="003E6ED7" w:rsidRDefault="003E6ED7" w:rsidP="003E6ED7">
      <w:pPr>
        <w:pStyle w:val="SourceCode"/>
      </w:pPr>
    </w:p>
    <w:p w14:paraId="20C29C2A" w14:textId="2CA67B9C" w:rsidR="003E6ED7" w:rsidRPr="003E6ED7" w:rsidRDefault="003E6ED7" w:rsidP="00F7265F">
      <w:pPr>
        <w:pStyle w:val="SourceCode"/>
      </w:pPr>
      <w:r w:rsidRPr="003E6ED7">
        <w:t xml:space="preserve">        public override bool CanConvertTo(ITypeDescriptorContext context, Type destinationType)</w:t>
      </w:r>
    </w:p>
    <w:p w14:paraId="64EDC781" w14:textId="77777777" w:rsidR="003E6ED7" w:rsidRPr="003E6ED7" w:rsidRDefault="003E6ED7" w:rsidP="003E6ED7">
      <w:pPr>
        <w:pStyle w:val="SourceCode"/>
      </w:pPr>
      <w:r w:rsidRPr="003E6ED7">
        <w:t xml:space="preserve">        {</w:t>
      </w:r>
    </w:p>
    <w:p w14:paraId="110B8E50" w14:textId="77777777" w:rsidR="003E6ED7" w:rsidRPr="003E6ED7" w:rsidRDefault="003E6ED7" w:rsidP="003E6ED7">
      <w:pPr>
        <w:pStyle w:val="SourceCode"/>
      </w:pPr>
      <w:r w:rsidRPr="003E6ED7">
        <w:t xml:space="preserve">            return destinationType == typeof (string);</w:t>
      </w:r>
    </w:p>
    <w:p w14:paraId="035F3C80" w14:textId="77777777" w:rsidR="003E6ED7" w:rsidRPr="003E6ED7" w:rsidRDefault="003E6ED7" w:rsidP="003E6ED7">
      <w:pPr>
        <w:pStyle w:val="SourceCode"/>
      </w:pPr>
      <w:r w:rsidRPr="003E6ED7">
        <w:t xml:space="preserve">        }</w:t>
      </w:r>
    </w:p>
    <w:p w14:paraId="77A0BF22" w14:textId="77777777" w:rsidR="003E6ED7" w:rsidRPr="003E6ED7" w:rsidRDefault="003E6ED7" w:rsidP="003E6ED7">
      <w:pPr>
        <w:pStyle w:val="SourceCode"/>
      </w:pPr>
      <w:r w:rsidRPr="003E6ED7">
        <w:t xml:space="preserve">    }</w:t>
      </w:r>
    </w:p>
    <w:p w14:paraId="742FC3DE" w14:textId="43744F5D" w:rsidR="005C520A" w:rsidRDefault="005C520A" w:rsidP="00930D2B">
      <w:pPr>
        <w:tabs>
          <w:tab w:val="left" w:pos="3729"/>
        </w:tabs>
        <w:rPr>
          <w:lang w:eastAsia="fi-FI"/>
        </w:rPr>
      </w:pPr>
    </w:p>
    <w:p w14:paraId="1E9B72CA" w14:textId="5BF9320C" w:rsidR="00EA30D7" w:rsidRDefault="00F77582" w:rsidP="00930D2B">
      <w:pPr>
        <w:tabs>
          <w:tab w:val="left" w:pos="3729"/>
        </w:tabs>
        <w:rPr>
          <w:lang w:eastAsia="fi-FI"/>
        </w:rPr>
      </w:pPr>
      <w:r>
        <w:rPr>
          <w:lang w:eastAsia="fi-FI"/>
        </w:rPr>
        <w:t>Finally,</w:t>
      </w:r>
      <w:r w:rsidR="005C520A">
        <w:rPr>
          <w:lang w:eastAsia="fi-FI"/>
        </w:rPr>
        <w:t xml:space="preserve"> we need to mark the </w:t>
      </w:r>
      <w:r w:rsidR="005C520A" w:rsidRPr="00F77582">
        <w:rPr>
          <w:rStyle w:val="SourceCodeStrongChar"/>
        </w:rPr>
        <w:t>Expiry</w:t>
      </w:r>
      <w:r w:rsidR="005C520A">
        <w:rPr>
          <w:lang w:eastAsia="fi-FI"/>
        </w:rPr>
        <w:t xml:space="preserve"> type with our newly created </w:t>
      </w:r>
      <w:r w:rsidR="005C520A" w:rsidRPr="00F77582">
        <w:rPr>
          <w:rStyle w:val="SourceCodeStrongChar"/>
        </w:rPr>
        <w:t>ExpiryConverter</w:t>
      </w:r>
      <w:r w:rsidR="005C520A">
        <w:rPr>
          <w:lang w:eastAsia="fi-FI"/>
        </w:rPr>
        <w:t xml:space="preserve"> type thereby instructing the XAML parse</w:t>
      </w:r>
      <w:r w:rsidR="005A76FE">
        <w:rPr>
          <w:lang w:eastAsia="fi-FI"/>
        </w:rPr>
        <w:t>r</w:t>
      </w:r>
      <w:r w:rsidR="005C520A">
        <w:rPr>
          <w:lang w:eastAsia="fi-FI"/>
        </w:rPr>
        <w:t xml:space="preserve"> to use it to map from instances of string to Expiry o</w:t>
      </w:r>
      <w:r w:rsidR="00D94C3D">
        <w:rPr>
          <w:lang w:eastAsia="fi-FI"/>
        </w:rPr>
        <w:t>bjects.</w:t>
      </w:r>
    </w:p>
    <w:p w14:paraId="493B701A" w14:textId="77777777" w:rsidR="00E62861" w:rsidRPr="00E62861" w:rsidRDefault="00E62861" w:rsidP="004E1249">
      <w:pPr>
        <w:pStyle w:val="SourceCodeStrong"/>
      </w:pPr>
      <w:r w:rsidRPr="00E62861">
        <w:t xml:space="preserve">    [TypeConverter(typeof(ExpiryConverter))]</w:t>
      </w:r>
    </w:p>
    <w:p w14:paraId="08486D31" w14:textId="77777777" w:rsidR="00E62861" w:rsidRPr="00E62861" w:rsidRDefault="00E62861" w:rsidP="00E62861">
      <w:pPr>
        <w:pStyle w:val="SourceCode"/>
      </w:pPr>
      <w:r w:rsidRPr="00E62861">
        <w:t xml:space="preserve">    public class Expiry</w:t>
      </w:r>
    </w:p>
    <w:p w14:paraId="5D9198D0" w14:textId="77777777" w:rsidR="00E62861" w:rsidRPr="00E62861" w:rsidRDefault="00E62861" w:rsidP="00E62861">
      <w:pPr>
        <w:pStyle w:val="SourceCode"/>
      </w:pPr>
      <w:r w:rsidRPr="00E62861">
        <w:t xml:space="preserve">    {</w:t>
      </w:r>
    </w:p>
    <w:p w14:paraId="35A03D41" w14:textId="77777777" w:rsidR="00E62861" w:rsidRPr="00E62861" w:rsidRDefault="00E62861" w:rsidP="00E62861">
      <w:pPr>
        <w:pStyle w:val="SourceCode"/>
      </w:pPr>
      <w:r w:rsidRPr="00E62861">
        <w:t xml:space="preserve">        public int Days { get; set; }</w:t>
      </w:r>
    </w:p>
    <w:p w14:paraId="357CB053" w14:textId="0201EBA0" w:rsidR="00EA30D7" w:rsidRPr="00E62861" w:rsidRDefault="00E62861" w:rsidP="00E62861">
      <w:pPr>
        <w:pStyle w:val="SourceCode"/>
      </w:pPr>
      <w:r w:rsidRPr="00E62861">
        <w:t xml:space="preserve">    }</w:t>
      </w:r>
    </w:p>
    <w:p w14:paraId="1EB916DE" w14:textId="3309FA27" w:rsidR="00E62861" w:rsidRDefault="00E62861" w:rsidP="00E62861">
      <w:pPr>
        <w:pStyle w:val="SourceCode"/>
        <w:rPr>
          <w:lang w:eastAsia="fi-FI"/>
        </w:rPr>
      </w:pPr>
    </w:p>
    <w:p w14:paraId="20CE6B22" w14:textId="5648A85D" w:rsidR="005E2EEB" w:rsidRDefault="000C0505" w:rsidP="000C0505">
      <w:pPr>
        <w:pStyle w:val="QuoteCallOutHeader"/>
      </w:pPr>
      <w:r>
        <w:t>TypeConverter and IValueConverter</w:t>
      </w:r>
    </w:p>
    <w:p w14:paraId="3C6FD645" w14:textId="0D42989D" w:rsidR="004C444F" w:rsidRPr="004C444F" w:rsidRDefault="004F350A" w:rsidP="004C444F">
      <w:pPr>
        <w:pStyle w:val="QuoteCallOut"/>
      </w:pPr>
      <w:r>
        <w:t xml:space="preserve">We need to be clear on when we would use </w:t>
      </w:r>
      <w:r w:rsidR="00720EEB">
        <w:t xml:space="preserve">System.ComponentModel.TypeConverter and when we would use System.Windows.Data.IvalueConverter. </w:t>
      </w:r>
      <w:r w:rsidR="00E23289">
        <w:t xml:space="preserve">TypeConverter is used when mapping a string property value in XAML into a </w:t>
      </w:r>
      <w:r w:rsidR="00FF0F70">
        <w:t>t</w:t>
      </w:r>
      <w:r w:rsidR="00615BF0">
        <w:t>yped property value on the actual object. IvalueConverter is typically used when we are binding one value to another and need a conversion between them</w:t>
      </w:r>
    </w:p>
    <w:p w14:paraId="139C58BF" w14:textId="77777777" w:rsidR="005E2EEB" w:rsidRDefault="005E2EEB" w:rsidP="00E62861">
      <w:pPr>
        <w:pStyle w:val="SourceCode"/>
        <w:rPr>
          <w:lang w:eastAsia="fi-FI"/>
        </w:rPr>
      </w:pPr>
    </w:p>
    <w:p w14:paraId="11A80A52" w14:textId="516E15C0" w:rsidR="00963E3B" w:rsidRDefault="00963E3B" w:rsidP="00963E3B">
      <w:pPr>
        <w:pStyle w:val="Heading2"/>
        <w:rPr>
          <w:lang w:eastAsia="fi-FI"/>
        </w:rPr>
      </w:pPr>
      <w:r>
        <w:rPr>
          <w:lang w:eastAsia="fi-FI"/>
        </w:rPr>
        <w:t>Markup Extensions</w:t>
      </w:r>
    </w:p>
    <w:p w14:paraId="7E737DD3" w14:textId="70DD38E7" w:rsidR="00963E3B" w:rsidRDefault="005F4158" w:rsidP="00963E3B">
      <w:pPr>
        <w:rPr>
          <w:lang w:eastAsia="fi-FI"/>
        </w:rPr>
      </w:pPr>
      <w:r>
        <w:rPr>
          <w:lang w:eastAsia="fi-FI"/>
        </w:rPr>
        <w:t>If we extend our model types to include a compound object that has two Option object properties as follows.</w:t>
      </w:r>
    </w:p>
    <w:bookmarkStart w:id="4" w:name="_MON_1523171517"/>
    <w:bookmarkEnd w:id="4"/>
    <w:p w14:paraId="71DCF212" w14:textId="605D9137" w:rsidR="005F4158" w:rsidRDefault="006F2CA5" w:rsidP="00963E3B">
      <w:pPr>
        <w:rPr>
          <w:lang w:eastAsia="fi-FI"/>
        </w:rPr>
      </w:pPr>
      <w:r>
        <w:rPr>
          <w:noProof/>
          <w:lang w:eastAsia="fi-FI"/>
        </w:rPr>
        <w:object w:dxaOrig="9026" w:dyaOrig="1513" w14:anchorId="541DC3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45pt;height:75.75pt" o:ole="">
            <v:imagedata r:id="rId13" o:title=""/>
          </v:shape>
          <o:OLEObject Type="Embed" ProgID="Word.OpenDocumentText.12" ShapeID="_x0000_i1025" DrawAspect="Content" ObjectID="_1627481954" r:id="rId14"/>
        </w:object>
      </w:r>
    </w:p>
    <w:p w14:paraId="0098E139" w14:textId="2F96C296" w:rsidR="008A1CD1" w:rsidRDefault="008A1CD1" w:rsidP="00963E3B">
      <w:pPr>
        <w:rPr>
          <w:lang w:eastAsia="fi-FI"/>
        </w:rPr>
      </w:pPr>
      <w:r>
        <w:rPr>
          <w:lang w:eastAsia="fi-FI"/>
        </w:rPr>
        <w:t>We could create our object graph as follows.</w:t>
      </w:r>
    </w:p>
    <w:bookmarkStart w:id="5" w:name="_MON_1523171850"/>
    <w:bookmarkEnd w:id="5"/>
    <w:p w14:paraId="45B3C15E" w14:textId="2CAB3287" w:rsidR="008A1CD1" w:rsidRDefault="006F2CA5" w:rsidP="00963E3B">
      <w:pPr>
        <w:rPr>
          <w:lang w:eastAsia="fi-FI"/>
        </w:rPr>
      </w:pPr>
      <w:r>
        <w:rPr>
          <w:noProof/>
          <w:lang w:eastAsia="fi-FI"/>
        </w:rPr>
        <w:object w:dxaOrig="9026" w:dyaOrig="2180" w14:anchorId="0030EDEE">
          <v:shape id="_x0000_i1026" type="#_x0000_t75" style="width:451.45pt;height:108.85pt" o:ole="">
            <v:imagedata r:id="rId15" o:title=""/>
          </v:shape>
          <o:OLEObject Type="Embed" ProgID="Word.OpenDocumentText.12" ShapeID="_x0000_i1026" DrawAspect="Content" ObjectID="_1627481955" r:id="rId16"/>
        </w:object>
      </w:r>
    </w:p>
    <w:p w14:paraId="65B2807A" w14:textId="2EFDD7DB" w:rsidR="00E16750" w:rsidRDefault="00A135C9" w:rsidP="00220921">
      <w:r>
        <w:rPr>
          <w:lang w:eastAsia="fi-FI"/>
        </w:rPr>
        <w:t xml:space="preserve">But this starts to get a little unwieldy. We ant to make the legs a bit more compact. To do this we use a </w:t>
      </w:r>
      <w:r w:rsidRPr="00A135C9">
        <w:rPr>
          <w:rStyle w:val="KeywordsChar"/>
        </w:rPr>
        <w:t>markup extension</w:t>
      </w:r>
      <w:r w:rsidR="00220921">
        <w:rPr>
          <w:rStyle w:val="KeywordsChar"/>
        </w:rPr>
        <w:t xml:space="preserve">. </w:t>
      </w:r>
      <w:r w:rsidR="00220921" w:rsidRPr="00220921">
        <w:t>We</w:t>
      </w:r>
      <w:r w:rsidR="00220921">
        <w:t xml:space="preserve"> do this as follows.</w:t>
      </w:r>
    </w:p>
    <w:p w14:paraId="78284567" w14:textId="77777777" w:rsidR="00785FA8" w:rsidRDefault="00785FA8" w:rsidP="00220921"/>
    <w:bookmarkStart w:id="6" w:name="_MON_1523173191"/>
    <w:bookmarkEnd w:id="6"/>
    <w:p w14:paraId="60C3D56F" w14:textId="3FE41DB8" w:rsidR="00E16750" w:rsidRDefault="006F2CA5" w:rsidP="00220921">
      <w:r>
        <w:rPr>
          <w:noProof/>
        </w:rPr>
        <w:object w:dxaOrig="9026" w:dyaOrig="1068" w14:anchorId="474B2C7D">
          <v:shape id="_x0000_i1027" type="#_x0000_t75" style="width:451.45pt;height:53.55pt" o:ole="">
            <v:imagedata r:id="rId17" o:title=""/>
          </v:shape>
          <o:OLEObject Type="Embed" ProgID="Word.OpenDocumentText.12" ShapeID="_x0000_i1027" DrawAspect="Content" ObjectID="_1627481956" r:id="rId18"/>
        </w:object>
      </w:r>
    </w:p>
    <w:p w14:paraId="2D54EDD1" w14:textId="481E854F" w:rsidR="00AE3D09" w:rsidRDefault="00AE3D09" w:rsidP="00220921">
      <w:r>
        <w:t>How do these magic markup extensions work? We need to create a subclass of the type MarkupExtension. This type will have a default constructor and also a constructor which takes one argument for each positional parameter that can</w:t>
      </w:r>
      <w:r w:rsidR="005607C3">
        <w:t xml:space="preserve"> be specified </w:t>
      </w:r>
      <w:r w:rsidR="005607C3">
        <w:rPr>
          <w:rFonts w:ascii="Consolas" w:hAnsi="Consolas" w:cs="Consolas"/>
          <w:color w:val="0000FF"/>
          <w:sz w:val="19"/>
          <w:szCs w:val="19"/>
          <w:shd w:val="clear" w:color="auto" w:fill="FFFFFF"/>
        </w:rPr>
        <w:t>="{</w:t>
      </w:r>
      <w:r w:rsidR="005607C3">
        <w:rPr>
          <w:rFonts w:ascii="Consolas" w:hAnsi="Consolas" w:cs="Consolas"/>
          <w:color w:val="A31515"/>
          <w:sz w:val="19"/>
          <w:szCs w:val="19"/>
          <w:shd w:val="clear" w:color="auto" w:fill="FFFFFF"/>
        </w:rPr>
        <w:t>OptionMarkupExtension</w:t>
      </w:r>
      <w:r w:rsidR="005607C3">
        <w:rPr>
          <w:rFonts w:ascii="Consolas" w:hAnsi="Consolas" w:cs="Consolas"/>
          <w:color w:val="FF0000"/>
          <w:sz w:val="19"/>
          <w:szCs w:val="19"/>
          <w:shd w:val="clear" w:color="auto" w:fill="FFFFFF"/>
        </w:rPr>
        <w:t xml:space="preserve"> firstLeg</w:t>
      </w:r>
      <w:r w:rsidR="005607C3">
        <w:rPr>
          <w:rFonts w:ascii="Consolas" w:hAnsi="Consolas" w:cs="Consolas"/>
          <w:color w:val="0000FF"/>
          <w:sz w:val="19"/>
          <w:szCs w:val="19"/>
          <w:shd w:val="clear" w:color="auto" w:fill="FFFFFF"/>
        </w:rPr>
        <w:t>,</w:t>
      </w:r>
      <w:r w:rsidR="005607C3">
        <w:rPr>
          <w:rFonts w:ascii="Consolas" w:hAnsi="Consolas" w:cs="Consolas"/>
          <w:color w:val="000000"/>
          <w:sz w:val="19"/>
          <w:szCs w:val="19"/>
          <w:shd w:val="clear" w:color="auto" w:fill="FFFFFF"/>
        </w:rPr>
        <w:t>90</w:t>
      </w:r>
      <w:r w:rsidR="005607C3">
        <w:rPr>
          <w:rFonts w:ascii="Consolas" w:hAnsi="Consolas" w:cs="Consolas"/>
          <w:color w:val="0000FF"/>
          <w:sz w:val="19"/>
          <w:szCs w:val="19"/>
          <w:shd w:val="clear" w:color="auto" w:fill="FFFFFF"/>
        </w:rPr>
        <w:t>,</w:t>
      </w:r>
      <w:r w:rsidR="005607C3">
        <w:rPr>
          <w:rFonts w:ascii="Consolas" w:hAnsi="Consolas" w:cs="Consolas"/>
          <w:color w:val="000000"/>
          <w:sz w:val="19"/>
          <w:szCs w:val="19"/>
          <w:shd w:val="clear" w:color="auto" w:fill="FFFFFF"/>
        </w:rPr>
        <w:t>0</w:t>
      </w:r>
      <w:r w:rsidR="005607C3">
        <w:rPr>
          <w:rFonts w:ascii="Consolas" w:hAnsi="Consolas" w:cs="Consolas"/>
          <w:color w:val="0000FF"/>
          <w:sz w:val="19"/>
          <w:szCs w:val="19"/>
          <w:shd w:val="clear" w:color="auto" w:fill="FFFFFF"/>
        </w:rPr>
        <w:t>.</w:t>
      </w:r>
      <w:r w:rsidR="005607C3">
        <w:rPr>
          <w:rFonts w:ascii="Consolas" w:hAnsi="Consolas" w:cs="Consolas"/>
          <w:color w:val="000000"/>
          <w:sz w:val="19"/>
          <w:szCs w:val="19"/>
          <w:shd w:val="clear" w:color="auto" w:fill="FFFFFF"/>
        </w:rPr>
        <w:t>5</w:t>
      </w:r>
      <w:r w:rsidR="005607C3">
        <w:rPr>
          <w:rFonts w:ascii="Consolas" w:hAnsi="Consolas" w:cs="Consolas"/>
          <w:color w:val="0000FF"/>
          <w:sz w:val="19"/>
          <w:szCs w:val="19"/>
          <w:shd w:val="clear" w:color="auto" w:fill="FFFFFF"/>
        </w:rPr>
        <w:t xml:space="preserve">} </w:t>
      </w:r>
      <w:r w:rsidR="005607C3">
        <w:t xml:space="preserve">In this case a string id, integer number of days to expiry and a double strike. </w:t>
      </w:r>
    </w:p>
    <w:p w14:paraId="55ED05F5" w14:textId="0227E64E" w:rsidR="00191B3F" w:rsidRDefault="00191B3F" w:rsidP="00220921"/>
    <w:bookmarkStart w:id="7" w:name="_MON_1523173448"/>
    <w:bookmarkEnd w:id="7"/>
    <w:p w14:paraId="4FBAFF26" w14:textId="5441FCA3" w:rsidR="00191B3F" w:rsidRDefault="006F2CA5" w:rsidP="00220921">
      <w:r>
        <w:rPr>
          <w:noProof/>
        </w:rPr>
        <w:object w:dxaOrig="9026" w:dyaOrig="1958" w14:anchorId="047768A7">
          <v:shape id="_x0000_i1028" type="#_x0000_t75" style="width:451.45pt;height:98.25pt" o:ole="">
            <v:imagedata r:id="rId19" o:title=""/>
          </v:shape>
          <o:OLEObject Type="Embed" ProgID="Word.OpenDocumentText.12" ShapeID="_x0000_i1028" DrawAspect="Content" ObjectID="_1627481957" r:id="rId20"/>
        </w:object>
      </w:r>
    </w:p>
    <w:p w14:paraId="0D59AD80" w14:textId="77777777" w:rsidR="004052F9" w:rsidRDefault="00191B3F" w:rsidP="00220921">
      <w:r>
        <w:t xml:space="preserve">We also need a method called </w:t>
      </w:r>
      <w:r w:rsidRPr="004052F9">
        <w:rPr>
          <w:rStyle w:val="FieldChar"/>
        </w:rPr>
        <w:t>ProvideValue</w:t>
      </w:r>
      <w:r>
        <w:t xml:space="preserve"> which is the factory method that takes our </w:t>
      </w:r>
      <w:r w:rsidRPr="004052F9">
        <w:rPr>
          <w:rStyle w:val="TypeNameChar"/>
        </w:rPr>
        <w:t>MarkupExtension</w:t>
      </w:r>
      <w:r>
        <w:t xml:space="preserve"> obje</w:t>
      </w:r>
      <w:r w:rsidR="004052F9">
        <w:t>c</w:t>
      </w:r>
      <w:r>
        <w:t>t and constructs an instance of the Option type.</w:t>
      </w:r>
    </w:p>
    <w:p w14:paraId="2EF7B0A3" w14:textId="77777777" w:rsidR="004052F9" w:rsidRDefault="004052F9" w:rsidP="00220921"/>
    <w:bookmarkStart w:id="8" w:name="_MON_1523178258"/>
    <w:bookmarkEnd w:id="8"/>
    <w:p w14:paraId="0285E7AA" w14:textId="23F60D1A" w:rsidR="00191B3F" w:rsidRDefault="006F2CA5" w:rsidP="00220921">
      <w:r>
        <w:rPr>
          <w:noProof/>
        </w:rPr>
        <w:object w:dxaOrig="9026" w:dyaOrig="1290" w14:anchorId="7D380410">
          <v:shape id="_x0000_i1029" type="#_x0000_t75" style="width:451.45pt;height:64.85pt" o:ole="">
            <v:imagedata r:id="rId21" o:title=""/>
          </v:shape>
          <o:OLEObject Type="Embed" ProgID="Word.OpenDocumentText.12" ShapeID="_x0000_i1029" DrawAspect="Content" ObjectID="_1627481958" r:id="rId22"/>
        </w:object>
      </w:r>
      <w:r w:rsidR="00191B3F">
        <w:t xml:space="preserve"> </w:t>
      </w:r>
    </w:p>
    <w:p w14:paraId="31615871" w14:textId="15D0BFFD" w:rsidR="004052F9" w:rsidRDefault="00465EF1" w:rsidP="00220921">
      <w:r>
        <w:lastRenderedPageBreak/>
        <w:t xml:space="preserve">Notice that in this case the Expiry field is of type Expiry, so the string in the XAML file must first be converted to an Expiry type using the ExpiryConverter  and the string for the strike must be converted to a double using the </w:t>
      </w:r>
      <w:r w:rsidRPr="00F15568">
        <w:rPr>
          <w:rStyle w:val="TypeNameChar"/>
        </w:rPr>
        <w:t>DoubleConverter</w:t>
      </w:r>
      <w:r>
        <w:t xml:space="preserve"> before the </w:t>
      </w:r>
      <w:r w:rsidRPr="00F15568">
        <w:rPr>
          <w:rStyle w:val="TypeNameChar"/>
        </w:rPr>
        <w:t>OptionMarkupExtension</w:t>
      </w:r>
      <w:r>
        <w:t xml:space="preserve"> constructor is invoked. </w:t>
      </w:r>
    </w:p>
    <w:p w14:paraId="70A22DBF" w14:textId="557C2874" w:rsidR="00E16750" w:rsidRDefault="00DC65BD" w:rsidP="00220921">
      <w:r>
        <w:rPr>
          <w:noProof/>
        </w:rPr>
        <w:drawing>
          <wp:inline distT="0" distB="0" distL="0" distR="0" wp14:anchorId="1728C3C2" wp14:editId="275FFF6E">
            <wp:extent cx="5486400" cy="27311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XAML Parsing With Markup Extensions.png"/>
                    <pic:cNvPicPr/>
                  </pic:nvPicPr>
                  <pic:blipFill>
                    <a:blip r:embed="rId23"/>
                    <a:stretch>
                      <a:fillRect/>
                    </a:stretch>
                  </pic:blipFill>
                  <pic:spPr>
                    <a:xfrm>
                      <a:off x="0" y="0"/>
                      <a:ext cx="5486400" cy="2731135"/>
                    </a:xfrm>
                    <a:prstGeom prst="rect">
                      <a:avLst/>
                    </a:prstGeom>
                  </pic:spPr>
                </pic:pic>
              </a:graphicData>
            </a:graphic>
          </wp:inline>
        </w:drawing>
      </w:r>
    </w:p>
    <w:p w14:paraId="510D7B15" w14:textId="22EA081E" w:rsidR="00E16750" w:rsidRDefault="00F63025" w:rsidP="00220921">
      <w:r>
        <w:t>We can also specify named parameters in our Xaml file in which case the OptionMarkupExtension</w:t>
      </w:r>
      <w:r w:rsidR="003429F6">
        <w:t>’</w:t>
      </w:r>
      <w:r>
        <w:t xml:space="preserve">s default constructor will be invoked followed by the named properties and then finally the </w:t>
      </w:r>
      <w:r w:rsidRPr="003429F6">
        <w:rPr>
          <w:rStyle w:val="FieldChar"/>
        </w:rPr>
        <w:t>ProvideValue</w:t>
      </w:r>
      <w:r>
        <w:t xml:space="preserve"> method will be invoked. </w:t>
      </w:r>
    </w:p>
    <w:p w14:paraId="3EBE2508" w14:textId="3817B5A5" w:rsidR="00A135C9" w:rsidRDefault="00A135C9" w:rsidP="00220921">
      <w:pPr>
        <w:rPr>
          <w:lang w:eastAsia="fi-FI"/>
        </w:rPr>
      </w:pPr>
      <w:r>
        <w:rPr>
          <w:lang w:eastAsia="fi-FI"/>
        </w:rPr>
        <w:t xml:space="preserve"> </w:t>
      </w:r>
    </w:p>
    <w:bookmarkStart w:id="9" w:name="_MON_1523179109"/>
    <w:bookmarkEnd w:id="9"/>
    <w:p w14:paraId="00A04799" w14:textId="22BFE9DC" w:rsidR="00F21F5C" w:rsidRDefault="006F2CA5" w:rsidP="00220921">
      <w:pPr>
        <w:rPr>
          <w:lang w:eastAsia="fi-FI"/>
        </w:rPr>
      </w:pPr>
      <w:r>
        <w:rPr>
          <w:noProof/>
          <w:lang w:eastAsia="fi-FI"/>
        </w:rPr>
        <w:object w:dxaOrig="9026" w:dyaOrig="1958" w14:anchorId="7DBE65C8">
          <v:shape id="_x0000_i1030" type="#_x0000_t75" style="width:451.45pt;height:98.25pt" o:ole="">
            <v:imagedata r:id="rId24" o:title=""/>
          </v:shape>
          <o:OLEObject Type="Embed" ProgID="Word.OpenDocumentText.12" ShapeID="_x0000_i1030" DrawAspect="Content" ObjectID="_1627481959" r:id="rId25"/>
        </w:object>
      </w:r>
    </w:p>
    <w:p w14:paraId="377B5DE3" w14:textId="41D0C0A6" w:rsidR="00F21F5C" w:rsidRDefault="007F725A" w:rsidP="00220921">
      <w:pPr>
        <w:rPr>
          <w:lang w:eastAsia="fi-FI"/>
        </w:rPr>
      </w:pPr>
      <w:r>
        <w:rPr>
          <w:lang w:eastAsia="fi-FI"/>
        </w:rPr>
        <w:t xml:space="preserve">Our Xaml then becomes </w:t>
      </w:r>
    </w:p>
    <w:p w14:paraId="007B7667" w14:textId="04EE5017" w:rsidR="00714626" w:rsidRDefault="00714626" w:rsidP="00220921">
      <w:pPr>
        <w:rPr>
          <w:lang w:eastAsia="fi-FI"/>
        </w:rPr>
      </w:pPr>
    </w:p>
    <w:bookmarkStart w:id="10" w:name="_MON_1523179279"/>
    <w:bookmarkEnd w:id="10"/>
    <w:p w14:paraId="45834351" w14:textId="0F01E049" w:rsidR="00714626" w:rsidRPr="00963E3B" w:rsidRDefault="006F2CA5" w:rsidP="00220921">
      <w:pPr>
        <w:rPr>
          <w:lang w:eastAsia="fi-FI"/>
        </w:rPr>
      </w:pPr>
      <w:r>
        <w:rPr>
          <w:noProof/>
          <w:lang w:eastAsia="fi-FI"/>
        </w:rPr>
        <w:object w:dxaOrig="9026" w:dyaOrig="1068" w14:anchorId="5CB8FDC7">
          <v:shape id="_x0000_i1031" type="#_x0000_t75" style="width:451.45pt;height:53.55pt" o:ole="">
            <v:imagedata r:id="rId26" o:title=""/>
          </v:shape>
          <o:OLEObject Type="Embed" ProgID="Word.OpenDocumentText.12" ShapeID="_x0000_i1031" DrawAspect="Content" ObjectID="_1627481960" r:id="rId27"/>
        </w:object>
      </w:r>
    </w:p>
    <w:p w14:paraId="2FE7B246" w14:textId="15919812" w:rsidR="00963E3B" w:rsidRDefault="004252B0" w:rsidP="00930D2B">
      <w:pPr>
        <w:tabs>
          <w:tab w:val="left" w:pos="3729"/>
        </w:tabs>
        <w:rPr>
          <w:lang w:eastAsia="fi-FI"/>
        </w:rPr>
      </w:pPr>
      <w:r>
        <w:rPr>
          <w:lang w:eastAsia="fi-FI"/>
        </w:rPr>
        <w:lastRenderedPageBreak/>
        <w:t>Because markup extensions are classes with default constructors we can use then as normal property element syntax. In the following the first leg is constructed using markup syntax and the second uses property element syntax.</w:t>
      </w:r>
    </w:p>
    <w:p w14:paraId="0D83ACDB" w14:textId="367565EC" w:rsidR="004252B0" w:rsidRDefault="004252B0" w:rsidP="00930D2B">
      <w:pPr>
        <w:tabs>
          <w:tab w:val="left" w:pos="3729"/>
        </w:tabs>
        <w:rPr>
          <w:lang w:eastAsia="fi-FI"/>
        </w:rPr>
      </w:pPr>
    </w:p>
    <w:bookmarkStart w:id="11" w:name="_MON_1523183562"/>
    <w:bookmarkEnd w:id="11"/>
    <w:p w14:paraId="50D3DC36" w14:textId="1F49FDAA" w:rsidR="007A33F8" w:rsidRDefault="006F2CA5" w:rsidP="00930D2B">
      <w:pPr>
        <w:tabs>
          <w:tab w:val="left" w:pos="3729"/>
        </w:tabs>
        <w:rPr>
          <w:lang w:eastAsia="fi-FI"/>
        </w:rPr>
      </w:pPr>
      <w:r>
        <w:rPr>
          <w:noProof/>
          <w:lang w:eastAsia="fi-FI"/>
        </w:rPr>
        <w:object w:dxaOrig="9026" w:dyaOrig="3342" w14:anchorId="4D1515DE">
          <v:shape id="_x0000_i1032" type="#_x0000_t75" style="width:451.45pt;height:167.2pt" o:ole="">
            <v:imagedata r:id="rId28" o:title=""/>
          </v:shape>
          <o:OLEObject Type="Embed" ProgID="Word.OpenDocumentText.12" ShapeID="_x0000_i1032" DrawAspect="Content" ObjectID="_1627481961" r:id="rId29"/>
        </w:object>
      </w:r>
    </w:p>
    <w:p w14:paraId="74951B67" w14:textId="42A1B439" w:rsidR="00A84221" w:rsidRDefault="00A84221" w:rsidP="00A84221">
      <w:pPr>
        <w:pStyle w:val="Heading2"/>
        <w:rPr>
          <w:lang w:eastAsia="fi-FI"/>
        </w:rPr>
      </w:pPr>
      <w:r>
        <w:rPr>
          <w:lang w:eastAsia="fi-FI"/>
        </w:rPr>
        <w:t>Child Items – building the object graph</w:t>
      </w:r>
    </w:p>
    <w:p w14:paraId="508BBB5C" w14:textId="2557CBF8" w:rsidR="00CD62A4" w:rsidRDefault="009E3249" w:rsidP="00CD62A4">
      <w:pPr>
        <w:rPr>
          <w:lang w:eastAsia="fi-FI"/>
        </w:rPr>
      </w:pPr>
      <w:r>
        <w:rPr>
          <w:lang w:eastAsia="fi-FI"/>
        </w:rPr>
        <w:t>We need to make the distinction be</w:t>
      </w:r>
      <w:r w:rsidR="00AE4276">
        <w:rPr>
          <w:lang w:eastAsia="fi-FI"/>
        </w:rPr>
        <w:t xml:space="preserve">tween a property element and an object’s child elements. The distinction can be made as follows. </w:t>
      </w:r>
    </w:p>
    <w:p w14:paraId="3438AD34" w14:textId="61A3A407" w:rsidR="00AE4276" w:rsidRDefault="00AE4276" w:rsidP="00AE4276">
      <w:pPr>
        <w:pStyle w:val="ListParagraph"/>
        <w:numPr>
          <w:ilvl w:val="0"/>
          <w:numId w:val="6"/>
        </w:numPr>
        <w:rPr>
          <w:lang w:eastAsia="fi-FI"/>
        </w:rPr>
      </w:pPr>
      <w:r>
        <w:rPr>
          <w:lang w:eastAsia="fi-FI"/>
        </w:rPr>
        <w:t>A child element specifies a nodes child nodes in the object graph</w:t>
      </w:r>
    </w:p>
    <w:p w14:paraId="5DD897AD" w14:textId="7B4128AF" w:rsidR="00AE4276" w:rsidRDefault="00AE4276" w:rsidP="00AE4276">
      <w:pPr>
        <w:pStyle w:val="ListParagraph"/>
        <w:numPr>
          <w:ilvl w:val="0"/>
          <w:numId w:val="6"/>
        </w:numPr>
        <w:rPr>
          <w:lang w:eastAsia="fi-FI"/>
        </w:rPr>
      </w:pPr>
      <w:r>
        <w:rPr>
          <w:lang w:eastAsia="fi-FI"/>
        </w:rPr>
        <w:t>A property element specified the value of a particular property on a given node.</w:t>
      </w:r>
    </w:p>
    <w:p w14:paraId="0DC2CA9F" w14:textId="68F79F56" w:rsidR="0037540F" w:rsidRDefault="0037540F" w:rsidP="0037540F">
      <w:pPr>
        <w:rPr>
          <w:lang w:eastAsia="fi-FI"/>
        </w:rPr>
      </w:pPr>
    </w:p>
    <w:bookmarkStart w:id="12" w:name="_MON_1523190250"/>
    <w:bookmarkEnd w:id="12"/>
    <w:p w14:paraId="51BB9399" w14:textId="7775B548" w:rsidR="0037540F" w:rsidRDefault="00E4326E" w:rsidP="0037540F">
      <w:pPr>
        <w:rPr>
          <w:lang w:eastAsia="fi-FI"/>
        </w:rPr>
      </w:pPr>
      <w:r>
        <w:rPr>
          <w:noProof/>
          <w:lang w:eastAsia="fi-FI"/>
        </w:rPr>
        <w:object w:dxaOrig="9360" w:dyaOrig="2891" w14:anchorId="1F5EFAE3">
          <v:shape id="_x0000_i1033" type="#_x0000_t75" style="width:468.15pt;height:144.35pt" o:ole="">
            <v:imagedata r:id="rId30" o:title=""/>
          </v:shape>
          <o:OLEObject Type="Embed" ProgID="Word.OpenDocumentText.12" ShapeID="_x0000_i1033" DrawAspect="Content" ObjectID="_1627481962" r:id="rId31"/>
        </w:object>
      </w:r>
      <w:r>
        <w:rPr>
          <w:lang w:eastAsia="fi-FI"/>
        </w:rPr>
        <w:t>The green highlighted Rectangle element specifies a child node of the StackPanel</w:t>
      </w:r>
      <w:r w:rsidR="00FF6C78">
        <w:rPr>
          <w:lang w:eastAsia="fi-FI"/>
        </w:rPr>
        <w:t xml:space="preserve">. The blue highlighted Rectangle.Height and Rectangle.Width nodes specify how to </w:t>
      </w:r>
      <w:r w:rsidR="009F4BEB">
        <w:rPr>
          <w:lang w:eastAsia="fi-FI"/>
        </w:rPr>
        <w:t>construct objects that are set as the values of properties on a given node</w:t>
      </w:r>
    </w:p>
    <w:p w14:paraId="5C0F1AFF" w14:textId="74A2E1EE" w:rsidR="004B729E" w:rsidRDefault="004B729E" w:rsidP="004B729E">
      <w:pPr>
        <w:pStyle w:val="Heading2"/>
        <w:rPr>
          <w:lang w:eastAsia="fi-FI"/>
        </w:rPr>
      </w:pPr>
      <w:r>
        <w:rPr>
          <w:lang w:eastAsia="fi-FI"/>
        </w:rPr>
        <w:lastRenderedPageBreak/>
        <w:t xml:space="preserve">Backing </w:t>
      </w:r>
      <w:r w:rsidR="00B1134B">
        <w:rPr>
          <w:lang w:eastAsia="fi-FI"/>
        </w:rPr>
        <w:t xml:space="preserve">XAML </w:t>
      </w:r>
      <w:r>
        <w:rPr>
          <w:lang w:eastAsia="fi-FI"/>
        </w:rPr>
        <w:t>with executable code</w:t>
      </w:r>
    </w:p>
    <w:p w14:paraId="7DE7083E" w14:textId="3EBF8915" w:rsidR="004B729E" w:rsidRDefault="00B1134B" w:rsidP="004B729E">
      <w:pPr>
        <w:rPr>
          <w:lang w:eastAsia="fi-FI"/>
        </w:rPr>
      </w:pPr>
      <w:r>
        <w:rPr>
          <w:lang w:eastAsia="fi-FI"/>
        </w:rPr>
        <w:t xml:space="preserve">So far we have used XAML to define object graphs. Every such object graph has a single instance at the root of the XAML and the root of the object graph. We can provide executable code to back the object graph by creating a separate partial class which extends the type of the root element. </w:t>
      </w:r>
    </w:p>
    <w:p w14:paraId="54FAB209" w14:textId="180D2FB3" w:rsidR="00B1134B" w:rsidRDefault="00B1134B" w:rsidP="004B729E">
      <w:pPr>
        <w:rPr>
          <w:lang w:eastAsia="fi-FI"/>
        </w:rPr>
      </w:pPr>
    </w:p>
    <w:bookmarkStart w:id="13" w:name="_MON_1523192492"/>
    <w:bookmarkEnd w:id="13"/>
    <w:p w14:paraId="4CEB9C5A" w14:textId="3AF8C68A" w:rsidR="00307A19" w:rsidRPr="004B729E" w:rsidRDefault="006F2CA5" w:rsidP="004B729E">
      <w:pPr>
        <w:rPr>
          <w:lang w:eastAsia="fi-FI"/>
        </w:rPr>
      </w:pPr>
      <w:r>
        <w:rPr>
          <w:noProof/>
          <w:lang w:eastAsia="fi-FI"/>
        </w:rPr>
        <w:object w:dxaOrig="9026" w:dyaOrig="1735" w14:anchorId="272BA2AA">
          <v:shape id="_x0000_i1034" type="#_x0000_t75" style="width:451.45pt;height:87pt" o:ole="">
            <v:imagedata r:id="rId32" o:title=""/>
          </v:shape>
          <o:OLEObject Type="Embed" ProgID="Word.OpenDocumentText.12" ShapeID="_x0000_i1034" DrawAspect="Content" ObjectID="_1627481963" r:id="rId33"/>
        </w:object>
      </w:r>
    </w:p>
    <w:bookmarkStart w:id="14" w:name="_MON_1523192509"/>
    <w:bookmarkEnd w:id="14"/>
    <w:p w14:paraId="070333EF" w14:textId="2999C19C" w:rsidR="00307A19" w:rsidRDefault="006F2CA5" w:rsidP="0037540F">
      <w:pPr>
        <w:rPr>
          <w:lang w:eastAsia="fi-FI"/>
        </w:rPr>
      </w:pPr>
      <w:r>
        <w:rPr>
          <w:noProof/>
          <w:lang w:eastAsia="fi-FI"/>
        </w:rPr>
        <w:object w:dxaOrig="9026" w:dyaOrig="2847" w14:anchorId="624A36B2">
          <v:shape id="_x0000_i1035" type="#_x0000_t75" style="width:451.45pt;height:142.65pt" o:ole="">
            <v:imagedata r:id="rId34" o:title=""/>
          </v:shape>
          <o:OLEObject Type="Embed" ProgID="Word.OpenDocumentText.12" ShapeID="_x0000_i1035" DrawAspect="Content" ObjectID="_1627481964" r:id="rId35"/>
        </w:object>
      </w:r>
    </w:p>
    <w:p w14:paraId="0AA54ADA" w14:textId="40D64B86" w:rsidR="00A17FC6" w:rsidRDefault="00A17FC6" w:rsidP="0037540F">
      <w:pPr>
        <w:rPr>
          <w:lang w:eastAsia="fi-FI"/>
        </w:rPr>
      </w:pPr>
      <w:r>
        <w:rPr>
          <w:noProof/>
        </w:rPr>
        <mc:AlternateContent>
          <mc:Choice Requires="wpc">
            <w:drawing>
              <wp:inline distT="0" distB="0" distL="0" distR="0" wp14:anchorId="79FBCD8B" wp14:editId="01827B55">
                <wp:extent cx="5486400" cy="3200400"/>
                <wp:effectExtent l="0" t="0" r="0" b="19050"/>
                <wp:docPr id="7" name="Canvas 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 name="Rectangle 8"/>
                        <wps:cNvSpPr/>
                        <wps:spPr>
                          <a:xfrm>
                            <a:off x="3409950" y="1952625"/>
                            <a:ext cx="1790700" cy="100964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6ADF35" w14:textId="2C0A0AB2" w:rsidR="00A17FC6" w:rsidRDefault="009E66B8" w:rsidP="00A17FC6">
                              <w:pPr>
                                <w:jc w:val="center"/>
                              </w:pPr>
                              <w:r>
                                <w:t>MyOption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876300" y="1551600"/>
                            <a:ext cx="1790700" cy="695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F92F28" w14:textId="77B8EA0E" w:rsidR="00A17FC6" w:rsidRDefault="00A17FC6" w:rsidP="00A17FC6">
                              <w:pPr>
                                <w:pStyle w:val="NormalWeb"/>
                                <w:spacing w:before="0" w:beforeAutospacing="0" w:after="200" w:afterAutospacing="0" w:line="276" w:lineRule="auto"/>
                                <w:jc w:val="center"/>
                              </w:pPr>
                              <w:r>
                                <w:rPr>
                                  <w:rFonts w:eastAsia="Calibri"/>
                                  <w:szCs w:val="22"/>
                                </w:rPr>
                                <w:t>MyOption (Code Behind)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846750" y="2505075"/>
                            <a:ext cx="1790700" cy="695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3807D6" w14:textId="47EBAECC" w:rsidR="00A17FC6" w:rsidRDefault="00A17FC6" w:rsidP="00A17FC6">
                              <w:pPr>
                                <w:pStyle w:val="NormalWeb"/>
                                <w:spacing w:before="0" w:beforeAutospacing="0" w:after="200" w:afterAutospacing="0" w:line="276" w:lineRule="auto"/>
                                <w:jc w:val="center"/>
                              </w:pPr>
                              <w:r>
                                <w:rPr>
                                  <w:rFonts w:eastAsia="Calibri"/>
                                  <w:szCs w:val="22"/>
                                </w:rPr>
                                <w:t>MyOption (XAML)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Straight Arrow Connector 11"/>
                        <wps:cNvCnPr/>
                        <wps:spPr>
                          <a:xfrm>
                            <a:off x="2647950" y="2066925"/>
                            <a:ext cx="800100" cy="0"/>
                          </a:xfrm>
                          <a:prstGeom prst="straightConnector1">
                            <a:avLst/>
                          </a:prstGeom>
                          <a:ln w="31750">
                            <a:tailEnd type="triangle"/>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wps:spPr>
                          <a:xfrm>
                            <a:off x="2627925" y="2789850"/>
                            <a:ext cx="800100" cy="0"/>
                          </a:xfrm>
                          <a:prstGeom prst="straightConnector1">
                            <a:avLst/>
                          </a:prstGeom>
                          <a:ln w="31750">
                            <a:tailEnd type="triangle"/>
                          </a:ln>
                        </wps:spPr>
                        <wps:style>
                          <a:lnRef idx="1">
                            <a:schemeClr val="accent1"/>
                          </a:lnRef>
                          <a:fillRef idx="0">
                            <a:schemeClr val="accent1"/>
                          </a:fillRef>
                          <a:effectRef idx="0">
                            <a:schemeClr val="accent1"/>
                          </a:effectRef>
                          <a:fontRef idx="minor">
                            <a:schemeClr val="tx1"/>
                          </a:fontRef>
                        </wps:style>
                        <wps:bodyPr/>
                      </wps:wsp>
                      <wps:wsp>
                        <wps:cNvPr id="13" name="Rectangle 13"/>
                        <wps:cNvSpPr/>
                        <wps:spPr>
                          <a:xfrm>
                            <a:off x="3428025" y="389550"/>
                            <a:ext cx="1790700" cy="695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6434DF" w14:textId="44C76C94" w:rsidR="009E66B8" w:rsidRDefault="009E66B8" w:rsidP="009E66B8">
                              <w:pPr>
                                <w:pStyle w:val="NormalWeb"/>
                                <w:spacing w:before="0" w:beforeAutospacing="0" w:after="200" w:afterAutospacing="0" w:line="276" w:lineRule="auto"/>
                                <w:jc w:val="center"/>
                              </w:pPr>
                              <w:r>
                                <w:rPr>
                                  <w:rFonts w:eastAsia="Calibri"/>
                                  <w:szCs w:val="22"/>
                                </w:rPr>
                                <w:t>Option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Straight Arrow Connector 14"/>
                        <wps:cNvCnPr>
                          <a:stCxn id="8" idx="0"/>
                          <a:endCxn id="13" idx="2"/>
                        </wps:cNvCnPr>
                        <wps:spPr>
                          <a:xfrm flipV="1">
                            <a:off x="4305300" y="1084875"/>
                            <a:ext cx="18075" cy="867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79FBCD8B" id="Canvas 7"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">
                <v:shape id="_x0000_s1027" type="#_x0000_t75" style="position:absolute;width:54864;height:32004;visibility:visible;mso-wrap-style:square">
                  <v:fill o:detectmouseclick="t"/>
                  <v:path o:connecttype="none"/>
                </v:shape>
                <v:rect id="Rectangle 8" o:spid="_x0000_s1028" style="position:absolute;left:34099;top:19526;width:17907;height:10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" fillcolor="#00b0f0 [3204]" strokecolor="#005777 [1604]" strokeweight="1pt">
                  <v:textbox>
                    <w:txbxContent>
                      <w:p w14:paraId="586ADF35" w14:textId="2C0A0AB2" w:rsidR="00A17FC6" w:rsidRDefault="009E66B8" w:rsidP="00A17FC6">
                        <w:pPr>
                          <w:jc w:val="center"/>
                        </w:pPr>
                        <w:r>
                          <w:t>MyOption</w:t>
                        </w:r>
                      </w:p>
                    </w:txbxContent>
                  </v:textbox>
                </v:rect>
                <v:rect id="Rectangle 9" o:spid="_x0000_s1029" style="position:absolute;left:8763;top:15516;width:17907;height:6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" fillcolor="#00b0f0 [3204]" strokecolor="#005777 [1604]" strokeweight="1pt">
                  <v:textbox>
                    <w:txbxContent>
                      <w:p w14:paraId="01F92F28" w14:textId="77B8EA0E" w:rsidR="00A17FC6" w:rsidRDefault="00A17FC6" w:rsidP="00A17FC6">
                        <w:pPr>
                          <w:pStyle w:val="NormalWeb"/>
                          <w:spacing w:before="0" w:beforeAutospacing="0" w:after="200" w:afterAutospacing="0" w:line="276" w:lineRule="auto"/>
                          <w:jc w:val="center"/>
                        </w:pPr>
                        <w:r>
                          <w:rPr>
                            <w:rFonts w:eastAsia="Calibri"/>
                            <w:szCs w:val="22"/>
                          </w:rPr>
                          <w:t>MyOption (Code Behind)</w:t>
                        </w:r>
                      </w:p>
                    </w:txbxContent>
                  </v:textbox>
                </v:rect>
                <v:rect id="Rectangle 10" o:spid="_x0000_s1030" style="position:absolute;left:8467;top:25050;width:17907;height:6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" fillcolor="#00b0f0 [3204]" strokecolor="#005777 [1604]" strokeweight="1pt">
                  <v:textbox>
                    <w:txbxContent>
                      <w:p w14:paraId="4C3807D6" w14:textId="47EBAECC" w:rsidR="00A17FC6" w:rsidRDefault="00A17FC6" w:rsidP="00A17FC6">
                        <w:pPr>
                          <w:pStyle w:val="NormalWeb"/>
                          <w:spacing w:before="0" w:beforeAutospacing="0" w:after="200" w:afterAutospacing="0" w:line="276" w:lineRule="auto"/>
                          <w:jc w:val="center"/>
                        </w:pPr>
                        <w:r>
                          <w:rPr>
                            <w:rFonts w:eastAsia="Calibri"/>
                            <w:szCs w:val="22"/>
                          </w:rPr>
                          <w:t>MyOption (XAML)</w:t>
                        </w:r>
                      </w:p>
                    </w:txbxContent>
                  </v:textbox>
                </v:rect>
                <v:shapetype id="_x0000_t32" coordsize="21600,21600" o:spt="32" o:oned="t" path="m,l21600,21600e" filled="f">
                  <v:path arrowok="t" fillok="f" o:connecttype="none"/>
                  <o:lock v:ext="edit" shapetype="t"/>
                </v:shapetype>
                <v:shape id="Straight Arrow Connector 11" o:spid="_x0000_s1031" type="#_x0000_t32" style="position:absolute;left:26479;top:20669;width:800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" strokecolor="#00b0f0 [3204]" strokeweight="2.5pt">
                  <v:stroke endarrow="block"/>
                </v:shape>
                <v:shape id="Straight Arrow Connector 12" o:spid="_x0000_s1032" type="#_x0000_t32" style="position:absolute;left:26279;top:27898;width:800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" strokecolor="#00b0f0 [3204]" strokeweight="2.5pt">
                  <v:stroke endarrow="block"/>
                </v:shape>
                <v:rect id="Rectangle 13" o:spid="_x0000_s1033" style="position:absolute;left:34280;top:3895;width:17907;height:6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" fillcolor="#00b0f0 [3204]" strokecolor="#005777 [1604]" strokeweight="1pt">
                  <v:textbox>
                    <w:txbxContent>
                      <w:p w14:paraId="3A6434DF" w14:textId="44C76C94" w:rsidR="009E66B8" w:rsidRDefault="009E66B8" w:rsidP="009E66B8">
                        <w:pPr>
                          <w:pStyle w:val="NormalWeb"/>
                          <w:spacing w:before="0" w:beforeAutospacing="0" w:after="200" w:afterAutospacing="0" w:line="276" w:lineRule="auto"/>
                          <w:jc w:val="center"/>
                        </w:pPr>
                        <w:r>
                          <w:rPr>
                            <w:rFonts w:eastAsia="Calibri"/>
                            <w:szCs w:val="22"/>
                          </w:rPr>
                          <w:t>Option</w:t>
                        </w:r>
                      </w:p>
                    </w:txbxContent>
                  </v:textbox>
                </v:rect>
                <v:shape id="Straight Arrow Connector 14" o:spid="_x0000_s1034" type="#_x0000_t32" style="position:absolute;left:43053;top:10848;width:180;height:867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" strokecolor="#00b0f0 [3204]">
                  <v:stroke endarrow="block"/>
                </v:shape>
                <w10:anchorlock/>
              </v:group>
            </w:pict>
          </mc:Fallback>
        </mc:AlternateContent>
      </w:r>
    </w:p>
    <w:p w14:paraId="6261473E" w14:textId="03C4387E" w:rsidR="009E66B8" w:rsidRDefault="009E66B8" w:rsidP="009E66B8">
      <w:pPr>
        <w:pStyle w:val="Heading2"/>
        <w:rPr>
          <w:lang w:eastAsia="fi-FI"/>
        </w:rPr>
      </w:pPr>
      <w:r>
        <w:rPr>
          <w:lang w:eastAsia="fi-FI"/>
        </w:rPr>
        <w:lastRenderedPageBreak/>
        <w:t>Namespaces</w:t>
      </w:r>
    </w:p>
    <w:p w14:paraId="19B7F379" w14:textId="0371DD08" w:rsidR="009E66B8" w:rsidRDefault="00000822" w:rsidP="009E66B8">
      <w:pPr>
        <w:rPr>
          <w:lang w:eastAsia="fi-FI"/>
        </w:rPr>
      </w:pPr>
      <w:r>
        <w:rPr>
          <w:lang w:eastAsia="fi-FI"/>
        </w:rPr>
        <w:t xml:space="preserve">The WPF assemblies map all the core .NET namespaces such as System.Windows, System.Windows.Controls etc to the xml namespace </w:t>
      </w:r>
      <w:hyperlink r:id="rId36" w:history="1">
        <w:r w:rsidRPr="00F862EB">
          <w:rPr>
            <w:rStyle w:val="Hyperlink"/>
            <w:rFonts w:cstheme="minorBidi"/>
            <w:lang w:eastAsia="fi-FI"/>
          </w:rPr>
          <w:t>https://schemas.microsoft.com/winfx/xaml/presentation</w:t>
        </w:r>
      </w:hyperlink>
      <w:r>
        <w:rPr>
          <w:lang w:eastAsia="fi-FI"/>
        </w:rPr>
        <w:t xml:space="preserve"> using a number of hardcoded XmlnsDefinitionAttribute custom attributes. As multiple .NET namespaces are mapping to a single xml namespace Microsoft have to be careful to ensure there are no </w:t>
      </w:r>
      <w:r w:rsidR="00004BF7">
        <w:rPr>
          <w:lang w:eastAsia="fi-FI"/>
        </w:rPr>
        <w:t xml:space="preserve">name clashes in any of the relevant WPF namespaces. </w:t>
      </w:r>
    </w:p>
    <w:p w14:paraId="4239359A" w14:textId="2B75F525" w:rsidR="008D13B7" w:rsidRDefault="008D13B7" w:rsidP="009E66B8">
      <w:pPr>
        <w:rPr>
          <w:lang w:eastAsia="fi-FI"/>
        </w:rPr>
      </w:pPr>
      <w:r>
        <w:rPr>
          <w:lang w:eastAsia="fi-FI"/>
        </w:rPr>
        <w:t xml:space="preserve">The root element in any XAML file must contain at least one namespace. Consider the following simplest piece of XAML imaginable. It consists of one single element which is also the root element. </w:t>
      </w:r>
      <w:r w:rsidR="00667D5A">
        <w:rPr>
          <w:lang w:eastAsia="fi-FI"/>
        </w:rPr>
        <w:t xml:space="preserve">Note in this case we have given this namespace a prefix of wpf that is then used on the identifiers from this namespace. </w:t>
      </w:r>
    </w:p>
    <w:p w14:paraId="674A5964" w14:textId="02772F0F" w:rsidR="00667D5A" w:rsidRDefault="00667D5A" w:rsidP="009E66B8">
      <w:pPr>
        <w:rPr>
          <w:lang w:eastAsia="fi-FI"/>
        </w:rPr>
      </w:pPr>
    </w:p>
    <w:bookmarkStart w:id="15" w:name="_MON_1523195068"/>
    <w:bookmarkEnd w:id="15"/>
    <w:p w14:paraId="3154F810" w14:textId="340A99C1" w:rsidR="00667D5A" w:rsidRDefault="006F2CA5" w:rsidP="009E66B8">
      <w:pPr>
        <w:rPr>
          <w:lang w:eastAsia="fi-FI"/>
        </w:rPr>
      </w:pPr>
      <w:r>
        <w:rPr>
          <w:noProof/>
          <w:lang w:eastAsia="fi-FI"/>
        </w:rPr>
        <w:object w:dxaOrig="9026" w:dyaOrig="1513" w14:anchorId="7A39F965">
          <v:shape id="_x0000_i1036" type="#_x0000_t75" style="width:451.45pt;height:75.75pt" o:ole="">
            <v:imagedata r:id="rId37" o:title=""/>
          </v:shape>
          <o:OLEObject Type="Embed" ProgID="Word.OpenDocumentText.12" ShapeID="_x0000_i1036" DrawAspect="Content" ObjectID="_1627481965" r:id="rId38"/>
        </w:object>
      </w:r>
    </w:p>
    <w:p w14:paraId="08641577" w14:textId="62CC035A" w:rsidR="00DE6406" w:rsidRDefault="008F02CF" w:rsidP="008F02CF">
      <w:r>
        <w:rPr>
          <w:lang w:eastAsia="fi-FI"/>
        </w:rPr>
        <w:t>Each XAML file can have a single</w:t>
      </w:r>
      <w:r w:rsidRPr="008F02CF">
        <w:rPr>
          <w:rStyle w:val="KeywordsChar"/>
        </w:rPr>
        <w:t xml:space="preserve"> primary namespace</w:t>
      </w:r>
      <w:r>
        <w:rPr>
          <w:rStyle w:val="KeywordsChar"/>
        </w:rPr>
        <w:t xml:space="preserve"> </w:t>
      </w:r>
      <w:r w:rsidRPr="008F02CF">
        <w:t>which has no prefix</w:t>
      </w:r>
      <w:r>
        <w:t xml:space="preserve"> and that implicitly qualifies any identifiers not explicitly prefixed with another namespace</w:t>
      </w:r>
    </w:p>
    <w:p w14:paraId="47A979D3" w14:textId="2C736C79" w:rsidR="00DF2445" w:rsidRDefault="00DF2445" w:rsidP="008F02CF"/>
    <w:bookmarkStart w:id="16" w:name="_MON_1523195481"/>
    <w:bookmarkEnd w:id="16"/>
    <w:p w14:paraId="631519E6" w14:textId="5663E7B9" w:rsidR="00DF2445" w:rsidRDefault="006F2CA5" w:rsidP="008F02CF">
      <w:r>
        <w:rPr>
          <w:noProof/>
        </w:rPr>
        <w:object w:dxaOrig="9026" w:dyaOrig="1290" w14:anchorId="2EAD1597">
          <v:shape id="_x0000_i1037" type="#_x0000_t75" style="width:451.45pt;height:64.85pt" o:ole="">
            <v:imagedata r:id="rId39" o:title=""/>
          </v:shape>
          <o:OLEObject Type="Embed" ProgID="Word.OpenDocumentText.12" ShapeID="_x0000_i1037" DrawAspect="Content" ObjectID="_1627481966" r:id="rId40"/>
        </w:object>
      </w:r>
    </w:p>
    <w:p w14:paraId="15B946F3" w14:textId="495A9DCB" w:rsidR="00667D5A" w:rsidRDefault="00DE6406" w:rsidP="008F02CF">
      <w:pPr>
        <w:rPr>
          <w:rFonts w:ascii="Consolas" w:eastAsia="Times New Roman" w:hAnsi="Consolas" w:cs="Consolas"/>
          <w:color w:val="0000FF"/>
          <w:sz w:val="19"/>
          <w:szCs w:val="19"/>
          <w:highlight w:val="white"/>
        </w:rPr>
      </w:pPr>
      <w:r>
        <w:t xml:space="preserve">In addition to </w:t>
      </w:r>
      <w:r>
        <w:rPr>
          <w:rFonts w:ascii="Consolas" w:hAnsi="Consolas" w:cs="Consolas"/>
          <w:color w:val="FF0000"/>
          <w:sz w:val="19"/>
          <w:szCs w:val="19"/>
          <w:shd w:val="clear" w:color="auto" w:fill="FFFFFF"/>
        </w:rPr>
        <w:t>xmlns</w:t>
      </w:r>
      <w:r>
        <w:rPr>
          <w:rFonts w:ascii="Consolas" w:hAnsi="Consolas" w:cs="Consolas"/>
          <w:color w:val="0000FF"/>
          <w:sz w:val="19"/>
          <w:szCs w:val="19"/>
          <w:shd w:val="clear" w:color="auto" w:fill="FFFFFF"/>
        </w:rPr>
        <w:t>:</w:t>
      </w:r>
      <w:r>
        <w:rPr>
          <w:rFonts w:ascii="Consolas" w:hAnsi="Consolas" w:cs="Consolas"/>
          <w:color w:val="FF0000"/>
          <w:sz w:val="19"/>
          <w:szCs w:val="19"/>
          <w:shd w:val="clear" w:color="auto" w:fill="FFFFFF"/>
        </w:rPr>
        <w:t>wpf</w:t>
      </w:r>
      <w:r>
        <w:rPr>
          <w:rFonts w:ascii="Consolas" w:hAnsi="Consolas" w:cs="Consolas"/>
          <w:color w:val="0000FF"/>
          <w:sz w:val="19"/>
          <w:szCs w:val="19"/>
          <w:shd w:val="clear" w:color="auto" w:fill="FFFFFF"/>
        </w:rPr>
        <w:t>=</w:t>
      </w:r>
      <w:hyperlink r:id="rId41" w:history="1">
        <w:r w:rsidRPr="00F862EB">
          <w:rPr>
            <w:rStyle w:val="Hyperlink"/>
            <w:rFonts w:ascii="Consolas" w:hAnsi="Consolas" w:cs="Consolas"/>
            <w:sz w:val="19"/>
            <w:szCs w:val="19"/>
            <w:shd w:val="clear" w:color="auto" w:fill="FFFFFF"/>
          </w:rPr>
          <w:t>http://schemas.microsoft.com/winfx/2006/xaml/presentation</w:t>
        </w:r>
      </w:hyperlink>
      <w:r>
        <w:rPr>
          <w:rFonts w:ascii="Consolas" w:hAnsi="Consolas" w:cs="Consolas"/>
          <w:color w:val="000000"/>
          <w:sz w:val="19"/>
          <w:szCs w:val="19"/>
          <w:shd w:val="clear" w:color="auto" w:fill="FFFFFF"/>
        </w:rPr>
        <w:t xml:space="preserve"> </w:t>
      </w:r>
      <w:r>
        <w:t>most XAML files also contain the XAML language namespace</w:t>
      </w:r>
      <w:r w:rsidR="00DF2445">
        <w:t xml:space="preserve"> </w:t>
      </w:r>
      <w:hyperlink r:id="rId42" w:history="1">
        <w:r w:rsidR="00376AFC" w:rsidRPr="000C1737">
          <w:rPr>
            <w:rStyle w:val="Hyperlink"/>
            <w:rFonts w:ascii="Consolas" w:eastAsia="Times New Roman" w:hAnsi="Consolas" w:cs="Consolas"/>
            <w:sz w:val="19"/>
            <w:szCs w:val="19"/>
            <w:highlight w:val="white"/>
          </w:rPr>
          <w:t>http://schemas.microsoft.com/winfx/2006/xaml</w:t>
        </w:r>
      </w:hyperlink>
    </w:p>
    <w:p w14:paraId="7E7F7323" w14:textId="34644EBC" w:rsidR="00376AFC" w:rsidRDefault="00376AFC" w:rsidP="008F02CF"/>
    <w:tbl>
      <w:tblPr>
        <w:tblStyle w:val="RowAndColumnStyle"/>
        <w:tblW w:w="0" w:type="auto"/>
        <w:tblLook w:val="04A0" w:firstRow="1" w:lastRow="0" w:firstColumn="1" w:lastColumn="0" w:noHBand="0" w:noVBand="1"/>
      </w:tblPr>
      <w:tblGrid>
        <w:gridCol w:w="4315"/>
        <w:gridCol w:w="4315"/>
      </w:tblGrid>
      <w:tr w:rsidR="00376AFC" w14:paraId="781CE922" w14:textId="77777777" w:rsidTr="00D619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14:paraId="7CD8800B" w14:textId="77777777" w:rsidR="00376AFC" w:rsidRDefault="00376AFC" w:rsidP="00D61931">
            <w:pPr>
              <w:rPr>
                <w:lang w:eastAsia="fi-FI"/>
              </w:rPr>
            </w:pPr>
            <w:r>
              <w:rPr>
                <w:lang w:eastAsia="fi-FI"/>
              </w:rPr>
              <w:t>Construct</w:t>
            </w:r>
          </w:p>
        </w:tc>
        <w:tc>
          <w:tcPr>
            <w:tcW w:w="4315" w:type="dxa"/>
          </w:tcPr>
          <w:p w14:paraId="18B5236E" w14:textId="77777777" w:rsidR="00376AFC" w:rsidRDefault="00376AFC" w:rsidP="00D61931">
            <w:pPr>
              <w:cnfStyle w:val="100000000000" w:firstRow="1" w:lastRow="0" w:firstColumn="0" w:lastColumn="0" w:oddVBand="0" w:evenVBand="0" w:oddHBand="0" w:evenHBand="0" w:firstRowFirstColumn="0" w:firstRowLastColumn="0" w:lastRowFirstColumn="0" w:lastRowLastColumn="0"/>
              <w:rPr>
                <w:lang w:eastAsia="fi-FI"/>
              </w:rPr>
            </w:pPr>
            <w:r>
              <w:rPr>
                <w:lang w:eastAsia="fi-FI"/>
              </w:rPr>
              <w:t>Use</w:t>
            </w:r>
          </w:p>
        </w:tc>
      </w:tr>
      <w:tr w:rsidR="00376AFC" w14:paraId="67D642D4" w14:textId="77777777" w:rsidTr="00D61931">
        <w:tc>
          <w:tcPr>
            <w:cnfStyle w:val="001000000000" w:firstRow="0" w:lastRow="0" w:firstColumn="1" w:lastColumn="0" w:oddVBand="0" w:evenVBand="0" w:oddHBand="0" w:evenHBand="0" w:firstRowFirstColumn="0" w:firstRowLastColumn="0" w:lastRowFirstColumn="0" w:lastRowLastColumn="0"/>
            <w:tcW w:w="4315" w:type="dxa"/>
          </w:tcPr>
          <w:p w14:paraId="0828A3B5" w14:textId="77777777" w:rsidR="00376AFC" w:rsidRDefault="00376AFC" w:rsidP="00D61931">
            <w:pPr>
              <w:rPr>
                <w:lang w:eastAsia="fi-FI"/>
              </w:rPr>
            </w:pPr>
            <w:r>
              <w:rPr>
                <w:lang w:eastAsia="fi-FI"/>
              </w:rPr>
              <w:t>Object Element</w:t>
            </w:r>
          </w:p>
        </w:tc>
        <w:tc>
          <w:tcPr>
            <w:tcW w:w="4315" w:type="dxa"/>
          </w:tcPr>
          <w:p w14:paraId="1A1D0F07" w14:textId="77777777" w:rsidR="00376AFC" w:rsidRDefault="00376AFC" w:rsidP="00D61931">
            <w:pPr>
              <w:cnfStyle w:val="000000000000" w:firstRow="0" w:lastRow="0" w:firstColumn="0" w:lastColumn="0" w:oddVBand="0" w:evenVBand="0" w:oddHBand="0" w:evenHBand="0" w:firstRowFirstColumn="0" w:firstRowLastColumn="0" w:lastRowFirstColumn="0" w:lastRowLastColumn="0"/>
              <w:rPr>
                <w:lang w:eastAsia="fi-FI"/>
              </w:rPr>
            </w:pPr>
            <w:r>
              <w:rPr>
                <w:lang w:eastAsia="fi-FI"/>
              </w:rPr>
              <w:t>Instantiate object note in graph</w:t>
            </w:r>
          </w:p>
        </w:tc>
      </w:tr>
      <w:tr w:rsidR="00376AFC" w14:paraId="363D3D7C" w14:textId="77777777" w:rsidTr="00D61931">
        <w:tc>
          <w:tcPr>
            <w:cnfStyle w:val="001000000000" w:firstRow="0" w:lastRow="0" w:firstColumn="1" w:lastColumn="0" w:oddVBand="0" w:evenVBand="0" w:oddHBand="0" w:evenHBand="0" w:firstRowFirstColumn="0" w:firstRowLastColumn="0" w:lastRowFirstColumn="0" w:lastRowLastColumn="0"/>
            <w:tcW w:w="4315" w:type="dxa"/>
          </w:tcPr>
          <w:p w14:paraId="21CE9D34" w14:textId="77777777" w:rsidR="00376AFC" w:rsidRDefault="00376AFC" w:rsidP="00D61931">
            <w:pPr>
              <w:rPr>
                <w:lang w:eastAsia="fi-FI"/>
              </w:rPr>
            </w:pPr>
            <w:r>
              <w:rPr>
                <w:lang w:eastAsia="fi-FI"/>
              </w:rPr>
              <w:lastRenderedPageBreak/>
              <w:t>Property Attribute</w:t>
            </w:r>
          </w:p>
        </w:tc>
        <w:tc>
          <w:tcPr>
            <w:tcW w:w="4315" w:type="dxa"/>
          </w:tcPr>
          <w:p w14:paraId="0E7193BC" w14:textId="77777777" w:rsidR="00376AFC" w:rsidRDefault="00376AFC" w:rsidP="00D61931">
            <w:pPr>
              <w:cnfStyle w:val="000000000000" w:firstRow="0" w:lastRow="0" w:firstColumn="0" w:lastColumn="0" w:oddVBand="0" w:evenVBand="0" w:oddHBand="0" w:evenHBand="0" w:firstRowFirstColumn="0" w:firstRowLastColumn="0" w:lastRowFirstColumn="0" w:lastRowLastColumn="0"/>
              <w:rPr>
                <w:lang w:eastAsia="fi-FI"/>
              </w:rPr>
            </w:pPr>
            <w:r>
              <w:rPr>
                <w:lang w:eastAsia="fi-FI"/>
              </w:rPr>
              <w:t>Set object property using property value</w:t>
            </w:r>
          </w:p>
        </w:tc>
      </w:tr>
      <w:tr w:rsidR="00376AFC" w14:paraId="48E57453" w14:textId="77777777" w:rsidTr="00D61931">
        <w:tc>
          <w:tcPr>
            <w:cnfStyle w:val="001000000000" w:firstRow="0" w:lastRow="0" w:firstColumn="1" w:lastColumn="0" w:oddVBand="0" w:evenVBand="0" w:oddHBand="0" w:evenHBand="0" w:firstRowFirstColumn="0" w:firstRowLastColumn="0" w:lastRowFirstColumn="0" w:lastRowLastColumn="0"/>
            <w:tcW w:w="4315" w:type="dxa"/>
          </w:tcPr>
          <w:p w14:paraId="666C7BA3" w14:textId="77777777" w:rsidR="00376AFC" w:rsidRDefault="00376AFC" w:rsidP="00D61931">
            <w:pPr>
              <w:rPr>
                <w:lang w:eastAsia="fi-FI"/>
              </w:rPr>
            </w:pPr>
            <w:r>
              <w:rPr>
                <w:lang w:eastAsia="fi-FI"/>
              </w:rPr>
              <w:t>Property Element</w:t>
            </w:r>
          </w:p>
        </w:tc>
        <w:tc>
          <w:tcPr>
            <w:tcW w:w="4315" w:type="dxa"/>
          </w:tcPr>
          <w:p w14:paraId="6AD001E4" w14:textId="77777777" w:rsidR="00376AFC" w:rsidRDefault="00376AFC" w:rsidP="00D61931">
            <w:pPr>
              <w:cnfStyle w:val="000000000000" w:firstRow="0" w:lastRow="0" w:firstColumn="0" w:lastColumn="0" w:oddVBand="0" w:evenVBand="0" w:oddHBand="0" w:evenHBand="0" w:firstRowFirstColumn="0" w:firstRowLastColumn="0" w:lastRowFirstColumn="0" w:lastRowLastColumn="0"/>
              <w:rPr>
                <w:lang w:eastAsia="fi-FI"/>
              </w:rPr>
            </w:pPr>
            <w:r>
              <w:rPr>
                <w:lang w:eastAsia="fi-FI"/>
              </w:rPr>
              <w:t>Set object property using element value</w:t>
            </w:r>
          </w:p>
        </w:tc>
      </w:tr>
      <w:tr w:rsidR="00376AFC" w14:paraId="3020BE6E" w14:textId="77777777" w:rsidTr="00D61931">
        <w:tc>
          <w:tcPr>
            <w:cnfStyle w:val="001000000000" w:firstRow="0" w:lastRow="0" w:firstColumn="1" w:lastColumn="0" w:oddVBand="0" w:evenVBand="0" w:oddHBand="0" w:evenHBand="0" w:firstRowFirstColumn="0" w:firstRowLastColumn="0" w:lastRowFirstColumn="0" w:lastRowLastColumn="0"/>
            <w:tcW w:w="4315" w:type="dxa"/>
          </w:tcPr>
          <w:p w14:paraId="25AC6E98" w14:textId="77777777" w:rsidR="00376AFC" w:rsidRDefault="00376AFC" w:rsidP="00D61931">
            <w:pPr>
              <w:rPr>
                <w:lang w:eastAsia="fi-FI"/>
              </w:rPr>
            </w:pPr>
            <w:r>
              <w:rPr>
                <w:lang w:eastAsia="fi-FI"/>
              </w:rPr>
              <w:t>XML Namespace</w:t>
            </w:r>
          </w:p>
        </w:tc>
        <w:tc>
          <w:tcPr>
            <w:tcW w:w="4315" w:type="dxa"/>
          </w:tcPr>
          <w:p w14:paraId="631B79E9" w14:textId="77777777" w:rsidR="00376AFC" w:rsidRDefault="00376AFC" w:rsidP="00D61931">
            <w:pPr>
              <w:cnfStyle w:val="000000000000" w:firstRow="0" w:lastRow="0" w:firstColumn="0" w:lastColumn="0" w:oddVBand="0" w:evenVBand="0" w:oddHBand="0" w:evenHBand="0" w:firstRowFirstColumn="0" w:firstRowLastColumn="0" w:lastRowFirstColumn="0" w:lastRowLastColumn="0"/>
              <w:rPr>
                <w:lang w:eastAsia="fi-FI"/>
              </w:rPr>
            </w:pPr>
            <w:r>
              <w:rPr>
                <w:lang w:eastAsia="fi-FI"/>
              </w:rPr>
              <w:t>Specify namespace of type to be instantiated</w:t>
            </w:r>
          </w:p>
        </w:tc>
      </w:tr>
    </w:tbl>
    <w:p w14:paraId="072D61E9" w14:textId="7311D26D" w:rsidR="00376AFC" w:rsidRDefault="00376AFC" w:rsidP="008F02CF"/>
    <w:p w14:paraId="0DC294F0" w14:textId="77777777" w:rsidR="00376AFC" w:rsidRDefault="00376AFC" w:rsidP="008F02CF"/>
    <w:p w14:paraId="5A432B4F" w14:textId="744E15FB" w:rsidR="00DF2445" w:rsidRDefault="00DF2445" w:rsidP="00DF2445">
      <w:pPr>
        <w:pStyle w:val="Heading2"/>
        <w:rPr>
          <w:lang w:eastAsia="fi-FI"/>
        </w:rPr>
      </w:pPr>
      <w:r>
        <w:rPr>
          <w:lang w:eastAsia="fi-FI"/>
        </w:rPr>
        <w:t>Mapping .NET types to XAML</w:t>
      </w:r>
    </w:p>
    <w:p w14:paraId="72AE2761" w14:textId="1E29B558" w:rsidR="0093656E" w:rsidRDefault="0093656E">
      <w:pPr>
        <w:rPr>
          <w:lang w:eastAsia="fi-FI"/>
        </w:rPr>
      </w:pPr>
      <w:r>
        <w:rPr>
          <w:lang w:eastAsia="fi-FI"/>
        </w:rPr>
        <w:br w:type="page"/>
      </w:r>
    </w:p>
    <w:p w14:paraId="411EA33F" w14:textId="56CA435E" w:rsidR="0093656E" w:rsidRDefault="0093656E" w:rsidP="0093656E">
      <w:pPr>
        <w:pStyle w:val="QuestionSection"/>
        <w:rPr>
          <w:lang w:eastAsia="fi-FI"/>
        </w:rPr>
      </w:pPr>
      <w:r>
        <w:rPr>
          <w:lang w:eastAsia="fi-FI"/>
        </w:rPr>
        <w:lastRenderedPageBreak/>
        <w:t>Questions</w:t>
      </w:r>
    </w:p>
    <w:p w14:paraId="288742A5" w14:textId="44CFF64B" w:rsidR="0093656E" w:rsidRDefault="007429D2" w:rsidP="00C628B9">
      <w:pPr>
        <w:pStyle w:val="Question"/>
        <w:rPr>
          <w:lang w:eastAsia="fi-FI"/>
        </w:rPr>
      </w:pPr>
      <w:r>
        <w:rPr>
          <w:lang w:eastAsia="fi-FI"/>
        </w:rPr>
        <w:t>Compare</w:t>
      </w:r>
      <w:r w:rsidR="00C628B9">
        <w:rPr>
          <w:lang w:eastAsia="fi-FI"/>
        </w:rPr>
        <w:t xml:space="preserve"> the use of the interface IValueConverter and the type </w:t>
      </w:r>
      <w:r w:rsidR="00717353">
        <w:rPr>
          <w:lang w:eastAsia="fi-FI"/>
        </w:rPr>
        <w:t>TypeConverter</w:t>
      </w:r>
    </w:p>
    <w:p w14:paraId="4143389A" w14:textId="39FE8CF0" w:rsidR="00717353" w:rsidRDefault="00717353" w:rsidP="00717353">
      <w:pPr>
        <w:pStyle w:val="Answer"/>
        <w:rPr>
          <w:lang w:eastAsia="fi-FI"/>
        </w:rPr>
      </w:pPr>
      <w:r>
        <w:rPr>
          <w:lang w:eastAsia="fi-FI"/>
        </w:rPr>
        <w:t xml:space="preserve">Subclasses of TypeConverter are used to convert between strings and objects, typically in </w:t>
      </w:r>
      <w:r w:rsidR="00BC41F3">
        <w:rPr>
          <w:lang w:eastAsia="fi-FI"/>
        </w:rPr>
        <w:t xml:space="preserve">XAML. For </w:t>
      </w:r>
      <w:r w:rsidR="00B60B2A">
        <w:rPr>
          <w:lang w:eastAsia="fi-FI"/>
        </w:rPr>
        <w:t>instance,</w:t>
      </w:r>
      <w:r w:rsidR="00BC41F3">
        <w:rPr>
          <w:lang w:eastAsia="fi-FI"/>
        </w:rPr>
        <w:t xml:space="preserve"> a piece of XAML might specify a property attribute such as Strike=”0.5” and then the XAML parser will use a DoubleCo</w:t>
      </w:r>
      <w:r w:rsidR="00B60B2A">
        <w:rPr>
          <w:lang w:eastAsia="fi-FI"/>
        </w:rPr>
        <w:t>n</w:t>
      </w:r>
      <w:r w:rsidR="00BC41F3">
        <w:rPr>
          <w:lang w:eastAsia="fi-FI"/>
        </w:rPr>
        <w:t xml:space="preserve">verter to convert from the string “0.5” to the double 0.5. </w:t>
      </w:r>
    </w:p>
    <w:p w14:paraId="0CD5429E" w14:textId="140FA7EF" w:rsidR="00B83E91" w:rsidRPr="00717353" w:rsidRDefault="004340A7" w:rsidP="00717353">
      <w:pPr>
        <w:pStyle w:val="Answer"/>
        <w:rPr>
          <w:lang w:eastAsia="fi-FI"/>
        </w:rPr>
      </w:pPr>
      <w:r>
        <w:rPr>
          <w:lang w:eastAsia="fi-FI"/>
        </w:rPr>
        <w:t xml:space="preserve">Instances of IValueConverter are typically </w:t>
      </w:r>
      <w:r w:rsidR="007429D2">
        <w:rPr>
          <w:lang w:eastAsia="fi-FI"/>
        </w:rPr>
        <w:t>used</w:t>
      </w:r>
      <w:r>
        <w:rPr>
          <w:lang w:eastAsia="fi-FI"/>
        </w:rPr>
        <w:t xml:space="preserve"> in WPF data binding scenarios to convert </w:t>
      </w:r>
      <w:r w:rsidR="007429D2">
        <w:rPr>
          <w:lang w:eastAsia="fi-FI"/>
        </w:rPr>
        <w:t>between values of different types on the binding source and binding target</w:t>
      </w:r>
    </w:p>
    <w:p w14:paraId="264BCB5C" w14:textId="6FBDD7E6" w:rsidR="009D2FFE" w:rsidRDefault="009D2FFE" w:rsidP="009D2FFE">
      <w:pPr>
        <w:pStyle w:val="Question"/>
        <w:rPr>
          <w:lang w:eastAsia="fi-FI"/>
        </w:rPr>
      </w:pPr>
      <w:r>
        <w:rPr>
          <w:lang w:eastAsia="fi-FI"/>
        </w:rPr>
        <w:t>What is XAML</w:t>
      </w:r>
    </w:p>
    <w:p w14:paraId="611073CF" w14:textId="2CCD2D34" w:rsidR="009D2FFE" w:rsidRDefault="009D2FFE" w:rsidP="009D2FFE">
      <w:pPr>
        <w:pStyle w:val="Answer"/>
        <w:rPr>
          <w:lang w:eastAsia="fi-FI"/>
        </w:rPr>
      </w:pPr>
      <w:r>
        <w:rPr>
          <w:lang w:eastAsia="fi-FI"/>
        </w:rPr>
        <w:t xml:space="preserve">AnXML declarative language for constructing and initializing </w:t>
      </w:r>
      <w:r w:rsidR="008D2164">
        <w:rPr>
          <w:lang w:eastAsia="fi-FI"/>
        </w:rPr>
        <w:t>.NET object graphs</w:t>
      </w:r>
    </w:p>
    <w:p w14:paraId="564BF6B0" w14:textId="176DE73C" w:rsidR="008D2164" w:rsidRDefault="008D2164" w:rsidP="009D2FFE">
      <w:pPr>
        <w:pStyle w:val="Answer"/>
        <w:rPr>
          <w:lang w:eastAsia="fi-FI"/>
        </w:rPr>
      </w:pPr>
      <w:r>
        <w:rPr>
          <w:lang w:eastAsia="fi-FI"/>
        </w:rPr>
        <w:t>A precise way of describing object hierarchies</w:t>
      </w:r>
    </w:p>
    <w:p w14:paraId="6E4CA32A" w14:textId="4BBFCF3E" w:rsidR="005A7B18" w:rsidRDefault="005A7B18" w:rsidP="005A7B18">
      <w:pPr>
        <w:pStyle w:val="Question"/>
        <w:rPr>
          <w:lang w:eastAsia="fi-FI"/>
        </w:rPr>
      </w:pPr>
      <w:r>
        <w:rPr>
          <w:lang w:eastAsia="fi-FI"/>
        </w:rPr>
        <w:t>Why is XAML useful for building user interfaces?</w:t>
      </w:r>
    </w:p>
    <w:p w14:paraId="187E54AB" w14:textId="59A1F2B9" w:rsidR="005A7B18" w:rsidRDefault="00F15E64" w:rsidP="005A7B18">
      <w:pPr>
        <w:pStyle w:val="Answer"/>
        <w:rPr>
          <w:lang w:eastAsia="fi-FI"/>
        </w:rPr>
      </w:pPr>
      <w:r>
        <w:rPr>
          <w:lang w:eastAsia="fi-FI"/>
        </w:rPr>
        <w:t>The interface is a tree of elements</w:t>
      </w:r>
    </w:p>
    <w:p w14:paraId="34E982BE" w14:textId="65CC261B" w:rsidR="00F15E64" w:rsidRDefault="00F15E64" w:rsidP="00F15E64">
      <w:pPr>
        <w:pStyle w:val="Question"/>
        <w:rPr>
          <w:lang w:eastAsia="fi-FI"/>
        </w:rPr>
      </w:pPr>
      <w:r>
        <w:rPr>
          <w:lang w:eastAsia="fi-FI"/>
        </w:rPr>
        <w:t>Compare and contrast child node elements and property node elements?</w:t>
      </w:r>
    </w:p>
    <w:p w14:paraId="63DECA20" w14:textId="3833B336" w:rsidR="00F15E64" w:rsidRDefault="00AA0604" w:rsidP="00F15E64">
      <w:pPr>
        <w:pStyle w:val="Answer"/>
        <w:rPr>
          <w:lang w:eastAsia="fi-FI"/>
        </w:rPr>
      </w:pPr>
      <w:r>
        <w:rPr>
          <w:lang w:eastAsia="fi-FI"/>
        </w:rPr>
        <w:t xml:space="preserve">A child element specifies a sub-node </w:t>
      </w:r>
      <w:r w:rsidR="007F4D98">
        <w:rPr>
          <w:lang w:eastAsia="fi-FI"/>
        </w:rPr>
        <w:t>in the graph</w:t>
      </w:r>
    </w:p>
    <w:p w14:paraId="326EF516" w14:textId="1B2BBAA0" w:rsidR="007F4D98" w:rsidRDefault="007F4D98" w:rsidP="00F15E64">
      <w:pPr>
        <w:pStyle w:val="Answer"/>
        <w:rPr>
          <w:lang w:eastAsia="fi-FI"/>
        </w:rPr>
      </w:pPr>
      <w:r>
        <w:rPr>
          <w:lang w:eastAsia="fi-FI"/>
        </w:rPr>
        <w:t>A property element specifies the value of a particular property on a given node.</w:t>
      </w:r>
    </w:p>
    <w:p w14:paraId="525A1D9D" w14:textId="34C2307D" w:rsidR="00FE21CF" w:rsidRDefault="00FE21CF" w:rsidP="00FE21CF">
      <w:pPr>
        <w:pStyle w:val="Question"/>
        <w:rPr>
          <w:lang w:eastAsia="fi-FI"/>
        </w:rPr>
      </w:pPr>
      <w:r>
        <w:rPr>
          <w:lang w:eastAsia="fi-FI"/>
        </w:rPr>
        <w:t>How can we distinguish between property elements and object elements?</w:t>
      </w:r>
    </w:p>
    <w:p w14:paraId="18CAEC9A" w14:textId="34DD5901" w:rsidR="00FE21CF" w:rsidRDefault="00F93C56" w:rsidP="00FE21CF">
      <w:pPr>
        <w:pStyle w:val="Answer"/>
        <w:rPr>
          <w:lang w:eastAsia="fi-FI"/>
        </w:rPr>
      </w:pPr>
      <w:r>
        <w:rPr>
          <w:lang w:eastAsia="fi-FI"/>
        </w:rPr>
        <w:t>Property elements always contained inside a typename object element</w:t>
      </w:r>
    </w:p>
    <w:p w14:paraId="29B9D42E" w14:textId="0989F2F2" w:rsidR="00F93C56" w:rsidRDefault="00F93C56" w:rsidP="00F93C56">
      <w:pPr>
        <w:pStyle w:val="Answer"/>
        <w:rPr>
          <w:lang w:eastAsia="fi-FI"/>
        </w:rPr>
      </w:pPr>
      <w:r>
        <w:rPr>
          <w:lang w:eastAsia="fi-FI"/>
        </w:rPr>
        <w:t>They can never have attributes of their own</w:t>
      </w:r>
    </w:p>
    <w:p w14:paraId="0C39D8ED" w14:textId="6777D0F0" w:rsidR="00F93C56" w:rsidRPr="00FE21CF" w:rsidRDefault="00261904" w:rsidP="00F93C56">
      <w:pPr>
        <w:pStyle w:val="Answer"/>
        <w:rPr>
          <w:lang w:eastAsia="fi-FI"/>
        </w:rPr>
      </w:pPr>
      <w:r>
        <w:rPr>
          <w:lang w:eastAsia="fi-FI"/>
        </w:rPr>
        <w:t>There element name is always of the form TyepName.PropertyName</w:t>
      </w:r>
    </w:p>
    <w:p w14:paraId="4794E214" w14:textId="606C3CCE" w:rsidR="00BF2B15" w:rsidRDefault="001A0B1D" w:rsidP="001A0B1D">
      <w:pPr>
        <w:pStyle w:val="Question"/>
        <w:rPr>
          <w:lang w:eastAsia="fi-FI"/>
        </w:rPr>
      </w:pPr>
      <w:r>
        <w:rPr>
          <w:lang w:eastAsia="fi-FI"/>
        </w:rPr>
        <w:t xml:space="preserve">How is a string property </w:t>
      </w:r>
      <w:r w:rsidR="00997199">
        <w:rPr>
          <w:lang w:eastAsia="fi-FI"/>
        </w:rPr>
        <w:t>value in XAML converted to a non-string property?</w:t>
      </w:r>
    </w:p>
    <w:p w14:paraId="33659190" w14:textId="538C791A" w:rsidR="00997199" w:rsidRDefault="00997199" w:rsidP="00997199">
      <w:pPr>
        <w:pStyle w:val="Answer"/>
        <w:rPr>
          <w:lang w:eastAsia="fi-FI"/>
        </w:rPr>
      </w:pPr>
      <w:r>
        <w:rPr>
          <w:lang w:eastAsia="fi-FI"/>
        </w:rPr>
        <w:t>By using a type converter (System.ComponentModek.TypeConverter)</w:t>
      </w:r>
    </w:p>
    <w:p w14:paraId="4F0EAB11" w14:textId="3E91D347" w:rsidR="00997199" w:rsidRDefault="00385113" w:rsidP="00385113">
      <w:pPr>
        <w:pStyle w:val="Question"/>
        <w:rPr>
          <w:lang w:eastAsia="fi-FI"/>
        </w:rPr>
      </w:pPr>
      <w:r>
        <w:rPr>
          <w:lang w:eastAsia="fi-FI"/>
        </w:rPr>
        <w:t>What is a markup extension?</w:t>
      </w:r>
    </w:p>
    <w:p w14:paraId="7B6317BE" w14:textId="111353B5" w:rsidR="00385113" w:rsidRDefault="00385113" w:rsidP="00385113">
      <w:pPr>
        <w:pStyle w:val="Answer"/>
        <w:rPr>
          <w:lang w:eastAsia="fi-FI"/>
        </w:rPr>
      </w:pPr>
      <w:r>
        <w:rPr>
          <w:lang w:eastAsia="fi-FI"/>
        </w:rPr>
        <w:t>Enables one to create an object using shorthand</w:t>
      </w:r>
    </w:p>
    <w:p w14:paraId="2D7EF2BD" w14:textId="59907EBE" w:rsidR="00385113" w:rsidRDefault="00DD5CC2" w:rsidP="00385113">
      <w:pPr>
        <w:pStyle w:val="Question"/>
        <w:rPr>
          <w:lang w:eastAsia="fi-FI"/>
        </w:rPr>
      </w:pPr>
      <w:r>
        <w:rPr>
          <w:lang w:eastAsia="fi-FI"/>
        </w:rPr>
        <w:t>How do we create one?</w:t>
      </w:r>
    </w:p>
    <w:p w14:paraId="175B2DC5" w14:textId="57556506" w:rsidR="00DD5CC2" w:rsidRDefault="00DD5CC2" w:rsidP="00DD5CC2">
      <w:pPr>
        <w:pStyle w:val="Answer"/>
        <w:rPr>
          <w:lang w:eastAsia="fi-FI"/>
        </w:rPr>
      </w:pPr>
      <w:r>
        <w:rPr>
          <w:lang w:eastAsia="fi-FI"/>
        </w:rPr>
        <w:t>Subclass System.Windows.Markup.MarkupExtention</w:t>
      </w:r>
    </w:p>
    <w:p w14:paraId="02118362" w14:textId="77777777" w:rsidR="00DD5CC2" w:rsidRPr="00DD5CC2" w:rsidRDefault="00DD5CC2" w:rsidP="00DD5CC2">
      <w:pPr>
        <w:pStyle w:val="Answer"/>
        <w:rPr>
          <w:lang w:eastAsia="fi-FI"/>
        </w:rPr>
      </w:pPr>
    </w:p>
    <w:p w14:paraId="2F43258E" w14:textId="0B60873D" w:rsidR="008D13B7" w:rsidRDefault="005F723C" w:rsidP="00261904">
      <w:pPr>
        <w:pStyle w:val="Question"/>
        <w:rPr>
          <w:lang w:eastAsia="fi-FI"/>
        </w:rPr>
      </w:pPr>
      <w:r>
        <w:rPr>
          <w:lang w:eastAsia="fi-FI"/>
        </w:rPr>
        <w:lastRenderedPageBreak/>
        <w:t>What must a type provide to be useable from XAML?</w:t>
      </w:r>
    </w:p>
    <w:p w14:paraId="1130DFF1" w14:textId="159DED09" w:rsidR="005F723C" w:rsidRDefault="005F723C" w:rsidP="005F723C">
      <w:pPr>
        <w:pStyle w:val="Answer"/>
        <w:rPr>
          <w:lang w:eastAsia="fi-FI"/>
        </w:rPr>
      </w:pPr>
      <w:r>
        <w:rPr>
          <w:lang w:eastAsia="fi-FI"/>
        </w:rPr>
        <w:t>Public default constructor and useful instance properties</w:t>
      </w:r>
    </w:p>
    <w:p w14:paraId="669B2AD7" w14:textId="1D1CB09E" w:rsidR="005F723C" w:rsidRDefault="00F96697" w:rsidP="005F723C">
      <w:pPr>
        <w:pStyle w:val="Question"/>
        <w:rPr>
          <w:lang w:eastAsia="fi-FI"/>
        </w:rPr>
      </w:pPr>
      <w:r>
        <w:rPr>
          <w:lang w:eastAsia="fi-FI"/>
        </w:rPr>
        <w:t>What is the purpose of the x:Class in a xaml file?</w:t>
      </w:r>
    </w:p>
    <w:p w14:paraId="70B06B3F" w14:textId="3023D66B" w:rsidR="00F96697" w:rsidRDefault="00F96697" w:rsidP="00F96697">
      <w:pPr>
        <w:pStyle w:val="Answer"/>
        <w:rPr>
          <w:lang w:eastAsia="fi-FI"/>
        </w:rPr>
      </w:pPr>
      <w:r>
        <w:rPr>
          <w:lang w:eastAsia="fi-FI"/>
        </w:rPr>
        <w:t>Associates the xaml with the code-behind file</w:t>
      </w:r>
    </w:p>
    <w:p w14:paraId="69E58AC1" w14:textId="2AAF9151" w:rsidR="00F96697" w:rsidRDefault="00C94850" w:rsidP="00C94850">
      <w:pPr>
        <w:pStyle w:val="Question"/>
        <w:rPr>
          <w:lang w:eastAsia="fi-FI"/>
        </w:rPr>
      </w:pPr>
      <w:r>
        <w:rPr>
          <w:lang w:eastAsia="fi-FI"/>
        </w:rPr>
        <w:t xml:space="preserve">What is </w:t>
      </w:r>
      <w:hyperlink r:id="rId43" w:history="1">
        <w:r w:rsidR="00205187" w:rsidRPr="00001A8F">
          <w:rPr>
            <w:rStyle w:val="Hyperlink"/>
            <w:rFonts w:cstheme="minorBidi"/>
            <w:lang w:eastAsia="fi-FI"/>
          </w:rPr>
          <w:t>http://schemas.microsoft.com/winfx/xaml/presentation</w:t>
        </w:r>
      </w:hyperlink>
    </w:p>
    <w:p w14:paraId="2EC168A1" w14:textId="190DF140" w:rsidR="00205187" w:rsidRDefault="00205187" w:rsidP="00205187">
      <w:pPr>
        <w:pStyle w:val="Answer"/>
        <w:rPr>
          <w:lang w:eastAsia="fi-FI"/>
        </w:rPr>
      </w:pPr>
      <w:r>
        <w:rPr>
          <w:lang w:eastAsia="fi-FI"/>
        </w:rPr>
        <w:t>The main WPF namespace</w:t>
      </w:r>
    </w:p>
    <w:p w14:paraId="46ECEC08" w14:textId="72EBE030" w:rsidR="00205187" w:rsidRDefault="00205187" w:rsidP="00205187">
      <w:pPr>
        <w:pStyle w:val="Answer"/>
        <w:rPr>
          <w:lang w:eastAsia="fi-FI"/>
        </w:rPr>
      </w:pPr>
      <w:r>
        <w:rPr>
          <w:lang w:eastAsia="fi-FI"/>
        </w:rPr>
        <w:t>Contains types from many .NET namespaces such as System.Windows</w:t>
      </w:r>
    </w:p>
    <w:p w14:paraId="5E04813B" w14:textId="6DDE8E92" w:rsidR="00205187" w:rsidRDefault="00205187" w:rsidP="00205187">
      <w:pPr>
        <w:pStyle w:val="Answer"/>
        <w:rPr>
          <w:lang w:eastAsia="fi-FI"/>
        </w:rPr>
      </w:pPr>
    </w:p>
    <w:p w14:paraId="0E106496" w14:textId="3773420A" w:rsidR="00205187" w:rsidRDefault="008C312E" w:rsidP="008C312E">
      <w:pPr>
        <w:pStyle w:val="Question"/>
        <w:rPr>
          <w:lang w:eastAsia="fi-FI"/>
        </w:rPr>
      </w:pPr>
      <w:r>
        <w:rPr>
          <w:lang w:eastAsia="fi-FI"/>
        </w:rPr>
        <w:t xml:space="preserve">What is </w:t>
      </w:r>
      <w:hyperlink r:id="rId44" w:history="1">
        <w:r w:rsidRPr="00001A8F">
          <w:rPr>
            <w:rStyle w:val="Hyperlink"/>
            <w:rFonts w:cstheme="minorBidi"/>
            <w:lang w:eastAsia="fi-FI"/>
          </w:rPr>
          <w:t>http://schemas/microsoft.com/winfx/xaml/2006/xaml</w:t>
        </w:r>
      </w:hyperlink>
    </w:p>
    <w:p w14:paraId="48C09EB6" w14:textId="1B03D825" w:rsidR="008C312E" w:rsidRDefault="00C11442" w:rsidP="008C312E">
      <w:pPr>
        <w:pStyle w:val="Answer"/>
        <w:rPr>
          <w:lang w:eastAsia="fi-FI"/>
        </w:rPr>
      </w:pPr>
      <w:r>
        <w:rPr>
          <w:lang w:eastAsia="fi-FI"/>
        </w:rPr>
        <w:t xml:space="preserve">The XAML language </w:t>
      </w:r>
      <w:r w:rsidR="00C4017C">
        <w:rPr>
          <w:lang w:eastAsia="fi-FI"/>
        </w:rPr>
        <w:t>namespace</w:t>
      </w:r>
    </w:p>
    <w:p w14:paraId="7D87D615" w14:textId="7DB8A6D6" w:rsidR="00C4017C" w:rsidRDefault="00C4017C" w:rsidP="008C312E">
      <w:pPr>
        <w:pStyle w:val="Answer"/>
        <w:rPr>
          <w:lang w:eastAsia="fi-FI"/>
        </w:rPr>
      </w:pPr>
      <w:r>
        <w:rPr>
          <w:lang w:eastAsia="fi-FI"/>
        </w:rPr>
        <w:t>Maps types in System.Windows.Markup language</w:t>
      </w:r>
    </w:p>
    <w:p w14:paraId="2FE55A2D" w14:textId="069206E8" w:rsidR="00C4017C" w:rsidRDefault="00C4017C" w:rsidP="008C312E">
      <w:pPr>
        <w:pStyle w:val="Answer"/>
        <w:rPr>
          <w:lang w:eastAsia="fi-FI"/>
        </w:rPr>
      </w:pPr>
      <w:r>
        <w:rPr>
          <w:lang w:eastAsia="fi-FI"/>
        </w:rPr>
        <w:t>Defines some special directives for the XAML compiler or parser</w:t>
      </w:r>
    </w:p>
    <w:p w14:paraId="2B1FAFE0" w14:textId="657FF3CA" w:rsidR="00892D64" w:rsidRDefault="00645116" w:rsidP="00892D64">
      <w:pPr>
        <w:pStyle w:val="Question"/>
        <w:rPr>
          <w:lang w:eastAsia="fi-FI"/>
        </w:rPr>
      </w:pPr>
      <w:r>
        <w:rPr>
          <w:lang w:eastAsia="fi-FI"/>
        </w:rPr>
        <w:t xml:space="preserve">How are the core WPF types mapped to </w:t>
      </w:r>
      <w:hyperlink r:id="rId45" w:history="1">
        <w:r w:rsidR="00B607EB" w:rsidRPr="00001A8F">
          <w:rPr>
            <w:rStyle w:val="Hyperlink"/>
            <w:rFonts w:cstheme="minorBidi"/>
            <w:lang w:eastAsia="fi-FI"/>
          </w:rPr>
          <w:t>https://schemas.microsoft.com/winfx/xaml/presentation</w:t>
        </w:r>
      </w:hyperlink>
      <w:r w:rsidR="00B607EB">
        <w:rPr>
          <w:lang w:eastAsia="fi-FI"/>
        </w:rPr>
        <w:t>?</w:t>
      </w:r>
    </w:p>
    <w:p w14:paraId="49B94D6B" w14:textId="40E128D1" w:rsidR="00B607EB" w:rsidRPr="00B607EB" w:rsidRDefault="00B607EB" w:rsidP="00B607EB">
      <w:pPr>
        <w:pStyle w:val="Answer"/>
        <w:rPr>
          <w:lang w:eastAsia="fi-FI"/>
        </w:rPr>
      </w:pPr>
      <w:r>
        <w:rPr>
          <w:lang w:eastAsia="fi-FI"/>
        </w:rPr>
        <w:t>By hardcoded XmlnsDefinition attribute in the .NET assemblies</w:t>
      </w:r>
    </w:p>
    <w:p w14:paraId="4ADA1A5F" w14:textId="77777777" w:rsidR="008D13B7" w:rsidRPr="009E66B8" w:rsidRDefault="008D13B7" w:rsidP="009E66B8">
      <w:pPr>
        <w:rPr>
          <w:lang w:eastAsia="fi-FI"/>
        </w:rPr>
      </w:pPr>
    </w:p>
    <w:p w14:paraId="781C2CEB" w14:textId="77777777" w:rsidR="009E66B8" w:rsidRPr="00CD62A4" w:rsidRDefault="009E66B8" w:rsidP="0037540F">
      <w:pPr>
        <w:rPr>
          <w:lang w:eastAsia="fi-FI"/>
        </w:rPr>
      </w:pPr>
    </w:p>
    <w:sectPr w:rsidR="009E66B8" w:rsidRPr="00CD62A4" w:rsidSect="0065795E">
      <w:headerReference w:type="even" r:id="rId46"/>
      <w:headerReference w:type="default" r:id="rId47"/>
      <w:footerReference w:type="even" r:id="rId48"/>
      <w:footerReference w:type="default" r:id="rId49"/>
      <w:headerReference w:type="first" r:id="rId50"/>
      <w:footerReference w:type="first" r:id="rId51"/>
      <w:pgSz w:w="12240" w:h="15840"/>
      <w:pgMar w:top="1134" w:right="1797" w:bottom="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30742A" w14:textId="77777777" w:rsidR="00283C2D" w:rsidRDefault="00283C2D">
      <w:r>
        <w:separator/>
      </w:r>
    </w:p>
  </w:endnote>
  <w:endnote w:type="continuationSeparator" w:id="0">
    <w:p w14:paraId="281E7931" w14:textId="77777777" w:rsidR="00283C2D" w:rsidRDefault="00283C2D">
      <w:r>
        <w:continuationSeparator/>
      </w:r>
    </w:p>
  </w:endnote>
  <w:endnote w:type="continuationNotice" w:id="1">
    <w:p w14:paraId="33B05988" w14:textId="77777777" w:rsidR="00283C2D" w:rsidRDefault="00283C2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haroni">
    <w:altName w:val="Segoe UI Semibold"/>
    <w:charset w:val="B1"/>
    <w:family w:val="auto"/>
    <w:pitch w:val="variable"/>
    <w:sig w:usb0="00000803" w:usb1="00000000" w:usb2="00000000" w:usb3="00000000" w:csb0="00000021" w:csb1="00000000"/>
  </w:font>
  <w:font w:name="CourierNewPSMT">
    <w:altName w:val="Courier New"/>
    <w:panose1 w:val="00000000000000000000"/>
    <w:charset w:val="00"/>
    <w:family w:val="modern"/>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806C25" w14:textId="77777777" w:rsidR="00424032" w:rsidRDefault="00424032" w:rsidP="0048181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2806C26" w14:textId="77777777" w:rsidR="00424032" w:rsidRDefault="004240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7146867"/>
      <w:docPartObj>
        <w:docPartGallery w:val="Page Numbers (Bottom of Page)"/>
        <w:docPartUnique/>
      </w:docPartObj>
    </w:sdtPr>
    <w:sdtEndPr/>
    <w:sdtContent>
      <w:sdt>
        <w:sdtPr>
          <w:id w:val="-1705238520"/>
          <w:docPartObj>
            <w:docPartGallery w:val="Page Numbers (Top of Page)"/>
            <w:docPartUnique/>
          </w:docPartObj>
        </w:sdtPr>
        <w:sdtEndPr/>
        <w:sdtContent>
          <w:p w14:paraId="357DF231" w14:textId="761B249D" w:rsidR="00EA22B4" w:rsidRDefault="00EA22B4" w:rsidP="00EA22B4">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2</w:t>
            </w:r>
            <w:r>
              <w:rPr>
                <w:b/>
                <w:bCs/>
                <w:szCs w:val="24"/>
              </w:rPr>
              <w:fldChar w:fldCharType="end"/>
            </w:r>
          </w:p>
        </w:sdtContent>
      </w:sdt>
    </w:sdtContent>
  </w:sdt>
  <w:p w14:paraId="72806C28" w14:textId="77777777" w:rsidR="00424032" w:rsidRDefault="0042403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D3AB1F" w14:textId="77777777" w:rsidR="00EA22B4" w:rsidRDefault="00EA22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33ED68" w14:textId="77777777" w:rsidR="00283C2D" w:rsidRDefault="00283C2D">
      <w:r>
        <w:separator/>
      </w:r>
    </w:p>
  </w:footnote>
  <w:footnote w:type="continuationSeparator" w:id="0">
    <w:p w14:paraId="3A5231B4" w14:textId="77777777" w:rsidR="00283C2D" w:rsidRDefault="00283C2D">
      <w:r>
        <w:continuationSeparator/>
      </w:r>
    </w:p>
  </w:footnote>
  <w:footnote w:type="continuationNotice" w:id="1">
    <w:p w14:paraId="66E5C803" w14:textId="77777777" w:rsidR="00283C2D" w:rsidRDefault="00283C2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F68515" w14:textId="77777777" w:rsidR="00EA22B4" w:rsidRDefault="00EA22B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9BD0DB" w14:textId="77777777" w:rsidR="00EA22B4" w:rsidRDefault="00EA22B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5EA169" w14:textId="77777777" w:rsidR="00EA22B4" w:rsidRDefault="00EA22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FEA304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2B2C87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64EEE0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11C9D3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3C017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6F0202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DB8CF7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0E2DC1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34455DE"/>
    <w:lvl w:ilvl="0">
      <w:start w:val="1"/>
      <w:numFmt w:val="decimal"/>
      <w:pStyle w:val="ListNumber"/>
      <w:lvlText w:val="%1."/>
      <w:lvlJc w:val="left"/>
      <w:pPr>
        <w:ind w:left="927" w:hanging="360"/>
      </w:pPr>
      <w:rPr>
        <w:rFonts w:hint="default"/>
        <w:color w:val="00B0F0" w:themeColor="accent1"/>
      </w:rPr>
    </w:lvl>
  </w:abstractNum>
  <w:abstractNum w:abstractNumId="9" w15:restartNumberingAfterBreak="0">
    <w:nsid w:val="FFFFFF89"/>
    <w:multiLevelType w:val="singleLevel"/>
    <w:tmpl w:val="8856F0AE"/>
    <w:lvl w:ilvl="0">
      <w:start w:val="1"/>
      <w:numFmt w:val="bullet"/>
      <w:pStyle w:val="ListBullet"/>
      <w:lvlText w:val=""/>
      <w:lvlJc w:val="left"/>
      <w:pPr>
        <w:ind w:left="927" w:hanging="360"/>
      </w:pPr>
      <w:rPr>
        <w:rFonts w:ascii="Symbol" w:hAnsi="Symbol" w:hint="default"/>
        <w:color w:val="00B0F0" w:themeColor="accent1"/>
        <w:u w:color="00B050"/>
      </w:rPr>
    </w:lvl>
  </w:abstractNum>
  <w:abstractNum w:abstractNumId="10" w15:restartNumberingAfterBreak="0">
    <w:nsid w:val="0000000E"/>
    <w:multiLevelType w:val="singleLevel"/>
    <w:tmpl w:val="43CC590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CB6443"/>
    <w:multiLevelType w:val="hybridMultilevel"/>
    <w:tmpl w:val="3A5ADD10"/>
    <w:lvl w:ilvl="0" w:tplc="FAA2B6F2">
      <w:start w:val="1"/>
      <w:numFmt w:val="decimal"/>
      <w:pStyle w:val="TutorialStep"/>
      <w:lvlText w:val="%1."/>
      <w:lvlJc w:val="left"/>
      <w:pPr>
        <w:ind w:left="720" w:hanging="360"/>
      </w:pPr>
      <w:rPr>
        <w:rFonts w:hint="default"/>
        <w:color w:val="00B0F0" w:themeColor="accen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6146CD6"/>
    <w:multiLevelType w:val="multilevel"/>
    <w:tmpl w:val="FD985614"/>
    <w:styleLink w:val="Headings"/>
    <w:lvl w:ilvl="0">
      <w:start w:val="1"/>
      <w:numFmt w:val="decimal"/>
      <w:lvlText w:val="Chapter %1"/>
      <w:lvlJc w:val="left"/>
      <w:pPr>
        <w:ind w:left="0" w:firstLine="0"/>
      </w:pPr>
      <w:rPr>
        <w:rFonts w:hint="default"/>
        <w:sz w:val="52"/>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3" w15:restartNumberingAfterBreak="0">
    <w:nsid w:val="06B32642"/>
    <w:multiLevelType w:val="multilevel"/>
    <w:tmpl w:val="07DCD7AC"/>
    <w:styleLink w:val="KennysListStyles"/>
    <w:lvl w:ilvl="0">
      <w:start w:val="1"/>
      <w:numFmt w:val="decimal"/>
      <w:lvlText w:val="Chapter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08722F7B"/>
    <w:multiLevelType w:val="hybridMultilevel"/>
    <w:tmpl w:val="5FC80332"/>
    <w:lvl w:ilvl="0" w:tplc="1CDED38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CB360F6"/>
    <w:multiLevelType w:val="hybridMultilevel"/>
    <w:tmpl w:val="F044F1FC"/>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11FB7AB5"/>
    <w:multiLevelType w:val="hybridMultilevel"/>
    <w:tmpl w:val="A7D04F3A"/>
    <w:lvl w:ilvl="0" w:tplc="BAACFA1A">
      <w:start w:val="1"/>
      <w:numFmt w:val="bullet"/>
      <w:lvlText w:val=""/>
      <w:lvlJc w:val="left"/>
      <w:pPr>
        <w:tabs>
          <w:tab w:val="num" w:pos="720"/>
        </w:tabs>
        <w:ind w:left="720" w:hanging="360"/>
      </w:pPr>
      <w:rPr>
        <w:rFonts w:ascii="Symbol" w:hAnsi="Symbol" w:hint="default"/>
      </w:rPr>
    </w:lvl>
    <w:lvl w:ilvl="1" w:tplc="6E52DB08" w:tentative="1">
      <w:start w:val="1"/>
      <w:numFmt w:val="bullet"/>
      <w:lvlText w:val=""/>
      <w:lvlJc w:val="left"/>
      <w:pPr>
        <w:tabs>
          <w:tab w:val="num" w:pos="1440"/>
        </w:tabs>
        <w:ind w:left="1440" w:hanging="360"/>
      </w:pPr>
      <w:rPr>
        <w:rFonts w:ascii="Symbol" w:hAnsi="Symbol" w:hint="default"/>
      </w:rPr>
    </w:lvl>
    <w:lvl w:ilvl="2" w:tplc="4ED6BE62" w:tentative="1">
      <w:start w:val="1"/>
      <w:numFmt w:val="bullet"/>
      <w:lvlText w:val=""/>
      <w:lvlJc w:val="left"/>
      <w:pPr>
        <w:tabs>
          <w:tab w:val="num" w:pos="2160"/>
        </w:tabs>
        <w:ind w:left="2160" w:hanging="360"/>
      </w:pPr>
      <w:rPr>
        <w:rFonts w:ascii="Symbol" w:hAnsi="Symbol" w:hint="default"/>
      </w:rPr>
    </w:lvl>
    <w:lvl w:ilvl="3" w:tplc="4F026480" w:tentative="1">
      <w:start w:val="1"/>
      <w:numFmt w:val="bullet"/>
      <w:lvlText w:val=""/>
      <w:lvlJc w:val="left"/>
      <w:pPr>
        <w:tabs>
          <w:tab w:val="num" w:pos="2880"/>
        </w:tabs>
        <w:ind w:left="2880" w:hanging="360"/>
      </w:pPr>
      <w:rPr>
        <w:rFonts w:ascii="Symbol" w:hAnsi="Symbol" w:hint="default"/>
      </w:rPr>
    </w:lvl>
    <w:lvl w:ilvl="4" w:tplc="0A082C62" w:tentative="1">
      <w:start w:val="1"/>
      <w:numFmt w:val="bullet"/>
      <w:lvlText w:val=""/>
      <w:lvlJc w:val="left"/>
      <w:pPr>
        <w:tabs>
          <w:tab w:val="num" w:pos="3600"/>
        </w:tabs>
        <w:ind w:left="3600" w:hanging="360"/>
      </w:pPr>
      <w:rPr>
        <w:rFonts w:ascii="Symbol" w:hAnsi="Symbol" w:hint="default"/>
      </w:rPr>
    </w:lvl>
    <w:lvl w:ilvl="5" w:tplc="F01CFED0" w:tentative="1">
      <w:start w:val="1"/>
      <w:numFmt w:val="bullet"/>
      <w:lvlText w:val=""/>
      <w:lvlJc w:val="left"/>
      <w:pPr>
        <w:tabs>
          <w:tab w:val="num" w:pos="4320"/>
        </w:tabs>
        <w:ind w:left="4320" w:hanging="360"/>
      </w:pPr>
      <w:rPr>
        <w:rFonts w:ascii="Symbol" w:hAnsi="Symbol" w:hint="default"/>
      </w:rPr>
    </w:lvl>
    <w:lvl w:ilvl="6" w:tplc="29C2409C" w:tentative="1">
      <w:start w:val="1"/>
      <w:numFmt w:val="bullet"/>
      <w:lvlText w:val=""/>
      <w:lvlJc w:val="left"/>
      <w:pPr>
        <w:tabs>
          <w:tab w:val="num" w:pos="5040"/>
        </w:tabs>
        <w:ind w:left="5040" w:hanging="360"/>
      </w:pPr>
      <w:rPr>
        <w:rFonts w:ascii="Symbol" w:hAnsi="Symbol" w:hint="default"/>
      </w:rPr>
    </w:lvl>
    <w:lvl w:ilvl="7" w:tplc="097C1F4C" w:tentative="1">
      <w:start w:val="1"/>
      <w:numFmt w:val="bullet"/>
      <w:lvlText w:val=""/>
      <w:lvlJc w:val="left"/>
      <w:pPr>
        <w:tabs>
          <w:tab w:val="num" w:pos="5760"/>
        </w:tabs>
        <w:ind w:left="5760" w:hanging="360"/>
      </w:pPr>
      <w:rPr>
        <w:rFonts w:ascii="Symbol" w:hAnsi="Symbol" w:hint="default"/>
      </w:rPr>
    </w:lvl>
    <w:lvl w:ilvl="8" w:tplc="134A6828" w:tentative="1">
      <w:start w:val="1"/>
      <w:numFmt w:val="bullet"/>
      <w:lvlText w:val=""/>
      <w:lvlJc w:val="left"/>
      <w:pPr>
        <w:tabs>
          <w:tab w:val="num" w:pos="6480"/>
        </w:tabs>
        <w:ind w:left="6480" w:hanging="360"/>
      </w:pPr>
      <w:rPr>
        <w:rFonts w:ascii="Symbol" w:hAnsi="Symbol" w:hint="default"/>
      </w:rPr>
    </w:lvl>
  </w:abstractNum>
  <w:abstractNum w:abstractNumId="17" w15:restartNumberingAfterBreak="0">
    <w:nsid w:val="12173055"/>
    <w:multiLevelType w:val="hybridMultilevel"/>
    <w:tmpl w:val="B80641A0"/>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78449C8"/>
    <w:multiLevelType w:val="hybridMultilevel"/>
    <w:tmpl w:val="9F308B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A224967"/>
    <w:multiLevelType w:val="hybridMultilevel"/>
    <w:tmpl w:val="7B90BD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7813D84"/>
    <w:multiLevelType w:val="hybridMultilevel"/>
    <w:tmpl w:val="6F7C89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7F47CC1"/>
    <w:multiLevelType w:val="hybridMultilevel"/>
    <w:tmpl w:val="7484526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46D7CA4"/>
    <w:multiLevelType w:val="hybridMultilevel"/>
    <w:tmpl w:val="BD32B2F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47C2E4E"/>
    <w:multiLevelType w:val="hybridMultilevel"/>
    <w:tmpl w:val="4CF6051C"/>
    <w:lvl w:ilvl="0" w:tplc="69F8C12A">
      <w:start w:val="1"/>
      <w:numFmt w:val="bullet"/>
      <w:lvlText w:val=""/>
      <w:lvlJc w:val="left"/>
      <w:pPr>
        <w:tabs>
          <w:tab w:val="num" w:pos="720"/>
        </w:tabs>
        <w:ind w:left="720" w:hanging="360"/>
      </w:pPr>
      <w:rPr>
        <w:rFonts w:ascii="Symbol" w:hAnsi="Symbol" w:hint="default"/>
      </w:rPr>
    </w:lvl>
    <w:lvl w:ilvl="1" w:tplc="E23E2586" w:tentative="1">
      <w:start w:val="1"/>
      <w:numFmt w:val="bullet"/>
      <w:lvlText w:val=""/>
      <w:lvlJc w:val="left"/>
      <w:pPr>
        <w:tabs>
          <w:tab w:val="num" w:pos="1440"/>
        </w:tabs>
        <w:ind w:left="1440" w:hanging="360"/>
      </w:pPr>
      <w:rPr>
        <w:rFonts w:ascii="Symbol" w:hAnsi="Symbol" w:hint="default"/>
      </w:rPr>
    </w:lvl>
    <w:lvl w:ilvl="2" w:tplc="DD861114" w:tentative="1">
      <w:start w:val="1"/>
      <w:numFmt w:val="bullet"/>
      <w:lvlText w:val=""/>
      <w:lvlJc w:val="left"/>
      <w:pPr>
        <w:tabs>
          <w:tab w:val="num" w:pos="2160"/>
        </w:tabs>
        <w:ind w:left="2160" w:hanging="360"/>
      </w:pPr>
      <w:rPr>
        <w:rFonts w:ascii="Symbol" w:hAnsi="Symbol" w:hint="default"/>
      </w:rPr>
    </w:lvl>
    <w:lvl w:ilvl="3" w:tplc="ACD01B0E" w:tentative="1">
      <w:start w:val="1"/>
      <w:numFmt w:val="bullet"/>
      <w:lvlText w:val=""/>
      <w:lvlJc w:val="left"/>
      <w:pPr>
        <w:tabs>
          <w:tab w:val="num" w:pos="2880"/>
        </w:tabs>
        <w:ind w:left="2880" w:hanging="360"/>
      </w:pPr>
      <w:rPr>
        <w:rFonts w:ascii="Symbol" w:hAnsi="Symbol" w:hint="default"/>
      </w:rPr>
    </w:lvl>
    <w:lvl w:ilvl="4" w:tplc="559CA752" w:tentative="1">
      <w:start w:val="1"/>
      <w:numFmt w:val="bullet"/>
      <w:lvlText w:val=""/>
      <w:lvlJc w:val="left"/>
      <w:pPr>
        <w:tabs>
          <w:tab w:val="num" w:pos="3600"/>
        </w:tabs>
        <w:ind w:left="3600" w:hanging="360"/>
      </w:pPr>
      <w:rPr>
        <w:rFonts w:ascii="Symbol" w:hAnsi="Symbol" w:hint="default"/>
      </w:rPr>
    </w:lvl>
    <w:lvl w:ilvl="5" w:tplc="A448FBC8" w:tentative="1">
      <w:start w:val="1"/>
      <w:numFmt w:val="bullet"/>
      <w:lvlText w:val=""/>
      <w:lvlJc w:val="left"/>
      <w:pPr>
        <w:tabs>
          <w:tab w:val="num" w:pos="4320"/>
        </w:tabs>
        <w:ind w:left="4320" w:hanging="360"/>
      </w:pPr>
      <w:rPr>
        <w:rFonts w:ascii="Symbol" w:hAnsi="Symbol" w:hint="default"/>
      </w:rPr>
    </w:lvl>
    <w:lvl w:ilvl="6" w:tplc="E572CAE0" w:tentative="1">
      <w:start w:val="1"/>
      <w:numFmt w:val="bullet"/>
      <w:lvlText w:val=""/>
      <w:lvlJc w:val="left"/>
      <w:pPr>
        <w:tabs>
          <w:tab w:val="num" w:pos="5040"/>
        </w:tabs>
        <w:ind w:left="5040" w:hanging="360"/>
      </w:pPr>
      <w:rPr>
        <w:rFonts w:ascii="Symbol" w:hAnsi="Symbol" w:hint="default"/>
      </w:rPr>
    </w:lvl>
    <w:lvl w:ilvl="7" w:tplc="9D987AC4" w:tentative="1">
      <w:start w:val="1"/>
      <w:numFmt w:val="bullet"/>
      <w:lvlText w:val=""/>
      <w:lvlJc w:val="left"/>
      <w:pPr>
        <w:tabs>
          <w:tab w:val="num" w:pos="5760"/>
        </w:tabs>
        <w:ind w:left="5760" w:hanging="360"/>
      </w:pPr>
      <w:rPr>
        <w:rFonts w:ascii="Symbol" w:hAnsi="Symbol" w:hint="default"/>
      </w:rPr>
    </w:lvl>
    <w:lvl w:ilvl="8" w:tplc="491C2CC0" w:tentative="1">
      <w:start w:val="1"/>
      <w:numFmt w:val="bullet"/>
      <w:lvlText w:val=""/>
      <w:lvlJc w:val="left"/>
      <w:pPr>
        <w:tabs>
          <w:tab w:val="num" w:pos="6480"/>
        </w:tabs>
        <w:ind w:left="6480" w:hanging="360"/>
      </w:pPr>
      <w:rPr>
        <w:rFonts w:ascii="Symbol" w:hAnsi="Symbol" w:hint="default"/>
      </w:rPr>
    </w:lvl>
  </w:abstractNum>
  <w:abstractNum w:abstractNumId="24" w15:restartNumberingAfterBreak="0">
    <w:nsid w:val="3EFF0C3C"/>
    <w:multiLevelType w:val="hybridMultilevel"/>
    <w:tmpl w:val="395C09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059451D"/>
    <w:multiLevelType w:val="hybridMultilevel"/>
    <w:tmpl w:val="485EA91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4617E6E"/>
    <w:multiLevelType w:val="hybridMultilevel"/>
    <w:tmpl w:val="2238099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7" w15:restartNumberingAfterBreak="0">
    <w:nsid w:val="46FA2492"/>
    <w:multiLevelType w:val="hybridMultilevel"/>
    <w:tmpl w:val="D70C6718"/>
    <w:lvl w:ilvl="0" w:tplc="B1521554">
      <w:start w:val="1"/>
      <w:numFmt w:val="decimal"/>
      <w:lvlText w:val="%1."/>
      <w:lvlJc w:val="left"/>
      <w:pPr>
        <w:ind w:left="720" w:hanging="360"/>
      </w:pPr>
      <w:rPr>
        <w:rFonts w:hint="default"/>
        <w:color w:val="31378B" w:themeColor="text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7B40EA8"/>
    <w:multiLevelType w:val="multilevel"/>
    <w:tmpl w:val="FD985614"/>
    <w:numStyleLink w:val="Headings"/>
  </w:abstractNum>
  <w:abstractNum w:abstractNumId="29" w15:restartNumberingAfterBreak="0">
    <w:nsid w:val="47F83D70"/>
    <w:multiLevelType w:val="hybridMultilevel"/>
    <w:tmpl w:val="3F7CD1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AEC08E8"/>
    <w:multiLevelType w:val="hybridMultilevel"/>
    <w:tmpl w:val="270C4FFC"/>
    <w:lvl w:ilvl="0" w:tplc="8676CF4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4E2761A9"/>
    <w:multiLevelType w:val="multilevel"/>
    <w:tmpl w:val="B5027FBC"/>
    <w:lvl w:ilvl="0">
      <w:start w:val="1"/>
      <w:numFmt w:val="decimal"/>
      <w:pStyle w:val="ChapterHeading"/>
      <w:lvlText w:val="Chapter %1."/>
      <w:lvlJc w:val="left"/>
      <w:pPr>
        <w:ind w:left="360" w:hanging="360"/>
      </w:pPr>
      <w:rPr>
        <w:rFonts w:hint="default"/>
        <w:color w:val="31378B" w:themeColor="text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2" w15:restartNumberingAfterBreak="0">
    <w:nsid w:val="524B5914"/>
    <w:multiLevelType w:val="hybridMultilevel"/>
    <w:tmpl w:val="3E8C0B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3F77C4E"/>
    <w:multiLevelType w:val="hybridMultilevel"/>
    <w:tmpl w:val="A8CAED82"/>
    <w:lvl w:ilvl="0" w:tplc="5482708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0382246"/>
    <w:multiLevelType w:val="hybridMultilevel"/>
    <w:tmpl w:val="02FCDD94"/>
    <w:lvl w:ilvl="0" w:tplc="06984288">
      <w:start w:val="1"/>
      <w:numFmt w:val="bullet"/>
      <w:lvlText w:val=""/>
      <w:lvlJc w:val="left"/>
      <w:pPr>
        <w:tabs>
          <w:tab w:val="num" w:pos="720"/>
        </w:tabs>
        <w:ind w:left="720" w:hanging="360"/>
      </w:pPr>
      <w:rPr>
        <w:rFonts w:ascii="Symbol" w:hAnsi="Symbol" w:hint="default"/>
      </w:rPr>
    </w:lvl>
    <w:lvl w:ilvl="1" w:tplc="AACE5292" w:tentative="1">
      <w:start w:val="1"/>
      <w:numFmt w:val="bullet"/>
      <w:lvlText w:val=""/>
      <w:lvlJc w:val="left"/>
      <w:pPr>
        <w:tabs>
          <w:tab w:val="num" w:pos="1440"/>
        </w:tabs>
        <w:ind w:left="1440" w:hanging="360"/>
      </w:pPr>
      <w:rPr>
        <w:rFonts w:ascii="Symbol" w:hAnsi="Symbol" w:hint="default"/>
      </w:rPr>
    </w:lvl>
    <w:lvl w:ilvl="2" w:tplc="42DAFB0A" w:tentative="1">
      <w:start w:val="1"/>
      <w:numFmt w:val="bullet"/>
      <w:lvlText w:val=""/>
      <w:lvlJc w:val="left"/>
      <w:pPr>
        <w:tabs>
          <w:tab w:val="num" w:pos="2160"/>
        </w:tabs>
        <w:ind w:left="2160" w:hanging="360"/>
      </w:pPr>
      <w:rPr>
        <w:rFonts w:ascii="Symbol" w:hAnsi="Symbol" w:hint="default"/>
      </w:rPr>
    </w:lvl>
    <w:lvl w:ilvl="3" w:tplc="749883B8" w:tentative="1">
      <w:start w:val="1"/>
      <w:numFmt w:val="bullet"/>
      <w:lvlText w:val=""/>
      <w:lvlJc w:val="left"/>
      <w:pPr>
        <w:tabs>
          <w:tab w:val="num" w:pos="2880"/>
        </w:tabs>
        <w:ind w:left="2880" w:hanging="360"/>
      </w:pPr>
      <w:rPr>
        <w:rFonts w:ascii="Symbol" w:hAnsi="Symbol" w:hint="default"/>
      </w:rPr>
    </w:lvl>
    <w:lvl w:ilvl="4" w:tplc="937C6EF0" w:tentative="1">
      <w:start w:val="1"/>
      <w:numFmt w:val="bullet"/>
      <w:lvlText w:val=""/>
      <w:lvlJc w:val="left"/>
      <w:pPr>
        <w:tabs>
          <w:tab w:val="num" w:pos="3600"/>
        </w:tabs>
        <w:ind w:left="3600" w:hanging="360"/>
      </w:pPr>
      <w:rPr>
        <w:rFonts w:ascii="Symbol" w:hAnsi="Symbol" w:hint="default"/>
      </w:rPr>
    </w:lvl>
    <w:lvl w:ilvl="5" w:tplc="5B3C606A" w:tentative="1">
      <w:start w:val="1"/>
      <w:numFmt w:val="bullet"/>
      <w:lvlText w:val=""/>
      <w:lvlJc w:val="left"/>
      <w:pPr>
        <w:tabs>
          <w:tab w:val="num" w:pos="4320"/>
        </w:tabs>
        <w:ind w:left="4320" w:hanging="360"/>
      </w:pPr>
      <w:rPr>
        <w:rFonts w:ascii="Symbol" w:hAnsi="Symbol" w:hint="default"/>
      </w:rPr>
    </w:lvl>
    <w:lvl w:ilvl="6" w:tplc="2FF4F154" w:tentative="1">
      <w:start w:val="1"/>
      <w:numFmt w:val="bullet"/>
      <w:lvlText w:val=""/>
      <w:lvlJc w:val="left"/>
      <w:pPr>
        <w:tabs>
          <w:tab w:val="num" w:pos="5040"/>
        </w:tabs>
        <w:ind w:left="5040" w:hanging="360"/>
      </w:pPr>
      <w:rPr>
        <w:rFonts w:ascii="Symbol" w:hAnsi="Symbol" w:hint="default"/>
      </w:rPr>
    </w:lvl>
    <w:lvl w:ilvl="7" w:tplc="CD2CCC10" w:tentative="1">
      <w:start w:val="1"/>
      <w:numFmt w:val="bullet"/>
      <w:lvlText w:val=""/>
      <w:lvlJc w:val="left"/>
      <w:pPr>
        <w:tabs>
          <w:tab w:val="num" w:pos="5760"/>
        </w:tabs>
        <w:ind w:left="5760" w:hanging="360"/>
      </w:pPr>
      <w:rPr>
        <w:rFonts w:ascii="Symbol" w:hAnsi="Symbol" w:hint="default"/>
      </w:rPr>
    </w:lvl>
    <w:lvl w:ilvl="8" w:tplc="2ED885BA" w:tentative="1">
      <w:start w:val="1"/>
      <w:numFmt w:val="bullet"/>
      <w:lvlText w:val=""/>
      <w:lvlJc w:val="left"/>
      <w:pPr>
        <w:tabs>
          <w:tab w:val="num" w:pos="6480"/>
        </w:tabs>
        <w:ind w:left="6480" w:hanging="360"/>
      </w:pPr>
      <w:rPr>
        <w:rFonts w:ascii="Symbol" w:hAnsi="Symbol" w:hint="default"/>
      </w:rPr>
    </w:lvl>
  </w:abstractNum>
  <w:abstractNum w:abstractNumId="35" w15:restartNumberingAfterBreak="0">
    <w:nsid w:val="63C71475"/>
    <w:multiLevelType w:val="hybridMultilevel"/>
    <w:tmpl w:val="DF7C35DC"/>
    <w:lvl w:ilvl="0" w:tplc="C882A6FC">
      <w:start w:val="1"/>
      <w:numFmt w:val="decimal"/>
      <w:pStyle w:val="NumberedList"/>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E1E328C"/>
    <w:multiLevelType w:val="hybridMultilevel"/>
    <w:tmpl w:val="3BA69964"/>
    <w:lvl w:ilvl="0" w:tplc="300CCBB4">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08F69C3"/>
    <w:multiLevelType w:val="hybridMultilevel"/>
    <w:tmpl w:val="69928E2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4506DBA"/>
    <w:multiLevelType w:val="hybridMultilevel"/>
    <w:tmpl w:val="8F22A3F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7B94888"/>
    <w:multiLevelType w:val="hybridMultilevel"/>
    <w:tmpl w:val="B5A640CA"/>
    <w:lvl w:ilvl="0" w:tplc="0F0EF496">
      <w:start w:val="1"/>
      <w:numFmt w:val="bullet"/>
      <w:lvlText w:val=""/>
      <w:lvlJc w:val="left"/>
      <w:pPr>
        <w:tabs>
          <w:tab w:val="num" w:pos="720"/>
        </w:tabs>
        <w:ind w:left="720" w:hanging="360"/>
      </w:pPr>
      <w:rPr>
        <w:rFonts w:ascii="Symbol" w:hAnsi="Symbol" w:hint="default"/>
      </w:rPr>
    </w:lvl>
    <w:lvl w:ilvl="1" w:tplc="C83654EE" w:tentative="1">
      <w:start w:val="1"/>
      <w:numFmt w:val="bullet"/>
      <w:lvlText w:val=""/>
      <w:lvlJc w:val="left"/>
      <w:pPr>
        <w:tabs>
          <w:tab w:val="num" w:pos="1440"/>
        </w:tabs>
        <w:ind w:left="1440" w:hanging="360"/>
      </w:pPr>
      <w:rPr>
        <w:rFonts w:ascii="Symbol" w:hAnsi="Symbol" w:hint="default"/>
      </w:rPr>
    </w:lvl>
    <w:lvl w:ilvl="2" w:tplc="C1E4CF20" w:tentative="1">
      <w:start w:val="1"/>
      <w:numFmt w:val="bullet"/>
      <w:lvlText w:val=""/>
      <w:lvlJc w:val="left"/>
      <w:pPr>
        <w:tabs>
          <w:tab w:val="num" w:pos="2160"/>
        </w:tabs>
        <w:ind w:left="2160" w:hanging="360"/>
      </w:pPr>
      <w:rPr>
        <w:rFonts w:ascii="Symbol" w:hAnsi="Symbol" w:hint="default"/>
      </w:rPr>
    </w:lvl>
    <w:lvl w:ilvl="3" w:tplc="7B6667FA" w:tentative="1">
      <w:start w:val="1"/>
      <w:numFmt w:val="bullet"/>
      <w:lvlText w:val=""/>
      <w:lvlJc w:val="left"/>
      <w:pPr>
        <w:tabs>
          <w:tab w:val="num" w:pos="2880"/>
        </w:tabs>
        <w:ind w:left="2880" w:hanging="360"/>
      </w:pPr>
      <w:rPr>
        <w:rFonts w:ascii="Symbol" w:hAnsi="Symbol" w:hint="default"/>
      </w:rPr>
    </w:lvl>
    <w:lvl w:ilvl="4" w:tplc="44AE5E54" w:tentative="1">
      <w:start w:val="1"/>
      <w:numFmt w:val="bullet"/>
      <w:lvlText w:val=""/>
      <w:lvlJc w:val="left"/>
      <w:pPr>
        <w:tabs>
          <w:tab w:val="num" w:pos="3600"/>
        </w:tabs>
        <w:ind w:left="3600" w:hanging="360"/>
      </w:pPr>
      <w:rPr>
        <w:rFonts w:ascii="Symbol" w:hAnsi="Symbol" w:hint="default"/>
      </w:rPr>
    </w:lvl>
    <w:lvl w:ilvl="5" w:tplc="1EFAC902" w:tentative="1">
      <w:start w:val="1"/>
      <w:numFmt w:val="bullet"/>
      <w:lvlText w:val=""/>
      <w:lvlJc w:val="left"/>
      <w:pPr>
        <w:tabs>
          <w:tab w:val="num" w:pos="4320"/>
        </w:tabs>
        <w:ind w:left="4320" w:hanging="360"/>
      </w:pPr>
      <w:rPr>
        <w:rFonts w:ascii="Symbol" w:hAnsi="Symbol" w:hint="default"/>
      </w:rPr>
    </w:lvl>
    <w:lvl w:ilvl="6" w:tplc="ED102984" w:tentative="1">
      <w:start w:val="1"/>
      <w:numFmt w:val="bullet"/>
      <w:lvlText w:val=""/>
      <w:lvlJc w:val="left"/>
      <w:pPr>
        <w:tabs>
          <w:tab w:val="num" w:pos="5040"/>
        </w:tabs>
        <w:ind w:left="5040" w:hanging="360"/>
      </w:pPr>
      <w:rPr>
        <w:rFonts w:ascii="Symbol" w:hAnsi="Symbol" w:hint="default"/>
      </w:rPr>
    </w:lvl>
    <w:lvl w:ilvl="7" w:tplc="0316B8BC" w:tentative="1">
      <w:start w:val="1"/>
      <w:numFmt w:val="bullet"/>
      <w:lvlText w:val=""/>
      <w:lvlJc w:val="left"/>
      <w:pPr>
        <w:tabs>
          <w:tab w:val="num" w:pos="5760"/>
        </w:tabs>
        <w:ind w:left="5760" w:hanging="360"/>
      </w:pPr>
      <w:rPr>
        <w:rFonts w:ascii="Symbol" w:hAnsi="Symbol" w:hint="default"/>
      </w:rPr>
    </w:lvl>
    <w:lvl w:ilvl="8" w:tplc="7952C4C6" w:tentative="1">
      <w:start w:val="1"/>
      <w:numFmt w:val="bullet"/>
      <w:lvlText w:val=""/>
      <w:lvlJc w:val="left"/>
      <w:pPr>
        <w:tabs>
          <w:tab w:val="num" w:pos="6480"/>
        </w:tabs>
        <w:ind w:left="6480" w:hanging="360"/>
      </w:pPr>
      <w:rPr>
        <w:rFonts w:ascii="Symbol" w:hAnsi="Symbol" w:hint="default"/>
      </w:rPr>
    </w:lvl>
  </w:abstractNum>
  <w:num w:numId="1">
    <w:abstractNumId w:val="13"/>
  </w:num>
  <w:num w:numId="2">
    <w:abstractNumId w:val="33"/>
  </w:num>
  <w:num w:numId="3">
    <w:abstractNumId w:val="10"/>
  </w:num>
  <w:num w:numId="4">
    <w:abstractNumId w:val="12"/>
  </w:num>
  <w:num w:numId="5">
    <w:abstractNumId w:val="14"/>
  </w:num>
  <w:num w:numId="6">
    <w:abstractNumId w:val="38"/>
  </w:num>
  <w:num w:numId="7">
    <w:abstractNumId w:val="25"/>
  </w:num>
  <w:num w:numId="8">
    <w:abstractNumId w:val="21"/>
  </w:num>
  <w:num w:numId="9">
    <w:abstractNumId w:val="22"/>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7"/>
  </w:num>
  <w:num w:numId="13">
    <w:abstractNumId w:val="37"/>
  </w:num>
  <w:num w:numId="14">
    <w:abstractNumId w:val="32"/>
  </w:num>
  <w:num w:numId="15">
    <w:abstractNumId w:val="24"/>
  </w:num>
  <w:num w:numId="16">
    <w:abstractNumId w:val="16"/>
  </w:num>
  <w:num w:numId="17">
    <w:abstractNumId w:val="34"/>
  </w:num>
  <w:num w:numId="18">
    <w:abstractNumId w:val="39"/>
  </w:num>
  <w:num w:numId="19">
    <w:abstractNumId w:val="23"/>
  </w:num>
  <w:num w:numId="20">
    <w:abstractNumId w:val="15"/>
  </w:num>
  <w:num w:numId="21">
    <w:abstractNumId w:val="30"/>
  </w:num>
  <w:num w:numId="22">
    <w:abstractNumId w:val="31"/>
  </w:num>
  <w:num w:numId="23">
    <w:abstractNumId w:val="36"/>
  </w:num>
  <w:num w:numId="24">
    <w:abstractNumId w:val="29"/>
  </w:num>
  <w:num w:numId="25">
    <w:abstractNumId w:val="35"/>
  </w:num>
  <w:num w:numId="26">
    <w:abstractNumId w:val="9"/>
  </w:num>
  <w:num w:numId="27">
    <w:abstractNumId w:val="7"/>
  </w:num>
  <w:num w:numId="28">
    <w:abstractNumId w:val="6"/>
  </w:num>
  <w:num w:numId="29">
    <w:abstractNumId w:val="5"/>
  </w:num>
  <w:num w:numId="30">
    <w:abstractNumId w:val="4"/>
  </w:num>
  <w:num w:numId="31">
    <w:abstractNumId w:val="8"/>
  </w:num>
  <w:num w:numId="32">
    <w:abstractNumId w:val="3"/>
  </w:num>
  <w:num w:numId="33">
    <w:abstractNumId w:val="2"/>
  </w:num>
  <w:num w:numId="34">
    <w:abstractNumId w:val="1"/>
  </w:num>
  <w:num w:numId="35">
    <w:abstractNumId w:val="0"/>
  </w:num>
  <w:num w:numId="36">
    <w:abstractNumId w:val="26"/>
  </w:num>
  <w:num w:numId="37">
    <w:abstractNumId w:val="18"/>
  </w:num>
  <w:num w:numId="38">
    <w:abstractNumId w:val="19"/>
  </w:num>
  <w:num w:numId="39">
    <w:abstractNumId w:val="27"/>
  </w:num>
  <w:num w:numId="40">
    <w:abstractNumId w:val="28"/>
  </w:num>
  <w:num w:numId="4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0"/>
  </w:num>
  <w:num w:numId="44">
    <w:abstractNumId w:val="1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ttachedTemplate r:id="rId1"/>
  <w:linkStyles/>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7A72"/>
    <w:rsid w:val="00000822"/>
    <w:rsid w:val="00000F77"/>
    <w:rsid w:val="000011D4"/>
    <w:rsid w:val="00001C02"/>
    <w:rsid w:val="00002183"/>
    <w:rsid w:val="000022AA"/>
    <w:rsid w:val="0000251A"/>
    <w:rsid w:val="000025CE"/>
    <w:rsid w:val="000027D6"/>
    <w:rsid w:val="00002994"/>
    <w:rsid w:val="000034AE"/>
    <w:rsid w:val="000035B3"/>
    <w:rsid w:val="00003CC6"/>
    <w:rsid w:val="00004BF7"/>
    <w:rsid w:val="00005636"/>
    <w:rsid w:val="00005EE0"/>
    <w:rsid w:val="00007489"/>
    <w:rsid w:val="00007710"/>
    <w:rsid w:val="00007FDF"/>
    <w:rsid w:val="00011340"/>
    <w:rsid w:val="00011638"/>
    <w:rsid w:val="000131CA"/>
    <w:rsid w:val="0001383A"/>
    <w:rsid w:val="0001402E"/>
    <w:rsid w:val="00014540"/>
    <w:rsid w:val="000145FB"/>
    <w:rsid w:val="000148AF"/>
    <w:rsid w:val="00016263"/>
    <w:rsid w:val="00016B5B"/>
    <w:rsid w:val="00017847"/>
    <w:rsid w:val="00017AEC"/>
    <w:rsid w:val="00017DB0"/>
    <w:rsid w:val="000202E5"/>
    <w:rsid w:val="00020380"/>
    <w:rsid w:val="00021452"/>
    <w:rsid w:val="00021B7E"/>
    <w:rsid w:val="0002289B"/>
    <w:rsid w:val="0002364E"/>
    <w:rsid w:val="00023940"/>
    <w:rsid w:val="000245CC"/>
    <w:rsid w:val="000250BD"/>
    <w:rsid w:val="000267A0"/>
    <w:rsid w:val="00027508"/>
    <w:rsid w:val="00027736"/>
    <w:rsid w:val="00027789"/>
    <w:rsid w:val="000305BC"/>
    <w:rsid w:val="000306E7"/>
    <w:rsid w:val="000308DF"/>
    <w:rsid w:val="00031573"/>
    <w:rsid w:val="000327E5"/>
    <w:rsid w:val="00033AED"/>
    <w:rsid w:val="000344EF"/>
    <w:rsid w:val="000348E5"/>
    <w:rsid w:val="00034A2A"/>
    <w:rsid w:val="000351D8"/>
    <w:rsid w:val="0003572E"/>
    <w:rsid w:val="00035CDD"/>
    <w:rsid w:val="000402A6"/>
    <w:rsid w:val="000408FB"/>
    <w:rsid w:val="00040AB1"/>
    <w:rsid w:val="00040B99"/>
    <w:rsid w:val="00041378"/>
    <w:rsid w:val="00042D63"/>
    <w:rsid w:val="00044822"/>
    <w:rsid w:val="000457E0"/>
    <w:rsid w:val="00045813"/>
    <w:rsid w:val="00045AFB"/>
    <w:rsid w:val="00047EAC"/>
    <w:rsid w:val="0005037F"/>
    <w:rsid w:val="00050B07"/>
    <w:rsid w:val="00050BF6"/>
    <w:rsid w:val="000515F1"/>
    <w:rsid w:val="00053A13"/>
    <w:rsid w:val="00053E43"/>
    <w:rsid w:val="0005453C"/>
    <w:rsid w:val="00055531"/>
    <w:rsid w:val="00055A69"/>
    <w:rsid w:val="000565CC"/>
    <w:rsid w:val="00057208"/>
    <w:rsid w:val="0005754A"/>
    <w:rsid w:val="0005758F"/>
    <w:rsid w:val="00057957"/>
    <w:rsid w:val="00057D6C"/>
    <w:rsid w:val="000602C5"/>
    <w:rsid w:val="00060949"/>
    <w:rsid w:val="00060CFB"/>
    <w:rsid w:val="00060ED9"/>
    <w:rsid w:val="0006188B"/>
    <w:rsid w:val="00063CFD"/>
    <w:rsid w:val="000641B2"/>
    <w:rsid w:val="00065F58"/>
    <w:rsid w:val="0006602E"/>
    <w:rsid w:val="0006674E"/>
    <w:rsid w:val="00066812"/>
    <w:rsid w:val="00067801"/>
    <w:rsid w:val="00067EF5"/>
    <w:rsid w:val="00070497"/>
    <w:rsid w:val="000704C5"/>
    <w:rsid w:val="00070F78"/>
    <w:rsid w:val="00071354"/>
    <w:rsid w:val="00071808"/>
    <w:rsid w:val="000725BD"/>
    <w:rsid w:val="00072644"/>
    <w:rsid w:val="00072988"/>
    <w:rsid w:val="0007341D"/>
    <w:rsid w:val="000735F1"/>
    <w:rsid w:val="000737D9"/>
    <w:rsid w:val="00073E33"/>
    <w:rsid w:val="0007572A"/>
    <w:rsid w:val="00075D04"/>
    <w:rsid w:val="00076127"/>
    <w:rsid w:val="00076982"/>
    <w:rsid w:val="00077080"/>
    <w:rsid w:val="000779B1"/>
    <w:rsid w:val="00077EEB"/>
    <w:rsid w:val="00077F7C"/>
    <w:rsid w:val="00080A8C"/>
    <w:rsid w:val="00080DE1"/>
    <w:rsid w:val="00081152"/>
    <w:rsid w:val="0008171F"/>
    <w:rsid w:val="00081FC2"/>
    <w:rsid w:val="00082397"/>
    <w:rsid w:val="000832BF"/>
    <w:rsid w:val="00083955"/>
    <w:rsid w:val="00083F24"/>
    <w:rsid w:val="000858AF"/>
    <w:rsid w:val="00086662"/>
    <w:rsid w:val="0008716F"/>
    <w:rsid w:val="0009079F"/>
    <w:rsid w:val="00090C36"/>
    <w:rsid w:val="0009165C"/>
    <w:rsid w:val="00092A41"/>
    <w:rsid w:val="000A0210"/>
    <w:rsid w:val="000A07A4"/>
    <w:rsid w:val="000A08FA"/>
    <w:rsid w:val="000A0E23"/>
    <w:rsid w:val="000A14C3"/>
    <w:rsid w:val="000A1511"/>
    <w:rsid w:val="000A1EBA"/>
    <w:rsid w:val="000A276D"/>
    <w:rsid w:val="000A4497"/>
    <w:rsid w:val="000A4865"/>
    <w:rsid w:val="000A4C72"/>
    <w:rsid w:val="000A575A"/>
    <w:rsid w:val="000A6C52"/>
    <w:rsid w:val="000A73E9"/>
    <w:rsid w:val="000A77AF"/>
    <w:rsid w:val="000B1662"/>
    <w:rsid w:val="000B340B"/>
    <w:rsid w:val="000B3645"/>
    <w:rsid w:val="000B36AE"/>
    <w:rsid w:val="000B5136"/>
    <w:rsid w:val="000B5CBD"/>
    <w:rsid w:val="000B60D7"/>
    <w:rsid w:val="000B6F67"/>
    <w:rsid w:val="000B6F9F"/>
    <w:rsid w:val="000B7D6E"/>
    <w:rsid w:val="000C0112"/>
    <w:rsid w:val="000C027D"/>
    <w:rsid w:val="000C038E"/>
    <w:rsid w:val="000C0505"/>
    <w:rsid w:val="000C0D8A"/>
    <w:rsid w:val="000C2B94"/>
    <w:rsid w:val="000C6B43"/>
    <w:rsid w:val="000C7773"/>
    <w:rsid w:val="000D059F"/>
    <w:rsid w:val="000D0B05"/>
    <w:rsid w:val="000D21AA"/>
    <w:rsid w:val="000D35FE"/>
    <w:rsid w:val="000D4C9C"/>
    <w:rsid w:val="000D52E8"/>
    <w:rsid w:val="000D60AB"/>
    <w:rsid w:val="000D63E2"/>
    <w:rsid w:val="000D71A0"/>
    <w:rsid w:val="000D775B"/>
    <w:rsid w:val="000E0269"/>
    <w:rsid w:val="000E0A42"/>
    <w:rsid w:val="000E0BEA"/>
    <w:rsid w:val="000E189D"/>
    <w:rsid w:val="000E2FA4"/>
    <w:rsid w:val="000E3647"/>
    <w:rsid w:val="000E36DD"/>
    <w:rsid w:val="000E4E8B"/>
    <w:rsid w:val="000E5761"/>
    <w:rsid w:val="000E5BCD"/>
    <w:rsid w:val="000E6E57"/>
    <w:rsid w:val="000F0319"/>
    <w:rsid w:val="000F1615"/>
    <w:rsid w:val="000F37DC"/>
    <w:rsid w:val="000F37DD"/>
    <w:rsid w:val="000F37F7"/>
    <w:rsid w:val="000F3A1C"/>
    <w:rsid w:val="000F59AA"/>
    <w:rsid w:val="000F645C"/>
    <w:rsid w:val="000F6A8A"/>
    <w:rsid w:val="000F7733"/>
    <w:rsid w:val="000F794A"/>
    <w:rsid w:val="000F7B8C"/>
    <w:rsid w:val="000F7F7B"/>
    <w:rsid w:val="00100330"/>
    <w:rsid w:val="001003B1"/>
    <w:rsid w:val="0010085E"/>
    <w:rsid w:val="00100FF1"/>
    <w:rsid w:val="0010172F"/>
    <w:rsid w:val="00101B25"/>
    <w:rsid w:val="00101E3C"/>
    <w:rsid w:val="001024EE"/>
    <w:rsid w:val="00102D72"/>
    <w:rsid w:val="001038E9"/>
    <w:rsid w:val="00103E09"/>
    <w:rsid w:val="00103EA4"/>
    <w:rsid w:val="00104DC8"/>
    <w:rsid w:val="00106666"/>
    <w:rsid w:val="001109CD"/>
    <w:rsid w:val="00111B7A"/>
    <w:rsid w:val="001129D6"/>
    <w:rsid w:val="001133D6"/>
    <w:rsid w:val="0011373E"/>
    <w:rsid w:val="0011479D"/>
    <w:rsid w:val="00114B02"/>
    <w:rsid w:val="001151CC"/>
    <w:rsid w:val="00115A86"/>
    <w:rsid w:val="00115CBB"/>
    <w:rsid w:val="00116191"/>
    <w:rsid w:val="001165C9"/>
    <w:rsid w:val="0011665B"/>
    <w:rsid w:val="00117160"/>
    <w:rsid w:val="00120640"/>
    <w:rsid w:val="00120776"/>
    <w:rsid w:val="00122A86"/>
    <w:rsid w:val="0012320C"/>
    <w:rsid w:val="00123EA8"/>
    <w:rsid w:val="0012432C"/>
    <w:rsid w:val="001252C0"/>
    <w:rsid w:val="00125314"/>
    <w:rsid w:val="00125EDD"/>
    <w:rsid w:val="001266B6"/>
    <w:rsid w:val="00126B29"/>
    <w:rsid w:val="00126B78"/>
    <w:rsid w:val="00127F44"/>
    <w:rsid w:val="00130331"/>
    <w:rsid w:val="00131065"/>
    <w:rsid w:val="00131CF0"/>
    <w:rsid w:val="001339CB"/>
    <w:rsid w:val="00133BE9"/>
    <w:rsid w:val="001341FC"/>
    <w:rsid w:val="001352C4"/>
    <w:rsid w:val="00135825"/>
    <w:rsid w:val="0013594D"/>
    <w:rsid w:val="00136135"/>
    <w:rsid w:val="00136878"/>
    <w:rsid w:val="001372C8"/>
    <w:rsid w:val="00137610"/>
    <w:rsid w:val="0014001F"/>
    <w:rsid w:val="00140FCB"/>
    <w:rsid w:val="00142E12"/>
    <w:rsid w:val="001430FE"/>
    <w:rsid w:val="001434E0"/>
    <w:rsid w:val="001443BE"/>
    <w:rsid w:val="00144ED8"/>
    <w:rsid w:val="00145A57"/>
    <w:rsid w:val="001460BE"/>
    <w:rsid w:val="0014656D"/>
    <w:rsid w:val="001468B1"/>
    <w:rsid w:val="001475FD"/>
    <w:rsid w:val="00147671"/>
    <w:rsid w:val="001477CB"/>
    <w:rsid w:val="00150C6C"/>
    <w:rsid w:val="00151C30"/>
    <w:rsid w:val="001525AA"/>
    <w:rsid w:val="001525E6"/>
    <w:rsid w:val="001527F4"/>
    <w:rsid w:val="0015287F"/>
    <w:rsid w:val="00152A93"/>
    <w:rsid w:val="00153BD7"/>
    <w:rsid w:val="00153F80"/>
    <w:rsid w:val="00155F63"/>
    <w:rsid w:val="0015606F"/>
    <w:rsid w:val="00156094"/>
    <w:rsid w:val="00156344"/>
    <w:rsid w:val="00156FB4"/>
    <w:rsid w:val="00156FD5"/>
    <w:rsid w:val="00157217"/>
    <w:rsid w:val="001577BE"/>
    <w:rsid w:val="0015786A"/>
    <w:rsid w:val="00161011"/>
    <w:rsid w:val="00161D92"/>
    <w:rsid w:val="00162178"/>
    <w:rsid w:val="0016225E"/>
    <w:rsid w:val="00163D83"/>
    <w:rsid w:val="001648A8"/>
    <w:rsid w:val="00164BC6"/>
    <w:rsid w:val="00164E67"/>
    <w:rsid w:val="001655F7"/>
    <w:rsid w:val="00166E7A"/>
    <w:rsid w:val="00166F43"/>
    <w:rsid w:val="0016795A"/>
    <w:rsid w:val="00167B84"/>
    <w:rsid w:val="001700AD"/>
    <w:rsid w:val="0017066A"/>
    <w:rsid w:val="00170C32"/>
    <w:rsid w:val="00171D7D"/>
    <w:rsid w:val="00171FD1"/>
    <w:rsid w:val="00172176"/>
    <w:rsid w:val="001724EE"/>
    <w:rsid w:val="00173A04"/>
    <w:rsid w:val="00174219"/>
    <w:rsid w:val="00174605"/>
    <w:rsid w:val="00174BA2"/>
    <w:rsid w:val="00174C07"/>
    <w:rsid w:val="00174D3B"/>
    <w:rsid w:val="001756A9"/>
    <w:rsid w:val="001756D0"/>
    <w:rsid w:val="00175EAE"/>
    <w:rsid w:val="0017659A"/>
    <w:rsid w:val="00176F97"/>
    <w:rsid w:val="00177229"/>
    <w:rsid w:val="00180677"/>
    <w:rsid w:val="001814F1"/>
    <w:rsid w:val="00181B60"/>
    <w:rsid w:val="00182A2C"/>
    <w:rsid w:val="00184504"/>
    <w:rsid w:val="001851E0"/>
    <w:rsid w:val="00185482"/>
    <w:rsid w:val="00185B36"/>
    <w:rsid w:val="00185F33"/>
    <w:rsid w:val="001869E5"/>
    <w:rsid w:val="00187759"/>
    <w:rsid w:val="00190008"/>
    <w:rsid w:val="001904C1"/>
    <w:rsid w:val="00191148"/>
    <w:rsid w:val="00191B3F"/>
    <w:rsid w:val="0019216F"/>
    <w:rsid w:val="00192384"/>
    <w:rsid w:val="00192580"/>
    <w:rsid w:val="00192F9A"/>
    <w:rsid w:val="00195B54"/>
    <w:rsid w:val="00196A6C"/>
    <w:rsid w:val="00196FFA"/>
    <w:rsid w:val="00197848"/>
    <w:rsid w:val="001A030B"/>
    <w:rsid w:val="001A0712"/>
    <w:rsid w:val="001A0932"/>
    <w:rsid w:val="001A0B1D"/>
    <w:rsid w:val="001A0DC5"/>
    <w:rsid w:val="001A1132"/>
    <w:rsid w:val="001A1E08"/>
    <w:rsid w:val="001A258B"/>
    <w:rsid w:val="001A2765"/>
    <w:rsid w:val="001A381D"/>
    <w:rsid w:val="001A3E99"/>
    <w:rsid w:val="001A4A79"/>
    <w:rsid w:val="001A4CAC"/>
    <w:rsid w:val="001A4D68"/>
    <w:rsid w:val="001A4F1E"/>
    <w:rsid w:val="001A510D"/>
    <w:rsid w:val="001A60F1"/>
    <w:rsid w:val="001A683C"/>
    <w:rsid w:val="001A74C8"/>
    <w:rsid w:val="001A798F"/>
    <w:rsid w:val="001B005F"/>
    <w:rsid w:val="001B0472"/>
    <w:rsid w:val="001B05D1"/>
    <w:rsid w:val="001B0D2D"/>
    <w:rsid w:val="001B11BF"/>
    <w:rsid w:val="001B212A"/>
    <w:rsid w:val="001B2B0F"/>
    <w:rsid w:val="001B3FC5"/>
    <w:rsid w:val="001B47A9"/>
    <w:rsid w:val="001B54D7"/>
    <w:rsid w:val="001B5BFE"/>
    <w:rsid w:val="001B68A3"/>
    <w:rsid w:val="001B73F7"/>
    <w:rsid w:val="001B777A"/>
    <w:rsid w:val="001C0854"/>
    <w:rsid w:val="001C0BEF"/>
    <w:rsid w:val="001C2100"/>
    <w:rsid w:val="001C39AC"/>
    <w:rsid w:val="001C46C5"/>
    <w:rsid w:val="001C4F94"/>
    <w:rsid w:val="001C5317"/>
    <w:rsid w:val="001C5AC3"/>
    <w:rsid w:val="001C5B95"/>
    <w:rsid w:val="001C724A"/>
    <w:rsid w:val="001D0C4E"/>
    <w:rsid w:val="001D1092"/>
    <w:rsid w:val="001D14C1"/>
    <w:rsid w:val="001D1D92"/>
    <w:rsid w:val="001D21AA"/>
    <w:rsid w:val="001D48A5"/>
    <w:rsid w:val="001D4D8A"/>
    <w:rsid w:val="001D6148"/>
    <w:rsid w:val="001D6BA9"/>
    <w:rsid w:val="001D7D4F"/>
    <w:rsid w:val="001E0AE1"/>
    <w:rsid w:val="001E1540"/>
    <w:rsid w:val="001E1C3C"/>
    <w:rsid w:val="001E2B33"/>
    <w:rsid w:val="001E42CD"/>
    <w:rsid w:val="001E463C"/>
    <w:rsid w:val="001E4F22"/>
    <w:rsid w:val="001E54D8"/>
    <w:rsid w:val="001E5C5E"/>
    <w:rsid w:val="001E6EA7"/>
    <w:rsid w:val="001E729D"/>
    <w:rsid w:val="001E7411"/>
    <w:rsid w:val="001F221B"/>
    <w:rsid w:val="001F2651"/>
    <w:rsid w:val="001F27A7"/>
    <w:rsid w:val="001F3D75"/>
    <w:rsid w:val="001F4703"/>
    <w:rsid w:val="001F4846"/>
    <w:rsid w:val="001F694E"/>
    <w:rsid w:val="001F69EB"/>
    <w:rsid w:val="001F6B44"/>
    <w:rsid w:val="001F76E2"/>
    <w:rsid w:val="001F7785"/>
    <w:rsid w:val="001F7868"/>
    <w:rsid w:val="00200671"/>
    <w:rsid w:val="00201791"/>
    <w:rsid w:val="002018A2"/>
    <w:rsid w:val="002018D5"/>
    <w:rsid w:val="00203569"/>
    <w:rsid w:val="00203721"/>
    <w:rsid w:val="00203ECB"/>
    <w:rsid w:val="00204680"/>
    <w:rsid w:val="00204C37"/>
    <w:rsid w:val="00205024"/>
    <w:rsid w:val="002050A8"/>
    <w:rsid w:val="00205187"/>
    <w:rsid w:val="00205B69"/>
    <w:rsid w:val="0020621C"/>
    <w:rsid w:val="00207C25"/>
    <w:rsid w:val="00207F12"/>
    <w:rsid w:val="00210339"/>
    <w:rsid w:val="002118EB"/>
    <w:rsid w:val="00212C25"/>
    <w:rsid w:val="002130EF"/>
    <w:rsid w:val="002150B9"/>
    <w:rsid w:val="002156E4"/>
    <w:rsid w:val="00216D01"/>
    <w:rsid w:val="00217113"/>
    <w:rsid w:val="0022089E"/>
    <w:rsid w:val="00220921"/>
    <w:rsid w:val="002219B3"/>
    <w:rsid w:val="00221BBC"/>
    <w:rsid w:val="00221DE2"/>
    <w:rsid w:val="00222279"/>
    <w:rsid w:val="00223E0F"/>
    <w:rsid w:val="00223E98"/>
    <w:rsid w:val="002243DA"/>
    <w:rsid w:val="002255B5"/>
    <w:rsid w:val="0022588D"/>
    <w:rsid w:val="00226D1C"/>
    <w:rsid w:val="00226F19"/>
    <w:rsid w:val="0022798A"/>
    <w:rsid w:val="00230012"/>
    <w:rsid w:val="0023053E"/>
    <w:rsid w:val="002314F7"/>
    <w:rsid w:val="00231A37"/>
    <w:rsid w:val="00231F30"/>
    <w:rsid w:val="00232002"/>
    <w:rsid w:val="00232376"/>
    <w:rsid w:val="0023272A"/>
    <w:rsid w:val="00232D4C"/>
    <w:rsid w:val="00232F00"/>
    <w:rsid w:val="00234521"/>
    <w:rsid w:val="00234B31"/>
    <w:rsid w:val="0023552C"/>
    <w:rsid w:val="00235E0F"/>
    <w:rsid w:val="0023642A"/>
    <w:rsid w:val="002364D6"/>
    <w:rsid w:val="00236796"/>
    <w:rsid w:val="00237CB6"/>
    <w:rsid w:val="00240343"/>
    <w:rsid w:val="00240C79"/>
    <w:rsid w:val="00241DCC"/>
    <w:rsid w:val="00242914"/>
    <w:rsid w:val="0024306B"/>
    <w:rsid w:val="002448AD"/>
    <w:rsid w:val="00244BD4"/>
    <w:rsid w:val="002456B6"/>
    <w:rsid w:val="00245775"/>
    <w:rsid w:val="00246C8E"/>
    <w:rsid w:val="00250356"/>
    <w:rsid w:val="00250FB1"/>
    <w:rsid w:val="00251BA5"/>
    <w:rsid w:val="00251D5E"/>
    <w:rsid w:val="002531ED"/>
    <w:rsid w:val="0025354B"/>
    <w:rsid w:val="00253972"/>
    <w:rsid w:val="00253A82"/>
    <w:rsid w:val="00253C05"/>
    <w:rsid w:val="00253E29"/>
    <w:rsid w:val="0025433F"/>
    <w:rsid w:val="00255B0D"/>
    <w:rsid w:val="00257AA4"/>
    <w:rsid w:val="00260682"/>
    <w:rsid w:val="00260863"/>
    <w:rsid w:val="002608EA"/>
    <w:rsid w:val="002609E9"/>
    <w:rsid w:val="00261459"/>
    <w:rsid w:val="002614B4"/>
    <w:rsid w:val="00261904"/>
    <w:rsid w:val="00262255"/>
    <w:rsid w:val="0026259C"/>
    <w:rsid w:val="00262B16"/>
    <w:rsid w:val="002642DE"/>
    <w:rsid w:val="00265C64"/>
    <w:rsid w:val="0026623C"/>
    <w:rsid w:val="00267726"/>
    <w:rsid w:val="002712F4"/>
    <w:rsid w:val="00272A5C"/>
    <w:rsid w:val="002738A4"/>
    <w:rsid w:val="00273A88"/>
    <w:rsid w:val="00274E98"/>
    <w:rsid w:val="00275E9A"/>
    <w:rsid w:val="0027639E"/>
    <w:rsid w:val="002767A4"/>
    <w:rsid w:val="00277080"/>
    <w:rsid w:val="002807AA"/>
    <w:rsid w:val="00281B64"/>
    <w:rsid w:val="0028201A"/>
    <w:rsid w:val="00282070"/>
    <w:rsid w:val="002833CE"/>
    <w:rsid w:val="00283C2D"/>
    <w:rsid w:val="00283DB6"/>
    <w:rsid w:val="0028405B"/>
    <w:rsid w:val="00284123"/>
    <w:rsid w:val="00285B10"/>
    <w:rsid w:val="00286231"/>
    <w:rsid w:val="002865C3"/>
    <w:rsid w:val="00286BE2"/>
    <w:rsid w:val="00287B35"/>
    <w:rsid w:val="002902E0"/>
    <w:rsid w:val="00290441"/>
    <w:rsid w:val="00290960"/>
    <w:rsid w:val="00290BF0"/>
    <w:rsid w:val="0029106F"/>
    <w:rsid w:val="00291116"/>
    <w:rsid w:val="00291715"/>
    <w:rsid w:val="0029216D"/>
    <w:rsid w:val="002927BC"/>
    <w:rsid w:val="002932D2"/>
    <w:rsid w:val="00293AC4"/>
    <w:rsid w:val="00293B64"/>
    <w:rsid w:val="00294F9D"/>
    <w:rsid w:val="0029555F"/>
    <w:rsid w:val="00295EBC"/>
    <w:rsid w:val="002966F3"/>
    <w:rsid w:val="00296C23"/>
    <w:rsid w:val="002A1DB1"/>
    <w:rsid w:val="002A213D"/>
    <w:rsid w:val="002A273F"/>
    <w:rsid w:val="002A2DAF"/>
    <w:rsid w:val="002A5B24"/>
    <w:rsid w:val="002A5E22"/>
    <w:rsid w:val="002A6EC4"/>
    <w:rsid w:val="002A7F61"/>
    <w:rsid w:val="002B075B"/>
    <w:rsid w:val="002B0E22"/>
    <w:rsid w:val="002B0EBA"/>
    <w:rsid w:val="002B1B81"/>
    <w:rsid w:val="002B1CFF"/>
    <w:rsid w:val="002B273D"/>
    <w:rsid w:val="002B3201"/>
    <w:rsid w:val="002B3991"/>
    <w:rsid w:val="002B50F1"/>
    <w:rsid w:val="002B5CEE"/>
    <w:rsid w:val="002B5D14"/>
    <w:rsid w:val="002B5FF9"/>
    <w:rsid w:val="002B720A"/>
    <w:rsid w:val="002B727A"/>
    <w:rsid w:val="002B72B6"/>
    <w:rsid w:val="002B763B"/>
    <w:rsid w:val="002B7A63"/>
    <w:rsid w:val="002C191F"/>
    <w:rsid w:val="002C1A68"/>
    <w:rsid w:val="002C30C1"/>
    <w:rsid w:val="002C382B"/>
    <w:rsid w:val="002C3BC5"/>
    <w:rsid w:val="002C3EA6"/>
    <w:rsid w:val="002C4005"/>
    <w:rsid w:val="002C4436"/>
    <w:rsid w:val="002C5124"/>
    <w:rsid w:val="002C59D0"/>
    <w:rsid w:val="002C62CB"/>
    <w:rsid w:val="002C6763"/>
    <w:rsid w:val="002C6924"/>
    <w:rsid w:val="002C6C20"/>
    <w:rsid w:val="002C6CB6"/>
    <w:rsid w:val="002C7041"/>
    <w:rsid w:val="002C736B"/>
    <w:rsid w:val="002D1C46"/>
    <w:rsid w:val="002D28B3"/>
    <w:rsid w:val="002D2C25"/>
    <w:rsid w:val="002D380E"/>
    <w:rsid w:val="002D3D49"/>
    <w:rsid w:val="002D5B01"/>
    <w:rsid w:val="002D5B43"/>
    <w:rsid w:val="002D5F89"/>
    <w:rsid w:val="002D6297"/>
    <w:rsid w:val="002D7937"/>
    <w:rsid w:val="002E168B"/>
    <w:rsid w:val="002E19BF"/>
    <w:rsid w:val="002E2E27"/>
    <w:rsid w:val="002E30D2"/>
    <w:rsid w:val="002E391C"/>
    <w:rsid w:val="002E39B9"/>
    <w:rsid w:val="002E3A74"/>
    <w:rsid w:val="002E3AEF"/>
    <w:rsid w:val="002E4198"/>
    <w:rsid w:val="002E4263"/>
    <w:rsid w:val="002E46A2"/>
    <w:rsid w:val="002E6D5A"/>
    <w:rsid w:val="002E6F6A"/>
    <w:rsid w:val="002E7395"/>
    <w:rsid w:val="002F065F"/>
    <w:rsid w:val="002F128C"/>
    <w:rsid w:val="002F2864"/>
    <w:rsid w:val="002F2CA8"/>
    <w:rsid w:val="002F3A6F"/>
    <w:rsid w:val="002F4412"/>
    <w:rsid w:val="002F44EB"/>
    <w:rsid w:val="002F45C2"/>
    <w:rsid w:val="002F4D35"/>
    <w:rsid w:val="002F57DA"/>
    <w:rsid w:val="002F598C"/>
    <w:rsid w:val="002F78E7"/>
    <w:rsid w:val="003002DE"/>
    <w:rsid w:val="003004D8"/>
    <w:rsid w:val="003007A6"/>
    <w:rsid w:val="00300D38"/>
    <w:rsid w:val="00300F83"/>
    <w:rsid w:val="00301331"/>
    <w:rsid w:val="00301941"/>
    <w:rsid w:val="00301B05"/>
    <w:rsid w:val="003024ED"/>
    <w:rsid w:val="00302B64"/>
    <w:rsid w:val="00302ED0"/>
    <w:rsid w:val="00302F0E"/>
    <w:rsid w:val="00302F1B"/>
    <w:rsid w:val="0030380A"/>
    <w:rsid w:val="00304827"/>
    <w:rsid w:val="00304FAF"/>
    <w:rsid w:val="00306FF5"/>
    <w:rsid w:val="00307A19"/>
    <w:rsid w:val="00307A3D"/>
    <w:rsid w:val="00307DFE"/>
    <w:rsid w:val="00311E27"/>
    <w:rsid w:val="00311F21"/>
    <w:rsid w:val="0031213E"/>
    <w:rsid w:val="003127A0"/>
    <w:rsid w:val="0031281D"/>
    <w:rsid w:val="00313A68"/>
    <w:rsid w:val="00313A7D"/>
    <w:rsid w:val="003144AA"/>
    <w:rsid w:val="00314AE4"/>
    <w:rsid w:val="003154E5"/>
    <w:rsid w:val="00316554"/>
    <w:rsid w:val="0031707A"/>
    <w:rsid w:val="003178DF"/>
    <w:rsid w:val="003202E1"/>
    <w:rsid w:val="00320B86"/>
    <w:rsid w:val="00320E91"/>
    <w:rsid w:val="00321F2B"/>
    <w:rsid w:val="00322B5D"/>
    <w:rsid w:val="00322BF2"/>
    <w:rsid w:val="00323547"/>
    <w:rsid w:val="00323589"/>
    <w:rsid w:val="003240B8"/>
    <w:rsid w:val="00325C51"/>
    <w:rsid w:val="00326F74"/>
    <w:rsid w:val="00330036"/>
    <w:rsid w:val="003308A2"/>
    <w:rsid w:val="00330EEB"/>
    <w:rsid w:val="00331086"/>
    <w:rsid w:val="003312DA"/>
    <w:rsid w:val="003314CD"/>
    <w:rsid w:val="0033283F"/>
    <w:rsid w:val="00332B01"/>
    <w:rsid w:val="00332B28"/>
    <w:rsid w:val="00332E63"/>
    <w:rsid w:val="00332F4C"/>
    <w:rsid w:val="00333013"/>
    <w:rsid w:val="003338B3"/>
    <w:rsid w:val="00333C50"/>
    <w:rsid w:val="00334D21"/>
    <w:rsid w:val="00335753"/>
    <w:rsid w:val="00335914"/>
    <w:rsid w:val="00335FC1"/>
    <w:rsid w:val="0033631F"/>
    <w:rsid w:val="00336499"/>
    <w:rsid w:val="003364DC"/>
    <w:rsid w:val="00337725"/>
    <w:rsid w:val="00337AF5"/>
    <w:rsid w:val="00337B1E"/>
    <w:rsid w:val="00337B31"/>
    <w:rsid w:val="00337CFC"/>
    <w:rsid w:val="00341458"/>
    <w:rsid w:val="00341A26"/>
    <w:rsid w:val="00341E46"/>
    <w:rsid w:val="003429F6"/>
    <w:rsid w:val="003432D7"/>
    <w:rsid w:val="003434E7"/>
    <w:rsid w:val="003435CB"/>
    <w:rsid w:val="003438D4"/>
    <w:rsid w:val="00343ED7"/>
    <w:rsid w:val="00343F41"/>
    <w:rsid w:val="00344D40"/>
    <w:rsid w:val="00344D4C"/>
    <w:rsid w:val="0034517E"/>
    <w:rsid w:val="00345A01"/>
    <w:rsid w:val="00346465"/>
    <w:rsid w:val="00346F48"/>
    <w:rsid w:val="00346FAA"/>
    <w:rsid w:val="00347824"/>
    <w:rsid w:val="0035127A"/>
    <w:rsid w:val="003517E2"/>
    <w:rsid w:val="00351CF4"/>
    <w:rsid w:val="00352550"/>
    <w:rsid w:val="0035288C"/>
    <w:rsid w:val="003535B5"/>
    <w:rsid w:val="003539B2"/>
    <w:rsid w:val="00353D0E"/>
    <w:rsid w:val="00354C7F"/>
    <w:rsid w:val="00355E0F"/>
    <w:rsid w:val="00356DF6"/>
    <w:rsid w:val="00357400"/>
    <w:rsid w:val="00357A7D"/>
    <w:rsid w:val="003604E2"/>
    <w:rsid w:val="0036119E"/>
    <w:rsid w:val="0036206D"/>
    <w:rsid w:val="00362A87"/>
    <w:rsid w:val="003630A1"/>
    <w:rsid w:val="00363FA8"/>
    <w:rsid w:val="003643B6"/>
    <w:rsid w:val="00364C9A"/>
    <w:rsid w:val="0036535B"/>
    <w:rsid w:val="003657FB"/>
    <w:rsid w:val="00365D14"/>
    <w:rsid w:val="00366D55"/>
    <w:rsid w:val="00367DCD"/>
    <w:rsid w:val="00367E23"/>
    <w:rsid w:val="00372159"/>
    <w:rsid w:val="00372461"/>
    <w:rsid w:val="003739B9"/>
    <w:rsid w:val="00373E20"/>
    <w:rsid w:val="00374C46"/>
    <w:rsid w:val="0037540F"/>
    <w:rsid w:val="00376986"/>
    <w:rsid w:val="00376AFC"/>
    <w:rsid w:val="00377087"/>
    <w:rsid w:val="00381215"/>
    <w:rsid w:val="003819B2"/>
    <w:rsid w:val="00381AF8"/>
    <w:rsid w:val="00381F6C"/>
    <w:rsid w:val="0038264C"/>
    <w:rsid w:val="00382B1E"/>
    <w:rsid w:val="00382B99"/>
    <w:rsid w:val="00382EDA"/>
    <w:rsid w:val="0038345A"/>
    <w:rsid w:val="003836FA"/>
    <w:rsid w:val="00383815"/>
    <w:rsid w:val="00384269"/>
    <w:rsid w:val="003843E2"/>
    <w:rsid w:val="00384CAC"/>
    <w:rsid w:val="00384F47"/>
    <w:rsid w:val="00385113"/>
    <w:rsid w:val="003855A4"/>
    <w:rsid w:val="003867F6"/>
    <w:rsid w:val="00391EE7"/>
    <w:rsid w:val="00392467"/>
    <w:rsid w:val="00392B2E"/>
    <w:rsid w:val="003937F5"/>
    <w:rsid w:val="00393FE6"/>
    <w:rsid w:val="00394013"/>
    <w:rsid w:val="003945CF"/>
    <w:rsid w:val="0039506A"/>
    <w:rsid w:val="003950BD"/>
    <w:rsid w:val="0039627C"/>
    <w:rsid w:val="0039653E"/>
    <w:rsid w:val="00397FE8"/>
    <w:rsid w:val="003A116C"/>
    <w:rsid w:val="003A20D6"/>
    <w:rsid w:val="003A2CE4"/>
    <w:rsid w:val="003A307B"/>
    <w:rsid w:val="003A3A6C"/>
    <w:rsid w:val="003A49D6"/>
    <w:rsid w:val="003A54A7"/>
    <w:rsid w:val="003A5BC8"/>
    <w:rsid w:val="003A782F"/>
    <w:rsid w:val="003A7F53"/>
    <w:rsid w:val="003B00B4"/>
    <w:rsid w:val="003B0916"/>
    <w:rsid w:val="003B0C11"/>
    <w:rsid w:val="003B0EE3"/>
    <w:rsid w:val="003B14D6"/>
    <w:rsid w:val="003B1CA9"/>
    <w:rsid w:val="003B2476"/>
    <w:rsid w:val="003B2748"/>
    <w:rsid w:val="003B2A51"/>
    <w:rsid w:val="003B31C7"/>
    <w:rsid w:val="003B41F9"/>
    <w:rsid w:val="003B51AC"/>
    <w:rsid w:val="003B5D5B"/>
    <w:rsid w:val="003B6585"/>
    <w:rsid w:val="003B6AC3"/>
    <w:rsid w:val="003B6AF7"/>
    <w:rsid w:val="003B6DAE"/>
    <w:rsid w:val="003C0211"/>
    <w:rsid w:val="003C0707"/>
    <w:rsid w:val="003C1041"/>
    <w:rsid w:val="003C15C8"/>
    <w:rsid w:val="003C1873"/>
    <w:rsid w:val="003C18CC"/>
    <w:rsid w:val="003C20ED"/>
    <w:rsid w:val="003C2D2C"/>
    <w:rsid w:val="003C37E9"/>
    <w:rsid w:val="003C4012"/>
    <w:rsid w:val="003C546A"/>
    <w:rsid w:val="003C6043"/>
    <w:rsid w:val="003C61FC"/>
    <w:rsid w:val="003C63EB"/>
    <w:rsid w:val="003C7DC1"/>
    <w:rsid w:val="003D0139"/>
    <w:rsid w:val="003D10E7"/>
    <w:rsid w:val="003D211B"/>
    <w:rsid w:val="003D22A6"/>
    <w:rsid w:val="003D342E"/>
    <w:rsid w:val="003D3CA8"/>
    <w:rsid w:val="003D4EBE"/>
    <w:rsid w:val="003D6B34"/>
    <w:rsid w:val="003D73AA"/>
    <w:rsid w:val="003D73AF"/>
    <w:rsid w:val="003D7877"/>
    <w:rsid w:val="003E0D5E"/>
    <w:rsid w:val="003E1FC8"/>
    <w:rsid w:val="003E3097"/>
    <w:rsid w:val="003E3789"/>
    <w:rsid w:val="003E394C"/>
    <w:rsid w:val="003E42A6"/>
    <w:rsid w:val="003E4594"/>
    <w:rsid w:val="003E652C"/>
    <w:rsid w:val="003E6C71"/>
    <w:rsid w:val="003E6ED7"/>
    <w:rsid w:val="003E7601"/>
    <w:rsid w:val="003E7E18"/>
    <w:rsid w:val="003F06C5"/>
    <w:rsid w:val="003F0EFB"/>
    <w:rsid w:val="003F2B51"/>
    <w:rsid w:val="003F44BF"/>
    <w:rsid w:val="003F47F3"/>
    <w:rsid w:val="003F4BE6"/>
    <w:rsid w:val="003F4C84"/>
    <w:rsid w:val="003F4DF8"/>
    <w:rsid w:val="003F5930"/>
    <w:rsid w:val="003F6206"/>
    <w:rsid w:val="003F66EA"/>
    <w:rsid w:val="003F7103"/>
    <w:rsid w:val="0040031B"/>
    <w:rsid w:val="004008BC"/>
    <w:rsid w:val="004010CA"/>
    <w:rsid w:val="00401AED"/>
    <w:rsid w:val="00401EA0"/>
    <w:rsid w:val="0040261F"/>
    <w:rsid w:val="00402818"/>
    <w:rsid w:val="00402FFB"/>
    <w:rsid w:val="0040349D"/>
    <w:rsid w:val="00403FE1"/>
    <w:rsid w:val="00404BD5"/>
    <w:rsid w:val="00404DBC"/>
    <w:rsid w:val="004052F9"/>
    <w:rsid w:val="00406F34"/>
    <w:rsid w:val="00407EB0"/>
    <w:rsid w:val="0041083D"/>
    <w:rsid w:val="00414068"/>
    <w:rsid w:val="0041409B"/>
    <w:rsid w:val="004145C6"/>
    <w:rsid w:val="00414E18"/>
    <w:rsid w:val="00414F83"/>
    <w:rsid w:val="00415514"/>
    <w:rsid w:val="00416003"/>
    <w:rsid w:val="00416A54"/>
    <w:rsid w:val="00421D45"/>
    <w:rsid w:val="00422A82"/>
    <w:rsid w:val="00422FDC"/>
    <w:rsid w:val="004230AE"/>
    <w:rsid w:val="004238D5"/>
    <w:rsid w:val="00424032"/>
    <w:rsid w:val="004241E4"/>
    <w:rsid w:val="0042461A"/>
    <w:rsid w:val="00424B43"/>
    <w:rsid w:val="0042505C"/>
    <w:rsid w:val="00425079"/>
    <w:rsid w:val="004252B0"/>
    <w:rsid w:val="004253D4"/>
    <w:rsid w:val="00425693"/>
    <w:rsid w:val="0042606C"/>
    <w:rsid w:val="004266C5"/>
    <w:rsid w:val="00426B51"/>
    <w:rsid w:val="004275A6"/>
    <w:rsid w:val="00427F2B"/>
    <w:rsid w:val="00430822"/>
    <w:rsid w:val="00430AB5"/>
    <w:rsid w:val="004310BE"/>
    <w:rsid w:val="00431217"/>
    <w:rsid w:val="00431250"/>
    <w:rsid w:val="00433FE4"/>
    <w:rsid w:val="004340A7"/>
    <w:rsid w:val="0043628F"/>
    <w:rsid w:val="00436F59"/>
    <w:rsid w:val="0043709A"/>
    <w:rsid w:val="00440604"/>
    <w:rsid w:val="00441702"/>
    <w:rsid w:val="00441CB2"/>
    <w:rsid w:val="0044246D"/>
    <w:rsid w:val="00443C8C"/>
    <w:rsid w:val="00443DC5"/>
    <w:rsid w:val="00444348"/>
    <w:rsid w:val="00445B2D"/>
    <w:rsid w:val="00445CDF"/>
    <w:rsid w:val="0044601F"/>
    <w:rsid w:val="0044661D"/>
    <w:rsid w:val="00451437"/>
    <w:rsid w:val="004525DD"/>
    <w:rsid w:val="004528F0"/>
    <w:rsid w:val="00452BD6"/>
    <w:rsid w:val="00453137"/>
    <w:rsid w:val="00453362"/>
    <w:rsid w:val="00453D71"/>
    <w:rsid w:val="004549CD"/>
    <w:rsid w:val="0045565F"/>
    <w:rsid w:val="0045568C"/>
    <w:rsid w:val="00455BD8"/>
    <w:rsid w:val="00456123"/>
    <w:rsid w:val="0046007D"/>
    <w:rsid w:val="0046022F"/>
    <w:rsid w:val="00461E56"/>
    <w:rsid w:val="00462169"/>
    <w:rsid w:val="00462884"/>
    <w:rsid w:val="004628B5"/>
    <w:rsid w:val="00463A40"/>
    <w:rsid w:val="00463AF4"/>
    <w:rsid w:val="004645EA"/>
    <w:rsid w:val="004646AF"/>
    <w:rsid w:val="00464981"/>
    <w:rsid w:val="00465736"/>
    <w:rsid w:val="00465C66"/>
    <w:rsid w:val="00465EF1"/>
    <w:rsid w:val="004676DB"/>
    <w:rsid w:val="00467DA9"/>
    <w:rsid w:val="004708DB"/>
    <w:rsid w:val="00471295"/>
    <w:rsid w:val="0047142E"/>
    <w:rsid w:val="00471672"/>
    <w:rsid w:val="0047272E"/>
    <w:rsid w:val="004729CC"/>
    <w:rsid w:val="00474657"/>
    <w:rsid w:val="00474671"/>
    <w:rsid w:val="00474697"/>
    <w:rsid w:val="00474CF6"/>
    <w:rsid w:val="00474E09"/>
    <w:rsid w:val="004800CE"/>
    <w:rsid w:val="00480160"/>
    <w:rsid w:val="004801E2"/>
    <w:rsid w:val="00480867"/>
    <w:rsid w:val="00481813"/>
    <w:rsid w:val="004818F9"/>
    <w:rsid w:val="00481E32"/>
    <w:rsid w:val="00482DDF"/>
    <w:rsid w:val="004830B4"/>
    <w:rsid w:val="00483F9D"/>
    <w:rsid w:val="00485027"/>
    <w:rsid w:val="0048519A"/>
    <w:rsid w:val="0048545F"/>
    <w:rsid w:val="00486695"/>
    <w:rsid w:val="00486B38"/>
    <w:rsid w:val="004870FD"/>
    <w:rsid w:val="00487533"/>
    <w:rsid w:val="00490398"/>
    <w:rsid w:val="004921C9"/>
    <w:rsid w:val="0049234D"/>
    <w:rsid w:val="004925E6"/>
    <w:rsid w:val="004928BF"/>
    <w:rsid w:val="00492B3F"/>
    <w:rsid w:val="0049319E"/>
    <w:rsid w:val="004936C0"/>
    <w:rsid w:val="00493911"/>
    <w:rsid w:val="00493F13"/>
    <w:rsid w:val="004956CA"/>
    <w:rsid w:val="00495EF4"/>
    <w:rsid w:val="00496A70"/>
    <w:rsid w:val="00496D54"/>
    <w:rsid w:val="004A01B1"/>
    <w:rsid w:val="004A0F24"/>
    <w:rsid w:val="004A13BB"/>
    <w:rsid w:val="004A1B28"/>
    <w:rsid w:val="004A1CD2"/>
    <w:rsid w:val="004A3972"/>
    <w:rsid w:val="004A3ECA"/>
    <w:rsid w:val="004A4D00"/>
    <w:rsid w:val="004A5B6D"/>
    <w:rsid w:val="004A5C53"/>
    <w:rsid w:val="004A6E96"/>
    <w:rsid w:val="004A71C2"/>
    <w:rsid w:val="004A7239"/>
    <w:rsid w:val="004A7492"/>
    <w:rsid w:val="004A7B0C"/>
    <w:rsid w:val="004A7E53"/>
    <w:rsid w:val="004B04E1"/>
    <w:rsid w:val="004B075F"/>
    <w:rsid w:val="004B07D6"/>
    <w:rsid w:val="004B1A21"/>
    <w:rsid w:val="004B23BF"/>
    <w:rsid w:val="004B2AC6"/>
    <w:rsid w:val="004B2BC1"/>
    <w:rsid w:val="004B3F1B"/>
    <w:rsid w:val="004B4E36"/>
    <w:rsid w:val="004B5471"/>
    <w:rsid w:val="004B5B2A"/>
    <w:rsid w:val="004B5F68"/>
    <w:rsid w:val="004B681C"/>
    <w:rsid w:val="004B6829"/>
    <w:rsid w:val="004B6B64"/>
    <w:rsid w:val="004B729E"/>
    <w:rsid w:val="004B7429"/>
    <w:rsid w:val="004B769E"/>
    <w:rsid w:val="004B7D24"/>
    <w:rsid w:val="004C01B5"/>
    <w:rsid w:val="004C068E"/>
    <w:rsid w:val="004C0A7E"/>
    <w:rsid w:val="004C0F87"/>
    <w:rsid w:val="004C24C0"/>
    <w:rsid w:val="004C24E9"/>
    <w:rsid w:val="004C2693"/>
    <w:rsid w:val="004C379E"/>
    <w:rsid w:val="004C4348"/>
    <w:rsid w:val="004C444F"/>
    <w:rsid w:val="004C47EF"/>
    <w:rsid w:val="004C57E1"/>
    <w:rsid w:val="004C5FB8"/>
    <w:rsid w:val="004C6679"/>
    <w:rsid w:val="004C74E1"/>
    <w:rsid w:val="004C7646"/>
    <w:rsid w:val="004D06A2"/>
    <w:rsid w:val="004D1647"/>
    <w:rsid w:val="004D16E5"/>
    <w:rsid w:val="004D1B4B"/>
    <w:rsid w:val="004D244B"/>
    <w:rsid w:val="004D2A6F"/>
    <w:rsid w:val="004D3292"/>
    <w:rsid w:val="004D3369"/>
    <w:rsid w:val="004D45B9"/>
    <w:rsid w:val="004D46D3"/>
    <w:rsid w:val="004D49B4"/>
    <w:rsid w:val="004D5B3C"/>
    <w:rsid w:val="004D5EEA"/>
    <w:rsid w:val="004D602E"/>
    <w:rsid w:val="004D7713"/>
    <w:rsid w:val="004D7A03"/>
    <w:rsid w:val="004D7CAE"/>
    <w:rsid w:val="004E0DF2"/>
    <w:rsid w:val="004E0FC9"/>
    <w:rsid w:val="004E1249"/>
    <w:rsid w:val="004E2D09"/>
    <w:rsid w:val="004E364E"/>
    <w:rsid w:val="004E37FA"/>
    <w:rsid w:val="004E3BC4"/>
    <w:rsid w:val="004E46F7"/>
    <w:rsid w:val="004E4BA7"/>
    <w:rsid w:val="004E4C5E"/>
    <w:rsid w:val="004E4DB2"/>
    <w:rsid w:val="004E55A5"/>
    <w:rsid w:val="004E6389"/>
    <w:rsid w:val="004E6434"/>
    <w:rsid w:val="004E76FA"/>
    <w:rsid w:val="004E7745"/>
    <w:rsid w:val="004F0BA2"/>
    <w:rsid w:val="004F17FC"/>
    <w:rsid w:val="004F2064"/>
    <w:rsid w:val="004F240F"/>
    <w:rsid w:val="004F267C"/>
    <w:rsid w:val="004F2CB3"/>
    <w:rsid w:val="004F3164"/>
    <w:rsid w:val="004F32CB"/>
    <w:rsid w:val="004F350A"/>
    <w:rsid w:val="004F39BB"/>
    <w:rsid w:val="004F3AAA"/>
    <w:rsid w:val="004F4EFC"/>
    <w:rsid w:val="004F5F6F"/>
    <w:rsid w:val="004F5FC8"/>
    <w:rsid w:val="00501D44"/>
    <w:rsid w:val="00503463"/>
    <w:rsid w:val="005035FD"/>
    <w:rsid w:val="00503CFD"/>
    <w:rsid w:val="005048AC"/>
    <w:rsid w:val="00504CEB"/>
    <w:rsid w:val="0050500B"/>
    <w:rsid w:val="0050557A"/>
    <w:rsid w:val="0050565F"/>
    <w:rsid w:val="005078F3"/>
    <w:rsid w:val="005103DF"/>
    <w:rsid w:val="005105C1"/>
    <w:rsid w:val="005110A4"/>
    <w:rsid w:val="0051170D"/>
    <w:rsid w:val="00511B34"/>
    <w:rsid w:val="00511CCB"/>
    <w:rsid w:val="0051247B"/>
    <w:rsid w:val="00513544"/>
    <w:rsid w:val="00513B1D"/>
    <w:rsid w:val="00514E45"/>
    <w:rsid w:val="00516658"/>
    <w:rsid w:val="005172E4"/>
    <w:rsid w:val="00517A18"/>
    <w:rsid w:val="00517C51"/>
    <w:rsid w:val="00517E62"/>
    <w:rsid w:val="005200E1"/>
    <w:rsid w:val="005202F0"/>
    <w:rsid w:val="0052068E"/>
    <w:rsid w:val="005209FD"/>
    <w:rsid w:val="00523672"/>
    <w:rsid w:val="005238FB"/>
    <w:rsid w:val="00523D44"/>
    <w:rsid w:val="00525D97"/>
    <w:rsid w:val="00527AA9"/>
    <w:rsid w:val="005314E8"/>
    <w:rsid w:val="0053226A"/>
    <w:rsid w:val="005345DA"/>
    <w:rsid w:val="005345E3"/>
    <w:rsid w:val="00534CA4"/>
    <w:rsid w:val="0053576D"/>
    <w:rsid w:val="00535988"/>
    <w:rsid w:val="00536284"/>
    <w:rsid w:val="00537087"/>
    <w:rsid w:val="0054043A"/>
    <w:rsid w:val="005418D3"/>
    <w:rsid w:val="00543ED7"/>
    <w:rsid w:val="0054484A"/>
    <w:rsid w:val="00544929"/>
    <w:rsid w:val="00544EEB"/>
    <w:rsid w:val="00545151"/>
    <w:rsid w:val="005455A5"/>
    <w:rsid w:val="005458B2"/>
    <w:rsid w:val="00545F91"/>
    <w:rsid w:val="005462DD"/>
    <w:rsid w:val="00546CC9"/>
    <w:rsid w:val="00546E4C"/>
    <w:rsid w:val="00546F50"/>
    <w:rsid w:val="005476BE"/>
    <w:rsid w:val="00550609"/>
    <w:rsid w:val="00550F3D"/>
    <w:rsid w:val="0055115B"/>
    <w:rsid w:val="005513B6"/>
    <w:rsid w:val="00551F15"/>
    <w:rsid w:val="00552E2B"/>
    <w:rsid w:val="005545B1"/>
    <w:rsid w:val="00555AB4"/>
    <w:rsid w:val="00555EDC"/>
    <w:rsid w:val="005564C7"/>
    <w:rsid w:val="005571D8"/>
    <w:rsid w:val="00557210"/>
    <w:rsid w:val="00557429"/>
    <w:rsid w:val="00557477"/>
    <w:rsid w:val="00557FF1"/>
    <w:rsid w:val="005607C3"/>
    <w:rsid w:val="005615E2"/>
    <w:rsid w:val="00561A2D"/>
    <w:rsid w:val="00561E81"/>
    <w:rsid w:val="00562535"/>
    <w:rsid w:val="00563831"/>
    <w:rsid w:val="00563964"/>
    <w:rsid w:val="005641EC"/>
    <w:rsid w:val="00564FF7"/>
    <w:rsid w:val="005653A5"/>
    <w:rsid w:val="0056609A"/>
    <w:rsid w:val="005671EC"/>
    <w:rsid w:val="00567A72"/>
    <w:rsid w:val="00567E3D"/>
    <w:rsid w:val="00572786"/>
    <w:rsid w:val="00572922"/>
    <w:rsid w:val="0057307F"/>
    <w:rsid w:val="00574D4E"/>
    <w:rsid w:val="00574F75"/>
    <w:rsid w:val="00575C26"/>
    <w:rsid w:val="00576400"/>
    <w:rsid w:val="0057657B"/>
    <w:rsid w:val="00576911"/>
    <w:rsid w:val="0057707E"/>
    <w:rsid w:val="005779C3"/>
    <w:rsid w:val="00581AC2"/>
    <w:rsid w:val="00582211"/>
    <w:rsid w:val="005824A8"/>
    <w:rsid w:val="00582CA6"/>
    <w:rsid w:val="00584606"/>
    <w:rsid w:val="00584827"/>
    <w:rsid w:val="00584DB3"/>
    <w:rsid w:val="00586738"/>
    <w:rsid w:val="005870A0"/>
    <w:rsid w:val="005876BA"/>
    <w:rsid w:val="00587900"/>
    <w:rsid w:val="00590C6B"/>
    <w:rsid w:val="0059300A"/>
    <w:rsid w:val="00593D62"/>
    <w:rsid w:val="005941AE"/>
    <w:rsid w:val="0059461B"/>
    <w:rsid w:val="005946D4"/>
    <w:rsid w:val="00594795"/>
    <w:rsid w:val="00594D59"/>
    <w:rsid w:val="00595492"/>
    <w:rsid w:val="00595812"/>
    <w:rsid w:val="00595992"/>
    <w:rsid w:val="00595B1E"/>
    <w:rsid w:val="00595D23"/>
    <w:rsid w:val="00595E60"/>
    <w:rsid w:val="00596D3C"/>
    <w:rsid w:val="00597013"/>
    <w:rsid w:val="005970BE"/>
    <w:rsid w:val="00597F9B"/>
    <w:rsid w:val="005A0182"/>
    <w:rsid w:val="005A04B5"/>
    <w:rsid w:val="005A327D"/>
    <w:rsid w:val="005A3642"/>
    <w:rsid w:val="005A4AF4"/>
    <w:rsid w:val="005A4B3B"/>
    <w:rsid w:val="005A5A49"/>
    <w:rsid w:val="005A5D52"/>
    <w:rsid w:val="005A67FB"/>
    <w:rsid w:val="005A6D89"/>
    <w:rsid w:val="005A761D"/>
    <w:rsid w:val="005A768A"/>
    <w:rsid w:val="005A76FE"/>
    <w:rsid w:val="005A7B18"/>
    <w:rsid w:val="005B0A82"/>
    <w:rsid w:val="005B1631"/>
    <w:rsid w:val="005B1646"/>
    <w:rsid w:val="005B389E"/>
    <w:rsid w:val="005B38B0"/>
    <w:rsid w:val="005B38D7"/>
    <w:rsid w:val="005B4010"/>
    <w:rsid w:val="005B407D"/>
    <w:rsid w:val="005B4533"/>
    <w:rsid w:val="005B5B7E"/>
    <w:rsid w:val="005B6CE3"/>
    <w:rsid w:val="005B7A36"/>
    <w:rsid w:val="005C0B5A"/>
    <w:rsid w:val="005C12E5"/>
    <w:rsid w:val="005C1954"/>
    <w:rsid w:val="005C19C1"/>
    <w:rsid w:val="005C3E30"/>
    <w:rsid w:val="005C410C"/>
    <w:rsid w:val="005C520A"/>
    <w:rsid w:val="005C564A"/>
    <w:rsid w:val="005C6B33"/>
    <w:rsid w:val="005C6CFA"/>
    <w:rsid w:val="005D0E5C"/>
    <w:rsid w:val="005D160D"/>
    <w:rsid w:val="005D294A"/>
    <w:rsid w:val="005D29ED"/>
    <w:rsid w:val="005D2EA1"/>
    <w:rsid w:val="005D348F"/>
    <w:rsid w:val="005D35D2"/>
    <w:rsid w:val="005D3D94"/>
    <w:rsid w:val="005D4F43"/>
    <w:rsid w:val="005D52BB"/>
    <w:rsid w:val="005D52F8"/>
    <w:rsid w:val="005D5B14"/>
    <w:rsid w:val="005D6177"/>
    <w:rsid w:val="005D678C"/>
    <w:rsid w:val="005E01E5"/>
    <w:rsid w:val="005E02CA"/>
    <w:rsid w:val="005E08AF"/>
    <w:rsid w:val="005E14D5"/>
    <w:rsid w:val="005E1849"/>
    <w:rsid w:val="005E1FD7"/>
    <w:rsid w:val="005E229B"/>
    <w:rsid w:val="005E2EEB"/>
    <w:rsid w:val="005E373F"/>
    <w:rsid w:val="005E3989"/>
    <w:rsid w:val="005E3D99"/>
    <w:rsid w:val="005E3DBA"/>
    <w:rsid w:val="005E4518"/>
    <w:rsid w:val="005E4BE0"/>
    <w:rsid w:val="005E4EDB"/>
    <w:rsid w:val="005E5BB7"/>
    <w:rsid w:val="005E60DC"/>
    <w:rsid w:val="005E7A45"/>
    <w:rsid w:val="005F02CA"/>
    <w:rsid w:val="005F0622"/>
    <w:rsid w:val="005F0C56"/>
    <w:rsid w:val="005F14B6"/>
    <w:rsid w:val="005F18DB"/>
    <w:rsid w:val="005F19E6"/>
    <w:rsid w:val="005F27F0"/>
    <w:rsid w:val="005F378C"/>
    <w:rsid w:val="005F4122"/>
    <w:rsid w:val="005F4158"/>
    <w:rsid w:val="005F42A4"/>
    <w:rsid w:val="005F69B8"/>
    <w:rsid w:val="005F723C"/>
    <w:rsid w:val="005F754F"/>
    <w:rsid w:val="005F755A"/>
    <w:rsid w:val="005F7C69"/>
    <w:rsid w:val="00600ECF"/>
    <w:rsid w:val="00602F53"/>
    <w:rsid w:val="00603D1D"/>
    <w:rsid w:val="006041E0"/>
    <w:rsid w:val="006050FE"/>
    <w:rsid w:val="006069CB"/>
    <w:rsid w:val="006073A8"/>
    <w:rsid w:val="006075B4"/>
    <w:rsid w:val="00607D5F"/>
    <w:rsid w:val="006106D9"/>
    <w:rsid w:val="00610C1E"/>
    <w:rsid w:val="00610F9D"/>
    <w:rsid w:val="00611298"/>
    <w:rsid w:val="006116C9"/>
    <w:rsid w:val="006123C4"/>
    <w:rsid w:val="00613550"/>
    <w:rsid w:val="00614006"/>
    <w:rsid w:val="00614537"/>
    <w:rsid w:val="006151CE"/>
    <w:rsid w:val="00615BF0"/>
    <w:rsid w:val="00616EE5"/>
    <w:rsid w:val="00617217"/>
    <w:rsid w:val="0061747B"/>
    <w:rsid w:val="00617862"/>
    <w:rsid w:val="00621E12"/>
    <w:rsid w:val="006228BF"/>
    <w:rsid w:val="00623FC4"/>
    <w:rsid w:val="00624098"/>
    <w:rsid w:val="00624627"/>
    <w:rsid w:val="006247D8"/>
    <w:rsid w:val="00626E67"/>
    <w:rsid w:val="00627CAB"/>
    <w:rsid w:val="0063080A"/>
    <w:rsid w:val="00630899"/>
    <w:rsid w:val="006308A0"/>
    <w:rsid w:val="00631790"/>
    <w:rsid w:val="006321C1"/>
    <w:rsid w:val="00633A56"/>
    <w:rsid w:val="00633CE0"/>
    <w:rsid w:val="00634326"/>
    <w:rsid w:val="00635841"/>
    <w:rsid w:val="006358EB"/>
    <w:rsid w:val="00636711"/>
    <w:rsid w:val="006367D4"/>
    <w:rsid w:val="0063726B"/>
    <w:rsid w:val="006377D6"/>
    <w:rsid w:val="00637B7C"/>
    <w:rsid w:val="00640D92"/>
    <w:rsid w:val="0064181E"/>
    <w:rsid w:val="00641C98"/>
    <w:rsid w:val="00641CFB"/>
    <w:rsid w:val="00641D35"/>
    <w:rsid w:val="00642414"/>
    <w:rsid w:val="00642FE9"/>
    <w:rsid w:val="00644394"/>
    <w:rsid w:val="006450C9"/>
    <w:rsid w:val="00645116"/>
    <w:rsid w:val="00645A7B"/>
    <w:rsid w:val="0064696F"/>
    <w:rsid w:val="0064704B"/>
    <w:rsid w:val="006478A9"/>
    <w:rsid w:val="00647AB1"/>
    <w:rsid w:val="00650417"/>
    <w:rsid w:val="00650DBF"/>
    <w:rsid w:val="0065139E"/>
    <w:rsid w:val="00651533"/>
    <w:rsid w:val="00652B12"/>
    <w:rsid w:val="00652BB9"/>
    <w:rsid w:val="00653C2D"/>
    <w:rsid w:val="00654448"/>
    <w:rsid w:val="006563CF"/>
    <w:rsid w:val="0065795E"/>
    <w:rsid w:val="00657E86"/>
    <w:rsid w:val="0066053F"/>
    <w:rsid w:val="00660E69"/>
    <w:rsid w:val="00661136"/>
    <w:rsid w:val="00661A8E"/>
    <w:rsid w:val="00662D43"/>
    <w:rsid w:val="00663A0D"/>
    <w:rsid w:val="00663A6F"/>
    <w:rsid w:val="006642D3"/>
    <w:rsid w:val="00664408"/>
    <w:rsid w:val="006653FF"/>
    <w:rsid w:val="0066689F"/>
    <w:rsid w:val="006668E4"/>
    <w:rsid w:val="00666C2D"/>
    <w:rsid w:val="00666CF9"/>
    <w:rsid w:val="00666F21"/>
    <w:rsid w:val="0066786A"/>
    <w:rsid w:val="00667D5A"/>
    <w:rsid w:val="0067011F"/>
    <w:rsid w:val="006728A7"/>
    <w:rsid w:val="00672B97"/>
    <w:rsid w:val="00672EF6"/>
    <w:rsid w:val="00673055"/>
    <w:rsid w:val="00673129"/>
    <w:rsid w:val="00673A91"/>
    <w:rsid w:val="00674AF4"/>
    <w:rsid w:val="0067559C"/>
    <w:rsid w:val="00675659"/>
    <w:rsid w:val="00676043"/>
    <w:rsid w:val="006774DA"/>
    <w:rsid w:val="00677B07"/>
    <w:rsid w:val="00680D54"/>
    <w:rsid w:val="00681186"/>
    <w:rsid w:val="00681580"/>
    <w:rsid w:val="00682A46"/>
    <w:rsid w:val="00683FFD"/>
    <w:rsid w:val="00684651"/>
    <w:rsid w:val="00684BB6"/>
    <w:rsid w:val="00684E71"/>
    <w:rsid w:val="00684FBA"/>
    <w:rsid w:val="006858B3"/>
    <w:rsid w:val="00685FFD"/>
    <w:rsid w:val="00686DA7"/>
    <w:rsid w:val="006871DF"/>
    <w:rsid w:val="0068739F"/>
    <w:rsid w:val="0068781F"/>
    <w:rsid w:val="00690398"/>
    <w:rsid w:val="006903F0"/>
    <w:rsid w:val="0069089F"/>
    <w:rsid w:val="006911D0"/>
    <w:rsid w:val="00691CE5"/>
    <w:rsid w:val="00691FE4"/>
    <w:rsid w:val="00692345"/>
    <w:rsid w:val="00692EAA"/>
    <w:rsid w:val="006947B5"/>
    <w:rsid w:val="00694BAD"/>
    <w:rsid w:val="006959BE"/>
    <w:rsid w:val="00696644"/>
    <w:rsid w:val="00696CA2"/>
    <w:rsid w:val="00697897"/>
    <w:rsid w:val="00697BDC"/>
    <w:rsid w:val="006A0152"/>
    <w:rsid w:val="006A0606"/>
    <w:rsid w:val="006A1274"/>
    <w:rsid w:val="006A1E11"/>
    <w:rsid w:val="006A2063"/>
    <w:rsid w:val="006A2138"/>
    <w:rsid w:val="006A241A"/>
    <w:rsid w:val="006A51B7"/>
    <w:rsid w:val="006A5727"/>
    <w:rsid w:val="006A65E5"/>
    <w:rsid w:val="006A7059"/>
    <w:rsid w:val="006A7B6B"/>
    <w:rsid w:val="006A7CE0"/>
    <w:rsid w:val="006B0090"/>
    <w:rsid w:val="006B0678"/>
    <w:rsid w:val="006B0CBF"/>
    <w:rsid w:val="006B14BF"/>
    <w:rsid w:val="006B22CD"/>
    <w:rsid w:val="006B2856"/>
    <w:rsid w:val="006B300F"/>
    <w:rsid w:val="006B313A"/>
    <w:rsid w:val="006B4875"/>
    <w:rsid w:val="006B58A7"/>
    <w:rsid w:val="006B61DC"/>
    <w:rsid w:val="006B6780"/>
    <w:rsid w:val="006B6815"/>
    <w:rsid w:val="006B7515"/>
    <w:rsid w:val="006B79A0"/>
    <w:rsid w:val="006C0F67"/>
    <w:rsid w:val="006C1776"/>
    <w:rsid w:val="006C1B5E"/>
    <w:rsid w:val="006C26B9"/>
    <w:rsid w:val="006C2745"/>
    <w:rsid w:val="006C2839"/>
    <w:rsid w:val="006C2BF9"/>
    <w:rsid w:val="006C31A0"/>
    <w:rsid w:val="006C3AD9"/>
    <w:rsid w:val="006C43F8"/>
    <w:rsid w:val="006C46E8"/>
    <w:rsid w:val="006C4E15"/>
    <w:rsid w:val="006C6510"/>
    <w:rsid w:val="006C75F7"/>
    <w:rsid w:val="006C7A76"/>
    <w:rsid w:val="006D1627"/>
    <w:rsid w:val="006D1D39"/>
    <w:rsid w:val="006D1E5A"/>
    <w:rsid w:val="006D2200"/>
    <w:rsid w:val="006D2542"/>
    <w:rsid w:val="006D28FA"/>
    <w:rsid w:val="006D2BBE"/>
    <w:rsid w:val="006D31CC"/>
    <w:rsid w:val="006D38AE"/>
    <w:rsid w:val="006D3E4B"/>
    <w:rsid w:val="006D52FC"/>
    <w:rsid w:val="006D56B5"/>
    <w:rsid w:val="006D59AC"/>
    <w:rsid w:val="006D5BD6"/>
    <w:rsid w:val="006D6F3E"/>
    <w:rsid w:val="006D7010"/>
    <w:rsid w:val="006D70DF"/>
    <w:rsid w:val="006D7189"/>
    <w:rsid w:val="006D79AD"/>
    <w:rsid w:val="006D7D22"/>
    <w:rsid w:val="006E1328"/>
    <w:rsid w:val="006E1704"/>
    <w:rsid w:val="006E2835"/>
    <w:rsid w:val="006E2FB3"/>
    <w:rsid w:val="006E3F32"/>
    <w:rsid w:val="006E52AD"/>
    <w:rsid w:val="006E57F8"/>
    <w:rsid w:val="006E590A"/>
    <w:rsid w:val="006E6B17"/>
    <w:rsid w:val="006E707B"/>
    <w:rsid w:val="006E73EE"/>
    <w:rsid w:val="006E78AC"/>
    <w:rsid w:val="006F08C2"/>
    <w:rsid w:val="006F145E"/>
    <w:rsid w:val="006F1B14"/>
    <w:rsid w:val="006F2CA5"/>
    <w:rsid w:val="006F376A"/>
    <w:rsid w:val="006F38BB"/>
    <w:rsid w:val="006F3B96"/>
    <w:rsid w:val="006F4D42"/>
    <w:rsid w:val="006F56DA"/>
    <w:rsid w:val="006F5B7F"/>
    <w:rsid w:val="006F7658"/>
    <w:rsid w:val="006F7CD4"/>
    <w:rsid w:val="006F7F04"/>
    <w:rsid w:val="00700026"/>
    <w:rsid w:val="00700B05"/>
    <w:rsid w:val="00701891"/>
    <w:rsid w:val="0070237F"/>
    <w:rsid w:val="00702ACF"/>
    <w:rsid w:val="0070305E"/>
    <w:rsid w:val="007034F7"/>
    <w:rsid w:val="007035F4"/>
    <w:rsid w:val="00703DE5"/>
    <w:rsid w:val="0070414F"/>
    <w:rsid w:val="007041C3"/>
    <w:rsid w:val="007047EA"/>
    <w:rsid w:val="00704B71"/>
    <w:rsid w:val="00704F3D"/>
    <w:rsid w:val="0070519B"/>
    <w:rsid w:val="00705967"/>
    <w:rsid w:val="00706F47"/>
    <w:rsid w:val="00707A8E"/>
    <w:rsid w:val="00710F74"/>
    <w:rsid w:val="007111DB"/>
    <w:rsid w:val="007116BE"/>
    <w:rsid w:val="007129FD"/>
    <w:rsid w:val="00712AB6"/>
    <w:rsid w:val="007131CD"/>
    <w:rsid w:val="007140DD"/>
    <w:rsid w:val="007145BC"/>
    <w:rsid w:val="00714626"/>
    <w:rsid w:val="007151A8"/>
    <w:rsid w:val="00715658"/>
    <w:rsid w:val="007160BD"/>
    <w:rsid w:val="007163BE"/>
    <w:rsid w:val="00716823"/>
    <w:rsid w:val="00717353"/>
    <w:rsid w:val="00717497"/>
    <w:rsid w:val="0072066B"/>
    <w:rsid w:val="00720873"/>
    <w:rsid w:val="00720EEB"/>
    <w:rsid w:val="007211E3"/>
    <w:rsid w:val="00721B7A"/>
    <w:rsid w:val="00723A16"/>
    <w:rsid w:val="007240A2"/>
    <w:rsid w:val="00724485"/>
    <w:rsid w:val="007246D6"/>
    <w:rsid w:val="00724C11"/>
    <w:rsid w:val="00725DC5"/>
    <w:rsid w:val="00727956"/>
    <w:rsid w:val="00727CA4"/>
    <w:rsid w:val="00727FAC"/>
    <w:rsid w:val="0073096F"/>
    <w:rsid w:val="007311E7"/>
    <w:rsid w:val="00731482"/>
    <w:rsid w:val="007324D7"/>
    <w:rsid w:val="00732A24"/>
    <w:rsid w:val="00732CAE"/>
    <w:rsid w:val="00732DE2"/>
    <w:rsid w:val="007334D5"/>
    <w:rsid w:val="007344E6"/>
    <w:rsid w:val="0073476B"/>
    <w:rsid w:val="0073495F"/>
    <w:rsid w:val="00734C5D"/>
    <w:rsid w:val="007357A2"/>
    <w:rsid w:val="00735DA6"/>
    <w:rsid w:val="00735EEA"/>
    <w:rsid w:val="007367CD"/>
    <w:rsid w:val="007368A2"/>
    <w:rsid w:val="007369C9"/>
    <w:rsid w:val="00736E64"/>
    <w:rsid w:val="00737DD2"/>
    <w:rsid w:val="00740672"/>
    <w:rsid w:val="00740CAD"/>
    <w:rsid w:val="00741F08"/>
    <w:rsid w:val="0074279D"/>
    <w:rsid w:val="007429D2"/>
    <w:rsid w:val="00742A00"/>
    <w:rsid w:val="00742A39"/>
    <w:rsid w:val="00742DFA"/>
    <w:rsid w:val="00743034"/>
    <w:rsid w:val="00743A0B"/>
    <w:rsid w:val="007460B9"/>
    <w:rsid w:val="00746A9F"/>
    <w:rsid w:val="00746E1F"/>
    <w:rsid w:val="0074763B"/>
    <w:rsid w:val="00747EEF"/>
    <w:rsid w:val="00751317"/>
    <w:rsid w:val="00751D38"/>
    <w:rsid w:val="00752567"/>
    <w:rsid w:val="0075332E"/>
    <w:rsid w:val="0075333E"/>
    <w:rsid w:val="00754AF3"/>
    <w:rsid w:val="00755055"/>
    <w:rsid w:val="00757066"/>
    <w:rsid w:val="00757C6A"/>
    <w:rsid w:val="0076059A"/>
    <w:rsid w:val="007607CB"/>
    <w:rsid w:val="007614CD"/>
    <w:rsid w:val="007615C7"/>
    <w:rsid w:val="00761DD0"/>
    <w:rsid w:val="0076289D"/>
    <w:rsid w:val="00762ACA"/>
    <w:rsid w:val="007644B9"/>
    <w:rsid w:val="007645A6"/>
    <w:rsid w:val="00764C9F"/>
    <w:rsid w:val="00765273"/>
    <w:rsid w:val="00765564"/>
    <w:rsid w:val="00766554"/>
    <w:rsid w:val="00767567"/>
    <w:rsid w:val="00767B0F"/>
    <w:rsid w:val="007722D7"/>
    <w:rsid w:val="00772A45"/>
    <w:rsid w:val="007731F7"/>
    <w:rsid w:val="007737AD"/>
    <w:rsid w:val="00773A00"/>
    <w:rsid w:val="007753AE"/>
    <w:rsid w:val="00776CBC"/>
    <w:rsid w:val="007774FE"/>
    <w:rsid w:val="00777719"/>
    <w:rsid w:val="00777D4B"/>
    <w:rsid w:val="00777DCD"/>
    <w:rsid w:val="00780DE0"/>
    <w:rsid w:val="00781111"/>
    <w:rsid w:val="00781176"/>
    <w:rsid w:val="007824E2"/>
    <w:rsid w:val="007826C6"/>
    <w:rsid w:val="00783DE8"/>
    <w:rsid w:val="00784B54"/>
    <w:rsid w:val="00785FA8"/>
    <w:rsid w:val="007869D6"/>
    <w:rsid w:val="00786B1F"/>
    <w:rsid w:val="00786DC5"/>
    <w:rsid w:val="00787DBF"/>
    <w:rsid w:val="00791465"/>
    <w:rsid w:val="00791DD9"/>
    <w:rsid w:val="00792420"/>
    <w:rsid w:val="00792525"/>
    <w:rsid w:val="00792D20"/>
    <w:rsid w:val="00793C50"/>
    <w:rsid w:val="007940C8"/>
    <w:rsid w:val="007942B9"/>
    <w:rsid w:val="00794A96"/>
    <w:rsid w:val="007966EC"/>
    <w:rsid w:val="00796CCD"/>
    <w:rsid w:val="007A12CA"/>
    <w:rsid w:val="007A33F8"/>
    <w:rsid w:val="007A4532"/>
    <w:rsid w:val="007A6D40"/>
    <w:rsid w:val="007A795F"/>
    <w:rsid w:val="007B0178"/>
    <w:rsid w:val="007B05CA"/>
    <w:rsid w:val="007B162B"/>
    <w:rsid w:val="007B17A1"/>
    <w:rsid w:val="007B1D43"/>
    <w:rsid w:val="007B2418"/>
    <w:rsid w:val="007B2895"/>
    <w:rsid w:val="007B360C"/>
    <w:rsid w:val="007B3AD4"/>
    <w:rsid w:val="007B3B33"/>
    <w:rsid w:val="007B549E"/>
    <w:rsid w:val="007B57C0"/>
    <w:rsid w:val="007B5828"/>
    <w:rsid w:val="007B5ED0"/>
    <w:rsid w:val="007C0E99"/>
    <w:rsid w:val="007C19D9"/>
    <w:rsid w:val="007C26C7"/>
    <w:rsid w:val="007C3282"/>
    <w:rsid w:val="007C3477"/>
    <w:rsid w:val="007C4EBB"/>
    <w:rsid w:val="007C6135"/>
    <w:rsid w:val="007C61D9"/>
    <w:rsid w:val="007C705B"/>
    <w:rsid w:val="007C776D"/>
    <w:rsid w:val="007C77ED"/>
    <w:rsid w:val="007C7F13"/>
    <w:rsid w:val="007D11C7"/>
    <w:rsid w:val="007D1DE7"/>
    <w:rsid w:val="007D260B"/>
    <w:rsid w:val="007D5224"/>
    <w:rsid w:val="007D5660"/>
    <w:rsid w:val="007D6568"/>
    <w:rsid w:val="007D709F"/>
    <w:rsid w:val="007D7307"/>
    <w:rsid w:val="007D7739"/>
    <w:rsid w:val="007E099C"/>
    <w:rsid w:val="007E0CDE"/>
    <w:rsid w:val="007E2557"/>
    <w:rsid w:val="007E28B5"/>
    <w:rsid w:val="007E2A6C"/>
    <w:rsid w:val="007E4363"/>
    <w:rsid w:val="007E48BA"/>
    <w:rsid w:val="007E4ADB"/>
    <w:rsid w:val="007E5A0A"/>
    <w:rsid w:val="007E5AAD"/>
    <w:rsid w:val="007E6E5D"/>
    <w:rsid w:val="007E7E2D"/>
    <w:rsid w:val="007F006E"/>
    <w:rsid w:val="007F0BEF"/>
    <w:rsid w:val="007F0C73"/>
    <w:rsid w:val="007F0E78"/>
    <w:rsid w:val="007F17B5"/>
    <w:rsid w:val="007F1A3F"/>
    <w:rsid w:val="007F2012"/>
    <w:rsid w:val="007F21B5"/>
    <w:rsid w:val="007F2692"/>
    <w:rsid w:val="007F32CA"/>
    <w:rsid w:val="007F4565"/>
    <w:rsid w:val="007F4754"/>
    <w:rsid w:val="007F4B4F"/>
    <w:rsid w:val="007F4D98"/>
    <w:rsid w:val="007F6835"/>
    <w:rsid w:val="007F6881"/>
    <w:rsid w:val="007F7225"/>
    <w:rsid w:val="007F725A"/>
    <w:rsid w:val="007F7547"/>
    <w:rsid w:val="007F7827"/>
    <w:rsid w:val="0080056A"/>
    <w:rsid w:val="00800742"/>
    <w:rsid w:val="008007F6"/>
    <w:rsid w:val="00800D55"/>
    <w:rsid w:val="008013A5"/>
    <w:rsid w:val="008026DD"/>
    <w:rsid w:val="00802F48"/>
    <w:rsid w:val="0080374E"/>
    <w:rsid w:val="00806108"/>
    <w:rsid w:val="008068D4"/>
    <w:rsid w:val="00806C9D"/>
    <w:rsid w:val="0081007B"/>
    <w:rsid w:val="00811248"/>
    <w:rsid w:val="0081179C"/>
    <w:rsid w:val="0081207E"/>
    <w:rsid w:val="00812259"/>
    <w:rsid w:val="00812ECF"/>
    <w:rsid w:val="00813B6F"/>
    <w:rsid w:val="00813B87"/>
    <w:rsid w:val="0081498F"/>
    <w:rsid w:val="00814E5F"/>
    <w:rsid w:val="00815132"/>
    <w:rsid w:val="00816493"/>
    <w:rsid w:val="0082212A"/>
    <w:rsid w:val="0082227C"/>
    <w:rsid w:val="0082395E"/>
    <w:rsid w:val="0082491B"/>
    <w:rsid w:val="00824D01"/>
    <w:rsid w:val="0082517C"/>
    <w:rsid w:val="0082618E"/>
    <w:rsid w:val="008264A4"/>
    <w:rsid w:val="00827841"/>
    <w:rsid w:val="00827997"/>
    <w:rsid w:val="008309ED"/>
    <w:rsid w:val="00830DE4"/>
    <w:rsid w:val="00831B3A"/>
    <w:rsid w:val="00831E11"/>
    <w:rsid w:val="00832527"/>
    <w:rsid w:val="00832C62"/>
    <w:rsid w:val="00833CD0"/>
    <w:rsid w:val="00833F28"/>
    <w:rsid w:val="00834DF5"/>
    <w:rsid w:val="00834FF1"/>
    <w:rsid w:val="0083507E"/>
    <w:rsid w:val="008351EA"/>
    <w:rsid w:val="00836307"/>
    <w:rsid w:val="008367BD"/>
    <w:rsid w:val="0084021F"/>
    <w:rsid w:val="008406CA"/>
    <w:rsid w:val="00840A6E"/>
    <w:rsid w:val="00841B8C"/>
    <w:rsid w:val="00841CF4"/>
    <w:rsid w:val="008420C1"/>
    <w:rsid w:val="0084268B"/>
    <w:rsid w:val="00842F20"/>
    <w:rsid w:val="00842F28"/>
    <w:rsid w:val="0084353A"/>
    <w:rsid w:val="00843BC0"/>
    <w:rsid w:val="00844110"/>
    <w:rsid w:val="00844F70"/>
    <w:rsid w:val="00844F7F"/>
    <w:rsid w:val="00845413"/>
    <w:rsid w:val="00845BAB"/>
    <w:rsid w:val="00847927"/>
    <w:rsid w:val="0084793D"/>
    <w:rsid w:val="00847D00"/>
    <w:rsid w:val="00847D06"/>
    <w:rsid w:val="00847E19"/>
    <w:rsid w:val="00850342"/>
    <w:rsid w:val="00850D8A"/>
    <w:rsid w:val="008512EC"/>
    <w:rsid w:val="00851A5F"/>
    <w:rsid w:val="00851ACF"/>
    <w:rsid w:val="008526BC"/>
    <w:rsid w:val="0085350B"/>
    <w:rsid w:val="00853DA7"/>
    <w:rsid w:val="00854A66"/>
    <w:rsid w:val="00855EC9"/>
    <w:rsid w:val="00856381"/>
    <w:rsid w:val="00856686"/>
    <w:rsid w:val="008577A0"/>
    <w:rsid w:val="008577D4"/>
    <w:rsid w:val="00857ADB"/>
    <w:rsid w:val="00857B03"/>
    <w:rsid w:val="00857CC3"/>
    <w:rsid w:val="008600A2"/>
    <w:rsid w:val="00860B8C"/>
    <w:rsid w:val="0086213C"/>
    <w:rsid w:val="00862256"/>
    <w:rsid w:val="00862B58"/>
    <w:rsid w:val="008633AA"/>
    <w:rsid w:val="008633AF"/>
    <w:rsid w:val="00863F92"/>
    <w:rsid w:val="008646F4"/>
    <w:rsid w:val="00864EDC"/>
    <w:rsid w:val="00865A16"/>
    <w:rsid w:val="00865B7D"/>
    <w:rsid w:val="00866C7E"/>
    <w:rsid w:val="00866FCC"/>
    <w:rsid w:val="0086780B"/>
    <w:rsid w:val="00867E59"/>
    <w:rsid w:val="00870B4C"/>
    <w:rsid w:val="00871356"/>
    <w:rsid w:val="00871FC6"/>
    <w:rsid w:val="0087290E"/>
    <w:rsid w:val="008729FC"/>
    <w:rsid w:val="00872BB3"/>
    <w:rsid w:val="00873099"/>
    <w:rsid w:val="008736C6"/>
    <w:rsid w:val="00873CE1"/>
    <w:rsid w:val="0087511D"/>
    <w:rsid w:val="008765D4"/>
    <w:rsid w:val="00876DCC"/>
    <w:rsid w:val="0087705C"/>
    <w:rsid w:val="00880071"/>
    <w:rsid w:val="00880A44"/>
    <w:rsid w:val="00880A8C"/>
    <w:rsid w:val="00880F31"/>
    <w:rsid w:val="0088192F"/>
    <w:rsid w:val="00881B22"/>
    <w:rsid w:val="0088238B"/>
    <w:rsid w:val="008829DA"/>
    <w:rsid w:val="00883B87"/>
    <w:rsid w:val="00884D5B"/>
    <w:rsid w:val="00885590"/>
    <w:rsid w:val="0088562C"/>
    <w:rsid w:val="00886384"/>
    <w:rsid w:val="00886CC1"/>
    <w:rsid w:val="00886E6E"/>
    <w:rsid w:val="008871AA"/>
    <w:rsid w:val="0088775D"/>
    <w:rsid w:val="00887986"/>
    <w:rsid w:val="0089000A"/>
    <w:rsid w:val="00890BAB"/>
    <w:rsid w:val="0089182D"/>
    <w:rsid w:val="00891A1D"/>
    <w:rsid w:val="00892D64"/>
    <w:rsid w:val="00893CE7"/>
    <w:rsid w:val="008957EC"/>
    <w:rsid w:val="008968F1"/>
    <w:rsid w:val="00896C24"/>
    <w:rsid w:val="00897263"/>
    <w:rsid w:val="008A1CD1"/>
    <w:rsid w:val="008A1D41"/>
    <w:rsid w:val="008A2023"/>
    <w:rsid w:val="008A2F32"/>
    <w:rsid w:val="008A3310"/>
    <w:rsid w:val="008A483B"/>
    <w:rsid w:val="008A6EC2"/>
    <w:rsid w:val="008A77DA"/>
    <w:rsid w:val="008A78FB"/>
    <w:rsid w:val="008B1659"/>
    <w:rsid w:val="008B174D"/>
    <w:rsid w:val="008B1EE0"/>
    <w:rsid w:val="008B1F83"/>
    <w:rsid w:val="008B3D79"/>
    <w:rsid w:val="008B41CB"/>
    <w:rsid w:val="008B42C0"/>
    <w:rsid w:val="008B51C2"/>
    <w:rsid w:val="008B54F3"/>
    <w:rsid w:val="008B7940"/>
    <w:rsid w:val="008B7BF7"/>
    <w:rsid w:val="008C022F"/>
    <w:rsid w:val="008C040C"/>
    <w:rsid w:val="008C11CB"/>
    <w:rsid w:val="008C1C35"/>
    <w:rsid w:val="008C2B84"/>
    <w:rsid w:val="008C312E"/>
    <w:rsid w:val="008C323E"/>
    <w:rsid w:val="008C3A38"/>
    <w:rsid w:val="008C3DD1"/>
    <w:rsid w:val="008C4097"/>
    <w:rsid w:val="008C4C93"/>
    <w:rsid w:val="008C571B"/>
    <w:rsid w:val="008C5B46"/>
    <w:rsid w:val="008C6B2A"/>
    <w:rsid w:val="008C71D5"/>
    <w:rsid w:val="008C73A4"/>
    <w:rsid w:val="008C7664"/>
    <w:rsid w:val="008C7ABC"/>
    <w:rsid w:val="008D04E1"/>
    <w:rsid w:val="008D088F"/>
    <w:rsid w:val="008D0F39"/>
    <w:rsid w:val="008D0F60"/>
    <w:rsid w:val="008D13B7"/>
    <w:rsid w:val="008D1497"/>
    <w:rsid w:val="008D2164"/>
    <w:rsid w:val="008D21BD"/>
    <w:rsid w:val="008D2606"/>
    <w:rsid w:val="008D28E2"/>
    <w:rsid w:val="008D329B"/>
    <w:rsid w:val="008D4786"/>
    <w:rsid w:val="008D6632"/>
    <w:rsid w:val="008D691B"/>
    <w:rsid w:val="008D69CB"/>
    <w:rsid w:val="008D6A26"/>
    <w:rsid w:val="008D6F02"/>
    <w:rsid w:val="008D7026"/>
    <w:rsid w:val="008D744A"/>
    <w:rsid w:val="008E1564"/>
    <w:rsid w:val="008E1BED"/>
    <w:rsid w:val="008E1EFB"/>
    <w:rsid w:val="008E2C6E"/>
    <w:rsid w:val="008E2C98"/>
    <w:rsid w:val="008E3407"/>
    <w:rsid w:val="008E429B"/>
    <w:rsid w:val="008E4A52"/>
    <w:rsid w:val="008E4C45"/>
    <w:rsid w:val="008E5639"/>
    <w:rsid w:val="008E6804"/>
    <w:rsid w:val="008E77E5"/>
    <w:rsid w:val="008F02CF"/>
    <w:rsid w:val="008F0338"/>
    <w:rsid w:val="008F0B91"/>
    <w:rsid w:val="008F0FB8"/>
    <w:rsid w:val="008F13AA"/>
    <w:rsid w:val="008F2DEA"/>
    <w:rsid w:val="008F3234"/>
    <w:rsid w:val="008F353E"/>
    <w:rsid w:val="008F4E25"/>
    <w:rsid w:val="008F5421"/>
    <w:rsid w:val="008F6D8B"/>
    <w:rsid w:val="008F70B6"/>
    <w:rsid w:val="008F72C0"/>
    <w:rsid w:val="008F78DF"/>
    <w:rsid w:val="008F7ADC"/>
    <w:rsid w:val="009002C5"/>
    <w:rsid w:val="00900C9F"/>
    <w:rsid w:val="0090175E"/>
    <w:rsid w:val="00901B61"/>
    <w:rsid w:val="00901E7F"/>
    <w:rsid w:val="00901F30"/>
    <w:rsid w:val="0090312E"/>
    <w:rsid w:val="00903FAD"/>
    <w:rsid w:val="009053BA"/>
    <w:rsid w:val="00905A61"/>
    <w:rsid w:val="00905F06"/>
    <w:rsid w:val="0090624D"/>
    <w:rsid w:val="00906A42"/>
    <w:rsid w:val="0090749B"/>
    <w:rsid w:val="00907CDF"/>
    <w:rsid w:val="00907DBD"/>
    <w:rsid w:val="00910183"/>
    <w:rsid w:val="00910E1E"/>
    <w:rsid w:val="00911B8A"/>
    <w:rsid w:val="009124ED"/>
    <w:rsid w:val="00912904"/>
    <w:rsid w:val="00912971"/>
    <w:rsid w:val="00913423"/>
    <w:rsid w:val="00913B2A"/>
    <w:rsid w:val="009142C8"/>
    <w:rsid w:val="009144A6"/>
    <w:rsid w:val="00914781"/>
    <w:rsid w:val="00914BA7"/>
    <w:rsid w:val="00914C3B"/>
    <w:rsid w:val="0091517D"/>
    <w:rsid w:val="00915E0D"/>
    <w:rsid w:val="00916E89"/>
    <w:rsid w:val="00916FC8"/>
    <w:rsid w:val="00917099"/>
    <w:rsid w:val="00920B05"/>
    <w:rsid w:val="00920E70"/>
    <w:rsid w:val="0092338F"/>
    <w:rsid w:val="00924452"/>
    <w:rsid w:val="009249AA"/>
    <w:rsid w:val="009249EA"/>
    <w:rsid w:val="00924AAB"/>
    <w:rsid w:val="009252E4"/>
    <w:rsid w:val="009257E9"/>
    <w:rsid w:val="00925AD9"/>
    <w:rsid w:val="00925F37"/>
    <w:rsid w:val="009273C3"/>
    <w:rsid w:val="00927CD0"/>
    <w:rsid w:val="00927CD3"/>
    <w:rsid w:val="0093013C"/>
    <w:rsid w:val="009307E8"/>
    <w:rsid w:val="009308CD"/>
    <w:rsid w:val="00930D2B"/>
    <w:rsid w:val="0093239A"/>
    <w:rsid w:val="00932654"/>
    <w:rsid w:val="00932C59"/>
    <w:rsid w:val="009335E9"/>
    <w:rsid w:val="0093483B"/>
    <w:rsid w:val="00934956"/>
    <w:rsid w:val="00935126"/>
    <w:rsid w:val="00935B3B"/>
    <w:rsid w:val="0093656E"/>
    <w:rsid w:val="009367B4"/>
    <w:rsid w:val="00941232"/>
    <w:rsid w:val="009413E3"/>
    <w:rsid w:val="00941CA6"/>
    <w:rsid w:val="009424F7"/>
    <w:rsid w:val="009428EA"/>
    <w:rsid w:val="00943264"/>
    <w:rsid w:val="00943F12"/>
    <w:rsid w:val="00943F44"/>
    <w:rsid w:val="009440F1"/>
    <w:rsid w:val="009450DE"/>
    <w:rsid w:val="00945598"/>
    <w:rsid w:val="00945647"/>
    <w:rsid w:val="0094620D"/>
    <w:rsid w:val="00946C20"/>
    <w:rsid w:val="00946E3A"/>
    <w:rsid w:val="00950AD0"/>
    <w:rsid w:val="00951118"/>
    <w:rsid w:val="009511B6"/>
    <w:rsid w:val="00951243"/>
    <w:rsid w:val="00951A4C"/>
    <w:rsid w:val="009534B1"/>
    <w:rsid w:val="00953B47"/>
    <w:rsid w:val="00954B68"/>
    <w:rsid w:val="009558F0"/>
    <w:rsid w:val="00956312"/>
    <w:rsid w:val="009570DC"/>
    <w:rsid w:val="00957271"/>
    <w:rsid w:val="0096068C"/>
    <w:rsid w:val="00960D62"/>
    <w:rsid w:val="009613EE"/>
    <w:rsid w:val="009620E4"/>
    <w:rsid w:val="00962C2A"/>
    <w:rsid w:val="00962DC5"/>
    <w:rsid w:val="00962EAB"/>
    <w:rsid w:val="009632F8"/>
    <w:rsid w:val="009634FE"/>
    <w:rsid w:val="00963E3B"/>
    <w:rsid w:val="00964A0B"/>
    <w:rsid w:val="00964B4D"/>
    <w:rsid w:val="009657C6"/>
    <w:rsid w:val="00965B3C"/>
    <w:rsid w:val="00965BB7"/>
    <w:rsid w:val="009661A6"/>
    <w:rsid w:val="0096656C"/>
    <w:rsid w:val="00967838"/>
    <w:rsid w:val="00967AB6"/>
    <w:rsid w:val="00967BCA"/>
    <w:rsid w:val="00967F80"/>
    <w:rsid w:val="00973D9D"/>
    <w:rsid w:val="00974D78"/>
    <w:rsid w:val="009752E7"/>
    <w:rsid w:val="009752F8"/>
    <w:rsid w:val="0097534D"/>
    <w:rsid w:val="009758D9"/>
    <w:rsid w:val="00976F7D"/>
    <w:rsid w:val="00977715"/>
    <w:rsid w:val="009803F8"/>
    <w:rsid w:val="00980B2C"/>
    <w:rsid w:val="00981E9D"/>
    <w:rsid w:val="00982604"/>
    <w:rsid w:val="009838F0"/>
    <w:rsid w:val="009838F6"/>
    <w:rsid w:val="009839CE"/>
    <w:rsid w:val="00984E76"/>
    <w:rsid w:val="0098516C"/>
    <w:rsid w:val="0098562E"/>
    <w:rsid w:val="00985662"/>
    <w:rsid w:val="00985E7E"/>
    <w:rsid w:val="0098621A"/>
    <w:rsid w:val="0098693B"/>
    <w:rsid w:val="00986DAC"/>
    <w:rsid w:val="00986DC6"/>
    <w:rsid w:val="00986FA9"/>
    <w:rsid w:val="00987C89"/>
    <w:rsid w:val="00987E80"/>
    <w:rsid w:val="00990297"/>
    <w:rsid w:val="009907C8"/>
    <w:rsid w:val="00990B80"/>
    <w:rsid w:val="00991B95"/>
    <w:rsid w:val="009924B6"/>
    <w:rsid w:val="00992532"/>
    <w:rsid w:val="00992B27"/>
    <w:rsid w:val="00993589"/>
    <w:rsid w:val="00993E50"/>
    <w:rsid w:val="0099412C"/>
    <w:rsid w:val="009949BF"/>
    <w:rsid w:val="00994F7E"/>
    <w:rsid w:val="00995276"/>
    <w:rsid w:val="00996296"/>
    <w:rsid w:val="00996900"/>
    <w:rsid w:val="00997199"/>
    <w:rsid w:val="009975E0"/>
    <w:rsid w:val="00997F15"/>
    <w:rsid w:val="009A002E"/>
    <w:rsid w:val="009A007F"/>
    <w:rsid w:val="009A021B"/>
    <w:rsid w:val="009A0863"/>
    <w:rsid w:val="009A0F7D"/>
    <w:rsid w:val="009A1AE5"/>
    <w:rsid w:val="009A1E1D"/>
    <w:rsid w:val="009A450C"/>
    <w:rsid w:val="009A4BED"/>
    <w:rsid w:val="009A5B10"/>
    <w:rsid w:val="009A6A04"/>
    <w:rsid w:val="009A7622"/>
    <w:rsid w:val="009A7C9D"/>
    <w:rsid w:val="009B023D"/>
    <w:rsid w:val="009B0D41"/>
    <w:rsid w:val="009B1D89"/>
    <w:rsid w:val="009B26AF"/>
    <w:rsid w:val="009B30E3"/>
    <w:rsid w:val="009B44EE"/>
    <w:rsid w:val="009B5A73"/>
    <w:rsid w:val="009B7A77"/>
    <w:rsid w:val="009C067F"/>
    <w:rsid w:val="009C1029"/>
    <w:rsid w:val="009C17E8"/>
    <w:rsid w:val="009C1C18"/>
    <w:rsid w:val="009C1CF5"/>
    <w:rsid w:val="009C273E"/>
    <w:rsid w:val="009C3CBB"/>
    <w:rsid w:val="009C4219"/>
    <w:rsid w:val="009C49E2"/>
    <w:rsid w:val="009C6271"/>
    <w:rsid w:val="009C68AD"/>
    <w:rsid w:val="009C6AD7"/>
    <w:rsid w:val="009C77CD"/>
    <w:rsid w:val="009D17A0"/>
    <w:rsid w:val="009D2EBF"/>
    <w:rsid w:val="009D2FA7"/>
    <w:rsid w:val="009D2FFE"/>
    <w:rsid w:val="009D3ED4"/>
    <w:rsid w:val="009D4019"/>
    <w:rsid w:val="009D4FA0"/>
    <w:rsid w:val="009D60BF"/>
    <w:rsid w:val="009D66FF"/>
    <w:rsid w:val="009D7610"/>
    <w:rsid w:val="009E260D"/>
    <w:rsid w:val="009E3249"/>
    <w:rsid w:val="009E3E2E"/>
    <w:rsid w:val="009E430E"/>
    <w:rsid w:val="009E4955"/>
    <w:rsid w:val="009E5298"/>
    <w:rsid w:val="009E547B"/>
    <w:rsid w:val="009E5DA2"/>
    <w:rsid w:val="009E66B8"/>
    <w:rsid w:val="009E6A28"/>
    <w:rsid w:val="009F0307"/>
    <w:rsid w:val="009F16B4"/>
    <w:rsid w:val="009F1AEB"/>
    <w:rsid w:val="009F1DC7"/>
    <w:rsid w:val="009F204D"/>
    <w:rsid w:val="009F23A8"/>
    <w:rsid w:val="009F2526"/>
    <w:rsid w:val="009F2D13"/>
    <w:rsid w:val="009F349D"/>
    <w:rsid w:val="009F366E"/>
    <w:rsid w:val="009F396D"/>
    <w:rsid w:val="009F4BEB"/>
    <w:rsid w:val="009F4C18"/>
    <w:rsid w:val="009F52A5"/>
    <w:rsid w:val="009F7623"/>
    <w:rsid w:val="009F770C"/>
    <w:rsid w:val="009F7764"/>
    <w:rsid w:val="009F77DE"/>
    <w:rsid w:val="009F7D88"/>
    <w:rsid w:val="009F7F42"/>
    <w:rsid w:val="00A00311"/>
    <w:rsid w:val="00A01087"/>
    <w:rsid w:val="00A0200D"/>
    <w:rsid w:val="00A02F44"/>
    <w:rsid w:val="00A03C1B"/>
    <w:rsid w:val="00A03D77"/>
    <w:rsid w:val="00A058FE"/>
    <w:rsid w:val="00A06267"/>
    <w:rsid w:val="00A10850"/>
    <w:rsid w:val="00A109DE"/>
    <w:rsid w:val="00A10DA9"/>
    <w:rsid w:val="00A10F65"/>
    <w:rsid w:val="00A1148E"/>
    <w:rsid w:val="00A135C9"/>
    <w:rsid w:val="00A1375F"/>
    <w:rsid w:val="00A13D45"/>
    <w:rsid w:val="00A146B2"/>
    <w:rsid w:val="00A14845"/>
    <w:rsid w:val="00A169D2"/>
    <w:rsid w:val="00A17FC6"/>
    <w:rsid w:val="00A20729"/>
    <w:rsid w:val="00A20AE2"/>
    <w:rsid w:val="00A20B10"/>
    <w:rsid w:val="00A215D9"/>
    <w:rsid w:val="00A21D10"/>
    <w:rsid w:val="00A2217D"/>
    <w:rsid w:val="00A22287"/>
    <w:rsid w:val="00A22305"/>
    <w:rsid w:val="00A234B9"/>
    <w:rsid w:val="00A235D7"/>
    <w:rsid w:val="00A24DC4"/>
    <w:rsid w:val="00A24FF5"/>
    <w:rsid w:val="00A25395"/>
    <w:rsid w:val="00A25B26"/>
    <w:rsid w:val="00A26016"/>
    <w:rsid w:val="00A27027"/>
    <w:rsid w:val="00A27037"/>
    <w:rsid w:val="00A2760D"/>
    <w:rsid w:val="00A277BF"/>
    <w:rsid w:val="00A27A60"/>
    <w:rsid w:val="00A27B66"/>
    <w:rsid w:val="00A27DC4"/>
    <w:rsid w:val="00A307D3"/>
    <w:rsid w:val="00A311DD"/>
    <w:rsid w:val="00A316FD"/>
    <w:rsid w:val="00A31C07"/>
    <w:rsid w:val="00A33390"/>
    <w:rsid w:val="00A33F2B"/>
    <w:rsid w:val="00A3523F"/>
    <w:rsid w:val="00A3610D"/>
    <w:rsid w:val="00A36568"/>
    <w:rsid w:val="00A36B02"/>
    <w:rsid w:val="00A36F39"/>
    <w:rsid w:val="00A3738F"/>
    <w:rsid w:val="00A37E81"/>
    <w:rsid w:val="00A41BB1"/>
    <w:rsid w:val="00A43D18"/>
    <w:rsid w:val="00A441BD"/>
    <w:rsid w:val="00A44385"/>
    <w:rsid w:val="00A45592"/>
    <w:rsid w:val="00A46B2F"/>
    <w:rsid w:val="00A46F15"/>
    <w:rsid w:val="00A472AF"/>
    <w:rsid w:val="00A50CF8"/>
    <w:rsid w:val="00A5188F"/>
    <w:rsid w:val="00A51A0D"/>
    <w:rsid w:val="00A52D20"/>
    <w:rsid w:val="00A53736"/>
    <w:rsid w:val="00A538B4"/>
    <w:rsid w:val="00A53EF0"/>
    <w:rsid w:val="00A54D0A"/>
    <w:rsid w:val="00A54E20"/>
    <w:rsid w:val="00A552DF"/>
    <w:rsid w:val="00A5670D"/>
    <w:rsid w:val="00A56746"/>
    <w:rsid w:val="00A56F2C"/>
    <w:rsid w:val="00A572BC"/>
    <w:rsid w:val="00A57515"/>
    <w:rsid w:val="00A5773D"/>
    <w:rsid w:val="00A60EF8"/>
    <w:rsid w:val="00A61730"/>
    <w:rsid w:val="00A62465"/>
    <w:rsid w:val="00A63D94"/>
    <w:rsid w:val="00A640EB"/>
    <w:rsid w:val="00A64760"/>
    <w:rsid w:val="00A64D77"/>
    <w:rsid w:val="00A64E80"/>
    <w:rsid w:val="00A65436"/>
    <w:rsid w:val="00A65B38"/>
    <w:rsid w:val="00A65B6B"/>
    <w:rsid w:val="00A66085"/>
    <w:rsid w:val="00A664A8"/>
    <w:rsid w:val="00A67190"/>
    <w:rsid w:val="00A679B8"/>
    <w:rsid w:val="00A67B73"/>
    <w:rsid w:val="00A70D4A"/>
    <w:rsid w:val="00A71702"/>
    <w:rsid w:val="00A71F2B"/>
    <w:rsid w:val="00A73014"/>
    <w:rsid w:val="00A7353D"/>
    <w:rsid w:val="00A737E1"/>
    <w:rsid w:val="00A73BE0"/>
    <w:rsid w:val="00A75491"/>
    <w:rsid w:val="00A754BB"/>
    <w:rsid w:val="00A7679D"/>
    <w:rsid w:val="00A76947"/>
    <w:rsid w:val="00A76DB9"/>
    <w:rsid w:val="00A76F66"/>
    <w:rsid w:val="00A77021"/>
    <w:rsid w:val="00A7727C"/>
    <w:rsid w:val="00A774E1"/>
    <w:rsid w:val="00A80989"/>
    <w:rsid w:val="00A83175"/>
    <w:rsid w:val="00A8327A"/>
    <w:rsid w:val="00A834EB"/>
    <w:rsid w:val="00A83A97"/>
    <w:rsid w:val="00A83E2D"/>
    <w:rsid w:val="00A84221"/>
    <w:rsid w:val="00A84294"/>
    <w:rsid w:val="00A8449F"/>
    <w:rsid w:val="00A84508"/>
    <w:rsid w:val="00A84AB2"/>
    <w:rsid w:val="00A84D6D"/>
    <w:rsid w:val="00A85109"/>
    <w:rsid w:val="00A8528C"/>
    <w:rsid w:val="00A856B1"/>
    <w:rsid w:val="00A86A53"/>
    <w:rsid w:val="00A86AAF"/>
    <w:rsid w:val="00A87EB2"/>
    <w:rsid w:val="00A90779"/>
    <w:rsid w:val="00A91151"/>
    <w:rsid w:val="00A91386"/>
    <w:rsid w:val="00A91C07"/>
    <w:rsid w:val="00A935DF"/>
    <w:rsid w:val="00A93CDC"/>
    <w:rsid w:val="00A9431B"/>
    <w:rsid w:val="00A9450C"/>
    <w:rsid w:val="00A951E3"/>
    <w:rsid w:val="00A95A55"/>
    <w:rsid w:val="00A96218"/>
    <w:rsid w:val="00A965C7"/>
    <w:rsid w:val="00A96EAF"/>
    <w:rsid w:val="00A9718A"/>
    <w:rsid w:val="00AA03A1"/>
    <w:rsid w:val="00AA0604"/>
    <w:rsid w:val="00AA0AA3"/>
    <w:rsid w:val="00AA0F31"/>
    <w:rsid w:val="00AA161A"/>
    <w:rsid w:val="00AA1E0B"/>
    <w:rsid w:val="00AA2563"/>
    <w:rsid w:val="00AA33A3"/>
    <w:rsid w:val="00AA3633"/>
    <w:rsid w:val="00AA42D8"/>
    <w:rsid w:val="00AA4477"/>
    <w:rsid w:val="00AA4E19"/>
    <w:rsid w:val="00AA5330"/>
    <w:rsid w:val="00AA61C5"/>
    <w:rsid w:val="00AA62DC"/>
    <w:rsid w:val="00AA6C39"/>
    <w:rsid w:val="00AA6F95"/>
    <w:rsid w:val="00AA71DD"/>
    <w:rsid w:val="00AA7EFF"/>
    <w:rsid w:val="00AB0090"/>
    <w:rsid w:val="00AB0654"/>
    <w:rsid w:val="00AB06B0"/>
    <w:rsid w:val="00AB0B7C"/>
    <w:rsid w:val="00AB0EBF"/>
    <w:rsid w:val="00AB1133"/>
    <w:rsid w:val="00AB1B85"/>
    <w:rsid w:val="00AB1CD2"/>
    <w:rsid w:val="00AB2755"/>
    <w:rsid w:val="00AB3373"/>
    <w:rsid w:val="00AB3A52"/>
    <w:rsid w:val="00AB482F"/>
    <w:rsid w:val="00AB5432"/>
    <w:rsid w:val="00AB5B15"/>
    <w:rsid w:val="00AB6DDF"/>
    <w:rsid w:val="00AB74D7"/>
    <w:rsid w:val="00AC029E"/>
    <w:rsid w:val="00AC0F53"/>
    <w:rsid w:val="00AC0FB9"/>
    <w:rsid w:val="00AC13A1"/>
    <w:rsid w:val="00AC15A3"/>
    <w:rsid w:val="00AC18BE"/>
    <w:rsid w:val="00AC2307"/>
    <w:rsid w:val="00AC26B9"/>
    <w:rsid w:val="00AC2902"/>
    <w:rsid w:val="00AC3BA1"/>
    <w:rsid w:val="00AC3E4F"/>
    <w:rsid w:val="00AC5E7B"/>
    <w:rsid w:val="00AC6C00"/>
    <w:rsid w:val="00AC6ECD"/>
    <w:rsid w:val="00AC72F3"/>
    <w:rsid w:val="00AD0255"/>
    <w:rsid w:val="00AD06CD"/>
    <w:rsid w:val="00AD0723"/>
    <w:rsid w:val="00AD124F"/>
    <w:rsid w:val="00AD1345"/>
    <w:rsid w:val="00AD17EE"/>
    <w:rsid w:val="00AD190D"/>
    <w:rsid w:val="00AD22AE"/>
    <w:rsid w:val="00AD3559"/>
    <w:rsid w:val="00AD5BB6"/>
    <w:rsid w:val="00AD62F2"/>
    <w:rsid w:val="00AD6751"/>
    <w:rsid w:val="00AD6860"/>
    <w:rsid w:val="00AD6C80"/>
    <w:rsid w:val="00AD7988"/>
    <w:rsid w:val="00AD7F3C"/>
    <w:rsid w:val="00AE042E"/>
    <w:rsid w:val="00AE0BF6"/>
    <w:rsid w:val="00AE0E63"/>
    <w:rsid w:val="00AE0FC6"/>
    <w:rsid w:val="00AE121C"/>
    <w:rsid w:val="00AE217D"/>
    <w:rsid w:val="00AE2F41"/>
    <w:rsid w:val="00AE30B2"/>
    <w:rsid w:val="00AE3D09"/>
    <w:rsid w:val="00AE4276"/>
    <w:rsid w:val="00AE4BE1"/>
    <w:rsid w:val="00AE73CF"/>
    <w:rsid w:val="00AE74EC"/>
    <w:rsid w:val="00AE7601"/>
    <w:rsid w:val="00AF044C"/>
    <w:rsid w:val="00AF05A9"/>
    <w:rsid w:val="00AF0643"/>
    <w:rsid w:val="00AF187E"/>
    <w:rsid w:val="00AF1EF0"/>
    <w:rsid w:val="00AF21C7"/>
    <w:rsid w:val="00AF2E1C"/>
    <w:rsid w:val="00AF3111"/>
    <w:rsid w:val="00AF384D"/>
    <w:rsid w:val="00AF3B21"/>
    <w:rsid w:val="00AF3D35"/>
    <w:rsid w:val="00AF4649"/>
    <w:rsid w:val="00AF48A9"/>
    <w:rsid w:val="00AF4C7E"/>
    <w:rsid w:val="00AF5961"/>
    <w:rsid w:val="00AF5A9D"/>
    <w:rsid w:val="00AF5EC8"/>
    <w:rsid w:val="00AF61E2"/>
    <w:rsid w:val="00AF637A"/>
    <w:rsid w:val="00AF6A45"/>
    <w:rsid w:val="00B009AF"/>
    <w:rsid w:val="00B009EA"/>
    <w:rsid w:val="00B00C63"/>
    <w:rsid w:val="00B01520"/>
    <w:rsid w:val="00B04D49"/>
    <w:rsid w:val="00B04F1A"/>
    <w:rsid w:val="00B05531"/>
    <w:rsid w:val="00B058B8"/>
    <w:rsid w:val="00B059EA"/>
    <w:rsid w:val="00B05B66"/>
    <w:rsid w:val="00B071C3"/>
    <w:rsid w:val="00B0747C"/>
    <w:rsid w:val="00B07591"/>
    <w:rsid w:val="00B0783C"/>
    <w:rsid w:val="00B10CE5"/>
    <w:rsid w:val="00B1134B"/>
    <w:rsid w:val="00B11D5B"/>
    <w:rsid w:val="00B12200"/>
    <w:rsid w:val="00B12DB0"/>
    <w:rsid w:val="00B13860"/>
    <w:rsid w:val="00B13B33"/>
    <w:rsid w:val="00B148E5"/>
    <w:rsid w:val="00B15D4D"/>
    <w:rsid w:val="00B16BFD"/>
    <w:rsid w:val="00B16EE4"/>
    <w:rsid w:val="00B1793C"/>
    <w:rsid w:val="00B17A84"/>
    <w:rsid w:val="00B201C7"/>
    <w:rsid w:val="00B20C22"/>
    <w:rsid w:val="00B20D0B"/>
    <w:rsid w:val="00B20EE1"/>
    <w:rsid w:val="00B22686"/>
    <w:rsid w:val="00B22D58"/>
    <w:rsid w:val="00B22F49"/>
    <w:rsid w:val="00B2307E"/>
    <w:rsid w:val="00B231B6"/>
    <w:rsid w:val="00B235C0"/>
    <w:rsid w:val="00B240AF"/>
    <w:rsid w:val="00B25054"/>
    <w:rsid w:val="00B26416"/>
    <w:rsid w:val="00B26E65"/>
    <w:rsid w:val="00B27443"/>
    <w:rsid w:val="00B27605"/>
    <w:rsid w:val="00B27B00"/>
    <w:rsid w:val="00B307D3"/>
    <w:rsid w:val="00B31963"/>
    <w:rsid w:val="00B31AD7"/>
    <w:rsid w:val="00B31FD9"/>
    <w:rsid w:val="00B3267A"/>
    <w:rsid w:val="00B32769"/>
    <w:rsid w:val="00B32BB8"/>
    <w:rsid w:val="00B3349D"/>
    <w:rsid w:val="00B34009"/>
    <w:rsid w:val="00B345C0"/>
    <w:rsid w:val="00B35212"/>
    <w:rsid w:val="00B35640"/>
    <w:rsid w:val="00B35EB3"/>
    <w:rsid w:val="00B362B0"/>
    <w:rsid w:val="00B3767F"/>
    <w:rsid w:val="00B37A19"/>
    <w:rsid w:val="00B37C15"/>
    <w:rsid w:val="00B40D72"/>
    <w:rsid w:val="00B41465"/>
    <w:rsid w:val="00B41E58"/>
    <w:rsid w:val="00B4217C"/>
    <w:rsid w:val="00B425C0"/>
    <w:rsid w:val="00B425CC"/>
    <w:rsid w:val="00B43540"/>
    <w:rsid w:val="00B43E4A"/>
    <w:rsid w:val="00B440B3"/>
    <w:rsid w:val="00B44ED8"/>
    <w:rsid w:val="00B46218"/>
    <w:rsid w:val="00B46E4F"/>
    <w:rsid w:val="00B46FBA"/>
    <w:rsid w:val="00B47256"/>
    <w:rsid w:val="00B5121A"/>
    <w:rsid w:val="00B51829"/>
    <w:rsid w:val="00B52882"/>
    <w:rsid w:val="00B52C62"/>
    <w:rsid w:val="00B53F31"/>
    <w:rsid w:val="00B54022"/>
    <w:rsid w:val="00B5442A"/>
    <w:rsid w:val="00B54782"/>
    <w:rsid w:val="00B549E5"/>
    <w:rsid w:val="00B559E8"/>
    <w:rsid w:val="00B55ADF"/>
    <w:rsid w:val="00B55D1B"/>
    <w:rsid w:val="00B55DD3"/>
    <w:rsid w:val="00B569AA"/>
    <w:rsid w:val="00B57042"/>
    <w:rsid w:val="00B57CFC"/>
    <w:rsid w:val="00B602C3"/>
    <w:rsid w:val="00B606C9"/>
    <w:rsid w:val="00B607EB"/>
    <w:rsid w:val="00B60B2A"/>
    <w:rsid w:val="00B60E37"/>
    <w:rsid w:val="00B61816"/>
    <w:rsid w:val="00B61D6B"/>
    <w:rsid w:val="00B62522"/>
    <w:rsid w:val="00B63191"/>
    <w:rsid w:val="00B635A8"/>
    <w:rsid w:val="00B638FA"/>
    <w:rsid w:val="00B641A0"/>
    <w:rsid w:val="00B652F2"/>
    <w:rsid w:val="00B65F8D"/>
    <w:rsid w:val="00B666BC"/>
    <w:rsid w:val="00B66771"/>
    <w:rsid w:val="00B678D9"/>
    <w:rsid w:val="00B700E9"/>
    <w:rsid w:val="00B7011F"/>
    <w:rsid w:val="00B71E7F"/>
    <w:rsid w:val="00B7348F"/>
    <w:rsid w:val="00B739EB"/>
    <w:rsid w:val="00B73B92"/>
    <w:rsid w:val="00B75DAE"/>
    <w:rsid w:val="00B762CA"/>
    <w:rsid w:val="00B76CAF"/>
    <w:rsid w:val="00B77C40"/>
    <w:rsid w:val="00B80757"/>
    <w:rsid w:val="00B80B76"/>
    <w:rsid w:val="00B82925"/>
    <w:rsid w:val="00B835DD"/>
    <w:rsid w:val="00B83958"/>
    <w:rsid w:val="00B83D1A"/>
    <w:rsid w:val="00B83E91"/>
    <w:rsid w:val="00B8436F"/>
    <w:rsid w:val="00B849ED"/>
    <w:rsid w:val="00B84BEE"/>
    <w:rsid w:val="00B84D45"/>
    <w:rsid w:val="00B866B2"/>
    <w:rsid w:val="00B8686B"/>
    <w:rsid w:val="00B86A61"/>
    <w:rsid w:val="00B90491"/>
    <w:rsid w:val="00B91F5F"/>
    <w:rsid w:val="00B91FCB"/>
    <w:rsid w:val="00B93381"/>
    <w:rsid w:val="00B95B94"/>
    <w:rsid w:val="00B96179"/>
    <w:rsid w:val="00B96E74"/>
    <w:rsid w:val="00B97D77"/>
    <w:rsid w:val="00B97F11"/>
    <w:rsid w:val="00BA09C1"/>
    <w:rsid w:val="00BA0F1E"/>
    <w:rsid w:val="00BA1391"/>
    <w:rsid w:val="00BA1809"/>
    <w:rsid w:val="00BA1BBE"/>
    <w:rsid w:val="00BA23E0"/>
    <w:rsid w:val="00BA3640"/>
    <w:rsid w:val="00BA5407"/>
    <w:rsid w:val="00BA5DFE"/>
    <w:rsid w:val="00BA6016"/>
    <w:rsid w:val="00BA7329"/>
    <w:rsid w:val="00BA79CC"/>
    <w:rsid w:val="00BB0740"/>
    <w:rsid w:val="00BB08AB"/>
    <w:rsid w:val="00BB2CE5"/>
    <w:rsid w:val="00BB32F2"/>
    <w:rsid w:val="00BB62D4"/>
    <w:rsid w:val="00BB6BC3"/>
    <w:rsid w:val="00BB6CF3"/>
    <w:rsid w:val="00BC03CF"/>
    <w:rsid w:val="00BC040E"/>
    <w:rsid w:val="00BC05FD"/>
    <w:rsid w:val="00BC0786"/>
    <w:rsid w:val="00BC0FF8"/>
    <w:rsid w:val="00BC2B7D"/>
    <w:rsid w:val="00BC2C6C"/>
    <w:rsid w:val="00BC3227"/>
    <w:rsid w:val="00BC3257"/>
    <w:rsid w:val="00BC37AA"/>
    <w:rsid w:val="00BC3824"/>
    <w:rsid w:val="00BC388A"/>
    <w:rsid w:val="00BC3ABF"/>
    <w:rsid w:val="00BC41F3"/>
    <w:rsid w:val="00BC461C"/>
    <w:rsid w:val="00BC4C25"/>
    <w:rsid w:val="00BC59E5"/>
    <w:rsid w:val="00BC67FD"/>
    <w:rsid w:val="00BD0E93"/>
    <w:rsid w:val="00BD100E"/>
    <w:rsid w:val="00BD17E9"/>
    <w:rsid w:val="00BD1C6F"/>
    <w:rsid w:val="00BD211E"/>
    <w:rsid w:val="00BD27F6"/>
    <w:rsid w:val="00BD4349"/>
    <w:rsid w:val="00BD4439"/>
    <w:rsid w:val="00BD4455"/>
    <w:rsid w:val="00BD51E5"/>
    <w:rsid w:val="00BD544E"/>
    <w:rsid w:val="00BD63C2"/>
    <w:rsid w:val="00BD6AD9"/>
    <w:rsid w:val="00BD71AF"/>
    <w:rsid w:val="00BE0B7F"/>
    <w:rsid w:val="00BE0C32"/>
    <w:rsid w:val="00BE1228"/>
    <w:rsid w:val="00BE1562"/>
    <w:rsid w:val="00BE1A75"/>
    <w:rsid w:val="00BE2F3A"/>
    <w:rsid w:val="00BE36DC"/>
    <w:rsid w:val="00BE377E"/>
    <w:rsid w:val="00BE5512"/>
    <w:rsid w:val="00BE5938"/>
    <w:rsid w:val="00BE60CB"/>
    <w:rsid w:val="00BE6765"/>
    <w:rsid w:val="00BE6ECA"/>
    <w:rsid w:val="00BE7676"/>
    <w:rsid w:val="00BF1833"/>
    <w:rsid w:val="00BF1916"/>
    <w:rsid w:val="00BF1CBA"/>
    <w:rsid w:val="00BF2B15"/>
    <w:rsid w:val="00BF2C4B"/>
    <w:rsid w:val="00BF2DBF"/>
    <w:rsid w:val="00BF2FF0"/>
    <w:rsid w:val="00BF32E4"/>
    <w:rsid w:val="00BF3A06"/>
    <w:rsid w:val="00BF3DF2"/>
    <w:rsid w:val="00BF414B"/>
    <w:rsid w:val="00BF4A5E"/>
    <w:rsid w:val="00BF5D92"/>
    <w:rsid w:val="00BF65CB"/>
    <w:rsid w:val="00BF6C39"/>
    <w:rsid w:val="00BF78E8"/>
    <w:rsid w:val="00BF7D39"/>
    <w:rsid w:val="00C00248"/>
    <w:rsid w:val="00C012C4"/>
    <w:rsid w:val="00C02543"/>
    <w:rsid w:val="00C0256D"/>
    <w:rsid w:val="00C035E0"/>
    <w:rsid w:val="00C03FCC"/>
    <w:rsid w:val="00C0498B"/>
    <w:rsid w:val="00C04A98"/>
    <w:rsid w:val="00C05AC1"/>
    <w:rsid w:val="00C06513"/>
    <w:rsid w:val="00C06744"/>
    <w:rsid w:val="00C076BF"/>
    <w:rsid w:val="00C076CB"/>
    <w:rsid w:val="00C07B15"/>
    <w:rsid w:val="00C1135C"/>
    <w:rsid w:val="00C11442"/>
    <w:rsid w:val="00C11A20"/>
    <w:rsid w:val="00C11A6E"/>
    <w:rsid w:val="00C11CD7"/>
    <w:rsid w:val="00C1226B"/>
    <w:rsid w:val="00C1329A"/>
    <w:rsid w:val="00C136C3"/>
    <w:rsid w:val="00C13AB3"/>
    <w:rsid w:val="00C13DC1"/>
    <w:rsid w:val="00C14513"/>
    <w:rsid w:val="00C14667"/>
    <w:rsid w:val="00C1495B"/>
    <w:rsid w:val="00C1591C"/>
    <w:rsid w:val="00C16257"/>
    <w:rsid w:val="00C16625"/>
    <w:rsid w:val="00C16763"/>
    <w:rsid w:val="00C16E8E"/>
    <w:rsid w:val="00C17CEF"/>
    <w:rsid w:val="00C211D1"/>
    <w:rsid w:val="00C229D2"/>
    <w:rsid w:val="00C22B8A"/>
    <w:rsid w:val="00C22D80"/>
    <w:rsid w:val="00C23BBC"/>
    <w:rsid w:val="00C25E85"/>
    <w:rsid w:val="00C2609E"/>
    <w:rsid w:val="00C27050"/>
    <w:rsid w:val="00C27C09"/>
    <w:rsid w:val="00C30586"/>
    <w:rsid w:val="00C3086A"/>
    <w:rsid w:val="00C314B6"/>
    <w:rsid w:val="00C314F2"/>
    <w:rsid w:val="00C316B9"/>
    <w:rsid w:val="00C31B95"/>
    <w:rsid w:val="00C31C69"/>
    <w:rsid w:val="00C334A1"/>
    <w:rsid w:val="00C33BF4"/>
    <w:rsid w:val="00C340AA"/>
    <w:rsid w:val="00C341F6"/>
    <w:rsid w:val="00C346B5"/>
    <w:rsid w:val="00C36E1A"/>
    <w:rsid w:val="00C37361"/>
    <w:rsid w:val="00C37479"/>
    <w:rsid w:val="00C4017C"/>
    <w:rsid w:val="00C40F3A"/>
    <w:rsid w:val="00C416E3"/>
    <w:rsid w:val="00C4171B"/>
    <w:rsid w:val="00C4247F"/>
    <w:rsid w:val="00C43176"/>
    <w:rsid w:val="00C43A2E"/>
    <w:rsid w:val="00C43A57"/>
    <w:rsid w:val="00C4474D"/>
    <w:rsid w:val="00C475BC"/>
    <w:rsid w:val="00C50527"/>
    <w:rsid w:val="00C51AC7"/>
    <w:rsid w:val="00C51B39"/>
    <w:rsid w:val="00C523D6"/>
    <w:rsid w:val="00C52498"/>
    <w:rsid w:val="00C52581"/>
    <w:rsid w:val="00C5307A"/>
    <w:rsid w:val="00C53256"/>
    <w:rsid w:val="00C533AB"/>
    <w:rsid w:val="00C54221"/>
    <w:rsid w:val="00C56051"/>
    <w:rsid w:val="00C56114"/>
    <w:rsid w:val="00C569F8"/>
    <w:rsid w:val="00C5776B"/>
    <w:rsid w:val="00C57774"/>
    <w:rsid w:val="00C60146"/>
    <w:rsid w:val="00C6036C"/>
    <w:rsid w:val="00C6036D"/>
    <w:rsid w:val="00C6146F"/>
    <w:rsid w:val="00C628B9"/>
    <w:rsid w:val="00C62A59"/>
    <w:rsid w:val="00C631A3"/>
    <w:rsid w:val="00C63390"/>
    <w:rsid w:val="00C63D89"/>
    <w:rsid w:val="00C657F8"/>
    <w:rsid w:val="00C65A00"/>
    <w:rsid w:val="00C66D56"/>
    <w:rsid w:val="00C67B6C"/>
    <w:rsid w:val="00C67C23"/>
    <w:rsid w:val="00C70416"/>
    <w:rsid w:val="00C704BA"/>
    <w:rsid w:val="00C70769"/>
    <w:rsid w:val="00C708A2"/>
    <w:rsid w:val="00C715A6"/>
    <w:rsid w:val="00C71724"/>
    <w:rsid w:val="00C71A0F"/>
    <w:rsid w:val="00C71C34"/>
    <w:rsid w:val="00C726AC"/>
    <w:rsid w:val="00C73DFF"/>
    <w:rsid w:val="00C74343"/>
    <w:rsid w:val="00C7447A"/>
    <w:rsid w:val="00C74962"/>
    <w:rsid w:val="00C75845"/>
    <w:rsid w:val="00C75A97"/>
    <w:rsid w:val="00C75B8A"/>
    <w:rsid w:val="00C7642F"/>
    <w:rsid w:val="00C76EB9"/>
    <w:rsid w:val="00C77FB3"/>
    <w:rsid w:val="00C80783"/>
    <w:rsid w:val="00C812D6"/>
    <w:rsid w:val="00C83964"/>
    <w:rsid w:val="00C840F5"/>
    <w:rsid w:val="00C852B9"/>
    <w:rsid w:val="00C86D23"/>
    <w:rsid w:val="00C87712"/>
    <w:rsid w:val="00C878D0"/>
    <w:rsid w:val="00C87CCC"/>
    <w:rsid w:val="00C87D69"/>
    <w:rsid w:val="00C87FD3"/>
    <w:rsid w:val="00C907DD"/>
    <w:rsid w:val="00C90857"/>
    <w:rsid w:val="00C90DA9"/>
    <w:rsid w:val="00C90F1C"/>
    <w:rsid w:val="00C91882"/>
    <w:rsid w:val="00C9417B"/>
    <w:rsid w:val="00C94850"/>
    <w:rsid w:val="00C95B84"/>
    <w:rsid w:val="00C962C8"/>
    <w:rsid w:val="00C969F9"/>
    <w:rsid w:val="00C97198"/>
    <w:rsid w:val="00C97E5D"/>
    <w:rsid w:val="00CA0221"/>
    <w:rsid w:val="00CA04DC"/>
    <w:rsid w:val="00CA0A94"/>
    <w:rsid w:val="00CA114C"/>
    <w:rsid w:val="00CA2817"/>
    <w:rsid w:val="00CA2E08"/>
    <w:rsid w:val="00CA314F"/>
    <w:rsid w:val="00CA326F"/>
    <w:rsid w:val="00CA3890"/>
    <w:rsid w:val="00CA3EFE"/>
    <w:rsid w:val="00CA3FBE"/>
    <w:rsid w:val="00CA5DB5"/>
    <w:rsid w:val="00CA67A9"/>
    <w:rsid w:val="00CA7252"/>
    <w:rsid w:val="00CB09F9"/>
    <w:rsid w:val="00CB1CAC"/>
    <w:rsid w:val="00CB1D78"/>
    <w:rsid w:val="00CB216D"/>
    <w:rsid w:val="00CB2B15"/>
    <w:rsid w:val="00CB3A02"/>
    <w:rsid w:val="00CB4765"/>
    <w:rsid w:val="00CB4DE2"/>
    <w:rsid w:val="00CB57C7"/>
    <w:rsid w:val="00CB62C6"/>
    <w:rsid w:val="00CB6825"/>
    <w:rsid w:val="00CB6C24"/>
    <w:rsid w:val="00CB7ADF"/>
    <w:rsid w:val="00CB7BE6"/>
    <w:rsid w:val="00CC0C43"/>
    <w:rsid w:val="00CC0E21"/>
    <w:rsid w:val="00CC32E8"/>
    <w:rsid w:val="00CC3A32"/>
    <w:rsid w:val="00CC4A68"/>
    <w:rsid w:val="00CC5DDA"/>
    <w:rsid w:val="00CC5F85"/>
    <w:rsid w:val="00CC6C28"/>
    <w:rsid w:val="00CC7E39"/>
    <w:rsid w:val="00CD01D1"/>
    <w:rsid w:val="00CD0AE6"/>
    <w:rsid w:val="00CD101B"/>
    <w:rsid w:val="00CD2A87"/>
    <w:rsid w:val="00CD315E"/>
    <w:rsid w:val="00CD4C20"/>
    <w:rsid w:val="00CD62A4"/>
    <w:rsid w:val="00CD6740"/>
    <w:rsid w:val="00CD6E0F"/>
    <w:rsid w:val="00CD717B"/>
    <w:rsid w:val="00CD7DB4"/>
    <w:rsid w:val="00CE093E"/>
    <w:rsid w:val="00CE0E4D"/>
    <w:rsid w:val="00CE4A99"/>
    <w:rsid w:val="00CE4B10"/>
    <w:rsid w:val="00CE4E0D"/>
    <w:rsid w:val="00CE508E"/>
    <w:rsid w:val="00CE54EC"/>
    <w:rsid w:val="00CE603D"/>
    <w:rsid w:val="00CE6454"/>
    <w:rsid w:val="00CE66AF"/>
    <w:rsid w:val="00CE6784"/>
    <w:rsid w:val="00CE68FD"/>
    <w:rsid w:val="00CE6AD9"/>
    <w:rsid w:val="00CE730C"/>
    <w:rsid w:val="00CE7F71"/>
    <w:rsid w:val="00CF13D1"/>
    <w:rsid w:val="00CF1F6C"/>
    <w:rsid w:val="00CF26DA"/>
    <w:rsid w:val="00CF3F7F"/>
    <w:rsid w:val="00CF4B13"/>
    <w:rsid w:val="00CF4E6C"/>
    <w:rsid w:val="00CF505F"/>
    <w:rsid w:val="00CF5C1E"/>
    <w:rsid w:val="00CF635B"/>
    <w:rsid w:val="00CF786F"/>
    <w:rsid w:val="00D003A6"/>
    <w:rsid w:val="00D02266"/>
    <w:rsid w:val="00D0298B"/>
    <w:rsid w:val="00D038E5"/>
    <w:rsid w:val="00D038EA"/>
    <w:rsid w:val="00D03C60"/>
    <w:rsid w:val="00D040EE"/>
    <w:rsid w:val="00D04D55"/>
    <w:rsid w:val="00D05385"/>
    <w:rsid w:val="00D05D21"/>
    <w:rsid w:val="00D06D73"/>
    <w:rsid w:val="00D072A7"/>
    <w:rsid w:val="00D07406"/>
    <w:rsid w:val="00D1275F"/>
    <w:rsid w:val="00D138B6"/>
    <w:rsid w:val="00D13A7B"/>
    <w:rsid w:val="00D13B38"/>
    <w:rsid w:val="00D13C29"/>
    <w:rsid w:val="00D14994"/>
    <w:rsid w:val="00D16E7D"/>
    <w:rsid w:val="00D17809"/>
    <w:rsid w:val="00D17CC5"/>
    <w:rsid w:val="00D17F48"/>
    <w:rsid w:val="00D20B39"/>
    <w:rsid w:val="00D20DD6"/>
    <w:rsid w:val="00D21B0B"/>
    <w:rsid w:val="00D222C4"/>
    <w:rsid w:val="00D23370"/>
    <w:rsid w:val="00D23798"/>
    <w:rsid w:val="00D2505B"/>
    <w:rsid w:val="00D25D3F"/>
    <w:rsid w:val="00D25DA2"/>
    <w:rsid w:val="00D25EDB"/>
    <w:rsid w:val="00D26278"/>
    <w:rsid w:val="00D2741C"/>
    <w:rsid w:val="00D27494"/>
    <w:rsid w:val="00D27B7F"/>
    <w:rsid w:val="00D27CFC"/>
    <w:rsid w:val="00D30147"/>
    <w:rsid w:val="00D30494"/>
    <w:rsid w:val="00D307AD"/>
    <w:rsid w:val="00D313DE"/>
    <w:rsid w:val="00D31466"/>
    <w:rsid w:val="00D3249F"/>
    <w:rsid w:val="00D324FF"/>
    <w:rsid w:val="00D3297B"/>
    <w:rsid w:val="00D32E0E"/>
    <w:rsid w:val="00D35259"/>
    <w:rsid w:val="00D35DF0"/>
    <w:rsid w:val="00D37A01"/>
    <w:rsid w:val="00D4017F"/>
    <w:rsid w:val="00D40C18"/>
    <w:rsid w:val="00D41FD3"/>
    <w:rsid w:val="00D43234"/>
    <w:rsid w:val="00D44585"/>
    <w:rsid w:val="00D450BC"/>
    <w:rsid w:val="00D535E9"/>
    <w:rsid w:val="00D54CA6"/>
    <w:rsid w:val="00D54DB4"/>
    <w:rsid w:val="00D55A56"/>
    <w:rsid w:val="00D55BC7"/>
    <w:rsid w:val="00D55E14"/>
    <w:rsid w:val="00D56F65"/>
    <w:rsid w:val="00D57401"/>
    <w:rsid w:val="00D57A1E"/>
    <w:rsid w:val="00D60A56"/>
    <w:rsid w:val="00D6181B"/>
    <w:rsid w:val="00D61BD6"/>
    <w:rsid w:val="00D61FF3"/>
    <w:rsid w:val="00D6213E"/>
    <w:rsid w:val="00D624E6"/>
    <w:rsid w:val="00D63829"/>
    <w:rsid w:val="00D639DB"/>
    <w:rsid w:val="00D63C09"/>
    <w:rsid w:val="00D63E0D"/>
    <w:rsid w:val="00D63F8A"/>
    <w:rsid w:val="00D65EC7"/>
    <w:rsid w:val="00D67224"/>
    <w:rsid w:val="00D67506"/>
    <w:rsid w:val="00D6764A"/>
    <w:rsid w:val="00D71AFC"/>
    <w:rsid w:val="00D72530"/>
    <w:rsid w:val="00D73CD2"/>
    <w:rsid w:val="00D7425F"/>
    <w:rsid w:val="00D74E17"/>
    <w:rsid w:val="00D75CA9"/>
    <w:rsid w:val="00D764C2"/>
    <w:rsid w:val="00D807CB"/>
    <w:rsid w:val="00D817C5"/>
    <w:rsid w:val="00D8356B"/>
    <w:rsid w:val="00D83E13"/>
    <w:rsid w:val="00D84A95"/>
    <w:rsid w:val="00D854B3"/>
    <w:rsid w:val="00D8618A"/>
    <w:rsid w:val="00D878C2"/>
    <w:rsid w:val="00D87CF6"/>
    <w:rsid w:val="00D910B1"/>
    <w:rsid w:val="00D9157E"/>
    <w:rsid w:val="00D91881"/>
    <w:rsid w:val="00D91C05"/>
    <w:rsid w:val="00D92CEA"/>
    <w:rsid w:val="00D930DA"/>
    <w:rsid w:val="00D93364"/>
    <w:rsid w:val="00D93BA2"/>
    <w:rsid w:val="00D944F8"/>
    <w:rsid w:val="00D94C3D"/>
    <w:rsid w:val="00D94C55"/>
    <w:rsid w:val="00D94F1F"/>
    <w:rsid w:val="00D95199"/>
    <w:rsid w:val="00D953B9"/>
    <w:rsid w:val="00D95BC7"/>
    <w:rsid w:val="00D95DD6"/>
    <w:rsid w:val="00D968F4"/>
    <w:rsid w:val="00D975FC"/>
    <w:rsid w:val="00D97C01"/>
    <w:rsid w:val="00D97C61"/>
    <w:rsid w:val="00DA0379"/>
    <w:rsid w:val="00DA03BD"/>
    <w:rsid w:val="00DA0583"/>
    <w:rsid w:val="00DA0602"/>
    <w:rsid w:val="00DA077B"/>
    <w:rsid w:val="00DA27C8"/>
    <w:rsid w:val="00DA2E5E"/>
    <w:rsid w:val="00DA4EFE"/>
    <w:rsid w:val="00DA6CDC"/>
    <w:rsid w:val="00DB0449"/>
    <w:rsid w:val="00DB1D97"/>
    <w:rsid w:val="00DB1F83"/>
    <w:rsid w:val="00DB2127"/>
    <w:rsid w:val="00DB28DE"/>
    <w:rsid w:val="00DB3D2C"/>
    <w:rsid w:val="00DB3EB2"/>
    <w:rsid w:val="00DB3FFE"/>
    <w:rsid w:val="00DB4267"/>
    <w:rsid w:val="00DB5957"/>
    <w:rsid w:val="00DB6660"/>
    <w:rsid w:val="00DB67BC"/>
    <w:rsid w:val="00DB7056"/>
    <w:rsid w:val="00DB768D"/>
    <w:rsid w:val="00DB7989"/>
    <w:rsid w:val="00DB79DF"/>
    <w:rsid w:val="00DB7FB3"/>
    <w:rsid w:val="00DC1B1D"/>
    <w:rsid w:val="00DC36F6"/>
    <w:rsid w:val="00DC4872"/>
    <w:rsid w:val="00DC4E78"/>
    <w:rsid w:val="00DC5742"/>
    <w:rsid w:val="00DC58B6"/>
    <w:rsid w:val="00DC5E71"/>
    <w:rsid w:val="00DC601D"/>
    <w:rsid w:val="00DC65BD"/>
    <w:rsid w:val="00DC70AE"/>
    <w:rsid w:val="00DC7CCC"/>
    <w:rsid w:val="00DD00A5"/>
    <w:rsid w:val="00DD0106"/>
    <w:rsid w:val="00DD08E8"/>
    <w:rsid w:val="00DD0D65"/>
    <w:rsid w:val="00DD2034"/>
    <w:rsid w:val="00DD29AA"/>
    <w:rsid w:val="00DD29BF"/>
    <w:rsid w:val="00DD4293"/>
    <w:rsid w:val="00DD4F39"/>
    <w:rsid w:val="00DD5BF9"/>
    <w:rsid w:val="00DD5CC2"/>
    <w:rsid w:val="00DD5CF7"/>
    <w:rsid w:val="00DD5ECF"/>
    <w:rsid w:val="00DD62A3"/>
    <w:rsid w:val="00DD64BF"/>
    <w:rsid w:val="00DD6B9C"/>
    <w:rsid w:val="00DD77C9"/>
    <w:rsid w:val="00DD7BE6"/>
    <w:rsid w:val="00DD7E53"/>
    <w:rsid w:val="00DE0232"/>
    <w:rsid w:val="00DE05A9"/>
    <w:rsid w:val="00DE0750"/>
    <w:rsid w:val="00DE1663"/>
    <w:rsid w:val="00DE1FB1"/>
    <w:rsid w:val="00DE202C"/>
    <w:rsid w:val="00DE3516"/>
    <w:rsid w:val="00DE40F5"/>
    <w:rsid w:val="00DE4465"/>
    <w:rsid w:val="00DE47F7"/>
    <w:rsid w:val="00DE4D69"/>
    <w:rsid w:val="00DE55D8"/>
    <w:rsid w:val="00DE56DD"/>
    <w:rsid w:val="00DE6406"/>
    <w:rsid w:val="00DE642C"/>
    <w:rsid w:val="00DE67CE"/>
    <w:rsid w:val="00DE785F"/>
    <w:rsid w:val="00DF05C5"/>
    <w:rsid w:val="00DF0A03"/>
    <w:rsid w:val="00DF0AF8"/>
    <w:rsid w:val="00DF0EE4"/>
    <w:rsid w:val="00DF11DE"/>
    <w:rsid w:val="00DF13DA"/>
    <w:rsid w:val="00DF18AD"/>
    <w:rsid w:val="00DF2445"/>
    <w:rsid w:val="00DF257F"/>
    <w:rsid w:val="00DF2E31"/>
    <w:rsid w:val="00DF3CAF"/>
    <w:rsid w:val="00DF5AE3"/>
    <w:rsid w:val="00DF6F0A"/>
    <w:rsid w:val="00E0093A"/>
    <w:rsid w:val="00E00A9D"/>
    <w:rsid w:val="00E011BA"/>
    <w:rsid w:val="00E01F28"/>
    <w:rsid w:val="00E0266B"/>
    <w:rsid w:val="00E02D5C"/>
    <w:rsid w:val="00E04541"/>
    <w:rsid w:val="00E060D8"/>
    <w:rsid w:val="00E065B3"/>
    <w:rsid w:val="00E1015E"/>
    <w:rsid w:val="00E107A3"/>
    <w:rsid w:val="00E12E47"/>
    <w:rsid w:val="00E135F7"/>
    <w:rsid w:val="00E13DF2"/>
    <w:rsid w:val="00E13EB9"/>
    <w:rsid w:val="00E14DD8"/>
    <w:rsid w:val="00E1574D"/>
    <w:rsid w:val="00E15AFE"/>
    <w:rsid w:val="00E15CB9"/>
    <w:rsid w:val="00E16750"/>
    <w:rsid w:val="00E16B6A"/>
    <w:rsid w:val="00E1755C"/>
    <w:rsid w:val="00E17719"/>
    <w:rsid w:val="00E20731"/>
    <w:rsid w:val="00E2091D"/>
    <w:rsid w:val="00E2304F"/>
    <w:rsid w:val="00E23289"/>
    <w:rsid w:val="00E23E3C"/>
    <w:rsid w:val="00E23F9D"/>
    <w:rsid w:val="00E24239"/>
    <w:rsid w:val="00E242DA"/>
    <w:rsid w:val="00E24405"/>
    <w:rsid w:val="00E2474F"/>
    <w:rsid w:val="00E2631F"/>
    <w:rsid w:val="00E3053B"/>
    <w:rsid w:val="00E30872"/>
    <w:rsid w:val="00E31092"/>
    <w:rsid w:val="00E31461"/>
    <w:rsid w:val="00E31D48"/>
    <w:rsid w:val="00E32F25"/>
    <w:rsid w:val="00E33305"/>
    <w:rsid w:val="00E33D10"/>
    <w:rsid w:val="00E34024"/>
    <w:rsid w:val="00E3596B"/>
    <w:rsid w:val="00E359CB"/>
    <w:rsid w:val="00E35AEA"/>
    <w:rsid w:val="00E3795F"/>
    <w:rsid w:val="00E404AE"/>
    <w:rsid w:val="00E40ABE"/>
    <w:rsid w:val="00E4230D"/>
    <w:rsid w:val="00E42C6A"/>
    <w:rsid w:val="00E4326E"/>
    <w:rsid w:val="00E4339C"/>
    <w:rsid w:val="00E456D3"/>
    <w:rsid w:val="00E45771"/>
    <w:rsid w:val="00E45D77"/>
    <w:rsid w:val="00E46043"/>
    <w:rsid w:val="00E461CB"/>
    <w:rsid w:val="00E507EE"/>
    <w:rsid w:val="00E5082A"/>
    <w:rsid w:val="00E51247"/>
    <w:rsid w:val="00E514D7"/>
    <w:rsid w:val="00E51592"/>
    <w:rsid w:val="00E52444"/>
    <w:rsid w:val="00E5276E"/>
    <w:rsid w:val="00E527FD"/>
    <w:rsid w:val="00E52D4C"/>
    <w:rsid w:val="00E54284"/>
    <w:rsid w:val="00E55468"/>
    <w:rsid w:val="00E554B5"/>
    <w:rsid w:val="00E554E6"/>
    <w:rsid w:val="00E55E3F"/>
    <w:rsid w:val="00E562EB"/>
    <w:rsid w:val="00E57496"/>
    <w:rsid w:val="00E576FD"/>
    <w:rsid w:val="00E57CED"/>
    <w:rsid w:val="00E61BB1"/>
    <w:rsid w:val="00E621F3"/>
    <w:rsid w:val="00E62861"/>
    <w:rsid w:val="00E62E24"/>
    <w:rsid w:val="00E63AA2"/>
    <w:rsid w:val="00E64CAD"/>
    <w:rsid w:val="00E653E6"/>
    <w:rsid w:val="00E65E3B"/>
    <w:rsid w:val="00E663DC"/>
    <w:rsid w:val="00E6725F"/>
    <w:rsid w:val="00E67EB1"/>
    <w:rsid w:val="00E71104"/>
    <w:rsid w:val="00E71381"/>
    <w:rsid w:val="00E71F81"/>
    <w:rsid w:val="00E7203A"/>
    <w:rsid w:val="00E72602"/>
    <w:rsid w:val="00E73BE7"/>
    <w:rsid w:val="00E744B4"/>
    <w:rsid w:val="00E74B0D"/>
    <w:rsid w:val="00E75A07"/>
    <w:rsid w:val="00E7668E"/>
    <w:rsid w:val="00E76B33"/>
    <w:rsid w:val="00E7700F"/>
    <w:rsid w:val="00E77BD8"/>
    <w:rsid w:val="00E77FC7"/>
    <w:rsid w:val="00E8114B"/>
    <w:rsid w:val="00E8355C"/>
    <w:rsid w:val="00E83574"/>
    <w:rsid w:val="00E844BA"/>
    <w:rsid w:val="00E84E7E"/>
    <w:rsid w:val="00E853E0"/>
    <w:rsid w:val="00E863F6"/>
    <w:rsid w:val="00E86C9D"/>
    <w:rsid w:val="00E8719F"/>
    <w:rsid w:val="00E872BA"/>
    <w:rsid w:val="00E87A5D"/>
    <w:rsid w:val="00E87B78"/>
    <w:rsid w:val="00E87FB7"/>
    <w:rsid w:val="00E93893"/>
    <w:rsid w:val="00E938C1"/>
    <w:rsid w:val="00E9445B"/>
    <w:rsid w:val="00E9489D"/>
    <w:rsid w:val="00E94D8B"/>
    <w:rsid w:val="00E9538A"/>
    <w:rsid w:val="00E95B45"/>
    <w:rsid w:val="00E9612B"/>
    <w:rsid w:val="00E97044"/>
    <w:rsid w:val="00E976DD"/>
    <w:rsid w:val="00E97C84"/>
    <w:rsid w:val="00EA0108"/>
    <w:rsid w:val="00EA1D00"/>
    <w:rsid w:val="00EA1F76"/>
    <w:rsid w:val="00EA22B4"/>
    <w:rsid w:val="00EA2992"/>
    <w:rsid w:val="00EA2FA2"/>
    <w:rsid w:val="00EA30D7"/>
    <w:rsid w:val="00EA346B"/>
    <w:rsid w:val="00EA36D2"/>
    <w:rsid w:val="00EA3892"/>
    <w:rsid w:val="00EA3958"/>
    <w:rsid w:val="00EA4DC8"/>
    <w:rsid w:val="00EA511F"/>
    <w:rsid w:val="00EA5B1C"/>
    <w:rsid w:val="00EA6A35"/>
    <w:rsid w:val="00EA6D02"/>
    <w:rsid w:val="00EA7D10"/>
    <w:rsid w:val="00EA7DF8"/>
    <w:rsid w:val="00EB0B8C"/>
    <w:rsid w:val="00EB178B"/>
    <w:rsid w:val="00EB1A23"/>
    <w:rsid w:val="00EB2799"/>
    <w:rsid w:val="00EB2DC6"/>
    <w:rsid w:val="00EB2E25"/>
    <w:rsid w:val="00EB313E"/>
    <w:rsid w:val="00EB4FC4"/>
    <w:rsid w:val="00EB6367"/>
    <w:rsid w:val="00EB63BF"/>
    <w:rsid w:val="00EB66FF"/>
    <w:rsid w:val="00EB69D3"/>
    <w:rsid w:val="00EB719B"/>
    <w:rsid w:val="00EC0062"/>
    <w:rsid w:val="00EC039B"/>
    <w:rsid w:val="00EC0443"/>
    <w:rsid w:val="00EC1D7E"/>
    <w:rsid w:val="00EC2A72"/>
    <w:rsid w:val="00EC2CDF"/>
    <w:rsid w:val="00EC4C5F"/>
    <w:rsid w:val="00EC5214"/>
    <w:rsid w:val="00EC5250"/>
    <w:rsid w:val="00EC6E46"/>
    <w:rsid w:val="00EC7088"/>
    <w:rsid w:val="00EC7214"/>
    <w:rsid w:val="00ED1CB7"/>
    <w:rsid w:val="00ED1F67"/>
    <w:rsid w:val="00ED2273"/>
    <w:rsid w:val="00ED31AD"/>
    <w:rsid w:val="00ED34DD"/>
    <w:rsid w:val="00ED39EA"/>
    <w:rsid w:val="00ED6E21"/>
    <w:rsid w:val="00ED7126"/>
    <w:rsid w:val="00ED72FB"/>
    <w:rsid w:val="00ED73CD"/>
    <w:rsid w:val="00ED796A"/>
    <w:rsid w:val="00ED7E8D"/>
    <w:rsid w:val="00EE052E"/>
    <w:rsid w:val="00EE1846"/>
    <w:rsid w:val="00EE2FD4"/>
    <w:rsid w:val="00EE30E4"/>
    <w:rsid w:val="00EE3230"/>
    <w:rsid w:val="00EE3292"/>
    <w:rsid w:val="00EE34F2"/>
    <w:rsid w:val="00EE364E"/>
    <w:rsid w:val="00EE3952"/>
    <w:rsid w:val="00EE4045"/>
    <w:rsid w:val="00EE426E"/>
    <w:rsid w:val="00EE4815"/>
    <w:rsid w:val="00EE4C24"/>
    <w:rsid w:val="00EE526E"/>
    <w:rsid w:val="00EE540F"/>
    <w:rsid w:val="00EE70C3"/>
    <w:rsid w:val="00EE749F"/>
    <w:rsid w:val="00EF0F57"/>
    <w:rsid w:val="00EF113D"/>
    <w:rsid w:val="00EF11AF"/>
    <w:rsid w:val="00EF1498"/>
    <w:rsid w:val="00EF1535"/>
    <w:rsid w:val="00EF1CB5"/>
    <w:rsid w:val="00EF25C7"/>
    <w:rsid w:val="00EF2C29"/>
    <w:rsid w:val="00EF4476"/>
    <w:rsid w:val="00EF712D"/>
    <w:rsid w:val="00EF76EB"/>
    <w:rsid w:val="00F00235"/>
    <w:rsid w:val="00F010E8"/>
    <w:rsid w:val="00F011B6"/>
    <w:rsid w:val="00F01A2E"/>
    <w:rsid w:val="00F01BAB"/>
    <w:rsid w:val="00F01CAD"/>
    <w:rsid w:val="00F03B93"/>
    <w:rsid w:val="00F041F9"/>
    <w:rsid w:val="00F0481C"/>
    <w:rsid w:val="00F059F3"/>
    <w:rsid w:val="00F05D5A"/>
    <w:rsid w:val="00F062DB"/>
    <w:rsid w:val="00F06366"/>
    <w:rsid w:val="00F063C7"/>
    <w:rsid w:val="00F067CC"/>
    <w:rsid w:val="00F0689D"/>
    <w:rsid w:val="00F06924"/>
    <w:rsid w:val="00F06AF8"/>
    <w:rsid w:val="00F0702E"/>
    <w:rsid w:val="00F07139"/>
    <w:rsid w:val="00F07AC3"/>
    <w:rsid w:val="00F10D1D"/>
    <w:rsid w:val="00F118F3"/>
    <w:rsid w:val="00F12728"/>
    <w:rsid w:val="00F12A85"/>
    <w:rsid w:val="00F13BDE"/>
    <w:rsid w:val="00F14128"/>
    <w:rsid w:val="00F14A04"/>
    <w:rsid w:val="00F15568"/>
    <w:rsid w:val="00F15931"/>
    <w:rsid w:val="00F15B9C"/>
    <w:rsid w:val="00F15E64"/>
    <w:rsid w:val="00F171CA"/>
    <w:rsid w:val="00F17A96"/>
    <w:rsid w:val="00F2076C"/>
    <w:rsid w:val="00F208E3"/>
    <w:rsid w:val="00F20AB7"/>
    <w:rsid w:val="00F217C5"/>
    <w:rsid w:val="00F21F5C"/>
    <w:rsid w:val="00F22453"/>
    <w:rsid w:val="00F22729"/>
    <w:rsid w:val="00F22CC9"/>
    <w:rsid w:val="00F2332E"/>
    <w:rsid w:val="00F23E70"/>
    <w:rsid w:val="00F24D0E"/>
    <w:rsid w:val="00F24E9B"/>
    <w:rsid w:val="00F24F99"/>
    <w:rsid w:val="00F25AFF"/>
    <w:rsid w:val="00F25D51"/>
    <w:rsid w:val="00F269C7"/>
    <w:rsid w:val="00F27EBF"/>
    <w:rsid w:val="00F30423"/>
    <w:rsid w:val="00F309F2"/>
    <w:rsid w:val="00F30B05"/>
    <w:rsid w:val="00F31A3B"/>
    <w:rsid w:val="00F325A4"/>
    <w:rsid w:val="00F32C4A"/>
    <w:rsid w:val="00F33051"/>
    <w:rsid w:val="00F355EC"/>
    <w:rsid w:val="00F363B6"/>
    <w:rsid w:val="00F37A47"/>
    <w:rsid w:val="00F37BFE"/>
    <w:rsid w:val="00F40245"/>
    <w:rsid w:val="00F40D33"/>
    <w:rsid w:val="00F41616"/>
    <w:rsid w:val="00F41C26"/>
    <w:rsid w:val="00F41FAB"/>
    <w:rsid w:val="00F42258"/>
    <w:rsid w:val="00F43388"/>
    <w:rsid w:val="00F4343C"/>
    <w:rsid w:val="00F43CB4"/>
    <w:rsid w:val="00F4404C"/>
    <w:rsid w:val="00F4457A"/>
    <w:rsid w:val="00F465DB"/>
    <w:rsid w:val="00F47F48"/>
    <w:rsid w:val="00F515F2"/>
    <w:rsid w:val="00F51EBA"/>
    <w:rsid w:val="00F52BBC"/>
    <w:rsid w:val="00F53DCB"/>
    <w:rsid w:val="00F54051"/>
    <w:rsid w:val="00F551BA"/>
    <w:rsid w:val="00F555B8"/>
    <w:rsid w:val="00F5658D"/>
    <w:rsid w:val="00F566EC"/>
    <w:rsid w:val="00F56843"/>
    <w:rsid w:val="00F56BF7"/>
    <w:rsid w:val="00F6017E"/>
    <w:rsid w:val="00F606B8"/>
    <w:rsid w:val="00F60AD9"/>
    <w:rsid w:val="00F60D65"/>
    <w:rsid w:val="00F614B4"/>
    <w:rsid w:val="00F61B5E"/>
    <w:rsid w:val="00F6266E"/>
    <w:rsid w:val="00F626F3"/>
    <w:rsid w:val="00F62FB3"/>
    <w:rsid w:val="00F63025"/>
    <w:rsid w:val="00F63079"/>
    <w:rsid w:val="00F6345B"/>
    <w:rsid w:val="00F634A9"/>
    <w:rsid w:val="00F63506"/>
    <w:rsid w:val="00F635BC"/>
    <w:rsid w:val="00F636C4"/>
    <w:rsid w:val="00F6483D"/>
    <w:rsid w:val="00F65721"/>
    <w:rsid w:val="00F665AB"/>
    <w:rsid w:val="00F67284"/>
    <w:rsid w:val="00F6741A"/>
    <w:rsid w:val="00F67C9C"/>
    <w:rsid w:val="00F7013E"/>
    <w:rsid w:val="00F7016C"/>
    <w:rsid w:val="00F707AE"/>
    <w:rsid w:val="00F719C3"/>
    <w:rsid w:val="00F7265F"/>
    <w:rsid w:val="00F731C9"/>
    <w:rsid w:val="00F7358B"/>
    <w:rsid w:val="00F73BFC"/>
    <w:rsid w:val="00F73F1B"/>
    <w:rsid w:val="00F740CA"/>
    <w:rsid w:val="00F744EC"/>
    <w:rsid w:val="00F74DED"/>
    <w:rsid w:val="00F74EAD"/>
    <w:rsid w:val="00F75054"/>
    <w:rsid w:val="00F76629"/>
    <w:rsid w:val="00F76DDB"/>
    <w:rsid w:val="00F76E15"/>
    <w:rsid w:val="00F77009"/>
    <w:rsid w:val="00F7701A"/>
    <w:rsid w:val="00F77279"/>
    <w:rsid w:val="00F77319"/>
    <w:rsid w:val="00F77582"/>
    <w:rsid w:val="00F808CB"/>
    <w:rsid w:val="00F80CFB"/>
    <w:rsid w:val="00F82A78"/>
    <w:rsid w:val="00F82BCF"/>
    <w:rsid w:val="00F83238"/>
    <w:rsid w:val="00F835AD"/>
    <w:rsid w:val="00F835DE"/>
    <w:rsid w:val="00F83B65"/>
    <w:rsid w:val="00F845B8"/>
    <w:rsid w:val="00F8461C"/>
    <w:rsid w:val="00F8464F"/>
    <w:rsid w:val="00F84748"/>
    <w:rsid w:val="00F85498"/>
    <w:rsid w:val="00F85CF7"/>
    <w:rsid w:val="00F87463"/>
    <w:rsid w:val="00F87FAC"/>
    <w:rsid w:val="00F90075"/>
    <w:rsid w:val="00F91D56"/>
    <w:rsid w:val="00F91FEF"/>
    <w:rsid w:val="00F93410"/>
    <w:rsid w:val="00F93C56"/>
    <w:rsid w:val="00F93FD8"/>
    <w:rsid w:val="00F9403E"/>
    <w:rsid w:val="00F95856"/>
    <w:rsid w:val="00F95E96"/>
    <w:rsid w:val="00F96697"/>
    <w:rsid w:val="00F97A33"/>
    <w:rsid w:val="00F97C09"/>
    <w:rsid w:val="00F97CDA"/>
    <w:rsid w:val="00FA0B82"/>
    <w:rsid w:val="00FA0CF9"/>
    <w:rsid w:val="00FA1020"/>
    <w:rsid w:val="00FA1B90"/>
    <w:rsid w:val="00FA1DBC"/>
    <w:rsid w:val="00FA2066"/>
    <w:rsid w:val="00FA2950"/>
    <w:rsid w:val="00FA3C71"/>
    <w:rsid w:val="00FA4279"/>
    <w:rsid w:val="00FA6633"/>
    <w:rsid w:val="00FA6991"/>
    <w:rsid w:val="00FA6D79"/>
    <w:rsid w:val="00FA70C8"/>
    <w:rsid w:val="00FA71F1"/>
    <w:rsid w:val="00FB0075"/>
    <w:rsid w:val="00FB01A9"/>
    <w:rsid w:val="00FB06D3"/>
    <w:rsid w:val="00FB1244"/>
    <w:rsid w:val="00FB1A4F"/>
    <w:rsid w:val="00FB1FFE"/>
    <w:rsid w:val="00FB23F9"/>
    <w:rsid w:val="00FB3A09"/>
    <w:rsid w:val="00FB3FAC"/>
    <w:rsid w:val="00FB3FAD"/>
    <w:rsid w:val="00FB4C3E"/>
    <w:rsid w:val="00FB655B"/>
    <w:rsid w:val="00FB6B65"/>
    <w:rsid w:val="00FB6F1E"/>
    <w:rsid w:val="00FB711C"/>
    <w:rsid w:val="00FB7A2F"/>
    <w:rsid w:val="00FC0D10"/>
    <w:rsid w:val="00FC0DB9"/>
    <w:rsid w:val="00FC1036"/>
    <w:rsid w:val="00FC15B7"/>
    <w:rsid w:val="00FC1FFE"/>
    <w:rsid w:val="00FC374E"/>
    <w:rsid w:val="00FC3CAD"/>
    <w:rsid w:val="00FC3D5B"/>
    <w:rsid w:val="00FC3E88"/>
    <w:rsid w:val="00FC3F34"/>
    <w:rsid w:val="00FC6652"/>
    <w:rsid w:val="00FC6F2B"/>
    <w:rsid w:val="00FC710E"/>
    <w:rsid w:val="00FC749D"/>
    <w:rsid w:val="00FD0A88"/>
    <w:rsid w:val="00FD0F35"/>
    <w:rsid w:val="00FD1B85"/>
    <w:rsid w:val="00FD1D2E"/>
    <w:rsid w:val="00FD1F8E"/>
    <w:rsid w:val="00FD21BC"/>
    <w:rsid w:val="00FD277A"/>
    <w:rsid w:val="00FD2B88"/>
    <w:rsid w:val="00FD3894"/>
    <w:rsid w:val="00FD48F4"/>
    <w:rsid w:val="00FD5133"/>
    <w:rsid w:val="00FD549B"/>
    <w:rsid w:val="00FD5CBA"/>
    <w:rsid w:val="00FD6F19"/>
    <w:rsid w:val="00FD7934"/>
    <w:rsid w:val="00FD7A7A"/>
    <w:rsid w:val="00FD7A89"/>
    <w:rsid w:val="00FE0569"/>
    <w:rsid w:val="00FE0E55"/>
    <w:rsid w:val="00FE12B9"/>
    <w:rsid w:val="00FE21CF"/>
    <w:rsid w:val="00FE2E69"/>
    <w:rsid w:val="00FE380C"/>
    <w:rsid w:val="00FE3C0C"/>
    <w:rsid w:val="00FE3E59"/>
    <w:rsid w:val="00FE3F3D"/>
    <w:rsid w:val="00FE472A"/>
    <w:rsid w:val="00FE5CC4"/>
    <w:rsid w:val="00FE75A1"/>
    <w:rsid w:val="00FE7CD4"/>
    <w:rsid w:val="00FF05B2"/>
    <w:rsid w:val="00FF072C"/>
    <w:rsid w:val="00FF09BA"/>
    <w:rsid w:val="00FF0F70"/>
    <w:rsid w:val="00FF17F8"/>
    <w:rsid w:val="00FF26B0"/>
    <w:rsid w:val="00FF3F96"/>
    <w:rsid w:val="00FF45C3"/>
    <w:rsid w:val="00FF4871"/>
    <w:rsid w:val="00FF4963"/>
    <w:rsid w:val="00FF6A3C"/>
    <w:rsid w:val="00FF6C66"/>
    <w:rsid w:val="00FF6C78"/>
    <w:rsid w:val="00FF7799"/>
    <w:rsid w:val="00FF7B65"/>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806A2B"/>
  <w15:docId w15:val="{0797400D-A978-4F16-A35B-6893A5807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GB" w:eastAsia="en-GB"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738F"/>
    <w:pPr>
      <w:spacing w:after="240" w:line="300" w:lineRule="auto"/>
    </w:pPr>
    <w:rPr>
      <w:rFonts w:asciiTheme="minorHAnsi" w:eastAsiaTheme="minorEastAsia" w:hAnsiTheme="minorHAnsi" w:cstheme="minorBidi"/>
      <w:color w:val="000000" w:themeColor="text1"/>
      <w:sz w:val="24"/>
    </w:rPr>
  </w:style>
  <w:style w:type="paragraph" w:styleId="Heading1">
    <w:name w:val="heading 1"/>
    <w:basedOn w:val="Normal"/>
    <w:next w:val="Normal"/>
    <w:link w:val="Heading1Char"/>
    <w:uiPriority w:val="9"/>
    <w:qFormat/>
    <w:rsid w:val="00A3738F"/>
    <w:pPr>
      <w:keepNext/>
      <w:keepLines/>
      <w:spacing w:before="320" w:after="0" w:line="360" w:lineRule="auto"/>
      <w:outlineLvl w:val="0"/>
    </w:pPr>
    <w:rPr>
      <w:rFonts w:asciiTheme="majorHAnsi" w:eastAsiaTheme="majorEastAsia" w:hAnsiTheme="majorHAnsi" w:cstheme="majorBidi"/>
      <w:color w:val="31378B" w:themeColor="text2"/>
      <w:sz w:val="36"/>
      <w:szCs w:val="30"/>
    </w:rPr>
  </w:style>
  <w:style w:type="paragraph" w:styleId="Heading2">
    <w:name w:val="heading 2"/>
    <w:basedOn w:val="Normal"/>
    <w:next w:val="Normal"/>
    <w:link w:val="Heading2Char"/>
    <w:uiPriority w:val="9"/>
    <w:unhideWhenUsed/>
    <w:qFormat/>
    <w:rsid w:val="00A3738F"/>
    <w:pPr>
      <w:keepNext/>
      <w:keepLines/>
      <w:spacing w:before="40" w:after="0" w:line="360" w:lineRule="auto"/>
      <w:outlineLvl w:val="1"/>
    </w:pPr>
    <w:rPr>
      <w:rFonts w:asciiTheme="majorHAnsi" w:eastAsiaTheme="majorEastAsia" w:hAnsiTheme="majorHAnsi" w:cstheme="majorBidi"/>
      <w:color w:val="31378B" w:themeColor="text2"/>
      <w:sz w:val="32"/>
      <w:szCs w:val="28"/>
    </w:rPr>
  </w:style>
  <w:style w:type="paragraph" w:styleId="Heading3">
    <w:name w:val="heading 3"/>
    <w:basedOn w:val="Normal"/>
    <w:next w:val="Normal"/>
    <w:link w:val="Heading3Char"/>
    <w:uiPriority w:val="9"/>
    <w:unhideWhenUsed/>
    <w:rsid w:val="00A3738F"/>
    <w:pPr>
      <w:keepNext/>
      <w:keepLines/>
      <w:spacing w:before="40" w:after="0" w:line="360" w:lineRule="auto"/>
      <w:outlineLvl w:val="2"/>
    </w:pPr>
    <w:rPr>
      <w:rFonts w:asciiTheme="majorHAnsi" w:eastAsiaTheme="majorEastAsia" w:hAnsiTheme="majorHAnsi" w:cstheme="majorBidi"/>
      <w:color w:val="31378B" w:themeColor="text2"/>
      <w:sz w:val="28"/>
      <w:szCs w:val="26"/>
    </w:rPr>
  </w:style>
  <w:style w:type="paragraph" w:styleId="Heading4">
    <w:name w:val="heading 4"/>
    <w:basedOn w:val="Normal"/>
    <w:next w:val="Normal"/>
    <w:link w:val="Heading4Char"/>
    <w:uiPriority w:val="9"/>
    <w:unhideWhenUsed/>
    <w:locked/>
    <w:rsid w:val="00A3738F"/>
    <w:pPr>
      <w:keepNext/>
      <w:keepLines/>
      <w:spacing w:before="40" w:after="0" w:line="360" w:lineRule="auto"/>
      <w:outlineLvl w:val="3"/>
    </w:pPr>
    <w:rPr>
      <w:rFonts w:asciiTheme="majorHAnsi" w:eastAsiaTheme="majorEastAsia" w:hAnsiTheme="majorHAnsi" w:cstheme="majorBidi"/>
      <w:b/>
      <w:iCs/>
      <w:smallCaps/>
      <w:color w:val="31378B" w:themeColor="text2"/>
      <w:szCs w:val="25"/>
    </w:rPr>
  </w:style>
  <w:style w:type="paragraph" w:styleId="Heading5">
    <w:name w:val="heading 5"/>
    <w:basedOn w:val="Normal"/>
    <w:next w:val="Normal"/>
    <w:link w:val="Heading5Char"/>
    <w:uiPriority w:val="9"/>
    <w:unhideWhenUsed/>
    <w:locked/>
    <w:rsid w:val="00A3738F"/>
    <w:pPr>
      <w:keepNext/>
      <w:keepLines/>
      <w:spacing w:before="40" w:after="40" w:line="360" w:lineRule="auto"/>
      <w:outlineLvl w:val="4"/>
    </w:pPr>
    <w:rPr>
      <w:rFonts w:asciiTheme="majorHAnsi" w:eastAsiaTheme="majorEastAsia" w:hAnsiTheme="majorHAnsi" w:cstheme="majorBidi"/>
      <w:b/>
      <w:iCs/>
      <w:color w:val="7076CC" w:themeColor="text2" w:themeTint="99"/>
      <w:sz w:val="20"/>
      <w:szCs w:val="24"/>
    </w:rPr>
  </w:style>
  <w:style w:type="paragraph" w:styleId="Heading6">
    <w:name w:val="heading 6"/>
    <w:basedOn w:val="Normal"/>
    <w:next w:val="Normal"/>
    <w:link w:val="Heading6Char"/>
    <w:uiPriority w:val="9"/>
    <w:semiHidden/>
    <w:unhideWhenUsed/>
    <w:qFormat/>
    <w:locked/>
    <w:rsid w:val="00A3738F"/>
    <w:pPr>
      <w:keepNext/>
      <w:keepLines/>
      <w:spacing w:before="40" w:after="0"/>
      <w:outlineLvl w:val="5"/>
    </w:pPr>
    <w:rPr>
      <w:rFonts w:asciiTheme="majorHAnsi" w:eastAsiaTheme="majorEastAsia" w:hAnsiTheme="majorHAnsi" w:cstheme="majorBidi"/>
      <w:i/>
      <w:iCs/>
      <w:color w:val="005878" w:themeColor="accent6" w:themeShade="80"/>
      <w:sz w:val="23"/>
      <w:szCs w:val="23"/>
    </w:rPr>
  </w:style>
  <w:style w:type="paragraph" w:styleId="Heading7">
    <w:name w:val="heading 7"/>
    <w:basedOn w:val="Normal"/>
    <w:next w:val="Normal"/>
    <w:link w:val="Heading7Char"/>
    <w:uiPriority w:val="9"/>
    <w:semiHidden/>
    <w:unhideWhenUsed/>
    <w:qFormat/>
    <w:locked/>
    <w:rsid w:val="00A3738F"/>
    <w:pPr>
      <w:keepNext/>
      <w:keepLines/>
      <w:spacing w:before="40" w:after="0"/>
      <w:outlineLvl w:val="6"/>
    </w:pPr>
    <w:rPr>
      <w:rFonts w:asciiTheme="majorHAnsi" w:eastAsiaTheme="majorEastAsia" w:hAnsiTheme="majorHAnsi" w:cstheme="majorBidi"/>
      <w:color w:val="005878" w:themeColor="accent1" w:themeShade="80"/>
    </w:rPr>
  </w:style>
  <w:style w:type="paragraph" w:styleId="Heading8">
    <w:name w:val="heading 8"/>
    <w:basedOn w:val="Normal"/>
    <w:next w:val="Normal"/>
    <w:link w:val="Heading8Char"/>
    <w:uiPriority w:val="9"/>
    <w:semiHidden/>
    <w:unhideWhenUsed/>
    <w:qFormat/>
    <w:locked/>
    <w:rsid w:val="00A3738F"/>
    <w:pPr>
      <w:keepNext/>
      <w:keepLines/>
      <w:spacing w:before="40" w:after="0"/>
      <w:outlineLvl w:val="7"/>
    </w:pPr>
    <w:rPr>
      <w:rFonts w:asciiTheme="majorHAnsi" w:eastAsiaTheme="majorEastAsia" w:hAnsiTheme="majorHAnsi" w:cstheme="majorBidi"/>
      <w:color w:val="244061" w:themeColor="accent2" w:themeShade="80"/>
      <w:sz w:val="21"/>
      <w:szCs w:val="21"/>
    </w:rPr>
  </w:style>
  <w:style w:type="paragraph" w:styleId="Heading9">
    <w:name w:val="heading 9"/>
    <w:basedOn w:val="Normal"/>
    <w:next w:val="Normal"/>
    <w:link w:val="Heading9Char"/>
    <w:uiPriority w:val="9"/>
    <w:semiHidden/>
    <w:unhideWhenUsed/>
    <w:qFormat/>
    <w:locked/>
    <w:rsid w:val="00A3738F"/>
    <w:pPr>
      <w:keepNext/>
      <w:keepLines/>
      <w:spacing w:before="40" w:after="0"/>
      <w:outlineLvl w:val="8"/>
    </w:pPr>
    <w:rPr>
      <w:rFonts w:asciiTheme="majorHAnsi" w:eastAsiaTheme="majorEastAsia" w:hAnsiTheme="majorHAnsi" w:cstheme="majorBidi"/>
      <w:color w:val="005878" w:themeColor="accent6" w:themeShade="80"/>
    </w:rPr>
  </w:style>
  <w:style w:type="character" w:default="1" w:styleId="DefaultParagraphFont">
    <w:name w:val="Default Paragraph Font"/>
    <w:uiPriority w:val="1"/>
    <w:semiHidden/>
    <w:unhideWhenUsed/>
    <w:rsid w:val="00A3738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3738F"/>
  </w:style>
  <w:style w:type="character" w:customStyle="1" w:styleId="Heading1Char">
    <w:name w:val="Heading 1 Char"/>
    <w:basedOn w:val="DefaultParagraphFont"/>
    <w:link w:val="Heading1"/>
    <w:uiPriority w:val="9"/>
    <w:locked/>
    <w:rsid w:val="00A3738F"/>
    <w:rPr>
      <w:rFonts w:asciiTheme="majorHAnsi" w:eastAsiaTheme="majorEastAsia" w:hAnsiTheme="majorHAnsi" w:cstheme="majorBidi"/>
      <w:color w:val="31378B" w:themeColor="text2"/>
      <w:sz w:val="36"/>
      <w:szCs w:val="30"/>
    </w:rPr>
  </w:style>
  <w:style w:type="character" w:customStyle="1" w:styleId="Heading2Char">
    <w:name w:val="Heading 2 Char"/>
    <w:basedOn w:val="DefaultParagraphFont"/>
    <w:link w:val="Heading2"/>
    <w:uiPriority w:val="9"/>
    <w:locked/>
    <w:rsid w:val="00A3738F"/>
    <w:rPr>
      <w:rFonts w:asciiTheme="majorHAnsi" w:eastAsiaTheme="majorEastAsia" w:hAnsiTheme="majorHAnsi" w:cstheme="majorBidi"/>
      <w:color w:val="31378B" w:themeColor="text2"/>
      <w:sz w:val="32"/>
      <w:szCs w:val="28"/>
    </w:rPr>
  </w:style>
  <w:style w:type="character" w:customStyle="1" w:styleId="Heading3Char">
    <w:name w:val="Heading 3 Char"/>
    <w:basedOn w:val="DefaultParagraphFont"/>
    <w:link w:val="Heading3"/>
    <w:uiPriority w:val="9"/>
    <w:locked/>
    <w:rsid w:val="00A3738F"/>
    <w:rPr>
      <w:rFonts w:asciiTheme="majorHAnsi" w:eastAsiaTheme="majorEastAsia" w:hAnsiTheme="majorHAnsi" w:cstheme="majorBidi"/>
      <w:color w:val="31378B" w:themeColor="text2"/>
      <w:sz w:val="28"/>
      <w:szCs w:val="26"/>
    </w:rPr>
  </w:style>
  <w:style w:type="character" w:customStyle="1" w:styleId="Heading1Char1">
    <w:name w:val="Heading 1 Char1"/>
    <w:basedOn w:val="DefaultParagraphFont"/>
    <w:uiPriority w:val="99"/>
    <w:locked/>
    <w:rsid w:val="00E57CED"/>
    <w:rPr>
      <w:rFonts w:ascii="Century Gothic" w:hAnsi="Century Gothic" w:cs="Arial"/>
      <w:b/>
      <w:bCs/>
      <w:color w:val="003366"/>
      <w:kern w:val="32"/>
      <w:sz w:val="96"/>
      <w:szCs w:val="32"/>
      <w:lang w:val="en-US" w:eastAsia="en-US"/>
    </w:rPr>
  </w:style>
  <w:style w:type="character" w:styleId="Hyperlink">
    <w:name w:val="Hyperlink"/>
    <w:basedOn w:val="DefaultParagraphFont"/>
    <w:uiPriority w:val="99"/>
    <w:rsid w:val="00A3738F"/>
    <w:rPr>
      <w:rFonts w:cs="Times New Roman"/>
      <w:color w:val="0000FF"/>
      <w:u w:val="single"/>
    </w:rPr>
  </w:style>
  <w:style w:type="character" w:styleId="FollowedHyperlink">
    <w:name w:val="FollowedHyperlink"/>
    <w:basedOn w:val="DefaultParagraphFont"/>
    <w:uiPriority w:val="99"/>
    <w:rsid w:val="00A3738F"/>
    <w:rPr>
      <w:rFonts w:cs="Times New Roman"/>
      <w:color w:val="606420"/>
      <w:u w:val="single"/>
    </w:rPr>
  </w:style>
  <w:style w:type="paragraph" w:styleId="Footer">
    <w:name w:val="footer"/>
    <w:basedOn w:val="Normal"/>
    <w:link w:val="FooterChar"/>
    <w:uiPriority w:val="99"/>
    <w:unhideWhenUsed/>
    <w:rsid w:val="00A3738F"/>
    <w:pPr>
      <w:tabs>
        <w:tab w:val="center" w:pos="4513"/>
        <w:tab w:val="right" w:pos="9026"/>
      </w:tabs>
      <w:spacing w:after="0" w:line="240" w:lineRule="auto"/>
    </w:pPr>
  </w:style>
  <w:style w:type="character" w:customStyle="1" w:styleId="FooterChar">
    <w:name w:val="Footer Char"/>
    <w:basedOn w:val="DefaultParagraphFont"/>
    <w:link w:val="Footer"/>
    <w:uiPriority w:val="99"/>
    <w:locked/>
    <w:rsid w:val="00A3738F"/>
    <w:rPr>
      <w:rFonts w:asciiTheme="minorHAnsi" w:eastAsiaTheme="minorEastAsia" w:hAnsiTheme="minorHAnsi" w:cstheme="minorBidi"/>
      <w:color w:val="000000" w:themeColor="text1"/>
      <w:sz w:val="24"/>
    </w:rPr>
  </w:style>
  <w:style w:type="character" w:styleId="PageNumber">
    <w:name w:val="page number"/>
    <w:basedOn w:val="DefaultParagraphFont"/>
    <w:uiPriority w:val="99"/>
    <w:rsid w:val="00A3738F"/>
    <w:rPr>
      <w:rFonts w:cs="Times New Roman"/>
    </w:rPr>
  </w:style>
  <w:style w:type="paragraph" w:customStyle="1" w:styleId="StyleHeading3Bold">
    <w:name w:val="Style Heading 3 + Bold"/>
    <w:basedOn w:val="Heading3"/>
    <w:uiPriority w:val="99"/>
    <w:rsid w:val="0037540F"/>
  </w:style>
  <w:style w:type="paragraph" w:styleId="NormalWeb">
    <w:name w:val="Normal (Web)"/>
    <w:basedOn w:val="Normal"/>
    <w:uiPriority w:val="99"/>
    <w:unhideWhenUsed/>
    <w:rsid w:val="0037540F"/>
    <w:pPr>
      <w:spacing w:before="100" w:beforeAutospacing="1" w:after="100" w:afterAutospacing="1"/>
    </w:pPr>
    <w:rPr>
      <w:rFonts w:ascii="Times New Roman" w:hAnsi="Times New Roman" w:cs="Times New Roman"/>
      <w:szCs w:val="24"/>
    </w:rPr>
  </w:style>
  <w:style w:type="paragraph" w:customStyle="1" w:styleId="ChapterHeader">
    <w:name w:val="Chapter Header"/>
    <w:basedOn w:val="Heading1"/>
    <w:uiPriority w:val="99"/>
    <w:rsid w:val="00E57CED"/>
    <w:pPr>
      <w:jc w:val="right"/>
    </w:pPr>
    <w:rPr>
      <w:outline/>
      <w:color w:val="4F81BD"/>
      <w14:textOutline w14:w="9525" w14:cap="flat" w14:cmpd="sng" w14:algn="ctr">
        <w14:solidFill>
          <w14:srgbClr w14:val="4F81BD"/>
        </w14:solidFill>
        <w14:prstDash w14:val="solid"/>
        <w14:round/>
      </w14:textOutline>
      <w14:textFill>
        <w14:noFill/>
      </w14:textFill>
    </w:rPr>
  </w:style>
  <w:style w:type="paragraph" w:customStyle="1" w:styleId="Style1">
    <w:name w:val="Style1"/>
    <w:basedOn w:val="Normal"/>
    <w:qFormat/>
    <w:rsid w:val="00B95B94"/>
    <w:rPr>
      <w:rFonts w:ascii="Arial" w:hAnsi="Arial"/>
      <w:noProof/>
    </w:rPr>
  </w:style>
  <w:style w:type="paragraph" w:customStyle="1" w:styleId="Field">
    <w:name w:val="Field"/>
    <w:next w:val="Path"/>
    <w:link w:val="FieldChar"/>
    <w:qFormat/>
    <w:rsid w:val="00FC749D"/>
    <w:rPr>
      <w:rFonts w:asciiTheme="minorHAnsi" w:eastAsiaTheme="minorHAnsi" w:hAnsiTheme="minorHAnsi" w:cstheme="minorBidi"/>
      <w:b/>
      <w:lang w:eastAsia="fi-FI"/>
    </w:rPr>
  </w:style>
  <w:style w:type="paragraph" w:customStyle="1" w:styleId="Namespace">
    <w:name w:val="Namespace"/>
    <w:next w:val="Normal"/>
    <w:link w:val="NamespaceChar"/>
    <w:qFormat/>
    <w:rsid w:val="00B009AF"/>
    <w:rPr>
      <w:rFonts w:asciiTheme="minorHAnsi" w:eastAsiaTheme="minorHAnsi" w:hAnsiTheme="minorHAnsi" w:cstheme="minorBidi"/>
      <w:i/>
      <w:lang w:eastAsia="en-US"/>
    </w:rPr>
  </w:style>
  <w:style w:type="paragraph" w:styleId="ListParagraph">
    <w:name w:val="List Paragraph"/>
    <w:basedOn w:val="Normal"/>
    <w:uiPriority w:val="34"/>
    <w:qFormat/>
    <w:rsid w:val="00E57CED"/>
    <w:pPr>
      <w:ind w:left="720"/>
      <w:contextualSpacing/>
    </w:pPr>
  </w:style>
  <w:style w:type="paragraph" w:styleId="BalloonText">
    <w:name w:val="Balloon Text"/>
    <w:basedOn w:val="Normal"/>
    <w:link w:val="BalloonTextChar"/>
    <w:uiPriority w:val="99"/>
    <w:unhideWhenUsed/>
    <w:rsid w:val="0037540F"/>
    <w:rPr>
      <w:rFonts w:ascii="Tahoma" w:hAnsi="Tahoma" w:cs="Tahoma"/>
      <w:sz w:val="16"/>
      <w:szCs w:val="16"/>
    </w:rPr>
  </w:style>
  <w:style w:type="character" w:customStyle="1" w:styleId="BalloonTextChar">
    <w:name w:val="Balloon Text Char"/>
    <w:basedOn w:val="DefaultParagraphFont"/>
    <w:link w:val="BalloonText"/>
    <w:uiPriority w:val="99"/>
    <w:locked/>
    <w:rsid w:val="0037540F"/>
    <w:rPr>
      <w:rFonts w:ascii="Tahoma" w:eastAsiaTheme="minorEastAsia" w:hAnsi="Tahoma" w:cs="Tahoma"/>
      <w:color w:val="000000" w:themeColor="text1"/>
      <w:sz w:val="16"/>
      <w:szCs w:val="16"/>
    </w:rPr>
  </w:style>
  <w:style w:type="paragraph" w:customStyle="1" w:styleId="KeyTerm">
    <w:name w:val="Key Term"/>
    <w:basedOn w:val="Normal"/>
    <w:link w:val="KeyTermChar"/>
    <w:uiPriority w:val="99"/>
    <w:rsid w:val="00E57CED"/>
    <w:rPr>
      <w:b/>
      <w:color w:val="00B050"/>
    </w:rPr>
  </w:style>
  <w:style w:type="character" w:customStyle="1" w:styleId="KeyTermChar">
    <w:name w:val="Key Term Char"/>
    <w:basedOn w:val="DefaultParagraphFont"/>
    <w:link w:val="KeyTerm"/>
    <w:uiPriority w:val="99"/>
    <w:locked/>
    <w:rsid w:val="00E57CED"/>
    <w:rPr>
      <w:rFonts w:asciiTheme="minorHAnsi" w:eastAsiaTheme="minorHAnsi" w:hAnsiTheme="minorHAnsi" w:cstheme="minorBidi"/>
      <w:b/>
      <w:color w:val="00B050"/>
      <w:lang w:eastAsia="en-US"/>
    </w:rPr>
  </w:style>
  <w:style w:type="paragraph" w:customStyle="1" w:styleId="Command">
    <w:name w:val="Command"/>
    <w:basedOn w:val="Normal"/>
    <w:link w:val="CommandChar"/>
    <w:qFormat/>
    <w:rsid w:val="00A3738F"/>
    <w:pPr>
      <w:spacing w:line="240" w:lineRule="auto"/>
      <w:ind w:left="284"/>
    </w:pPr>
    <w:rPr>
      <w:rFonts w:ascii="Courier New" w:hAnsi="Courier New"/>
      <w:sz w:val="20"/>
    </w:rPr>
  </w:style>
  <w:style w:type="paragraph" w:customStyle="1" w:styleId="CodeHeading">
    <w:name w:val="Code Heading"/>
    <w:basedOn w:val="Normal"/>
    <w:uiPriority w:val="99"/>
    <w:rsid w:val="00A3738F"/>
    <w:pPr>
      <w:autoSpaceDE w:val="0"/>
      <w:autoSpaceDN w:val="0"/>
      <w:adjustRightInd w:val="0"/>
    </w:pPr>
    <w:rPr>
      <w:rFonts w:ascii="Consolas" w:hAnsi="Consolas" w:cs="Consolas"/>
      <w:b/>
      <w:sz w:val="19"/>
      <w:szCs w:val="19"/>
      <w:u w:val="single"/>
    </w:rPr>
  </w:style>
  <w:style w:type="paragraph" w:customStyle="1" w:styleId="Keyword">
    <w:name w:val="Keyword"/>
    <w:basedOn w:val="Normal"/>
    <w:link w:val="KeywordChar"/>
    <w:uiPriority w:val="99"/>
    <w:rsid w:val="00E57CED"/>
    <w:rPr>
      <w:b/>
      <w:color w:val="FF0000"/>
    </w:rPr>
  </w:style>
  <w:style w:type="character" w:customStyle="1" w:styleId="KeywordChar">
    <w:name w:val="Keyword Char"/>
    <w:basedOn w:val="DefaultParagraphFont"/>
    <w:link w:val="Keyword"/>
    <w:uiPriority w:val="99"/>
    <w:locked/>
    <w:rsid w:val="00E57CED"/>
    <w:rPr>
      <w:rFonts w:asciiTheme="minorHAnsi" w:eastAsiaTheme="minorHAnsi" w:hAnsiTheme="minorHAnsi" w:cstheme="minorBidi"/>
      <w:b/>
      <w:color w:val="FF0000"/>
      <w:lang w:eastAsia="en-US"/>
    </w:rPr>
  </w:style>
  <w:style w:type="paragraph" w:styleId="Caption">
    <w:name w:val="caption"/>
    <w:basedOn w:val="Normal"/>
    <w:next w:val="Normal"/>
    <w:uiPriority w:val="35"/>
    <w:unhideWhenUsed/>
    <w:qFormat/>
    <w:locked/>
    <w:rsid w:val="00A3738F"/>
    <w:pPr>
      <w:ind w:left="240"/>
    </w:pPr>
    <w:rPr>
      <w:rFonts w:asciiTheme="majorHAnsi" w:hAnsiTheme="majorHAnsi"/>
      <w:bCs/>
      <w:i/>
      <w:spacing w:val="6"/>
      <w:sz w:val="20"/>
    </w:rPr>
  </w:style>
  <w:style w:type="paragraph" w:customStyle="1" w:styleId="Example">
    <w:name w:val="Example"/>
    <w:basedOn w:val="Normal"/>
    <w:uiPriority w:val="99"/>
    <w:rsid w:val="0037540F"/>
    <w:rPr>
      <w:b/>
    </w:rPr>
  </w:style>
  <w:style w:type="paragraph" w:customStyle="1" w:styleId="SourceFileName">
    <w:name w:val="Source File Name"/>
    <w:basedOn w:val="Normal"/>
    <w:qFormat/>
    <w:rsid w:val="00E57CED"/>
    <w:rPr>
      <w:b/>
      <w:noProof/>
    </w:rPr>
  </w:style>
  <w:style w:type="paragraph" w:customStyle="1" w:styleId="AssemblyCode">
    <w:name w:val="Assembly Code"/>
    <w:basedOn w:val="Normal"/>
    <w:qFormat/>
    <w:rsid w:val="0037540F"/>
    <w:rPr>
      <w:rFonts w:ascii="Courier New" w:hAnsi="Courier New"/>
      <w:noProof/>
      <w:sz w:val="20"/>
      <w:szCs w:val="16"/>
    </w:rPr>
  </w:style>
  <w:style w:type="character" w:customStyle="1" w:styleId="CommandLine">
    <w:name w:val="CommandLine"/>
    <w:basedOn w:val="DefaultParagraphFont"/>
    <w:uiPriority w:val="1"/>
    <w:qFormat/>
    <w:rsid w:val="00E57CED"/>
    <w:rPr>
      <w:b/>
      <w:bCs/>
      <w:noProof/>
      <w:sz w:val="23"/>
      <w:szCs w:val="23"/>
      <w:lang w:val="en-GB"/>
    </w:rPr>
  </w:style>
  <w:style w:type="paragraph" w:customStyle="1" w:styleId="Ungrammarchecked">
    <w:name w:val="Ungrammarchecked"/>
    <w:basedOn w:val="Normal"/>
    <w:qFormat/>
    <w:rsid w:val="0037540F"/>
    <w:rPr>
      <w:noProof/>
    </w:rPr>
  </w:style>
  <w:style w:type="character" w:styleId="PlaceholderText">
    <w:name w:val="Placeholder Text"/>
    <w:basedOn w:val="DefaultParagraphFont"/>
    <w:uiPriority w:val="99"/>
    <w:semiHidden/>
    <w:rsid w:val="00A3738F"/>
    <w:rPr>
      <w:color w:val="808080"/>
    </w:rPr>
  </w:style>
  <w:style w:type="paragraph" w:styleId="HTMLPreformatted">
    <w:name w:val="HTML Preformatted"/>
    <w:basedOn w:val="Normal"/>
    <w:link w:val="HTMLPreformattedChar"/>
    <w:uiPriority w:val="99"/>
    <w:semiHidden/>
    <w:unhideWhenUsed/>
    <w:rsid w:val="00A37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i-FI" w:eastAsia="fi-FI"/>
    </w:rPr>
  </w:style>
  <w:style w:type="character" w:customStyle="1" w:styleId="HTMLPreformattedChar">
    <w:name w:val="HTML Preformatted Char"/>
    <w:basedOn w:val="DefaultParagraphFont"/>
    <w:link w:val="HTMLPreformatted"/>
    <w:uiPriority w:val="99"/>
    <w:semiHidden/>
    <w:rsid w:val="00A3738F"/>
    <w:rPr>
      <w:rFonts w:ascii="Courier New" w:eastAsiaTheme="minorEastAsia" w:hAnsi="Courier New" w:cs="Courier New"/>
      <w:color w:val="000000" w:themeColor="text1"/>
      <w:sz w:val="20"/>
      <w:szCs w:val="20"/>
      <w:lang w:val="fi-FI" w:eastAsia="fi-FI"/>
    </w:rPr>
  </w:style>
  <w:style w:type="paragraph" w:styleId="TOCHeading">
    <w:name w:val="TOC Heading"/>
    <w:basedOn w:val="Heading1"/>
    <w:next w:val="Normal"/>
    <w:uiPriority w:val="39"/>
    <w:unhideWhenUsed/>
    <w:rsid w:val="00E57CED"/>
    <w:pPr>
      <w:spacing w:before="240"/>
      <w:outlineLvl w:val="9"/>
    </w:pPr>
    <w:rPr>
      <w:b/>
      <w:bCs/>
      <w:sz w:val="32"/>
    </w:rPr>
  </w:style>
  <w:style w:type="paragraph" w:styleId="TOC1">
    <w:name w:val="toc 1"/>
    <w:basedOn w:val="Normal"/>
    <w:next w:val="Normal"/>
    <w:autoRedefine/>
    <w:uiPriority w:val="39"/>
    <w:locked/>
    <w:rsid w:val="00E57CED"/>
    <w:pPr>
      <w:spacing w:after="100"/>
    </w:pPr>
  </w:style>
  <w:style w:type="paragraph" w:styleId="TOC2">
    <w:name w:val="toc 2"/>
    <w:basedOn w:val="Normal"/>
    <w:next w:val="Normal"/>
    <w:autoRedefine/>
    <w:uiPriority w:val="39"/>
    <w:locked/>
    <w:rsid w:val="00E57CED"/>
    <w:pPr>
      <w:spacing w:after="100"/>
      <w:ind w:left="240"/>
    </w:pPr>
  </w:style>
  <w:style w:type="character" w:customStyle="1" w:styleId="Heading4Char">
    <w:name w:val="Heading 4 Char"/>
    <w:basedOn w:val="DefaultParagraphFont"/>
    <w:link w:val="Heading4"/>
    <w:uiPriority w:val="9"/>
    <w:rsid w:val="00A3738F"/>
    <w:rPr>
      <w:rFonts w:asciiTheme="majorHAnsi" w:eastAsiaTheme="majorEastAsia" w:hAnsiTheme="majorHAnsi" w:cstheme="majorBidi"/>
      <w:b/>
      <w:iCs/>
      <w:smallCaps/>
      <w:color w:val="31378B" w:themeColor="text2"/>
      <w:sz w:val="24"/>
      <w:szCs w:val="25"/>
    </w:rPr>
  </w:style>
  <w:style w:type="character" w:customStyle="1" w:styleId="Heading5Char">
    <w:name w:val="Heading 5 Char"/>
    <w:basedOn w:val="DefaultParagraphFont"/>
    <w:link w:val="Heading5"/>
    <w:uiPriority w:val="9"/>
    <w:rsid w:val="00A3738F"/>
    <w:rPr>
      <w:rFonts w:asciiTheme="majorHAnsi" w:eastAsiaTheme="majorEastAsia" w:hAnsiTheme="majorHAnsi" w:cstheme="majorBidi"/>
      <w:b/>
      <w:iCs/>
      <w:color w:val="7076CC" w:themeColor="text2" w:themeTint="99"/>
      <w:sz w:val="20"/>
      <w:szCs w:val="24"/>
    </w:rPr>
  </w:style>
  <w:style w:type="numbering" w:customStyle="1" w:styleId="KennysListStyles">
    <w:name w:val="KennysListStyles"/>
    <w:uiPriority w:val="99"/>
    <w:rsid w:val="00A3738F"/>
    <w:pPr>
      <w:numPr>
        <w:numId w:val="1"/>
      </w:numPr>
    </w:pPr>
  </w:style>
  <w:style w:type="paragraph" w:customStyle="1" w:styleId="Path">
    <w:name w:val="Path"/>
    <w:basedOn w:val="BodyText"/>
    <w:link w:val="PathChar"/>
    <w:qFormat/>
    <w:rsid w:val="00A3738F"/>
    <w:pPr>
      <w:jc w:val="both"/>
    </w:pPr>
    <w:rPr>
      <w:rFonts w:ascii="Courier New" w:hAnsi="Courier New"/>
      <w:noProof/>
      <w:sz w:val="20"/>
    </w:rPr>
  </w:style>
  <w:style w:type="paragraph" w:customStyle="1" w:styleId="Note">
    <w:name w:val="Note"/>
    <w:basedOn w:val="Normal"/>
    <w:qFormat/>
    <w:rsid w:val="0037540F"/>
    <w:pPr>
      <w:pBdr>
        <w:top w:val="single" w:sz="4" w:space="1" w:color="auto"/>
        <w:bottom w:val="single" w:sz="4" w:space="1" w:color="auto"/>
      </w:pBdr>
    </w:pPr>
  </w:style>
  <w:style w:type="paragraph" w:customStyle="1" w:styleId="Question">
    <w:name w:val="Question"/>
    <w:basedOn w:val="Normal"/>
    <w:next w:val="Answer"/>
    <w:qFormat/>
    <w:rsid w:val="00A3738F"/>
    <w:rPr>
      <w:b/>
    </w:rPr>
  </w:style>
  <w:style w:type="paragraph" w:customStyle="1" w:styleId="Answer">
    <w:name w:val="Answer"/>
    <w:basedOn w:val="Normal"/>
    <w:qFormat/>
    <w:rsid w:val="00A3738F"/>
    <w:pPr>
      <w:spacing w:line="240" w:lineRule="auto"/>
      <w:ind w:left="720"/>
    </w:pPr>
    <w:rPr>
      <w:i/>
    </w:rPr>
  </w:style>
  <w:style w:type="paragraph" w:customStyle="1" w:styleId="ChapterHeading">
    <w:name w:val="Chapter Heading"/>
    <w:basedOn w:val="Heading1"/>
    <w:qFormat/>
    <w:rsid w:val="00A3738F"/>
    <w:pPr>
      <w:numPr>
        <w:numId w:val="41"/>
      </w:numPr>
      <w:spacing w:before="200" w:after="100"/>
      <w:ind w:left="357" w:hanging="357"/>
    </w:pPr>
    <w:rPr>
      <w:sz w:val="40"/>
    </w:rPr>
  </w:style>
  <w:style w:type="table" w:styleId="TableGrid">
    <w:name w:val="Table Grid"/>
    <w:basedOn w:val="TableNormal"/>
    <w:uiPriority w:val="59"/>
    <w:locked/>
    <w:rsid w:val="00A3738F"/>
    <w:pPr>
      <w:spacing w:after="160" w:line="259" w:lineRule="auto"/>
    </w:pPr>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umberedEquation">
    <w:name w:val="Numbered Equation"/>
    <w:basedOn w:val="Normal"/>
    <w:link w:val="NumberedEquationChar"/>
    <w:rsid w:val="00E57CED"/>
    <w:pPr>
      <w:tabs>
        <w:tab w:val="center" w:pos="4655"/>
        <w:tab w:val="right" w:pos="9310"/>
      </w:tabs>
    </w:pPr>
  </w:style>
  <w:style w:type="character" w:customStyle="1" w:styleId="NumberedEquationChar">
    <w:name w:val="Numbered Equation Char"/>
    <w:basedOn w:val="DefaultParagraphFont"/>
    <w:link w:val="NumberedEquation"/>
    <w:rsid w:val="00E57CED"/>
    <w:rPr>
      <w:rFonts w:asciiTheme="minorHAnsi" w:eastAsiaTheme="minorEastAsia" w:hAnsiTheme="minorHAnsi" w:cstheme="minorBidi"/>
      <w:lang w:eastAsia="en-US"/>
    </w:rPr>
  </w:style>
  <w:style w:type="paragraph" w:customStyle="1" w:styleId="Questions">
    <w:name w:val="Questions"/>
    <w:qFormat/>
    <w:rsid w:val="00E57CED"/>
    <w:pPr>
      <w:spacing w:after="200" w:line="276" w:lineRule="auto"/>
    </w:pPr>
    <w:rPr>
      <w:rFonts w:asciiTheme="majorHAnsi" w:eastAsiaTheme="majorEastAsia" w:hAnsiTheme="majorHAnsi" w:cstheme="majorBidi"/>
      <w:b/>
      <w:bCs/>
      <w:color w:val="31378B" w:themeColor="text2"/>
      <w:sz w:val="36"/>
      <w:szCs w:val="28"/>
      <w:lang w:eastAsia="en-US"/>
    </w:rPr>
  </w:style>
  <w:style w:type="paragraph" w:customStyle="1" w:styleId="PathsCommands">
    <w:name w:val="PathsCommands"/>
    <w:basedOn w:val="Normal"/>
    <w:qFormat/>
    <w:rsid w:val="00B95B94"/>
    <w:rPr>
      <w:rFonts w:ascii="Aharoni" w:hAnsi="Aharoni"/>
    </w:rPr>
  </w:style>
  <w:style w:type="paragraph" w:customStyle="1" w:styleId="Keywords">
    <w:name w:val="Keywords"/>
    <w:basedOn w:val="Normal"/>
    <w:next w:val="Normal"/>
    <w:link w:val="KeywordsChar"/>
    <w:qFormat/>
    <w:rsid w:val="00E57CED"/>
    <w:rPr>
      <w:color w:val="FF0000"/>
    </w:rPr>
  </w:style>
  <w:style w:type="paragraph" w:customStyle="1" w:styleId="ListBullet0">
    <w:name w:val="&gt;ListBullet"/>
    <w:aliases w:val="&gt;lb"/>
    <w:basedOn w:val="BodyText"/>
    <w:rsid w:val="0037540F"/>
    <w:pPr>
      <w:spacing w:before="80" w:after="80"/>
      <w:ind w:left="360" w:hanging="360"/>
    </w:pPr>
    <w:rPr>
      <w:color w:val="800000"/>
    </w:rPr>
  </w:style>
  <w:style w:type="character" w:styleId="Emphasis">
    <w:name w:val="Emphasis"/>
    <w:aliases w:val="fi"/>
    <w:basedOn w:val="DefaultParagraphFont"/>
    <w:uiPriority w:val="20"/>
    <w:qFormat/>
    <w:locked/>
    <w:rsid w:val="00A3738F"/>
    <w:rPr>
      <w:i/>
      <w:iCs/>
    </w:rPr>
  </w:style>
  <w:style w:type="character" w:customStyle="1" w:styleId="KeywordsChar">
    <w:name w:val="Keywords Char"/>
    <w:basedOn w:val="DefaultParagraphFont"/>
    <w:link w:val="Keywords"/>
    <w:rsid w:val="00E57CED"/>
    <w:rPr>
      <w:rFonts w:asciiTheme="minorHAnsi" w:eastAsiaTheme="minorHAnsi" w:hAnsiTheme="minorHAnsi" w:cstheme="minorBidi"/>
      <w:color w:val="FF0000"/>
      <w:lang w:eastAsia="en-US"/>
    </w:rPr>
  </w:style>
  <w:style w:type="character" w:customStyle="1" w:styleId="Superscript">
    <w:name w:val="Superscript"/>
    <w:basedOn w:val="DefaultParagraphFont"/>
    <w:rsid w:val="0037540F"/>
    <w:rPr>
      <w:noProof/>
      <w:color w:val="FF0000"/>
      <w:position w:val="6"/>
    </w:rPr>
  </w:style>
  <w:style w:type="paragraph" w:customStyle="1" w:styleId="ChapterContent">
    <w:name w:val="Chapter Content"/>
    <w:basedOn w:val="Normal"/>
    <w:qFormat/>
    <w:rsid w:val="0037540F"/>
    <w:pPr>
      <w:spacing w:line="360" w:lineRule="auto"/>
    </w:pPr>
    <w:rPr>
      <w:b/>
    </w:rPr>
  </w:style>
  <w:style w:type="numbering" w:customStyle="1" w:styleId="Headings">
    <w:name w:val="Headings"/>
    <w:uiPriority w:val="99"/>
    <w:rsid w:val="00A3738F"/>
    <w:pPr>
      <w:numPr>
        <w:numId w:val="4"/>
      </w:numPr>
    </w:pPr>
  </w:style>
  <w:style w:type="paragraph" w:customStyle="1" w:styleId="QuestionSection">
    <w:name w:val="Question Section"/>
    <w:basedOn w:val="Heading2"/>
    <w:qFormat/>
    <w:rsid w:val="00A3738F"/>
    <w:rPr>
      <w:b/>
      <w:color w:val="403152" w:themeColor="accent4" w:themeShade="80"/>
    </w:rPr>
  </w:style>
  <w:style w:type="paragraph" w:customStyle="1" w:styleId="FigureCaption">
    <w:name w:val="Figure Caption"/>
    <w:basedOn w:val="Normal"/>
    <w:qFormat/>
    <w:rsid w:val="00E57CED"/>
    <w:pPr>
      <w:ind w:left="720" w:hanging="360"/>
    </w:pPr>
    <w:rPr>
      <w:b/>
      <w:i/>
      <w:u w:val="single"/>
    </w:rPr>
  </w:style>
  <w:style w:type="paragraph" w:customStyle="1" w:styleId="TableCaption">
    <w:name w:val="Table Caption"/>
    <w:basedOn w:val="Normal"/>
    <w:qFormat/>
    <w:rsid w:val="00A3738F"/>
    <w:rPr>
      <w:smallCaps/>
    </w:rPr>
  </w:style>
  <w:style w:type="paragraph" w:customStyle="1" w:styleId="Figure">
    <w:name w:val="Figure"/>
    <w:basedOn w:val="Normal"/>
    <w:qFormat/>
    <w:rsid w:val="0037540F"/>
    <w:pPr>
      <w:framePr w:hSpace="567" w:wrap="around" w:vAnchor="text" w:hAnchor="text" w:y="1"/>
    </w:pPr>
  </w:style>
  <w:style w:type="paragraph" w:styleId="Header">
    <w:name w:val="header"/>
    <w:basedOn w:val="Normal"/>
    <w:link w:val="HeaderChar"/>
    <w:uiPriority w:val="99"/>
    <w:unhideWhenUsed/>
    <w:rsid w:val="00A373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738F"/>
    <w:rPr>
      <w:rFonts w:asciiTheme="minorHAnsi" w:eastAsiaTheme="minorEastAsia" w:hAnsiTheme="minorHAnsi" w:cstheme="minorBidi"/>
      <w:color w:val="000000" w:themeColor="text1"/>
      <w:sz w:val="24"/>
    </w:rPr>
  </w:style>
  <w:style w:type="paragraph" w:customStyle="1" w:styleId="TypeName">
    <w:name w:val="TypeName"/>
    <w:next w:val="Path"/>
    <w:link w:val="TypeNameChar"/>
    <w:qFormat/>
    <w:rsid w:val="00E57CED"/>
    <w:rPr>
      <w:rFonts w:asciiTheme="minorHAnsi" w:eastAsiaTheme="minorHAnsi" w:hAnsiTheme="minorHAnsi" w:cstheme="minorBidi"/>
      <w:b/>
      <w:color w:val="00B0F0"/>
      <w:lang w:eastAsia="en-US"/>
    </w:rPr>
  </w:style>
  <w:style w:type="character" w:customStyle="1" w:styleId="FieldChar">
    <w:name w:val="Field Char"/>
    <w:basedOn w:val="DefaultParagraphFont"/>
    <w:link w:val="Field"/>
    <w:rsid w:val="00FC749D"/>
    <w:rPr>
      <w:rFonts w:asciiTheme="minorHAnsi" w:eastAsiaTheme="minorHAnsi" w:hAnsiTheme="minorHAnsi" w:cstheme="minorBidi"/>
      <w:b/>
      <w:lang w:eastAsia="fi-FI"/>
    </w:rPr>
  </w:style>
  <w:style w:type="character" w:customStyle="1" w:styleId="TypeNameChar">
    <w:name w:val="TypeName Char"/>
    <w:basedOn w:val="DefaultParagraphFont"/>
    <w:link w:val="TypeName"/>
    <w:rsid w:val="00E57CED"/>
    <w:rPr>
      <w:rFonts w:asciiTheme="minorHAnsi" w:eastAsiaTheme="minorHAnsi" w:hAnsiTheme="minorHAnsi" w:cstheme="minorBidi"/>
      <w:b/>
      <w:color w:val="00B0F0"/>
      <w:lang w:eastAsia="en-US"/>
    </w:rPr>
  </w:style>
  <w:style w:type="character" w:customStyle="1" w:styleId="NamespaceChar">
    <w:name w:val="Namespace Char"/>
    <w:basedOn w:val="DefaultParagraphFont"/>
    <w:link w:val="Namespace"/>
    <w:rsid w:val="00B009AF"/>
    <w:rPr>
      <w:rFonts w:asciiTheme="minorHAnsi" w:eastAsiaTheme="minorHAnsi" w:hAnsiTheme="minorHAnsi" w:cstheme="minorBidi"/>
      <w:i/>
      <w:lang w:eastAsia="en-US"/>
    </w:rPr>
  </w:style>
  <w:style w:type="paragraph" w:styleId="BodyText">
    <w:name w:val="Body Text"/>
    <w:aliases w:val="b"/>
    <w:basedOn w:val="Normal"/>
    <w:link w:val="BodyTextChar"/>
    <w:unhideWhenUsed/>
    <w:rsid w:val="00A3738F"/>
    <w:pPr>
      <w:spacing w:after="120"/>
    </w:pPr>
  </w:style>
  <w:style w:type="character" w:customStyle="1" w:styleId="BodyTextChar">
    <w:name w:val="Body Text Char"/>
    <w:aliases w:val="b Char"/>
    <w:basedOn w:val="DefaultParagraphFont"/>
    <w:link w:val="BodyText"/>
    <w:rsid w:val="00A3738F"/>
    <w:rPr>
      <w:rFonts w:asciiTheme="minorHAnsi" w:eastAsiaTheme="minorEastAsia" w:hAnsiTheme="minorHAnsi" w:cstheme="minorBidi"/>
      <w:color w:val="000000" w:themeColor="text1"/>
      <w:sz w:val="24"/>
    </w:rPr>
  </w:style>
  <w:style w:type="character" w:styleId="UnresolvedMention">
    <w:name w:val="Unresolved Mention"/>
    <w:basedOn w:val="DefaultParagraphFont"/>
    <w:uiPriority w:val="99"/>
    <w:semiHidden/>
    <w:unhideWhenUsed/>
    <w:rsid w:val="00A3738F"/>
    <w:rPr>
      <w:color w:val="808080"/>
      <w:shd w:val="clear" w:color="auto" w:fill="E6E6E6"/>
    </w:rPr>
  </w:style>
  <w:style w:type="character" w:styleId="Strong">
    <w:name w:val="Strong"/>
    <w:basedOn w:val="DefaultParagraphFont"/>
    <w:locked/>
    <w:rsid w:val="00E57CED"/>
    <w:rPr>
      <w:b/>
      <w:bCs/>
    </w:rPr>
  </w:style>
  <w:style w:type="paragraph" w:customStyle="1" w:styleId="CommandStyle">
    <w:name w:val="CommandStyle"/>
    <w:basedOn w:val="Normal"/>
    <w:next w:val="Normal"/>
    <w:qFormat/>
    <w:rsid w:val="00E57CED"/>
    <w:rPr>
      <w:rFonts w:ascii="Courier New" w:hAnsi="Courier New"/>
      <w:noProof/>
      <w:sz w:val="20"/>
      <w:szCs w:val="16"/>
    </w:rPr>
  </w:style>
  <w:style w:type="paragraph" w:styleId="Quote">
    <w:name w:val="Quote"/>
    <w:basedOn w:val="Normal"/>
    <w:next w:val="Normal"/>
    <w:link w:val="QuoteChar"/>
    <w:uiPriority w:val="29"/>
    <w:qFormat/>
    <w:rsid w:val="00A3738F"/>
    <w:pPr>
      <w:spacing w:before="120"/>
      <w:ind w:left="720" w:right="720"/>
      <w:jc w:val="center"/>
    </w:pPr>
    <w:rPr>
      <w:i/>
      <w:iCs/>
    </w:rPr>
  </w:style>
  <w:style w:type="character" w:customStyle="1" w:styleId="QuoteChar">
    <w:name w:val="Quote Char"/>
    <w:basedOn w:val="DefaultParagraphFont"/>
    <w:link w:val="Quote"/>
    <w:uiPriority w:val="29"/>
    <w:rsid w:val="00A3738F"/>
    <w:rPr>
      <w:rFonts w:asciiTheme="minorHAnsi" w:eastAsiaTheme="minorEastAsia" w:hAnsiTheme="minorHAnsi" w:cstheme="minorBidi"/>
      <w:i/>
      <w:iCs/>
      <w:color w:val="000000" w:themeColor="text1"/>
      <w:sz w:val="24"/>
    </w:rPr>
  </w:style>
  <w:style w:type="paragraph" w:styleId="IntenseQuote">
    <w:name w:val="Intense Quote"/>
    <w:aliases w:val="Caption Text"/>
    <w:basedOn w:val="Normal"/>
    <w:next w:val="Normal"/>
    <w:link w:val="IntenseQuoteChar"/>
    <w:uiPriority w:val="30"/>
    <w:qFormat/>
    <w:rsid w:val="00E57CED"/>
    <w:pPr>
      <w:pBdr>
        <w:top w:val="single" w:sz="4" w:space="10" w:color="00B0F0" w:themeColor="accent1"/>
        <w:bottom w:val="single" w:sz="4" w:space="10" w:color="00B0F0" w:themeColor="accent1"/>
      </w:pBdr>
      <w:spacing w:before="360" w:after="360"/>
      <w:ind w:right="864"/>
    </w:pPr>
    <w:rPr>
      <w:i/>
      <w:iCs/>
      <w:color w:val="00B0F0" w:themeColor="accent1"/>
    </w:rPr>
  </w:style>
  <w:style w:type="character" w:customStyle="1" w:styleId="IntenseQuoteChar">
    <w:name w:val="Intense Quote Char"/>
    <w:aliases w:val="Caption Text Char"/>
    <w:basedOn w:val="DefaultParagraphFont"/>
    <w:link w:val="IntenseQuote"/>
    <w:uiPriority w:val="30"/>
    <w:rsid w:val="00E57CED"/>
    <w:rPr>
      <w:rFonts w:asciiTheme="minorHAnsi" w:eastAsiaTheme="minorHAnsi" w:hAnsiTheme="minorHAnsi" w:cstheme="minorBidi"/>
      <w:i/>
      <w:iCs/>
      <w:color w:val="00B0F0" w:themeColor="accent1"/>
      <w:lang w:eastAsia="en-US"/>
    </w:rPr>
  </w:style>
  <w:style w:type="paragraph" w:customStyle="1" w:styleId="ListingTitle">
    <w:name w:val="Listing Title"/>
    <w:basedOn w:val="Normal"/>
    <w:next w:val="Normal"/>
    <w:qFormat/>
    <w:rsid w:val="00E57CED"/>
    <w:pPr>
      <w:shd w:val="clear" w:color="auto" w:fill="31378B" w:themeFill="text2"/>
    </w:pPr>
    <w:rPr>
      <w:color w:val="FFFFFF" w:themeColor="background1"/>
      <w:lang w:eastAsia="fi-FI"/>
    </w:rPr>
  </w:style>
  <w:style w:type="character" w:customStyle="1" w:styleId="Heading6Char">
    <w:name w:val="Heading 6 Char"/>
    <w:basedOn w:val="DefaultParagraphFont"/>
    <w:link w:val="Heading6"/>
    <w:uiPriority w:val="9"/>
    <w:semiHidden/>
    <w:rsid w:val="00A3738F"/>
    <w:rPr>
      <w:rFonts w:asciiTheme="majorHAnsi" w:eastAsiaTheme="majorEastAsia" w:hAnsiTheme="majorHAnsi" w:cstheme="majorBidi"/>
      <w:i/>
      <w:iCs/>
      <w:color w:val="005878" w:themeColor="accent6" w:themeShade="80"/>
      <w:sz w:val="23"/>
      <w:szCs w:val="23"/>
    </w:rPr>
  </w:style>
  <w:style w:type="character" w:customStyle="1" w:styleId="Heading7Char">
    <w:name w:val="Heading 7 Char"/>
    <w:basedOn w:val="DefaultParagraphFont"/>
    <w:link w:val="Heading7"/>
    <w:uiPriority w:val="9"/>
    <w:semiHidden/>
    <w:rsid w:val="00A3738F"/>
    <w:rPr>
      <w:rFonts w:asciiTheme="majorHAnsi" w:eastAsiaTheme="majorEastAsia" w:hAnsiTheme="majorHAnsi" w:cstheme="majorBidi"/>
      <w:color w:val="005878" w:themeColor="accent1" w:themeShade="80"/>
      <w:sz w:val="24"/>
    </w:rPr>
  </w:style>
  <w:style w:type="character" w:customStyle="1" w:styleId="Heading8Char">
    <w:name w:val="Heading 8 Char"/>
    <w:basedOn w:val="DefaultParagraphFont"/>
    <w:link w:val="Heading8"/>
    <w:uiPriority w:val="9"/>
    <w:semiHidden/>
    <w:rsid w:val="00A3738F"/>
    <w:rPr>
      <w:rFonts w:asciiTheme="majorHAnsi" w:eastAsiaTheme="majorEastAsia" w:hAnsiTheme="majorHAnsi" w:cstheme="majorBidi"/>
      <w:color w:val="244061" w:themeColor="accent2" w:themeShade="80"/>
      <w:sz w:val="21"/>
      <w:szCs w:val="21"/>
    </w:rPr>
  </w:style>
  <w:style w:type="character" w:customStyle="1" w:styleId="Heading9Char">
    <w:name w:val="Heading 9 Char"/>
    <w:basedOn w:val="DefaultParagraphFont"/>
    <w:link w:val="Heading9"/>
    <w:uiPriority w:val="9"/>
    <w:semiHidden/>
    <w:rsid w:val="00A3738F"/>
    <w:rPr>
      <w:rFonts w:asciiTheme="majorHAnsi" w:eastAsiaTheme="majorEastAsia" w:hAnsiTheme="majorHAnsi" w:cstheme="majorBidi"/>
      <w:color w:val="005878" w:themeColor="accent6" w:themeShade="80"/>
      <w:sz w:val="24"/>
    </w:rPr>
  </w:style>
  <w:style w:type="paragraph" w:customStyle="1" w:styleId="StyleGuideSubsection">
    <w:name w:val="Style Guide Subsection"/>
    <w:basedOn w:val="StyleGuideSection"/>
    <w:next w:val="Normal"/>
    <w:autoRedefine/>
    <w:qFormat/>
    <w:rsid w:val="00A3738F"/>
    <w:pPr>
      <w:pBdr>
        <w:top w:val="none" w:sz="0" w:space="0" w:color="auto"/>
      </w:pBdr>
    </w:pPr>
    <w:rPr>
      <w:smallCaps/>
      <w:sz w:val="24"/>
    </w:rPr>
  </w:style>
  <w:style w:type="paragraph" w:customStyle="1" w:styleId="SourceCodeCaption">
    <w:name w:val="Source Code Caption"/>
    <w:basedOn w:val="Normal"/>
    <w:rsid w:val="00A3738F"/>
    <w:pPr>
      <w:spacing w:after="0" w:line="240" w:lineRule="auto"/>
    </w:pPr>
    <w:rPr>
      <w:rFonts w:ascii="Arial" w:hAnsi="Arial"/>
      <w:noProof/>
    </w:rPr>
  </w:style>
  <w:style w:type="paragraph" w:customStyle="1" w:styleId="ListBulletHeader">
    <w:name w:val="List Bullet Header"/>
    <w:basedOn w:val="Normal"/>
    <w:next w:val="ListBullet"/>
    <w:qFormat/>
    <w:rsid w:val="00A3738F"/>
    <w:rPr>
      <w:b/>
      <w:smallCaps/>
    </w:rPr>
  </w:style>
  <w:style w:type="paragraph" w:customStyle="1" w:styleId="NumberedList">
    <w:name w:val="Numbered List"/>
    <w:basedOn w:val="Normal"/>
    <w:qFormat/>
    <w:rsid w:val="00A3738F"/>
    <w:pPr>
      <w:numPr>
        <w:numId w:val="25"/>
      </w:numPr>
      <w:contextualSpacing/>
    </w:pPr>
    <w:rPr>
      <w:b/>
      <w:i/>
    </w:rPr>
  </w:style>
  <w:style w:type="paragraph" w:customStyle="1" w:styleId="ListNumberHeader">
    <w:name w:val="List Number Header"/>
    <w:basedOn w:val="Normal"/>
    <w:next w:val="ListNumber"/>
    <w:qFormat/>
    <w:rsid w:val="00A3738F"/>
    <w:pPr>
      <w:ind w:left="357" w:hanging="357"/>
      <w:contextualSpacing/>
    </w:pPr>
    <w:rPr>
      <w:b/>
      <w:smallCaps/>
    </w:rPr>
  </w:style>
  <w:style w:type="paragraph" w:styleId="ListBullet">
    <w:name w:val="List Bullet"/>
    <w:basedOn w:val="Normal"/>
    <w:uiPriority w:val="99"/>
    <w:unhideWhenUsed/>
    <w:rsid w:val="00A3738F"/>
    <w:pPr>
      <w:numPr>
        <w:numId w:val="26"/>
      </w:numPr>
      <w:contextualSpacing/>
    </w:pPr>
  </w:style>
  <w:style w:type="paragraph" w:customStyle="1" w:styleId="NumberedBullet">
    <w:name w:val="Numbered Bullet"/>
    <w:basedOn w:val="NumberedList"/>
    <w:rsid w:val="00A3738F"/>
  </w:style>
  <w:style w:type="paragraph" w:styleId="ListNumber">
    <w:name w:val="List Number"/>
    <w:basedOn w:val="Normal"/>
    <w:uiPriority w:val="99"/>
    <w:unhideWhenUsed/>
    <w:rsid w:val="00A3738F"/>
    <w:pPr>
      <w:numPr>
        <w:numId w:val="31"/>
      </w:numPr>
      <w:contextualSpacing/>
    </w:pPr>
  </w:style>
  <w:style w:type="table" w:customStyle="1" w:styleId="RowAndColumnStyle">
    <w:name w:val="RowAndColumnStyle"/>
    <w:basedOn w:val="TableNormal"/>
    <w:uiPriority w:val="99"/>
    <w:rsid w:val="00A3738F"/>
    <w:rPr>
      <w:rFonts w:asciiTheme="minorHAnsi" w:eastAsiaTheme="minorEastAsia" w:hAnsiTheme="minorHAnsi" w:cstheme="minorBidi"/>
    </w:rPr>
    <w:tblPr>
      <w:tblBorders>
        <w:bottom w:val="single" w:sz="12" w:space="0" w:color="F2F2F2" w:themeColor="background1" w:themeShade="F2"/>
        <w:insideH w:val="single" w:sz="12" w:space="0" w:color="F2F2F2" w:themeColor="background1" w:themeShade="F2"/>
      </w:tblBorders>
      <w:tblCellMar>
        <w:left w:w="0" w:type="dxa"/>
        <w:right w:w="0" w:type="dxa"/>
      </w:tblCellMar>
    </w:tblPr>
    <w:tcPr>
      <w:shd w:val="clear" w:color="auto" w:fill="FFFFFF" w:themeFill="background1"/>
      <w:vAlign w:val="center"/>
    </w:tcPr>
    <w:tblStylePr w:type="firstRow">
      <w:pPr>
        <w:wordWrap/>
        <w:spacing w:beforeLines="0" w:before="0" w:beforeAutospacing="0" w:afterLines="0" w:after="0" w:afterAutospacing="0" w:line="240" w:lineRule="auto"/>
      </w:pPr>
      <w:rPr>
        <w:b/>
      </w:rPr>
      <w:tblPr/>
      <w:tcPr>
        <w:tcBorders>
          <w:top w:val="nil"/>
          <w:left w:val="nil"/>
          <w:bottom w:val="single" w:sz="18" w:space="0" w:color="31378B" w:themeColor="text2"/>
          <w:right w:val="nil"/>
          <w:insideH w:val="nil"/>
          <w:insideV w:val="nil"/>
          <w:tl2br w:val="nil"/>
          <w:tr2bl w:val="nil"/>
        </w:tcBorders>
        <w:shd w:val="clear" w:color="auto" w:fill="FFFFFF" w:themeFill="background1"/>
      </w:tcPr>
    </w:tblStylePr>
    <w:tblStylePr w:type="lastRow">
      <w:tblPr/>
      <w:tcPr>
        <w:tcBorders>
          <w:top w:val="nil"/>
          <w:left w:val="nil"/>
          <w:bottom w:val="single" w:sz="4" w:space="0" w:color="auto"/>
          <w:right w:val="nil"/>
          <w:insideH w:val="nil"/>
          <w:insideV w:val="nil"/>
          <w:tl2br w:val="nil"/>
          <w:tr2bl w:val="nil"/>
        </w:tcBorders>
        <w:shd w:val="clear" w:color="auto" w:fill="FFFFFF" w:themeFill="background1"/>
      </w:tcPr>
    </w:tblStylePr>
    <w:tblStylePr w:type="firstCol">
      <w:rPr>
        <w:b/>
      </w:rPr>
      <w:tblPr/>
      <w:tcPr>
        <w:tcBorders>
          <w:top w:val="nil"/>
        </w:tcBorders>
        <w:shd w:val="clear" w:color="auto" w:fill="FFFFFF" w:themeFill="background1"/>
      </w:tcPr>
    </w:tblStylePr>
  </w:style>
  <w:style w:type="table" w:customStyle="1" w:styleId="ColumnHeaderTableStyle">
    <w:name w:val="ColumnHeaderTableStyle"/>
    <w:basedOn w:val="TableNormal"/>
    <w:uiPriority w:val="99"/>
    <w:rsid w:val="00A3738F"/>
    <w:pPr>
      <w:spacing w:before="120" w:after="120"/>
    </w:pPr>
    <w:rPr>
      <w:rFonts w:asciiTheme="minorHAnsi" w:eastAsiaTheme="minorEastAsia" w:hAnsiTheme="minorHAnsi" w:cstheme="minorBidi"/>
    </w:rPr>
    <w:tblPr>
      <w:tblBorders>
        <w:top w:val="single" w:sz="12" w:space="0" w:color="BFBFBF" w:themeColor="background1" w:themeShade="BF"/>
        <w:insideH w:val="single" w:sz="12" w:space="0" w:color="BFBFBF" w:themeColor="background1" w:themeShade="BF"/>
      </w:tblBorders>
    </w:tblPr>
    <w:tcPr>
      <w:shd w:val="clear" w:color="auto" w:fill="auto"/>
    </w:tcPr>
    <w:tblStylePr w:type="firstRow">
      <w:pPr>
        <w:wordWrap/>
        <w:jc w:val="left"/>
      </w:pPr>
      <w:rPr>
        <w:b/>
        <w:i w:val="0"/>
      </w:rPr>
      <w:tblPr/>
      <w:tcPr>
        <w:tcBorders>
          <w:top w:val="nil"/>
          <w:left w:val="nil"/>
          <w:bottom w:val="single" w:sz="4" w:space="0" w:color="auto"/>
          <w:right w:val="nil"/>
          <w:insideH w:val="single" w:sz="4" w:space="0" w:color="auto"/>
          <w:insideV w:val="nil"/>
          <w:tl2br w:val="nil"/>
          <w:tr2bl w:val="nil"/>
        </w:tcBorders>
        <w:shd w:val="clear" w:color="auto" w:fill="auto"/>
      </w:tcPr>
    </w:tblStylePr>
    <w:tblStylePr w:type="firstCol">
      <w:pPr>
        <w:wordWrap/>
        <w:jc w:val="left"/>
      </w:pPr>
      <w:rPr>
        <w:b w:val="0"/>
        <w:i w:val="0"/>
        <w:color w:val="auto"/>
      </w:rPr>
      <w:tblPr/>
      <w:tcPr>
        <w:tcBorders>
          <w:top w:val="single" w:sz="12" w:space="0" w:color="BFBFBF" w:themeColor="background1" w:themeShade="BF"/>
          <w:left w:val="nil"/>
          <w:bottom w:val="nil"/>
          <w:right w:val="nil"/>
          <w:insideH w:val="single" w:sz="12" w:space="0" w:color="BFBFBF" w:themeColor="background1" w:themeShade="BF"/>
          <w:insideV w:val="single" w:sz="12" w:space="0" w:color="BFBFBF" w:themeColor="background1" w:themeShade="BF"/>
          <w:tl2br w:val="nil"/>
          <w:tr2bl w:val="nil"/>
        </w:tcBorders>
        <w:shd w:val="clear" w:color="auto" w:fill="FFFFFF" w:themeFill="background1"/>
      </w:tcPr>
    </w:tblStylePr>
  </w:style>
  <w:style w:type="table" w:customStyle="1" w:styleId="ColumnHeaderOnly">
    <w:name w:val="ColumnHeaderOnly"/>
    <w:basedOn w:val="TableNormal"/>
    <w:uiPriority w:val="99"/>
    <w:rsid w:val="00A3738F"/>
    <w:pPr>
      <w:spacing w:after="160" w:line="259" w:lineRule="auto"/>
    </w:pPr>
    <w:rPr>
      <w:rFonts w:asciiTheme="minorHAnsi" w:eastAsiaTheme="minorEastAsia" w:hAnsiTheme="minorHAnsi" w:cstheme="minorBidi"/>
    </w:rPr>
    <w:tblPr/>
  </w:style>
  <w:style w:type="paragraph" w:customStyle="1" w:styleId="CommandOutput">
    <w:name w:val="Command Output"/>
    <w:basedOn w:val="Normal"/>
    <w:qFormat/>
    <w:rsid w:val="00A3738F"/>
    <w:pPr>
      <w:spacing w:after="0" w:line="240" w:lineRule="auto"/>
      <w:ind w:left="284"/>
    </w:pPr>
    <w:rPr>
      <w:rFonts w:ascii="Courier New" w:hAnsi="Courier New"/>
      <w:noProof/>
      <w:sz w:val="20"/>
    </w:rPr>
  </w:style>
  <w:style w:type="character" w:styleId="IntenseEmphasis">
    <w:name w:val="Intense Emphasis"/>
    <w:basedOn w:val="DefaultParagraphFont"/>
    <w:uiPriority w:val="21"/>
    <w:qFormat/>
    <w:rsid w:val="00A3738F"/>
    <w:rPr>
      <w:b w:val="0"/>
      <w:bCs w:val="0"/>
      <w:i/>
      <w:iCs/>
      <w:color w:val="00B0F0" w:themeColor="accent1"/>
    </w:rPr>
  </w:style>
  <w:style w:type="paragraph" w:customStyle="1" w:styleId="Intro">
    <w:name w:val="Intro"/>
    <w:basedOn w:val="Normal"/>
    <w:next w:val="Normal"/>
    <w:qFormat/>
    <w:rsid w:val="00A3738F"/>
    <w:pPr>
      <w:spacing w:before="240"/>
    </w:pPr>
    <w:rPr>
      <w:sz w:val="28"/>
      <w:lang w:eastAsia="fi-FI"/>
    </w:rPr>
  </w:style>
  <w:style w:type="paragraph" w:customStyle="1" w:styleId="StyleGuideSection">
    <w:name w:val="Style Guide Section"/>
    <w:basedOn w:val="Normal"/>
    <w:next w:val="Normal"/>
    <w:autoRedefine/>
    <w:qFormat/>
    <w:rsid w:val="00A3738F"/>
    <w:pPr>
      <w:pBdr>
        <w:top w:val="single" w:sz="24" w:space="5" w:color="auto"/>
      </w:pBdr>
    </w:pPr>
    <w:rPr>
      <w:rFonts w:asciiTheme="majorHAnsi" w:hAnsiTheme="majorHAnsi"/>
      <w:color w:val="4F81BD" w:themeColor="accent2"/>
      <w:sz w:val="32"/>
      <w:u w:color="7076CC" w:themeColor="text2" w:themeTint="99"/>
      <w:lang w:eastAsia="fi-FI"/>
      <w14:textOutline w14:w="9525" w14:cap="rnd" w14:cmpd="sng" w14:algn="ctr">
        <w14:solidFill>
          <w14:schemeClr w14:val="accent2"/>
        </w14:solidFill>
        <w14:prstDash w14:val="solid"/>
        <w14:bevel/>
      </w14:textOutline>
    </w:rPr>
  </w:style>
  <w:style w:type="paragraph" w:customStyle="1" w:styleId="QuestionSubSection">
    <w:name w:val="Question Sub Section"/>
    <w:basedOn w:val="Heading3"/>
    <w:qFormat/>
    <w:rsid w:val="00A3738F"/>
    <w:rPr>
      <w:smallCaps/>
    </w:rPr>
  </w:style>
  <w:style w:type="paragraph" w:customStyle="1" w:styleId="TableCellNormal">
    <w:name w:val="Table Cell Normal"/>
    <w:basedOn w:val="Normal"/>
    <w:qFormat/>
    <w:rsid w:val="00A3738F"/>
    <w:pPr>
      <w:spacing w:before="120" w:after="120" w:line="240" w:lineRule="auto"/>
    </w:pPr>
  </w:style>
  <w:style w:type="paragraph" w:customStyle="1" w:styleId="Strong1">
    <w:name w:val="Strong1"/>
    <w:basedOn w:val="Normal"/>
    <w:next w:val="BodyText"/>
    <w:link w:val="strongChar"/>
    <w:qFormat/>
    <w:rsid w:val="00A3738F"/>
    <w:rPr>
      <w:b/>
      <w:lang w:eastAsia="fi-FI"/>
    </w:rPr>
  </w:style>
  <w:style w:type="paragraph" w:customStyle="1" w:styleId="Emphasis1">
    <w:name w:val="Emphasis1"/>
    <w:basedOn w:val="Normal"/>
    <w:next w:val="BodyText"/>
    <w:link w:val="emphasisChar"/>
    <w:qFormat/>
    <w:rsid w:val="00A3738F"/>
    <w:rPr>
      <w:i/>
      <w:lang w:eastAsia="fi-FI"/>
    </w:rPr>
  </w:style>
  <w:style w:type="character" w:customStyle="1" w:styleId="strongChar">
    <w:name w:val="strong Char"/>
    <w:basedOn w:val="DefaultParagraphFont"/>
    <w:link w:val="Strong1"/>
    <w:rsid w:val="00A3738F"/>
    <w:rPr>
      <w:rFonts w:asciiTheme="minorHAnsi" w:eastAsiaTheme="minorEastAsia" w:hAnsiTheme="minorHAnsi" w:cstheme="minorBidi"/>
      <w:b/>
      <w:color w:val="000000" w:themeColor="text1"/>
      <w:sz w:val="24"/>
      <w:lang w:eastAsia="fi-FI"/>
    </w:rPr>
  </w:style>
  <w:style w:type="character" w:customStyle="1" w:styleId="PathChar">
    <w:name w:val="Path Char"/>
    <w:basedOn w:val="BodyTextChar"/>
    <w:link w:val="Path"/>
    <w:rsid w:val="00A3738F"/>
    <w:rPr>
      <w:rFonts w:ascii="Courier New" w:eastAsiaTheme="minorEastAsia" w:hAnsi="Courier New" w:cstheme="minorBidi"/>
      <w:noProof/>
      <w:color w:val="000000" w:themeColor="text1"/>
      <w:sz w:val="20"/>
    </w:rPr>
  </w:style>
  <w:style w:type="character" w:customStyle="1" w:styleId="emphasisChar">
    <w:name w:val="emphasis Char"/>
    <w:basedOn w:val="DefaultParagraphFont"/>
    <w:link w:val="Emphasis1"/>
    <w:rsid w:val="00A3738F"/>
    <w:rPr>
      <w:rFonts w:asciiTheme="minorHAnsi" w:eastAsiaTheme="minorEastAsia" w:hAnsiTheme="minorHAnsi" w:cstheme="minorBidi"/>
      <w:i/>
      <w:color w:val="000000" w:themeColor="text1"/>
      <w:sz w:val="24"/>
      <w:lang w:eastAsia="fi-FI"/>
    </w:rPr>
  </w:style>
  <w:style w:type="character" w:styleId="HTMLVariable">
    <w:name w:val="HTML Variable"/>
    <w:basedOn w:val="DefaultParagraphFont"/>
    <w:uiPriority w:val="99"/>
    <w:semiHidden/>
    <w:unhideWhenUsed/>
    <w:rsid w:val="00A3738F"/>
    <w:rPr>
      <w:i/>
      <w:iCs/>
    </w:rPr>
  </w:style>
  <w:style w:type="character" w:customStyle="1" w:styleId="CommandChar">
    <w:name w:val="Command Char"/>
    <w:basedOn w:val="DefaultParagraphFont"/>
    <w:link w:val="Command"/>
    <w:rsid w:val="00A3738F"/>
    <w:rPr>
      <w:rFonts w:ascii="Courier New" w:eastAsiaTheme="minorEastAsia" w:hAnsi="Courier New" w:cstheme="minorBidi"/>
      <w:color w:val="000000" w:themeColor="text1"/>
      <w:sz w:val="20"/>
    </w:rPr>
  </w:style>
  <w:style w:type="paragraph" w:customStyle="1" w:styleId="SourceCodeStrong">
    <w:name w:val="Source Code Strong"/>
    <w:basedOn w:val="SourceCode"/>
    <w:link w:val="SourceCodeStrongChar"/>
    <w:qFormat/>
    <w:rsid w:val="00A3738F"/>
    <w:rPr>
      <w:b/>
    </w:rPr>
  </w:style>
  <w:style w:type="paragraph" w:customStyle="1" w:styleId="SourceCode">
    <w:name w:val="Source Code"/>
    <w:basedOn w:val="Normal"/>
    <w:link w:val="SourceCodeChar"/>
    <w:qFormat/>
    <w:rsid w:val="00A3738F"/>
    <w:pPr>
      <w:spacing w:before="240" w:after="360" w:line="240" w:lineRule="auto"/>
      <w:ind w:left="238"/>
      <w:contextualSpacing/>
    </w:pPr>
    <w:rPr>
      <w:rFonts w:ascii="Courier New" w:hAnsi="Courier New" w:cs="Consolas"/>
      <w:noProof/>
      <w:sz w:val="20"/>
      <w:szCs w:val="19"/>
      <w:shd w:val="clear" w:color="auto" w:fill="FFFFFF"/>
    </w:rPr>
  </w:style>
  <w:style w:type="character" w:customStyle="1" w:styleId="SourceCodeChar">
    <w:name w:val="Source Code Char"/>
    <w:basedOn w:val="DefaultParagraphFont"/>
    <w:link w:val="SourceCode"/>
    <w:rsid w:val="00A3738F"/>
    <w:rPr>
      <w:rFonts w:ascii="Courier New" w:eastAsiaTheme="minorEastAsia" w:hAnsi="Courier New" w:cs="Consolas"/>
      <w:noProof/>
      <w:color w:val="000000" w:themeColor="text1"/>
      <w:sz w:val="20"/>
      <w:szCs w:val="19"/>
    </w:rPr>
  </w:style>
  <w:style w:type="character" w:customStyle="1" w:styleId="SourceCodeStrongChar">
    <w:name w:val="Source Code Strong Char"/>
    <w:basedOn w:val="SourceCodeChar"/>
    <w:link w:val="SourceCodeStrong"/>
    <w:rsid w:val="00A3738F"/>
    <w:rPr>
      <w:rFonts w:ascii="Courier New" w:eastAsiaTheme="minorEastAsia" w:hAnsi="Courier New" w:cs="Consolas"/>
      <w:b/>
      <w:noProof/>
      <w:color w:val="000000" w:themeColor="text1"/>
      <w:sz w:val="20"/>
      <w:szCs w:val="19"/>
    </w:rPr>
  </w:style>
  <w:style w:type="paragraph" w:customStyle="1" w:styleId="CodeListing">
    <w:name w:val="Code Listing"/>
    <w:basedOn w:val="Normal"/>
    <w:qFormat/>
    <w:rsid w:val="00A3738F"/>
    <w:pPr>
      <w:keepNext/>
      <w:shd w:val="clear" w:color="auto" w:fill="FFFFFF" w:themeFill="background1"/>
      <w:spacing w:before="360" w:after="360" w:line="240" w:lineRule="auto"/>
      <w:ind w:left="567" w:right="567"/>
    </w:pPr>
    <w:rPr>
      <w:i/>
      <w:iCs/>
      <w:color w:val="31378B" w:themeColor="text2"/>
      <w:sz w:val="18"/>
      <w:szCs w:val="18"/>
    </w:rPr>
  </w:style>
  <w:style w:type="table" w:customStyle="1" w:styleId="SimpleDefinition">
    <w:name w:val="SimpleDefinition"/>
    <w:basedOn w:val="TableNormal"/>
    <w:uiPriority w:val="99"/>
    <w:rsid w:val="00A3738F"/>
    <w:rPr>
      <w:rFonts w:asciiTheme="minorHAnsi" w:eastAsiaTheme="minorEastAsia" w:hAnsiTheme="minorHAnsi" w:cstheme="minorBidi"/>
    </w:rPr>
    <w:tblPr>
      <w:tblInd w:w="240" w:type="dxa"/>
    </w:tblPr>
    <w:tblStylePr w:type="firstCol">
      <w:pPr>
        <w:wordWrap/>
      </w:pPr>
      <w:rPr>
        <w:b/>
      </w:rPr>
      <w:tblPr/>
      <w:tcPr>
        <w:tcBorders>
          <w:top w:val="nil"/>
          <w:left w:val="nil"/>
          <w:bottom w:val="nil"/>
          <w:right w:val="nil"/>
          <w:insideH w:val="nil"/>
          <w:insideV w:val="nil"/>
          <w:tl2br w:val="nil"/>
          <w:tr2bl w:val="nil"/>
        </w:tcBorders>
      </w:tcPr>
    </w:tblStylePr>
  </w:style>
  <w:style w:type="paragraph" w:customStyle="1" w:styleId="DocumentTitle">
    <w:name w:val="Document Title"/>
    <w:basedOn w:val="ChapterHeading"/>
    <w:qFormat/>
    <w:rsid w:val="00A3738F"/>
    <w:pPr>
      <w:numPr>
        <w:numId w:val="0"/>
      </w:numPr>
      <w:spacing w:after="0"/>
      <w:ind w:left="357" w:hanging="357"/>
      <w:jc w:val="right"/>
    </w:pPr>
    <w:rPr>
      <w:lang w:eastAsia="fi-FI"/>
    </w:rPr>
  </w:style>
  <w:style w:type="paragraph" w:customStyle="1" w:styleId="SubTitle">
    <w:name w:val="Sub Title"/>
    <w:basedOn w:val="Heading1"/>
    <w:qFormat/>
    <w:rsid w:val="00A3738F"/>
    <w:pPr>
      <w:spacing w:before="0"/>
      <w:jc w:val="right"/>
    </w:pPr>
    <w:rPr>
      <w:rFonts w:asciiTheme="minorHAnsi" w:hAnsiTheme="minorHAnsi"/>
      <w:i/>
      <w:color w:val="000000" w:themeColor="text1"/>
      <w:lang w:eastAsia="fi-FI"/>
    </w:rPr>
  </w:style>
  <w:style w:type="paragraph" w:customStyle="1" w:styleId="ContainsSection">
    <w:name w:val="Contains Section"/>
    <w:basedOn w:val="ListBullet"/>
    <w:qFormat/>
    <w:rsid w:val="00A3738F"/>
    <w:pPr>
      <w:spacing w:after="0"/>
      <w:ind w:left="924" w:hanging="357"/>
    </w:pPr>
  </w:style>
  <w:style w:type="paragraph" w:customStyle="1" w:styleId="a">
    <w:name w:val="`"/>
    <w:basedOn w:val="Normal"/>
    <w:qFormat/>
    <w:rsid w:val="00A3738F"/>
    <w:pPr>
      <w:pBdr>
        <w:bottom w:val="single" w:sz="4" w:space="1" w:color="auto"/>
      </w:pBdr>
    </w:pPr>
  </w:style>
  <w:style w:type="paragraph" w:customStyle="1" w:styleId="ContainsHeader">
    <w:name w:val="Contains Header"/>
    <w:basedOn w:val="ListBulletHeader"/>
    <w:qFormat/>
    <w:rsid w:val="00A3738F"/>
    <w:pPr>
      <w:pBdr>
        <w:top w:val="single" w:sz="4" w:space="12" w:color="auto"/>
      </w:pBdr>
      <w:spacing w:before="240" w:after="120"/>
    </w:pPr>
  </w:style>
  <w:style w:type="paragraph" w:customStyle="1" w:styleId="ContainsEnd">
    <w:name w:val="Contains End"/>
    <w:basedOn w:val="Normal"/>
    <w:qFormat/>
    <w:rsid w:val="00A3738F"/>
    <w:pPr>
      <w:pBdr>
        <w:bottom w:val="single" w:sz="4" w:space="1" w:color="auto"/>
      </w:pBdr>
      <w:spacing w:after="0" w:line="240" w:lineRule="auto"/>
    </w:pPr>
  </w:style>
  <w:style w:type="paragraph" w:customStyle="1" w:styleId="QuoteCallOut">
    <w:name w:val="Quote CallOut"/>
    <w:basedOn w:val="Normal"/>
    <w:qFormat/>
    <w:rsid w:val="00A3738F"/>
    <w:pPr>
      <w:pBdr>
        <w:left w:val="single" w:sz="24" w:space="12" w:color="00B0F0" w:themeColor="accent1"/>
      </w:pBdr>
      <w:spacing w:before="240" w:after="120"/>
      <w:ind w:left="720"/>
    </w:pPr>
    <w:rPr>
      <w:lang w:eastAsia="fi-FI"/>
    </w:rPr>
  </w:style>
  <w:style w:type="paragraph" w:customStyle="1" w:styleId="QuoteCallOutHeader">
    <w:name w:val="Quote CallOut Header"/>
    <w:basedOn w:val="QuoteCallOut"/>
    <w:next w:val="QuoteCallOut"/>
    <w:qFormat/>
    <w:rsid w:val="00A3738F"/>
    <w:rPr>
      <w:b/>
      <w:smallCaps/>
    </w:rPr>
  </w:style>
  <w:style w:type="table" w:customStyle="1" w:styleId="NumberedDescription">
    <w:name w:val="NumberedDescription"/>
    <w:basedOn w:val="TableNormal"/>
    <w:uiPriority w:val="99"/>
    <w:rsid w:val="00A3738F"/>
    <w:rPr>
      <w:rFonts w:asciiTheme="minorHAnsi" w:eastAsiaTheme="minorEastAsia" w:hAnsiTheme="minorHAnsi" w:cstheme="minorBidi"/>
    </w:rPr>
    <w:tblPr/>
    <w:tblStylePr w:type="firstCol">
      <w:pPr>
        <w:wordWrap/>
      </w:pPr>
      <w:rPr>
        <w:b/>
      </w:rPr>
      <w:tblPr/>
      <w:tcPr>
        <w:vAlign w:val="center"/>
      </w:tcPr>
    </w:tblStylePr>
  </w:style>
  <w:style w:type="paragraph" w:customStyle="1" w:styleId="FigureStyle">
    <w:name w:val="Figure Style"/>
    <w:basedOn w:val="Normal"/>
    <w:qFormat/>
    <w:rsid w:val="00A3738F"/>
    <w:pPr>
      <w:shd w:val="clear" w:color="auto" w:fill="FFFFFF" w:themeFill="background1"/>
      <w:spacing w:before="240"/>
      <w:ind w:left="238" w:right="238"/>
      <w:jc w:val="center"/>
    </w:pPr>
  </w:style>
  <w:style w:type="paragraph" w:customStyle="1" w:styleId="CaptionSubtle">
    <w:name w:val="Caption Subtle"/>
    <w:basedOn w:val="Caption"/>
    <w:next w:val="Normal"/>
    <w:qFormat/>
    <w:rsid w:val="00A3738F"/>
    <w:rPr>
      <w:i w:val="0"/>
      <w:color w:val="auto"/>
    </w:rPr>
  </w:style>
  <w:style w:type="paragraph" w:customStyle="1" w:styleId="TableHeader">
    <w:name w:val="Table Header"/>
    <w:basedOn w:val="ListBulletHeader"/>
    <w:qFormat/>
    <w:rsid w:val="00A3738F"/>
    <w:pPr>
      <w:spacing w:after="120"/>
    </w:pPr>
    <w:rPr>
      <w:color w:val="31378B" w:themeColor="text2"/>
    </w:rPr>
  </w:style>
  <w:style w:type="paragraph" w:customStyle="1" w:styleId="TutorialStep">
    <w:name w:val="TutorialStep"/>
    <w:basedOn w:val="Normal"/>
    <w:qFormat/>
    <w:rsid w:val="00A3738F"/>
    <w:pPr>
      <w:numPr>
        <w:numId w:val="44"/>
      </w:numPr>
    </w:pPr>
    <w:rPr>
      <w:color w:val="0083B3" w:themeColor="accent6" w:themeShade="BF"/>
      <w:sz w:val="28"/>
      <w:lang w:eastAsia="fi-FI"/>
    </w:rPr>
  </w:style>
  <w:style w:type="paragraph" w:customStyle="1" w:styleId="QuestionAnkied">
    <w:name w:val="Question Ankied"/>
    <w:basedOn w:val="Question"/>
    <w:qFormat/>
    <w:rsid w:val="00A3738F"/>
    <w:rPr>
      <w:color w:val="7F7F7F" w:themeColor="text1" w:themeTint="80"/>
    </w:rPr>
  </w:style>
  <w:style w:type="paragraph" w:customStyle="1" w:styleId="AppendiceSection">
    <w:name w:val="Appendice Section"/>
    <w:basedOn w:val="Normal"/>
    <w:next w:val="Heading1"/>
    <w:qFormat/>
    <w:rsid w:val="00A3738F"/>
    <w:rPr>
      <w:rFonts w:asciiTheme="majorHAnsi" w:hAnsiTheme="majorHAnsi"/>
      <w:color w:val="31378B" w:themeColor="text2"/>
      <w:sz w:val="32"/>
      <w:lang w:eastAsia="fi-FI"/>
    </w:rPr>
  </w:style>
  <w:style w:type="paragraph" w:customStyle="1" w:styleId="Appendice">
    <w:name w:val="Appendice"/>
    <w:basedOn w:val="Heading2"/>
    <w:qFormat/>
    <w:rsid w:val="00A3738F"/>
    <w:rPr>
      <w:sz w:val="28"/>
      <w:lang w:eastAsia="fi-FI"/>
    </w:rPr>
  </w:style>
  <w:style w:type="paragraph" w:customStyle="1" w:styleId="QuestionEsoteric">
    <w:name w:val="Question Esoteric"/>
    <w:basedOn w:val="Normal"/>
    <w:qFormat/>
    <w:rsid w:val="00A3738F"/>
    <w:rPr>
      <w:color w:val="4BACC6" w:themeColor="accent5"/>
    </w:rPr>
  </w:style>
  <w:style w:type="paragraph" w:customStyle="1" w:styleId="ToDoSection">
    <w:name w:val="ToDo Section"/>
    <w:basedOn w:val="Heading1"/>
    <w:qFormat/>
    <w:rsid w:val="00A3738F"/>
  </w:style>
  <w:style w:type="paragraph" w:customStyle="1" w:styleId="ToDoQuestionHeader">
    <w:name w:val="ToDo Question Header"/>
    <w:basedOn w:val="Question"/>
    <w:qFormat/>
    <w:rsid w:val="00A3738F"/>
  </w:style>
  <w:style w:type="paragraph" w:customStyle="1" w:styleId="ToDoDetails">
    <w:name w:val="ToDoDetails"/>
    <w:basedOn w:val="Normal"/>
    <w:qFormat/>
    <w:rsid w:val="00A3738F"/>
  </w:style>
  <w:style w:type="paragraph" w:customStyle="1" w:styleId="CodeExampleCode">
    <w:name w:val="Code Example Code"/>
    <w:basedOn w:val="Normal"/>
    <w:rsid w:val="00A3738F"/>
    <w:rPr>
      <w:rFonts w:ascii="Times New Roman" w:eastAsia="Times New Roman" w:hAnsi="Times New Roman" w:cs="Times New Roman"/>
      <w:b/>
      <w:color w:val="auto"/>
      <w:spacing w:val="6"/>
      <w:szCs w:val="20"/>
    </w:rPr>
  </w:style>
  <w:style w:type="paragraph" w:customStyle="1" w:styleId="CodeExampleDiagram">
    <w:name w:val="Code Example Diagram"/>
    <w:basedOn w:val="Normal"/>
    <w:qFormat/>
    <w:rsid w:val="00A3738F"/>
    <w:pPr>
      <w:spacing w:after="160" w:line="240" w:lineRule="auto"/>
    </w:pPr>
    <w:rPr>
      <w:b/>
      <w:color w:val="auto"/>
      <w:lang w:eastAsia="fi-FI"/>
    </w:rPr>
  </w:style>
  <w:style w:type="paragraph" w:customStyle="1" w:styleId="CodeExampleRuntime">
    <w:name w:val="Code Example Runtime"/>
    <w:basedOn w:val="Normal"/>
    <w:qFormat/>
    <w:rsid w:val="00A3738F"/>
    <w:pPr>
      <w:spacing w:after="160" w:line="240" w:lineRule="auto"/>
    </w:pPr>
    <w:rPr>
      <w:smallCaps/>
      <w:color w:val="8064A2" w:themeColor="accent4"/>
      <w:lang w:eastAsia="fi-FI"/>
    </w:rPr>
  </w:style>
  <w:style w:type="paragraph" w:customStyle="1" w:styleId="CodeExampleHeading">
    <w:name w:val="Code Example Heading"/>
    <w:basedOn w:val="Normal"/>
    <w:link w:val="CodeExampleHeadingChar"/>
    <w:qFormat/>
    <w:rsid w:val="00A3738F"/>
    <w:rPr>
      <w:b/>
      <w:smallCaps/>
      <w:color w:val="31378B" w:themeColor="text2"/>
      <w:sz w:val="28"/>
      <w:lang w:eastAsia="fi-FI"/>
    </w:rPr>
  </w:style>
  <w:style w:type="paragraph" w:customStyle="1" w:styleId="Headin">
    <w:name w:val="Headin"/>
    <w:basedOn w:val="Normal"/>
    <w:qFormat/>
    <w:rsid w:val="00A3738F"/>
  </w:style>
  <w:style w:type="paragraph" w:customStyle="1" w:styleId="questionsubsection2">
    <w:name w:val="question sub section 2"/>
    <w:basedOn w:val="Heading4"/>
    <w:qFormat/>
    <w:rsid w:val="00A3738F"/>
  </w:style>
  <w:style w:type="paragraph" w:customStyle="1" w:styleId="ListBulletHeader2">
    <w:name w:val="List Bullet Header 2"/>
    <w:basedOn w:val="Normal"/>
    <w:next w:val="ListBullet"/>
    <w:qFormat/>
    <w:rsid w:val="00A3738F"/>
    <w:pPr>
      <w:spacing w:after="120"/>
    </w:pPr>
    <w:rPr>
      <w:b/>
      <w:color w:val="00B050"/>
    </w:rPr>
  </w:style>
  <w:style w:type="paragraph" w:customStyle="1" w:styleId="Def">
    <w:name w:val="Def"/>
    <w:basedOn w:val="CodeExampleHeading"/>
    <w:link w:val="DefChar"/>
    <w:qFormat/>
    <w:rsid w:val="00A3738F"/>
  </w:style>
  <w:style w:type="character" w:customStyle="1" w:styleId="CodeExampleHeadingChar">
    <w:name w:val="Code Example Heading Char"/>
    <w:basedOn w:val="DefaultParagraphFont"/>
    <w:link w:val="CodeExampleHeading"/>
    <w:rsid w:val="00A3738F"/>
    <w:rPr>
      <w:rFonts w:asciiTheme="minorHAnsi" w:eastAsiaTheme="minorEastAsia" w:hAnsiTheme="minorHAnsi" w:cstheme="minorBidi"/>
      <w:b/>
      <w:smallCaps/>
      <w:color w:val="31378B" w:themeColor="text2"/>
      <w:sz w:val="28"/>
      <w:lang w:eastAsia="fi-FI"/>
    </w:rPr>
  </w:style>
  <w:style w:type="character" w:customStyle="1" w:styleId="DefChar">
    <w:name w:val="Def Char"/>
    <w:basedOn w:val="CodeExampleHeadingChar"/>
    <w:link w:val="Def"/>
    <w:rsid w:val="00A3738F"/>
    <w:rPr>
      <w:rFonts w:asciiTheme="minorHAnsi" w:eastAsiaTheme="minorEastAsia" w:hAnsiTheme="minorHAnsi" w:cstheme="minorBidi"/>
      <w:b/>
      <w:smallCaps/>
      <w:color w:val="31378B" w:themeColor="text2"/>
      <w:sz w:val="28"/>
      <w:lang w:eastAsia="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0640432">
      <w:bodyDiv w:val="1"/>
      <w:marLeft w:val="0"/>
      <w:marRight w:val="0"/>
      <w:marTop w:val="0"/>
      <w:marBottom w:val="0"/>
      <w:divBdr>
        <w:top w:val="none" w:sz="0" w:space="0" w:color="auto"/>
        <w:left w:val="none" w:sz="0" w:space="0" w:color="auto"/>
        <w:bottom w:val="none" w:sz="0" w:space="0" w:color="auto"/>
        <w:right w:val="none" w:sz="0" w:space="0" w:color="auto"/>
      </w:divBdr>
    </w:div>
    <w:div w:id="952128169">
      <w:bodyDiv w:val="1"/>
      <w:marLeft w:val="0"/>
      <w:marRight w:val="0"/>
      <w:marTop w:val="0"/>
      <w:marBottom w:val="0"/>
      <w:divBdr>
        <w:top w:val="none" w:sz="0" w:space="0" w:color="auto"/>
        <w:left w:val="none" w:sz="0" w:space="0" w:color="auto"/>
        <w:bottom w:val="none" w:sz="0" w:space="0" w:color="auto"/>
        <w:right w:val="none" w:sz="0" w:space="0" w:color="auto"/>
      </w:divBdr>
    </w:div>
    <w:div w:id="1303579717">
      <w:bodyDiv w:val="1"/>
      <w:marLeft w:val="0"/>
      <w:marRight w:val="0"/>
      <w:marTop w:val="0"/>
      <w:marBottom w:val="0"/>
      <w:divBdr>
        <w:top w:val="none" w:sz="0" w:space="0" w:color="auto"/>
        <w:left w:val="none" w:sz="0" w:space="0" w:color="auto"/>
        <w:bottom w:val="none" w:sz="0" w:space="0" w:color="auto"/>
        <w:right w:val="none" w:sz="0" w:space="0" w:color="auto"/>
      </w:divBdr>
    </w:div>
    <w:div w:id="1309020078">
      <w:bodyDiv w:val="1"/>
      <w:marLeft w:val="0"/>
      <w:marRight w:val="0"/>
      <w:marTop w:val="0"/>
      <w:marBottom w:val="0"/>
      <w:divBdr>
        <w:top w:val="none" w:sz="0" w:space="0" w:color="auto"/>
        <w:left w:val="none" w:sz="0" w:space="0" w:color="auto"/>
        <w:bottom w:val="none" w:sz="0" w:space="0" w:color="auto"/>
        <w:right w:val="none" w:sz="0" w:space="0" w:color="auto"/>
      </w:divBdr>
    </w:div>
    <w:div w:id="1329284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oleObject" Target="embeddings/oleObject3.bin"/><Relationship Id="rId26" Type="http://schemas.openxmlformats.org/officeDocument/2006/relationships/image" Target="media/image13.emf"/><Relationship Id="rId39" Type="http://schemas.openxmlformats.org/officeDocument/2006/relationships/image" Target="media/image19.emf"/><Relationship Id="rId3" Type="http://schemas.openxmlformats.org/officeDocument/2006/relationships/styles" Target="styles.xml"/><Relationship Id="rId21" Type="http://schemas.openxmlformats.org/officeDocument/2006/relationships/image" Target="media/image10.emf"/><Relationship Id="rId34" Type="http://schemas.openxmlformats.org/officeDocument/2006/relationships/image" Target="media/image17.emf"/><Relationship Id="rId42" Type="http://schemas.openxmlformats.org/officeDocument/2006/relationships/hyperlink" Target="http://schemas.microsoft.com/winfx/2006/xaml" TargetMode="External"/><Relationship Id="rId47" Type="http://schemas.openxmlformats.org/officeDocument/2006/relationships/header" Target="header2.xml"/><Relationship Id="rId50"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emf"/><Relationship Id="rId25" Type="http://schemas.openxmlformats.org/officeDocument/2006/relationships/oleObject" Target="embeddings/oleObject6.bin"/><Relationship Id="rId33" Type="http://schemas.openxmlformats.org/officeDocument/2006/relationships/oleObject" Target="embeddings/oleObject10.bin"/><Relationship Id="rId38" Type="http://schemas.openxmlformats.org/officeDocument/2006/relationships/oleObject" Target="embeddings/oleObject12.bin"/><Relationship Id="rId46"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oleObject" Target="embeddings/oleObject4.bin"/><Relationship Id="rId29" Type="http://schemas.openxmlformats.org/officeDocument/2006/relationships/oleObject" Target="embeddings/oleObject8.bin"/><Relationship Id="rId41" Type="http://schemas.openxmlformats.org/officeDocument/2006/relationships/hyperlink" Target="http://schemas.microsoft.com/winfx/2006/xaml/present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2.emf"/><Relationship Id="rId32" Type="http://schemas.openxmlformats.org/officeDocument/2006/relationships/image" Target="media/image16.emf"/><Relationship Id="rId37" Type="http://schemas.openxmlformats.org/officeDocument/2006/relationships/image" Target="media/image18.emf"/><Relationship Id="rId40" Type="http://schemas.openxmlformats.org/officeDocument/2006/relationships/oleObject" Target="embeddings/oleObject13.bin"/><Relationship Id="rId45" Type="http://schemas.openxmlformats.org/officeDocument/2006/relationships/hyperlink" Target="https://schemas.microsoft.com/winfx/xaml/presentation" TargetMode="External"/><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1.png"/><Relationship Id="rId28" Type="http://schemas.openxmlformats.org/officeDocument/2006/relationships/image" Target="media/image14.emf"/><Relationship Id="rId36" Type="http://schemas.openxmlformats.org/officeDocument/2006/relationships/hyperlink" Target="https://schemas.microsoft.com/winfx/xaml/presentation" TargetMode="External"/><Relationship Id="rId49"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9.emf"/><Relationship Id="rId31" Type="http://schemas.openxmlformats.org/officeDocument/2006/relationships/oleObject" Target="embeddings/oleObject9.bin"/><Relationship Id="rId44" Type="http://schemas.openxmlformats.org/officeDocument/2006/relationships/hyperlink" Target="http://schemas/microsoft.com/winfx/xaml/2006/xaml"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oleObject" Target="embeddings/oleObject7.bin"/><Relationship Id="rId30" Type="http://schemas.openxmlformats.org/officeDocument/2006/relationships/image" Target="media/image15.emf"/><Relationship Id="rId35" Type="http://schemas.openxmlformats.org/officeDocument/2006/relationships/oleObject" Target="embeddings/oleObject11.bin"/><Relationship Id="rId43" Type="http://schemas.openxmlformats.org/officeDocument/2006/relationships/hyperlink" Target="http://schemas.microsoft.com/winfx/xaml/presentation" TargetMode="External"/><Relationship Id="rId48"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https://d.docs.live.net/e9ce91852086ca9f/Code/github/riskandpricingsolutions.github.io/notes/Style%20Guide.dotm" TargetMode="External"/></Relationships>
</file>

<file path=word/theme/theme1.xml><?xml version="1.0" encoding="utf-8"?>
<a:theme xmlns:a="http://schemas.openxmlformats.org/drawingml/2006/main" name="StyleGuideTheme">
  <a:themeElements>
    <a:clrScheme name="StyleGuideColoursColours">
      <a:dk1>
        <a:sysClr val="windowText" lastClr="000000"/>
      </a:dk1>
      <a:lt1>
        <a:sysClr val="window" lastClr="FFFFFF"/>
      </a:lt1>
      <a:dk2>
        <a:srgbClr val="31378B"/>
      </a:dk2>
      <a:lt2>
        <a:srgbClr val="E4E4E4"/>
      </a:lt2>
      <a:accent1>
        <a:srgbClr val="00B0F0"/>
      </a:accent1>
      <a:accent2>
        <a:srgbClr val="4F81BD"/>
      </a:accent2>
      <a:accent3>
        <a:srgbClr val="9BBB59"/>
      </a:accent3>
      <a:accent4>
        <a:srgbClr val="8064A2"/>
      </a:accent4>
      <a:accent5>
        <a:srgbClr val="4BACC6"/>
      </a:accent5>
      <a:accent6>
        <a:srgbClr val="00B0F0"/>
      </a:accent6>
      <a:hlink>
        <a:srgbClr val="0000FF"/>
      </a:hlink>
      <a:folHlink>
        <a:srgbClr val="800080"/>
      </a:folHlink>
    </a:clrScheme>
    <a:fontScheme name="TechnicalThemeFonts">
      <a:majorFont>
        <a:latin typeface="Century Gothic"/>
        <a:ea typeface=""/>
        <a:cs typeface=""/>
      </a:majorFont>
      <a:minorFont>
        <a:latin typeface="Times New Roman"/>
        <a:ea typeface=""/>
        <a:cs typeface=""/>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224D88-F275-4D57-8965-363B6BBDBF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Style%20Guide</Template>
  <TotalTime>6533</TotalTime>
  <Pages>16</Pages>
  <Words>2042</Words>
  <Characters>11646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Preliminaries</vt:lpstr>
    </vt:vector>
  </TitlesOfParts>
  <Company>Morgan Stanley</Company>
  <LinksUpToDate>false</LinksUpToDate>
  <CharactersWithSpaces>13661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Preliminaries</dc:title>
  <dc:creator>Wilson, Kenneth Robert Nigel [ICG-IT]</dc:creator>
  <cp:lastModifiedBy>kenneth wilson</cp:lastModifiedBy>
  <cp:revision>549</cp:revision>
  <cp:lastPrinted>2013-09-06T14:11:00Z</cp:lastPrinted>
  <dcterms:created xsi:type="dcterms:W3CDTF">2016-04-21T14:30:00Z</dcterms:created>
  <dcterms:modified xsi:type="dcterms:W3CDTF">2019-08-16T16:33:00Z</dcterms:modified>
</cp:coreProperties>
</file>