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BB25B19" w:rsidR="00CE23AA" w:rsidRDefault="00BC530C" w:rsidP="0036239E">
      <w:pPr>
        <w:pStyle w:val="DocumentTitle"/>
        <w:ind w:firstLine="0"/>
      </w:pPr>
      <w:r>
        <w:t>Web Dev</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02BCD821" w14:textId="18554B77" w:rsidR="00EC57A3" w:rsidRDefault="003272A9" w:rsidP="00766FE6">
      <w:pPr>
        <w:pStyle w:val="Heading2"/>
      </w:pPr>
      <w:r>
        <w:t>Basics</w:t>
      </w:r>
    </w:p>
    <w:p w14:paraId="1B3CDC04" w14:textId="141C4046" w:rsidR="003272A9" w:rsidRPr="003272A9" w:rsidRDefault="00005C2D" w:rsidP="00005C2D">
      <w:pPr>
        <w:pStyle w:val="Heading3"/>
      </w:pPr>
      <w:r>
        <w:t>DOM</w:t>
      </w:r>
    </w:p>
    <w:p w14:paraId="1A392137" w14:textId="6B4DB7B7" w:rsidR="007F60D9" w:rsidRDefault="008C489C" w:rsidP="007F60D9">
      <w:r>
        <w:t>The DOM is a tree of objects that represent a web</w:t>
      </w:r>
      <w:r w:rsidR="0023472E">
        <w:t xml:space="preserve"> page. The objects the DOM can be accessed from and manipulated by JavaScript</w:t>
      </w:r>
      <w:r w:rsidR="00573F38">
        <w:t xml:space="preserve">. </w:t>
      </w:r>
      <w:r w:rsidR="00D861ED">
        <w:t xml:space="preserve">While the traditional html, head and body tags are optional in HTML5 browsers will </w:t>
      </w:r>
      <w:r w:rsidR="004B5303">
        <w:t>add</w:t>
      </w:r>
      <w:r w:rsidR="00D861ED">
        <w:t xml:space="preserve"> them if you leave them out. </w:t>
      </w:r>
      <w:r w:rsidR="004B5303">
        <w:t>The following shows a simple HTML5 document</w:t>
      </w:r>
    </w:p>
    <w:p w14:paraId="27252900" w14:textId="77777777" w:rsidR="00A833B2" w:rsidRPr="00A833B2" w:rsidRDefault="00A833B2" w:rsidP="00A833B2">
      <w:pPr>
        <w:pStyle w:val="SourceCode"/>
      </w:pPr>
      <w:r w:rsidRPr="00A833B2">
        <w:t>&lt;!DOCTYPE html&gt;</w:t>
      </w:r>
    </w:p>
    <w:p w14:paraId="57A2B5C6" w14:textId="77777777" w:rsidR="00A833B2" w:rsidRPr="00A833B2" w:rsidRDefault="00A833B2" w:rsidP="00A833B2">
      <w:pPr>
        <w:pStyle w:val="SourceCode"/>
      </w:pPr>
      <w:r w:rsidRPr="00A833B2">
        <w:t>&lt;!-- The html element is optional in html5--&gt;</w:t>
      </w:r>
    </w:p>
    <w:p w14:paraId="18243F6E" w14:textId="77777777" w:rsidR="00A833B2" w:rsidRPr="00812B3D" w:rsidRDefault="00A833B2" w:rsidP="00A833B2">
      <w:pPr>
        <w:pStyle w:val="SourceCode"/>
        <w:rPr>
          <w:lang w:val="sv-SE"/>
        </w:rPr>
      </w:pPr>
      <w:r w:rsidRPr="00812B3D">
        <w:rPr>
          <w:lang w:val="sv-SE"/>
        </w:rPr>
        <w:t>&lt;html lang=en&gt;</w:t>
      </w:r>
    </w:p>
    <w:p w14:paraId="41A211EA" w14:textId="77777777" w:rsidR="00A833B2" w:rsidRPr="00812B3D" w:rsidRDefault="00A833B2" w:rsidP="00A833B2">
      <w:pPr>
        <w:pStyle w:val="SourceCode"/>
        <w:rPr>
          <w:lang w:val="sv-SE"/>
        </w:rPr>
      </w:pPr>
      <w:r w:rsidRPr="00812B3D">
        <w:rPr>
          <w:lang w:val="sv-SE"/>
        </w:rPr>
        <w:t>    &lt;head&gt;</w:t>
      </w:r>
    </w:p>
    <w:p w14:paraId="01960545" w14:textId="77777777" w:rsidR="00A833B2" w:rsidRPr="00812B3D" w:rsidRDefault="00A833B2" w:rsidP="00A833B2">
      <w:pPr>
        <w:pStyle w:val="SourceCode"/>
        <w:rPr>
          <w:lang w:val="sv-SE"/>
        </w:rPr>
      </w:pPr>
      <w:r w:rsidRPr="00812B3D">
        <w:rPr>
          <w:lang w:val="sv-SE"/>
        </w:rPr>
        <w:t>        &lt;meta charset="utf-8"&gt;</w:t>
      </w:r>
    </w:p>
    <w:p w14:paraId="7354D193" w14:textId="77777777" w:rsidR="00A833B2" w:rsidRPr="00A833B2" w:rsidRDefault="00A833B2" w:rsidP="00A833B2">
      <w:pPr>
        <w:pStyle w:val="SourceCode"/>
      </w:pPr>
      <w:r w:rsidRPr="00812B3D">
        <w:rPr>
          <w:lang w:val="sv-SE"/>
        </w:rPr>
        <w:t>        </w:t>
      </w:r>
      <w:r w:rsidRPr="00A833B2">
        <w:t>&lt;title&gt;Hello World&lt;/title&gt;</w:t>
      </w:r>
    </w:p>
    <w:p w14:paraId="17F8E65F" w14:textId="77777777" w:rsidR="00A833B2" w:rsidRPr="00A833B2" w:rsidRDefault="00A833B2" w:rsidP="00A833B2">
      <w:pPr>
        <w:pStyle w:val="SourceCode"/>
      </w:pPr>
      <w:r w:rsidRPr="00A833B2">
        <w:t>        &lt;!-- head hold information about the page--&gt;</w:t>
      </w:r>
    </w:p>
    <w:p w14:paraId="42AA942B" w14:textId="77777777" w:rsidR="00A833B2" w:rsidRPr="00A833B2" w:rsidRDefault="00A833B2" w:rsidP="00A833B2">
      <w:pPr>
        <w:pStyle w:val="SourceCode"/>
      </w:pPr>
      <w:r w:rsidRPr="00A833B2">
        <w:t>    &lt;/head&gt;</w:t>
      </w:r>
    </w:p>
    <w:p w14:paraId="2502FE4E" w14:textId="77777777" w:rsidR="00A833B2" w:rsidRPr="00A833B2" w:rsidRDefault="00A833B2" w:rsidP="00A833B2">
      <w:pPr>
        <w:pStyle w:val="SourceCode"/>
      </w:pPr>
      <w:r w:rsidRPr="00A833B2">
        <w:t>    </w:t>
      </w:r>
    </w:p>
    <w:p w14:paraId="7EE2B127" w14:textId="77777777" w:rsidR="00A833B2" w:rsidRPr="00A833B2" w:rsidRDefault="00A833B2" w:rsidP="00A833B2">
      <w:pPr>
        <w:pStyle w:val="SourceCode"/>
      </w:pPr>
      <w:r w:rsidRPr="00A833B2">
        <w:t>    &lt;body&gt;</w:t>
      </w:r>
    </w:p>
    <w:p w14:paraId="59B3158F" w14:textId="77777777" w:rsidR="00A833B2" w:rsidRPr="00A833B2" w:rsidRDefault="00A833B2" w:rsidP="00A833B2">
      <w:pPr>
        <w:pStyle w:val="SourceCode"/>
      </w:pPr>
      <w:r w:rsidRPr="00A833B2">
        <w:t>        &lt;!-- The body holds the actual content--&gt;</w:t>
      </w:r>
    </w:p>
    <w:p w14:paraId="464EFA79" w14:textId="77777777" w:rsidR="00A833B2" w:rsidRPr="00A833B2" w:rsidRDefault="00A833B2" w:rsidP="00A833B2">
      <w:pPr>
        <w:pStyle w:val="SourceCode"/>
      </w:pPr>
      <w:r w:rsidRPr="00A833B2">
        <w:t>        &lt;p&gt;Terve Maailmalle&lt;/p&gt;</w:t>
      </w:r>
    </w:p>
    <w:p w14:paraId="154613AD" w14:textId="60C557C6" w:rsidR="00A833B2" w:rsidRPr="00A833B2" w:rsidRDefault="00A833B2" w:rsidP="00A833B2">
      <w:pPr>
        <w:pStyle w:val="SourceCode"/>
      </w:pPr>
      <w:r w:rsidRPr="00A833B2">
        <w:t>    &lt;/body&gt;</w:t>
      </w:r>
    </w:p>
    <w:p w14:paraId="3C6D8766" w14:textId="77777777" w:rsidR="00A833B2" w:rsidRPr="00A833B2" w:rsidRDefault="00A833B2" w:rsidP="00A833B2">
      <w:pPr>
        <w:pStyle w:val="SourceCode"/>
      </w:pPr>
      <w:r w:rsidRPr="00A833B2">
        <w:t>&lt;/html&gt;</w:t>
      </w:r>
    </w:p>
    <w:p w14:paraId="50F02CB2" w14:textId="7C71C567" w:rsidR="00A833B2" w:rsidRDefault="00A833B2" w:rsidP="00A833B2">
      <w:pPr>
        <w:pStyle w:val="SourceCode"/>
      </w:pPr>
    </w:p>
    <w:p w14:paraId="33AEF6BB" w14:textId="12356813" w:rsidR="002E399D" w:rsidRDefault="00812B3D" w:rsidP="00005C2D">
      <w:pPr>
        <w:pStyle w:val="Heading3"/>
      </w:pPr>
      <w:r>
        <w:t>CSS</w:t>
      </w:r>
    </w:p>
    <w:p w14:paraId="25E66131" w14:textId="6A812269" w:rsidR="00812B3D" w:rsidRDefault="0036320E" w:rsidP="00812B3D">
      <w:r>
        <w:t>CSS can be specified in three ways as this fragment shows</w:t>
      </w:r>
    </w:p>
    <w:p w14:paraId="446B2F9B" w14:textId="77777777" w:rsidR="0036320E" w:rsidRDefault="0036320E" w:rsidP="0036320E">
      <w:pPr>
        <w:pStyle w:val="SourceCode"/>
      </w:pPr>
      <w:r w:rsidRPr="0036320E">
        <w:t>   </w:t>
      </w:r>
    </w:p>
    <w:p w14:paraId="3CEF6F41" w14:textId="77777777" w:rsidR="0036320E" w:rsidRDefault="0036320E">
      <w:pPr>
        <w:spacing w:after="160" w:line="259" w:lineRule="auto"/>
        <w:rPr>
          <w:rFonts w:ascii="Courier New" w:hAnsi="Courier New" w:cs="Consolas"/>
          <w:noProof/>
          <w:sz w:val="20"/>
          <w:szCs w:val="19"/>
          <w:shd w:val="clear" w:color="auto" w:fill="FFFFFF"/>
        </w:rPr>
      </w:pPr>
      <w:r>
        <w:br w:type="page"/>
      </w:r>
    </w:p>
    <w:p w14:paraId="2FF9F5F9" w14:textId="45F93542" w:rsidR="0036320E" w:rsidRPr="0036320E" w:rsidRDefault="0036320E" w:rsidP="00446ACF">
      <w:pPr>
        <w:pStyle w:val="SourceCode"/>
      </w:pPr>
      <w:r w:rsidRPr="0036320E">
        <w:lastRenderedPageBreak/>
        <w:t> </w:t>
      </w:r>
      <w:r w:rsidR="00446ACF">
        <w:t xml:space="preserve">   </w:t>
      </w:r>
      <w:r w:rsidRPr="0036320E">
        <w:t>&lt;head&gt;</w:t>
      </w:r>
    </w:p>
    <w:p w14:paraId="235E308B" w14:textId="77777777" w:rsidR="0036320E" w:rsidRPr="0036320E" w:rsidRDefault="0036320E" w:rsidP="0036320E">
      <w:pPr>
        <w:pStyle w:val="SourceCode"/>
      </w:pPr>
      <w:r w:rsidRPr="0036320E">
        <w:t>        &lt;meta charset="utf-8"&gt;</w:t>
      </w:r>
    </w:p>
    <w:p w14:paraId="6F790B3A" w14:textId="77777777" w:rsidR="0036320E" w:rsidRPr="0036320E" w:rsidRDefault="0036320E" w:rsidP="0036320E">
      <w:pPr>
        <w:pStyle w:val="SourceCode"/>
      </w:pPr>
      <w:r w:rsidRPr="0036320E">
        <w:t>        &lt;title&gt;Hello World&lt;/title&gt;</w:t>
      </w:r>
    </w:p>
    <w:p w14:paraId="11B09BE5" w14:textId="77777777" w:rsidR="0036320E" w:rsidRPr="0036320E" w:rsidRDefault="0036320E" w:rsidP="0036320E">
      <w:pPr>
        <w:pStyle w:val="SourceCode"/>
      </w:pPr>
    </w:p>
    <w:p w14:paraId="3F59625A" w14:textId="77777777" w:rsidR="0036320E" w:rsidRPr="0036320E" w:rsidRDefault="0036320E" w:rsidP="0036320E">
      <w:pPr>
        <w:pStyle w:val="SourceCode"/>
      </w:pPr>
      <w:r w:rsidRPr="0036320E">
        <w:t>        &lt;!-- 1. External Style Sheet--&gt;</w:t>
      </w:r>
    </w:p>
    <w:p w14:paraId="631EFF71" w14:textId="77777777" w:rsidR="0036320E" w:rsidRPr="0036320E" w:rsidRDefault="0036320E" w:rsidP="0036320E">
      <w:pPr>
        <w:pStyle w:val="SourceCode"/>
      </w:pPr>
      <w:r w:rsidRPr="0036320E">
        <w:t>        &lt;link rel="stylesheet" href="../mystyle.css"&gt;</w:t>
      </w:r>
    </w:p>
    <w:p w14:paraId="373A8FB5" w14:textId="77777777" w:rsidR="0036320E" w:rsidRPr="0036320E" w:rsidRDefault="0036320E" w:rsidP="0036320E">
      <w:pPr>
        <w:pStyle w:val="SourceCode"/>
      </w:pPr>
    </w:p>
    <w:p w14:paraId="5CA7DDAE" w14:textId="77777777" w:rsidR="0036320E" w:rsidRPr="0036320E" w:rsidRDefault="0036320E" w:rsidP="0036320E">
      <w:pPr>
        <w:pStyle w:val="SourceCode"/>
      </w:pPr>
      <w:r w:rsidRPr="0036320E">
        <w:t>        &lt;!-- 2.  Embedded Style sheet --&gt;</w:t>
      </w:r>
    </w:p>
    <w:p w14:paraId="2EF04EA1" w14:textId="77777777" w:rsidR="0036320E" w:rsidRPr="0036320E" w:rsidRDefault="0036320E" w:rsidP="0036320E">
      <w:pPr>
        <w:pStyle w:val="SourceCode"/>
      </w:pPr>
      <w:r w:rsidRPr="0036320E">
        <w:t>        &lt;style&gt;</w:t>
      </w:r>
    </w:p>
    <w:p w14:paraId="540537FA" w14:textId="77777777" w:rsidR="0036320E" w:rsidRPr="0036320E" w:rsidRDefault="0036320E" w:rsidP="0036320E">
      <w:pPr>
        <w:pStyle w:val="SourceCode"/>
      </w:pPr>
      <w:r w:rsidRPr="0036320E">
        <w:t>            h1 { text-align: center; }</w:t>
      </w:r>
    </w:p>
    <w:p w14:paraId="67414237" w14:textId="77777777" w:rsidR="0036320E" w:rsidRPr="0036320E" w:rsidRDefault="0036320E" w:rsidP="0036320E">
      <w:pPr>
        <w:pStyle w:val="SourceCode"/>
      </w:pPr>
      <w:r w:rsidRPr="0036320E">
        <w:t>        &lt;/style&gt;</w:t>
      </w:r>
    </w:p>
    <w:p w14:paraId="4D96345C" w14:textId="77777777" w:rsidR="0036320E" w:rsidRPr="0036320E" w:rsidRDefault="0036320E" w:rsidP="0036320E">
      <w:pPr>
        <w:pStyle w:val="SourceCode"/>
      </w:pPr>
      <w:r w:rsidRPr="0036320E">
        <w:t>    &lt;/head&gt;</w:t>
      </w:r>
    </w:p>
    <w:p w14:paraId="16639B58" w14:textId="77777777" w:rsidR="0036320E" w:rsidRPr="0036320E" w:rsidRDefault="0036320E" w:rsidP="0036320E">
      <w:pPr>
        <w:pStyle w:val="SourceCode"/>
      </w:pPr>
      <w:r w:rsidRPr="0036320E">
        <w:t>    </w:t>
      </w:r>
    </w:p>
    <w:p w14:paraId="064B445B" w14:textId="77777777" w:rsidR="0036320E" w:rsidRPr="0036320E" w:rsidRDefault="0036320E" w:rsidP="0036320E">
      <w:pPr>
        <w:pStyle w:val="SourceCode"/>
      </w:pPr>
      <w:r w:rsidRPr="0036320E">
        <w:t>    &lt;body&gt;</w:t>
      </w:r>
    </w:p>
    <w:p w14:paraId="108A122E" w14:textId="77777777" w:rsidR="0036320E" w:rsidRPr="0036320E" w:rsidRDefault="0036320E" w:rsidP="0036320E">
      <w:pPr>
        <w:pStyle w:val="SourceCode"/>
      </w:pPr>
      <w:r w:rsidRPr="0036320E">
        <w:t>        &lt;!-- 3. Inline Style--&gt;</w:t>
      </w:r>
    </w:p>
    <w:p w14:paraId="1BE82E41" w14:textId="77777777" w:rsidR="0036320E" w:rsidRPr="0036320E" w:rsidRDefault="0036320E" w:rsidP="0036320E">
      <w:pPr>
        <w:pStyle w:val="SourceCode"/>
      </w:pPr>
      <w:r w:rsidRPr="0036320E">
        <w:t>        &lt;h1&gt;Suomi&lt;/h1&gt;</w:t>
      </w:r>
    </w:p>
    <w:p w14:paraId="3543284A" w14:textId="77777777" w:rsidR="0036320E" w:rsidRPr="0036320E" w:rsidRDefault="0036320E" w:rsidP="0036320E">
      <w:pPr>
        <w:pStyle w:val="SourceCode"/>
      </w:pPr>
      <w:r w:rsidRPr="0036320E">
        <w:t>        &lt;p  style="color: blue;"&gt;Terve Maailmalle&lt;/p&gt;</w:t>
      </w:r>
    </w:p>
    <w:p w14:paraId="6C6D6CF5" w14:textId="77777777" w:rsidR="0036320E" w:rsidRPr="0036320E" w:rsidRDefault="0036320E" w:rsidP="0036320E">
      <w:pPr>
        <w:pStyle w:val="SourceCode"/>
      </w:pPr>
      <w:r w:rsidRPr="0036320E">
        <w:t>    &lt;/body&gt;</w:t>
      </w:r>
    </w:p>
    <w:p w14:paraId="08147AEF" w14:textId="67FB814B" w:rsidR="00DD035F" w:rsidRDefault="00DD035F" w:rsidP="00DD035F">
      <w:pPr>
        <w:pStyle w:val="Heading3"/>
      </w:pPr>
      <w:r>
        <w:t>JavaScript</w:t>
      </w:r>
    </w:p>
    <w:p w14:paraId="369C0D90" w14:textId="6364F16D" w:rsidR="00DD035F" w:rsidRDefault="00DD035F" w:rsidP="00DD035F">
      <w:r>
        <w:t>JavaScript can also be specified in three ways.</w:t>
      </w:r>
    </w:p>
    <w:p w14:paraId="3456F6CB" w14:textId="77777777" w:rsidR="005C7E6E" w:rsidRPr="00906B6F" w:rsidRDefault="005C7E6E" w:rsidP="005C7E6E">
      <w:pPr>
        <w:pStyle w:val="SourceCode"/>
        <w:rPr>
          <w:lang w:val="sv-SE"/>
        </w:rPr>
      </w:pPr>
      <w:r w:rsidRPr="00906B6F">
        <w:rPr>
          <w:lang w:val="sv-SE"/>
        </w:rPr>
        <w:t>&lt;html lang=en&gt;</w:t>
      </w:r>
    </w:p>
    <w:p w14:paraId="07468E62" w14:textId="77777777" w:rsidR="005C7E6E" w:rsidRPr="00906B6F" w:rsidRDefault="005C7E6E" w:rsidP="005C7E6E">
      <w:pPr>
        <w:pStyle w:val="SourceCode"/>
        <w:rPr>
          <w:lang w:val="sv-SE"/>
        </w:rPr>
      </w:pPr>
      <w:r w:rsidRPr="00906B6F">
        <w:rPr>
          <w:lang w:val="sv-SE"/>
        </w:rPr>
        <w:t>    &lt;head&gt;</w:t>
      </w:r>
    </w:p>
    <w:p w14:paraId="38D107C4" w14:textId="77777777" w:rsidR="005C7E6E" w:rsidRPr="00906B6F" w:rsidRDefault="005C7E6E" w:rsidP="005C7E6E">
      <w:pPr>
        <w:pStyle w:val="SourceCode"/>
        <w:rPr>
          <w:lang w:val="sv-SE"/>
        </w:rPr>
      </w:pPr>
      <w:r w:rsidRPr="00906B6F">
        <w:rPr>
          <w:lang w:val="sv-SE"/>
        </w:rPr>
        <w:t>        &lt;meta charset="utf-8"&gt;</w:t>
      </w:r>
    </w:p>
    <w:p w14:paraId="4623AC97" w14:textId="77777777" w:rsidR="005C7E6E" w:rsidRPr="005C7E6E" w:rsidRDefault="005C7E6E" w:rsidP="005C7E6E">
      <w:pPr>
        <w:pStyle w:val="SourceCode"/>
      </w:pPr>
      <w:r w:rsidRPr="00906B6F">
        <w:rPr>
          <w:lang w:val="sv-SE"/>
        </w:rPr>
        <w:t>        </w:t>
      </w:r>
      <w:r w:rsidRPr="005C7E6E">
        <w:t>&lt;title&gt;Hello World&lt;/title&gt;</w:t>
      </w:r>
    </w:p>
    <w:p w14:paraId="61A0F425" w14:textId="77777777" w:rsidR="005C7E6E" w:rsidRPr="005C7E6E" w:rsidRDefault="005C7E6E" w:rsidP="005C7E6E">
      <w:pPr>
        <w:pStyle w:val="SourceCode"/>
      </w:pPr>
    </w:p>
    <w:p w14:paraId="76C320BB" w14:textId="77777777" w:rsidR="005C7E6E" w:rsidRPr="005C7E6E" w:rsidRDefault="005C7E6E" w:rsidP="005C7E6E">
      <w:pPr>
        <w:pStyle w:val="SourceCode"/>
      </w:pPr>
      <w:r w:rsidRPr="005C7E6E">
        <w:t>        &lt;!-- 1. External Script--&gt;</w:t>
      </w:r>
    </w:p>
    <w:p w14:paraId="36CB985A" w14:textId="77777777" w:rsidR="005C7E6E" w:rsidRPr="005C7E6E" w:rsidRDefault="005C7E6E" w:rsidP="005C7E6E">
      <w:pPr>
        <w:pStyle w:val="SourceCode"/>
      </w:pPr>
      <w:r w:rsidRPr="005C7E6E">
        <w:t>        &lt;script src="../../js/examples.js"&gt;&lt;/script&gt;</w:t>
      </w:r>
    </w:p>
    <w:p w14:paraId="3BA07642" w14:textId="77777777" w:rsidR="005C7E6E" w:rsidRPr="005C7E6E" w:rsidRDefault="005C7E6E" w:rsidP="005C7E6E">
      <w:pPr>
        <w:pStyle w:val="SourceCode"/>
      </w:pPr>
    </w:p>
    <w:p w14:paraId="15E59959" w14:textId="77777777" w:rsidR="005C7E6E" w:rsidRPr="005C7E6E" w:rsidRDefault="005C7E6E" w:rsidP="005C7E6E">
      <w:pPr>
        <w:pStyle w:val="SourceCode"/>
      </w:pPr>
      <w:r w:rsidRPr="005C7E6E">
        <w:t>        &lt;!-- 2.  Embedded Script --&gt;</w:t>
      </w:r>
    </w:p>
    <w:p w14:paraId="243896DE" w14:textId="77777777" w:rsidR="005C7E6E" w:rsidRPr="005C7E6E" w:rsidRDefault="005C7E6E" w:rsidP="005C7E6E">
      <w:pPr>
        <w:pStyle w:val="SourceCode"/>
      </w:pPr>
      <w:r w:rsidRPr="005C7E6E">
        <w:t>        &lt;Script&gt;</w:t>
      </w:r>
    </w:p>
    <w:p w14:paraId="2A008A95" w14:textId="77777777" w:rsidR="005C7E6E" w:rsidRPr="005C7E6E" w:rsidRDefault="005C7E6E" w:rsidP="005C7E6E">
      <w:pPr>
        <w:pStyle w:val="SourceCode"/>
      </w:pPr>
      <w:r w:rsidRPr="005C7E6E">
        <w:t>            addEventListener("load", function(ev) {</w:t>
      </w:r>
    </w:p>
    <w:p w14:paraId="71D137FD" w14:textId="77777777" w:rsidR="005C7E6E" w:rsidRPr="005C7E6E" w:rsidRDefault="005C7E6E" w:rsidP="005C7E6E">
      <w:pPr>
        <w:pStyle w:val="SourceCode"/>
      </w:pPr>
      <w:r w:rsidRPr="005C7E6E">
        <w:t>                // getElementById searches decendants</w:t>
      </w:r>
    </w:p>
    <w:p w14:paraId="025DD827" w14:textId="77777777" w:rsidR="005C7E6E" w:rsidRPr="005C7E6E" w:rsidRDefault="005C7E6E" w:rsidP="005C7E6E">
      <w:pPr>
        <w:pStyle w:val="SourceCode"/>
      </w:pPr>
      <w:r w:rsidRPr="005C7E6E">
        <w:t>                console.log(document.getElementById("bd").nodeName);</w:t>
      </w:r>
    </w:p>
    <w:p w14:paraId="653A11BA" w14:textId="77777777" w:rsidR="005C7E6E" w:rsidRPr="005C7E6E" w:rsidRDefault="005C7E6E" w:rsidP="005C7E6E">
      <w:pPr>
        <w:pStyle w:val="SourceCode"/>
      </w:pPr>
      <w:r w:rsidRPr="005C7E6E">
        <w:t>            });</w:t>
      </w:r>
    </w:p>
    <w:p w14:paraId="7FC70A4C" w14:textId="77777777" w:rsidR="005C7E6E" w:rsidRPr="005C7E6E" w:rsidRDefault="005C7E6E" w:rsidP="005C7E6E">
      <w:pPr>
        <w:pStyle w:val="SourceCode"/>
      </w:pPr>
      <w:r w:rsidRPr="005C7E6E">
        <w:t>        &lt;/Script&gt;</w:t>
      </w:r>
    </w:p>
    <w:p w14:paraId="11E314E0" w14:textId="77777777" w:rsidR="005C7E6E" w:rsidRPr="005C7E6E" w:rsidRDefault="005C7E6E" w:rsidP="005C7E6E">
      <w:pPr>
        <w:pStyle w:val="SourceCode"/>
      </w:pPr>
      <w:r w:rsidRPr="005C7E6E">
        <w:t>    &lt;/head&gt;</w:t>
      </w:r>
    </w:p>
    <w:p w14:paraId="4FA4943D" w14:textId="77777777" w:rsidR="005C7E6E" w:rsidRPr="005C7E6E" w:rsidRDefault="005C7E6E" w:rsidP="005C7E6E">
      <w:pPr>
        <w:pStyle w:val="SourceCode"/>
      </w:pPr>
      <w:r w:rsidRPr="005C7E6E">
        <w:t>    </w:t>
      </w:r>
    </w:p>
    <w:p w14:paraId="77D7D135" w14:textId="77777777" w:rsidR="005C7E6E" w:rsidRPr="005C7E6E" w:rsidRDefault="005C7E6E" w:rsidP="005C7E6E">
      <w:pPr>
        <w:pStyle w:val="SourceCode"/>
      </w:pPr>
      <w:r w:rsidRPr="005C7E6E">
        <w:t>    &lt;body&gt;</w:t>
      </w:r>
    </w:p>
    <w:p w14:paraId="2D81D16C" w14:textId="77777777" w:rsidR="005C7E6E" w:rsidRPr="005C7E6E" w:rsidRDefault="005C7E6E" w:rsidP="005C7E6E">
      <w:pPr>
        <w:pStyle w:val="SourceCode"/>
      </w:pPr>
      <w:r w:rsidRPr="005C7E6E">
        <w:t>        &lt;h1&gt;Suomi&lt;/h1&gt;</w:t>
      </w:r>
    </w:p>
    <w:p w14:paraId="684BD6C0" w14:textId="77777777" w:rsidR="005C7E6E" w:rsidRPr="005C7E6E" w:rsidRDefault="005C7E6E" w:rsidP="005C7E6E">
      <w:pPr>
        <w:pStyle w:val="SourceCode"/>
      </w:pPr>
      <w:r w:rsidRPr="005C7E6E">
        <w:t>        &lt;!-- 3. Inline --&gt;</w:t>
      </w:r>
    </w:p>
    <w:p w14:paraId="407A7EA2" w14:textId="77777777" w:rsidR="005C7E6E" w:rsidRPr="005C7E6E" w:rsidRDefault="005C7E6E" w:rsidP="005C7E6E">
      <w:pPr>
        <w:pStyle w:val="SourceCode"/>
      </w:pPr>
      <w:r w:rsidRPr="005C7E6E">
        <w:t>        &lt;button </w:t>
      </w:r>
    </w:p>
    <w:p w14:paraId="3658E27F" w14:textId="77777777" w:rsidR="005C7E6E" w:rsidRPr="005C7E6E" w:rsidRDefault="005C7E6E" w:rsidP="005C7E6E">
      <w:pPr>
        <w:pStyle w:val="SourceCode"/>
      </w:pPr>
      <w:r w:rsidRPr="005C7E6E">
        <w:t>            onclick="document.getElementById('text').innerHTML = Date()" id="bd"&gt;</w:t>
      </w:r>
    </w:p>
    <w:p w14:paraId="0AF5ED38" w14:textId="77777777" w:rsidR="005C7E6E" w:rsidRPr="005C7E6E" w:rsidRDefault="005C7E6E" w:rsidP="005C7E6E">
      <w:pPr>
        <w:pStyle w:val="SourceCode"/>
      </w:pPr>
      <w:r w:rsidRPr="005C7E6E">
        <w:t>            Click Me&lt;/button&gt;</w:t>
      </w:r>
    </w:p>
    <w:p w14:paraId="179A30F9" w14:textId="77777777" w:rsidR="005C7E6E" w:rsidRPr="005C7E6E" w:rsidRDefault="005C7E6E" w:rsidP="005C7E6E">
      <w:pPr>
        <w:pStyle w:val="SourceCode"/>
      </w:pPr>
    </w:p>
    <w:p w14:paraId="115579B5" w14:textId="77777777" w:rsidR="005C7E6E" w:rsidRPr="005C7E6E" w:rsidRDefault="005C7E6E" w:rsidP="005C7E6E">
      <w:pPr>
        <w:pStyle w:val="SourceCode"/>
      </w:pPr>
      <w:r w:rsidRPr="005C7E6E">
        <w:t>        &lt;p id="text"&gt;&lt;/p&gt;</w:t>
      </w:r>
    </w:p>
    <w:p w14:paraId="172ABF8A" w14:textId="77777777" w:rsidR="005C7E6E" w:rsidRPr="005C7E6E" w:rsidRDefault="005C7E6E" w:rsidP="005C7E6E">
      <w:pPr>
        <w:pStyle w:val="SourceCode"/>
      </w:pPr>
      <w:r w:rsidRPr="005C7E6E">
        <w:t>    &lt;/body&gt;</w:t>
      </w:r>
    </w:p>
    <w:p w14:paraId="5E02E01B" w14:textId="77777777" w:rsidR="005C7E6E" w:rsidRPr="005C7E6E" w:rsidRDefault="005C7E6E" w:rsidP="005C7E6E">
      <w:pPr>
        <w:pStyle w:val="SourceCode"/>
      </w:pPr>
      <w:r w:rsidRPr="005C7E6E">
        <w:t>&lt;/html&gt;</w:t>
      </w:r>
    </w:p>
    <w:p w14:paraId="3B544770" w14:textId="77777777" w:rsidR="009A7C9C" w:rsidRPr="009A7C9C" w:rsidRDefault="009A7C9C" w:rsidP="009A7C9C">
      <w:pPr>
        <w:shd w:val="clear" w:color="auto" w:fill="FFFFFF"/>
        <w:spacing w:after="0" w:line="285" w:lineRule="atLeast"/>
        <w:rPr>
          <w:rFonts w:ascii="Consolas" w:eastAsia="Times New Roman" w:hAnsi="Consolas" w:cs="Times New Roman"/>
          <w:color w:val="000000"/>
          <w:sz w:val="21"/>
          <w:szCs w:val="21"/>
        </w:rPr>
      </w:pPr>
    </w:p>
    <w:p w14:paraId="328ED8B0" w14:textId="77777777" w:rsidR="00DD035F" w:rsidRPr="00DD035F" w:rsidRDefault="00DD035F" w:rsidP="00DD035F"/>
    <w:p w14:paraId="7711FB4B" w14:textId="77777777" w:rsidR="0036320E" w:rsidRPr="00812B3D" w:rsidRDefault="0036320E" w:rsidP="00812B3D"/>
    <w:p w14:paraId="7F4A4CD6" w14:textId="77777777" w:rsidR="00005C2D" w:rsidRPr="00005C2D" w:rsidRDefault="00005C2D" w:rsidP="00005C2D"/>
    <w:p w14:paraId="7EC88733" w14:textId="77777777" w:rsidR="00D104A4" w:rsidRPr="00A833B2" w:rsidRDefault="00D104A4" w:rsidP="00A833B2">
      <w:pPr>
        <w:pStyle w:val="SourceCode"/>
      </w:pPr>
    </w:p>
    <w:p w14:paraId="1C15859C" w14:textId="303FBADC" w:rsidR="00DE03F7" w:rsidRDefault="00DE03F7" w:rsidP="00DE03F7">
      <w:pPr>
        <w:pStyle w:val="Heading3"/>
      </w:pPr>
      <w:r>
        <w:lastRenderedPageBreak/>
        <w:t>A decent Template</w:t>
      </w:r>
    </w:p>
    <w:p w14:paraId="17F05647" w14:textId="36C956F0" w:rsidR="00DE03F7" w:rsidRDefault="00DE03F7" w:rsidP="00DE03F7">
      <w:r>
        <w:t xml:space="preserve">The following shows how we might put together a basic page </w:t>
      </w:r>
      <w:r w:rsidR="00273231">
        <w:t>that imports an external style sheet and an external java script file</w:t>
      </w:r>
    </w:p>
    <w:p w14:paraId="2022BD1D" w14:textId="77777777" w:rsidR="00273231" w:rsidRPr="00273231" w:rsidRDefault="00273231" w:rsidP="00273231">
      <w:pPr>
        <w:pStyle w:val="SourceCode"/>
        <w:rPr>
          <w:rFonts w:eastAsia="Times New Roman"/>
          <w:color w:val="000000"/>
          <w:lang w:val="sv-SE"/>
        </w:rPr>
      </w:pPr>
      <w:r w:rsidRPr="00273231">
        <w:rPr>
          <w:rFonts w:eastAsia="Times New Roman"/>
          <w:lang w:val="sv-SE"/>
        </w:rPr>
        <w:t>&lt;!DOCTYPE</w:t>
      </w:r>
      <w:r w:rsidRPr="00273231">
        <w:rPr>
          <w:rFonts w:eastAsia="Times New Roman"/>
          <w:color w:val="000000"/>
          <w:lang w:val="sv-SE"/>
        </w:rPr>
        <w:t> </w:t>
      </w:r>
      <w:r w:rsidRPr="00273231">
        <w:rPr>
          <w:rFonts w:eastAsia="Times New Roman"/>
          <w:color w:val="FF0000"/>
          <w:lang w:val="sv-SE"/>
        </w:rPr>
        <w:t>html</w:t>
      </w:r>
      <w:r w:rsidRPr="00273231">
        <w:rPr>
          <w:rFonts w:eastAsia="Times New Roman"/>
          <w:lang w:val="sv-SE"/>
        </w:rPr>
        <w:t>&gt;</w:t>
      </w:r>
      <w:r w:rsidRPr="00273231">
        <w:rPr>
          <w:rFonts w:eastAsia="Times New Roman"/>
          <w:color w:val="000000"/>
          <w:lang w:val="sv-SE"/>
        </w:rPr>
        <w:t>&gt;</w:t>
      </w:r>
    </w:p>
    <w:p w14:paraId="6FBDD3BB" w14:textId="77777777" w:rsidR="00273231" w:rsidRPr="00273231" w:rsidRDefault="00273231" w:rsidP="00273231">
      <w:pPr>
        <w:pStyle w:val="SourceCode"/>
        <w:rPr>
          <w:rFonts w:eastAsia="Times New Roman"/>
          <w:color w:val="000000"/>
          <w:lang w:val="sv-SE"/>
        </w:rPr>
      </w:pPr>
      <w:r w:rsidRPr="00273231">
        <w:rPr>
          <w:rFonts w:eastAsia="Times New Roman"/>
          <w:lang w:val="sv-SE"/>
        </w:rPr>
        <w:t>&lt;html</w:t>
      </w:r>
      <w:r w:rsidRPr="00273231">
        <w:rPr>
          <w:rFonts w:eastAsia="Times New Roman"/>
          <w:color w:val="000000"/>
          <w:lang w:val="sv-SE"/>
        </w:rPr>
        <w:t> </w:t>
      </w:r>
      <w:r w:rsidRPr="00273231">
        <w:rPr>
          <w:rFonts w:eastAsia="Times New Roman"/>
          <w:color w:val="FF0000"/>
          <w:lang w:val="sv-SE"/>
        </w:rPr>
        <w:t>lang</w:t>
      </w:r>
      <w:r w:rsidRPr="00273231">
        <w:rPr>
          <w:rFonts w:eastAsia="Times New Roman"/>
          <w:color w:val="000000"/>
          <w:lang w:val="sv-SE"/>
        </w:rPr>
        <w:t>=</w:t>
      </w:r>
      <w:r w:rsidRPr="00273231">
        <w:rPr>
          <w:rFonts w:eastAsia="Times New Roman"/>
          <w:color w:val="0000FF"/>
          <w:lang w:val="sv-SE"/>
        </w:rPr>
        <w:t>en</w:t>
      </w:r>
      <w:r w:rsidRPr="00273231">
        <w:rPr>
          <w:rFonts w:eastAsia="Times New Roman"/>
          <w:lang w:val="sv-SE"/>
        </w:rPr>
        <w:t>&gt;</w:t>
      </w:r>
    </w:p>
    <w:p w14:paraId="607090BD" w14:textId="77777777" w:rsidR="00273231" w:rsidRPr="00273231" w:rsidRDefault="00273231" w:rsidP="00273231">
      <w:pPr>
        <w:pStyle w:val="SourceCode"/>
        <w:rPr>
          <w:rFonts w:eastAsia="Times New Roman"/>
          <w:color w:val="000000"/>
        </w:rPr>
      </w:pPr>
      <w:r w:rsidRPr="00273231">
        <w:rPr>
          <w:rFonts w:eastAsia="Times New Roman"/>
          <w:color w:val="000000"/>
          <w:lang w:val="sv-SE"/>
        </w:rPr>
        <w:t>    </w:t>
      </w:r>
      <w:r w:rsidRPr="00273231">
        <w:rPr>
          <w:rFonts w:eastAsia="Times New Roman"/>
        </w:rPr>
        <w:t>&lt;head&gt;</w:t>
      </w:r>
    </w:p>
    <w:p w14:paraId="596D7A66"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&lt;meta</w:t>
      </w:r>
      <w:r w:rsidRPr="00273231">
        <w:rPr>
          <w:rFonts w:eastAsia="Times New Roman"/>
          <w:color w:val="000000"/>
        </w:rPr>
        <w:t> </w:t>
      </w:r>
      <w:r w:rsidRPr="00273231">
        <w:rPr>
          <w:rFonts w:eastAsia="Times New Roman"/>
          <w:color w:val="FF0000"/>
        </w:rPr>
        <w:t>charset</w:t>
      </w:r>
      <w:r w:rsidRPr="00273231">
        <w:rPr>
          <w:rFonts w:eastAsia="Times New Roman"/>
          <w:color w:val="000000"/>
        </w:rPr>
        <w:t>=</w:t>
      </w:r>
      <w:r w:rsidRPr="00273231">
        <w:rPr>
          <w:rFonts w:eastAsia="Times New Roman"/>
          <w:color w:val="0000FF"/>
        </w:rPr>
        <w:t>"utf-8"</w:t>
      </w:r>
      <w:r w:rsidRPr="00273231">
        <w:rPr>
          <w:rFonts w:eastAsia="Times New Roman"/>
        </w:rPr>
        <w:t>&gt;</w:t>
      </w:r>
    </w:p>
    <w:p w14:paraId="57FD8FCB"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&lt;title&gt;</w:t>
      </w:r>
      <w:r w:rsidRPr="00273231">
        <w:rPr>
          <w:rFonts w:eastAsia="Times New Roman"/>
          <w:color w:val="000000"/>
        </w:rPr>
        <w:t>Hello World</w:t>
      </w:r>
      <w:r w:rsidRPr="00273231">
        <w:rPr>
          <w:rFonts w:eastAsia="Times New Roman"/>
        </w:rPr>
        <w:t>&lt;/title&gt;</w:t>
      </w:r>
    </w:p>
    <w:p w14:paraId="35823870"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&lt;link</w:t>
      </w:r>
      <w:r w:rsidRPr="00273231">
        <w:rPr>
          <w:rFonts w:eastAsia="Times New Roman"/>
          <w:color w:val="000000"/>
        </w:rPr>
        <w:t> </w:t>
      </w:r>
      <w:r w:rsidRPr="00273231">
        <w:rPr>
          <w:rFonts w:eastAsia="Times New Roman"/>
          <w:color w:val="FF0000"/>
        </w:rPr>
        <w:t>rel</w:t>
      </w:r>
      <w:r w:rsidRPr="00273231">
        <w:rPr>
          <w:rFonts w:eastAsia="Times New Roman"/>
          <w:color w:val="000000"/>
        </w:rPr>
        <w:t>=</w:t>
      </w:r>
      <w:r w:rsidRPr="00273231">
        <w:rPr>
          <w:rFonts w:eastAsia="Times New Roman"/>
          <w:color w:val="0000FF"/>
        </w:rPr>
        <w:t>"stylesheet"</w:t>
      </w:r>
      <w:r w:rsidRPr="00273231">
        <w:rPr>
          <w:rFonts w:eastAsia="Times New Roman"/>
          <w:color w:val="000000"/>
        </w:rPr>
        <w:t> </w:t>
      </w:r>
      <w:r w:rsidRPr="00273231">
        <w:rPr>
          <w:rFonts w:eastAsia="Times New Roman"/>
          <w:color w:val="FF0000"/>
        </w:rPr>
        <w:t>href</w:t>
      </w:r>
      <w:r w:rsidRPr="00273231">
        <w:rPr>
          <w:rFonts w:eastAsia="Times New Roman"/>
          <w:color w:val="000000"/>
        </w:rPr>
        <w:t>=</w:t>
      </w:r>
      <w:r w:rsidRPr="00273231">
        <w:rPr>
          <w:rFonts w:eastAsia="Times New Roman"/>
          <w:color w:val="0000FF"/>
        </w:rPr>
        <w:t>"./style.css"</w:t>
      </w:r>
      <w:r w:rsidRPr="00273231">
        <w:rPr>
          <w:rFonts w:eastAsia="Times New Roman"/>
        </w:rPr>
        <w:t>/&gt;</w:t>
      </w:r>
    </w:p>
    <w:p w14:paraId="5FBBE46C"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&lt;script</w:t>
      </w:r>
      <w:r w:rsidRPr="00273231">
        <w:rPr>
          <w:rFonts w:eastAsia="Times New Roman"/>
          <w:color w:val="000000"/>
        </w:rPr>
        <w:t> </w:t>
      </w:r>
      <w:r w:rsidRPr="00273231">
        <w:rPr>
          <w:rFonts w:eastAsia="Times New Roman"/>
          <w:color w:val="FF0000"/>
        </w:rPr>
        <w:t>src</w:t>
      </w:r>
      <w:r w:rsidRPr="00273231">
        <w:rPr>
          <w:rFonts w:eastAsia="Times New Roman"/>
          <w:color w:val="000000"/>
        </w:rPr>
        <w:t>=</w:t>
      </w:r>
      <w:r w:rsidRPr="00273231">
        <w:rPr>
          <w:rFonts w:eastAsia="Times New Roman"/>
          <w:color w:val="0000FF"/>
        </w:rPr>
        <w:t>"./scripts.js"</w:t>
      </w:r>
      <w:r w:rsidRPr="00273231">
        <w:rPr>
          <w:rFonts w:eastAsia="Times New Roman"/>
        </w:rPr>
        <w:t>&gt;&lt;/script&gt;</w:t>
      </w:r>
    </w:p>
    <w:p w14:paraId="4636E4DE"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&lt;/head&gt;</w:t>
      </w:r>
    </w:p>
    <w:p w14:paraId="42F6E620"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&lt;body&gt;</w:t>
      </w:r>
    </w:p>
    <w:p w14:paraId="14E72C6C"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&lt;h1&gt;</w:t>
      </w:r>
      <w:r w:rsidRPr="00273231">
        <w:rPr>
          <w:rFonts w:eastAsia="Times New Roman"/>
          <w:color w:val="000000"/>
        </w:rPr>
        <w:t> Hello World</w:t>
      </w:r>
      <w:r w:rsidRPr="00273231">
        <w:rPr>
          <w:rFonts w:eastAsia="Times New Roman"/>
        </w:rPr>
        <w:t>&lt;/h1&gt;</w:t>
      </w:r>
    </w:p>
    <w:p w14:paraId="039FFA10"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&lt;button</w:t>
      </w:r>
      <w:r w:rsidRPr="00273231">
        <w:rPr>
          <w:rFonts w:eastAsia="Times New Roman"/>
          <w:color w:val="000000"/>
        </w:rPr>
        <w:t> </w:t>
      </w:r>
      <w:r w:rsidRPr="00273231">
        <w:rPr>
          <w:rFonts w:eastAsia="Times New Roman"/>
          <w:color w:val="FF0000"/>
        </w:rPr>
        <w:t>onclick</w:t>
      </w:r>
      <w:r w:rsidRPr="00273231">
        <w:rPr>
          <w:rFonts w:eastAsia="Times New Roman"/>
          <w:color w:val="000000"/>
        </w:rPr>
        <w:t>=</w:t>
      </w:r>
      <w:r w:rsidRPr="00273231">
        <w:rPr>
          <w:rFonts w:eastAsia="Times New Roman"/>
          <w:color w:val="0000FF"/>
        </w:rPr>
        <w:t>"external()"</w:t>
      </w:r>
      <w:r w:rsidRPr="00273231">
        <w:rPr>
          <w:rFonts w:eastAsia="Times New Roman"/>
        </w:rPr>
        <w:t>&gt;</w:t>
      </w:r>
      <w:r w:rsidRPr="00273231">
        <w:rPr>
          <w:rFonts w:eastAsia="Times New Roman"/>
          <w:color w:val="000000"/>
        </w:rPr>
        <w:t>Click Me</w:t>
      </w:r>
      <w:r w:rsidRPr="00273231">
        <w:rPr>
          <w:rFonts w:eastAsia="Times New Roman"/>
        </w:rPr>
        <w:t>&lt;/button&gt;</w:t>
      </w:r>
    </w:p>
    <w:p w14:paraId="2B48EE96" w14:textId="77777777" w:rsidR="00273231" w:rsidRPr="00273231" w:rsidRDefault="00273231" w:rsidP="00273231">
      <w:pPr>
        <w:pStyle w:val="SourceCode"/>
        <w:rPr>
          <w:rFonts w:eastAsia="Times New Roman"/>
          <w:color w:val="000000"/>
        </w:rPr>
      </w:pPr>
      <w:r w:rsidRPr="00273231">
        <w:rPr>
          <w:rFonts w:eastAsia="Times New Roman"/>
          <w:color w:val="000000"/>
        </w:rPr>
        <w:t>    </w:t>
      </w:r>
      <w:r w:rsidRPr="00273231">
        <w:rPr>
          <w:rFonts w:eastAsia="Times New Roman"/>
        </w:rPr>
        <w:t>&lt;/body&gt;</w:t>
      </w:r>
    </w:p>
    <w:p w14:paraId="27F5C1DE" w14:textId="77777777" w:rsidR="00273231" w:rsidRPr="00273231" w:rsidRDefault="00273231" w:rsidP="00273231">
      <w:pPr>
        <w:pStyle w:val="SourceCode"/>
        <w:rPr>
          <w:rFonts w:eastAsia="Times New Roman"/>
          <w:color w:val="000000"/>
        </w:rPr>
      </w:pPr>
      <w:r w:rsidRPr="00273231">
        <w:rPr>
          <w:rFonts w:eastAsia="Times New Roman"/>
        </w:rPr>
        <w:t>&lt;/html&gt;</w:t>
      </w:r>
    </w:p>
    <w:p w14:paraId="1A1B1F2B" w14:textId="77777777" w:rsidR="00273231" w:rsidRPr="00273231" w:rsidRDefault="00273231" w:rsidP="00273231">
      <w:pPr>
        <w:shd w:val="clear" w:color="auto" w:fill="FFFFFF"/>
        <w:spacing w:after="0" w:line="285" w:lineRule="atLeast"/>
        <w:rPr>
          <w:rFonts w:ascii="Consolas" w:eastAsia="Times New Roman" w:hAnsi="Consolas" w:cs="Times New Roman"/>
          <w:color w:val="000000"/>
          <w:sz w:val="21"/>
          <w:szCs w:val="21"/>
        </w:rPr>
      </w:pPr>
    </w:p>
    <w:p w14:paraId="239859A2" w14:textId="77777777" w:rsidR="00E24835" w:rsidRDefault="00E24835">
      <w:pPr>
        <w:spacing w:after="160" w:line="259" w:lineRule="auto"/>
        <w:rPr>
          <w:rFonts w:asciiTheme="majorHAnsi" w:eastAsiaTheme="majorEastAsia" w:hAnsiTheme="majorHAnsi" w:cstheme="majorBidi"/>
          <w:color w:val="31378B" w:themeColor="text2"/>
          <w:sz w:val="32"/>
          <w:szCs w:val="28"/>
        </w:rPr>
      </w:pPr>
      <w:r>
        <w:br w:type="page"/>
      </w:r>
    </w:p>
    <w:p w14:paraId="703759B9" w14:textId="77777777" w:rsidR="00B05526" w:rsidRDefault="00B05526" w:rsidP="003F6AF9">
      <w:bookmarkStart w:id="0" w:name="_GoBack"/>
      <w:bookmarkEnd w:id="0"/>
    </w:p>
    <w:p w14:paraId="44CA7B64" w14:textId="77777777" w:rsidR="00AC19FB" w:rsidRDefault="00AC19FB" w:rsidP="003F6AF9"/>
    <w:p w14:paraId="51A3D48D" w14:textId="151E049C" w:rsidR="00200198" w:rsidRDefault="00200198" w:rsidP="003F6AF9"/>
    <w:p w14:paraId="3BA390EA" w14:textId="77777777" w:rsidR="00200198" w:rsidRPr="003F6AF9" w:rsidRDefault="00200198" w:rsidP="003F6AF9"/>
    <w:p w14:paraId="03BC9D59" w14:textId="470FA89A" w:rsidR="00E24835" w:rsidRDefault="00E24835" w:rsidP="00E24835">
      <w:pPr>
        <w:pStyle w:val="Heading2"/>
      </w:pPr>
      <w:r>
        <w:t>HTTP</w:t>
      </w:r>
    </w:p>
    <w:p w14:paraId="23861815" w14:textId="21D3858A" w:rsidR="0057219F" w:rsidRDefault="0057219F" w:rsidP="007F1863">
      <w:r w:rsidRPr="0057219F">
        <w:t>When one types in a URL into a browser the browser firs</w:t>
      </w:r>
      <w:r w:rsidR="0035562E">
        <w:t xml:space="preserve">t takes the </w:t>
      </w:r>
      <w:r w:rsidR="009A1B90">
        <w:t>domain name part and uses it to resolve a</w:t>
      </w:r>
      <w:r w:rsidR="005A10EA">
        <w:t>n</w:t>
      </w:r>
      <w:r w:rsidR="009A1B90">
        <w:t xml:space="preserve"> address using DNS. </w:t>
      </w:r>
      <w:r w:rsidR="002077E4">
        <w:t xml:space="preserve">If this resolution is </w:t>
      </w:r>
      <w:r w:rsidR="005A10EA">
        <w:t>successful,</w:t>
      </w:r>
      <w:r w:rsidR="002077E4">
        <w:t xml:space="preserve"> the next step is to attempt to open a TCP connection on port 80 of the </w:t>
      </w:r>
      <w:r w:rsidR="005A10EA">
        <w:t>host</w:t>
      </w:r>
      <w:r w:rsidR="007F1863">
        <w:t xml:space="preserve">. </w:t>
      </w:r>
      <w:r w:rsidRPr="0057219F">
        <w:t>Port 80 is the default port for HTTP requests</w:t>
      </w:r>
      <w:r w:rsidR="005141C0">
        <w:t xml:space="preserve">. </w:t>
      </w:r>
      <w:r w:rsidR="00B65670">
        <w:t>Finally,</w:t>
      </w:r>
      <w:r w:rsidR="005141C0">
        <w:t xml:space="preserve"> the browser sends a GET request which might look something like the following. </w:t>
      </w:r>
    </w:p>
    <w:p w14:paraId="5BFAF0CC" w14:textId="22B349C7" w:rsidR="00B65670" w:rsidRDefault="00B65670" w:rsidP="00B65670">
      <w:pPr>
        <w:pStyle w:val="SourceCode"/>
      </w:pPr>
      <w:r>
        <w:t>GET /HelloWorld.html HTTP/1.1</w:t>
      </w:r>
    </w:p>
    <w:p w14:paraId="44F499ED" w14:textId="77777777" w:rsidR="00B65670" w:rsidRDefault="00B65670" w:rsidP="00B65670">
      <w:pPr>
        <w:pStyle w:val="SourceCode"/>
      </w:pPr>
      <w:r>
        <w:t>Host:  somehost.co.uk</w:t>
      </w:r>
    </w:p>
    <w:p w14:paraId="347D5235" w14:textId="475190BD" w:rsidR="00E24835" w:rsidRDefault="00B65670" w:rsidP="008E0FF1">
      <w:pPr>
        <w:pStyle w:val="SourceCode"/>
      </w:pPr>
      <w:r>
        <w:t>User-Agent: Chrome</w:t>
      </w:r>
    </w:p>
    <w:p w14:paraId="1F2A88DD" w14:textId="77777777" w:rsidR="008E0FF1" w:rsidRDefault="008E0FF1" w:rsidP="008E0FF1">
      <w:pPr>
        <w:pStyle w:val="SourceCode"/>
      </w:pPr>
    </w:p>
    <w:p w14:paraId="0EFCA334" w14:textId="50B2BAF2" w:rsidR="009D3602" w:rsidRDefault="009D3602" w:rsidP="00E24835">
      <w:r>
        <w:t xml:space="preserve">The server </w:t>
      </w:r>
      <w:r w:rsidR="00FD2381">
        <w:t xml:space="preserve">then sends a response back that looks something like the following. </w:t>
      </w:r>
    </w:p>
    <w:p w14:paraId="3A938BD9" w14:textId="77777777" w:rsidR="00C81790" w:rsidRDefault="00C81790" w:rsidP="00C81790">
      <w:pPr>
        <w:pStyle w:val="SourceCode"/>
      </w:pPr>
      <w:r>
        <w:t xml:space="preserve">The server response </w:t>
      </w:r>
    </w:p>
    <w:p w14:paraId="4968E696" w14:textId="77777777" w:rsidR="00C81790" w:rsidRDefault="00C81790" w:rsidP="00C81790">
      <w:pPr>
        <w:pStyle w:val="SourceCode"/>
      </w:pPr>
      <w:r>
        <w:t>HTTP/1.1 200 OK</w:t>
      </w:r>
    </w:p>
    <w:p w14:paraId="5862F1C4" w14:textId="77777777" w:rsidR="00C81790" w:rsidRDefault="00C81790" w:rsidP="00C81790">
      <w:pPr>
        <w:pStyle w:val="SourceCode"/>
      </w:pPr>
      <w:r>
        <w:t>Content-Length: 62314</w:t>
      </w:r>
    </w:p>
    <w:p w14:paraId="66E1CDE8" w14:textId="77777777" w:rsidR="00C81790" w:rsidRDefault="00C81790" w:rsidP="00C81790">
      <w:pPr>
        <w:pStyle w:val="SourceCode"/>
      </w:pPr>
      <w:r>
        <w:t>Content-Type: text/html</w:t>
      </w:r>
    </w:p>
    <w:p w14:paraId="7FA53816" w14:textId="77777777" w:rsidR="00C81790" w:rsidRDefault="00C81790" w:rsidP="00C81790">
      <w:pPr>
        <w:pStyle w:val="SourceCode"/>
      </w:pPr>
    </w:p>
    <w:p w14:paraId="00659909" w14:textId="77777777" w:rsidR="00C81790" w:rsidRDefault="00C81790" w:rsidP="00C81790">
      <w:pPr>
        <w:pStyle w:val="SourceCode"/>
      </w:pPr>
      <w:r>
        <w:t>&lt;!doctype html&gt;</w:t>
      </w:r>
    </w:p>
    <w:p w14:paraId="3236058B" w14:textId="7C33802A" w:rsidR="00603EC0" w:rsidRDefault="00C81790" w:rsidP="00C81790">
      <w:pPr>
        <w:pStyle w:val="SourceCode"/>
      </w:pPr>
      <w:r>
        <w:t>…</w:t>
      </w:r>
    </w:p>
    <w:p w14:paraId="5EC8B488" w14:textId="072F1991" w:rsidR="00C81790" w:rsidRDefault="00C81790" w:rsidP="00C81790">
      <w:pPr>
        <w:pStyle w:val="SourceCode"/>
      </w:pPr>
    </w:p>
    <w:p w14:paraId="34F47298" w14:textId="3FE4D16D" w:rsidR="004378A4" w:rsidRDefault="00197859" w:rsidP="00237C96">
      <w:r>
        <w:t xml:space="preserve">Everything </w:t>
      </w:r>
      <w:r w:rsidR="008772B0">
        <w:t xml:space="preserve">from &lt;!doctype html&gt; down </w:t>
      </w:r>
      <w:r w:rsidR="00237C96">
        <w:t>is parsed as html and used to build the DOM that is rendered to the screen.</w:t>
      </w:r>
    </w:p>
    <w:p w14:paraId="48432308" w14:textId="17879FB0" w:rsidR="00B27F87" w:rsidRDefault="00304B15" w:rsidP="00304B15">
      <w:pPr>
        <w:pStyle w:val="Heading3"/>
      </w:pPr>
      <w:r>
        <w:t>Methods</w:t>
      </w:r>
    </w:p>
    <w:p w14:paraId="4905F402" w14:textId="1302CCCB" w:rsidR="00304B15" w:rsidRDefault="00304B15" w:rsidP="00304B15">
      <w:r>
        <w:t>The first part of the request defines the method. In the below request it is GET</w:t>
      </w:r>
    </w:p>
    <w:p w14:paraId="2D5DCE5A" w14:textId="580824C9" w:rsidR="00304B15" w:rsidRPr="00304B15" w:rsidRDefault="00304B15" w:rsidP="00304B15">
      <w:r w:rsidRPr="00304B15">
        <w:rPr>
          <w:b/>
          <w:bCs/>
        </w:rPr>
        <w:t>GET</w:t>
      </w:r>
      <w:r>
        <w:t xml:space="preserve"> /HelloWorld.html HTTP/1.1</w:t>
      </w:r>
    </w:p>
    <w:p w14:paraId="58227382" w14:textId="1E4C2EA8" w:rsidR="00237C96" w:rsidRDefault="00304B15" w:rsidP="00237C96">
      <w:r>
        <w:t xml:space="preserve">The </w:t>
      </w:r>
      <w:r w:rsidR="00BC50D8">
        <w:t xml:space="preserve">list of valid methods </w:t>
      </w:r>
      <w:r w:rsidR="005804E0">
        <w:t>includes</w:t>
      </w:r>
    </w:p>
    <w:p w14:paraId="75885DF9" w14:textId="49A3C9B0" w:rsidR="00E42DCE" w:rsidRDefault="00E42DCE" w:rsidP="00695919">
      <w:pPr>
        <w:pStyle w:val="ListBullet"/>
      </w:pPr>
      <w:r>
        <w:t xml:space="preserve">GET: </w:t>
      </w:r>
      <w:r w:rsidR="00F63D21">
        <w:tab/>
      </w:r>
      <w:r>
        <w:t>get resource</w:t>
      </w:r>
    </w:p>
    <w:p w14:paraId="0B8A207B" w14:textId="2B7D4F43" w:rsidR="00E42DCE" w:rsidRDefault="00E42DCE" w:rsidP="00695919">
      <w:pPr>
        <w:pStyle w:val="ListBullet"/>
      </w:pPr>
      <w:r>
        <w:t xml:space="preserve">DELETE: </w:t>
      </w:r>
      <w:r w:rsidR="00F63D21">
        <w:tab/>
      </w:r>
      <w:r>
        <w:t>delete resource</w:t>
      </w:r>
    </w:p>
    <w:p w14:paraId="4D0CCE72" w14:textId="01568D84" w:rsidR="00E42DCE" w:rsidRDefault="00E42DCE" w:rsidP="00695919">
      <w:pPr>
        <w:pStyle w:val="ListBullet"/>
      </w:pPr>
      <w:r>
        <w:t xml:space="preserve">PUT: </w:t>
      </w:r>
      <w:r w:rsidR="00F63D21">
        <w:tab/>
      </w:r>
      <w:r>
        <w:t>replace resource</w:t>
      </w:r>
    </w:p>
    <w:p w14:paraId="48529207" w14:textId="1A251AFD" w:rsidR="002A77E2" w:rsidRDefault="00E42DCE" w:rsidP="002A77E2">
      <w:pPr>
        <w:pStyle w:val="ListBullet"/>
      </w:pPr>
      <w:r>
        <w:t xml:space="preserve">POST: </w:t>
      </w:r>
      <w:r w:rsidR="00F63D21">
        <w:tab/>
      </w:r>
      <w:r>
        <w:t>send information to resource</w:t>
      </w:r>
    </w:p>
    <w:p w14:paraId="2A020743" w14:textId="6EC9A987" w:rsidR="002A77E2" w:rsidRDefault="002A77E2" w:rsidP="002A77E2">
      <w:r w:rsidRPr="002A77E2">
        <w:t>GET is used for requests that just request information. If any request makes changes or has side effects, it should use POST</w:t>
      </w:r>
      <w:r>
        <w:t>.</w:t>
      </w:r>
    </w:p>
    <w:p w14:paraId="0ECB7986" w14:textId="77777777" w:rsidR="001E010B" w:rsidRDefault="001E010B" w:rsidP="001E010B">
      <w:pPr>
        <w:pStyle w:val="Heading3"/>
      </w:pPr>
      <w:r>
        <w:lastRenderedPageBreak/>
        <w:t>Arguments</w:t>
      </w:r>
    </w:p>
    <w:p w14:paraId="2F01D38F" w14:textId="77777777" w:rsidR="001E010B" w:rsidRDefault="001E010B" w:rsidP="001E010B">
      <w:r>
        <w:t xml:space="preserve">We can pass extra arguments with an HTTP request. If the method is GET, then the extra arguments are included in the URL itself. </w:t>
      </w:r>
    </w:p>
    <w:p w14:paraId="741DF288" w14:textId="77777777" w:rsidR="001E010B" w:rsidRPr="000B64F1" w:rsidRDefault="001E010B" w:rsidP="001E010B">
      <w:pPr>
        <w:pStyle w:val="SourceCode"/>
      </w:pPr>
      <w:r w:rsidRPr="000B64F1">
        <w:t>GET / HelloWorld.html</w:t>
      </w:r>
      <w:r w:rsidRPr="000B64F1">
        <w:rPr>
          <w:b/>
          <w:bCs/>
        </w:rPr>
        <w:t>?name=kenny&amp;age=21</w:t>
      </w:r>
      <w:r w:rsidRPr="000B64F1">
        <w:t xml:space="preserve"> HTTP/1.1</w:t>
      </w:r>
    </w:p>
    <w:p w14:paraId="3BEE4697" w14:textId="77777777" w:rsidR="001E010B" w:rsidRDefault="001E010B" w:rsidP="001E010B">
      <w:pPr>
        <w:pStyle w:val="SourceCode"/>
      </w:pPr>
    </w:p>
    <w:p w14:paraId="3233E296" w14:textId="01630700" w:rsidR="001E274F" w:rsidRDefault="001E010B" w:rsidP="001E274F">
      <w:r w:rsidRPr="00DF4F2C">
        <w:t>Note how the query string arguments start with a question mark. Ampersands separate arguments.</w:t>
      </w:r>
      <w:r w:rsidR="001E274F" w:rsidRPr="001E274F">
        <w:t xml:space="preserve"> </w:t>
      </w:r>
      <w:r w:rsidR="001E274F">
        <w:t>If the method is POST, then the arguments are put in the request not in the URL</w:t>
      </w:r>
    </w:p>
    <w:p w14:paraId="0B88559C" w14:textId="77777777" w:rsidR="001E274F" w:rsidRDefault="001E274F" w:rsidP="001E274F"/>
    <w:p w14:paraId="0848EF3B" w14:textId="77777777" w:rsidR="001E274F" w:rsidRDefault="001E274F" w:rsidP="001E274F">
      <w:pPr>
        <w:pStyle w:val="SourceCode"/>
      </w:pPr>
      <w:r>
        <w:t>POST/ HelloWorld.html HTTP/1.1</w:t>
      </w:r>
    </w:p>
    <w:p w14:paraId="710E6EB1" w14:textId="77777777" w:rsidR="001E274F" w:rsidRDefault="001E274F" w:rsidP="001E274F">
      <w:pPr>
        <w:pStyle w:val="SourceCode"/>
      </w:pPr>
      <w:r>
        <w:t>Content-Length: 24</w:t>
      </w:r>
    </w:p>
    <w:p w14:paraId="51B96859" w14:textId="77777777" w:rsidR="001E274F" w:rsidRDefault="001E274F" w:rsidP="001E274F">
      <w:pPr>
        <w:pStyle w:val="SourceCode"/>
      </w:pPr>
      <w:r>
        <w:t>Content-type: application/x-www-form-urlencoded</w:t>
      </w:r>
    </w:p>
    <w:p w14:paraId="50E4F579" w14:textId="77777777" w:rsidR="001E274F" w:rsidRDefault="001E274F" w:rsidP="001E274F">
      <w:pPr>
        <w:pStyle w:val="SourceCode"/>
      </w:pPr>
    </w:p>
    <w:p w14:paraId="3F16DA02" w14:textId="7AD9008E" w:rsidR="001E010B" w:rsidRDefault="001E274F" w:rsidP="001E274F">
      <w:pPr>
        <w:pStyle w:val="SourceCode"/>
        <w:rPr>
          <w:b/>
          <w:bCs/>
        </w:rPr>
      </w:pPr>
      <w:r w:rsidRPr="001E274F">
        <w:rPr>
          <w:b/>
          <w:bCs/>
        </w:rPr>
        <w:t>name=kenny&amp;age=21</w:t>
      </w:r>
    </w:p>
    <w:p w14:paraId="71F75007" w14:textId="73AB2949" w:rsidR="00933066" w:rsidRDefault="00933066" w:rsidP="001E274F">
      <w:pPr>
        <w:pStyle w:val="SourceCode"/>
        <w:rPr>
          <w:b/>
          <w:bCs/>
        </w:rPr>
      </w:pPr>
    </w:p>
    <w:p w14:paraId="0290A5BF" w14:textId="6F9EAB30" w:rsidR="00933066" w:rsidRDefault="00933066" w:rsidP="00933066">
      <w:pPr>
        <w:pStyle w:val="Heading3"/>
      </w:pPr>
      <w:r>
        <w:t>Response Format</w:t>
      </w:r>
    </w:p>
    <w:p w14:paraId="023339D3" w14:textId="61108568" w:rsidR="00933066" w:rsidRDefault="00933066" w:rsidP="00933066">
      <w:pPr>
        <w:pStyle w:val="SourceCode"/>
      </w:pPr>
      <w:r>
        <w:t>HTTP/1.1 *200* OK</w:t>
      </w:r>
    </w:p>
    <w:p w14:paraId="51DACA5C" w14:textId="77777777" w:rsidR="00933066" w:rsidRDefault="00933066" w:rsidP="00933066">
      <w:pPr>
        <w:pStyle w:val="SourceCode"/>
      </w:pPr>
    </w:p>
    <w:p w14:paraId="023E184B" w14:textId="77777777" w:rsidR="00933066" w:rsidRDefault="00933066" w:rsidP="00933066">
      <w:r>
        <w:t xml:space="preserve">The number I have highlighted in bold is the code. Codes starting with 2 are success codes and codes starting with 4 are error codes. 404 is the famous resource not found code. </w:t>
      </w:r>
    </w:p>
    <w:p w14:paraId="02D9860F" w14:textId="34E19725" w:rsidR="00933066" w:rsidRDefault="00933066" w:rsidP="006A47F5">
      <w:pPr>
        <w:pStyle w:val="Heading3"/>
      </w:pPr>
      <w:r>
        <w:t>Get Requests</w:t>
      </w:r>
    </w:p>
    <w:p w14:paraId="6DF89280" w14:textId="63BAE748" w:rsidR="00933066" w:rsidRDefault="00933066" w:rsidP="00933066">
      <w:r>
        <w:t>A single page may require tens of other resources from the same server to render (</w:t>
      </w:r>
      <w:r w:rsidR="006A47F5">
        <w:t>JavaScript</w:t>
      </w:r>
      <w:r>
        <w:t xml:space="preserve">, </w:t>
      </w:r>
      <w:r w:rsidR="006A47F5">
        <w:t>CSS</w:t>
      </w:r>
      <w:r>
        <w:t>, images etc). Each one will be retrieved by GET and the browser will make requests in parallel</w:t>
      </w:r>
      <w:r w:rsidR="006A47F5">
        <w:t>.</w:t>
      </w:r>
    </w:p>
    <w:p w14:paraId="02BA571F" w14:textId="4C2D8CA7" w:rsidR="00933066" w:rsidRDefault="00933066" w:rsidP="0003764A">
      <w:pPr>
        <w:pStyle w:val="Heading3"/>
      </w:pPr>
      <w:r>
        <w:t>XMLHttpRequest</w:t>
      </w:r>
    </w:p>
    <w:p w14:paraId="41AD0160" w14:textId="6A38E0D3" w:rsidR="00933066" w:rsidRDefault="00933066" w:rsidP="00933066">
      <w:r>
        <w:t xml:space="preserve">Enables java script to make http requests to server. Does not need to be XML based despite the name. One creates an XMLHttpRequest object, open it and send it. </w:t>
      </w:r>
      <w:r w:rsidR="0063344E">
        <w:t>Typically,</w:t>
      </w:r>
      <w:r>
        <w:t xml:space="preserve"> we want to use the asynchronous version of send and add a listener on the requests load event so we don’t block the interface. We can use XML or JSON for the payload. JSON is easier to read and write by programmers and machines. </w:t>
      </w:r>
    </w:p>
    <w:p w14:paraId="07A4D460" w14:textId="2DED4C9F" w:rsidR="00933066" w:rsidRDefault="00933066" w:rsidP="00FA0CB7">
      <w:pPr>
        <w:pStyle w:val="Heading3"/>
      </w:pPr>
      <w:r>
        <w:t xml:space="preserve">Sandboxing </w:t>
      </w:r>
    </w:p>
    <w:p w14:paraId="5974237E" w14:textId="77777777" w:rsidR="00933066" w:rsidRDefault="00933066" w:rsidP="00933066">
      <w:r>
        <w:t xml:space="preserve">Browser prevents scripts making HTTP requests to other domains. </w:t>
      </w:r>
    </w:p>
    <w:p w14:paraId="42262633" w14:textId="7842A755" w:rsidR="00933066" w:rsidRDefault="00933066" w:rsidP="00FA0CB7">
      <w:pPr>
        <w:pStyle w:val="Heading3"/>
      </w:pPr>
      <w:r>
        <w:t>Request Format</w:t>
      </w:r>
    </w:p>
    <w:p w14:paraId="085BC4DE" w14:textId="4C944818" w:rsidR="00933066" w:rsidRPr="001E274F" w:rsidRDefault="00933066" w:rsidP="00933066">
      <w:r>
        <w:t>Rather than modelling remote calls as RPC if we model them as objects than encapsulate the request parameters we can more easily map them to http requests and can hence take advantage of things like client side caching.</w:t>
      </w:r>
    </w:p>
    <w:p w14:paraId="0F013F47" w14:textId="77777777" w:rsidR="00DF4F2C" w:rsidRPr="00E24835" w:rsidRDefault="00DF4F2C" w:rsidP="00C81790">
      <w:pPr>
        <w:pStyle w:val="SourceCode"/>
      </w:pPr>
    </w:p>
    <w:p w14:paraId="5AF258C9" w14:textId="77777777" w:rsidR="009A4B0E" w:rsidRDefault="009A4B0E">
      <w:pPr>
        <w:spacing w:after="160" w:line="259" w:lineRule="auto"/>
        <w:rPr>
          <w:rFonts w:asciiTheme="majorHAnsi" w:eastAsiaTheme="majorEastAsia" w:hAnsiTheme="majorHAnsi" w:cstheme="majorBidi"/>
          <w:color w:val="31378B" w:themeColor="text2"/>
          <w:sz w:val="32"/>
          <w:szCs w:val="28"/>
        </w:rPr>
      </w:pPr>
      <w:r>
        <w:br w:type="page"/>
      </w:r>
    </w:p>
    <w:p w14:paraId="07B336FD" w14:textId="490149CD" w:rsidR="003F6AF9" w:rsidRDefault="003F6AF9" w:rsidP="003F6AF9">
      <w:pPr>
        <w:pStyle w:val="Heading3"/>
      </w:pPr>
      <w:r>
        <w:lastRenderedPageBreak/>
        <w:t>HTTP Details</w:t>
      </w:r>
    </w:p>
    <w:p w14:paraId="32901ADD" w14:textId="5B1D2221" w:rsidR="00087DEE" w:rsidRDefault="00087DEE" w:rsidP="00087DEE">
      <w:pPr>
        <w:pStyle w:val="Heading2"/>
      </w:pPr>
      <w:r>
        <w:t>DOM</w:t>
      </w:r>
    </w:p>
    <w:p w14:paraId="17F56AAE" w14:textId="5B418F60" w:rsidR="0066555F" w:rsidRPr="0066555F" w:rsidRDefault="0066555F" w:rsidP="0066555F">
      <w:r>
        <w:t xml:space="preserve">To a web </w:t>
      </w:r>
      <w:proofErr w:type="spellStart"/>
      <w:r>
        <w:t>browse</w:t>
      </w:r>
      <w:proofErr w:type="spellEnd"/>
      <w:r>
        <w:t xml:space="preserve"> each tag is a box. Boxes have content</w:t>
      </w:r>
      <w:r w:rsidR="0028383A">
        <w:t xml:space="preserve"> which can be other tags. </w:t>
      </w:r>
      <w:r w:rsidR="00890B10">
        <w:t>There are two kinds of box</w:t>
      </w:r>
      <w:r w:rsidR="007834C0">
        <w:t xml:space="preserve"> -</w:t>
      </w:r>
      <w:r w:rsidR="00890B10">
        <w:t xml:space="preserve"> </w:t>
      </w:r>
      <w:r w:rsidR="007834C0">
        <w:t xml:space="preserve">block boxes and inline boxes. Block </w:t>
      </w:r>
      <w:r w:rsidR="00110311">
        <w:t xml:space="preserve">level elements such as </w:t>
      </w:r>
      <w:r w:rsidR="001A49B3">
        <w:t>&lt;div&gt;,</w:t>
      </w:r>
      <w:r w:rsidR="00BF5202">
        <w:t>&lt;p&gt;</w:t>
      </w:r>
      <w:r w:rsidR="001A49B3">
        <w:t>,&lt;table&gt;,&lt;list&gt; have a line break before and after then. Inline elements such as &lt;span&gt;,&lt;</w:t>
      </w:r>
      <w:r w:rsidR="00F83BE2">
        <w:t>strong&gt; can have multiple such element inline on a single row.</w:t>
      </w:r>
      <w:r w:rsidR="00BF5202">
        <w:t xml:space="preserve"> </w:t>
      </w:r>
    </w:p>
    <w:p w14:paraId="7713E3D5" w14:textId="27B5A908" w:rsidR="00087DEE" w:rsidRDefault="00A3533E" w:rsidP="00A3533E">
      <w:pPr>
        <w:pStyle w:val="Heading3"/>
      </w:pPr>
      <w:r>
        <w:t>Elements</w:t>
      </w:r>
    </w:p>
    <w:p w14:paraId="7F2271AB" w14:textId="6A654AFB" w:rsidR="00A3533E" w:rsidRDefault="00A3533E" w:rsidP="00A3533E">
      <w:pPr>
        <w:pStyle w:val="Heading4"/>
      </w:pPr>
      <w:r>
        <w:t>Div</w:t>
      </w:r>
    </w:p>
    <w:p w14:paraId="4AFA72F3" w14:textId="041DFE46" w:rsidR="00A3533E" w:rsidRDefault="00A3533E" w:rsidP="00A3533E">
      <w:r>
        <w:t>Div is a block level element meaning it has a line break before and after it.</w:t>
      </w:r>
      <w:r w:rsidR="000C5BAB">
        <w:t xml:space="preserve"> </w:t>
      </w:r>
      <w:r w:rsidR="008408A8">
        <w:t xml:space="preserve">Such a block can represent </w:t>
      </w:r>
      <w:r w:rsidR="00B161B2">
        <w:t>navigation bar, banner or anything else that takes a chunk of the page</w:t>
      </w:r>
    </w:p>
    <w:p w14:paraId="4BBAEF95" w14:textId="1E67EDBE" w:rsidR="00A3533E" w:rsidRDefault="00A3533E" w:rsidP="00A3533E">
      <w:pPr>
        <w:pStyle w:val="Heading4"/>
      </w:pPr>
      <w:r>
        <w:t>Span</w:t>
      </w:r>
    </w:p>
    <w:p w14:paraId="1418516A" w14:textId="256B53DE" w:rsidR="00A3533E" w:rsidRPr="00A3533E" w:rsidRDefault="00A3533E" w:rsidP="00A3533E">
      <w:r>
        <w:t xml:space="preserve">A span is </w:t>
      </w:r>
      <w:r w:rsidR="00B7448F">
        <w:t xml:space="preserve">an inline element appearing as part of a </w:t>
      </w:r>
      <w:r w:rsidR="00E05903">
        <w:t>paragraph</w:t>
      </w:r>
    </w:p>
    <w:p w14:paraId="45B28E5B" w14:textId="77777777" w:rsidR="00054007" w:rsidRDefault="00054007">
      <w:pPr>
        <w:spacing w:after="160" w:line="259" w:lineRule="auto"/>
        <w:rPr>
          <w:rFonts w:asciiTheme="majorHAnsi" w:eastAsiaTheme="majorEastAsia" w:hAnsiTheme="majorHAnsi" w:cstheme="majorBidi"/>
          <w:color w:val="31378B" w:themeColor="text2"/>
          <w:sz w:val="32"/>
          <w:szCs w:val="28"/>
        </w:rPr>
      </w:pPr>
      <w:r>
        <w:br w:type="page"/>
      </w:r>
    </w:p>
    <w:p w14:paraId="7D5AC30B" w14:textId="78F0B73D" w:rsidR="00906B6F" w:rsidRDefault="00906B6F" w:rsidP="00906B6F">
      <w:pPr>
        <w:pStyle w:val="Heading2"/>
      </w:pPr>
      <w:r>
        <w:lastRenderedPageBreak/>
        <w:t>CSS</w:t>
      </w:r>
    </w:p>
    <w:p w14:paraId="23589742" w14:textId="61894398" w:rsidR="00BF59E1" w:rsidRDefault="00BF59E1" w:rsidP="00BF59E1">
      <w:r>
        <w:t xml:space="preserve">The three basic selector types </w:t>
      </w:r>
    </w:p>
    <w:p w14:paraId="2ABB030B"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800000"/>
          <w:sz w:val="21"/>
          <w:szCs w:val="21"/>
        </w:rPr>
        <w:t>&lt;style&gt;</w:t>
      </w:r>
    </w:p>
    <w:p w14:paraId="63709329"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p>
    <w:p w14:paraId="70CA87C0"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008000"/>
          <w:sz w:val="21"/>
          <w:szCs w:val="21"/>
        </w:rPr>
        <w:t>/* Class Selector */</w:t>
      </w:r>
    </w:p>
    <w:p w14:paraId="24C6B442"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800000"/>
          <w:sz w:val="21"/>
          <w:szCs w:val="21"/>
        </w:rPr>
        <w:t>.</w:t>
      </w:r>
      <w:proofErr w:type="spellStart"/>
      <w:r w:rsidRPr="00BF59E1">
        <w:rPr>
          <w:rFonts w:ascii="Consolas" w:eastAsia="Times New Roman" w:hAnsi="Consolas" w:cs="Times New Roman"/>
          <w:color w:val="800000"/>
          <w:sz w:val="21"/>
          <w:szCs w:val="21"/>
        </w:rPr>
        <w:t>redText</w:t>
      </w:r>
      <w:proofErr w:type="spellEnd"/>
      <w:r w:rsidRPr="00BF59E1">
        <w:rPr>
          <w:rFonts w:ascii="Consolas" w:eastAsia="Times New Roman" w:hAnsi="Consolas" w:cs="Times New Roman"/>
          <w:color w:val="000000"/>
          <w:sz w:val="21"/>
          <w:szCs w:val="21"/>
        </w:rPr>
        <w:t> {</w:t>
      </w:r>
    </w:p>
    <w:p w14:paraId="75FE03D7"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roofErr w:type="spellStart"/>
      <w:r w:rsidRPr="00BF59E1">
        <w:rPr>
          <w:rFonts w:ascii="Consolas" w:eastAsia="Times New Roman" w:hAnsi="Consolas" w:cs="Times New Roman"/>
          <w:color w:val="FF0000"/>
          <w:sz w:val="21"/>
          <w:szCs w:val="21"/>
        </w:rPr>
        <w:t>color</w:t>
      </w:r>
      <w:proofErr w:type="spellEnd"/>
      <w:r w:rsidRPr="00BF59E1">
        <w:rPr>
          <w:rFonts w:ascii="Consolas" w:eastAsia="Times New Roman" w:hAnsi="Consolas" w:cs="Times New Roman"/>
          <w:color w:val="000000"/>
          <w:sz w:val="21"/>
          <w:szCs w:val="21"/>
        </w:rPr>
        <w:t>: </w:t>
      </w:r>
      <w:proofErr w:type="spellStart"/>
      <w:r w:rsidRPr="00BF59E1">
        <w:rPr>
          <w:rFonts w:ascii="Consolas" w:eastAsia="Times New Roman" w:hAnsi="Consolas" w:cs="Times New Roman"/>
          <w:color w:val="0451A5"/>
          <w:sz w:val="21"/>
          <w:szCs w:val="21"/>
        </w:rPr>
        <w:t>cornflowerblue</w:t>
      </w:r>
      <w:proofErr w:type="spellEnd"/>
      <w:r w:rsidRPr="00BF59E1">
        <w:rPr>
          <w:rFonts w:ascii="Consolas" w:eastAsia="Times New Roman" w:hAnsi="Consolas" w:cs="Times New Roman"/>
          <w:color w:val="000000"/>
          <w:sz w:val="21"/>
          <w:szCs w:val="21"/>
        </w:rPr>
        <w:t>;</w:t>
      </w:r>
    </w:p>
    <w:p w14:paraId="2CE65454"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
    <w:p w14:paraId="1B3DF2DC"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p>
    <w:p w14:paraId="329A9B51"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008000"/>
          <w:sz w:val="21"/>
          <w:szCs w:val="21"/>
        </w:rPr>
        <w:t>/* id selector */</w:t>
      </w:r>
    </w:p>
    <w:p w14:paraId="70455182"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800000"/>
          <w:sz w:val="21"/>
          <w:szCs w:val="21"/>
        </w:rPr>
        <w:t>#</w:t>
      </w:r>
      <w:proofErr w:type="spellStart"/>
      <w:r w:rsidRPr="00BF59E1">
        <w:rPr>
          <w:rFonts w:ascii="Consolas" w:eastAsia="Times New Roman" w:hAnsi="Consolas" w:cs="Times New Roman"/>
          <w:color w:val="800000"/>
          <w:sz w:val="21"/>
          <w:szCs w:val="21"/>
        </w:rPr>
        <w:t>headingThree</w:t>
      </w:r>
      <w:proofErr w:type="spellEnd"/>
      <w:r w:rsidRPr="00BF59E1">
        <w:rPr>
          <w:rFonts w:ascii="Consolas" w:eastAsia="Times New Roman" w:hAnsi="Consolas" w:cs="Times New Roman"/>
          <w:color w:val="000000"/>
          <w:sz w:val="21"/>
          <w:szCs w:val="21"/>
        </w:rPr>
        <w:t> {</w:t>
      </w:r>
    </w:p>
    <w:p w14:paraId="2E54D553"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roofErr w:type="spellStart"/>
      <w:r w:rsidRPr="00BF59E1">
        <w:rPr>
          <w:rFonts w:ascii="Consolas" w:eastAsia="Times New Roman" w:hAnsi="Consolas" w:cs="Times New Roman"/>
          <w:color w:val="FF0000"/>
          <w:sz w:val="21"/>
          <w:szCs w:val="21"/>
        </w:rPr>
        <w:t>color</w:t>
      </w:r>
      <w:proofErr w:type="spellEnd"/>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0451A5"/>
          <w:sz w:val="21"/>
          <w:szCs w:val="21"/>
        </w:rPr>
        <w:t>crimson</w:t>
      </w:r>
      <w:r w:rsidRPr="00BF59E1">
        <w:rPr>
          <w:rFonts w:ascii="Consolas" w:eastAsia="Times New Roman" w:hAnsi="Consolas" w:cs="Times New Roman"/>
          <w:color w:val="000000"/>
          <w:sz w:val="21"/>
          <w:szCs w:val="21"/>
        </w:rPr>
        <w:t>;</w:t>
      </w:r>
    </w:p>
    <w:p w14:paraId="0788969D"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
    <w:p w14:paraId="1E06C720"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p>
    <w:p w14:paraId="0511D20C"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008000"/>
          <w:sz w:val="21"/>
          <w:szCs w:val="21"/>
        </w:rPr>
        <w:t>/* html selectors */</w:t>
      </w:r>
    </w:p>
    <w:p w14:paraId="17B3CB69"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800000"/>
          <w:sz w:val="21"/>
          <w:szCs w:val="21"/>
        </w:rPr>
        <w:t>p</w:t>
      </w:r>
      <w:r w:rsidRPr="00BF59E1">
        <w:rPr>
          <w:rFonts w:ascii="Consolas" w:eastAsia="Times New Roman" w:hAnsi="Consolas" w:cs="Times New Roman"/>
          <w:color w:val="000000"/>
          <w:sz w:val="21"/>
          <w:szCs w:val="21"/>
        </w:rPr>
        <w:t> {</w:t>
      </w:r>
    </w:p>
    <w:p w14:paraId="678F45B2"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roofErr w:type="spellStart"/>
      <w:r w:rsidRPr="00BF59E1">
        <w:rPr>
          <w:rFonts w:ascii="Consolas" w:eastAsia="Times New Roman" w:hAnsi="Consolas" w:cs="Times New Roman"/>
          <w:color w:val="FF0000"/>
          <w:sz w:val="21"/>
          <w:szCs w:val="21"/>
        </w:rPr>
        <w:t>color</w:t>
      </w:r>
      <w:proofErr w:type="spellEnd"/>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0451A5"/>
          <w:sz w:val="21"/>
          <w:szCs w:val="21"/>
        </w:rPr>
        <w:t>green</w:t>
      </w:r>
    </w:p>
    <w:p w14:paraId="7E71B399"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p>
    <w:p w14:paraId="6B03F109" w14:textId="77777777" w:rsidR="00BF59E1" w:rsidRPr="00BF59E1" w:rsidRDefault="00BF59E1" w:rsidP="00BF59E1">
      <w:pPr>
        <w:shd w:val="clear" w:color="auto" w:fill="FFFFFF"/>
        <w:spacing w:after="0" w:line="285" w:lineRule="atLeast"/>
        <w:rPr>
          <w:rFonts w:ascii="Consolas" w:eastAsia="Times New Roman" w:hAnsi="Consolas" w:cs="Times New Roman"/>
          <w:color w:val="000000"/>
          <w:sz w:val="21"/>
          <w:szCs w:val="21"/>
        </w:rPr>
      </w:pPr>
      <w:r w:rsidRPr="00BF59E1">
        <w:rPr>
          <w:rFonts w:ascii="Consolas" w:eastAsia="Times New Roman" w:hAnsi="Consolas" w:cs="Times New Roman"/>
          <w:color w:val="000000"/>
          <w:sz w:val="21"/>
          <w:szCs w:val="21"/>
        </w:rPr>
        <w:t>    </w:t>
      </w:r>
      <w:r w:rsidRPr="00BF59E1">
        <w:rPr>
          <w:rFonts w:ascii="Consolas" w:eastAsia="Times New Roman" w:hAnsi="Consolas" w:cs="Times New Roman"/>
          <w:color w:val="800000"/>
          <w:sz w:val="21"/>
          <w:szCs w:val="21"/>
        </w:rPr>
        <w:t>&lt;/style&gt;</w:t>
      </w:r>
    </w:p>
    <w:p w14:paraId="69F31A00" w14:textId="7BC149AD" w:rsidR="00BF59E1" w:rsidRDefault="00BF59E1" w:rsidP="00BF59E1"/>
    <w:p w14:paraId="6CC4E463" w14:textId="77777777" w:rsidR="003D614A" w:rsidRDefault="003D614A">
      <w:pPr>
        <w:spacing w:after="160" w:line="259" w:lineRule="auto"/>
        <w:rPr>
          <w:rFonts w:asciiTheme="majorHAnsi" w:eastAsiaTheme="majorEastAsia" w:hAnsiTheme="majorHAnsi" w:cstheme="majorBidi"/>
          <w:color w:val="31378B" w:themeColor="text2"/>
          <w:sz w:val="32"/>
          <w:szCs w:val="28"/>
        </w:rPr>
      </w:pPr>
      <w:r>
        <w:br w:type="page"/>
      </w:r>
    </w:p>
    <w:p w14:paraId="473A788B" w14:textId="2C91B476" w:rsidR="00FF64DC" w:rsidRDefault="00FF64DC" w:rsidP="00FF64DC">
      <w:pPr>
        <w:pStyle w:val="Heading2"/>
      </w:pPr>
      <w:r>
        <w:lastRenderedPageBreak/>
        <w:t>React</w:t>
      </w:r>
    </w:p>
    <w:p w14:paraId="49062CBB" w14:textId="77777777" w:rsidR="00E160EC" w:rsidRDefault="0012465D" w:rsidP="00FF64DC">
      <w:r>
        <w:t>JSX</w:t>
      </w:r>
      <w:r w:rsidR="00C174C1">
        <w:t xml:space="preserve"> is a syntax extension to JavaScript. </w:t>
      </w:r>
      <w:r w:rsidR="00DE4EE1">
        <w:t>JSX expressions are compiled into regular JavaScript</w:t>
      </w:r>
      <w:r w:rsidR="003C5EA3">
        <w:t xml:space="preserve"> and as such they can be retur</w:t>
      </w:r>
      <w:r w:rsidR="00BE44F7">
        <w:t xml:space="preserve">ned from functions and assigned to variables etc. </w:t>
      </w:r>
      <w:r w:rsidR="00DC114A">
        <w:t>JSX compiles to call</w:t>
      </w:r>
      <w:r w:rsidR="00782485">
        <w:t>s</w:t>
      </w:r>
      <w:r w:rsidR="00DC114A">
        <w:t xml:space="preserve"> to React.createElement</w:t>
      </w:r>
      <w:r w:rsidR="0099266F">
        <w:t>.</w:t>
      </w:r>
      <w:r w:rsidR="00761343">
        <w:t xml:space="preserve"> </w:t>
      </w:r>
      <w:r w:rsidR="00E160EC">
        <w:t xml:space="preserve">The result is an object. We can think of something like this. </w:t>
      </w:r>
    </w:p>
    <w:p w14:paraId="7D7EBCF7" w14:textId="77777777" w:rsidR="00433D3D" w:rsidRPr="00CB0B9A" w:rsidRDefault="00433D3D" w:rsidP="00CB0B9A">
      <w:pPr>
        <w:pStyle w:val="SourceCode"/>
      </w:pPr>
      <w:r w:rsidRPr="00CB0B9A">
        <w:t>const element = (</w:t>
      </w:r>
    </w:p>
    <w:p w14:paraId="02245DCC" w14:textId="77777777" w:rsidR="00433D3D" w:rsidRPr="00CB0B9A" w:rsidRDefault="00433D3D" w:rsidP="00CB0B9A">
      <w:pPr>
        <w:pStyle w:val="SourceCode"/>
      </w:pPr>
      <w:r w:rsidRPr="00CB0B9A">
        <w:t xml:space="preserve">  &lt;h1 className="greeting"&gt;</w:t>
      </w:r>
    </w:p>
    <w:p w14:paraId="482F1D92" w14:textId="77777777" w:rsidR="00433D3D" w:rsidRPr="00CB0B9A" w:rsidRDefault="00433D3D" w:rsidP="00CB0B9A">
      <w:pPr>
        <w:pStyle w:val="SourceCode"/>
      </w:pPr>
      <w:r w:rsidRPr="00CB0B9A">
        <w:t xml:space="preserve">    Hello, world!</w:t>
      </w:r>
    </w:p>
    <w:p w14:paraId="528E484D" w14:textId="77777777" w:rsidR="00433D3D" w:rsidRPr="00CB0B9A" w:rsidRDefault="00433D3D" w:rsidP="00CB0B9A">
      <w:pPr>
        <w:pStyle w:val="SourceCode"/>
      </w:pPr>
      <w:r w:rsidRPr="00CB0B9A">
        <w:t xml:space="preserve">  &lt;/h1&gt;</w:t>
      </w:r>
    </w:p>
    <w:p w14:paraId="37788FC9" w14:textId="77777777" w:rsidR="00433D3D" w:rsidRPr="00CB0B9A" w:rsidRDefault="00433D3D" w:rsidP="00CB0B9A">
      <w:pPr>
        <w:pStyle w:val="SourceCode"/>
      </w:pPr>
      <w:r w:rsidRPr="00CB0B9A">
        <w:t>);</w:t>
      </w:r>
    </w:p>
    <w:p w14:paraId="273644BD" w14:textId="763C5E46" w:rsidR="00FF64DC" w:rsidRDefault="00DC114A" w:rsidP="00FF64DC">
      <w:r>
        <w:t xml:space="preserve"> </w:t>
      </w:r>
    </w:p>
    <w:p w14:paraId="04F98D4F" w14:textId="4F763D26" w:rsidR="007414E3" w:rsidRDefault="007414E3" w:rsidP="00FF64DC">
      <w:r>
        <w:t>Generates</w:t>
      </w:r>
    </w:p>
    <w:p w14:paraId="41B4F83F" w14:textId="77777777" w:rsidR="007414E3" w:rsidRPr="005037A3" w:rsidRDefault="007414E3" w:rsidP="005037A3">
      <w:pPr>
        <w:pStyle w:val="SourceCode"/>
      </w:pPr>
      <w:r w:rsidRPr="005037A3">
        <w:t>const element = {</w:t>
      </w:r>
    </w:p>
    <w:p w14:paraId="56A45F0E" w14:textId="77777777" w:rsidR="007414E3" w:rsidRPr="005037A3" w:rsidRDefault="007414E3" w:rsidP="005037A3">
      <w:pPr>
        <w:pStyle w:val="SourceCode"/>
      </w:pPr>
      <w:r w:rsidRPr="005037A3">
        <w:t xml:space="preserve">  type: 'h1',</w:t>
      </w:r>
    </w:p>
    <w:p w14:paraId="7ADF7193" w14:textId="77777777" w:rsidR="007414E3" w:rsidRPr="005037A3" w:rsidRDefault="007414E3" w:rsidP="005037A3">
      <w:pPr>
        <w:pStyle w:val="SourceCode"/>
      </w:pPr>
      <w:r w:rsidRPr="005037A3">
        <w:t xml:space="preserve">  props: {</w:t>
      </w:r>
    </w:p>
    <w:p w14:paraId="69151E45" w14:textId="77777777" w:rsidR="007414E3" w:rsidRPr="005037A3" w:rsidRDefault="007414E3" w:rsidP="005037A3">
      <w:pPr>
        <w:pStyle w:val="SourceCode"/>
      </w:pPr>
      <w:r w:rsidRPr="005037A3">
        <w:t xml:space="preserve">    className: 'greeting',</w:t>
      </w:r>
    </w:p>
    <w:p w14:paraId="6A371F4C" w14:textId="77777777" w:rsidR="007414E3" w:rsidRPr="005037A3" w:rsidRDefault="007414E3" w:rsidP="005037A3">
      <w:pPr>
        <w:pStyle w:val="SourceCode"/>
      </w:pPr>
      <w:r w:rsidRPr="005037A3">
        <w:t xml:space="preserve">    children: 'Hello, world!'</w:t>
      </w:r>
    </w:p>
    <w:p w14:paraId="5FB88578" w14:textId="77777777" w:rsidR="007414E3" w:rsidRPr="005037A3" w:rsidRDefault="007414E3" w:rsidP="005037A3">
      <w:pPr>
        <w:pStyle w:val="SourceCode"/>
      </w:pPr>
      <w:r w:rsidRPr="005037A3">
        <w:t xml:space="preserve">  }</w:t>
      </w:r>
    </w:p>
    <w:p w14:paraId="44E524C9" w14:textId="16F75EAC" w:rsidR="007414E3" w:rsidRDefault="007414E3" w:rsidP="005037A3">
      <w:pPr>
        <w:pStyle w:val="SourceCode"/>
      </w:pPr>
      <w:r w:rsidRPr="005037A3">
        <w:t>};</w:t>
      </w:r>
    </w:p>
    <w:p w14:paraId="2AF7AA01" w14:textId="77777777" w:rsidR="009E4561" w:rsidRPr="005037A3" w:rsidRDefault="009E4561" w:rsidP="005037A3">
      <w:pPr>
        <w:pStyle w:val="SourceCode"/>
      </w:pPr>
    </w:p>
    <w:p w14:paraId="48037031" w14:textId="7A41A0B5" w:rsidR="007414E3" w:rsidRDefault="009E4561" w:rsidP="009E4561">
      <w:pPr>
        <w:pStyle w:val="Heading3"/>
      </w:pPr>
      <w:r>
        <w:t>Components</w:t>
      </w:r>
    </w:p>
    <w:p w14:paraId="42BF305F" w14:textId="204E098F" w:rsidR="009E4561" w:rsidRDefault="004A4A67" w:rsidP="009E4561">
      <w:r>
        <w:t>Component names must always start with a capital letter</w:t>
      </w:r>
      <w:r w:rsidR="0042791B">
        <w:t xml:space="preserve"> and they must behave like pure functions in that they never </w:t>
      </w:r>
      <w:r w:rsidR="00324260">
        <w:t xml:space="preserve">try and modify their props </w:t>
      </w:r>
    </w:p>
    <w:p w14:paraId="5BEF5095" w14:textId="77777777" w:rsidR="00324260" w:rsidRDefault="00324260" w:rsidP="00324260">
      <w:pPr>
        <w:pStyle w:val="SourceCode"/>
      </w:pPr>
      <w:r>
        <w:t>function Welcome(props) {</w:t>
      </w:r>
    </w:p>
    <w:p w14:paraId="06F35C05" w14:textId="77777777" w:rsidR="00324260" w:rsidRDefault="00324260" w:rsidP="00324260">
      <w:pPr>
        <w:pStyle w:val="SourceCode"/>
      </w:pPr>
      <w:r>
        <w:t xml:space="preserve">  return &lt;h1&gt;Hello, {props.name}&lt;/h1&gt;;</w:t>
      </w:r>
    </w:p>
    <w:p w14:paraId="6CD17FE6" w14:textId="411DD0E8" w:rsidR="00324260" w:rsidRDefault="00324260" w:rsidP="00324260">
      <w:pPr>
        <w:pStyle w:val="SourceCode"/>
      </w:pPr>
      <w:r>
        <w:t>}</w:t>
      </w:r>
    </w:p>
    <w:p w14:paraId="1D017F00" w14:textId="77777777" w:rsidR="00A665AC" w:rsidRDefault="00A665AC">
      <w:pPr>
        <w:spacing w:after="160" w:line="259" w:lineRule="auto"/>
        <w:rPr>
          <w:rFonts w:asciiTheme="majorHAnsi" w:eastAsiaTheme="majorEastAsia" w:hAnsiTheme="majorHAnsi" w:cstheme="majorBidi"/>
          <w:b/>
          <w:iCs/>
          <w:smallCaps/>
          <w:color w:val="31378B" w:themeColor="text2"/>
          <w:szCs w:val="25"/>
        </w:rPr>
      </w:pPr>
      <w:r>
        <w:br w:type="page"/>
      </w:r>
    </w:p>
    <w:p w14:paraId="2846F8B4" w14:textId="65C04AC6" w:rsidR="004A4A67" w:rsidRDefault="00464391" w:rsidP="00464391">
      <w:pPr>
        <w:pStyle w:val="Heading4"/>
      </w:pPr>
      <w:r>
        <w:lastRenderedPageBreak/>
        <w:t>State</w:t>
      </w:r>
      <w:r w:rsidR="00424604">
        <w:t xml:space="preserve"> and lifecycle</w:t>
      </w:r>
    </w:p>
    <w:p w14:paraId="0A86D9ED" w14:textId="77777777" w:rsidR="00A665AC" w:rsidRPr="00A665AC" w:rsidRDefault="00A665AC" w:rsidP="00A665AC">
      <w:pPr>
        <w:pStyle w:val="SourceCode"/>
      </w:pPr>
      <w:r w:rsidRPr="00A665AC">
        <w:t>class Clock extends React.Component {</w:t>
      </w:r>
    </w:p>
    <w:p w14:paraId="726313B0" w14:textId="77777777" w:rsidR="00A665AC" w:rsidRPr="00A665AC" w:rsidRDefault="00A665AC" w:rsidP="00A665AC">
      <w:pPr>
        <w:pStyle w:val="SourceCode"/>
      </w:pPr>
      <w:r w:rsidRPr="00A665AC">
        <w:t xml:space="preserve">  constructor(props) {</w:t>
      </w:r>
    </w:p>
    <w:p w14:paraId="5DF748C9" w14:textId="77777777" w:rsidR="00A665AC" w:rsidRPr="00A665AC" w:rsidRDefault="00A665AC" w:rsidP="00A665AC">
      <w:pPr>
        <w:pStyle w:val="SourceCode"/>
      </w:pPr>
      <w:r w:rsidRPr="00A665AC">
        <w:t xml:space="preserve">    super(props);</w:t>
      </w:r>
    </w:p>
    <w:p w14:paraId="72B03EFA" w14:textId="77777777" w:rsidR="00A665AC" w:rsidRPr="00A665AC" w:rsidRDefault="00A665AC" w:rsidP="00A665AC">
      <w:pPr>
        <w:pStyle w:val="SourceCode"/>
      </w:pPr>
      <w:r w:rsidRPr="00A665AC">
        <w:t xml:space="preserve">    this.state = {date: new Date()};</w:t>
      </w:r>
    </w:p>
    <w:p w14:paraId="6E6CF59A" w14:textId="77777777" w:rsidR="00A665AC" w:rsidRPr="00A665AC" w:rsidRDefault="00A665AC" w:rsidP="00A665AC">
      <w:pPr>
        <w:pStyle w:val="SourceCode"/>
      </w:pPr>
      <w:r w:rsidRPr="00A665AC">
        <w:t xml:space="preserve">  }</w:t>
      </w:r>
    </w:p>
    <w:p w14:paraId="65170DA7" w14:textId="4DFB8C73" w:rsidR="00A665AC" w:rsidRDefault="00A665AC" w:rsidP="00A665AC">
      <w:pPr>
        <w:pStyle w:val="SourceCode"/>
      </w:pPr>
    </w:p>
    <w:p w14:paraId="4647F823" w14:textId="06B053DF" w:rsidR="001349D9" w:rsidRPr="00A665AC" w:rsidRDefault="001349D9" w:rsidP="00A665AC">
      <w:pPr>
        <w:pStyle w:val="SourceCode"/>
      </w:pPr>
      <w:r>
        <w:t xml:space="preserve">  </w:t>
      </w:r>
    </w:p>
    <w:p w14:paraId="4073B17C" w14:textId="7406D5E0" w:rsidR="00A665AC" w:rsidRPr="00A665AC" w:rsidRDefault="00A665AC" w:rsidP="00A665AC">
      <w:pPr>
        <w:pStyle w:val="SourceCode"/>
      </w:pPr>
      <w:r w:rsidRPr="00A665AC">
        <w:t xml:space="preserve">  </w:t>
      </w:r>
      <w:r w:rsidR="001349D9" w:rsidRPr="00A665AC">
        <w:t xml:space="preserve"> </w:t>
      </w:r>
      <w:r w:rsidR="001349D9">
        <w:sym w:font="Wingdings" w:char="F08D"/>
      </w:r>
      <w:r w:rsidRPr="00A665AC">
        <w:t>componentDidMount() {</w:t>
      </w:r>
    </w:p>
    <w:p w14:paraId="316CB884" w14:textId="77777777" w:rsidR="00A665AC" w:rsidRPr="00A665AC" w:rsidRDefault="00A665AC" w:rsidP="00A665AC">
      <w:pPr>
        <w:pStyle w:val="SourceCode"/>
      </w:pPr>
      <w:r w:rsidRPr="00A665AC">
        <w:t xml:space="preserve">    this.timerID = setInterval(</w:t>
      </w:r>
    </w:p>
    <w:p w14:paraId="32EF6AF5" w14:textId="77777777" w:rsidR="00A665AC" w:rsidRPr="00A665AC" w:rsidRDefault="00A665AC" w:rsidP="00A665AC">
      <w:pPr>
        <w:pStyle w:val="SourceCode"/>
      </w:pPr>
      <w:r w:rsidRPr="00A665AC">
        <w:t xml:space="preserve">      () =&gt; this.tick(),</w:t>
      </w:r>
    </w:p>
    <w:p w14:paraId="25E70C07" w14:textId="77777777" w:rsidR="00A665AC" w:rsidRPr="00A665AC" w:rsidRDefault="00A665AC" w:rsidP="00A665AC">
      <w:pPr>
        <w:pStyle w:val="SourceCode"/>
      </w:pPr>
      <w:r w:rsidRPr="00A665AC">
        <w:t xml:space="preserve">      1000</w:t>
      </w:r>
    </w:p>
    <w:p w14:paraId="2BC525E9" w14:textId="77777777" w:rsidR="00A665AC" w:rsidRPr="00A665AC" w:rsidRDefault="00A665AC" w:rsidP="00A665AC">
      <w:pPr>
        <w:pStyle w:val="SourceCode"/>
      </w:pPr>
      <w:r w:rsidRPr="00A665AC">
        <w:t xml:space="preserve">    );</w:t>
      </w:r>
    </w:p>
    <w:p w14:paraId="454C2C6B" w14:textId="77777777" w:rsidR="00A665AC" w:rsidRPr="00A665AC" w:rsidRDefault="00A665AC" w:rsidP="00A665AC">
      <w:pPr>
        <w:pStyle w:val="SourceCode"/>
      </w:pPr>
      <w:r w:rsidRPr="00A665AC">
        <w:t xml:space="preserve">  }</w:t>
      </w:r>
    </w:p>
    <w:p w14:paraId="1650D75F" w14:textId="77777777" w:rsidR="00A665AC" w:rsidRPr="00A665AC" w:rsidRDefault="00A665AC" w:rsidP="00A665AC">
      <w:pPr>
        <w:pStyle w:val="SourceCode"/>
      </w:pPr>
    </w:p>
    <w:p w14:paraId="36630A77" w14:textId="0C395A2F" w:rsidR="00A665AC" w:rsidRPr="00A665AC" w:rsidRDefault="00A665AC" w:rsidP="00A665AC">
      <w:pPr>
        <w:pStyle w:val="SourceCode"/>
      </w:pPr>
      <w:r w:rsidRPr="00A665AC">
        <w:t xml:space="preserve"> </w:t>
      </w:r>
      <w:r w:rsidR="001349D9">
        <w:sym w:font="Wingdings" w:char="F08E"/>
      </w:r>
      <w:r w:rsidRPr="00A665AC">
        <w:t>componentWillUnmount() {</w:t>
      </w:r>
    </w:p>
    <w:p w14:paraId="10953E7E" w14:textId="77777777" w:rsidR="00A665AC" w:rsidRPr="00A665AC" w:rsidRDefault="00A665AC" w:rsidP="00A665AC">
      <w:pPr>
        <w:pStyle w:val="SourceCode"/>
      </w:pPr>
      <w:r w:rsidRPr="00A665AC">
        <w:t xml:space="preserve">    clearInterval(this.timerID);</w:t>
      </w:r>
    </w:p>
    <w:p w14:paraId="488B1149" w14:textId="77777777" w:rsidR="00A665AC" w:rsidRPr="00A665AC" w:rsidRDefault="00A665AC" w:rsidP="00A665AC">
      <w:pPr>
        <w:pStyle w:val="SourceCode"/>
      </w:pPr>
      <w:r w:rsidRPr="00A665AC">
        <w:t xml:space="preserve">  }</w:t>
      </w:r>
    </w:p>
    <w:p w14:paraId="1A22E920" w14:textId="77777777" w:rsidR="00A665AC" w:rsidRPr="00A665AC" w:rsidRDefault="00A665AC" w:rsidP="00A665AC">
      <w:pPr>
        <w:pStyle w:val="SourceCode"/>
      </w:pPr>
    </w:p>
    <w:p w14:paraId="48562EAA" w14:textId="77777777" w:rsidR="00A665AC" w:rsidRPr="00A665AC" w:rsidRDefault="00A665AC" w:rsidP="00A665AC">
      <w:pPr>
        <w:pStyle w:val="SourceCode"/>
      </w:pPr>
      <w:r w:rsidRPr="00A665AC">
        <w:t xml:space="preserve">  tick() {</w:t>
      </w:r>
    </w:p>
    <w:p w14:paraId="2D4918E2" w14:textId="76EAD9A1" w:rsidR="00A665AC" w:rsidRPr="00A665AC" w:rsidRDefault="00A665AC" w:rsidP="00A665AC">
      <w:pPr>
        <w:pStyle w:val="SourceCode"/>
      </w:pPr>
      <w:r w:rsidRPr="00A665AC">
        <w:t xml:space="preserve">   </w:t>
      </w:r>
      <w:r w:rsidR="001D5837">
        <w:sym w:font="Wingdings" w:char="F08C"/>
      </w:r>
      <w:r w:rsidRPr="00A665AC">
        <w:t xml:space="preserve"> this.setState({</w:t>
      </w:r>
    </w:p>
    <w:p w14:paraId="684C69DF" w14:textId="77777777" w:rsidR="00A665AC" w:rsidRPr="00A665AC" w:rsidRDefault="00A665AC" w:rsidP="00A665AC">
      <w:pPr>
        <w:pStyle w:val="SourceCode"/>
      </w:pPr>
      <w:r w:rsidRPr="00A665AC">
        <w:t xml:space="preserve">      date: new Date()</w:t>
      </w:r>
    </w:p>
    <w:p w14:paraId="56866CB2" w14:textId="77777777" w:rsidR="00A665AC" w:rsidRPr="00A665AC" w:rsidRDefault="00A665AC" w:rsidP="00A665AC">
      <w:pPr>
        <w:pStyle w:val="SourceCode"/>
      </w:pPr>
      <w:r w:rsidRPr="00A665AC">
        <w:t xml:space="preserve">    });</w:t>
      </w:r>
    </w:p>
    <w:p w14:paraId="7E04DCF3" w14:textId="77777777" w:rsidR="00A665AC" w:rsidRPr="00A665AC" w:rsidRDefault="00A665AC" w:rsidP="00A665AC">
      <w:pPr>
        <w:pStyle w:val="SourceCode"/>
      </w:pPr>
      <w:r w:rsidRPr="00A665AC">
        <w:t xml:space="preserve">  }</w:t>
      </w:r>
    </w:p>
    <w:p w14:paraId="1B9D52E3" w14:textId="77777777" w:rsidR="00A665AC" w:rsidRPr="00A665AC" w:rsidRDefault="00A665AC" w:rsidP="00A665AC">
      <w:pPr>
        <w:pStyle w:val="SourceCode"/>
      </w:pPr>
    </w:p>
    <w:p w14:paraId="7D8184A2" w14:textId="77777777" w:rsidR="00A665AC" w:rsidRPr="00A665AC" w:rsidRDefault="00A665AC" w:rsidP="00A665AC">
      <w:pPr>
        <w:pStyle w:val="SourceCode"/>
      </w:pPr>
      <w:r w:rsidRPr="00A665AC">
        <w:t xml:space="preserve">  render() {</w:t>
      </w:r>
    </w:p>
    <w:p w14:paraId="6CCA4791" w14:textId="77777777" w:rsidR="00A665AC" w:rsidRPr="00A665AC" w:rsidRDefault="00A665AC" w:rsidP="00A665AC">
      <w:pPr>
        <w:pStyle w:val="SourceCode"/>
      </w:pPr>
      <w:r w:rsidRPr="00A665AC">
        <w:t xml:space="preserve">    return (</w:t>
      </w:r>
    </w:p>
    <w:p w14:paraId="27286450" w14:textId="77777777" w:rsidR="00A665AC" w:rsidRPr="00A665AC" w:rsidRDefault="00A665AC" w:rsidP="00A665AC">
      <w:pPr>
        <w:pStyle w:val="SourceCode"/>
      </w:pPr>
      <w:r w:rsidRPr="00A665AC">
        <w:t xml:space="preserve">      &lt;div&gt;</w:t>
      </w:r>
    </w:p>
    <w:p w14:paraId="539D146C" w14:textId="77777777" w:rsidR="00A665AC" w:rsidRPr="00A665AC" w:rsidRDefault="00A665AC" w:rsidP="00A665AC">
      <w:pPr>
        <w:pStyle w:val="SourceCode"/>
      </w:pPr>
      <w:r w:rsidRPr="00A665AC">
        <w:t xml:space="preserve">        &lt;h1&gt;Hello, world!&lt;/h1&gt;</w:t>
      </w:r>
    </w:p>
    <w:p w14:paraId="4C255863" w14:textId="77777777" w:rsidR="00A665AC" w:rsidRPr="00A665AC" w:rsidRDefault="00A665AC" w:rsidP="00A665AC">
      <w:pPr>
        <w:pStyle w:val="SourceCode"/>
      </w:pPr>
      <w:r w:rsidRPr="00A665AC">
        <w:t xml:space="preserve">        &lt;h2&gt;It is {this.state.date.toLocaleTimeString()}.&lt;/h2&gt;</w:t>
      </w:r>
    </w:p>
    <w:p w14:paraId="4FBCB00C" w14:textId="77777777" w:rsidR="00A665AC" w:rsidRPr="00A665AC" w:rsidRDefault="00A665AC" w:rsidP="00A665AC">
      <w:pPr>
        <w:pStyle w:val="SourceCode"/>
      </w:pPr>
      <w:r w:rsidRPr="00A665AC">
        <w:t xml:space="preserve">      &lt;/div&gt;</w:t>
      </w:r>
    </w:p>
    <w:p w14:paraId="14BA8D49" w14:textId="77777777" w:rsidR="00A665AC" w:rsidRPr="00A665AC" w:rsidRDefault="00A665AC" w:rsidP="00A665AC">
      <w:pPr>
        <w:pStyle w:val="SourceCode"/>
      </w:pPr>
      <w:r w:rsidRPr="00A665AC">
        <w:t xml:space="preserve">    );</w:t>
      </w:r>
    </w:p>
    <w:p w14:paraId="53CAE397" w14:textId="77777777" w:rsidR="00A665AC" w:rsidRPr="00A665AC" w:rsidRDefault="00A665AC" w:rsidP="00A665AC">
      <w:pPr>
        <w:pStyle w:val="SourceCode"/>
      </w:pPr>
      <w:r w:rsidRPr="00A665AC">
        <w:t xml:space="preserve">  }</w:t>
      </w:r>
    </w:p>
    <w:p w14:paraId="2989E8EE" w14:textId="77777777" w:rsidR="00A665AC" w:rsidRPr="00A665AC" w:rsidRDefault="00A665AC" w:rsidP="00A665AC">
      <w:pPr>
        <w:pStyle w:val="SourceCode"/>
      </w:pPr>
      <w:r w:rsidRPr="00A665AC">
        <w:t>}</w:t>
      </w:r>
    </w:p>
    <w:p w14:paraId="2AB9BA78" w14:textId="77777777" w:rsidR="00A665AC" w:rsidRPr="00A665AC" w:rsidRDefault="00A665AC" w:rsidP="00A665AC">
      <w:pPr>
        <w:pStyle w:val="SourceCode"/>
      </w:pPr>
    </w:p>
    <w:p w14:paraId="3233566D" w14:textId="77777777" w:rsidR="00A665AC" w:rsidRPr="00A665AC" w:rsidRDefault="00A665AC" w:rsidP="00A665AC">
      <w:pPr>
        <w:pStyle w:val="SourceCode"/>
      </w:pPr>
      <w:r w:rsidRPr="00A665AC">
        <w:t>ReactDOM.render(</w:t>
      </w:r>
    </w:p>
    <w:p w14:paraId="76875C5A" w14:textId="77777777" w:rsidR="00A665AC" w:rsidRPr="00A665AC" w:rsidRDefault="00A665AC" w:rsidP="00A665AC">
      <w:pPr>
        <w:pStyle w:val="SourceCode"/>
      </w:pPr>
      <w:r w:rsidRPr="00A665AC">
        <w:t xml:space="preserve">  &lt;Clock /&gt;,</w:t>
      </w:r>
    </w:p>
    <w:p w14:paraId="41EED0D9" w14:textId="77777777" w:rsidR="00A665AC" w:rsidRPr="00A665AC" w:rsidRDefault="00A665AC" w:rsidP="00A665AC">
      <w:pPr>
        <w:pStyle w:val="SourceCode"/>
      </w:pPr>
      <w:r w:rsidRPr="00A665AC">
        <w:t xml:space="preserve">  document.getElementById('root')</w:t>
      </w:r>
    </w:p>
    <w:p w14:paraId="01CEDAE5" w14:textId="77777777" w:rsidR="00A665AC" w:rsidRPr="00A665AC" w:rsidRDefault="00A665AC" w:rsidP="00A665AC">
      <w:pPr>
        <w:pStyle w:val="SourceCode"/>
      </w:pPr>
      <w:r w:rsidRPr="00A665AC">
        <w:t>);</w:t>
      </w:r>
    </w:p>
    <w:p w14:paraId="12503C22" w14:textId="77777777" w:rsidR="00A665AC" w:rsidRPr="00A665AC" w:rsidRDefault="00A665AC" w:rsidP="00A665AC"/>
    <w:p w14:paraId="67672833" w14:textId="5886ABD7" w:rsidR="00464391" w:rsidRDefault="001D5837" w:rsidP="00464391">
      <w:r>
        <w:sym w:font="Wingdings" w:char="F08C"/>
      </w:r>
      <w:r>
        <w:t xml:space="preserve"> Never update state directly. Always use the set state method</w:t>
      </w:r>
      <w:r w:rsidR="002204C0">
        <w:t>. This method merges values into the state.</w:t>
      </w:r>
    </w:p>
    <w:p w14:paraId="76EC54AA" w14:textId="0F457832" w:rsidR="000202F8" w:rsidRDefault="000202F8" w:rsidP="00464391">
      <w:r>
        <w:sym w:font="Wingdings" w:char="F08D"/>
      </w:r>
      <w:r>
        <w:t xml:space="preserve"> Invoked when </w:t>
      </w:r>
      <w:r w:rsidR="008B62D7">
        <w:t xml:space="preserve">the Clock is </w:t>
      </w:r>
      <w:r w:rsidR="001349D9">
        <w:t>added to the DOM</w:t>
      </w:r>
    </w:p>
    <w:p w14:paraId="7720D5B3" w14:textId="7008C39A" w:rsidR="001349D9" w:rsidRDefault="001349D9" w:rsidP="00464391">
      <w:r>
        <w:sym w:font="Wingdings" w:char="F08E"/>
      </w:r>
      <w:r>
        <w:t xml:space="preserve"> Invoked when the Clock is removed </w:t>
      </w:r>
      <w:proofErr w:type="spellStart"/>
      <w:r>
        <w:t>form</w:t>
      </w:r>
      <w:proofErr w:type="spellEnd"/>
      <w:r>
        <w:t xml:space="preserve"> the DOM</w:t>
      </w:r>
    </w:p>
    <w:p w14:paraId="4C87ABBC" w14:textId="77777777" w:rsidR="004B0649" w:rsidRDefault="004B0649">
      <w:pPr>
        <w:spacing w:after="160" w:line="259" w:lineRule="auto"/>
        <w:rPr>
          <w:rFonts w:asciiTheme="majorHAnsi" w:eastAsiaTheme="majorEastAsia" w:hAnsiTheme="majorHAnsi" w:cstheme="majorBidi"/>
          <w:b/>
          <w:iCs/>
          <w:smallCaps/>
          <w:color w:val="31378B" w:themeColor="text2"/>
          <w:szCs w:val="25"/>
        </w:rPr>
      </w:pPr>
      <w:r>
        <w:br w:type="page"/>
      </w:r>
    </w:p>
    <w:p w14:paraId="22729103" w14:textId="6CEBF8CC" w:rsidR="006B3C23" w:rsidRDefault="006B3C23" w:rsidP="006B3C23">
      <w:pPr>
        <w:pStyle w:val="Heading4"/>
      </w:pPr>
      <w:r>
        <w:lastRenderedPageBreak/>
        <w:t>Forms</w:t>
      </w:r>
    </w:p>
    <w:p w14:paraId="33B48BD1" w14:textId="139ABAD0" w:rsidR="006B3C23" w:rsidRPr="006B3C23" w:rsidRDefault="008F72ED" w:rsidP="006B3C23">
      <w:hyperlink r:id="rId8" w:history="1">
        <w:r w:rsidR="00573F95">
          <w:rPr>
            <w:rStyle w:val="Hyperlink"/>
          </w:rPr>
          <w:t>https://reactjs.org/docs/forms.html</w:t>
        </w:r>
      </w:hyperlink>
    </w:p>
    <w:p w14:paraId="65F5D17D" w14:textId="77777777" w:rsidR="006B3C23" w:rsidRPr="006B3C23" w:rsidRDefault="006B3C23" w:rsidP="006B3C23"/>
    <w:p w14:paraId="6342D12A" w14:textId="77777777" w:rsidR="004B0649" w:rsidRPr="004B0649" w:rsidRDefault="004B0649" w:rsidP="004B0649"/>
    <w:p w14:paraId="433ABC9A" w14:textId="77777777" w:rsidR="004359AA" w:rsidRPr="004359AA" w:rsidRDefault="004359AA" w:rsidP="004359AA"/>
    <w:p w14:paraId="376A833C" w14:textId="77777777" w:rsidR="001349D9" w:rsidRPr="00464391" w:rsidRDefault="001349D9" w:rsidP="00464391"/>
    <w:p w14:paraId="3D3B3C0D" w14:textId="77777777" w:rsidR="00DE4EE1" w:rsidRPr="00FF64DC" w:rsidRDefault="00DE4EE1" w:rsidP="00FF64DC"/>
    <w:p w14:paraId="7E5547E0" w14:textId="77777777" w:rsidR="007A3C5A" w:rsidRPr="007A3C5A" w:rsidRDefault="007A3C5A" w:rsidP="007A3C5A"/>
    <w:p w14:paraId="651914CB" w14:textId="77777777" w:rsidR="00273231" w:rsidRDefault="00273231" w:rsidP="00DE03F7"/>
    <w:p w14:paraId="00AFB362" w14:textId="77777777" w:rsidR="00DE03F7" w:rsidRPr="00DE03F7" w:rsidRDefault="00DE03F7" w:rsidP="00DE03F7"/>
    <w:p w14:paraId="31C377C5" w14:textId="7671ED53" w:rsidR="004B5303" w:rsidRPr="00A833B2" w:rsidRDefault="004B5303" w:rsidP="00A833B2">
      <w:pPr>
        <w:pStyle w:val="SourceCode"/>
      </w:pPr>
    </w:p>
    <w:p w14:paraId="0BAA8A08" w14:textId="77777777" w:rsidR="00D104A4" w:rsidRPr="007F60D9" w:rsidRDefault="00D104A4" w:rsidP="007F60D9"/>
    <w:sectPr w:rsidR="00D104A4" w:rsidRPr="007F60D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8F75" w14:textId="77777777" w:rsidR="008F72ED" w:rsidRDefault="008F72ED" w:rsidP="00DC0620">
      <w:r>
        <w:separator/>
      </w:r>
    </w:p>
  </w:endnote>
  <w:endnote w:type="continuationSeparator" w:id="0">
    <w:p w14:paraId="32719701" w14:textId="77777777" w:rsidR="008F72ED" w:rsidRDefault="008F72ED" w:rsidP="00DC0620">
      <w:r>
        <w:continuationSeparator/>
      </w:r>
    </w:p>
  </w:endnote>
  <w:endnote w:type="continuationNotice" w:id="1">
    <w:p w14:paraId="798FD891" w14:textId="77777777" w:rsidR="008F72ED" w:rsidRDefault="008F7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F4DB9" w14:textId="77777777" w:rsidR="008F72ED" w:rsidRDefault="008F72ED" w:rsidP="00DC0620">
      <w:r>
        <w:separator/>
      </w:r>
    </w:p>
  </w:footnote>
  <w:footnote w:type="continuationSeparator" w:id="0">
    <w:p w14:paraId="1EE30F3E" w14:textId="77777777" w:rsidR="008F72ED" w:rsidRDefault="008F72ED" w:rsidP="00DC0620">
      <w:r>
        <w:continuationSeparator/>
      </w:r>
    </w:p>
  </w:footnote>
  <w:footnote w:type="continuationNotice" w:id="1">
    <w:p w14:paraId="4C92F695" w14:textId="77777777" w:rsidR="008F72ED" w:rsidRDefault="008F7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24B5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2AE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F058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725A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DC7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6"/>
  </w:num>
  <w:num w:numId="10">
    <w:abstractNumId w:val="19"/>
  </w:num>
  <w:num w:numId="11">
    <w:abstractNumId w:val="3"/>
  </w:num>
  <w:num w:numId="12">
    <w:abstractNumId w:val="0"/>
  </w:num>
  <w:num w:numId="13">
    <w:abstractNumId w:val="35"/>
  </w:num>
  <w:num w:numId="14">
    <w:abstractNumId w:val="30"/>
  </w:num>
  <w:num w:numId="15">
    <w:abstractNumId w:val="23"/>
  </w:num>
  <w:num w:numId="16">
    <w:abstractNumId w:val="16"/>
  </w:num>
  <w:num w:numId="17">
    <w:abstractNumId w:val="32"/>
  </w:num>
  <w:num w:numId="18">
    <w:abstractNumId w:val="37"/>
  </w:num>
  <w:num w:numId="19">
    <w:abstractNumId w:val="22"/>
  </w:num>
  <w:num w:numId="20">
    <w:abstractNumId w:val="31"/>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num>
  <w:num w:numId="25">
    <w:abstractNumId w:val="28"/>
  </w:num>
  <w:num w:numId="26">
    <w:abstractNumId w:val="29"/>
  </w:num>
  <w:num w:numId="27">
    <w:abstractNumId w:val="34"/>
  </w:num>
  <w:num w:numId="28">
    <w:abstractNumId w:val="27"/>
  </w:num>
  <w:num w:numId="29">
    <w:abstractNumId w:val="7"/>
  </w:num>
  <w:num w:numId="30">
    <w:abstractNumId w:val="6"/>
  </w:num>
  <w:num w:numId="31">
    <w:abstractNumId w:val="5"/>
  </w:num>
  <w:num w:numId="32">
    <w:abstractNumId w:val="4"/>
  </w:num>
  <w:num w:numId="33">
    <w:abstractNumId w:val="2"/>
  </w:num>
  <w:num w:numId="34">
    <w:abstractNumId w:val="1"/>
  </w:num>
  <w:num w:numId="35">
    <w:abstractNumId w:val="24"/>
  </w:num>
  <w:num w:numId="36">
    <w:abstractNumId w:val="17"/>
  </w:num>
  <w:num w:numId="37">
    <w:abstractNumId w:val="18"/>
  </w:num>
  <w:num w:numId="38">
    <w:abstractNumId w:val="25"/>
  </w:num>
  <w:num w:numId="39">
    <w:abstractNumId w:val="26"/>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5C2D"/>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2F8"/>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64A"/>
    <w:rsid w:val="00037EE9"/>
    <w:rsid w:val="00037FED"/>
    <w:rsid w:val="000426F7"/>
    <w:rsid w:val="00043BF9"/>
    <w:rsid w:val="0004603B"/>
    <w:rsid w:val="000460DD"/>
    <w:rsid w:val="00046711"/>
    <w:rsid w:val="00047272"/>
    <w:rsid w:val="00051E4B"/>
    <w:rsid w:val="00053289"/>
    <w:rsid w:val="000536AD"/>
    <w:rsid w:val="00053A15"/>
    <w:rsid w:val="00054007"/>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87DEE"/>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4F1"/>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BAB"/>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0698"/>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0311"/>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D"/>
    <w:rsid w:val="0012465E"/>
    <w:rsid w:val="00125714"/>
    <w:rsid w:val="001308F3"/>
    <w:rsid w:val="0013096E"/>
    <w:rsid w:val="0013099D"/>
    <w:rsid w:val="00130BAA"/>
    <w:rsid w:val="00131B02"/>
    <w:rsid w:val="00131D58"/>
    <w:rsid w:val="001330EA"/>
    <w:rsid w:val="0013352D"/>
    <w:rsid w:val="00133977"/>
    <w:rsid w:val="001349D9"/>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97859"/>
    <w:rsid w:val="001A09CA"/>
    <w:rsid w:val="001A128A"/>
    <w:rsid w:val="001A250C"/>
    <w:rsid w:val="001A2E50"/>
    <w:rsid w:val="001A3688"/>
    <w:rsid w:val="001A375F"/>
    <w:rsid w:val="001A40D2"/>
    <w:rsid w:val="001A476E"/>
    <w:rsid w:val="001A49B3"/>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5837"/>
    <w:rsid w:val="001D6D4C"/>
    <w:rsid w:val="001E010B"/>
    <w:rsid w:val="001E0CE8"/>
    <w:rsid w:val="001E0DC8"/>
    <w:rsid w:val="001E1255"/>
    <w:rsid w:val="001E1C03"/>
    <w:rsid w:val="001E2167"/>
    <w:rsid w:val="001E255E"/>
    <w:rsid w:val="001E274F"/>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198"/>
    <w:rsid w:val="002004D8"/>
    <w:rsid w:val="0020238D"/>
    <w:rsid w:val="00203488"/>
    <w:rsid w:val="0020479C"/>
    <w:rsid w:val="00204BEF"/>
    <w:rsid w:val="002064D4"/>
    <w:rsid w:val="002077E4"/>
    <w:rsid w:val="00210A2D"/>
    <w:rsid w:val="00210E64"/>
    <w:rsid w:val="00212151"/>
    <w:rsid w:val="00212E2F"/>
    <w:rsid w:val="0021345D"/>
    <w:rsid w:val="002146F7"/>
    <w:rsid w:val="00215394"/>
    <w:rsid w:val="00220410"/>
    <w:rsid w:val="002204C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472E"/>
    <w:rsid w:val="00235F07"/>
    <w:rsid w:val="002375EE"/>
    <w:rsid w:val="00237C96"/>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231"/>
    <w:rsid w:val="00273461"/>
    <w:rsid w:val="00273462"/>
    <w:rsid w:val="002738A9"/>
    <w:rsid w:val="00275086"/>
    <w:rsid w:val="002752AF"/>
    <w:rsid w:val="002774E9"/>
    <w:rsid w:val="00281C25"/>
    <w:rsid w:val="00281DBF"/>
    <w:rsid w:val="00281DD1"/>
    <w:rsid w:val="002823DA"/>
    <w:rsid w:val="00282916"/>
    <w:rsid w:val="0028383A"/>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6BB5"/>
    <w:rsid w:val="002A7218"/>
    <w:rsid w:val="002A77E2"/>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0960"/>
    <w:rsid w:val="002E1654"/>
    <w:rsid w:val="002E2158"/>
    <w:rsid w:val="002E2C88"/>
    <w:rsid w:val="002E3266"/>
    <w:rsid w:val="002E399D"/>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4B15"/>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260"/>
    <w:rsid w:val="00324479"/>
    <w:rsid w:val="003245FD"/>
    <w:rsid w:val="00325145"/>
    <w:rsid w:val="00325C66"/>
    <w:rsid w:val="003272A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562E"/>
    <w:rsid w:val="00356046"/>
    <w:rsid w:val="003560D6"/>
    <w:rsid w:val="00356339"/>
    <w:rsid w:val="00356BF2"/>
    <w:rsid w:val="00357A98"/>
    <w:rsid w:val="00360B01"/>
    <w:rsid w:val="003619A0"/>
    <w:rsid w:val="00361FF9"/>
    <w:rsid w:val="0036239E"/>
    <w:rsid w:val="00362CD9"/>
    <w:rsid w:val="0036320E"/>
    <w:rsid w:val="00364C1E"/>
    <w:rsid w:val="00365068"/>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1DEF"/>
    <w:rsid w:val="003C20CD"/>
    <w:rsid w:val="003C458D"/>
    <w:rsid w:val="003C5EA3"/>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14A"/>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AF9"/>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29F"/>
    <w:rsid w:val="004244EE"/>
    <w:rsid w:val="00424604"/>
    <w:rsid w:val="0042486E"/>
    <w:rsid w:val="00426439"/>
    <w:rsid w:val="004264F9"/>
    <w:rsid w:val="00426AD5"/>
    <w:rsid w:val="00426FD0"/>
    <w:rsid w:val="0042768B"/>
    <w:rsid w:val="0042791B"/>
    <w:rsid w:val="00427A35"/>
    <w:rsid w:val="00430609"/>
    <w:rsid w:val="004321BF"/>
    <w:rsid w:val="0043345C"/>
    <w:rsid w:val="00433580"/>
    <w:rsid w:val="0043375B"/>
    <w:rsid w:val="00433D3D"/>
    <w:rsid w:val="0043501F"/>
    <w:rsid w:val="004359AA"/>
    <w:rsid w:val="004360D7"/>
    <w:rsid w:val="0043654D"/>
    <w:rsid w:val="004378A4"/>
    <w:rsid w:val="00437EE8"/>
    <w:rsid w:val="004406C9"/>
    <w:rsid w:val="00441277"/>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391"/>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4E72"/>
    <w:rsid w:val="0049694A"/>
    <w:rsid w:val="00496B02"/>
    <w:rsid w:val="004A02A5"/>
    <w:rsid w:val="004A077A"/>
    <w:rsid w:val="004A1202"/>
    <w:rsid w:val="004A1CBA"/>
    <w:rsid w:val="004A216E"/>
    <w:rsid w:val="004A390D"/>
    <w:rsid w:val="004A47FF"/>
    <w:rsid w:val="004A4A67"/>
    <w:rsid w:val="004A513D"/>
    <w:rsid w:val="004A77F7"/>
    <w:rsid w:val="004B04C7"/>
    <w:rsid w:val="004B0649"/>
    <w:rsid w:val="004B0DEA"/>
    <w:rsid w:val="004B2241"/>
    <w:rsid w:val="004B24DE"/>
    <w:rsid w:val="004B4838"/>
    <w:rsid w:val="004B5303"/>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61C"/>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37A3"/>
    <w:rsid w:val="0050405C"/>
    <w:rsid w:val="005044E2"/>
    <w:rsid w:val="005052BD"/>
    <w:rsid w:val="00512D28"/>
    <w:rsid w:val="005131EC"/>
    <w:rsid w:val="0051348B"/>
    <w:rsid w:val="005141C0"/>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03A2"/>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19F"/>
    <w:rsid w:val="005726E6"/>
    <w:rsid w:val="00573ABD"/>
    <w:rsid w:val="00573B72"/>
    <w:rsid w:val="00573F38"/>
    <w:rsid w:val="00573F95"/>
    <w:rsid w:val="0057462F"/>
    <w:rsid w:val="00574681"/>
    <w:rsid w:val="00574890"/>
    <w:rsid w:val="00574A9B"/>
    <w:rsid w:val="00575127"/>
    <w:rsid w:val="00575B5F"/>
    <w:rsid w:val="00575CBD"/>
    <w:rsid w:val="005768A6"/>
    <w:rsid w:val="005770CF"/>
    <w:rsid w:val="005773C9"/>
    <w:rsid w:val="0057748A"/>
    <w:rsid w:val="00577C54"/>
    <w:rsid w:val="00577EAB"/>
    <w:rsid w:val="005804E0"/>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0EA"/>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C7E6E"/>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3EC0"/>
    <w:rsid w:val="00604645"/>
    <w:rsid w:val="006047CA"/>
    <w:rsid w:val="00604EA6"/>
    <w:rsid w:val="0060520D"/>
    <w:rsid w:val="00605F1C"/>
    <w:rsid w:val="006060C7"/>
    <w:rsid w:val="00606280"/>
    <w:rsid w:val="006067F5"/>
    <w:rsid w:val="0060693F"/>
    <w:rsid w:val="00606AEE"/>
    <w:rsid w:val="006073B7"/>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44E"/>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55F"/>
    <w:rsid w:val="006658B1"/>
    <w:rsid w:val="00665CF1"/>
    <w:rsid w:val="00665D99"/>
    <w:rsid w:val="006661BE"/>
    <w:rsid w:val="00666ECF"/>
    <w:rsid w:val="00667520"/>
    <w:rsid w:val="00667FE9"/>
    <w:rsid w:val="00670808"/>
    <w:rsid w:val="00671588"/>
    <w:rsid w:val="00673019"/>
    <w:rsid w:val="006735B7"/>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5919"/>
    <w:rsid w:val="00696293"/>
    <w:rsid w:val="006967F9"/>
    <w:rsid w:val="00696A91"/>
    <w:rsid w:val="00697694"/>
    <w:rsid w:val="00697DD5"/>
    <w:rsid w:val="006A0263"/>
    <w:rsid w:val="006A0C70"/>
    <w:rsid w:val="006A1B51"/>
    <w:rsid w:val="006A20E0"/>
    <w:rsid w:val="006A24C8"/>
    <w:rsid w:val="006A47F5"/>
    <w:rsid w:val="006A69C1"/>
    <w:rsid w:val="006B1FCC"/>
    <w:rsid w:val="006B2258"/>
    <w:rsid w:val="006B2340"/>
    <w:rsid w:val="006B2C0C"/>
    <w:rsid w:val="006B327A"/>
    <w:rsid w:val="006B3288"/>
    <w:rsid w:val="006B3C23"/>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3CE9"/>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4E3"/>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343"/>
    <w:rsid w:val="00761870"/>
    <w:rsid w:val="00761CD7"/>
    <w:rsid w:val="00761E06"/>
    <w:rsid w:val="007624E7"/>
    <w:rsid w:val="00762882"/>
    <w:rsid w:val="00764071"/>
    <w:rsid w:val="0076414B"/>
    <w:rsid w:val="007647E1"/>
    <w:rsid w:val="007652DE"/>
    <w:rsid w:val="0076533C"/>
    <w:rsid w:val="00766777"/>
    <w:rsid w:val="00766FE6"/>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2485"/>
    <w:rsid w:val="0078311A"/>
    <w:rsid w:val="007834C0"/>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5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54F4"/>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863"/>
    <w:rsid w:val="007F199B"/>
    <w:rsid w:val="007F1EEB"/>
    <w:rsid w:val="007F216C"/>
    <w:rsid w:val="007F30E4"/>
    <w:rsid w:val="007F34EF"/>
    <w:rsid w:val="007F358E"/>
    <w:rsid w:val="007F3970"/>
    <w:rsid w:val="007F3982"/>
    <w:rsid w:val="007F3CA9"/>
    <w:rsid w:val="007F3D4B"/>
    <w:rsid w:val="007F3F0F"/>
    <w:rsid w:val="007F46AC"/>
    <w:rsid w:val="007F4718"/>
    <w:rsid w:val="007F60D9"/>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2B3D"/>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8A8"/>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2B0"/>
    <w:rsid w:val="00877920"/>
    <w:rsid w:val="00882369"/>
    <w:rsid w:val="008824C8"/>
    <w:rsid w:val="00883AD4"/>
    <w:rsid w:val="00885316"/>
    <w:rsid w:val="00885A29"/>
    <w:rsid w:val="00886F62"/>
    <w:rsid w:val="0088706E"/>
    <w:rsid w:val="00887132"/>
    <w:rsid w:val="0088771B"/>
    <w:rsid w:val="00890B10"/>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2A93"/>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62D7"/>
    <w:rsid w:val="008B774E"/>
    <w:rsid w:val="008C178E"/>
    <w:rsid w:val="008C3159"/>
    <w:rsid w:val="008C35A1"/>
    <w:rsid w:val="008C4394"/>
    <w:rsid w:val="008C457B"/>
    <w:rsid w:val="008C464D"/>
    <w:rsid w:val="008C489C"/>
    <w:rsid w:val="008C4946"/>
    <w:rsid w:val="008C5C53"/>
    <w:rsid w:val="008C60B6"/>
    <w:rsid w:val="008C6135"/>
    <w:rsid w:val="008C6E11"/>
    <w:rsid w:val="008C7ACB"/>
    <w:rsid w:val="008D0DFE"/>
    <w:rsid w:val="008D10A1"/>
    <w:rsid w:val="008D1315"/>
    <w:rsid w:val="008D1FCD"/>
    <w:rsid w:val="008D2034"/>
    <w:rsid w:val="008D2CA1"/>
    <w:rsid w:val="008D3014"/>
    <w:rsid w:val="008D333B"/>
    <w:rsid w:val="008D5A77"/>
    <w:rsid w:val="008D644B"/>
    <w:rsid w:val="008D68C2"/>
    <w:rsid w:val="008D6C5F"/>
    <w:rsid w:val="008E04C7"/>
    <w:rsid w:val="008E0D1C"/>
    <w:rsid w:val="008E0FF1"/>
    <w:rsid w:val="008E2D57"/>
    <w:rsid w:val="008E32D5"/>
    <w:rsid w:val="008E4412"/>
    <w:rsid w:val="008E5514"/>
    <w:rsid w:val="008E5E16"/>
    <w:rsid w:val="008E60C5"/>
    <w:rsid w:val="008E6700"/>
    <w:rsid w:val="008E7C6F"/>
    <w:rsid w:val="008F5963"/>
    <w:rsid w:val="008F5DD9"/>
    <w:rsid w:val="008F61F6"/>
    <w:rsid w:val="008F6524"/>
    <w:rsid w:val="008F72ED"/>
    <w:rsid w:val="008F75C4"/>
    <w:rsid w:val="008F7FBF"/>
    <w:rsid w:val="009016FD"/>
    <w:rsid w:val="00903745"/>
    <w:rsid w:val="00904519"/>
    <w:rsid w:val="0090490E"/>
    <w:rsid w:val="00905630"/>
    <w:rsid w:val="00905D5D"/>
    <w:rsid w:val="00906B6F"/>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066"/>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66F"/>
    <w:rsid w:val="009927DA"/>
    <w:rsid w:val="00994320"/>
    <w:rsid w:val="00994D79"/>
    <w:rsid w:val="009A0064"/>
    <w:rsid w:val="009A0738"/>
    <w:rsid w:val="009A0E27"/>
    <w:rsid w:val="009A1419"/>
    <w:rsid w:val="009A14C4"/>
    <w:rsid w:val="009A1B90"/>
    <w:rsid w:val="009A2B68"/>
    <w:rsid w:val="009A368E"/>
    <w:rsid w:val="009A3A53"/>
    <w:rsid w:val="009A3B6F"/>
    <w:rsid w:val="009A3CEF"/>
    <w:rsid w:val="009A45C8"/>
    <w:rsid w:val="009A4B0E"/>
    <w:rsid w:val="009A6145"/>
    <w:rsid w:val="009A7C9C"/>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602"/>
    <w:rsid w:val="009D3905"/>
    <w:rsid w:val="009D7451"/>
    <w:rsid w:val="009E069A"/>
    <w:rsid w:val="009E0AFF"/>
    <w:rsid w:val="009E1BA0"/>
    <w:rsid w:val="009E2B77"/>
    <w:rsid w:val="009E3BB4"/>
    <w:rsid w:val="009E4457"/>
    <w:rsid w:val="009E4561"/>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33E"/>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665AC"/>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3B2"/>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19FB"/>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5526"/>
    <w:rsid w:val="00B076FA"/>
    <w:rsid w:val="00B1163A"/>
    <w:rsid w:val="00B12FD0"/>
    <w:rsid w:val="00B14E6B"/>
    <w:rsid w:val="00B15297"/>
    <w:rsid w:val="00B15755"/>
    <w:rsid w:val="00B161B2"/>
    <w:rsid w:val="00B1692C"/>
    <w:rsid w:val="00B1710C"/>
    <w:rsid w:val="00B17B90"/>
    <w:rsid w:val="00B20356"/>
    <w:rsid w:val="00B207E0"/>
    <w:rsid w:val="00B23478"/>
    <w:rsid w:val="00B23CB7"/>
    <w:rsid w:val="00B24D56"/>
    <w:rsid w:val="00B25086"/>
    <w:rsid w:val="00B25547"/>
    <w:rsid w:val="00B2567E"/>
    <w:rsid w:val="00B279EF"/>
    <w:rsid w:val="00B27A99"/>
    <w:rsid w:val="00B27E80"/>
    <w:rsid w:val="00B27F87"/>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670"/>
    <w:rsid w:val="00B6592B"/>
    <w:rsid w:val="00B65D12"/>
    <w:rsid w:val="00B66869"/>
    <w:rsid w:val="00B67436"/>
    <w:rsid w:val="00B677B0"/>
    <w:rsid w:val="00B67C9C"/>
    <w:rsid w:val="00B701ED"/>
    <w:rsid w:val="00B71B08"/>
    <w:rsid w:val="00B72E96"/>
    <w:rsid w:val="00B7309C"/>
    <w:rsid w:val="00B737B2"/>
    <w:rsid w:val="00B7448F"/>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277C"/>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2F5"/>
    <w:rsid w:val="00BC177C"/>
    <w:rsid w:val="00BC17F5"/>
    <w:rsid w:val="00BC2D3D"/>
    <w:rsid w:val="00BC4430"/>
    <w:rsid w:val="00BC50D8"/>
    <w:rsid w:val="00BC51EB"/>
    <w:rsid w:val="00BC530C"/>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44F7"/>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5202"/>
    <w:rsid w:val="00BF59E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74C1"/>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1790"/>
    <w:rsid w:val="00C82631"/>
    <w:rsid w:val="00C83293"/>
    <w:rsid w:val="00C835B3"/>
    <w:rsid w:val="00C84122"/>
    <w:rsid w:val="00C84874"/>
    <w:rsid w:val="00C85896"/>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0B9A"/>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04A4"/>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5B7"/>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1ED"/>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14A"/>
    <w:rsid w:val="00DC1B56"/>
    <w:rsid w:val="00DC2177"/>
    <w:rsid w:val="00DC43D3"/>
    <w:rsid w:val="00DC502C"/>
    <w:rsid w:val="00DC5155"/>
    <w:rsid w:val="00DC53C3"/>
    <w:rsid w:val="00DC53C8"/>
    <w:rsid w:val="00DC5782"/>
    <w:rsid w:val="00DC5E2A"/>
    <w:rsid w:val="00DC6706"/>
    <w:rsid w:val="00DC6C99"/>
    <w:rsid w:val="00DC7474"/>
    <w:rsid w:val="00DC7C72"/>
    <w:rsid w:val="00DD035F"/>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3F7"/>
    <w:rsid w:val="00DE0F4B"/>
    <w:rsid w:val="00DE184F"/>
    <w:rsid w:val="00DE1E9C"/>
    <w:rsid w:val="00DE26A0"/>
    <w:rsid w:val="00DE2974"/>
    <w:rsid w:val="00DE2A06"/>
    <w:rsid w:val="00DE3EA0"/>
    <w:rsid w:val="00DE4AAC"/>
    <w:rsid w:val="00DE4EE1"/>
    <w:rsid w:val="00DE511B"/>
    <w:rsid w:val="00DE66DE"/>
    <w:rsid w:val="00DE6C45"/>
    <w:rsid w:val="00DE7706"/>
    <w:rsid w:val="00DF4074"/>
    <w:rsid w:val="00DF4E0C"/>
    <w:rsid w:val="00DF4E48"/>
    <w:rsid w:val="00DF4F2C"/>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5903"/>
    <w:rsid w:val="00E06A53"/>
    <w:rsid w:val="00E10A3B"/>
    <w:rsid w:val="00E14E02"/>
    <w:rsid w:val="00E15210"/>
    <w:rsid w:val="00E1557B"/>
    <w:rsid w:val="00E1562C"/>
    <w:rsid w:val="00E15914"/>
    <w:rsid w:val="00E160EC"/>
    <w:rsid w:val="00E16793"/>
    <w:rsid w:val="00E16D3F"/>
    <w:rsid w:val="00E17135"/>
    <w:rsid w:val="00E17761"/>
    <w:rsid w:val="00E17B9B"/>
    <w:rsid w:val="00E20D67"/>
    <w:rsid w:val="00E21AAD"/>
    <w:rsid w:val="00E226E8"/>
    <w:rsid w:val="00E22738"/>
    <w:rsid w:val="00E22EA1"/>
    <w:rsid w:val="00E231D2"/>
    <w:rsid w:val="00E236FB"/>
    <w:rsid w:val="00E238B3"/>
    <w:rsid w:val="00E23EF4"/>
    <w:rsid w:val="00E24835"/>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2DCE"/>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4994"/>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3D21"/>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3BE2"/>
    <w:rsid w:val="00F84329"/>
    <w:rsid w:val="00F84FFC"/>
    <w:rsid w:val="00F85132"/>
    <w:rsid w:val="00F85376"/>
    <w:rsid w:val="00F87D7A"/>
    <w:rsid w:val="00F90C3C"/>
    <w:rsid w:val="00F919E7"/>
    <w:rsid w:val="00F94F6D"/>
    <w:rsid w:val="00F95024"/>
    <w:rsid w:val="00F9662B"/>
    <w:rsid w:val="00F96A9B"/>
    <w:rsid w:val="00F96DF4"/>
    <w:rsid w:val="00FA0CB7"/>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A3E"/>
    <w:rsid w:val="00FD0DBB"/>
    <w:rsid w:val="00FD1188"/>
    <w:rsid w:val="00FD2381"/>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584E"/>
    <w:rsid w:val="00FE6D25"/>
    <w:rsid w:val="00FE744A"/>
    <w:rsid w:val="00FF07D2"/>
    <w:rsid w:val="00FF07D8"/>
    <w:rsid w:val="00FF3DF7"/>
    <w:rsid w:val="00FF590F"/>
    <w:rsid w:val="00FF64DC"/>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F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F6AF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F6AF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F6AF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F6AF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F6AF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F6AF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F6AF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F6AF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F6AF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F6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6AF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6AF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F6AF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F6AF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F6AF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F6AF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F6AF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F6AF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F6AF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F6AF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F6AF9"/>
    <w:rPr>
      <w:rFonts w:cs="Times New Roman"/>
      <w:color w:val="0000FF"/>
      <w:u w:val="single"/>
    </w:rPr>
  </w:style>
  <w:style w:type="character" w:styleId="FollowedHyperlink">
    <w:name w:val="FollowedHyperlink"/>
    <w:basedOn w:val="DefaultParagraphFont"/>
    <w:uiPriority w:val="99"/>
    <w:rsid w:val="003F6AF9"/>
    <w:rPr>
      <w:rFonts w:cs="Times New Roman"/>
      <w:color w:val="606420"/>
      <w:u w:val="single"/>
    </w:rPr>
  </w:style>
  <w:style w:type="character" w:styleId="PageNumber">
    <w:name w:val="page number"/>
    <w:basedOn w:val="DefaultParagraphFont"/>
    <w:uiPriority w:val="99"/>
    <w:rsid w:val="003F6AF9"/>
    <w:rPr>
      <w:rFonts w:cs="Times New Roman"/>
    </w:rPr>
  </w:style>
  <w:style w:type="character" w:styleId="UnresolvedMention">
    <w:name w:val="Unresolved Mention"/>
    <w:basedOn w:val="DefaultParagraphFont"/>
    <w:uiPriority w:val="99"/>
    <w:semiHidden/>
    <w:unhideWhenUsed/>
    <w:rsid w:val="003F6AF9"/>
    <w:rPr>
      <w:color w:val="808080"/>
      <w:shd w:val="clear" w:color="auto" w:fill="E6E6E6"/>
    </w:rPr>
  </w:style>
  <w:style w:type="paragraph" w:customStyle="1" w:styleId="StyleGuideSubsection">
    <w:name w:val="Style Guide Subsection"/>
    <w:basedOn w:val="StyleGuideSection"/>
    <w:next w:val="Normal"/>
    <w:autoRedefine/>
    <w:qFormat/>
    <w:rsid w:val="003F6AF9"/>
    <w:pPr>
      <w:pBdr>
        <w:top w:val="none" w:sz="0" w:space="0" w:color="auto"/>
      </w:pBdr>
    </w:pPr>
    <w:rPr>
      <w:smallCaps/>
      <w:sz w:val="24"/>
    </w:rPr>
  </w:style>
  <w:style w:type="paragraph" w:customStyle="1" w:styleId="Command">
    <w:name w:val="Command"/>
    <w:basedOn w:val="Normal"/>
    <w:link w:val="CommandChar"/>
    <w:qFormat/>
    <w:rsid w:val="003F6AF9"/>
    <w:pPr>
      <w:spacing w:line="240" w:lineRule="auto"/>
      <w:ind w:left="284"/>
    </w:pPr>
    <w:rPr>
      <w:rFonts w:ascii="Courier New" w:hAnsi="Courier New"/>
      <w:sz w:val="20"/>
    </w:rPr>
  </w:style>
  <w:style w:type="paragraph" w:customStyle="1" w:styleId="CodeHeading">
    <w:name w:val="Code Heading"/>
    <w:basedOn w:val="Normal"/>
    <w:uiPriority w:val="99"/>
    <w:rsid w:val="003F6AF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F6AF9"/>
    <w:pPr>
      <w:jc w:val="both"/>
    </w:pPr>
    <w:rPr>
      <w:rFonts w:ascii="Courier New" w:hAnsi="Courier New"/>
      <w:noProof/>
      <w:sz w:val="20"/>
    </w:rPr>
  </w:style>
  <w:style w:type="character" w:styleId="PlaceholderText">
    <w:name w:val="Placeholder Text"/>
    <w:basedOn w:val="DefaultParagraphFont"/>
    <w:uiPriority w:val="99"/>
    <w:semiHidden/>
    <w:rsid w:val="003F6AF9"/>
    <w:rPr>
      <w:color w:val="808080"/>
    </w:rPr>
  </w:style>
  <w:style w:type="paragraph" w:styleId="HTMLPreformatted">
    <w:name w:val="HTML Preformatted"/>
    <w:basedOn w:val="Normal"/>
    <w:link w:val="HTMLPreformattedChar"/>
    <w:uiPriority w:val="99"/>
    <w:semiHidden/>
    <w:unhideWhenUsed/>
    <w:rsid w:val="003F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F6AF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F6AF9"/>
    <w:rPr>
      <w:b/>
    </w:rPr>
  </w:style>
  <w:style w:type="numbering" w:customStyle="1" w:styleId="KennysListStyles">
    <w:name w:val="KennysListStyles"/>
    <w:uiPriority w:val="99"/>
    <w:rsid w:val="003F6AF9"/>
    <w:pPr>
      <w:numPr>
        <w:numId w:val="1"/>
      </w:numPr>
    </w:pPr>
  </w:style>
  <w:style w:type="paragraph" w:customStyle="1" w:styleId="Question">
    <w:name w:val="Question"/>
    <w:basedOn w:val="Normal"/>
    <w:next w:val="Answer"/>
    <w:qFormat/>
    <w:rsid w:val="003F6AF9"/>
    <w:rPr>
      <w:b/>
    </w:rPr>
  </w:style>
  <w:style w:type="paragraph" w:customStyle="1" w:styleId="Answer">
    <w:name w:val="Answer"/>
    <w:basedOn w:val="Normal"/>
    <w:qFormat/>
    <w:rsid w:val="003F6AF9"/>
    <w:pPr>
      <w:spacing w:line="240" w:lineRule="auto"/>
    </w:pPr>
    <w:rPr>
      <w:i/>
    </w:rPr>
  </w:style>
  <w:style w:type="paragraph" w:customStyle="1" w:styleId="ChapterHeading">
    <w:name w:val="Chapter Heading"/>
    <w:basedOn w:val="Heading1"/>
    <w:qFormat/>
    <w:rsid w:val="003F6AF9"/>
    <w:pPr>
      <w:numPr>
        <w:numId w:val="6"/>
      </w:numPr>
      <w:spacing w:before="200" w:after="100"/>
      <w:ind w:left="357" w:hanging="357"/>
    </w:pPr>
    <w:rPr>
      <w:sz w:val="40"/>
    </w:rPr>
  </w:style>
  <w:style w:type="table" w:styleId="TableGrid">
    <w:name w:val="Table Grid"/>
    <w:basedOn w:val="TableNormal"/>
    <w:uiPriority w:val="59"/>
    <w:rsid w:val="003F6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F6AF9"/>
    <w:pPr>
      <w:numPr>
        <w:numId w:val="2"/>
      </w:numPr>
    </w:pPr>
  </w:style>
  <w:style w:type="paragraph" w:customStyle="1" w:styleId="QuestionSection">
    <w:name w:val="Question Section"/>
    <w:basedOn w:val="Heading2"/>
    <w:qFormat/>
    <w:rsid w:val="003F6AF9"/>
    <w:rPr>
      <w:b/>
      <w:color w:val="403152" w:themeColor="accent4" w:themeShade="80"/>
    </w:rPr>
  </w:style>
  <w:style w:type="paragraph" w:customStyle="1" w:styleId="TableCaption">
    <w:name w:val="Table Caption"/>
    <w:basedOn w:val="Normal"/>
    <w:qFormat/>
    <w:rsid w:val="003F6AF9"/>
    <w:rPr>
      <w:smallCaps/>
    </w:rPr>
  </w:style>
  <w:style w:type="paragraph" w:customStyle="1" w:styleId="SourceCodeCaption">
    <w:name w:val="Source Code Caption"/>
    <w:basedOn w:val="Normal"/>
    <w:rsid w:val="003F6AF9"/>
    <w:pPr>
      <w:spacing w:after="0" w:line="240" w:lineRule="auto"/>
    </w:pPr>
    <w:rPr>
      <w:rFonts w:ascii="Arial" w:hAnsi="Arial"/>
      <w:noProof/>
    </w:rPr>
  </w:style>
  <w:style w:type="paragraph" w:customStyle="1" w:styleId="CodeListing">
    <w:name w:val="Code Listing"/>
    <w:basedOn w:val="Normal"/>
    <w:qFormat/>
    <w:rsid w:val="003F6AF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F6AF9"/>
    <w:pPr>
      <w:spacing w:before="120"/>
      <w:ind w:left="720" w:right="720"/>
      <w:jc w:val="center"/>
    </w:pPr>
    <w:rPr>
      <w:i/>
      <w:iCs/>
    </w:rPr>
  </w:style>
  <w:style w:type="character" w:customStyle="1" w:styleId="QuoteChar">
    <w:name w:val="Quote Char"/>
    <w:basedOn w:val="DefaultParagraphFont"/>
    <w:link w:val="Quote"/>
    <w:uiPriority w:val="29"/>
    <w:rsid w:val="003F6AF9"/>
    <w:rPr>
      <w:rFonts w:eastAsiaTheme="minorEastAsia"/>
      <w:i/>
      <w:iCs/>
      <w:color w:val="000000" w:themeColor="text1"/>
      <w:sz w:val="24"/>
      <w:lang w:eastAsia="en-GB"/>
    </w:rPr>
  </w:style>
  <w:style w:type="paragraph" w:styleId="Caption">
    <w:name w:val="caption"/>
    <w:basedOn w:val="Normal"/>
    <w:next w:val="Normal"/>
    <w:uiPriority w:val="35"/>
    <w:unhideWhenUsed/>
    <w:qFormat/>
    <w:rsid w:val="003F6AF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F6AF9"/>
    <w:rPr>
      <w:b/>
      <w:smallCaps/>
    </w:rPr>
  </w:style>
  <w:style w:type="paragraph" w:customStyle="1" w:styleId="NumberedList">
    <w:name w:val="Numbered List"/>
    <w:basedOn w:val="Normal"/>
    <w:qFormat/>
    <w:rsid w:val="003F6AF9"/>
    <w:pPr>
      <w:numPr>
        <w:numId w:val="3"/>
      </w:numPr>
      <w:contextualSpacing/>
    </w:pPr>
    <w:rPr>
      <w:b/>
      <w:i/>
    </w:rPr>
  </w:style>
  <w:style w:type="paragraph" w:customStyle="1" w:styleId="ListNumberHeader">
    <w:name w:val="List Number Header"/>
    <w:basedOn w:val="Normal"/>
    <w:next w:val="ListNumber"/>
    <w:qFormat/>
    <w:rsid w:val="003F6AF9"/>
    <w:pPr>
      <w:ind w:left="357" w:hanging="357"/>
      <w:contextualSpacing/>
    </w:pPr>
    <w:rPr>
      <w:b/>
      <w:smallCaps/>
    </w:rPr>
  </w:style>
  <w:style w:type="paragraph" w:styleId="ListBullet">
    <w:name w:val="List Bullet"/>
    <w:basedOn w:val="Normal"/>
    <w:uiPriority w:val="99"/>
    <w:unhideWhenUsed/>
    <w:rsid w:val="003F6AF9"/>
    <w:pPr>
      <w:numPr>
        <w:numId w:val="4"/>
      </w:numPr>
      <w:contextualSpacing/>
    </w:pPr>
  </w:style>
  <w:style w:type="paragraph" w:customStyle="1" w:styleId="NumberedBullet">
    <w:name w:val="Numbered Bullet"/>
    <w:basedOn w:val="NumberedList"/>
    <w:rsid w:val="003F6AF9"/>
  </w:style>
  <w:style w:type="paragraph" w:styleId="ListNumber">
    <w:name w:val="List Number"/>
    <w:basedOn w:val="Normal"/>
    <w:uiPriority w:val="99"/>
    <w:unhideWhenUsed/>
    <w:rsid w:val="003F6AF9"/>
    <w:pPr>
      <w:numPr>
        <w:numId w:val="5"/>
      </w:numPr>
      <w:contextualSpacing/>
    </w:pPr>
  </w:style>
  <w:style w:type="table" w:customStyle="1" w:styleId="RowAndColumnStyle">
    <w:name w:val="RowAndColumnStyle"/>
    <w:basedOn w:val="TableNormal"/>
    <w:uiPriority w:val="99"/>
    <w:rsid w:val="003F6AF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F6AF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F6AF9"/>
    <w:rPr>
      <w:rFonts w:eastAsiaTheme="minorEastAsia"/>
      <w:lang w:eastAsia="en-GB"/>
    </w:rPr>
    <w:tblPr/>
  </w:style>
  <w:style w:type="paragraph" w:customStyle="1" w:styleId="CommandOutput">
    <w:name w:val="Command Output"/>
    <w:basedOn w:val="Normal"/>
    <w:qFormat/>
    <w:rsid w:val="003F6AF9"/>
    <w:pPr>
      <w:spacing w:after="0" w:line="240" w:lineRule="auto"/>
      <w:ind w:left="284"/>
    </w:pPr>
    <w:rPr>
      <w:rFonts w:ascii="Courier New" w:hAnsi="Courier New"/>
      <w:noProof/>
      <w:sz w:val="20"/>
    </w:rPr>
  </w:style>
  <w:style w:type="character" w:styleId="Emphasis">
    <w:name w:val="Emphasis"/>
    <w:basedOn w:val="DefaultParagraphFont"/>
    <w:uiPriority w:val="20"/>
    <w:qFormat/>
    <w:rsid w:val="003F6AF9"/>
    <w:rPr>
      <w:i/>
      <w:iCs/>
    </w:rPr>
  </w:style>
  <w:style w:type="character" w:styleId="IntenseEmphasis">
    <w:name w:val="Intense Emphasis"/>
    <w:basedOn w:val="DefaultParagraphFont"/>
    <w:uiPriority w:val="21"/>
    <w:qFormat/>
    <w:rsid w:val="003F6AF9"/>
    <w:rPr>
      <w:b w:val="0"/>
      <w:bCs w:val="0"/>
      <w:i/>
      <w:iCs/>
      <w:color w:val="00B0F0" w:themeColor="accent1"/>
    </w:rPr>
  </w:style>
  <w:style w:type="paragraph" w:customStyle="1" w:styleId="Intro">
    <w:name w:val="Intro"/>
    <w:basedOn w:val="Normal"/>
    <w:next w:val="Normal"/>
    <w:qFormat/>
    <w:rsid w:val="003F6AF9"/>
    <w:pPr>
      <w:spacing w:before="240"/>
    </w:pPr>
    <w:rPr>
      <w:sz w:val="28"/>
      <w:lang w:eastAsia="fi-FI"/>
    </w:rPr>
  </w:style>
  <w:style w:type="paragraph" w:customStyle="1" w:styleId="StyleGuideSection">
    <w:name w:val="Style Guide Section"/>
    <w:basedOn w:val="Normal"/>
    <w:next w:val="Normal"/>
    <w:autoRedefine/>
    <w:qFormat/>
    <w:rsid w:val="003F6AF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F6AF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F6AF9"/>
    <w:rPr>
      <w:rFonts w:eastAsiaTheme="minorEastAsia"/>
      <w:color w:val="31378B" w:themeColor="text2"/>
      <w:sz w:val="32"/>
      <w:lang w:eastAsia="en-GB"/>
    </w:rPr>
  </w:style>
  <w:style w:type="paragraph" w:styleId="Footer">
    <w:name w:val="footer"/>
    <w:basedOn w:val="Normal"/>
    <w:link w:val="FooterChar"/>
    <w:uiPriority w:val="99"/>
    <w:unhideWhenUsed/>
    <w:rsid w:val="003F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F9"/>
    <w:rPr>
      <w:rFonts w:eastAsiaTheme="minorEastAsia"/>
      <w:color w:val="000000" w:themeColor="text1"/>
      <w:sz w:val="24"/>
      <w:lang w:eastAsia="en-GB"/>
    </w:rPr>
  </w:style>
  <w:style w:type="paragraph" w:customStyle="1" w:styleId="QuestionSubSection">
    <w:name w:val="Question Sub Section"/>
    <w:basedOn w:val="Heading3"/>
    <w:qFormat/>
    <w:rsid w:val="003F6AF9"/>
    <w:rPr>
      <w:smallCaps/>
    </w:rPr>
  </w:style>
  <w:style w:type="paragraph" w:customStyle="1" w:styleId="TableCellNormal">
    <w:name w:val="Table Cell Normal"/>
    <w:basedOn w:val="Normal"/>
    <w:qFormat/>
    <w:rsid w:val="003F6AF9"/>
    <w:pPr>
      <w:spacing w:before="120" w:after="120" w:line="240" w:lineRule="auto"/>
    </w:pPr>
  </w:style>
  <w:style w:type="paragraph" w:customStyle="1" w:styleId="Strong1">
    <w:name w:val="Strong1"/>
    <w:basedOn w:val="Normal"/>
    <w:next w:val="BodyText"/>
    <w:link w:val="strongChar"/>
    <w:qFormat/>
    <w:rsid w:val="003F6AF9"/>
    <w:rPr>
      <w:b/>
      <w:lang w:eastAsia="fi-FI"/>
    </w:rPr>
  </w:style>
  <w:style w:type="paragraph" w:customStyle="1" w:styleId="Emphasis1">
    <w:name w:val="Emphasis1"/>
    <w:basedOn w:val="Normal"/>
    <w:next w:val="BodyText"/>
    <w:link w:val="emphasisChar"/>
    <w:qFormat/>
    <w:rsid w:val="003F6AF9"/>
    <w:rPr>
      <w:i/>
      <w:lang w:eastAsia="fi-FI"/>
    </w:rPr>
  </w:style>
  <w:style w:type="paragraph" w:styleId="BodyText">
    <w:name w:val="Body Text"/>
    <w:aliases w:val="b"/>
    <w:basedOn w:val="Normal"/>
    <w:link w:val="BodyTextChar"/>
    <w:unhideWhenUsed/>
    <w:rsid w:val="003F6AF9"/>
    <w:pPr>
      <w:spacing w:after="120"/>
    </w:pPr>
  </w:style>
  <w:style w:type="character" w:customStyle="1" w:styleId="BodyTextChar">
    <w:name w:val="Body Text Char"/>
    <w:aliases w:val="b Char"/>
    <w:basedOn w:val="DefaultParagraphFont"/>
    <w:link w:val="BodyText"/>
    <w:rsid w:val="003F6AF9"/>
    <w:rPr>
      <w:rFonts w:eastAsiaTheme="minorEastAsia"/>
      <w:color w:val="000000" w:themeColor="text1"/>
      <w:sz w:val="24"/>
      <w:lang w:eastAsia="en-GB"/>
    </w:rPr>
  </w:style>
  <w:style w:type="character" w:customStyle="1" w:styleId="strongChar">
    <w:name w:val="strong Char"/>
    <w:basedOn w:val="DefaultParagraphFont"/>
    <w:link w:val="Strong1"/>
    <w:rsid w:val="003F6AF9"/>
    <w:rPr>
      <w:rFonts w:eastAsiaTheme="minorEastAsia"/>
      <w:b/>
      <w:color w:val="000000" w:themeColor="text1"/>
      <w:sz w:val="24"/>
      <w:lang w:eastAsia="fi-FI"/>
    </w:rPr>
  </w:style>
  <w:style w:type="character" w:customStyle="1" w:styleId="PathChar">
    <w:name w:val="Path Char"/>
    <w:basedOn w:val="BodyTextChar"/>
    <w:link w:val="Path"/>
    <w:rsid w:val="003F6AF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F6AF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F6AF9"/>
    <w:rPr>
      <w:i/>
      <w:iCs/>
    </w:rPr>
  </w:style>
  <w:style w:type="character" w:customStyle="1" w:styleId="CommandChar">
    <w:name w:val="Command Char"/>
    <w:basedOn w:val="DefaultParagraphFont"/>
    <w:link w:val="Command"/>
    <w:rsid w:val="003F6AF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F6AF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F6AF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F6AF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F6AF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F6AF9"/>
    <w:pPr>
      <w:numPr>
        <w:numId w:val="0"/>
      </w:numPr>
      <w:spacing w:after="0"/>
      <w:ind w:left="357" w:hanging="357"/>
      <w:jc w:val="right"/>
    </w:pPr>
    <w:rPr>
      <w:lang w:eastAsia="fi-FI"/>
    </w:rPr>
  </w:style>
  <w:style w:type="paragraph" w:customStyle="1" w:styleId="SubTitle">
    <w:name w:val="Sub Title"/>
    <w:basedOn w:val="Heading1"/>
    <w:qFormat/>
    <w:rsid w:val="003F6AF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F6AF9"/>
    <w:pPr>
      <w:spacing w:after="0"/>
      <w:ind w:left="924" w:hanging="357"/>
    </w:pPr>
  </w:style>
  <w:style w:type="paragraph" w:customStyle="1" w:styleId="a">
    <w:name w:val="`"/>
    <w:basedOn w:val="Normal"/>
    <w:qFormat/>
    <w:rsid w:val="003F6AF9"/>
    <w:pPr>
      <w:pBdr>
        <w:bottom w:val="single" w:sz="4" w:space="1" w:color="auto"/>
      </w:pBdr>
    </w:pPr>
  </w:style>
  <w:style w:type="paragraph" w:customStyle="1" w:styleId="ContainsHeader">
    <w:name w:val="Contains Header"/>
    <w:basedOn w:val="ListBulletHeader"/>
    <w:qFormat/>
    <w:rsid w:val="003F6AF9"/>
    <w:pPr>
      <w:pBdr>
        <w:top w:val="single" w:sz="4" w:space="12" w:color="auto"/>
      </w:pBdr>
      <w:spacing w:before="240" w:after="120"/>
    </w:pPr>
  </w:style>
  <w:style w:type="paragraph" w:customStyle="1" w:styleId="ContainsEnd">
    <w:name w:val="Contains End"/>
    <w:basedOn w:val="Normal"/>
    <w:qFormat/>
    <w:rsid w:val="003F6AF9"/>
    <w:pPr>
      <w:pBdr>
        <w:bottom w:val="single" w:sz="4" w:space="1" w:color="auto"/>
      </w:pBdr>
      <w:spacing w:after="0" w:line="240" w:lineRule="auto"/>
    </w:pPr>
  </w:style>
  <w:style w:type="paragraph" w:customStyle="1" w:styleId="QuoteCallOut">
    <w:name w:val="Quote CallOut"/>
    <w:basedOn w:val="Normal"/>
    <w:qFormat/>
    <w:rsid w:val="003F6AF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F6AF9"/>
    <w:rPr>
      <w:b/>
      <w:smallCaps/>
    </w:rPr>
  </w:style>
  <w:style w:type="table" w:customStyle="1" w:styleId="SimpleDefinition">
    <w:name w:val="SimpleDefinition"/>
    <w:basedOn w:val="TableNormal"/>
    <w:uiPriority w:val="99"/>
    <w:rsid w:val="003F6AF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F6AF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F6AF9"/>
    <w:rPr>
      <w:i w:val="0"/>
      <w:color w:val="auto"/>
    </w:rPr>
  </w:style>
  <w:style w:type="paragraph" w:customStyle="1" w:styleId="TableHeader">
    <w:name w:val="Table Header"/>
    <w:basedOn w:val="ListBulletHeader"/>
    <w:qFormat/>
    <w:rsid w:val="003F6AF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F6AF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3F6AF9"/>
    <w:rPr>
      <w:color w:val="7F7F7F" w:themeColor="text1" w:themeTint="80"/>
    </w:rPr>
  </w:style>
  <w:style w:type="paragraph" w:customStyle="1" w:styleId="AppendiceSection">
    <w:name w:val="Appendice Section"/>
    <w:basedOn w:val="Normal"/>
    <w:next w:val="Heading1"/>
    <w:qFormat/>
    <w:rsid w:val="003F6AF9"/>
    <w:rPr>
      <w:rFonts w:asciiTheme="majorHAnsi" w:hAnsiTheme="majorHAnsi"/>
      <w:color w:val="31378B" w:themeColor="text2"/>
      <w:sz w:val="32"/>
      <w:lang w:eastAsia="fi-FI"/>
    </w:rPr>
  </w:style>
  <w:style w:type="paragraph" w:customStyle="1" w:styleId="Appendice">
    <w:name w:val="Appendice"/>
    <w:basedOn w:val="Heading2"/>
    <w:qFormat/>
    <w:rsid w:val="003F6AF9"/>
    <w:rPr>
      <w:sz w:val="28"/>
      <w:lang w:eastAsia="fi-FI"/>
    </w:rPr>
  </w:style>
  <w:style w:type="paragraph" w:customStyle="1" w:styleId="QuestionEsoteric">
    <w:name w:val="Question Esoteric"/>
    <w:basedOn w:val="Normal"/>
    <w:qFormat/>
    <w:rsid w:val="003F6AF9"/>
    <w:rPr>
      <w:color w:val="4BACC6" w:themeColor="accent5"/>
    </w:rPr>
  </w:style>
  <w:style w:type="paragraph" w:customStyle="1" w:styleId="ToDoSection">
    <w:name w:val="ToDo Section"/>
    <w:basedOn w:val="Heading1"/>
    <w:qFormat/>
    <w:rsid w:val="003F6AF9"/>
  </w:style>
  <w:style w:type="paragraph" w:customStyle="1" w:styleId="ToDoQuestionHeader">
    <w:name w:val="ToDo Question Header"/>
    <w:basedOn w:val="Question"/>
    <w:qFormat/>
    <w:rsid w:val="003F6AF9"/>
  </w:style>
  <w:style w:type="paragraph" w:customStyle="1" w:styleId="ToDoDetails">
    <w:name w:val="ToDoDetails"/>
    <w:basedOn w:val="Normal"/>
    <w:qFormat/>
    <w:rsid w:val="003F6AF9"/>
  </w:style>
  <w:style w:type="paragraph" w:customStyle="1" w:styleId="CodeExampleCode">
    <w:name w:val="Code Example Code"/>
    <w:basedOn w:val="Normal"/>
    <w:rsid w:val="003F6AF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F6AF9"/>
    <w:pPr>
      <w:spacing w:after="160" w:line="240" w:lineRule="auto"/>
    </w:pPr>
    <w:rPr>
      <w:b/>
      <w:color w:val="auto"/>
      <w:lang w:eastAsia="fi-FI"/>
    </w:rPr>
  </w:style>
  <w:style w:type="paragraph" w:customStyle="1" w:styleId="CodeExampleRuntime">
    <w:name w:val="Code Example Runtime"/>
    <w:basedOn w:val="Normal"/>
    <w:qFormat/>
    <w:rsid w:val="003F6AF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F6AF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F6AF9"/>
  </w:style>
  <w:style w:type="paragraph" w:customStyle="1" w:styleId="questionsubsection2">
    <w:name w:val="question sub section 2"/>
    <w:basedOn w:val="Heading4"/>
    <w:qFormat/>
    <w:rsid w:val="003F6AF9"/>
  </w:style>
  <w:style w:type="paragraph" w:customStyle="1" w:styleId="ListBulletHeader2">
    <w:name w:val="List Bullet Header 2"/>
    <w:basedOn w:val="Normal"/>
    <w:next w:val="ListBullet"/>
    <w:qFormat/>
    <w:rsid w:val="003F6AF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F6AF9"/>
    <w:rPr>
      <w:color w:val="31378B" w:themeColor="text2"/>
    </w:rPr>
  </w:style>
  <w:style w:type="character" w:customStyle="1" w:styleId="CodeExampleHeadingChar">
    <w:name w:val="Code Example Heading Char"/>
    <w:basedOn w:val="DefaultParagraphFont"/>
    <w:link w:val="CodeExampleHeading"/>
    <w:rsid w:val="003F6AF9"/>
    <w:rPr>
      <w:rFonts w:eastAsiaTheme="minorEastAsia"/>
      <w:b/>
      <w:smallCaps/>
      <w:color w:val="31378B" w:themeColor="text2"/>
      <w:sz w:val="28"/>
      <w:lang w:eastAsia="fi-FI"/>
    </w:rPr>
  </w:style>
  <w:style w:type="character" w:customStyle="1" w:styleId="DefChar">
    <w:name w:val="Def Char"/>
    <w:basedOn w:val="CodeExampleHeadingChar"/>
    <w:link w:val="Def"/>
    <w:rsid w:val="003F6AF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F6AF9"/>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3F6AF9"/>
    <w:pPr>
      <w:ind w:left="480"/>
    </w:pPr>
  </w:style>
  <w:style w:type="paragraph" w:customStyle="1" w:styleId="Keyword">
    <w:name w:val="Keyword"/>
    <w:basedOn w:val="Strong1"/>
    <w:link w:val="KeywordChar"/>
    <w:qFormat/>
    <w:rsid w:val="003F6AF9"/>
    <w:rPr>
      <w:b w:val="0"/>
      <w:color w:val="31378B" w:themeColor="text2"/>
    </w:rPr>
  </w:style>
  <w:style w:type="character" w:customStyle="1" w:styleId="KeywordChar">
    <w:name w:val="Keyword Char"/>
    <w:basedOn w:val="strongChar"/>
    <w:link w:val="Keyword"/>
    <w:rsid w:val="003F6AF9"/>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form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33464C"/>
    <w:rsid w:val="00736732"/>
    <w:rsid w:val="00B924D0"/>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B39E-40C8-4851-816B-384C4183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15069</TotalTime>
  <Pages>11</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457</cp:revision>
  <dcterms:created xsi:type="dcterms:W3CDTF">2019-05-30T19:33:00Z</dcterms:created>
  <dcterms:modified xsi:type="dcterms:W3CDTF">2020-04-02T09:19:00Z</dcterms:modified>
</cp:coreProperties>
</file>