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732D0" w14:textId="70481334" w:rsidR="000B0006" w:rsidRDefault="002F4BCA" w:rsidP="000B0006">
      <w:pPr>
        <w:pStyle w:val="DocumentTitle"/>
        <w:ind w:firstLine="0"/>
      </w:pPr>
      <w:bookmarkStart w:id="0" w:name="_Toc43574562"/>
      <w:r>
        <w:t>TypeScript</w:t>
      </w:r>
      <w:bookmarkEnd w:id="0"/>
    </w:p>
    <w:p w14:paraId="78366288" w14:textId="77777777" w:rsidR="0065136D" w:rsidRDefault="0065136D" w:rsidP="0065136D">
      <w:pPr>
        <w:pStyle w:val="Answer"/>
      </w:pP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2"/>
          <w:lang w:val="en-GB" w:eastAsia="en-GB"/>
        </w:rPr>
        <w:id w:val="-6133668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FD63A6" w14:textId="3BA61677" w:rsidR="00B73B28" w:rsidRDefault="00B73B28">
          <w:pPr>
            <w:pStyle w:val="TOCHeading"/>
          </w:pPr>
          <w:r>
            <w:t>Contents</w:t>
          </w:r>
        </w:p>
        <w:p w14:paraId="09A3B99B" w14:textId="33811D67" w:rsidR="00B73B28" w:rsidRDefault="00B73B2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74562" w:history="1">
            <w:r w:rsidRPr="001A4D72">
              <w:rPr>
                <w:rStyle w:val="Hyperlink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2448" w14:textId="0A7DDC5D" w:rsidR="00B73B28" w:rsidRDefault="00AC09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563" w:history="1">
            <w:r w:rsidR="00B73B28" w:rsidRPr="001A4D72">
              <w:rPr>
                <w:rStyle w:val="Hyperlink"/>
                <w:noProof/>
              </w:rPr>
              <w:t>Setup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_Toc43574563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2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44C0C81B" w14:textId="334259E0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64" w:history="1">
            <w:r w:rsidR="00B73B28" w:rsidRPr="001A4D72">
              <w:rPr>
                <w:rStyle w:val="Hyperlink"/>
                <w:noProof/>
              </w:rPr>
              <w:t>Debugging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_Toc43574564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5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32C98781" w14:textId="00B20EE1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65" w:history="1">
            <w:r w:rsidR="00B73B28" w:rsidRPr="001A4D72">
              <w:rPr>
                <w:rStyle w:val="Hyperlink"/>
                <w:noProof/>
              </w:rPr>
              <w:t>Unit Testing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_Toc43574565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5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78603594" w14:textId="52F0D5E4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66" w:history="1">
            <w:r w:rsidR="00B73B28" w:rsidRPr="001A4D72">
              <w:rPr>
                <w:rStyle w:val="Hyperlink"/>
                <w:noProof/>
              </w:rPr>
              <w:t>Putting it together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_Toc43574566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6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1DF4672E" w14:textId="4F5BA993" w:rsidR="00B73B28" w:rsidRDefault="00AC091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574567" w:history="1">
            <w:r w:rsidR="00B73B28" w:rsidRPr="001A4D72">
              <w:rPr>
                <w:rStyle w:val="Hyperlink"/>
                <w:noProof/>
              </w:rPr>
              <w:t>Overview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_Toc43574567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7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4426FF4A" w14:textId="3623C75A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68" w:history="1">
            <w:r w:rsidR="00B73B28" w:rsidRPr="001A4D72">
              <w:rPr>
                <w:rStyle w:val="Hyperlink"/>
                <w:noProof/>
              </w:rPr>
              <w:t>Basics of Type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_Toc43574568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7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271CA0D6" w14:textId="3F50EF46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69" w:history="1">
            <w:r w:rsidR="00B73B28" w:rsidRPr="001A4D72">
              <w:rPr>
                <w:rStyle w:val="Hyperlink"/>
                <w:noProof/>
              </w:rPr>
              <w:t>Functions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_Toc43574569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12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1052FB40" w14:textId="2F414459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0" w:history="1">
            <w:r w:rsidR="00B73B28" w:rsidRPr="001A4D72">
              <w:rPr>
                <w:rStyle w:val="Hyperlink"/>
                <w:noProof/>
              </w:rPr>
              <w:t>Arrays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_Toc43574570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14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5A7D80FE" w14:textId="57E4EECD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1" w:history="1">
            <w:r w:rsidR="00B73B28" w:rsidRPr="001A4D72">
              <w:rPr>
                <w:rStyle w:val="Hyperlink"/>
                <w:noProof/>
              </w:rPr>
              <w:t>Tuples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_Toc43574571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14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1BCA79B3" w14:textId="08F9C327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2" w:history="1">
            <w:r w:rsidR="00B73B28" w:rsidRPr="001A4D72">
              <w:rPr>
                <w:rStyle w:val="Hyperlink"/>
                <w:noProof/>
              </w:rPr>
              <w:t>Enums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_Toc43574572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14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41AB914F" w14:textId="214FD1B3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3" w:history="1">
            <w:r w:rsidR="00B73B28" w:rsidRPr="001A4D72">
              <w:rPr>
                <w:rStyle w:val="Hyperlink"/>
                <w:noProof/>
              </w:rPr>
              <w:t>Literal Value Types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_Toc43574573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15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6DF24FE6" w14:textId="5CE7500C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4" w:history="1">
            <w:r w:rsidR="00B73B28" w:rsidRPr="001A4D72">
              <w:rPr>
                <w:rStyle w:val="Hyperlink"/>
                <w:noProof/>
              </w:rPr>
              <w:t>Type Aliases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_Toc43574574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15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03F02059" w14:textId="0692B35B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5" w:history="1">
            <w:r w:rsidR="00B73B28" w:rsidRPr="001A4D72">
              <w:rPr>
                <w:rStyle w:val="Hyperlink"/>
                <w:noProof/>
              </w:rPr>
              <w:t>Objects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_Toc43574575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16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2E159820" w14:textId="5F173619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6" w:history="1">
            <w:r w:rsidR="00B73B28" w:rsidRPr="001A4D72">
              <w:rPr>
                <w:rStyle w:val="Hyperlink"/>
                <w:noProof/>
              </w:rPr>
              <w:t>Classes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_Toc43574576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17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0D79DA65" w14:textId="7EB07874" w:rsidR="00B73B28" w:rsidRDefault="00AC091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574577" w:history="1">
            <w:r w:rsidR="00B73B28" w:rsidRPr="001A4D72">
              <w:rPr>
                <w:rStyle w:val="Hyperlink"/>
                <w:noProof/>
              </w:rPr>
              <w:t>Generics</w:t>
            </w:r>
            <w:r w:rsidR="00B73B28">
              <w:rPr>
                <w:noProof/>
                <w:webHidden/>
              </w:rPr>
              <w:tab/>
            </w:r>
            <w:r w:rsidR="00B73B28">
              <w:rPr>
                <w:noProof/>
                <w:webHidden/>
              </w:rPr>
              <w:fldChar w:fldCharType="begin"/>
            </w:r>
            <w:r w:rsidR="00B73B28">
              <w:rPr>
                <w:noProof/>
                <w:webHidden/>
              </w:rPr>
              <w:instrText xml:space="preserve"> PAGEREF _Toc43574577 \h </w:instrText>
            </w:r>
            <w:r w:rsidR="00B73B28">
              <w:rPr>
                <w:noProof/>
                <w:webHidden/>
              </w:rPr>
            </w:r>
            <w:r w:rsidR="00B73B28">
              <w:rPr>
                <w:noProof/>
                <w:webHidden/>
              </w:rPr>
              <w:fldChar w:fldCharType="separate"/>
            </w:r>
            <w:r w:rsidR="00241874">
              <w:rPr>
                <w:noProof/>
                <w:webHidden/>
              </w:rPr>
              <w:t>18</w:t>
            </w:r>
            <w:r w:rsidR="00B73B28">
              <w:rPr>
                <w:noProof/>
                <w:webHidden/>
              </w:rPr>
              <w:fldChar w:fldCharType="end"/>
            </w:r>
          </w:hyperlink>
        </w:p>
        <w:p w14:paraId="11E486D0" w14:textId="1386F65D" w:rsidR="00B73B28" w:rsidRDefault="00B73B28">
          <w:r>
            <w:rPr>
              <w:b/>
              <w:bCs/>
              <w:noProof/>
            </w:rPr>
            <w:fldChar w:fldCharType="end"/>
          </w:r>
        </w:p>
      </w:sdtContent>
    </w:sdt>
    <w:p w14:paraId="01F198CC" w14:textId="65923FF4" w:rsidR="00B73B28" w:rsidRDefault="00B73B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bookmarkStart w:id="1" w:name="_Toc43574563"/>
      <w:r>
        <w:br w:type="page"/>
      </w:r>
    </w:p>
    <w:p w14:paraId="2631F792" w14:textId="476903AF" w:rsidR="006C0210" w:rsidRDefault="006C0210" w:rsidP="006C0210">
      <w:pPr>
        <w:pStyle w:val="Heading3"/>
      </w:pP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625"/>
        <w:gridCol w:w="2828"/>
        <w:gridCol w:w="1498"/>
        <w:gridCol w:w="1865"/>
      </w:tblGrid>
      <w:tr w:rsidR="006C0210" w14:paraId="3D36F510" w14:textId="77777777" w:rsidTr="00AC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65F36385" w14:textId="77777777" w:rsidR="006C0210" w:rsidRDefault="006C0210" w:rsidP="00AC0914">
            <w:r>
              <w:t>Name</w:t>
            </w:r>
          </w:p>
        </w:tc>
        <w:tc>
          <w:tcPr>
            <w:tcW w:w="2828" w:type="dxa"/>
          </w:tcPr>
          <w:p w14:paraId="453DCA18" w14:textId="77777777" w:rsidR="006C0210" w:rsidRDefault="006C0210" w:rsidP="00AC0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498" w:type="dxa"/>
          </w:tcPr>
          <w:p w14:paraId="6E7EE052" w14:textId="77777777" w:rsidR="006C0210" w:rsidRDefault="006C0210" w:rsidP="00AC0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865" w:type="dxa"/>
          </w:tcPr>
          <w:p w14:paraId="14708F52" w14:textId="77777777" w:rsidR="006C0210" w:rsidRDefault="006C0210" w:rsidP="00AC0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</w:t>
            </w:r>
            <w:proofErr w:type="spellEnd"/>
          </w:p>
        </w:tc>
      </w:tr>
      <w:tr w:rsidR="006C0210" w14:paraId="0F9AF538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14:paraId="00642A1A" w14:textId="77777777" w:rsidR="006C0210" w:rsidRDefault="006C0210" w:rsidP="00AC0914">
            <w:r>
              <w:t>concat</w:t>
            </w:r>
          </w:p>
        </w:tc>
        <w:tc>
          <w:tcPr>
            <w:tcW w:w="2828" w:type="dxa"/>
          </w:tcPr>
          <w:p w14:paraId="1DAFDF45" w14:textId="77777777" w:rsidR="006C0210" w:rsidRPr="00041B8B" w:rsidRDefault="006C0210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[1,2,3].concat([4,5,6])</w:t>
            </w:r>
          </w:p>
        </w:tc>
        <w:tc>
          <w:tcPr>
            <w:tcW w:w="1498" w:type="dxa"/>
          </w:tcPr>
          <w:p w14:paraId="7F1519E7" w14:textId="77777777" w:rsidR="006C0210" w:rsidRDefault="006C0210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Consolas" w:eastAsiaTheme="minorHAnsi" w:hAnsi="Consolas" w:cs="Consolas"/>
                <w:color w:val="0000FF"/>
                <w:sz w:val="16"/>
                <w:szCs w:val="16"/>
                <w:lang w:eastAsia="en-US"/>
              </w:rPr>
              <w:t>[1,2,3,4,5,6])</w:t>
            </w:r>
          </w:p>
        </w:tc>
        <w:tc>
          <w:tcPr>
            <w:tcW w:w="1865" w:type="dxa"/>
          </w:tcPr>
          <w:p w14:paraId="678FB837" w14:textId="77777777" w:rsidR="006C0210" w:rsidRPr="00167511" w:rsidRDefault="006C0210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Returns new array</w:t>
            </w:r>
          </w:p>
        </w:tc>
      </w:tr>
    </w:tbl>
    <w:p w14:paraId="0847360D" w14:textId="77777777" w:rsidR="00DC0221" w:rsidRDefault="00DC022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96F0439" w14:textId="5AE7C396" w:rsidR="0065136D" w:rsidRDefault="002F4BCA" w:rsidP="00D7456B">
      <w:pPr>
        <w:pStyle w:val="Heading2"/>
      </w:pPr>
      <w:r>
        <w:lastRenderedPageBreak/>
        <w:t>Setup</w:t>
      </w:r>
      <w:bookmarkEnd w:id="1"/>
    </w:p>
    <w:p w14:paraId="159E0519" w14:textId="1062A965" w:rsidR="00DC0CC7" w:rsidRDefault="00DC0CC7" w:rsidP="00DC0CC7">
      <w:pPr>
        <w:pStyle w:val="Heading4"/>
      </w:pPr>
      <w:r>
        <w:t>Node Commands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DC0CC7" w14:paraId="76D00A87" w14:textId="77777777" w:rsidTr="00AC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A364EF2" w14:textId="77777777" w:rsidR="00DC0CC7" w:rsidRDefault="00DC0CC7" w:rsidP="00AC0914">
            <w:r>
              <w:t>File/Folder/Command</w:t>
            </w:r>
          </w:p>
        </w:tc>
        <w:tc>
          <w:tcPr>
            <w:tcW w:w="6083" w:type="dxa"/>
            <w:hideMark/>
          </w:tcPr>
          <w:p w14:paraId="407F82F7" w14:textId="77777777" w:rsidR="00DC0CC7" w:rsidRDefault="00DC0CC7" w:rsidP="00AC0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DC0CC7" w14:paraId="46BAA52A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628EC85" w14:textId="77777777" w:rsidR="00DC0CC7" w:rsidRDefault="00DC0CC7" w:rsidP="00AC0914">
            <w:pPr>
              <w:pStyle w:val="SourceCode"/>
            </w:pPr>
            <w:r>
              <w:t>npm install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7B069623" w14:textId="77777777" w:rsidR="00DC0CC7" w:rsidRDefault="00DC0CC7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 all packages specified in </w:t>
            </w:r>
            <w:r w:rsidRPr="00FD4A57">
              <w:rPr>
                <w:rStyle w:val="SourceCodeChar"/>
              </w:rPr>
              <w:t>package.json</w:t>
            </w:r>
          </w:p>
        </w:tc>
      </w:tr>
      <w:tr w:rsidR="00DC0CC7" w14:paraId="1C2907B3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5F1E31" w14:textId="77777777" w:rsidR="00DC0CC7" w:rsidRDefault="00DC0CC7" w:rsidP="00AC0914">
            <w:pPr>
              <w:pStyle w:val="SourceCode"/>
            </w:pPr>
            <w:r>
              <w:t>npm list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91600CA" w14:textId="77777777" w:rsidR="00DC0CC7" w:rsidRDefault="00DC0CC7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all local packages and their dependencies</w:t>
            </w:r>
          </w:p>
        </w:tc>
      </w:tr>
      <w:tr w:rsidR="00DC0CC7" w14:paraId="47D54951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191373" w14:textId="77777777" w:rsidR="00DC0CC7" w:rsidRDefault="00DC0CC7" w:rsidP="00AC0914">
            <w:pPr>
              <w:pStyle w:val="SourceCode"/>
            </w:pPr>
            <w:r>
              <w:t>npm run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60C102B" w14:textId="77777777" w:rsidR="00DC0CC7" w:rsidRDefault="00DC0CC7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script specified in </w:t>
            </w:r>
            <w:r w:rsidRPr="006C6027">
              <w:rPr>
                <w:rStyle w:val="SourceCodeChar"/>
              </w:rPr>
              <w:t>package.json</w:t>
            </w:r>
          </w:p>
        </w:tc>
      </w:tr>
    </w:tbl>
    <w:p w14:paraId="406C13C5" w14:textId="202E855A" w:rsidR="00573FF1" w:rsidRDefault="00573FF1" w:rsidP="00573FF1">
      <w:pPr>
        <w:pStyle w:val="Heading4"/>
      </w:pPr>
      <w:r>
        <w:t>JavaScript/Typescript Project</w:t>
      </w:r>
      <w:r w:rsidR="007A73C0">
        <w:t xml:space="preserve"> Structure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573FF1" w14:paraId="738124B2" w14:textId="77777777" w:rsidTr="00AC0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D3F3F71" w14:textId="77777777" w:rsidR="00573FF1" w:rsidRDefault="00573FF1" w:rsidP="00AC0914">
            <w:r>
              <w:t>File/Folder/Command</w:t>
            </w:r>
          </w:p>
        </w:tc>
        <w:tc>
          <w:tcPr>
            <w:tcW w:w="6083" w:type="dxa"/>
            <w:hideMark/>
          </w:tcPr>
          <w:p w14:paraId="4E71817B" w14:textId="77777777" w:rsidR="00573FF1" w:rsidRDefault="00573FF1" w:rsidP="00AC0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73FF1" w14:paraId="0E3114DC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C69B8C6" w14:textId="77777777" w:rsidR="00573FF1" w:rsidRDefault="00573FF1" w:rsidP="00AC0914">
            <w:pPr>
              <w:pStyle w:val="SourceCode"/>
            </w:pPr>
            <w:r>
              <w:t>package.json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3EE2645D" w14:textId="77777777" w:rsidR="00573FF1" w:rsidRDefault="00573FF1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a project’s top-level dependencies. These are packages that have been added to a project using </w:t>
            </w:r>
            <w:r w:rsidRPr="00E3190B">
              <w:rPr>
                <w:rStyle w:val="CommandChar"/>
              </w:rPr>
              <w:t>npm install</w:t>
            </w:r>
          </w:p>
        </w:tc>
      </w:tr>
      <w:tr w:rsidR="00573FF1" w14:paraId="65472800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BFA03EE" w14:textId="77777777" w:rsidR="00573FF1" w:rsidRDefault="00573FF1" w:rsidP="00AC0914">
            <w:pPr>
              <w:pStyle w:val="SourceCode"/>
            </w:pPr>
            <w:r>
              <w:t>package-lock.json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11758A4B" w14:textId="77777777" w:rsidR="00573FF1" w:rsidRDefault="00573FF1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package dependencies for the project</w:t>
            </w:r>
          </w:p>
        </w:tc>
      </w:tr>
      <w:tr w:rsidR="00573FF1" w14:paraId="1A551AE0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75D67026" w14:textId="1D618730" w:rsidR="00573FF1" w:rsidRDefault="00A25BCB" w:rsidP="00AC0914">
            <w:pPr>
              <w:pStyle w:val="SourceCode"/>
            </w:pPr>
            <w:r>
              <w:t>t</w:t>
            </w:r>
            <w:r w:rsidR="00573FF1">
              <w:t>sconfig.json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E994E14" w14:textId="77777777" w:rsidR="00573FF1" w:rsidRDefault="00573FF1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compiler configuration</w:t>
            </w:r>
          </w:p>
        </w:tc>
      </w:tr>
    </w:tbl>
    <w:p w14:paraId="332FD579" w14:textId="77777777" w:rsidR="003A6B0D" w:rsidRPr="003A6B0D" w:rsidRDefault="003A6B0D" w:rsidP="003A6B0D"/>
    <w:p w14:paraId="4E81ABE3" w14:textId="4FFAC52F" w:rsidR="00B9460B" w:rsidRPr="00B9460B" w:rsidRDefault="00B9460B" w:rsidP="00B9460B">
      <w:pPr>
        <w:pStyle w:val="Heading4"/>
      </w:pPr>
      <w:r>
        <w:t>Node Packages</w:t>
      </w:r>
    </w:p>
    <w:p w14:paraId="08E76FC0" w14:textId="74286128" w:rsidR="00E81047" w:rsidRDefault="00EA7A86" w:rsidP="00B9460B">
      <w:pPr>
        <w:pStyle w:val="SourceCode"/>
      </w:pPr>
      <w:r>
        <w:t>npm init –yes</w:t>
      </w:r>
    </w:p>
    <w:p w14:paraId="4C242D0C" w14:textId="7610203B" w:rsidR="00EA7A86" w:rsidRDefault="00D63AC1" w:rsidP="00B9460B">
      <w:pPr>
        <w:pStyle w:val="SourceCode"/>
      </w:pPr>
      <w:r>
        <w:t>npm install –</w:t>
      </w:r>
      <w:r w:rsidR="00B82BEB">
        <w:t>-</w:t>
      </w:r>
      <w:r>
        <w:t>save-dev typescript</w:t>
      </w:r>
      <w:r w:rsidR="00360C81">
        <w:t xml:space="preserve"> </w:t>
      </w:r>
      <w:r w:rsidR="00360C81">
        <w:sym w:font="Wingdings" w:char="F08C"/>
      </w:r>
    </w:p>
    <w:p w14:paraId="7D68F7AF" w14:textId="26409183" w:rsidR="00D63AC1" w:rsidRDefault="00D63AC1" w:rsidP="00B9460B">
      <w:pPr>
        <w:pStyle w:val="SourceCode"/>
      </w:pPr>
      <w:r>
        <w:t>npm install –save-dev tsc-watch</w:t>
      </w:r>
      <w:r w:rsidR="00492B3D">
        <w:t xml:space="preserve"> </w:t>
      </w:r>
      <w:r w:rsidR="00492B3D">
        <w:sym w:font="Wingdings" w:char="F08D"/>
      </w:r>
    </w:p>
    <w:p w14:paraId="4E169E51" w14:textId="04100609" w:rsidR="00835F46" w:rsidRDefault="00835F46" w:rsidP="00B9460B">
      <w:pPr>
        <w:pStyle w:val="SourceCode"/>
      </w:pPr>
      <w:r w:rsidRPr="00835F46">
        <w:t>npm install --save-dev jest</w:t>
      </w:r>
      <w:r w:rsidR="003338F3">
        <w:t xml:space="preserve"> </w:t>
      </w:r>
      <w:r w:rsidR="005B0686">
        <w:sym w:font="Wingdings" w:char="F08E"/>
      </w:r>
    </w:p>
    <w:p w14:paraId="1BDDE5EC" w14:textId="098C2CC7" w:rsidR="00835F46" w:rsidRDefault="00975A29" w:rsidP="00B9460B">
      <w:pPr>
        <w:pStyle w:val="SourceCode"/>
      </w:pPr>
      <w:r w:rsidRPr="00975A29">
        <w:t>npm install --save-dev @types/jest</w:t>
      </w:r>
      <w:r w:rsidR="000C4811">
        <w:t xml:space="preserve"> </w:t>
      </w:r>
      <w:r w:rsidR="000C4811">
        <w:sym w:font="Wingdings" w:char="F08F"/>
      </w:r>
    </w:p>
    <w:p w14:paraId="0E47F317" w14:textId="6727EADF" w:rsidR="00975A29" w:rsidRDefault="00F8046F" w:rsidP="00B9460B">
      <w:pPr>
        <w:pStyle w:val="SourceCode"/>
      </w:pPr>
      <w:r w:rsidRPr="00F8046F">
        <w:t xml:space="preserve">npm install --save-dev ts-jest   </w:t>
      </w:r>
      <w:r w:rsidR="00F6131D">
        <w:sym w:font="Wingdings" w:char="F090"/>
      </w:r>
    </w:p>
    <w:p w14:paraId="75E9CF8A" w14:textId="25CBC90F" w:rsidR="00360C81" w:rsidRDefault="00360C81" w:rsidP="00B9460B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360C81" w14:paraId="08EC9C90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453D2B1" w14:textId="61DB8205" w:rsidR="00360C81" w:rsidRDefault="00360C81" w:rsidP="00AC0914">
            <w:r>
              <w:sym w:font="Wingdings" w:char="F08C"/>
            </w:r>
            <w:r>
              <w:t xml:space="preserve"> typescript</w:t>
            </w:r>
          </w:p>
        </w:tc>
        <w:tc>
          <w:tcPr>
            <w:tcW w:w="6078" w:type="dxa"/>
          </w:tcPr>
          <w:p w14:paraId="5EC6BA79" w14:textId="56D9B3BA" w:rsidR="00360C81" w:rsidRDefault="00721343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typescript compiler</w:t>
            </w:r>
          </w:p>
        </w:tc>
      </w:tr>
      <w:tr w:rsidR="00360C81" w14:paraId="4A7118AE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3EE34D" w14:textId="3BFEE927" w:rsidR="00360C81" w:rsidRDefault="00360C81" w:rsidP="00AC0914">
            <w:r>
              <w:sym w:font="Wingdings" w:char="F08D"/>
            </w:r>
            <w:r>
              <w:t xml:space="preserve"> </w:t>
            </w:r>
            <w:r w:rsidR="00492B3D">
              <w:t>tsc-watch</w:t>
            </w:r>
          </w:p>
        </w:tc>
        <w:tc>
          <w:tcPr>
            <w:tcW w:w="6078" w:type="dxa"/>
          </w:tcPr>
          <w:p w14:paraId="1FA2FA82" w14:textId="67BA34D0" w:rsidR="00360C81" w:rsidRDefault="00492B3D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Watches </w:t>
            </w:r>
            <w:r w:rsidR="00FF6B66">
              <w:t xml:space="preserve">typescript files for changes. When it sees a </w:t>
            </w:r>
            <w:proofErr w:type="gramStart"/>
            <w:r w:rsidR="00FF6B66">
              <w:t>change</w:t>
            </w:r>
            <w:proofErr w:type="gramEnd"/>
            <w:r w:rsidR="00FF6B66">
              <w:t xml:space="preserve"> it compiles and can be configured to run </w:t>
            </w:r>
            <w:r w:rsidR="00476BB3">
              <w:t xml:space="preserve">a resulting JavaScript file </w:t>
            </w:r>
            <w:r w:rsidR="000A4350">
              <w:t>after compilation</w:t>
            </w:r>
          </w:p>
        </w:tc>
      </w:tr>
      <w:tr w:rsidR="003D4202" w14:paraId="66F83E8C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1B7D9DA" w14:textId="39E82E97" w:rsidR="003D4202" w:rsidRDefault="005B0686" w:rsidP="00AC0914">
            <w:r>
              <w:sym w:font="Wingdings" w:char="F08E"/>
            </w:r>
            <w:r>
              <w:t xml:space="preserve"> </w:t>
            </w:r>
            <w:r w:rsidR="00917228">
              <w:t>jest</w:t>
            </w:r>
          </w:p>
        </w:tc>
        <w:tc>
          <w:tcPr>
            <w:tcW w:w="6078" w:type="dxa"/>
          </w:tcPr>
          <w:p w14:paraId="752D53E4" w14:textId="7D7B0097" w:rsidR="003D4202" w:rsidRDefault="00917228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JavaScript testing framework</w:t>
            </w:r>
          </w:p>
        </w:tc>
      </w:tr>
      <w:tr w:rsidR="000C4811" w14:paraId="18AA035D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CEEFAE6" w14:textId="1CBB4857" w:rsidR="000C4811" w:rsidRDefault="000C4811" w:rsidP="00AC0914">
            <w:r>
              <w:sym w:font="Wingdings" w:char="F08F"/>
            </w:r>
            <w:r>
              <w:t xml:space="preserve"> </w:t>
            </w:r>
            <w:r w:rsidR="00F6131D">
              <w:t>@types/jest</w:t>
            </w:r>
          </w:p>
        </w:tc>
        <w:tc>
          <w:tcPr>
            <w:tcW w:w="6078" w:type="dxa"/>
          </w:tcPr>
          <w:p w14:paraId="471C02F3" w14:textId="66B7AEB6" w:rsidR="000C4811" w:rsidRDefault="00F6131D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Typescript types for the jest framework</w:t>
            </w:r>
          </w:p>
        </w:tc>
      </w:tr>
      <w:tr w:rsidR="00F6131D" w14:paraId="6C21C8F9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5217104" w14:textId="769AB805" w:rsidR="00F6131D" w:rsidRDefault="00F6131D" w:rsidP="00AC0914">
            <w:r>
              <w:lastRenderedPageBreak/>
              <w:sym w:font="Wingdings" w:char="F090"/>
            </w:r>
            <w:r>
              <w:t xml:space="preserve"> </w:t>
            </w:r>
            <w:proofErr w:type="spellStart"/>
            <w:r>
              <w:t>ts</w:t>
            </w:r>
            <w:proofErr w:type="spellEnd"/>
            <w:r>
              <w:t>-test</w:t>
            </w:r>
          </w:p>
        </w:tc>
        <w:tc>
          <w:tcPr>
            <w:tcW w:w="6078" w:type="dxa"/>
          </w:tcPr>
          <w:p w14:paraId="6EF946E6" w14:textId="2345538B" w:rsidR="00F6131D" w:rsidRDefault="00B16FD5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utilities for TypeScript</w:t>
            </w:r>
          </w:p>
        </w:tc>
      </w:tr>
    </w:tbl>
    <w:p w14:paraId="67611A18" w14:textId="1B97958D" w:rsidR="00264DBD" w:rsidRDefault="007D39AF" w:rsidP="009A7554">
      <w:pPr>
        <w:pStyle w:val="Heading4"/>
      </w:pPr>
      <w:r>
        <w:t>TypeScript Compiler Options</w:t>
      </w:r>
    </w:p>
    <w:p w14:paraId="3CD31CDC" w14:textId="541C6B15" w:rsidR="00A90E32" w:rsidRDefault="00A90E32" w:rsidP="00477312">
      <w:pPr>
        <w:pStyle w:val="CodeExampleCode"/>
      </w:pPr>
      <w:r>
        <w:t xml:space="preserve">Listing </w:t>
      </w:r>
      <w:fldSimple w:instr=" SEQ Listing \* ARABIC ">
        <w:r w:rsidR="00241874">
          <w:rPr>
            <w:noProof/>
          </w:rPr>
          <w:t>1</w:t>
        </w:r>
      </w:fldSimple>
      <w:r>
        <w:t xml:space="preserve"> </w:t>
      </w:r>
      <w:r w:rsidR="00116BFE">
        <w:t>tsconfig.json</w:t>
      </w:r>
    </w:p>
    <w:p w14:paraId="673FC06A" w14:textId="77777777" w:rsidR="00AD4D55" w:rsidRPr="00AD4D55" w:rsidRDefault="00AD4D55" w:rsidP="00AD4D55">
      <w:pPr>
        <w:pStyle w:val="SourceCode"/>
      </w:pPr>
      <w:r w:rsidRPr="00AD4D55">
        <w:t>{</w:t>
      </w:r>
    </w:p>
    <w:p w14:paraId="13C59EF7" w14:textId="77777777" w:rsidR="00AD4D55" w:rsidRPr="00AD4D55" w:rsidRDefault="00AD4D55" w:rsidP="00AD4D55">
      <w:pPr>
        <w:pStyle w:val="SourceCode"/>
      </w:pPr>
      <w:r w:rsidRPr="00AD4D55">
        <w:t>    "compilerOptions": {</w:t>
      </w:r>
    </w:p>
    <w:p w14:paraId="1F703842" w14:textId="16C57DBF" w:rsidR="00AD4D55" w:rsidRPr="00AD4D55" w:rsidRDefault="00AD4D55" w:rsidP="00AD4D55">
      <w:pPr>
        <w:pStyle w:val="SourceCode"/>
      </w:pPr>
      <w:r w:rsidRPr="00AD4D55">
        <w:t>        "target": "ES2018",</w:t>
      </w:r>
      <w:r w:rsidR="004F6D63">
        <w:t xml:space="preserve"> </w:t>
      </w:r>
      <w:r w:rsidR="004F6D63">
        <w:sym w:font="Wingdings" w:char="F08D"/>
      </w:r>
    </w:p>
    <w:p w14:paraId="2F2AFD3E" w14:textId="20CF8284" w:rsidR="00AD4D55" w:rsidRPr="00AD4D55" w:rsidRDefault="00AD4D55" w:rsidP="00AD4D55">
      <w:pPr>
        <w:pStyle w:val="SourceCode"/>
      </w:pPr>
      <w:r w:rsidRPr="00AD4D55">
        <w:t>        "outDir": "./dist",</w:t>
      </w:r>
      <w:r w:rsidR="000E6767">
        <w:t xml:space="preserve"> </w:t>
      </w:r>
    </w:p>
    <w:p w14:paraId="1F41EF05" w14:textId="77777777" w:rsidR="00AD4D55" w:rsidRPr="00AD4D55" w:rsidRDefault="00AD4D55" w:rsidP="00AD4D55">
      <w:pPr>
        <w:pStyle w:val="SourceCode"/>
      </w:pPr>
      <w:r w:rsidRPr="00AD4D55">
        <w:t>        "rootDir": "./src",</w:t>
      </w:r>
    </w:p>
    <w:p w14:paraId="3F7B4ED6" w14:textId="77777777" w:rsidR="00AD4D55" w:rsidRPr="00AD4D55" w:rsidRDefault="00AD4D55" w:rsidP="00AD4D55">
      <w:pPr>
        <w:pStyle w:val="SourceCode"/>
      </w:pPr>
      <w:r w:rsidRPr="00AD4D55">
        <w:t>        "noEmitOnError": true,</w:t>
      </w:r>
    </w:p>
    <w:p w14:paraId="788C2E2C" w14:textId="77777777" w:rsidR="00AD4D55" w:rsidRPr="00AD4D55" w:rsidRDefault="00AD4D55" w:rsidP="00AD4D55">
      <w:pPr>
        <w:pStyle w:val="SourceCode"/>
      </w:pPr>
      <w:r w:rsidRPr="00AD4D55">
        <w:t>        "sourceMap": true,</w:t>
      </w:r>
    </w:p>
    <w:p w14:paraId="34D4444C" w14:textId="1905077E" w:rsidR="00AD4D55" w:rsidRPr="00AD4D55" w:rsidRDefault="00AD4D55" w:rsidP="00AD4D55">
      <w:pPr>
        <w:pStyle w:val="SourceCode"/>
      </w:pPr>
      <w:r w:rsidRPr="00AD4D55">
        <w:t>        "module": "commonjs"</w:t>
      </w:r>
      <w:r w:rsidR="005D5571">
        <w:t xml:space="preserve"> </w:t>
      </w:r>
      <w:r w:rsidR="005D5571">
        <w:sym w:font="Wingdings" w:char="F08C"/>
      </w:r>
    </w:p>
    <w:p w14:paraId="4E4CEA41" w14:textId="77777777" w:rsidR="00AD4D55" w:rsidRPr="00AD4D55" w:rsidRDefault="00AD4D55" w:rsidP="00AD4D55">
      <w:pPr>
        <w:pStyle w:val="SourceCode"/>
      </w:pPr>
      <w:r w:rsidRPr="00AD4D55">
        <w:t>    }</w:t>
      </w:r>
    </w:p>
    <w:p w14:paraId="77C3A6DD" w14:textId="53CED0A0" w:rsidR="00AD4D55" w:rsidRDefault="00AD4D55" w:rsidP="00AD4D55">
      <w:pPr>
        <w:pStyle w:val="SourceCode"/>
      </w:pPr>
      <w:r w:rsidRPr="00AD4D55">
        <w:t>}</w:t>
      </w:r>
    </w:p>
    <w:p w14:paraId="40267FB0" w14:textId="1FFD5C8E" w:rsidR="000E6767" w:rsidRDefault="000E6767" w:rsidP="00AD4D55">
      <w:pPr>
        <w:pStyle w:val="SourceCode"/>
      </w:pP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2552"/>
        <w:gridCol w:w="6078"/>
      </w:tblGrid>
      <w:tr w:rsidR="00F12007" w14:paraId="60A5630A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3E71006" w14:textId="4CBB7B28" w:rsidR="00F12007" w:rsidRDefault="00F12007" w:rsidP="00AC0914">
            <w:r>
              <w:sym w:font="Wingdings" w:char="F08C"/>
            </w:r>
            <w:r>
              <w:t xml:space="preserve"> </w:t>
            </w:r>
            <w:r w:rsidR="005D5571">
              <w:t>module format</w:t>
            </w:r>
          </w:p>
        </w:tc>
        <w:tc>
          <w:tcPr>
            <w:tcW w:w="6078" w:type="dxa"/>
          </w:tcPr>
          <w:p w14:paraId="625E8F1E" w14:textId="2FFCC4D4" w:rsidR="00F12007" w:rsidRDefault="005D5571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Some environments such as node do not support ES2015 modules so specifying </w:t>
            </w:r>
            <w:r w:rsidRPr="008407D6">
              <w:rPr>
                <w:rStyle w:val="SourceCodeChar"/>
              </w:rPr>
              <w:t>commonjs</w:t>
            </w:r>
            <w:r>
              <w:t xml:space="preserve"> </w:t>
            </w:r>
            <w:r w:rsidR="0058123B">
              <w:t>tells the compiler to generate older module</w:t>
            </w:r>
            <w:r w:rsidR="004F6D63">
              <w:t xml:space="preserve"> code</w:t>
            </w:r>
          </w:p>
        </w:tc>
      </w:tr>
      <w:tr w:rsidR="00F12007" w14:paraId="270FCD5B" w14:textId="77777777" w:rsidTr="00AC09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D55B1D" w14:textId="23CBF257" w:rsidR="00F12007" w:rsidRDefault="00F12007" w:rsidP="00AC0914">
            <w:r>
              <w:sym w:font="Wingdings" w:char="F08D"/>
            </w:r>
            <w:r>
              <w:t xml:space="preserve"> </w:t>
            </w:r>
            <w:r w:rsidR="008407D6">
              <w:t>target</w:t>
            </w:r>
          </w:p>
        </w:tc>
        <w:tc>
          <w:tcPr>
            <w:tcW w:w="6078" w:type="dxa"/>
          </w:tcPr>
          <w:p w14:paraId="6B153143" w14:textId="675DF817" w:rsidR="00F12007" w:rsidRDefault="004F6D63" w:rsidP="00AC0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version of JavaScript to target</w:t>
            </w:r>
          </w:p>
        </w:tc>
      </w:tr>
    </w:tbl>
    <w:p w14:paraId="4954C1B6" w14:textId="77777777" w:rsidR="007F4A2F" w:rsidRPr="00F05871" w:rsidRDefault="007F4A2F" w:rsidP="00057688">
      <w:pPr>
        <w:pStyle w:val="SourceCode"/>
        <w:ind w:left="0"/>
      </w:pPr>
    </w:p>
    <w:p w14:paraId="13AA0CB8" w14:textId="77777777" w:rsidR="00BD327B" w:rsidRDefault="00BD327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7B7EC2C8" w14:textId="5103A3A7" w:rsidR="00EF17A5" w:rsidRDefault="00EF17A5" w:rsidP="00EF17A5">
      <w:pPr>
        <w:pStyle w:val="Heading4"/>
      </w:pPr>
      <w:r>
        <w:lastRenderedPageBreak/>
        <w:t>Package.json</w:t>
      </w:r>
    </w:p>
    <w:p w14:paraId="5C9F1015" w14:textId="77777777" w:rsidR="004D32AB" w:rsidRPr="004D32AB" w:rsidRDefault="004D32AB" w:rsidP="004D32AB">
      <w:pPr>
        <w:pStyle w:val="SourceCode"/>
      </w:pPr>
      <w:r w:rsidRPr="004D32AB">
        <w:t>{</w:t>
      </w:r>
    </w:p>
    <w:p w14:paraId="5D38E2A6" w14:textId="77777777" w:rsidR="004D32AB" w:rsidRPr="004D32AB" w:rsidRDefault="004D32AB" w:rsidP="004D32AB">
      <w:pPr>
        <w:pStyle w:val="SourceCode"/>
      </w:pPr>
      <w:r w:rsidRPr="004D32AB">
        <w:t>  "name": "tools",</w:t>
      </w:r>
    </w:p>
    <w:p w14:paraId="6A5BDF28" w14:textId="77777777" w:rsidR="004D32AB" w:rsidRPr="004D32AB" w:rsidRDefault="004D32AB" w:rsidP="004D32AB">
      <w:pPr>
        <w:pStyle w:val="SourceCode"/>
      </w:pPr>
      <w:r w:rsidRPr="004D32AB">
        <w:t>  "version": "1.0.0",</w:t>
      </w:r>
    </w:p>
    <w:p w14:paraId="618CEE1A" w14:textId="77777777" w:rsidR="004D32AB" w:rsidRPr="004D32AB" w:rsidRDefault="004D32AB" w:rsidP="004D32AB">
      <w:pPr>
        <w:pStyle w:val="SourceCode"/>
      </w:pPr>
      <w:r w:rsidRPr="004D32AB">
        <w:t>  "description": "",</w:t>
      </w:r>
    </w:p>
    <w:p w14:paraId="76973CD9" w14:textId="77777777" w:rsidR="004D32AB" w:rsidRPr="004D32AB" w:rsidRDefault="004D32AB" w:rsidP="004D32AB">
      <w:pPr>
        <w:pStyle w:val="SourceCode"/>
      </w:pPr>
      <w:r w:rsidRPr="004D32AB">
        <w:t>  "main": "index.js",</w:t>
      </w:r>
    </w:p>
    <w:p w14:paraId="23065622" w14:textId="77777777" w:rsidR="004D32AB" w:rsidRPr="004D32AB" w:rsidRDefault="004D32AB" w:rsidP="004D32AB">
      <w:pPr>
        <w:pStyle w:val="SourceCode"/>
      </w:pPr>
      <w:r w:rsidRPr="004D32AB">
        <w:t>  "scripts": {</w:t>
      </w:r>
    </w:p>
    <w:p w14:paraId="45230F39" w14:textId="465BFFAA" w:rsidR="004D32AB" w:rsidRPr="0012060D" w:rsidRDefault="004D32AB" w:rsidP="004D32AB">
      <w:pPr>
        <w:pStyle w:val="SourceCode"/>
        <w:rPr>
          <w:b/>
          <w:bCs/>
        </w:rPr>
      </w:pPr>
      <w:r w:rsidRPr="0012060D">
        <w:rPr>
          <w:b/>
          <w:bCs/>
        </w:rPr>
        <w:t>    "test": "</w:t>
      </w:r>
      <w:r w:rsidR="00033FA8">
        <w:rPr>
          <w:b/>
          <w:bCs/>
        </w:rPr>
        <w:t>npx</w:t>
      </w:r>
      <w:r w:rsidR="00A650F7">
        <w:rPr>
          <w:b/>
          <w:bCs/>
        </w:rPr>
        <w:t xml:space="preserve"> jest --watchAll</w:t>
      </w:r>
      <w:r w:rsidRPr="0012060D">
        <w:rPr>
          <w:b/>
          <w:bCs/>
        </w:rPr>
        <w:t>",</w:t>
      </w:r>
    </w:p>
    <w:p w14:paraId="6D0BD260" w14:textId="77777777" w:rsidR="004D32AB" w:rsidRPr="0012060D" w:rsidRDefault="004D32AB" w:rsidP="004D32AB">
      <w:pPr>
        <w:pStyle w:val="SourceCode"/>
        <w:rPr>
          <w:b/>
          <w:bCs/>
        </w:rPr>
      </w:pPr>
      <w:r w:rsidRPr="0012060D">
        <w:rPr>
          <w:b/>
          <w:bCs/>
        </w:rPr>
        <w:t>    "start": "tsc-watch --onsuccess \" node dist/index.js\""</w:t>
      </w:r>
    </w:p>
    <w:p w14:paraId="79929074" w14:textId="77777777" w:rsidR="004D32AB" w:rsidRPr="004D32AB" w:rsidRDefault="004D32AB" w:rsidP="004D32AB">
      <w:pPr>
        <w:pStyle w:val="SourceCode"/>
      </w:pPr>
      <w:r w:rsidRPr="004D32AB">
        <w:t>  },</w:t>
      </w:r>
    </w:p>
    <w:p w14:paraId="06BC9B6B" w14:textId="77777777" w:rsidR="004D32AB" w:rsidRPr="004D32AB" w:rsidRDefault="004D32AB" w:rsidP="004D32AB">
      <w:pPr>
        <w:pStyle w:val="SourceCode"/>
      </w:pPr>
      <w:r w:rsidRPr="004D32AB">
        <w:t>  "keywords": [],</w:t>
      </w:r>
    </w:p>
    <w:p w14:paraId="0CA3134B" w14:textId="77777777" w:rsidR="004D32AB" w:rsidRPr="004D32AB" w:rsidRDefault="004D32AB" w:rsidP="004D32AB">
      <w:pPr>
        <w:pStyle w:val="SourceCode"/>
      </w:pPr>
      <w:r w:rsidRPr="004D32AB">
        <w:t>  "author": "",</w:t>
      </w:r>
    </w:p>
    <w:p w14:paraId="6727D94B" w14:textId="77777777" w:rsidR="004D32AB" w:rsidRPr="004D32AB" w:rsidRDefault="004D32AB" w:rsidP="004D32AB">
      <w:pPr>
        <w:pStyle w:val="SourceCode"/>
      </w:pPr>
      <w:r w:rsidRPr="004D32AB">
        <w:t>  "license": "ISC",</w:t>
      </w:r>
    </w:p>
    <w:p w14:paraId="7EC80329" w14:textId="77777777" w:rsidR="004D32AB" w:rsidRPr="004D32AB" w:rsidRDefault="004D32AB" w:rsidP="004D32AB">
      <w:pPr>
        <w:pStyle w:val="SourceCode"/>
      </w:pPr>
      <w:r w:rsidRPr="004D32AB">
        <w:t>  "devDependencies": {</w:t>
      </w:r>
    </w:p>
    <w:p w14:paraId="5A2E31D5" w14:textId="77777777" w:rsidR="004D32AB" w:rsidRPr="004D32AB" w:rsidRDefault="004D32AB" w:rsidP="004D32AB">
      <w:pPr>
        <w:pStyle w:val="SourceCode"/>
      </w:pPr>
      <w:r w:rsidRPr="004D32AB">
        <w:t>    "tsc-watch": "^4.2.3",</w:t>
      </w:r>
    </w:p>
    <w:p w14:paraId="393A8E9F" w14:textId="77777777" w:rsidR="004D32AB" w:rsidRPr="004D32AB" w:rsidRDefault="004D32AB" w:rsidP="004D32AB">
      <w:pPr>
        <w:pStyle w:val="SourceCode"/>
      </w:pPr>
      <w:r w:rsidRPr="004D32AB">
        <w:t>    "typescript": "^3.8.3"</w:t>
      </w:r>
    </w:p>
    <w:p w14:paraId="167E463A" w14:textId="77777777" w:rsidR="004D32AB" w:rsidRPr="004D32AB" w:rsidRDefault="004D32AB" w:rsidP="004D32AB">
      <w:pPr>
        <w:pStyle w:val="SourceCode"/>
      </w:pPr>
      <w:r w:rsidRPr="004D32AB">
        <w:t>  }</w:t>
      </w:r>
    </w:p>
    <w:p w14:paraId="0558D818" w14:textId="77777777" w:rsidR="004D32AB" w:rsidRPr="004D32AB" w:rsidRDefault="004D32AB" w:rsidP="004D32AB">
      <w:pPr>
        <w:pStyle w:val="SourceCode"/>
      </w:pPr>
      <w:r w:rsidRPr="004D32AB">
        <w:t>}</w:t>
      </w:r>
    </w:p>
    <w:p w14:paraId="3C66CCF6" w14:textId="77777777" w:rsidR="004D32AB" w:rsidRPr="004D32AB" w:rsidRDefault="004D32AB" w:rsidP="004D32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4AA9B" w14:textId="5776C7F0" w:rsidR="00EF17A5" w:rsidRPr="00EF17A5" w:rsidRDefault="0012060D" w:rsidP="00EF17A5">
      <w:r>
        <w:t xml:space="preserve">The bold lines specify scripts that can be run by </w:t>
      </w:r>
      <w:r w:rsidR="00416B86">
        <w:t>npm. We have added a script called start that monitors files for change and executes the index.js when changed files have been compiled</w:t>
      </w:r>
    </w:p>
    <w:p w14:paraId="18416F0B" w14:textId="093E43DC" w:rsidR="00415B35" w:rsidRDefault="00415B35" w:rsidP="00415B35">
      <w:pPr>
        <w:pStyle w:val="Heading3"/>
      </w:pPr>
      <w:bookmarkStart w:id="2" w:name="_Toc43574564"/>
      <w:r>
        <w:t>Debugging</w:t>
      </w:r>
      <w:bookmarkEnd w:id="2"/>
    </w:p>
    <w:p w14:paraId="34BE0BB1" w14:textId="327877F5" w:rsidR="00415B35" w:rsidRDefault="00295CAA" w:rsidP="00415B35">
      <w:pPr>
        <w:rPr>
          <w:rStyle w:val="SourceCodeChar"/>
        </w:rPr>
      </w:pPr>
      <w:r>
        <w:t xml:space="preserve">If we want to debug in VSCode we need to add a folder called </w:t>
      </w:r>
      <w:r w:rsidRPr="00474E4A">
        <w:rPr>
          <w:rStyle w:val="SourceCodeChar"/>
        </w:rPr>
        <w:t>.vscode</w:t>
      </w:r>
      <w:r>
        <w:t xml:space="preserve"> into which we add a file called </w:t>
      </w:r>
      <w:r w:rsidR="00474E4A" w:rsidRPr="00474E4A">
        <w:rPr>
          <w:rStyle w:val="SourceCodeChar"/>
        </w:rPr>
        <w:t>launch.json</w:t>
      </w:r>
    </w:p>
    <w:p w14:paraId="11929340" w14:textId="77777777" w:rsidR="007D4E40" w:rsidRPr="007D4E40" w:rsidRDefault="007D4E40" w:rsidP="007D4E40">
      <w:pPr>
        <w:pStyle w:val="SourceCode"/>
      </w:pPr>
      <w:r w:rsidRPr="007D4E40">
        <w:t>{</w:t>
      </w:r>
    </w:p>
    <w:p w14:paraId="3F27BE17" w14:textId="77777777" w:rsidR="007D4E40" w:rsidRPr="007D4E40" w:rsidRDefault="007D4E40" w:rsidP="007D4E40">
      <w:pPr>
        <w:pStyle w:val="SourceCode"/>
      </w:pPr>
      <w:r w:rsidRPr="007D4E40">
        <w:t>    // Use IntelliSense to learn about possible attributes.</w:t>
      </w:r>
    </w:p>
    <w:p w14:paraId="72B448E7" w14:textId="77777777" w:rsidR="007D4E40" w:rsidRPr="007D4E40" w:rsidRDefault="007D4E40" w:rsidP="007D4E40">
      <w:pPr>
        <w:pStyle w:val="SourceCode"/>
      </w:pPr>
      <w:r w:rsidRPr="007D4E40">
        <w:t>    // Hover to view descriptions of existing attributes.</w:t>
      </w:r>
    </w:p>
    <w:p w14:paraId="095DA9E0" w14:textId="77777777" w:rsidR="007D4E40" w:rsidRPr="007D4E40" w:rsidRDefault="007D4E40" w:rsidP="007D4E40">
      <w:pPr>
        <w:pStyle w:val="SourceCode"/>
      </w:pPr>
      <w:r w:rsidRPr="007D4E40">
        <w:t>    // For more information, visit: https://go.microsoft.com/fwlink/?linkid=830387</w:t>
      </w:r>
    </w:p>
    <w:p w14:paraId="694AB5D6" w14:textId="77777777" w:rsidR="007D4E40" w:rsidRPr="007D4E40" w:rsidRDefault="007D4E40" w:rsidP="007D4E40">
      <w:pPr>
        <w:pStyle w:val="SourceCode"/>
      </w:pPr>
      <w:r w:rsidRPr="007D4E40">
        <w:t>    "version": "0.2.0",</w:t>
      </w:r>
    </w:p>
    <w:p w14:paraId="722ECD2C" w14:textId="77777777" w:rsidR="007D4E40" w:rsidRPr="007D4E40" w:rsidRDefault="007D4E40" w:rsidP="007D4E40">
      <w:pPr>
        <w:pStyle w:val="SourceCode"/>
      </w:pPr>
      <w:r w:rsidRPr="007D4E40">
        <w:t>    "configurations": [</w:t>
      </w:r>
    </w:p>
    <w:p w14:paraId="0882098C" w14:textId="77777777" w:rsidR="007D4E40" w:rsidRPr="007D4E40" w:rsidRDefault="007D4E40" w:rsidP="007D4E40">
      <w:pPr>
        <w:pStyle w:val="SourceCode"/>
      </w:pPr>
      <w:r w:rsidRPr="007D4E40">
        <w:t>        {</w:t>
      </w:r>
    </w:p>
    <w:p w14:paraId="7FB4FD5F" w14:textId="77777777" w:rsidR="007D4E40" w:rsidRPr="007D4E40" w:rsidRDefault="007D4E40" w:rsidP="007D4E40">
      <w:pPr>
        <w:pStyle w:val="SourceCode"/>
      </w:pPr>
      <w:r w:rsidRPr="007D4E40">
        <w:t>            "type": "node",</w:t>
      </w:r>
    </w:p>
    <w:p w14:paraId="5D692A95" w14:textId="77777777" w:rsidR="007D4E40" w:rsidRPr="007D4E40" w:rsidRDefault="007D4E40" w:rsidP="007D4E40">
      <w:pPr>
        <w:pStyle w:val="SourceCode"/>
      </w:pPr>
      <w:r w:rsidRPr="007D4E40">
        <w:t>            "request": "launch",</w:t>
      </w:r>
    </w:p>
    <w:p w14:paraId="269386BF" w14:textId="77777777" w:rsidR="007D4E40" w:rsidRPr="007D4E40" w:rsidRDefault="007D4E40" w:rsidP="007D4E40">
      <w:pPr>
        <w:pStyle w:val="SourceCode"/>
      </w:pPr>
      <w:r w:rsidRPr="007D4E40">
        <w:t>            "name": "Launch Program",</w:t>
      </w:r>
    </w:p>
    <w:p w14:paraId="04A52774" w14:textId="77777777" w:rsidR="007D4E40" w:rsidRPr="007D4E40" w:rsidRDefault="007D4E40" w:rsidP="007D4E40">
      <w:pPr>
        <w:pStyle w:val="SourceCode"/>
      </w:pPr>
      <w:r w:rsidRPr="007D4E40">
        <w:t>            "program": "${workspaceFolder}\\dist\\index.js",</w:t>
      </w:r>
    </w:p>
    <w:p w14:paraId="4EE74D5B" w14:textId="77777777" w:rsidR="007D4E40" w:rsidRPr="007D4E40" w:rsidRDefault="007D4E40" w:rsidP="007D4E40">
      <w:pPr>
        <w:pStyle w:val="SourceCode"/>
      </w:pPr>
      <w:r w:rsidRPr="007D4E40">
        <w:t>        }</w:t>
      </w:r>
    </w:p>
    <w:p w14:paraId="1A8F6916" w14:textId="77777777" w:rsidR="007D4E40" w:rsidRPr="007D4E40" w:rsidRDefault="007D4E40" w:rsidP="007D4E40">
      <w:pPr>
        <w:pStyle w:val="SourceCode"/>
      </w:pPr>
      <w:r w:rsidRPr="007D4E40">
        <w:t>    ]</w:t>
      </w:r>
    </w:p>
    <w:p w14:paraId="0ABF4058" w14:textId="01003322" w:rsidR="007D4E40" w:rsidRDefault="007D4E40" w:rsidP="007D4E40">
      <w:pPr>
        <w:pStyle w:val="SourceCode"/>
      </w:pPr>
      <w:r w:rsidRPr="007D4E40">
        <w:t>}</w:t>
      </w:r>
    </w:p>
    <w:p w14:paraId="7FB66029" w14:textId="129409AC" w:rsidR="00FD0A08" w:rsidRDefault="00FD0A08" w:rsidP="007D4E40">
      <w:pPr>
        <w:pStyle w:val="SourceCode"/>
      </w:pPr>
    </w:p>
    <w:p w14:paraId="5443C567" w14:textId="3794F053" w:rsidR="00FD0A08" w:rsidRPr="007D4E40" w:rsidRDefault="00FD0A08" w:rsidP="00FD0A08">
      <w:r>
        <w:t xml:space="preserve">We can then run </w:t>
      </w:r>
      <w:r w:rsidR="00353DDC">
        <w:t xml:space="preserve">our debugger using </w:t>
      </w:r>
      <w:r w:rsidR="000D5BDA">
        <w:t>F5 in visual studio code</w:t>
      </w:r>
    </w:p>
    <w:p w14:paraId="2E19C849" w14:textId="179DD925" w:rsidR="002F4BCA" w:rsidRDefault="00AB7047" w:rsidP="00E300C4">
      <w:pPr>
        <w:pStyle w:val="Heading3"/>
      </w:pPr>
      <w:bookmarkStart w:id="3" w:name="_Toc43574565"/>
      <w:r>
        <w:t>Unit Testing</w:t>
      </w:r>
      <w:bookmarkEnd w:id="3"/>
    </w:p>
    <w:p w14:paraId="1893C278" w14:textId="0862508F" w:rsidR="00E300C4" w:rsidRDefault="00E300C4" w:rsidP="00E300C4">
      <w:r>
        <w:t>Unit testing with Jest consists of two parts</w:t>
      </w:r>
      <w:r w:rsidR="00E777AE">
        <w:t xml:space="preserve">. The first part is to setup a configuration file called </w:t>
      </w:r>
      <w:r w:rsidR="0085499A" w:rsidRPr="006F416F">
        <w:rPr>
          <w:rStyle w:val="SourceCodeChar"/>
        </w:rPr>
        <w:t>jest.config.js</w:t>
      </w:r>
      <w:r w:rsidR="0085499A">
        <w:t xml:space="preserve"> at the root level of our project. The following is a good example. </w:t>
      </w:r>
    </w:p>
    <w:p w14:paraId="25CF4AB9" w14:textId="77777777" w:rsidR="0085499A" w:rsidRPr="0085499A" w:rsidRDefault="0085499A" w:rsidP="0085499A">
      <w:pPr>
        <w:pStyle w:val="SourceCode"/>
      </w:pPr>
      <w:r w:rsidRPr="0085499A">
        <w:t>module.exports = {</w:t>
      </w:r>
    </w:p>
    <w:p w14:paraId="1C7256ED" w14:textId="77777777" w:rsidR="0085499A" w:rsidRPr="0085499A" w:rsidRDefault="0085499A" w:rsidP="0085499A">
      <w:pPr>
        <w:pStyle w:val="SourceCode"/>
      </w:pPr>
      <w:r w:rsidRPr="0085499A">
        <w:t>    "roots": ["src"],</w:t>
      </w:r>
    </w:p>
    <w:p w14:paraId="697D9305" w14:textId="77777777" w:rsidR="0085499A" w:rsidRPr="0085499A" w:rsidRDefault="0085499A" w:rsidP="0085499A">
      <w:pPr>
        <w:pStyle w:val="SourceCode"/>
      </w:pPr>
      <w:r w:rsidRPr="0085499A">
        <w:t>    "transform":{"^.+\\.tsx?$": "ts-jest"}</w:t>
      </w:r>
    </w:p>
    <w:p w14:paraId="117E0741" w14:textId="77777777" w:rsidR="0085499A" w:rsidRPr="0085499A" w:rsidRDefault="0085499A" w:rsidP="0085499A">
      <w:pPr>
        <w:pStyle w:val="SourceCode"/>
      </w:pPr>
      <w:r w:rsidRPr="0085499A">
        <w:t>}</w:t>
      </w:r>
    </w:p>
    <w:p w14:paraId="00E0FE4F" w14:textId="6AC1E1F1" w:rsidR="0085499A" w:rsidRDefault="0085499A" w:rsidP="00E300C4"/>
    <w:p w14:paraId="2B05D18A" w14:textId="0EF87569" w:rsidR="00DE04AF" w:rsidRDefault="00DE04AF" w:rsidP="00E300C4">
      <w:r>
        <w:lastRenderedPageBreak/>
        <w:t xml:space="preserve">Then we simply add tests in our source code folder. </w:t>
      </w:r>
      <w:r w:rsidR="00346253">
        <w:t xml:space="preserve">If we have </w:t>
      </w:r>
      <w:r w:rsidR="005933B6">
        <w:t xml:space="preserve">a module called </w:t>
      </w:r>
      <w:r w:rsidR="005933B6" w:rsidRPr="005933B6">
        <w:rPr>
          <w:rStyle w:val="SourceCodeChar"/>
        </w:rPr>
        <w:t>adder.ts</w:t>
      </w:r>
      <w:r w:rsidR="005933B6">
        <w:t xml:space="preserve"> as follows</w:t>
      </w:r>
    </w:p>
    <w:p w14:paraId="18705E04" w14:textId="77777777" w:rsidR="005933B6" w:rsidRPr="005933B6" w:rsidRDefault="005933B6" w:rsidP="005933B6">
      <w:pPr>
        <w:pStyle w:val="SourceCode"/>
      </w:pPr>
      <w:r w:rsidRPr="005933B6">
        <w:t>export function add(a: number, b: number): number {</w:t>
      </w:r>
    </w:p>
    <w:p w14:paraId="29D37F72" w14:textId="77777777" w:rsidR="005933B6" w:rsidRPr="005933B6" w:rsidRDefault="005933B6" w:rsidP="005933B6">
      <w:pPr>
        <w:pStyle w:val="SourceCode"/>
      </w:pPr>
      <w:r w:rsidRPr="005933B6">
        <w:t>    return a+b;</w:t>
      </w:r>
    </w:p>
    <w:p w14:paraId="31CCF089" w14:textId="77777777" w:rsidR="005933B6" w:rsidRPr="005933B6" w:rsidRDefault="005933B6" w:rsidP="005933B6">
      <w:pPr>
        <w:pStyle w:val="SourceCode"/>
      </w:pPr>
      <w:r w:rsidRPr="005933B6">
        <w:t>}</w:t>
      </w:r>
    </w:p>
    <w:p w14:paraId="27106EFE" w14:textId="77777777" w:rsidR="00912FBA" w:rsidRDefault="00912FBA" w:rsidP="00E300C4"/>
    <w:p w14:paraId="09A3D4C2" w14:textId="0A562D31" w:rsidR="00E777AE" w:rsidRDefault="00562BB6" w:rsidP="00E300C4">
      <w:r>
        <w:t xml:space="preserve">We can create a test called </w:t>
      </w:r>
      <w:r w:rsidRPr="00D14D1A">
        <w:rPr>
          <w:rStyle w:val="SourceCodeChar"/>
        </w:rPr>
        <w:t>adder.test.</w:t>
      </w:r>
      <w:r w:rsidR="00503A64" w:rsidRPr="00D14D1A">
        <w:rPr>
          <w:rStyle w:val="SourceCodeChar"/>
        </w:rPr>
        <w:t>ts</w:t>
      </w:r>
      <w:r w:rsidR="00503A64">
        <w:t xml:space="preserve"> as follows</w:t>
      </w:r>
    </w:p>
    <w:p w14:paraId="73307C55" w14:textId="77777777" w:rsidR="00D14D1A" w:rsidRPr="00D14D1A" w:rsidRDefault="00D14D1A" w:rsidP="00D14D1A">
      <w:pPr>
        <w:pStyle w:val="SourceCode"/>
      </w:pPr>
      <w:r w:rsidRPr="00D14D1A">
        <w:t>import {add} from "./adder";</w:t>
      </w:r>
    </w:p>
    <w:p w14:paraId="261EB23B" w14:textId="77777777" w:rsidR="00D14D1A" w:rsidRPr="00D14D1A" w:rsidRDefault="00D14D1A" w:rsidP="00D14D1A">
      <w:pPr>
        <w:pStyle w:val="SourceCode"/>
      </w:pPr>
    </w:p>
    <w:p w14:paraId="02A843E6" w14:textId="77777777" w:rsidR="00D14D1A" w:rsidRPr="00D14D1A" w:rsidRDefault="00D14D1A" w:rsidP="00D14D1A">
      <w:pPr>
        <w:pStyle w:val="SourceCode"/>
      </w:pPr>
      <w:r w:rsidRPr="00D14D1A">
        <w:t>test("do a test", () =&gt; {</w:t>
      </w:r>
    </w:p>
    <w:p w14:paraId="0C418674" w14:textId="77777777" w:rsidR="00D14D1A" w:rsidRPr="00D14D1A" w:rsidRDefault="00D14D1A" w:rsidP="00D14D1A">
      <w:pPr>
        <w:pStyle w:val="SourceCode"/>
      </w:pPr>
      <w:r w:rsidRPr="00D14D1A">
        <w:t>    let result = add(10,5);</w:t>
      </w:r>
    </w:p>
    <w:p w14:paraId="48CFD6F3" w14:textId="77777777" w:rsidR="00D14D1A" w:rsidRPr="00D14D1A" w:rsidRDefault="00D14D1A" w:rsidP="00D14D1A">
      <w:pPr>
        <w:pStyle w:val="SourceCode"/>
      </w:pPr>
      <w:r w:rsidRPr="00D14D1A">
        <w:t>    expect(result).toBe(15);</w:t>
      </w:r>
    </w:p>
    <w:p w14:paraId="68760BB2" w14:textId="77777777" w:rsidR="00D14D1A" w:rsidRPr="00D14D1A" w:rsidRDefault="00D14D1A" w:rsidP="00D14D1A">
      <w:pPr>
        <w:pStyle w:val="SourceCode"/>
      </w:pPr>
      <w:r w:rsidRPr="00D14D1A">
        <w:t>})</w:t>
      </w:r>
    </w:p>
    <w:p w14:paraId="4AF8640E" w14:textId="55505FDE" w:rsidR="00503A64" w:rsidRPr="00503A64" w:rsidRDefault="00503A64" w:rsidP="00503A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075C78" w14:textId="3AD0731E" w:rsidR="00B77F60" w:rsidRDefault="00B77F60" w:rsidP="00B77F60">
      <w:pPr>
        <w:pStyle w:val="Heading3"/>
      </w:pPr>
      <w:bookmarkStart w:id="4" w:name="_Toc43574566"/>
      <w:r>
        <w:t>Putting it together</w:t>
      </w:r>
      <w:bookmarkEnd w:id="4"/>
      <w:r>
        <w:t xml:space="preserve"> </w:t>
      </w:r>
    </w:p>
    <w:p w14:paraId="69DD2B0D" w14:textId="657F52F2" w:rsidR="00B77F60" w:rsidRDefault="00B77F60" w:rsidP="00B77F60">
      <w:r>
        <w:t xml:space="preserve">Often it is useful to have two terminal windows: one with a file watcher compiling and running our application and one running the tests. </w:t>
      </w:r>
    </w:p>
    <w:p w14:paraId="609DEDF8" w14:textId="43A9A2A0" w:rsidR="00862349" w:rsidRDefault="007B2870" w:rsidP="00D90620">
      <w:pPr>
        <w:pStyle w:val="SourceCode"/>
      </w:pPr>
      <w:r>
        <w:t>n</w:t>
      </w:r>
      <w:r w:rsidR="00E11D5F">
        <w:t>pm start</w:t>
      </w:r>
    </w:p>
    <w:p w14:paraId="67A9FBEC" w14:textId="2AEDC00C" w:rsidR="00E11D5F" w:rsidRPr="00B77F60" w:rsidRDefault="007B2870" w:rsidP="00D90620">
      <w:pPr>
        <w:pStyle w:val="SourceCode"/>
      </w:pPr>
      <w:r>
        <w:t>npm test</w:t>
      </w:r>
    </w:p>
    <w:p w14:paraId="2C9D88DF" w14:textId="666FF649" w:rsidR="00503A64" w:rsidRDefault="00503A64" w:rsidP="00E300C4"/>
    <w:p w14:paraId="704835FE" w14:textId="17E63042" w:rsidR="00582447" w:rsidRDefault="00582447" w:rsidP="00E300C4">
      <w:r>
        <w:rPr>
          <w:noProof/>
        </w:rPr>
        <w:drawing>
          <wp:inline distT="0" distB="0" distL="0" distR="0" wp14:anchorId="5488081F" wp14:editId="74E764F0">
            <wp:extent cx="5731510" cy="2404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42DB" w14:textId="77777777" w:rsidR="001F2715" w:rsidRDefault="001F271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54E83C48" w14:textId="6753615E" w:rsidR="00F143DD" w:rsidRDefault="00F143DD" w:rsidP="00F143DD">
      <w:pPr>
        <w:pStyle w:val="Heading2"/>
      </w:pPr>
      <w:bookmarkStart w:id="5" w:name="_Toc43574567"/>
      <w:r>
        <w:lastRenderedPageBreak/>
        <w:t>Overview</w:t>
      </w:r>
      <w:bookmarkEnd w:id="5"/>
    </w:p>
    <w:p w14:paraId="04CB4DBC" w14:textId="2E65F972" w:rsidR="00D94499" w:rsidRPr="00D94499" w:rsidRDefault="00D94499" w:rsidP="00D94499">
      <w:pPr>
        <w:pStyle w:val="Heading3"/>
      </w:pPr>
      <w:bookmarkStart w:id="6" w:name="_Toc43574568"/>
      <w:r>
        <w:t>Basics of Type</w:t>
      </w:r>
      <w:bookmarkEnd w:id="6"/>
    </w:p>
    <w:p w14:paraId="7BDBDFFF" w14:textId="645F949A" w:rsidR="00F143DD" w:rsidRDefault="00BC1425" w:rsidP="00F143DD">
      <w:r>
        <w:t xml:space="preserve">TypeScript allows </w:t>
      </w:r>
      <w:r w:rsidR="00067519">
        <w:t xml:space="preserve">supports the use of </w:t>
      </w:r>
      <w:r w:rsidR="00895688" w:rsidRPr="006C7838">
        <w:rPr>
          <w:rStyle w:val="KeywordChar"/>
        </w:rPr>
        <w:t>type annotations</w:t>
      </w:r>
      <w:r>
        <w:t xml:space="preserve"> to </w:t>
      </w:r>
      <w:r w:rsidR="00895688">
        <w:t>add</w:t>
      </w:r>
      <w:r w:rsidR="00F86D63">
        <w:t xml:space="preserve"> </w:t>
      </w:r>
      <w:r>
        <w:t xml:space="preserve"> explicit </w:t>
      </w:r>
      <w:r w:rsidR="00A444ED">
        <w:t xml:space="preserve">static </w:t>
      </w:r>
      <w:r>
        <w:t>type</w:t>
      </w:r>
      <w:r w:rsidR="009248C1">
        <w:t xml:space="preserve"> information to variables, formal parameters and return types.</w:t>
      </w:r>
      <w:r w:rsidR="008C66BC">
        <w:t xml:space="preserve"> The compiler then </w:t>
      </w:r>
      <w:r w:rsidR="00A444ED">
        <w:t xml:space="preserve">uses this information to perform </w:t>
      </w:r>
      <w:r w:rsidR="00A444ED" w:rsidRPr="002C2760">
        <w:rPr>
          <w:rStyle w:val="KeywordChar"/>
        </w:rPr>
        <w:t xml:space="preserve">static type </w:t>
      </w:r>
      <w:r w:rsidR="00A444ED" w:rsidRPr="00E2315B">
        <w:rPr>
          <w:rStyle w:val="KeywordChar"/>
        </w:rPr>
        <w:t>checking</w:t>
      </w:r>
      <w:r w:rsidR="00A444ED">
        <w:t xml:space="preserve">. </w:t>
      </w:r>
    </w:p>
    <w:p w14:paraId="6CF12E28" w14:textId="77777777" w:rsidR="001F2715" w:rsidRPr="001F2715" w:rsidRDefault="001F2715" w:rsidP="001F2715">
      <w:pPr>
        <w:pStyle w:val="SourceCode"/>
      </w:pPr>
      <w:r w:rsidRPr="001F2715">
        <w:t>function add(x: number, y: number): number {</w:t>
      </w:r>
    </w:p>
    <w:p w14:paraId="7B84B508" w14:textId="77777777" w:rsidR="001F2715" w:rsidRPr="001F2715" w:rsidRDefault="001F2715" w:rsidP="001F2715">
      <w:pPr>
        <w:pStyle w:val="SourceCode"/>
      </w:pPr>
      <w:r w:rsidRPr="001F2715">
        <w:t>    return x+y;</w:t>
      </w:r>
    </w:p>
    <w:p w14:paraId="2D21E187" w14:textId="77777777" w:rsidR="001F2715" w:rsidRPr="001F2715" w:rsidRDefault="001F2715" w:rsidP="001F2715">
      <w:pPr>
        <w:pStyle w:val="SourceCode"/>
      </w:pPr>
      <w:r w:rsidRPr="001F2715">
        <w:t>}</w:t>
      </w:r>
    </w:p>
    <w:p w14:paraId="07D5C7FF" w14:textId="77777777" w:rsidR="001F2715" w:rsidRPr="001F2715" w:rsidRDefault="001F2715" w:rsidP="001F2715">
      <w:pPr>
        <w:pStyle w:val="SourceCode"/>
      </w:pPr>
      <w:r w:rsidRPr="001F2715">
        <w:t>let a: number = 5;</w:t>
      </w:r>
    </w:p>
    <w:p w14:paraId="2F662DD9" w14:textId="77777777" w:rsidR="001F2715" w:rsidRPr="001F2715" w:rsidRDefault="001F2715" w:rsidP="001F2715">
      <w:pPr>
        <w:pStyle w:val="SourceCode"/>
      </w:pPr>
    </w:p>
    <w:p w14:paraId="6B3F8A3F" w14:textId="790E7EA1" w:rsidR="001F2715" w:rsidRDefault="001F2715" w:rsidP="001F2715">
      <w:pPr>
        <w:pStyle w:val="SourceCode"/>
      </w:pPr>
      <w:r w:rsidRPr="001F2715">
        <w:t>add(</w:t>
      </w:r>
      <w:r w:rsidR="008C66BC">
        <w:t>a</w:t>
      </w:r>
      <w:r w:rsidRPr="001F2715">
        <w:t>,"5");</w:t>
      </w:r>
    </w:p>
    <w:p w14:paraId="1839CEF3" w14:textId="7CC50176" w:rsidR="00522209" w:rsidRDefault="00522209" w:rsidP="001F2715">
      <w:pPr>
        <w:pStyle w:val="SourceCode"/>
      </w:pPr>
    </w:p>
    <w:p w14:paraId="2CD60D1F" w14:textId="000DFA6A" w:rsidR="00522209" w:rsidRPr="001F2715" w:rsidRDefault="00995A6E" w:rsidP="00522209">
      <w:pPr>
        <w:pStyle w:val="SourceCode"/>
      </w:pPr>
      <w:r>
        <w:t xml:space="preserve">&gt;&gt; </w:t>
      </w:r>
      <w:r w:rsidR="00522209">
        <w:t>error TS2345: Argument of type '"5"' is not assignable to parameter of type 'number'.</w:t>
      </w:r>
    </w:p>
    <w:p w14:paraId="1BF45308" w14:textId="77777777" w:rsidR="00FD4079" w:rsidRDefault="00FD4079" w:rsidP="00F143DD"/>
    <w:p w14:paraId="219CC824" w14:textId="6B282367" w:rsidR="009248C1" w:rsidRDefault="0073564A" w:rsidP="00F143DD">
      <w:r>
        <w:t xml:space="preserve">The compiler also uses </w:t>
      </w:r>
      <w:r w:rsidRPr="00803780">
        <w:rPr>
          <w:rStyle w:val="KeywordChar"/>
        </w:rPr>
        <w:t>type inference</w:t>
      </w:r>
      <w:r>
        <w:t xml:space="preserve"> to </w:t>
      </w:r>
      <w:proofErr w:type="gramStart"/>
      <w:r>
        <w:t xml:space="preserve">implicitly statically type </w:t>
      </w:r>
      <w:r w:rsidR="005B3067">
        <w:t>return types and variables where appropriate</w:t>
      </w:r>
      <w:proofErr w:type="gramEnd"/>
      <w:r w:rsidR="002F1DAF">
        <w:t xml:space="preserve">. In this fragment the return type of </w:t>
      </w:r>
      <w:r w:rsidR="002F1DAF" w:rsidRPr="002F1DAF">
        <w:rPr>
          <w:rStyle w:val="SourceCodeChar"/>
        </w:rPr>
        <w:t>add</w:t>
      </w:r>
      <w:r w:rsidR="002F1DAF">
        <w:t xml:space="preserve"> and the variable </w:t>
      </w:r>
      <w:r w:rsidR="002F1DAF" w:rsidRPr="002F1DAF">
        <w:rPr>
          <w:rStyle w:val="SourceCodeChar"/>
        </w:rPr>
        <w:t>c</w:t>
      </w:r>
      <w:r w:rsidR="002F1DAF">
        <w:t xml:space="preserve"> </w:t>
      </w:r>
      <w:r w:rsidR="00630DEF">
        <w:t xml:space="preserve">both </w:t>
      </w:r>
      <w:r w:rsidR="002F1DAF">
        <w:t xml:space="preserve">have </w:t>
      </w:r>
      <w:r w:rsidR="00630DEF">
        <w:t>a</w:t>
      </w:r>
      <w:r w:rsidR="002F1DAF">
        <w:t xml:space="preserve"> static type </w:t>
      </w:r>
      <w:r w:rsidR="00630DEF">
        <w:t xml:space="preserve">of </w:t>
      </w:r>
      <w:r w:rsidR="002F1DAF">
        <w:t>number.</w:t>
      </w:r>
    </w:p>
    <w:p w14:paraId="31FE1FA7" w14:textId="77777777" w:rsidR="00643194" w:rsidRPr="00643194" w:rsidRDefault="00643194" w:rsidP="00643194">
      <w:pPr>
        <w:pStyle w:val="SourceCode"/>
      </w:pPr>
      <w:r w:rsidRPr="00643194">
        <w:t>function add2(x: number, y: number) {</w:t>
      </w:r>
    </w:p>
    <w:p w14:paraId="7D110B9A" w14:textId="77777777" w:rsidR="00643194" w:rsidRPr="00643194" w:rsidRDefault="00643194" w:rsidP="00643194">
      <w:pPr>
        <w:pStyle w:val="SourceCode"/>
      </w:pPr>
      <w:r w:rsidRPr="00643194">
        <w:t>    return x+y;</w:t>
      </w:r>
    </w:p>
    <w:p w14:paraId="11F70D28" w14:textId="77777777" w:rsidR="00643194" w:rsidRPr="00643194" w:rsidRDefault="00643194" w:rsidP="00643194">
      <w:pPr>
        <w:pStyle w:val="SourceCode"/>
      </w:pPr>
      <w:r w:rsidRPr="00643194">
        <w:t>}</w:t>
      </w:r>
    </w:p>
    <w:p w14:paraId="4DC074E6" w14:textId="39D92C95" w:rsidR="00643194" w:rsidRPr="00643194" w:rsidRDefault="00643194" w:rsidP="00643194">
      <w:pPr>
        <w:pStyle w:val="SourceCode"/>
      </w:pPr>
      <w:r w:rsidRPr="00643194">
        <w:t>let c = add(4,5);</w:t>
      </w:r>
    </w:p>
    <w:p w14:paraId="6EF2DE58" w14:textId="62377A3A" w:rsidR="00332CC8" w:rsidRDefault="00332CC8" w:rsidP="00332CC8">
      <w:pPr>
        <w:pStyle w:val="Heading4"/>
      </w:pPr>
      <w:r>
        <w:t>Any</w:t>
      </w:r>
    </w:p>
    <w:p w14:paraId="0558FB2F" w14:textId="3A75411B" w:rsidR="00332CC8" w:rsidRDefault="002744DF" w:rsidP="00332CC8">
      <w:r>
        <w:t>To</w:t>
      </w:r>
      <w:r w:rsidR="00E42EBE">
        <w:t xml:space="preserve"> allow the developer to use the full scope of JavaScript’s dynamic type system, TypeScript allows </w:t>
      </w:r>
      <w:r w:rsidR="00A90FD9" w:rsidRPr="00A90FD9">
        <w:rPr>
          <w:rStyle w:val="KeywordChar"/>
        </w:rPr>
        <w:t>any</w:t>
      </w:r>
      <w:r w:rsidR="00A90FD9">
        <w:t xml:space="preserve"> type. </w:t>
      </w:r>
      <w:r w:rsidR="00A57F79">
        <w:t xml:space="preserve">When </w:t>
      </w:r>
      <w:r w:rsidR="00DC3AA7">
        <w:t>parameter</w:t>
      </w:r>
      <w:r w:rsidR="0038258D">
        <w:t xml:space="preserve">s, return types or variables are marked with any they </w:t>
      </w:r>
      <w:r w:rsidR="001A6DD5">
        <w:t xml:space="preserve">can be assigned </w:t>
      </w:r>
      <w:r w:rsidR="0025473E">
        <w:t xml:space="preserve">values of any type. </w:t>
      </w:r>
      <w:r w:rsidR="00BF0BF9">
        <w:t xml:space="preserve">It then becomes the </w:t>
      </w:r>
      <w:r w:rsidR="001F0942">
        <w:t>developer’s</w:t>
      </w:r>
      <w:r w:rsidR="00BF0BF9">
        <w:t xml:space="preserve"> responsibility to </w:t>
      </w:r>
      <w:r w:rsidR="00352C33">
        <w:t xml:space="preserve">ensure only </w:t>
      </w:r>
      <w:r w:rsidR="00676714">
        <w:t>sensible values are assigned.</w:t>
      </w:r>
    </w:p>
    <w:p w14:paraId="77F743AD" w14:textId="77777777" w:rsidR="00E2456C" w:rsidRPr="00E2456C" w:rsidRDefault="00E2456C" w:rsidP="00E2456C">
      <w:pPr>
        <w:pStyle w:val="SourceCode"/>
      </w:pPr>
      <w:r w:rsidRPr="00E2456C">
        <w:t>let y: any = 1;</w:t>
      </w:r>
    </w:p>
    <w:p w14:paraId="63EC32D1" w14:textId="77777777" w:rsidR="00E2456C" w:rsidRPr="00E2456C" w:rsidRDefault="00E2456C" w:rsidP="00E2456C">
      <w:pPr>
        <w:pStyle w:val="SourceCode"/>
      </w:pPr>
      <w:r w:rsidRPr="00E2456C">
        <w:t>let x:string = "hello";</w:t>
      </w:r>
    </w:p>
    <w:p w14:paraId="77665636" w14:textId="77777777" w:rsidR="00E2456C" w:rsidRPr="00E2456C" w:rsidRDefault="00E2456C" w:rsidP="00E2456C">
      <w:pPr>
        <w:pStyle w:val="SourceCode"/>
      </w:pPr>
      <w:r w:rsidRPr="00E2456C">
        <w:t>x = y;</w:t>
      </w:r>
    </w:p>
    <w:p w14:paraId="2C06511A" w14:textId="69A73BED" w:rsidR="00E2456C" w:rsidRDefault="00E2456C" w:rsidP="00E2456C">
      <w:pPr>
        <w:pStyle w:val="SourceCode"/>
      </w:pPr>
      <w:r w:rsidRPr="00E2456C">
        <w:t>console.log(x.length);</w:t>
      </w:r>
    </w:p>
    <w:p w14:paraId="4FB2DCE5" w14:textId="1BD12951" w:rsidR="00E2456C" w:rsidRDefault="00E2456C" w:rsidP="00E2456C">
      <w:pPr>
        <w:pStyle w:val="SourceCode"/>
      </w:pPr>
    </w:p>
    <w:p w14:paraId="422AC006" w14:textId="287263EF" w:rsidR="00E2456C" w:rsidRPr="00E2456C" w:rsidRDefault="00E2456C" w:rsidP="00E2456C">
      <w:pPr>
        <w:pStyle w:val="SourceCode"/>
      </w:pPr>
      <w:r>
        <w:t>&gt;&gt; undefined</w:t>
      </w:r>
    </w:p>
    <w:p w14:paraId="2852A98E" w14:textId="2CF902DA" w:rsidR="001E328D" w:rsidRDefault="001E328D" w:rsidP="00332CC8"/>
    <w:p w14:paraId="6D9BEC87" w14:textId="0CACDE16" w:rsidR="00FC2932" w:rsidRDefault="001E328D" w:rsidP="00332CC8">
      <w:r>
        <w:t xml:space="preserve">When </w:t>
      </w:r>
      <w:r w:rsidR="007E73C0">
        <w:t>performing</w:t>
      </w:r>
      <w:r>
        <w:t xml:space="preserve"> </w:t>
      </w:r>
      <w:r w:rsidR="007E73C0">
        <w:t xml:space="preserve">type inference to </w:t>
      </w:r>
      <w:proofErr w:type="gramStart"/>
      <w:r>
        <w:t>implicit</w:t>
      </w:r>
      <w:r w:rsidR="007E73C0">
        <w:t xml:space="preserve">ly statically type </w:t>
      </w:r>
      <w:r w:rsidR="009915A1">
        <w:t>variables the compiler</w:t>
      </w:r>
      <w:proofErr w:type="gramEnd"/>
      <w:r w:rsidR="009915A1">
        <w:t xml:space="preserve"> will</w:t>
      </w:r>
      <w:r w:rsidR="00201151">
        <w:t>,</w:t>
      </w:r>
      <w:r w:rsidR="009915A1">
        <w:t xml:space="preserve"> by default</w:t>
      </w:r>
      <w:r w:rsidR="00201151">
        <w:t>,</w:t>
      </w:r>
      <w:r w:rsidR="009915A1">
        <w:t xml:space="preserve"> silently assign the type any when it cannot infer a more explicit type. </w:t>
      </w:r>
      <w:r w:rsidR="0008006D">
        <w:t>It is often useful to turn this off using the following compiler option.</w:t>
      </w:r>
    </w:p>
    <w:p w14:paraId="5ED0AB63" w14:textId="77777777" w:rsidR="00FC2932" w:rsidRDefault="00FC2932">
      <w:pPr>
        <w:spacing w:after="160" w:line="259" w:lineRule="auto"/>
      </w:pPr>
      <w:r>
        <w:br w:type="page"/>
      </w:r>
    </w:p>
    <w:p w14:paraId="091884D7" w14:textId="77777777" w:rsidR="0008006D" w:rsidRDefault="0008006D" w:rsidP="00332CC8"/>
    <w:p w14:paraId="19D7B891" w14:textId="77777777" w:rsidR="00B32D57" w:rsidRPr="00B32D57" w:rsidRDefault="00B32D57" w:rsidP="00B32D57">
      <w:pPr>
        <w:pStyle w:val="SourceCode"/>
      </w:pPr>
      <w:r w:rsidRPr="00B32D57">
        <w:t>{</w:t>
      </w:r>
    </w:p>
    <w:p w14:paraId="03D04FF9" w14:textId="77777777" w:rsidR="00B32D57" w:rsidRPr="00B32D57" w:rsidRDefault="00B32D57" w:rsidP="00B32D57">
      <w:pPr>
        <w:pStyle w:val="SourceCode"/>
      </w:pPr>
      <w:r w:rsidRPr="00B32D57">
        <w:t>    "compilerOptions": {</w:t>
      </w:r>
    </w:p>
    <w:p w14:paraId="6998A6E5" w14:textId="77777777" w:rsidR="00B32D57" w:rsidRPr="00B32D57" w:rsidRDefault="00B32D57" w:rsidP="00B32D57">
      <w:pPr>
        <w:pStyle w:val="SourceCode"/>
      </w:pPr>
      <w:r w:rsidRPr="00B32D57">
        <w:t>        "target": "ES2018", </w:t>
      </w:r>
    </w:p>
    <w:p w14:paraId="20479C2D" w14:textId="77777777" w:rsidR="00B32D57" w:rsidRPr="00B32D57" w:rsidRDefault="00B32D57" w:rsidP="00B32D57">
      <w:pPr>
        <w:pStyle w:val="SourceCode"/>
      </w:pPr>
      <w:r w:rsidRPr="00B32D57">
        <w:t>        "outDir": "./dist", </w:t>
      </w:r>
    </w:p>
    <w:p w14:paraId="763F1CEC" w14:textId="77777777" w:rsidR="00B32D57" w:rsidRPr="00B32D57" w:rsidRDefault="00B32D57" w:rsidP="00B32D57">
      <w:pPr>
        <w:pStyle w:val="SourceCode"/>
      </w:pPr>
      <w:r w:rsidRPr="00B32D57">
        <w:t>        "rootDir": "./src",</w:t>
      </w:r>
    </w:p>
    <w:p w14:paraId="6E457AE0" w14:textId="77777777" w:rsidR="00B32D57" w:rsidRPr="00B32D57" w:rsidRDefault="00B32D57" w:rsidP="00B32D57">
      <w:pPr>
        <w:pStyle w:val="SourceCode"/>
      </w:pPr>
      <w:r w:rsidRPr="00B32D57">
        <w:t>        "noEmitOnError": true,</w:t>
      </w:r>
    </w:p>
    <w:p w14:paraId="18324CA3" w14:textId="77777777" w:rsidR="00B32D57" w:rsidRPr="00B32D57" w:rsidRDefault="00B32D57" w:rsidP="00B32D57">
      <w:pPr>
        <w:pStyle w:val="SourceCode"/>
        <w:rPr>
          <w:b/>
          <w:bCs/>
        </w:rPr>
      </w:pPr>
      <w:r w:rsidRPr="00B32D57">
        <w:t>        </w:t>
      </w:r>
      <w:r w:rsidRPr="00B32D57">
        <w:rPr>
          <w:b/>
          <w:bCs/>
        </w:rPr>
        <w:t>"noImplicitAny": true</w:t>
      </w:r>
    </w:p>
    <w:p w14:paraId="5CB2C8D4" w14:textId="77777777" w:rsidR="00B32D57" w:rsidRPr="00B32D57" w:rsidRDefault="00B32D57" w:rsidP="00B32D57">
      <w:pPr>
        <w:pStyle w:val="SourceCode"/>
      </w:pPr>
      <w:r w:rsidRPr="00B32D57">
        <w:t>    }</w:t>
      </w:r>
    </w:p>
    <w:p w14:paraId="51CF4F05" w14:textId="77777777" w:rsidR="00B32D57" w:rsidRPr="00B32D57" w:rsidRDefault="00B32D57" w:rsidP="00B32D57">
      <w:pPr>
        <w:pStyle w:val="SourceCode"/>
      </w:pPr>
      <w:r w:rsidRPr="00B32D57">
        <w:t>}</w:t>
      </w:r>
    </w:p>
    <w:p w14:paraId="19176323" w14:textId="77777777" w:rsidR="00B32D57" w:rsidRPr="00B32D57" w:rsidRDefault="00B32D57" w:rsidP="00B32D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6D21C7" w14:textId="38400082" w:rsidR="0000643C" w:rsidRDefault="0000643C" w:rsidP="0000643C">
      <w:pPr>
        <w:pStyle w:val="Heading4"/>
      </w:pPr>
      <w:r>
        <w:t>Union</w:t>
      </w:r>
    </w:p>
    <w:p w14:paraId="0A605D50" w14:textId="2397ECF6" w:rsidR="0000643C" w:rsidRDefault="00811518" w:rsidP="0000643C">
      <w:r>
        <w:t>TypeScript supports union types. These define a restricted set of types that a variable can take.</w:t>
      </w:r>
    </w:p>
    <w:p w14:paraId="26BE2B73" w14:textId="77777777" w:rsidR="006B35F0" w:rsidRPr="006B35F0" w:rsidRDefault="006B35F0" w:rsidP="006B35F0">
      <w:pPr>
        <w:pStyle w:val="SourceCode"/>
      </w:pPr>
      <w:r w:rsidRPr="006B35F0">
        <w:t>function selector(flag: boolean) : </w:t>
      </w:r>
      <w:r w:rsidRPr="006B35F0">
        <w:rPr>
          <w:rStyle w:val="SourceCodeStrongChar"/>
        </w:rPr>
        <w:t>number | string</w:t>
      </w:r>
      <w:r w:rsidRPr="006B35F0">
        <w:t> {</w:t>
      </w:r>
    </w:p>
    <w:p w14:paraId="6895A1A8" w14:textId="77777777" w:rsidR="006B35F0" w:rsidRPr="006B35F0" w:rsidRDefault="006B35F0" w:rsidP="006B35F0">
      <w:pPr>
        <w:pStyle w:val="SourceCode"/>
      </w:pPr>
      <w:r w:rsidRPr="006B35F0">
        <w:t>    return flag ? 1.0 : "1.0"</w:t>
      </w:r>
    </w:p>
    <w:p w14:paraId="4F67A3CA" w14:textId="77777777" w:rsidR="006B35F0" w:rsidRPr="006B35F0" w:rsidRDefault="006B35F0" w:rsidP="006B35F0">
      <w:pPr>
        <w:pStyle w:val="SourceCode"/>
      </w:pPr>
      <w:r w:rsidRPr="006B35F0">
        <w:t>}</w:t>
      </w:r>
    </w:p>
    <w:p w14:paraId="56035C97" w14:textId="77777777" w:rsidR="006B35F0" w:rsidRPr="006B35F0" w:rsidRDefault="006B35F0" w:rsidP="006B35F0">
      <w:pPr>
        <w:pStyle w:val="SourceCode"/>
      </w:pPr>
    </w:p>
    <w:p w14:paraId="5A03EF63" w14:textId="77777777" w:rsidR="006B35F0" w:rsidRPr="006B35F0" w:rsidRDefault="006B35F0" w:rsidP="006B35F0">
      <w:pPr>
        <w:pStyle w:val="SourceCode"/>
      </w:pPr>
      <w:r w:rsidRPr="006B35F0">
        <w:t>let selected: </w:t>
      </w:r>
      <w:r w:rsidRPr="006B35F0">
        <w:rPr>
          <w:rStyle w:val="SourceCodeStrongChar"/>
        </w:rPr>
        <w:t>number|string</w:t>
      </w:r>
      <w:r w:rsidRPr="006B35F0">
        <w:t>  = selector(true);</w:t>
      </w:r>
    </w:p>
    <w:p w14:paraId="64037D55" w14:textId="77777777" w:rsidR="006B35F0" w:rsidRPr="006B35F0" w:rsidRDefault="006B35F0" w:rsidP="006B35F0">
      <w:pPr>
        <w:pStyle w:val="SourceCode"/>
      </w:pPr>
      <w:r w:rsidRPr="006B35F0">
        <w:t>console.log(selected.toString());</w:t>
      </w:r>
    </w:p>
    <w:p w14:paraId="43BE50BD" w14:textId="77777777" w:rsidR="006B35F0" w:rsidRDefault="006B35F0" w:rsidP="0000643C"/>
    <w:p w14:paraId="4A4E1A1B" w14:textId="49B3DD20" w:rsidR="0008006D" w:rsidRDefault="006B35F0" w:rsidP="00332CC8">
      <w:pPr>
        <w:rPr>
          <w:rStyle w:val="SourceCodeChar"/>
        </w:rPr>
      </w:pPr>
      <w:r>
        <w:t>If a variable has union type the compiler will only allow operations that are supported by every type in the union</w:t>
      </w:r>
      <w:r w:rsidR="00492EEC">
        <w:t xml:space="preserve">. In our case above this pretty much limits us to </w:t>
      </w:r>
      <w:r w:rsidR="00492EEC" w:rsidRPr="00492EEC">
        <w:rPr>
          <w:rStyle w:val="SourceCodeChar"/>
        </w:rPr>
        <w:t>toString</w:t>
      </w:r>
      <w:r w:rsidR="00492EEC">
        <w:t xml:space="preserve"> and </w:t>
      </w:r>
      <w:r w:rsidR="009470EE" w:rsidRPr="009470EE">
        <w:rPr>
          <w:rStyle w:val="SourceCodeChar"/>
        </w:rPr>
        <w:t>valueOf</w:t>
      </w:r>
      <w:r w:rsidR="00A324BF">
        <w:rPr>
          <w:rStyle w:val="SourceCodeChar"/>
        </w:rPr>
        <w:t>.</w:t>
      </w:r>
    </w:p>
    <w:p w14:paraId="1A671156" w14:textId="3D8E5E3E" w:rsidR="00CA2667" w:rsidRDefault="00CA2667" w:rsidP="00CA2667">
      <w:pPr>
        <w:pStyle w:val="Heading4"/>
      </w:pPr>
      <w:r>
        <w:t>Type Assertion</w:t>
      </w:r>
    </w:p>
    <w:p w14:paraId="14370266" w14:textId="4A7BA29E" w:rsidR="00A324BF" w:rsidRDefault="00A324BF" w:rsidP="00332CC8">
      <w:r>
        <w:t xml:space="preserve">Where we know more than the </w:t>
      </w:r>
      <w:r w:rsidR="006C5ADE">
        <w:t>compiler,</w:t>
      </w:r>
      <w:r>
        <w:t xml:space="preserve"> we can narrow a union type </w:t>
      </w:r>
      <w:r w:rsidR="00364603">
        <w:t xml:space="preserve">value to one the types in the union using a </w:t>
      </w:r>
      <w:r w:rsidR="006C5ADE" w:rsidRPr="006C5ADE">
        <w:rPr>
          <w:rStyle w:val="KeywordChar"/>
        </w:rPr>
        <w:t>type assertion</w:t>
      </w:r>
      <w:r w:rsidR="006C5ADE">
        <w:t>.</w:t>
      </w:r>
      <w:r w:rsidR="00F22CF8">
        <w:t xml:space="preserve"> The compiler will make sure we only narrow to a type which is a member of the relevant union. </w:t>
      </w:r>
    </w:p>
    <w:p w14:paraId="7337D129" w14:textId="77777777" w:rsidR="00F22CF8" w:rsidRPr="008201FA" w:rsidRDefault="00F22CF8" w:rsidP="00F22CF8">
      <w:pPr>
        <w:pStyle w:val="SourceCode"/>
      </w:pPr>
      <w:r w:rsidRPr="008201FA">
        <w:t>let n = selector(true) as number;</w:t>
      </w:r>
    </w:p>
    <w:p w14:paraId="3F5FF9E5" w14:textId="77777777" w:rsidR="00F22CF8" w:rsidRPr="008201FA" w:rsidRDefault="00F22CF8" w:rsidP="00F22CF8">
      <w:pPr>
        <w:pStyle w:val="SourceCode"/>
      </w:pPr>
      <w:r w:rsidRPr="008201FA">
        <w:t>let str = selector(false) </w:t>
      </w:r>
      <w:r w:rsidRPr="00F22CF8">
        <w:rPr>
          <w:rStyle w:val="SourceCodeStrongChar"/>
        </w:rPr>
        <w:t>as string</w:t>
      </w:r>
      <w:r w:rsidRPr="008201FA">
        <w:t>;</w:t>
      </w:r>
    </w:p>
    <w:p w14:paraId="6002A486" w14:textId="77777777" w:rsidR="00F22CF8" w:rsidRPr="008201FA" w:rsidRDefault="00F22CF8" w:rsidP="00F22CF8">
      <w:pPr>
        <w:pStyle w:val="SourceCode"/>
      </w:pPr>
      <w:r w:rsidRPr="008201FA">
        <w:t>console.log(str.length);</w:t>
      </w:r>
    </w:p>
    <w:p w14:paraId="5C84F1A9" w14:textId="12A1C8EE" w:rsidR="00F22CF8" w:rsidRDefault="00F22CF8" w:rsidP="00332CC8"/>
    <w:p w14:paraId="63A61B70" w14:textId="34C8B841" w:rsidR="00912D25" w:rsidRDefault="00912D25" w:rsidP="00332CC8">
      <w:r>
        <w:t>If the developer gets it wrong the code will fail at runtime.</w:t>
      </w:r>
    </w:p>
    <w:p w14:paraId="30E19193" w14:textId="77777777" w:rsidR="00912D25" w:rsidRPr="00CB3BAA" w:rsidRDefault="00912D25" w:rsidP="00CB3BAA">
      <w:pPr>
        <w:pStyle w:val="SourceCode"/>
      </w:pPr>
      <w:r w:rsidRPr="00CB3BAA">
        <w:t>function selector(flag: boolean) : number | string {</w:t>
      </w:r>
    </w:p>
    <w:p w14:paraId="589A83D3" w14:textId="77777777" w:rsidR="00912D25" w:rsidRPr="00CB3BAA" w:rsidRDefault="00912D25" w:rsidP="00CB3BAA">
      <w:pPr>
        <w:pStyle w:val="SourceCode"/>
      </w:pPr>
      <w:r w:rsidRPr="00CB3BAA">
        <w:t>    return flag ? 1.0 : "1.0"</w:t>
      </w:r>
    </w:p>
    <w:p w14:paraId="3AC0242C" w14:textId="77777777" w:rsidR="00912D25" w:rsidRPr="00CB3BAA" w:rsidRDefault="00912D25" w:rsidP="00CB3BAA">
      <w:pPr>
        <w:pStyle w:val="SourceCode"/>
      </w:pPr>
      <w:r w:rsidRPr="00CB3BAA">
        <w:t>}</w:t>
      </w:r>
    </w:p>
    <w:p w14:paraId="783882C0" w14:textId="77777777" w:rsidR="00912D25" w:rsidRPr="00CB3BAA" w:rsidRDefault="00912D25" w:rsidP="00CB3BAA">
      <w:pPr>
        <w:pStyle w:val="SourceCode"/>
      </w:pPr>
    </w:p>
    <w:p w14:paraId="2AFCE6A1" w14:textId="77777777" w:rsidR="00912D25" w:rsidRPr="00CB3BAA" w:rsidRDefault="00912D25" w:rsidP="00CB3BAA">
      <w:pPr>
        <w:pStyle w:val="SourceCode"/>
      </w:pPr>
      <w:r w:rsidRPr="00CB3BAA">
        <w:t>let selected: number|string  = selector(false) </w:t>
      </w:r>
      <w:r w:rsidRPr="00AB3017">
        <w:rPr>
          <w:rStyle w:val="SourceCodeStrongChar"/>
        </w:rPr>
        <w:t>as number</w:t>
      </w:r>
      <w:r w:rsidRPr="00CB3BAA">
        <w:t>;</w:t>
      </w:r>
    </w:p>
    <w:p w14:paraId="4328711A" w14:textId="5254442D" w:rsidR="00912D25" w:rsidRDefault="00912D25" w:rsidP="00CB3BAA">
      <w:pPr>
        <w:pStyle w:val="SourceCode"/>
      </w:pPr>
      <w:r w:rsidRPr="00CB3BAA">
        <w:t>console.log(selected.</w:t>
      </w:r>
      <w:r w:rsidRPr="00AB3017">
        <w:rPr>
          <w:rStyle w:val="SourceCodeStrongChar"/>
        </w:rPr>
        <w:t>toFixed(2)</w:t>
      </w:r>
      <w:r w:rsidRPr="00CB3BAA">
        <w:t>);</w:t>
      </w:r>
    </w:p>
    <w:p w14:paraId="05C844FF" w14:textId="77777777" w:rsidR="001B2EDB" w:rsidRPr="00CB3BAA" w:rsidRDefault="001B2EDB" w:rsidP="00CB3BAA">
      <w:pPr>
        <w:pStyle w:val="SourceCode"/>
      </w:pPr>
    </w:p>
    <w:p w14:paraId="192B1D60" w14:textId="0CF8CDA2" w:rsidR="00CB3BAA" w:rsidRPr="00CB3BAA" w:rsidRDefault="001B2EDB" w:rsidP="00CB3BAA">
      <w:pPr>
        <w:pStyle w:val="SourceCode"/>
      </w:pPr>
      <w:r>
        <w:t xml:space="preserve">&gt;&gt; </w:t>
      </w:r>
      <w:r w:rsidR="00CB3BAA" w:rsidRPr="00CB3BAA">
        <w:t>C:</w:t>
      </w:r>
      <w:r w:rsidRPr="00CB3BAA">
        <w:t xml:space="preserve"> </w:t>
      </w:r>
      <w:r>
        <w:t>…</w:t>
      </w:r>
      <w:r w:rsidR="00CB3BAA" w:rsidRPr="00CB3BAA">
        <w:t>\dist\hello.js:5</w:t>
      </w:r>
    </w:p>
    <w:p w14:paraId="135156A7" w14:textId="77B19C14" w:rsidR="00912D25" w:rsidRDefault="005E4CF4" w:rsidP="00CB3BAA">
      <w:pPr>
        <w:pStyle w:val="SourceCode"/>
      </w:pPr>
      <w:r>
        <w:t xml:space="preserve">&gt;&gt; </w:t>
      </w:r>
      <w:r w:rsidR="00CB3BAA" w:rsidRPr="00CB3BAA">
        <w:t>console.log(selected.toFixed(2));</w:t>
      </w:r>
    </w:p>
    <w:p w14:paraId="6713BB68" w14:textId="52573C50" w:rsidR="005E4CF4" w:rsidRPr="00CB3BAA" w:rsidRDefault="005E4CF4" w:rsidP="00CB3BAA">
      <w:pPr>
        <w:pStyle w:val="SourceCode"/>
      </w:pPr>
      <w:r>
        <w:t xml:space="preserve">&gt;&gt; </w:t>
      </w:r>
      <w:r w:rsidRPr="005E4CF4">
        <w:t>TypeError: selected.toFixed is not a function</w:t>
      </w:r>
    </w:p>
    <w:p w14:paraId="5FA0695A" w14:textId="77777777" w:rsidR="00083B85" w:rsidRPr="00C8680C" w:rsidRDefault="00083B85" w:rsidP="00C8680C"/>
    <w:p w14:paraId="6DAEA7F7" w14:textId="77777777" w:rsidR="00E13748" w:rsidRDefault="00ED09CA" w:rsidP="00E300C4">
      <w:r>
        <w:lastRenderedPageBreak/>
        <w:t>We can also circumvent th</w:t>
      </w:r>
      <w:r w:rsidR="000B3DAD">
        <w:t xml:space="preserve">e compiler as the following piece of horrible code shows. </w:t>
      </w:r>
    </w:p>
    <w:p w14:paraId="74D61B75" w14:textId="005C3D77" w:rsidR="00F143DD" w:rsidRDefault="004353F3" w:rsidP="00E13748">
      <w:pPr>
        <w:pStyle w:val="QuoteCallOut"/>
      </w:pPr>
      <w:r>
        <w:t xml:space="preserve">It is worth noting that </w:t>
      </w:r>
      <w:r w:rsidR="00CD0E30">
        <w:t xml:space="preserve">type assertions are a compile time construct. They </w:t>
      </w:r>
      <w:r w:rsidR="009E79E7">
        <w:t xml:space="preserve">do not cause runtime type coercion to occur when the </w:t>
      </w:r>
      <w:r w:rsidR="00AF5308">
        <w:t>actual runtime type does not match the asserted type.</w:t>
      </w:r>
    </w:p>
    <w:p w14:paraId="45C93F50" w14:textId="77777777" w:rsidR="00E13748" w:rsidRDefault="00E13748" w:rsidP="00EB785A">
      <w:pPr>
        <w:pStyle w:val="SourceCode"/>
      </w:pPr>
    </w:p>
    <w:p w14:paraId="6DDF2CF2" w14:textId="11A01819" w:rsidR="00EB785A" w:rsidRPr="00EB785A" w:rsidRDefault="00EB785A" w:rsidP="00EB785A">
      <w:pPr>
        <w:pStyle w:val="SourceCode"/>
      </w:pPr>
      <w:r w:rsidRPr="00EB785A">
        <w:t>function selector(flag: boolean) : boolean | string {</w:t>
      </w:r>
    </w:p>
    <w:p w14:paraId="25CC3361" w14:textId="77777777" w:rsidR="00EB785A" w:rsidRPr="00EB785A" w:rsidRDefault="00EB785A" w:rsidP="00EB785A">
      <w:pPr>
        <w:pStyle w:val="SourceCode"/>
      </w:pPr>
      <w:r w:rsidRPr="00EB785A">
        <w:t>    return flag ? true : "1.0"</w:t>
      </w:r>
    </w:p>
    <w:p w14:paraId="25DBE6A2" w14:textId="77777777" w:rsidR="00EB785A" w:rsidRPr="00EB785A" w:rsidRDefault="00EB785A" w:rsidP="00EB785A">
      <w:pPr>
        <w:pStyle w:val="SourceCode"/>
      </w:pPr>
      <w:r w:rsidRPr="00EB785A">
        <w:t>}</w:t>
      </w:r>
    </w:p>
    <w:p w14:paraId="002B98E4" w14:textId="77777777" w:rsidR="00EB785A" w:rsidRPr="00EB785A" w:rsidRDefault="00EB785A" w:rsidP="00EB785A">
      <w:pPr>
        <w:pStyle w:val="SourceCode"/>
      </w:pPr>
    </w:p>
    <w:p w14:paraId="2395139C" w14:textId="77777777" w:rsidR="00EB785A" w:rsidRPr="00EB785A" w:rsidRDefault="00EB785A" w:rsidP="00EB785A">
      <w:pPr>
        <w:pStyle w:val="SourceCode"/>
      </w:pPr>
      <w:r w:rsidRPr="00EB785A">
        <w:t>let x: number|string  = selector(true) </w:t>
      </w:r>
      <w:r w:rsidRPr="00EB785A">
        <w:rPr>
          <w:rStyle w:val="SourceCodeStrongChar"/>
        </w:rPr>
        <w:t>as any as number</w:t>
      </w:r>
      <w:r w:rsidRPr="00EB785A">
        <w:t>;</w:t>
      </w:r>
    </w:p>
    <w:p w14:paraId="291E04AB" w14:textId="1A37AC7F" w:rsidR="00EB785A" w:rsidRDefault="00EB785A" w:rsidP="00EB785A">
      <w:pPr>
        <w:pStyle w:val="SourceCode"/>
      </w:pPr>
      <w:r w:rsidRPr="00EB785A">
        <w:t>console.log(x </w:t>
      </w:r>
      <w:r w:rsidR="00F01A48">
        <w:t>+ 1</w:t>
      </w:r>
      <w:r w:rsidRPr="00EB785A">
        <w:t>);</w:t>
      </w:r>
    </w:p>
    <w:p w14:paraId="7285149B" w14:textId="76747B83" w:rsidR="00EB785A" w:rsidRDefault="00EB785A" w:rsidP="00EB785A">
      <w:pPr>
        <w:pStyle w:val="SourceCode"/>
      </w:pPr>
    </w:p>
    <w:p w14:paraId="6DB34A0C" w14:textId="31D9D448" w:rsidR="00EB785A" w:rsidRPr="00EB785A" w:rsidRDefault="00EB785A" w:rsidP="00EB785A">
      <w:pPr>
        <w:pStyle w:val="SourceCode"/>
      </w:pPr>
      <w:r>
        <w:t>&gt;&gt; 2</w:t>
      </w:r>
    </w:p>
    <w:p w14:paraId="16E94078" w14:textId="5CD3EB05" w:rsidR="00B90275" w:rsidRDefault="00B90275" w:rsidP="00B90275">
      <w:pPr>
        <w:pStyle w:val="Heading4"/>
      </w:pPr>
      <w:r>
        <w:t>Type</w:t>
      </w:r>
      <w:r w:rsidR="00ED4184">
        <w:t xml:space="preserve"> </w:t>
      </w:r>
      <w:r>
        <w:t>Guards</w:t>
      </w:r>
    </w:p>
    <w:p w14:paraId="48EC0086" w14:textId="79380BF4" w:rsidR="005A35D5" w:rsidRPr="005A35D5" w:rsidRDefault="005A35D5" w:rsidP="005A35D5">
      <w:r>
        <w:t xml:space="preserve">The </w:t>
      </w:r>
      <w:r w:rsidR="001D4E43">
        <w:t>following struct</w:t>
      </w:r>
      <w:r w:rsidR="004D018C">
        <w:t xml:space="preserve">ure can be used with primitive types. </w:t>
      </w:r>
      <w:r w:rsidR="00F67016">
        <w:t>The compiler is clever enough to allow any string operations inside the if block.</w:t>
      </w:r>
    </w:p>
    <w:p w14:paraId="143FDB56" w14:textId="77777777" w:rsidR="00F67016" w:rsidRPr="00F67016" w:rsidRDefault="00F67016" w:rsidP="00F67016">
      <w:pPr>
        <w:pStyle w:val="SourceCode"/>
      </w:pPr>
      <w:r w:rsidRPr="00F67016">
        <w:t>let s: number|string  = selector(false);</w:t>
      </w:r>
    </w:p>
    <w:p w14:paraId="70CE24BE" w14:textId="77777777" w:rsidR="00F67016" w:rsidRPr="00F67016" w:rsidRDefault="00F67016" w:rsidP="00F67016">
      <w:pPr>
        <w:pStyle w:val="SourceCode"/>
      </w:pPr>
    </w:p>
    <w:p w14:paraId="2F647733" w14:textId="77777777" w:rsidR="00F67016" w:rsidRPr="00F67016" w:rsidRDefault="00F67016" w:rsidP="00F67016">
      <w:pPr>
        <w:pStyle w:val="SourceCode"/>
      </w:pPr>
      <w:r w:rsidRPr="00F67016">
        <w:t>if (typeof s === "string")</w:t>
      </w:r>
    </w:p>
    <w:p w14:paraId="3C3DA1D7" w14:textId="77777777" w:rsidR="00F67016" w:rsidRPr="00F67016" w:rsidRDefault="00F67016" w:rsidP="00F67016">
      <w:pPr>
        <w:pStyle w:val="SourceCode"/>
      </w:pPr>
      <w:r w:rsidRPr="00F67016">
        <w:t>    console.log(s.length);</w:t>
      </w:r>
    </w:p>
    <w:p w14:paraId="5B57AC1C" w14:textId="6586C746" w:rsidR="00212522" w:rsidRDefault="00224DEF" w:rsidP="00212522">
      <w:pPr>
        <w:pStyle w:val="Heading4"/>
      </w:pPr>
      <w:r>
        <w:t>Unknown versus Any</w:t>
      </w:r>
    </w:p>
    <w:p w14:paraId="7E97B2E6" w14:textId="0C03FD92" w:rsidR="000A2B72" w:rsidRPr="000A2B72" w:rsidRDefault="000A2B72" w:rsidP="000A2B72">
      <w:r>
        <w:t>We can do anything with variables of type any. Using unknown is more restrictive. We can only access unknown inside a guard which is safer.</w:t>
      </w:r>
    </w:p>
    <w:p w14:paraId="3E02BB63" w14:textId="77777777" w:rsidR="00DA6DC0" w:rsidRPr="00DA6DC0" w:rsidRDefault="00DA6DC0" w:rsidP="00DA6DC0">
      <w:pPr>
        <w:pStyle w:val="SourceCode"/>
      </w:pPr>
      <w:r w:rsidRPr="00DA6DC0">
        <w:t>function selector(flag: boolean) : number | string {</w:t>
      </w:r>
    </w:p>
    <w:p w14:paraId="09DB997D" w14:textId="77777777" w:rsidR="00DA6DC0" w:rsidRPr="00DA6DC0" w:rsidRDefault="00DA6DC0" w:rsidP="00DA6DC0">
      <w:pPr>
        <w:pStyle w:val="SourceCode"/>
      </w:pPr>
      <w:r w:rsidRPr="00DA6DC0">
        <w:t>    return flag ? 1.0 : "1.0"</w:t>
      </w:r>
    </w:p>
    <w:p w14:paraId="489BFFB1" w14:textId="77777777" w:rsidR="00DA6DC0" w:rsidRPr="00DA6DC0" w:rsidRDefault="00DA6DC0" w:rsidP="00DA6DC0">
      <w:pPr>
        <w:pStyle w:val="SourceCode"/>
      </w:pPr>
      <w:r w:rsidRPr="00DA6DC0">
        <w:t>}</w:t>
      </w:r>
    </w:p>
    <w:p w14:paraId="23ACF462" w14:textId="77777777" w:rsidR="00DA6DC0" w:rsidRPr="00DA6DC0" w:rsidRDefault="00DA6DC0" w:rsidP="00DA6DC0">
      <w:pPr>
        <w:pStyle w:val="SourceCode"/>
      </w:pPr>
    </w:p>
    <w:p w14:paraId="3D28073A" w14:textId="77777777" w:rsidR="00DA6DC0" w:rsidRPr="00DA6DC0" w:rsidRDefault="00DA6DC0" w:rsidP="00DA6DC0">
      <w:pPr>
        <w:pStyle w:val="SourceCode"/>
      </w:pPr>
      <w:r w:rsidRPr="00DA6DC0">
        <w:t>let an: any  = selector(false);</w:t>
      </w:r>
    </w:p>
    <w:p w14:paraId="43AA1BAE" w14:textId="77777777" w:rsidR="00DA6DC0" w:rsidRPr="00DA6DC0" w:rsidRDefault="00DA6DC0" w:rsidP="00DA6DC0">
      <w:pPr>
        <w:pStyle w:val="SourceCode"/>
      </w:pPr>
      <w:r w:rsidRPr="00DA6DC0">
        <w:t>let un: unknown  = selector(false);</w:t>
      </w:r>
    </w:p>
    <w:p w14:paraId="6FF4B35B" w14:textId="77777777" w:rsidR="00DA6DC0" w:rsidRPr="00DA6DC0" w:rsidRDefault="00DA6DC0" w:rsidP="00DA6DC0">
      <w:pPr>
        <w:pStyle w:val="SourceCode"/>
      </w:pPr>
    </w:p>
    <w:p w14:paraId="19919F66" w14:textId="77777777" w:rsidR="00DA6DC0" w:rsidRPr="00DA6DC0" w:rsidRDefault="00DA6DC0" w:rsidP="00DA6DC0">
      <w:pPr>
        <w:pStyle w:val="SourceCode"/>
      </w:pPr>
      <w:r w:rsidRPr="00DA6DC0">
        <w:t>// We dont need to check the type of </w:t>
      </w:r>
    </w:p>
    <w:p w14:paraId="029CD0EB" w14:textId="77777777" w:rsidR="00DA6DC0" w:rsidRPr="00DA6DC0" w:rsidRDefault="00DA6DC0" w:rsidP="00DA6DC0">
      <w:pPr>
        <w:pStyle w:val="SourceCode"/>
      </w:pPr>
      <w:r w:rsidRPr="00DA6DC0">
        <w:t>// any. We can do anything with it</w:t>
      </w:r>
    </w:p>
    <w:p w14:paraId="55077813" w14:textId="77777777" w:rsidR="00DA6DC0" w:rsidRPr="00DA6DC0" w:rsidRDefault="00DA6DC0" w:rsidP="000A2B72">
      <w:pPr>
        <w:pStyle w:val="SourceCodeStrong"/>
      </w:pPr>
      <w:r w:rsidRPr="00DA6DC0">
        <w:t>console.log(an.length);</w:t>
      </w:r>
    </w:p>
    <w:p w14:paraId="1A964D4B" w14:textId="77777777" w:rsidR="00DA6DC0" w:rsidRPr="00DA6DC0" w:rsidRDefault="00DA6DC0" w:rsidP="00DA6DC0">
      <w:pPr>
        <w:pStyle w:val="SourceCode"/>
      </w:pPr>
    </w:p>
    <w:p w14:paraId="131FFF4E" w14:textId="77777777" w:rsidR="00DA6DC0" w:rsidRPr="00DA6DC0" w:rsidRDefault="00DA6DC0" w:rsidP="00DA6DC0">
      <w:pPr>
        <w:pStyle w:val="SourceCode"/>
      </w:pPr>
      <w:r w:rsidRPr="00DA6DC0">
        <w:t>// Unknown can only be accessed inside a guard</w:t>
      </w:r>
    </w:p>
    <w:p w14:paraId="4D920AA2" w14:textId="77777777" w:rsidR="00DA6DC0" w:rsidRPr="00DA6DC0" w:rsidRDefault="00DA6DC0" w:rsidP="000A2B72">
      <w:pPr>
        <w:pStyle w:val="SourceCodeStrong"/>
      </w:pPr>
      <w:r w:rsidRPr="00DA6DC0">
        <w:t>if (typeof un === "string")</w:t>
      </w:r>
    </w:p>
    <w:p w14:paraId="76AEC4A3" w14:textId="77777777" w:rsidR="00DA6DC0" w:rsidRPr="00DA6DC0" w:rsidRDefault="00DA6DC0" w:rsidP="000A2B72">
      <w:pPr>
        <w:pStyle w:val="SourceCodeStrong"/>
      </w:pPr>
      <w:r w:rsidRPr="00DA6DC0">
        <w:t>    console.log(un.length);</w:t>
      </w:r>
    </w:p>
    <w:p w14:paraId="6032304C" w14:textId="77777777" w:rsidR="00781FEB" w:rsidRDefault="00781FEB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6FDA53B" w14:textId="1A58EABE" w:rsidR="00F757B8" w:rsidRDefault="00F757B8" w:rsidP="00F757B8">
      <w:pPr>
        <w:pStyle w:val="Heading4"/>
      </w:pPr>
      <w:r>
        <w:lastRenderedPageBreak/>
        <w:t>Null and Undefined</w:t>
      </w:r>
    </w:p>
    <w:p w14:paraId="430451C2" w14:textId="1D31DE60" w:rsidR="00F757B8" w:rsidRPr="00F757B8" w:rsidRDefault="007D66C4" w:rsidP="00F757B8">
      <w:r>
        <w:t xml:space="preserve">Null and undefined are valid values for all types. </w:t>
      </w:r>
    </w:p>
    <w:p w14:paraId="48C7278D" w14:textId="77777777" w:rsidR="00E77E9F" w:rsidRPr="00E77E9F" w:rsidRDefault="00E77E9F" w:rsidP="00E77E9F">
      <w:pPr>
        <w:pStyle w:val="SourceCode"/>
      </w:pPr>
      <w:r w:rsidRPr="00E77E9F">
        <w:t>var undef: number;</w:t>
      </w:r>
    </w:p>
    <w:p w14:paraId="1B45289D" w14:textId="77777777" w:rsidR="00E77E9F" w:rsidRPr="00E77E9F" w:rsidRDefault="00E77E9F" w:rsidP="00E77E9F">
      <w:pPr>
        <w:pStyle w:val="SourceCode"/>
      </w:pPr>
      <w:r w:rsidRPr="00E77E9F">
        <w:t>console.log(typeof undef);</w:t>
      </w:r>
    </w:p>
    <w:p w14:paraId="4733C116" w14:textId="77777777" w:rsidR="00E77E9F" w:rsidRPr="00E77E9F" w:rsidRDefault="00E77E9F" w:rsidP="00E77E9F">
      <w:pPr>
        <w:pStyle w:val="SourceCode"/>
      </w:pPr>
    </w:p>
    <w:p w14:paraId="27834FB8" w14:textId="77777777" w:rsidR="00E77E9F" w:rsidRPr="00E77E9F" w:rsidRDefault="00E77E9F" w:rsidP="00E77E9F">
      <w:pPr>
        <w:pStyle w:val="SourceCode"/>
      </w:pPr>
      <w:r w:rsidRPr="00E77E9F">
        <w:t>undef = null;</w:t>
      </w:r>
    </w:p>
    <w:p w14:paraId="739620CE" w14:textId="639524EE" w:rsidR="00E77E9F" w:rsidRDefault="00E77E9F" w:rsidP="00E77E9F">
      <w:pPr>
        <w:pStyle w:val="SourceCode"/>
      </w:pPr>
      <w:r w:rsidRPr="00E77E9F">
        <w:t>console.log(typeof undef);</w:t>
      </w:r>
    </w:p>
    <w:p w14:paraId="6BB69DFE" w14:textId="57D809D1" w:rsidR="00E77E9F" w:rsidRDefault="00E77E9F" w:rsidP="00E77E9F">
      <w:pPr>
        <w:pStyle w:val="SourceCode"/>
      </w:pPr>
    </w:p>
    <w:p w14:paraId="15FD6A2D" w14:textId="608588D1" w:rsidR="00E77E9F" w:rsidRDefault="00E77E9F" w:rsidP="00E77E9F">
      <w:pPr>
        <w:pStyle w:val="SourceCode"/>
      </w:pPr>
      <w:r>
        <w:t>&gt;&gt; undefined</w:t>
      </w:r>
    </w:p>
    <w:p w14:paraId="7DDEACCA" w14:textId="65D7DC56" w:rsidR="00E77E9F" w:rsidRPr="00E77E9F" w:rsidRDefault="00E77E9F" w:rsidP="00E77E9F">
      <w:pPr>
        <w:pStyle w:val="SourceCode"/>
      </w:pPr>
      <w:r>
        <w:t>&gt;&gt; object</w:t>
      </w:r>
    </w:p>
    <w:p w14:paraId="68F6F00D" w14:textId="77777777" w:rsidR="00781FEB" w:rsidRDefault="00781FEB" w:rsidP="00781FEB"/>
    <w:p w14:paraId="71A97CBF" w14:textId="08D3093E" w:rsidR="00781FEB" w:rsidRDefault="00781FEB" w:rsidP="00781FEB">
      <w:r>
        <w:t>This can cause problems as these values change the type</w:t>
      </w:r>
      <w:r w:rsidR="00BB7462">
        <w:t xml:space="preserve"> thereby breaking the static type checking</w:t>
      </w:r>
    </w:p>
    <w:p w14:paraId="1AA8332C" w14:textId="77777777" w:rsidR="00825A12" w:rsidRPr="00825A12" w:rsidRDefault="00825A12" w:rsidP="00825A12">
      <w:pPr>
        <w:pStyle w:val="SourceCode"/>
      </w:pPr>
      <w:r w:rsidRPr="00825A12">
        <w:t>function f() : number {</w:t>
      </w:r>
    </w:p>
    <w:p w14:paraId="41BFEFAF" w14:textId="77777777" w:rsidR="00825A12" w:rsidRPr="00825A12" w:rsidRDefault="00825A12" w:rsidP="00825A12">
      <w:pPr>
        <w:pStyle w:val="SourceCode"/>
      </w:pPr>
      <w:r w:rsidRPr="00825A12">
        <w:t>    return null;</w:t>
      </w:r>
    </w:p>
    <w:p w14:paraId="7B5AD819" w14:textId="77777777" w:rsidR="00825A12" w:rsidRPr="00825A12" w:rsidRDefault="00825A12" w:rsidP="00825A12">
      <w:pPr>
        <w:pStyle w:val="SourceCode"/>
      </w:pPr>
      <w:r w:rsidRPr="00825A12">
        <w:t>}</w:t>
      </w:r>
    </w:p>
    <w:p w14:paraId="67213AE1" w14:textId="77777777" w:rsidR="00825A12" w:rsidRPr="00825A12" w:rsidRDefault="00825A12" w:rsidP="00825A12">
      <w:pPr>
        <w:pStyle w:val="SourceCode"/>
      </w:pPr>
    </w:p>
    <w:p w14:paraId="00DCB710" w14:textId="77777777" w:rsidR="00825A12" w:rsidRPr="00825A12" w:rsidRDefault="00825A12" w:rsidP="00825A12">
      <w:pPr>
        <w:pStyle w:val="SourceCode"/>
      </w:pPr>
      <w:r w:rsidRPr="00825A12">
        <w:t>var x: number = f();</w:t>
      </w:r>
    </w:p>
    <w:p w14:paraId="2E6794D0" w14:textId="28144A68" w:rsidR="00825A12" w:rsidRDefault="00825A12" w:rsidP="00825A12">
      <w:pPr>
        <w:pStyle w:val="SourceCode"/>
      </w:pPr>
      <w:r w:rsidRPr="00825A12">
        <w:t>console.log(typeof x);</w:t>
      </w:r>
    </w:p>
    <w:p w14:paraId="2D773BBE" w14:textId="523BB832" w:rsidR="009B6D6C" w:rsidRDefault="009B6D6C" w:rsidP="00825A12">
      <w:pPr>
        <w:pStyle w:val="SourceCode"/>
      </w:pPr>
    </w:p>
    <w:p w14:paraId="58163DA4" w14:textId="2582BBC4" w:rsidR="009B6D6C" w:rsidRPr="00825A12" w:rsidRDefault="009B6D6C" w:rsidP="00825A12">
      <w:pPr>
        <w:pStyle w:val="SourceCode"/>
      </w:pPr>
      <w:r>
        <w:t>&gt;&gt; object</w:t>
      </w:r>
    </w:p>
    <w:p w14:paraId="56C4CBA6" w14:textId="77777777" w:rsidR="00825A12" w:rsidRPr="00825A12" w:rsidRDefault="00825A12" w:rsidP="00825A1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6E9FD0" w14:textId="06151111" w:rsidR="00472244" w:rsidRDefault="00A54B19" w:rsidP="00472244">
      <w:r>
        <w:t>We can instruct the compiler to prevent the assignment of null and undefined to other types.</w:t>
      </w:r>
    </w:p>
    <w:p w14:paraId="7FB58527" w14:textId="77777777" w:rsidR="0015422A" w:rsidRPr="0015422A" w:rsidRDefault="0015422A" w:rsidP="0015422A">
      <w:pPr>
        <w:pStyle w:val="SourceCode"/>
      </w:pPr>
      <w:r w:rsidRPr="0015422A">
        <w:t>{</w:t>
      </w:r>
    </w:p>
    <w:p w14:paraId="71C22A31" w14:textId="77777777" w:rsidR="0015422A" w:rsidRPr="0015422A" w:rsidRDefault="0015422A" w:rsidP="0015422A">
      <w:pPr>
        <w:pStyle w:val="SourceCode"/>
      </w:pPr>
      <w:r w:rsidRPr="0015422A">
        <w:t>    "compilerOptions": {</w:t>
      </w:r>
    </w:p>
    <w:p w14:paraId="40D991E9" w14:textId="77777777" w:rsidR="0015422A" w:rsidRPr="0015422A" w:rsidRDefault="0015422A" w:rsidP="0015422A">
      <w:pPr>
        <w:pStyle w:val="SourceCode"/>
      </w:pPr>
      <w:r w:rsidRPr="0015422A">
        <w:t>        "target": "ES2018", </w:t>
      </w:r>
    </w:p>
    <w:p w14:paraId="75BF7813" w14:textId="77777777" w:rsidR="0015422A" w:rsidRPr="0015422A" w:rsidRDefault="0015422A" w:rsidP="0015422A">
      <w:pPr>
        <w:pStyle w:val="SourceCode"/>
      </w:pPr>
      <w:r w:rsidRPr="0015422A">
        <w:t>        "outDir": "./dist", </w:t>
      </w:r>
    </w:p>
    <w:p w14:paraId="4D6E6856" w14:textId="77777777" w:rsidR="0015422A" w:rsidRPr="0015422A" w:rsidRDefault="0015422A" w:rsidP="0015422A">
      <w:pPr>
        <w:pStyle w:val="SourceCode"/>
      </w:pPr>
      <w:r w:rsidRPr="0015422A">
        <w:t>        "rootDir": "./src",</w:t>
      </w:r>
    </w:p>
    <w:p w14:paraId="0ED9B7B4" w14:textId="77777777" w:rsidR="0015422A" w:rsidRPr="0015422A" w:rsidRDefault="0015422A" w:rsidP="0015422A">
      <w:pPr>
        <w:pStyle w:val="SourceCode"/>
        <w:rPr>
          <w:b/>
          <w:bCs/>
        </w:rPr>
      </w:pPr>
      <w:r w:rsidRPr="0015422A">
        <w:rPr>
          <w:b/>
          <w:bCs/>
        </w:rPr>
        <w:t>        "strictNullChecks": true</w:t>
      </w:r>
    </w:p>
    <w:p w14:paraId="516921CC" w14:textId="77777777" w:rsidR="0015422A" w:rsidRPr="0015422A" w:rsidRDefault="0015422A" w:rsidP="0015422A">
      <w:pPr>
        <w:pStyle w:val="SourceCode"/>
      </w:pPr>
      <w:r w:rsidRPr="0015422A">
        <w:t>    }</w:t>
      </w:r>
    </w:p>
    <w:p w14:paraId="713C5CC4" w14:textId="05491BEE" w:rsidR="00A54B19" w:rsidRDefault="0015422A" w:rsidP="00595084">
      <w:pPr>
        <w:pStyle w:val="SourceCode"/>
      </w:pPr>
      <w:r w:rsidRPr="0015422A">
        <w:t>}</w:t>
      </w:r>
    </w:p>
    <w:p w14:paraId="60C133D4" w14:textId="77777777" w:rsidR="00595084" w:rsidRDefault="00595084" w:rsidP="00595084">
      <w:pPr>
        <w:pStyle w:val="SourceCode"/>
      </w:pPr>
    </w:p>
    <w:p w14:paraId="22EE2F68" w14:textId="1B51BC88" w:rsidR="00921A32" w:rsidRDefault="00921A32" w:rsidP="00472244">
      <w:r>
        <w:t xml:space="preserve">Where we really need to support </w:t>
      </w:r>
      <w:r w:rsidR="00773936">
        <w:t>null,</w:t>
      </w:r>
      <w:r>
        <w:t xml:space="preserve"> we can add it to the union</w:t>
      </w:r>
    </w:p>
    <w:p w14:paraId="296CD5F5" w14:textId="77777777" w:rsidR="00FC3B2B" w:rsidRPr="00FC3B2B" w:rsidRDefault="00FC3B2B" w:rsidP="00FC3B2B">
      <w:pPr>
        <w:pStyle w:val="SourceCode"/>
      </w:pPr>
      <w:r w:rsidRPr="00FC3B2B">
        <w:t>function f() : </w:t>
      </w:r>
      <w:r w:rsidRPr="00FC3B2B">
        <w:rPr>
          <w:rStyle w:val="SourceCodeStrongChar"/>
        </w:rPr>
        <w:t>number | null</w:t>
      </w:r>
      <w:r w:rsidRPr="00FC3B2B">
        <w:t> {</w:t>
      </w:r>
    </w:p>
    <w:p w14:paraId="4F58D033" w14:textId="77777777" w:rsidR="00FC3B2B" w:rsidRPr="00FC3B2B" w:rsidRDefault="00FC3B2B" w:rsidP="00FC3B2B">
      <w:pPr>
        <w:pStyle w:val="SourceCode"/>
      </w:pPr>
      <w:r w:rsidRPr="00FC3B2B">
        <w:t>    return null;</w:t>
      </w:r>
    </w:p>
    <w:p w14:paraId="1D381736" w14:textId="77777777" w:rsidR="00FC3B2B" w:rsidRPr="00FC3B2B" w:rsidRDefault="00FC3B2B" w:rsidP="00FC3B2B">
      <w:pPr>
        <w:pStyle w:val="SourceCode"/>
      </w:pPr>
      <w:r w:rsidRPr="00FC3B2B">
        <w:t>}</w:t>
      </w:r>
    </w:p>
    <w:p w14:paraId="1171483E" w14:textId="3E3935C7" w:rsidR="00921A32" w:rsidRDefault="00921A32" w:rsidP="00472244"/>
    <w:p w14:paraId="33D0E437" w14:textId="69D9919C" w:rsidR="00BE331E" w:rsidRDefault="00BE331E" w:rsidP="00472244">
      <w:r>
        <w:t xml:space="preserve">We then need to be able to do something like this. If we know the value cannot be </w:t>
      </w:r>
      <w:proofErr w:type="gramStart"/>
      <w:r>
        <w:t>null</w:t>
      </w:r>
      <w:proofErr w:type="gramEnd"/>
      <w:r>
        <w:t xml:space="preserve"> we can </w:t>
      </w:r>
      <w:r w:rsidR="00BB02B2">
        <w:t xml:space="preserve">use a </w:t>
      </w:r>
      <w:r w:rsidR="006A00AB">
        <w:t>non-null</w:t>
      </w:r>
      <w:r w:rsidR="00BB02B2">
        <w:t xml:space="preserve"> assertion</w:t>
      </w:r>
      <w:r w:rsidR="006A00AB">
        <w:t xml:space="preserve"> using the ! operator</w:t>
      </w:r>
      <w:r w:rsidR="00BB02B2">
        <w:t>.</w:t>
      </w:r>
    </w:p>
    <w:p w14:paraId="506D1281" w14:textId="77777777" w:rsidR="008848A3" w:rsidRPr="008848A3" w:rsidRDefault="008848A3" w:rsidP="008848A3">
      <w:pPr>
        <w:pStyle w:val="SourceCode"/>
      </w:pPr>
      <w:r w:rsidRPr="008848A3">
        <w:t>function f(isNull: boolean) : number | null {</w:t>
      </w:r>
    </w:p>
    <w:p w14:paraId="036BB1BD" w14:textId="77777777" w:rsidR="008848A3" w:rsidRPr="008848A3" w:rsidRDefault="008848A3" w:rsidP="008848A3">
      <w:pPr>
        <w:pStyle w:val="SourceCode"/>
      </w:pPr>
      <w:r w:rsidRPr="008848A3">
        <w:t>    return isNull? null : 100.0;</w:t>
      </w:r>
    </w:p>
    <w:p w14:paraId="558E4F17" w14:textId="77777777" w:rsidR="008848A3" w:rsidRPr="008848A3" w:rsidRDefault="008848A3" w:rsidP="008848A3">
      <w:pPr>
        <w:pStyle w:val="SourceCode"/>
      </w:pPr>
      <w:r w:rsidRPr="008848A3">
        <w:t>}</w:t>
      </w:r>
    </w:p>
    <w:p w14:paraId="4F7CFE5F" w14:textId="77777777" w:rsidR="008848A3" w:rsidRPr="008848A3" w:rsidRDefault="008848A3" w:rsidP="008848A3">
      <w:pPr>
        <w:pStyle w:val="SourceCode"/>
      </w:pPr>
    </w:p>
    <w:p w14:paraId="09375443" w14:textId="77777777" w:rsidR="008848A3" w:rsidRPr="008848A3" w:rsidRDefault="008848A3" w:rsidP="008848A3">
      <w:pPr>
        <w:pStyle w:val="SourceCode"/>
      </w:pPr>
      <w:r w:rsidRPr="008848A3">
        <w:t>var x: number = f(false)</w:t>
      </w:r>
      <w:r w:rsidRPr="008848A3">
        <w:rPr>
          <w:rStyle w:val="SourceCodeStrongChar"/>
        </w:rPr>
        <w:t>!</w:t>
      </w:r>
      <w:r w:rsidRPr="008848A3">
        <w:t>;</w:t>
      </w:r>
    </w:p>
    <w:p w14:paraId="2AA84856" w14:textId="77777777" w:rsidR="008848A3" w:rsidRPr="008848A3" w:rsidRDefault="008848A3" w:rsidP="008848A3">
      <w:pPr>
        <w:pStyle w:val="SourceCode"/>
      </w:pPr>
      <w:r w:rsidRPr="008848A3">
        <w:t>console.log(typeof x);</w:t>
      </w:r>
    </w:p>
    <w:p w14:paraId="14EBD559" w14:textId="77777777" w:rsidR="008848A3" w:rsidRPr="008848A3" w:rsidRDefault="008848A3" w:rsidP="008848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16398F" w14:textId="77777777" w:rsidR="00BB7462" w:rsidRPr="00F757B8" w:rsidRDefault="00BB7462" w:rsidP="00781FEB"/>
    <w:p w14:paraId="3E59A5D6" w14:textId="6F78424C" w:rsidR="00224DEF" w:rsidRPr="00224DEF" w:rsidRDefault="00595084" w:rsidP="00224DEF">
      <w:r>
        <w:lastRenderedPageBreak/>
        <w:t>Another alternative is to use a non-null type guard</w:t>
      </w:r>
    </w:p>
    <w:p w14:paraId="6F0D162F" w14:textId="77777777" w:rsidR="00ED3012" w:rsidRPr="00ED3012" w:rsidRDefault="00ED3012" w:rsidP="00ED3012">
      <w:pPr>
        <w:pStyle w:val="SourceCode"/>
      </w:pPr>
      <w:r w:rsidRPr="00ED3012">
        <w:t>function f(isNull: boolean) : number | null {</w:t>
      </w:r>
    </w:p>
    <w:p w14:paraId="64190920" w14:textId="77777777" w:rsidR="00ED3012" w:rsidRPr="00ED3012" w:rsidRDefault="00ED3012" w:rsidP="00ED3012">
      <w:pPr>
        <w:pStyle w:val="SourceCode"/>
      </w:pPr>
      <w:r w:rsidRPr="00ED3012">
        <w:t>    return isNull? null : 100.0;</w:t>
      </w:r>
    </w:p>
    <w:p w14:paraId="2F7FFACD" w14:textId="77777777" w:rsidR="00ED3012" w:rsidRPr="00ED3012" w:rsidRDefault="00ED3012" w:rsidP="00ED3012">
      <w:pPr>
        <w:pStyle w:val="SourceCode"/>
      </w:pPr>
      <w:r w:rsidRPr="00ED3012">
        <w:t>}</w:t>
      </w:r>
    </w:p>
    <w:p w14:paraId="5BC54CB5" w14:textId="77777777" w:rsidR="00ED3012" w:rsidRPr="00ED3012" w:rsidRDefault="00ED3012" w:rsidP="00ED3012">
      <w:pPr>
        <w:pStyle w:val="SourceCode"/>
      </w:pPr>
    </w:p>
    <w:p w14:paraId="3B1CAB79" w14:textId="77777777" w:rsidR="00ED3012" w:rsidRPr="00ED3012" w:rsidRDefault="00ED3012" w:rsidP="00ED3012">
      <w:pPr>
        <w:pStyle w:val="SourceCode"/>
      </w:pPr>
      <w:r w:rsidRPr="00ED3012">
        <w:t>var x = f(false);</w:t>
      </w:r>
    </w:p>
    <w:p w14:paraId="55EB1420" w14:textId="77777777" w:rsidR="00ED3012" w:rsidRPr="00ED3012" w:rsidRDefault="00ED3012" w:rsidP="00ED3012">
      <w:pPr>
        <w:pStyle w:val="SourceCode"/>
      </w:pPr>
    </w:p>
    <w:p w14:paraId="3670014B" w14:textId="77777777" w:rsidR="00ED3012" w:rsidRPr="00ED3012" w:rsidRDefault="00ED3012" w:rsidP="00ED3012">
      <w:pPr>
        <w:pStyle w:val="SourceCode"/>
      </w:pPr>
      <w:r w:rsidRPr="00ED3012">
        <w:t>// Compiler error</w:t>
      </w:r>
    </w:p>
    <w:p w14:paraId="01EE62C8" w14:textId="77777777" w:rsidR="00ED3012" w:rsidRPr="00ED3012" w:rsidRDefault="00ED3012" w:rsidP="00ED3012">
      <w:pPr>
        <w:pStyle w:val="SourceCode"/>
      </w:pPr>
      <w:r w:rsidRPr="00ED3012">
        <w:t>//console.log(x.toFixed());</w:t>
      </w:r>
    </w:p>
    <w:p w14:paraId="31503F8A" w14:textId="77777777" w:rsidR="00ED3012" w:rsidRPr="00ED3012" w:rsidRDefault="00ED3012" w:rsidP="00ED3012">
      <w:pPr>
        <w:pStyle w:val="SourceCode"/>
      </w:pPr>
    </w:p>
    <w:p w14:paraId="6EA26367" w14:textId="77777777" w:rsidR="00ED3012" w:rsidRPr="00ED3012" w:rsidRDefault="00ED3012" w:rsidP="00ED3012">
      <w:pPr>
        <w:pStyle w:val="SourceCodeStrong"/>
      </w:pPr>
      <w:r w:rsidRPr="00ED3012">
        <w:t>if (x !== null)</w:t>
      </w:r>
    </w:p>
    <w:p w14:paraId="66CC6831" w14:textId="77777777" w:rsidR="00ED3012" w:rsidRPr="00ED3012" w:rsidRDefault="00ED3012" w:rsidP="00ED3012">
      <w:pPr>
        <w:pStyle w:val="SourceCodeStrong"/>
      </w:pPr>
      <w:r w:rsidRPr="00ED3012">
        <w:t>    console.log(x.toFixed());</w:t>
      </w:r>
    </w:p>
    <w:p w14:paraId="142ECFFC" w14:textId="77777777" w:rsidR="00743A6B" w:rsidRDefault="00743A6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8DE4ACD" w14:textId="341F310E" w:rsidR="00743A6B" w:rsidRDefault="00743A6B" w:rsidP="00743A6B">
      <w:pPr>
        <w:pStyle w:val="Heading3"/>
      </w:pPr>
      <w:bookmarkStart w:id="7" w:name="_Toc43574569"/>
      <w:r>
        <w:lastRenderedPageBreak/>
        <w:t>Functions</w:t>
      </w:r>
      <w:bookmarkEnd w:id="7"/>
    </w:p>
    <w:p w14:paraId="2BA9B7C2" w14:textId="76023E4F" w:rsidR="0031502E" w:rsidRDefault="0031502E" w:rsidP="0031502E">
      <w:r>
        <w:t xml:space="preserve">There is no </w:t>
      </w:r>
      <w:r w:rsidR="00963C54">
        <w:t xml:space="preserve">function overloading in java. If we create a second function with the same name and different </w:t>
      </w:r>
      <w:r w:rsidR="009B19B8">
        <w:t>parameters,</w:t>
      </w:r>
      <w:r w:rsidR="00963C54">
        <w:t xml:space="preserve"> it overrides the first function.</w:t>
      </w:r>
      <w:r w:rsidR="00E34D01">
        <w:t xml:space="preserve"> TypeScript will </w:t>
      </w:r>
      <w:r w:rsidR="00A54DD0">
        <w:t xml:space="preserve">give an error in such cases. </w:t>
      </w:r>
      <w:r w:rsidR="00EE3C37">
        <w:t>Unlike JavaScript</w:t>
      </w:r>
      <w:r w:rsidR="00E50E01">
        <w:t>,</w:t>
      </w:r>
      <w:r w:rsidR="00EE3C37">
        <w:t xml:space="preserve"> TypeScript expects the number of arguments to match the number of formal parameters. </w:t>
      </w:r>
      <w:r w:rsidR="009B19B8">
        <w:t xml:space="preserve">Furthermore, we can instruct the compiler to </w:t>
      </w:r>
      <w:r w:rsidR="00122405">
        <w:t xml:space="preserve">warn us when a function does not use any of its parameters. </w:t>
      </w:r>
    </w:p>
    <w:p w14:paraId="60644906" w14:textId="77777777" w:rsidR="00765263" w:rsidRPr="00765263" w:rsidRDefault="00765263" w:rsidP="00765263">
      <w:pPr>
        <w:pStyle w:val="SourceCode"/>
      </w:pPr>
      <w:r w:rsidRPr="00765263">
        <w:t>{</w:t>
      </w:r>
    </w:p>
    <w:p w14:paraId="02524C24" w14:textId="77777777" w:rsidR="00765263" w:rsidRPr="00765263" w:rsidRDefault="00765263" w:rsidP="00765263">
      <w:pPr>
        <w:pStyle w:val="SourceCode"/>
      </w:pPr>
      <w:r w:rsidRPr="00765263">
        <w:t>    "compilerOptions": {</w:t>
      </w:r>
    </w:p>
    <w:p w14:paraId="2A3FB634" w14:textId="77777777" w:rsidR="00765263" w:rsidRPr="00765263" w:rsidRDefault="00765263" w:rsidP="00765263">
      <w:pPr>
        <w:pStyle w:val="SourceCode"/>
      </w:pPr>
      <w:r w:rsidRPr="00765263">
        <w:t>        "target": "ES2018", </w:t>
      </w:r>
    </w:p>
    <w:p w14:paraId="693DBA6A" w14:textId="77777777" w:rsidR="00765263" w:rsidRPr="00765263" w:rsidRDefault="00765263" w:rsidP="00765263">
      <w:pPr>
        <w:pStyle w:val="SourceCode"/>
      </w:pPr>
      <w:r w:rsidRPr="00765263">
        <w:t>        "outDir": "./dist", </w:t>
      </w:r>
    </w:p>
    <w:p w14:paraId="002556F8" w14:textId="77777777" w:rsidR="00765263" w:rsidRPr="00765263" w:rsidRDefault="00765263" w:rsidP="00765263">
      <w:pPr>
        <w:pStyle w:val="SourceCode"/>
      </w:pPr>
      <w:r w:rsidRPr="00765263">
        <w:t>        "rootDir": "./src",</w:t>
      </w:r>
    </w:p>
    <w:p w14:paraId="7E5946B5" w14:textId="77777777" w:rsidR="00765263" w:rsidRPr="00765263" w:rsidRDefault="00765263" w:rsidP="00765263">
      <w:pPr>
        <w:pStyle w:val="SourceCode"/>
        <w:rPr>
          <w:b/>
          <w:bCs/>
        </w:rPr>
      </w:pPr>
      <w:r w:rsidRPr="00765263">
        <w:rPr>
          <w:b/>
          <w:bCs/>
        </w:rPr>
        <w:t>        "noUnusedParameters": true</w:t>
      </w:r>
    </w:p>
    <w:p w14:paraId="41FA8B2F" w14:textId="77777777" w:rsidR="00765263" w:rsidRPr="00765263" w:rsidRDefault="00765263" w:rsidP="00765263">
      <w:pPr>
        <w:pStyle w:val="SourceCode"/>
      </w:pPr>
      <w:r w:rsidRPr="00765263">
        <w:t>    }</w:t>
      </w:r>
    </w:p>
    <w:p w14:paraId="43BA669C" w14:textId="77777777" w:rsidR="00765263" w:rsidRPr="00765263" w:rsidRDefault="00765263" w:rsidP="007652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6526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1D4B5E" w14:textId="280290CB" w:rsidR="00D24273" w:rsidRDefault="00A64FCB" w:rsidP="00A64FCB">
      <w:pPr>
        <w:pStyle w:val="Heading4"/>
      </w:pPr>
      <w:r>
        <w:t>Optional Parameters</w:t>
      </w:r>
    </w:p>
    <w:p w14:paraId="05799045" w14:textId="57737F1B" w:rsidR="00E426C6" w:rsidRPr="00E426C6" w:rsidRDefault="00E426C6" w:rsidP="00E426C6">
      <w:r>
        <w:t xml:space="preserve">Note how we use </w:t>
      </w:r>
      <w:r w:rsidR="00EB1ED6">
        <w:t>|| to coalesce the undefined y to zero before we use it.</w:t>
      </w:r>
      <w:r w:rsidR="006C2787">
        <w:t xml:space="preserve"> Any optional parameters must come after required parameters. </w:t>
      </w:r>
    </w:p>
    <w:p w14:paraId="7CC091DC" w14:textId="77777777" w:rsidR="00D41C8D" w:rsidRPr="00D41C8D" w:rsidRDefault="00D41C8D" w:rsidP="00D41C8D">
      <w:pPr>
        <w:pStyle w:val="SourceCode"/>
      </w:pPr>
      <w:r w:rsidRPr="00D41C8D">
        <w:t>function f(x:number, </w:t>
      </w:r>
      <w:r w:rsidRPr="00D41C8D">
        <w:rPr>
          <w:rStyle w:val="SourceCodeStrongChar"/>
        </w:rPr>
        <w:t>y?</w:t>
      </w:r>
      <w:r w:rsidRPr="00D41C8D">
        <w:t>: number) : number  {</w:t>
      </w:r>
    </w:p>
    <w:p w14:paraId="02A8964B" w14:textId="77777777" w:rsidR="00D41C8D" w:rsidRPr="00D41C8D" w:rsidRDefault="00D41C8D" w:rsidP="00D41C8D">
      <w:pPr>
        <w:pStyle w:val="SourceCode"/>
      </w:pPr>
      <w:r w:rsidRPr="00D41C8D">
        <w:t>    return x + (y ||0);</w:t>
      </w:r>
    </w:p>
    <w:p w14:paraId="189A67FB" w14:textId="77777777" w:rsidR="00D41C8D" w:rsidRPr="00D41C8D" w:rsidRDefault="00D41C8D" w:rsidP="00D41C8D">
      <w:pPr>
        <w:pStyle w:val="SourceCode"/>
      </w:pPr>
      <w:r w:rsidRPr="00D41C8D">
        <w:t>}</w:t>
      </w:r>
    </w:p>
    <w:p w14:paraId="7693CC84" w14:textId="77777777" w:rsidR="00D41C8D" w:rsidRPr="00D41C8D" w:rsidRDefault="00D41C8D" w:rsidP="00D41C8D">
      <w:pPr>
        <w:pStyle w:val="SourceCode"/>
      </w:pPr>
    </w:p>
    <w:p w14:paraId="1F19EDF9" w14:textId="77777777" w:rsidR="00D41C8D" w:rsidRPr="00D41C8D" w:rsidRDefault="00D41C8D" w:rsidP="00D41C8D">
      <w:pPr>
        <w:pStyle w:val="SourceCode"/>
      </w:pPr>
      <w:r w:rsidRPr="00D41C8D">
        <w:t>console.log(f(10));</w:t>
      </w:r>
    </w:p>
    <w:p w14:paraId="40CB3369" w14:textId="332A8119" w:rsidR="00D41C8D" w:rsidRDefault="00D41C8D" w:rsidP="00D41C8D">
      <w:pPr>
        <w:pStyle w:val="SourceCode"/>
      </w:pPr>
      <w:r w:rsidRPr="00D41C8D">
        <w:t>console.log(f(10,10));</w:t>
      </w:r>
    </w:p>
    <w:p w14:paraId="00A77986" w14:textId="33EDAA33" w:rsidR="00D41C8D" w:rsidRDefault="00D41C8D" w:rsidP="00D41C8D">
      <w:pPr>
        <w:pStyle w:val="SourceCode"/>
      </w:pPr>
    </w:p>
    <w:p w14:paraId="3FA739ED" w14:textId="2D52D699" w:rsidR="00D41C8D" w:rsidRDefault="00D41C8D" w:rsidP="00D41C8D">
      <w:pPr>
        <w:pStyle w:val="SourceCode"/>
      </w:pPr>
      <w:r>
        <w:t>&gt;&gt; 10</w:t>
      </w:r>
    </w:p>
    <w:p w14:paraId="5DFF75FC" w14:textId="6203F343" w:rsidR="00D41C8D" w:rsidRPr="00D41C8D" w:rsidRDefault="00D41C8D" w:rsidP="00D41C8D">
      <w:pPr>
        <w:pStyle w:val="SourceCode"/>
      </w:pPr>
      <w:r>
        <w:t>&gt;&gt; 20</w:t>
      </w:r>
    </w:p>
    <w:p w14:paraId="0FD2C5A6" w14:textId="2AFED614" w:rsidR="00745838" w:rsidRDefault="00745838" w:rsidP="00745838">
      <w:pPr>
        <w:pStyle w:val="Heading4"/>
      </w:pPr>
      <w:r>
        <w:t>Default Parameters</w:t>
      </w:r>
    </w:p>
    <w:p w14:paraId="0D678C8B" w14:textId="4E1A50AD" w:rsidR="00745838" w:rsidRPr="00745838" w:rsidRDefault="00210B79" w:rsidP="00745838">
      <w:r>
        <w:t>Default parameters are considered the same as optional parameters and must come after any required parameters.</w:t>
      </w:r>
    </w:p>
    <w:p w14:paraId="46B7C161" w14:textId="77777777" w:rsidR="004B0E30" w:rsidRPr="004B0E30" w:rsidRDefault="004B0E30" w:rsidP="004B0E30">
      <w:pPr>
        <w:pStyle w:val="SourceCode"/>
      </w:pPr>
      <w:r w:rsidRPr="004B0E30">
        <w:t>function f(x:number</w:t>
      </w:r>
      <w:r w:rsidRPr="002715AA">
        <w:rPr>
          <w:rStyle w:val="SourceCodeStrongChar"/>
        </w:rPr>
        <w:t>, y: number=0</w:t>
      </w:r>
      <w:r w:rsidRPr="004B0E30">
        <w:t>) : number  {</w:t>
      </w:r>
    </w:p>
    <w:p w14:paraId="1282803B" w14:textId="77777777" w:rsidR="004B0E30" w:rsidRPr="004B0E30" w:rsidRDefault="004B0E30" w:rsidP="004B0E30">
      <w:pPr>
        <w:pStyle w:val="SourceCode"/>
      </w:pPr>
      <w:r w:rsidRPr="004B0E30">
        <w:t>    return x + y;</w:t>
      </w:r>
    </w:p>
    <w:p w14:paraId="337E10AE" w14:textId="77777777" w:rsidR="004B0E30" w:rsidRPr="004B0E30" w:rsidRDefault="004B0E30" w:rsidP="004B0E30">
      <w:pPr>
        <w:pStyle w:val="SourceCode"/>
      </w:pPr>
      <w:r w:rsidRPr="004B0E30">
        <w:t>}</w:t>
      </w:r>
    </w:p>
    <w:p w14:paraId="0652B45D" w14:textId="77777777" w:rsidR="004B0E30" w:rsidRPr="004B0E30" w:rsidRDefault="004B0E30" w:rsidP="004B0E30">
      <w:pPr>
        <w:pStyle w:val="SourceCode"/>
      </w:pPr>
    </w:p>
    <w:p w14:paraId="2DDDFC66" w14:textId="77777777" w:rsidR="004B0E30" w:rsidRPr="004B0E30" w:rsidRDefault="004B0E30" w:rsidP="004B0E30">
      <w:pPr>
        <w:pStyle w:val="SourceCode"/>
      </w:pPr>
      <w:r w:rsidRPr="004B0E30">
        <w:t>console.log(f(10));</w:t>
      </w:r>
    </w:p>
    <w:p w14:paraId="382899C4" w14:textId="784A34E4" w:rsidR="004B0E30" w:rsidRDefault="004B0E30" w:rsidP="004B0E30">
      <w:pPr>
        <w:pStyle w:val="SourceCode"/>
      </w:pPr>
      <w:r w:rsidRPr="004B0E30">
        <w:t>console.log(f(10,10));</w:t>
      </w:r>
    </w:p>
    <w:p w14:paraId="51DBFCBF" w14:textId="7F7C1734" w:rsidR="004B0E30" w:rsidRDefault="004B0E30" w:rsidP="004B0E30">
      <w:pPr>
        <w:pStyle w:val="SourceCode"/>
      </w:pPr>
    </w:p>
    <w:p w14:paraId="569334B4" w14:textId="6B382485" w:rsidR="004B0E30" w:rsidRDefault="004B0E30" w:rsidP="004B0E30">
      <w:pPr>
        <w:pStyle w:val="SourceCode"/>
      </w:pPr>
      <w:r>
        <w:t>&gt;&gt; 10</w:t>
      </w:r>
    </w:p>
    <w:p w14:paraId="63DDEDB0" w14:textId="3EB82583" w:rsidR="004B0E30" w:rsidRPr="004B0E30" w:rsidRDefault="004B0E30" w:rsidP="004B0E30">
      <w:pPr>
        <w:pStyle w:val="SourceCode"/>
      </w:pPr>
      <w:r>
        <w:t>&gt;&gt; 20</w:t>
      </w:r>
    </w:p>
    <w:p w14:paraId="439850E0" w14:textId="77777777" w:rsidR="00905AB7" w:rsidRDefault="00905AB7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6EB006E9" w14:textId="633356DD" w:rsidR="00A568A5" w:rsidRDefault="00A568A5" w:rsidP="00A568A5">
      <w:pPr>
        <w:pStyle w:val="Heading4"/>
      </w:pPr>
      <w:r>
        <w:lastRenderedPageBreak/>
        <w:t>Res</w:t>
      </w:r>
      <w:r w:rsidR="00E1397D">
        <w:t>t</w:t>
      </w:r>
      <w:r>
        <w:t xml:space="preserve"> Parameters</w:t>
      </w:r>
    </w:p>
    <w:p w14:paraId="503BA7B3" w14:textId="5F0A38E1" w:rsidR="002E6D7F" w:rsidRDefault="0023688B" w:rsidP="002E6D7F">
      <w:r>
        <w:t>A rest parameter can be specified as the final parameter after any required and option parameters.</w:t>
      </w:r>
    </w:p>
    <w:p w14:paraId="61FC5B73" w14:textId="77777777" w:rsidR="00905AB7" w:rsidRPr="00905AB7" w:rsidRDefault="00905AB7" w:rsidP="00905AB7">
      <w:pPr>
        <w:pStyle w:val="SourceCode"/>
      </w:pPr>
      <w:r w:rsidRPr="00905AB7">
        <w:t>function f(x:number, y: number=0, </w:t>
      </w:r>
      <w:r w:rsidRPr="00905AB7">
        <w:rPr>
          <w:rStyle w:val="SourceCodeStrongChar"/>
        </w:rPr>
        <w:t>...anyextras: number[]</w:t>
      </w:r>
      <w:r w:rsidRPr="00905AB7">
        <w:t>) : number  {</w:t>
      </w:r>
    </w:p>
    <w:p w14:paraId="294D36C0" w14:textId="77777777" w:rsidR="00905AB7" w:rsidRPr="00905AB7" w:rsidRDefault="00905AB7" w:rsidP="00905AB7">
      <w:pPr>
        <w:pStyle w:val="SourceCode"/>
      </w:pPr>
      <w:r w:rsidRPr="00905AB7">
        <w:t>    return x + y + anyextras.reduce((a,b)=&gt;a+b,0);</w:t>
      </w:r>
    </w:p>
    <w:p w14:paraId="123A33C7" w14:textId="77777777" w:rsidR="00905AB7" w:rsidRPr="00905AB7" w:rsidRDefault="00905AB7" w:rsidP="00905AB7">
      <w:pPr>
        <w:pStyle w:val="SourceCode"/>
      </w:pPr>
      <w:r w:rsidRPr="00905AB7">
        <w:t>}</w:t>
      </w:r>
    </w:p>
    <w:p w14:paraId="5DE10C78" w14:textId="77777777" w:rsidR="00905AB7" w:rsidRPr="00905AB7" w:rsidRDefault="00905AB7" w:rsidP="00905AB7">
      <w:pPr>
        <w:pStyle w:val="SourceCode"/>
      </w:pPr>
    </w:p>
    <w:p w14:paraId="1DA833C2" w14:textId="77777777" w:rsidR="00905AB7" w:rsidRPr="00905AB7" w:rsidRDefault="00905AB7" w:rsidP="00905AB7">
      <w:pPr>
        <w:pStyle w:val="SourceCode"/>
      </w:pPr>
      <w:r w:rsidRPr="00905AB7">
        <w:t>console.log(f(10));</w:t>
      </w:r>
    </w:p>
    <w:p w14:paraId="58D65CFC" w14:textId="77777777" w:rsidR="00905AB7" w:rsidRPr="00905AB7" w:rsidRDefault="00905AB7" w:rsidP="00905AB7">
      <w:pPr>
        <w:pStyle w:val="SourceCode"/>
      </w:pPr>
      <w:r w:rsidRPr="00905AB7">
        <w:t>console.log(f(10,10));</w:t>
      </w:r>
    </w:p>
    <w:p w14:paraId="32BA22A3" w14:textId="45636D21" w:rsidR="00905AB7" w:rsidRDefault="00905AB7" w:rsidP="00905AB7">
      <w:pPr>
        <w:pStyle w:val="SourceCode"/>
      </w:pPr>
      <w:r w:rsidRPr="00905AB7">
        <w:t>console.log(f(10,10,10,10));</w:t>
      </w:r>
    </w:p>
    <w:p w14:paraId="125E56F8" w14:textId="483B229D" w:rsidR="00905AB7" w:rsidRDefault="00905AB7" w:rsidP="00905AB7">
      <w:pPr>
        <w:pStyle w:val="SourceCode"/>
      </w:pPr>
    </w:p>
    <w:p w14:paraId="1FABB58E" w14:textId="14D48FA8" w:rsidR="00905AB7" w:rsidRDefault="00905AB7" w:rsidP="00905AB7">
      <w:pPr>
        <w:pStyle w:val="SourceCode"/>
      </w:pPr>
      <w:r>
        <w:t>&gt;&gt; 10</w:t>
      </w:r>
    </w:p>
    <w:p w14:paraId="3997DE4C" w14:textId="3B6FBC12" w:rsidR="00905AB7" w:rsidRDefault="00905AB7" w:rsidP="00905AB7">
      <w:pPr>
        <w:pStyle w:val="SourceCode"/>
      </w:pPr>
      <w:r>
        <w:t>&gt;&gt; 20</w:t>
      </w:r>
    </w:p>
    <w:p w14:paraId="488ECF9C" w14:textId="4DC3D45C" w:rsidR="00905AB7" w:rsidRPr="00905AB7" w:rsidRDefault="00905AB7" w:rsidP="00905AB7">
      <w:pPr>
        <w:pStyle w:val="SourceCode"/>
      </w:pPr>
      <w:r>
        <w:t>&gt;&gt; 40</w:t>
      </w:r>
    </w:p>
    <w:p w14:paraId="3B9508A1" w14:textId="1207CA2F" w:rsidR="00EF477F" w:rsidRDefault="00EF477F" w:rsidP="00EF477F">
      <w:pPr>
        <w:pStyle w:val="Heading4"/>
      </w:pPr>
      <w:r>
        <w:t>Return</w:t>
      </w:r>
      <w:r w:rsidR="008B683F">
        <w:t xml:space="preserve"> Values</w:t>
      </w:r>
    </w:p>
    <w:p w14:paraId="01410DD0" w14:textId="725BE6C3" w:rsidR="008B683F" w:rsidRDefault="008B683F" w:rsidP="008B683F">
      <w:r>
        <w:t>JavaScript return undefined from any paths that do not provide an explicit return value. We can turn this off using a compiler flag.</w:t>
      </w:r>
    </w:p>
    <w:p w14:paraId="7446F7A8" w14:textId="77777777" w:rsidR="00FD6867" w:rsidRPr="00FD6867" w:rsidRDefault="00FD6867" w:rsidP="00FD6867">
      <w:pPr>
        <w:pStyle w:val="SourceCode"/>
      </w:pPr>
      <w:r w:rsidRPr="00FD6867">
        <w:t>{</w:t>
      </w:r>
    </w:p>
    <w:p w14:paraId="6197EE00" w14:textId="77777777" w:rsidR="00FD6867" w:rsidRPr="00FD6867" w:rsidRDefault="00FD6867" w:rsidP="00FD6867">
      <w:pPr>
        <w:pStyle w:val="SourceCode"/>
      </w:pPr>
      <w:r w:rsidRPr="00FD6867">
        <w:t>    "compilerOptions": {</w:t>
      </w:r>
    </w:p>
    <w:p w14:paraId="1C926D83" w14:textId="77777777" w:rsidR="00FD6867" w:rsidRPr="00FD6867" w:rsidRDefault="00FD6867" w:rsidP="00FD6867">
      <w:pPr>
        <w:pStyle w:val="SourceCode"/>
      </w:pPr>
      <w:r w:rsidRPr="00FD6867">
        <w:t>        "target": "ES2018", </w:t>
      </w:r>
    </w:p>
    <w:p w14:paraId="38800991" w14:textId="77777777" w:rsidR="00FD6867" w:rsidRPr="00FD6867" w:rsidRDefault="00FD6867" w:rsidP="00FD6867">
      <w:pPr>
        <w:pStyle w:val="SourceCode"/>
      </w:pPr>
      <w:r w:rsidRPr="00FD6867">
        <w:t>        "outDir": "./dist", </w:t>
      </w:r>
    </w:p>
    <w:p w14:paraId="22FBC463" w14:textId="77777777" w:rsidR="00FD6867" w:rsidRPr="00FD6867" w:rsidRDefault="00FD6867" w:rsidP="00FD6867">
      <w:pPr>
        <w:pStyle w:val="SourceCode"/>
      </w:pPr>
      <w:r w:rsidRPr="00FD6867">
        <w:t>        "rootDir": "./src",</w:t>
      </w:r>
    </w:p>
    <w:p w14:paraId="2FA9D319" w14:textId="77777777" w:rsidR="00FD6867" w:rsidRPr="00FD6867" w:rsidRDefault="00FD6867" w:rsidP="00FD6867">
      <w:pPr>
        <w:pStyle w:val="SourceCode"/>
      </w:pPr>
      <w:r w:rsidRPr="00FD6867">
        <w:t>        "noEmitOnError": true,</w:t>
      </w:r>
    </w:p>
    <w:p w14:paraId="3284CD74" w14:textId="77777777" w:rsidR="00FD6867" w:rsidRPr="00FD6867" w:rsidRDefault="00FD6867" w:rsidP="00FD6867">
      <w:pPr>
        <w:pStyle w:val="SourceCode"/>
      </w:pPr>
      <w:r w:rsidRPr="00FD6867">
        <w:t>        "noImplicitReturns": true</w:t>
      </w:r>
    </w:p>
    <w:p w14:paraId="2BCAAC11" w14:textId="77777777" w:rsidR="00FD6867" w:rsidRPr="00FD6867" w:rsidRDefault="00FD6867" w:rsidP="00FD6867">
      <w:pPr>
        <w:pStyle w:val="SourceCode"/>
      </w:pPr>
      <w:r w:rsidRPr="00FD6867">
        <w:t>    }</w:t>
      </w:r>
    </w:p>
    <w:p w14:paraId="1937C23F" w14:textId="77777777" w:rsidR="00FD6867" w:rsidRPr="00FD6867" w:rsidRDefault="00FD6867" w:rsidP="00FD6867">
      <w:pPr>
        <w:pStyle w:val="SourceCode"/>
      </w:pPr>
      <w:r w:rsidRPr="00FD6867">
        <w:t>}</w:t>
      </w:r>
    </w:p>
    <w:p w14:paraId="0B23BBF6" w14:textId="77777777" w:rsidR="00FD6867" w:rsidRPr="00FD6867" w:rsidRDefault="00FD6867" w:rsidP="00FD686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B0BA61" w14:textId="7A567D23" w:rsidR="008B683F" w:rsidRPr="008B683F" w:rsidRDefault="00D12130" w:rsidP="008B683F">
      <w:r>
        <w:t>We can use a void type annotation to indicate there is not return value.</w:t>
      </w:r>
    </w:p>
    <w:p w14:paraId="764812FD" w14:textId="77777777" w:rsidR="00C911F2" w:rsidRPr="00C911F2" w:rsidRDefault="00C911F2" w:rsidP="00C911F2">
      <w:pPr>
        <w:pStyle w:val="SourceCode"/>
      </w:pPr>
      <w:r w:rsidRPr="00C911F2">
        <w:t>function f(x:number, y: number=0, ...anyextras: number[]) : </w:t>
      </w:r>
      <w:r w:rsidRPr="00C911F2">
        <w:rPr>
          <w:rStyle w:val="SourceCodeStrongChar"/>
        </w:rPr>
        <w:t>void</w:t>
      </w:r>
      <w:r w:rsidRPr="00C911F2">
        <w:t>  {</w:t>
      </w:r>
    </w:p>
    <w:p w14:paraId="460D6F5B" w14:textId="77777777" w:rsidR="00C911F2" w:rsidRPr="00C911F2" w:rsidRDefault="00C911F2" w:rsidP="00C911F2">
      <w:pPr>
        <w:pStyle w:val="SourceCode"/>
      </w:pPr>
      <w:r w:rsidRPr="00C911F2">
        <w:t>    console.log( x + y + anyextras.reduce((a,b)=&gt;a+b,0));</w:t>
      </w:r>
    </w:p>
    <w:p w14:paraId="0C75C676" w14:textId="77777777" w:rsidR="00C911F2" w:rsidRPr="00C911F2" w:rsidRDefault="00C911F2" w:rsidP="00C911F2">
      <w:pPr>
        <w:pStyle w:val="SourceCode"/>
      </w:pPr>
      <w:r w:rsidRPr="00C911F2">
        <w:t>}</w:t>
      </w:r>
    </w:p>
    <w:p w14:paraId="1D4B4C86" w14:textId="7D1F2676" w:rsidR="00C911F2" w:rsidRPr="00C911F2" w:rsidRDefault="00C911F2" w:rsidP="00C911F2">
      <w:pPr>
        <w:pStyle w:val="SourceCode"/>
      </w:pPr>
      <w:r>
        <w:t>s</w:t>
      </w:r>
    </w:p>
    <w:p w14:paraId="6CC3783C" w14:textId="77777777" w:rsidR="00C911F2" w:rsidRPr="00C911F2" w:rsidRDefault="00C911F2" w:rsidP="00C911F2">
      <w:pPr>
        <w:pStyle w:val="SourceCode"/>
      </w:pPr>
      <w:r w:rsidRPr="00C911F2">
        <w:t>f(10,10,10,10,5);</w:t>
      </w:r>
    </w:p>
    <w:p w14:paraId="752EC492" w14:textId="77777777" w:rsidR="00296A7B" w:rsidRDefault="00296A7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657C652" w14:textId="15E7276A" w:rsidR="00F63145" w:rsidRDefault="00296A7B" w:rsidP="00F63145">
      <w:pPr>
        <w:pStyle w:val="Heading3"/>
      </w:pPr>
      <w:bookmarkStart w:id="8" w:name="_Toc43574570"/>
      <w:r>
        <w:lastRenderedPageBreak/>
        <w:t>Arrays</w:t>
      </w:r>
      <w:bookmarkEnd w:id="8"/>
    </w:p>
    <w:p w14:paraId="5FDFD630" w14:textId="6A91EB38" w:rsidR="007E636D" w:rsidRPr="007E636D" w:rsidRDefault="007E636D" w:rsidP="007E636D">
      <w:r>
        <w:t xml:space="preserve">The following uses explicit </w:t>
      </w:r>
      <w:proofErr w:type="gramStart"/>
      <w:r>
        <w:t>annotation</w:t>
      </w:r>
      <w:proofErr w:type="gramEnd"/>
      <w:r>
        <w:t xml:space="preserve"> but the compiler would have implicitly inferred the type.</w:t>
      </w:r>
    </w:p>
    <w:p w14:paraId="1D954FA2" w14:textId="77777777" w:rsidR="00595AB7" w:rsidRPr="00595AB7" w:rsidRDefault="00595AB7" w:rsidP="00595AB7">
      <w:pPr>
        <w:pStyle w:val="SourceCode"/>
      </w:pPr>
      <w:r w:rsidRPr="00595AB7">
        <w:t>let nums: number[] = [1,2,3,5];</w:t>
      </w:r>
    </w:p>
    <w:p w14:paraId="041CBE44" w14:textId="77777777" w:rsidR="00595AB7" w:rsidRPr="00595AB7" w:rsidRDefault="00595AB7" w:rsidP="00595AB7">
      <w:pPr>
        <w:pStyle w:val="SourceCode"/>
      </w:pPr>
    </w:p>
    <w:p w14:paraId="5DBBE3F5" w14:textId="77777777" w:rsidR="00595AB7" w:rsidRPr="00595AB7" w:rsidRDefault="00595AB7" w:rsidP="00595AB7">
      <w:pPr>
        <w:pStyle w:val="SourceCode"/>
      </w:pPr>
      <w:r w:rsidRPr="00595AB7">
        <w:t>nums.forEach((val,idx) =&gt; {</w:t>
      </w:r>
    </w:p>
    <w:p w14:paraId="0C25231F" w14:textId="77777777" w:rsidR="00595AB7" w:rsidRPr="00595AB7" w:rsidRDefault="00595AB7" w:rsidP="00595AB7">
      <w:pPr>
        <w:pStyle w:val="SourceCode"/>
      </w:pPr>
      <w:r w:rsidRPr="00595AB7">
        <w:t>    console.log(`${idx} = ${val}`);</w:t>
      </w:r>
    </w:p>
    <w:p w14:paraId="07C10C12" w14:textId="6B9DF9EA" w:rsidR="00595AB7" w:rsidRDefault="00595AB7" w:rsidP="00595AB7">
      <w:pPr>
        <w:pStyle w:val="SourceCode"/>
      </w:pPr>
      <w:r w:rsidRPr="00595AB7">
        <w:t>})</w:t>
      </w:r>
    </w:p>
    <w:p w14:paraId="26898490" w14:textId="04AF5A37" w:rsidR="00595AB7" w:rsidRDefault="00595AB7" w:rsidP="00595AB7">
      <w:pPr>
        <w:pStyle w:val="SourceCode"/>
      </w:pPr>
    </w:p>
    <w:p w14:paraId="5624918C" w14:textId="58279408" w:rsidR="00595AB7" w:rsidRDefault="00595AB7" w:rsidP="00595AB7">
      <w:pPr>
        <w:pStyle w:val="SourceCode"/>
      </w:pPr>
      <w:r>
        <w:t>&gt;&gt; 0 = 1</w:t>
      </w:r>
    </w:p>
    <w:p w14:paraId="6BF0263F" w14:textId="0166CD3A" w:rsidR="00595AB7" w:rsidRDefault="00595AB7" w:rsidP="00595AB7">
      <w:pPr>
        <w:pStyle w:val="SourceCode"/>
      </w:pPr>
      <w:r>
        <w:t>&gt;&gt; 1 = 2</w:t>
      </w:r>
    </w:p>
    <w:p w14:paraId="5FDBE723" w14:textId="2C4D3820" w:rsidR="00E61989" w:rsidRDefault="00E61989" w:rsidP="00595AB7">
      <w:pPr>
        <w:pStyle w:val="SourceCode"/>
      </w:pPr>
      <w:r>
        <w:t>&gt;&gt; 2 = 3</w:t>
      </w:r>
    </w:p>
    <w:p w14:paraId="296EE530" w14:textId="5480BDC4" w:rsidR="00E61989" w:rsidRPr="00595AB7" w:rsidRDefault="00E61989" w:rsidP="00595AB7">
      <w:pPr>
        <w:pStyle w:val="SourceCode"/>
        <w:rPr>
          <w:lang w:val="en-US"/>
        </w:rPr>
      </w:pPr>
      <w:r>
        <w:t>&gt;&gt; 3 = 5</w:t>
      </w:r>
    </w:p>
    <w:p w14:paraId="3E5F1CF1" w14:textId="509D820D" w:rsidR="003B10DD" w:rsidRDefault="003B10DD" w:rsidP="003B10DD">
      <w:pPr>
        <w:pStyle w:val="Heading3"/>
      </w:pPr>
      <w:bookmarkStart w:id="9" w:name="_Toc43574571"/>
      <w:r>
        <w:t>Tuples</w:t>
      </w:r>
      <w:bookmarkEnd w:id="9"/>
    </w:p>
    <w:p w14:paraId="291FF899" w14:textId="77777777" w:rsidR="0005188A" w:rsidRPr="0005188A" w:rsidRDefault="0005188A" w:rsidP="0005188A">
      <w:pPr>
        <w:pStyle w:val="SourceCode"/>
      </w:pPr>
      <w:r w:rsidRPr="0005188A">
        <w:t>let arrofTuples: [number,string][] = [[1,"One"],[2,"Two"]]</w:t>
      </w:r>
    </w:p>
    <w:p w14:paraId="4A90BC5B" w14:textId="77777777" w:rsidR="0005188A" w:rsidRPr="0005188A" w:rsidRDefault="0005188A" w:rsidP="0005188A">
      <w:pPr>
        <w:pStyle w:val="SourceCode"/>
      </w:pPr>
    </w:p>
    <w:p w14:paraId="2D96C06F" w14:textId="77777777" w:rsidR="0005188A" w:rsidRPr="0005188A" w:rsidRDefault="0005188A" w:rsidP="0005188A">
      <w:pPr>
        <w:pStyle w:val="SourceCode"/>
      </w:pPr>
      <w:r w:rsidRPr="0005188A">
        <w:t>arrofTuples.forEach((val) =&gt; {</w:t>
      </w:r>
    </w:p>
    <w:p w14:paraId="0B611FD8" w14:textId="77777777" w:rsidR="0005188A" w:rsidRPr="0005188A" w:rsidRDefault="0005188A" w:rsidP="0005188A">
      <w:pPr>
        <w:pStyle w:val="SourceCode"/>
      </w:pPr>
      <w:r w:rsidRPr="0005188A">
        <w:t>    console.log(`${val[1]} = ${val[0]}`);</w:t>
      </w:r>
    </w:p>
    <w:p w14:paraId="280F59D1" w14:textId="4AAD51A8" w:rsidR="0005188A" w:rsidRDefault="0005188A" w:rsidP="0005188A">
      <w:pPr>
        <w:pStyle w:val="SourceCode"/>
      </w:pPr>
      <w:r w:rsidRPr="0005188A">
        <w:t>})</w:t>
      </w:r>
    </w:p>
    <w:p w14:paraId="762274FE" w14:textId="22EF21BF" w:rsidR="0005188A" w:rsidRDefault="0005188A" w:rsidP="0005188A">
      <w:pPr>
        <w:pStyle w:val="SourceCode"/>
      </w:pPr>
    </w:p>
    <w:p w14:paraId="4AEE5E66" w14:textId="67AA3D85" w:rsidR="0005188A" w:rsidRDefault="0005188A" w:rsidP="0005188A">
      <w:pPr>
        <w:pStyle w:val="SourceCode"/>
      </w:pPr>
      <w:r>
        <w:t xml:space="preserve">&gt;&gt; </w:t>
      </w:r>
      <w:r w:rsidR="003308A8">
        <w:t>One = 1</w:t>
      </w:r>
    </w:p>
    <w:p w14:paraId="0906FC53" w14:textId="07E8C0F6" w:rsidR="003308A8" w:rsidRPr="0005188A" w:rsidRDefault="003308A8" w:rsidP="0005188A">
      <w:pPr>
        <w:pStyle w:val="SourceCode"/>
      </w:pPr>
      <w:r>
        <w:t>&gt;&gt; Two = 2</w:t>
      </w:r>
    </w:p>
    <w:p w14:paraId="390EE10B" w14:textId="6811A619" w:rsidR="00747540" w:rsidRDefault="00747540" w:rsidP="00747540">
      <w:pPr>
        <w:pStyle w:val="Heading3"/>
      </w:pPr>
      <w:bookmarkStart w:id="10" w:name="_Toc43574572"/>
      <w:r>
        <w:t>Enums</w:t>
      </w:r>
      <w:bookmarkEnd w:id="10"/>
    </w:p>
    <w:p w14:paraId="081DF337" w14:textId="4C121631" w:rsidR="00747540" w:rsidRDefault="008D6578" w:rsidP="00747540">
      <w:r>
        <w:t>Enums generate numbers in JavaScript</w:t>
      </w:r>
    </w:p>
    <w:p w14:paraId="3DBA3388" w14:textId="77777777" w:rsidR="00DB203F" w:rsidRPr="00DB203F" w:rsidRDefault="00DB203F" w:rsidP="00DB203F">
      <w:pPr>
        <w:pStyle w:val="SourceCode"/>
      </w:pPr>
      <w:r w:rsidRPr="00DB203F">
        <w:t>enum Fruit {Pear, Apple, Orange}</w:t>
      </w:r>
    </w:p>
    <w:p w14:paraId="2B57B536" w14:textId="77777777" w:rsidR="00DB203F" w:rsidRPr="00DB203F" w:rsidRDefault="00DB203F" w:rsidP="00DB203F">
      <w:pPr>
        <w:pStyle w:val="SourceCode"/>
      </w:pPr>
    </w:p>
    <w:p w14:paraId="5ECF930F" w14:textId="77777777" w:rsidR="00DB203F" w:rsidRPr="00DB203F" w:rsidRDefault="00DB203F" w:rsidP="00DB203F">
      <w:pPr>
        <w:pStyle w:val="SourceCode"/>
      </w:pPr>
      <w:r w:rsidRPr="00DB203F">
        <w:t>let f1: Fruit = Fruit.Apple;</w:t>
      </w:r>
    </w:p>
    <w:p w14:paraId="5C499A5D" w14:textId="031097A9" w:rsidR="00DB203F" w:rsidRDefault="00DB203F" w:rsidP="00DB203F">
      <w:pPr>
        <w:pStyle w:val="SourceCode"/>
      </w:pPr>
      <w:r w:rsidRPr="00DB203F">
        <w:t>console.log(f1);</w:t>
      </w:r>
    </w:p>
    <w:p w14:paraId="20B15C49" w14:textId="266A8C36" w:rsidR="00A07B13" w:rsidRDefault="00E81674" w:rsidP="00E81674">
      <w:pPr>
        <w:pStyle w:val="SourceCode"/>
        <w:ind w:left="0" w:firstLine="238"/>
      </w:pPr>
      <w:r w:rsidRPr="00E81674">
        <w:t>console.log(Fruit[1]);</w:t>
      </w:r>
    </w:p>
    <w:p w14:paraId="6091C16E" w14:textId="77777777" w:rsidR="00E81674" w:rsidRDefault="00E81674" w:rsidP="00E81674">
      <w:pPr>
        <w:pStyle w:val="SourceCode"/>
        <w:ind w:left="0" w:firstLine="238"/>
      </w:pPr>
    </w:p>
    <w:p w14:paraId="34EC1E07" w14:textId="52B677EF" w:rsidR="00A07B13" w:rsidRDefault="00A07B13" w:rsidP="00DB203F">
      <w:pPr>
        <w:pStyle w:val="SourceCode"/>
      </w:pPr>
      <w:r>
        <w:t>&gt;&gt; 1</w:t>
      </w:r>
    </w:p>
    <w:p w14:paraId="3D23DB40" w14:textId="5F0EDE70" w:rsidR="00E81674" w:rsidRPr="00DB203F" w:rsidRDefault="00E81674" w:rsidP="00DB203F">
      <w:pPr>
        <w:pStyle w:val="SourceCode"/>
      </w:pPr>
      <w:r>
        <w:t>&gt;&gt; Apple</w:t>
      </w:r>
    </w:p>
    <w:p w14:paraId="1E90ACF4" w14:textId="77777777" w:rsidR="00A960DB" w:rsidRDefault="00A960D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bookmarkStart w:id="11" w:name="_Toc43574573"/>
      <w:r>
        <w:br w:type="page"/>
      </w:r>
    </w:p>
    <w:p w14:paraId="25FEDAB9" w14:textId="0763E68F" w:rsidR="00BA17BF" w:rsidRDefault="00BA17BF" w:rsidP="00BA17BF">
      <w:pPr>
        <w:pStyle w:val="Heading3"/>
      </w:pPr>
      <w:r>
        <w:lastRenderedPageBreak/>
        <w:t>Literal Value Types</w:t>
      </w:r>
      <w:bookmarkEnd w:id="11"/>
    </w:p>
    <w:p w14:paraId="6CEA27D8" w14:textId="77777777" w:rsidR="008D6578" w:rsidRPr="00747540" w:rsidRDefault="008D6578" w:rsidP="00747540"/>
    <w:p w14:paraId="1C041133" w14:textId="1E042938" w:rsidR="004D1FD1" w:rsidRDefault="004D1FD1" w:rsidP="004D1FD1">
      <w:pPr>
        <w:pStyle w:val="Heading3"/>
      </w:pPr>
      <w:bookmarkStart w:id="12" w:name="_Toc43574574"/>
      <w:r>
        <w:t>Type Aliase</w:t>
      </w:r>
      <w:r w:rsidR="007E26B7">
        <w:t>s</w:t>
      </w:r>
      <w:bookmarkEnd w:id="12"/>
    </w:p>
    <w:p w14:paraId="20AE1326" w14:textId="77777777" w:rsidR="007E26B7" w:rsidRPr="007E26B7" w:rsidRDefault="007E26B7" w:rsidP="007E26B7"/>
    <w:p w14:paraId="64D8CD49" w14:textId="77777777" w:rsidR="007E26B7" w:rsidRDefault="007E26B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ABC5B2E" w14:textId="19A2ECAE" w:rsidR="007E26B7" w:rsidRDefault="007E26B7" w:rsidP="007E26B7">
      <w:pPr>
        <w:pStyle w:val="Heading3"/>
      </w:pPr>
      <w:bookmarkStart w:id="13" w:name="_Toc43574575"/>
      <w:r>
        <w:lastRenderedPageBreak/>
        <w:t>Objects</w:t>
      </w:r>
      <w:bookmarkEnd w:id="13"/>
    </w:p>
    <w:p w14:paraId="1A5E9BCA" w14:textId="15EFCF02" w:rsidR="003A20B6" w:rsidRPr="003A20B6" w:rsidRDefault="003A20B6" w:rsidP="003A20B6">
      <w:r>
        <w:t xml:space="preserve">An objects shape is defined by its </w:t>
      </w:r>
      <w:r w:rsidR="00C52AF2">
        <w:t xml:space="preserve">properties and their types. </w:t>
      </w:r>
    </w:p>
    <w:p w14:paraId="3808D874" w14:textId="77777777" w:rsidR="00BF76DC" w:rsidRPr="00BF76DC" w:rsidRDefault="00BF76DC" w:rsidP="00BF76DC">
      <w:pPr>
        <w:pStyle w:val="SourceCode"/>
      </w:pPr>
      <w:r w:rsidRPr="00BF76DC">
        <w:t>enum ExerciseType { Put, Call }</w:t>
      </w:r>
    </w:p>
    <w:p w14:paraId="4664A8E4" w14:textId="77777777" w:rsidR="00BF76DC" w:rsidRPr="00BF76DC" w:rsidRDefault="00BF76DC" w:rsidP="00BF76DC">
      <w:pPr>
        <w:pStyle w:val="SourceCode"/>
      </w:pPr>
    </w:p>
    <w:p w14:paraId="1EB008FF" w14:textId="77777777" w:rsidR="00BF76DC" w:rsidRPr="00BF76DC" w:rsidRDefault="00BF76DC" w:rsidP="00BF76DC">
      <w:pPr>
        <w:pStyle w:val="SourceCode"/>
      </w:pPr>
      <w:r w:rsidRPr="00BF76DC">
        <w:t>let option: { strike: number, exType: ExerciseType }</w:t>
      </w:r>
    </w:p>
    <w:p w14:paraId="6255F421" w14:textId="77777777" w:rsidR="00BF76DC" w:rsidRPr="00BF76DC" w:rsidRDefault="00BF76DC" w:rsidP="00BF76DC">
      <w:pPr>
        <w:pStyle w:val="SourceCode"/>
      </w:pPr>
      <w:r w:rsidRPr="00BF76DC">
        <w:t>    = { strike: 100.0, exType: ExerciseType.Call };</w:t>
      </w:r>
    </w:p>
    <w:p w14:paraId="3FC6420C" w14:textId="77777777" w:rsidR="00837E8B" w:rsidRDefault="00837E8B" w:rsidP="00837E8B"/>
    <w:p w14:paraId="01DB42DB" w14:textId="2A5066B8" w:rsidR="00837E8B" w:rsidRDefault="00837E8B" w:rsidP="00837E8B">
      <w:r>
        <w:t>We can create type aliases for our shapes</w:t>
      </w:r>
    </w:p>
    <w:p w14:paraId="7EB2A587" w14:textId="77777777" w:rsidR="0044611E" w:rsidRPr="0044611E" w:rsidRDefault="0044611E" w:rsidP="0044611E">
      <w:pPr>
        <w:pStyle w:val="SourceCode"/>
      </w:pPr>
      <w:r w:rsidRPr="0044611E">
        <w:t>enum ExerciseType { Put, Call }</w:t>
      </w:r>
    </w:p>
    <w:p w14:paraId="26851E9C" w14:textId="77777777" w:rsidR="0044611E" w:rsidRPr="0044611E" w:rsidRDefault="0044611E" w:rsidP="0044611E">
      <w:pPr>
        <w:pStyle w:val="SourceCode"/>
      </w:pPr>
    </w:p>
    <w:p w14:paraId="5BF4162B" w14:textId="77777777" w:rsidR="0044611E" w:rsidRPr="0044611E" w:rsidRDefault="0044611E" w:rsidP="0044611E">
      <w:pPr>
        <w:pStyle w:val="SourceCode"/>
      </w:pPr>
      <w:r w:rsidRPr="0044611E">
        <w:t>type Option =</w:t>
      </w:r>
    </w:p>
    <w:p w14:paraId="3E03651C" w14:textId="77777777" w:rsidR="0044611E" w:rsidRPr="0044611E" w:rsidRDefault="0044611E" w:rsidP="0044611E">
      <w:pPr>
        <w:pStyle w:val="SourceCode"/>
      </w:pPr>
      <w:r w:rsidRPr="0044611E">
        <w:t>{ </w:t>
      </w:r>
    </w:p>
    <w:p w14:paraId="234AB5D2" w14:textId="77777777" w:rsidR="0044611E" w:rsidRPr="0044611E" w:rsidRDefault="0044611E" w:rsidP="0044611E">
      <w:pPr>
        <w:pStyle w:val="SourceCode"/>
      </w:pPr>
      <w:r w:rsidRPr="0044611E">
        <w:t>    strike: number, </w:t>
      </w:r>
    </w:p>
    <w:p w14:paraId="042DFA2E" w14:textId="77777777" w:rsidR="0044611E" w:rsidRPr="0044611E" w:rsidRDefault="0044611E" w:rsidP="0044611E">
      <w:pPr>
        <w:pStyle w:val="SourceCode"/>
      </w:pPr>
      <w:r w:rsidRPr="0044611E">
        <w:t>    exType: ExerciseType </w:t>
      </w:r>
    </w:p>
    <w:p w14:paraId="72E375B9" w14:textId="77777777" w:rsidR="0044611E" w:rsidRPr="0044611E" w:rsidRDefault="0044611E" w:rsidP="0044611E">
      <w:pPr>
        <w:pStyle w:val="SourceCode"/>
      </w:pPr>
      <w:r w:rsidRPr="0044611E">
        <w:t>};</w:t>
      </w:r>
    </w:p>
    <w:p w14:paraId="1B283132" w14:textId="77777777" w:rsidR="0044611E" w:rsidRPr="0044611E" w:rsidRDefault="0044611E" w:rsidP="0044611E">
      <w:pPr>
        <w:pStyle w:val="SourceCode"/>
      </w:pPr>
    </w:p>
    <w:p w14:paraId="6FF40FB9" w14:textId="77777777" w:rsidR="0044611E" w:rsidRPr="0044611E" w:rsidRDefault="0044611E" w:rsidP="0044611E">
      <w:pPr>
        <w:pStyle w:val="SourceCode"/>
      </w:pPr>
      <w:r w:rsidRPr="0044611E">
        <w:t>let option: Option</w:t>
      </w:r>
    </w:p>
    <w:p w14:paraId="010C0DC5" w14:textId="77777777" w:rsidR="0044611E" w:rsidRPr="0044611E" w:rsidRDefault="0044611E" w:rsidP="0044611E">
      <w:pPr>
        <w:pStyle w:val="SourceCode"/>
      </w:pPr>
      <w:r w:rsidRPr="0044611E">
        <w:t>    = { strike: 150.35, exType: ExerciseType.Call };</w:t>
      </w:r>
    </w:p>
    <w:p w14:paraId="4678DEDC" w14:textId="77777777" w:rsidR="0044611E" w:rsidRPr="0044611E" w:rsidRDefault="0044611E" w:rsidP="0044611E">
      <w:pPr>
        <w:pStyle w:val="SourceCode"/>
      </w:pPr>
    </w:p>
    <w:p w14:paraId="260A82C7" w14:textId="77777777" w:rsidR="0044611E" w:rsidRPr="0044611E" w:rsidRDefault="0044611E" w:rsidP="0044611E">
      <w:pPr>
        <w:pStyle w:val="SourceCode"/>
      </w:pPr>
      <w:r w:rsidRPr="0044611E">
        <w:t>console.log(option.strike);</w:t>
      </w:r>
    </w:p>
    <w:p w14:paraId="69815CEF" w14:textId="77777777" w:rsidR="00837E8B" w:rsidRPr="003A20B6" w:rsidRDefault="00837E8B" w:rsidP="00837E8B"/>
    <w:p w14:paraId="5812D2A7" w14:textId="77777777" w:rsidR="00883405" w:rsidRDefault="00883405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C52DD3B" w14:textId="6C8226AE" w:rsidR="00490F85" w:rsidRDefault="00490F85" w:rsidP="00490F85">
      <w:pPr>
        <w:pStyle w:val="Heading3"/>
      </w:pPr>
      <w:bookmarkStart w:id="14" w:name="_Toc43574576"/>
      <w:r>
        <w:lastRenderedPageBreak/>
        <w:t>Classes</w:t>
      </w:r>
      <w:bookmarkEnd w:id="14"/>
    </w:p>
    <w:p w14:paraId="7CD10058" w14:textId="77777777" w:rsidR="00AE6A92" w:rsidRPr="00AE6A92" w:rsidRDefault="00AE6A92" w:rsidP="00AE6A92">
      <w:pPr>
        <w:pStyle w:val="SourceCode"/>
      </w:pPr>
      <w:r w:rsidRPr="00AE6A92">
        <w:t>class European {</w:t>
      </w:r>
    </w:p>
    <w:p w14:paraId="79071F62" w14:textId="77777777" w:rsidR="00AE6A92" w:rsidRPr="00AE6A92" w:rsidRDefault="00AE6A92" w:rsidP="00AE6A92">
      <w:pPr>
        <w:pStyle w:val="SourceCode"/>
      </w:pPr>
    </w:p>
    <w:p w14:paraId="214BF6B4" w14:textId="77777777" w:rsidR="00AE6A92" w:rsidRPr="00AE6A92" w:rsidRDefault="00AE6A92" w:rsidP="00AE6A92">
      <w:pPr>
        <w:pStyle w:val="SourceCode"/>
      </w:pPr>
      <w:r w:rsidRPr="00AE6A92">
        <w:t>    public readonly strike: number;</w:t>
      </w:r>
    </w:p>
    <w:p w14:paraId="7A4413DB" w14:textId="77777777" w:rsidR="00AE6A92" w:rsidRPr="00AE6A92" w:rsidRDefault="00AE6A92" w:rsidP="00AE6A92">
      <w:pPr>
        <w:pStyle w:val="SourceCode"/>
      </w:pPr>
      <w:r w:rsidRPr="00AE6A92">
        <w:t>    public readonly underlying: string;</w:t>
      </w:r>
    </w:p>
    <w:p w14:paraId="20BAA8CE" w14:textId="77777777" w:rsidR="00AE6A92" w:rsidRPr="00AE6A92" w:rsidRDefault="00AE6A92" w:rsidP="00AE6A92">
      <w:pPr>
        <w:pStyle w:val="SourceCode"/>
      </w:pPr>
      <w:r w:rsidRPr="00AE6A92">
        <w:t>    public readonly exerciseType : ExerciseType;</w:t>
      </w:r>
    </w:p>
    <w:p w14:paraId="33EA9E36" w14:textId="77777777" w:rsidR="00AE6A92" w:rsidRPr="00AE6A92" w:rsidRDefault="00AE6A92" w:rsidP="00AE6A92">
      <w:pPr>
        <w:pStyle w:val="SourceCode"/>
      </w:pPr>
    </w:p>
    <w:p w14:paraId="4AC43A02" w14:textId="77777777" w:rsidR="00AE6A92" w:rsidRPr="00AE6A92" w:rsidRDefault="00AE6A92" w:rsidP="00AE6A92">
      <w:pPr>
        <w:pStyle w:val="SourceCode"/>
      </w:pPr>
      <w:r w:rsidRPr="00AE6A92">
        <w:t>    constructor(underlying: string, strike:number, exerciseType: ExerciseType) {</w:t>
      </w:r>
    </w:p>
    <w:p w14:paraId="64F24800" w14:textId="77777777" w:rsidR="00AE6A92" w:rsidRPr="00AE6A92" w:rsidRDefault="00AE6A92" w:rsidP="00AE6A92">
      <w:pPr>
        <w:pStyle w:val="SourceCode"/>
      </w:pPr>
      <w:r w:rsidRPr="00AE6A92">
        <w:t>        this.underlying = underlying;</w:t>
      </w:r>
    </w:p>
    <w:p w14:paraId="3DC109B5" w14:textId="77777777" w:rsidR="00AE6A92" w:rsidRPr="00AE6A92" w:rsidRDefault="00AE6A92" w:rsidP="00AE6A92">
      <w:pPr>
        <w:pStyle w:val="SourceCode"/>
      </w:pPr>
      <w:r w:rsidRPr="00AE6A92">
        <w:t>        this.strike = strike;</w:t>
      </w:r>
    </w:p>
    <w:p w14:paraId="319E3933" w14:textId="77777777" w:rsidR="00AE6A92" w:rsidRPr="00AE6A92" w:rsidRDefault="00AE6A92" w:rsidP="00AE6A92">
      <w:pPr>
        <w:pStyle w:val="SourceCode"/>
      </w:pPr>
      <w:r w:rsidRPr="00AE6A92">
        <w:t>        this.exerciseType = exerciseType;</w:t>
      </w:r>
    </w:p>
    <w:p w14:paraId="1E052834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46E42217" w14:textId="77777777" w:rsidR="00AE6A92" w:rsidRPr="00AE6A92" w:rsidRDefault="00AE6A92" w:rsidP="00AE6A92">
      <w:pPr>
        <w:pStyle w:val="SourceCode"/>
      </w:pPr>
    </w:p>
    <w:p w14:paraId="38FCA5F8" w14:textId="77777777" w:rsidR="00AE6A92" w:rsidRPr="00AE6A92" w:rsidRDefault="00AE6A92" w:rsidP="00AE6A92">
      <w:pPr>
        <w:pStyle w:val="SourceCode"/>
      </w:pPr>
      <w:r w:rsidRPr="00AE6A92">
        <w:t>    public intrinsicValue(spot: number) : number {</w:t>
      </w:r>
    </w:p>
    <w:p w14:paraId="4F77FE39" w14:textId="77777777" w:rsidR="00AE6A92" w:rsidRPr="00AE6A92" w:rsidRDefault="00AE6A92" w:rsidP="00AE6A92">
      <w:pPr>
        <w:pStyle w:val="SourceCode"/>
      </w:pPr>
      <w:r w:rsidRPr="00AE6A92">
        <w:t>        return this.exerciseType == ExerciseType.Call ?</w:t>
      </w:r>
    </w:p>
    <w:p w14:paraId="4960B676" w14:textId="77777777" w:rsidR="00AE6A92" w:rsidRPr="00AE6A92" w:rsidRDefault="00AE6A92" w:rsidP="00AE6A92">
      <w:pPr>
        <w:pStyle w:val="SourceCode"/>
      </w:pPr>
      <w:r w:rsidRPr="00AE6A92">
        <w:t>            Math.max(spot-this.strike,0) :</w:t>
      </w:r>
    </w:p>
    <w:p w14:paraId="1E4499F9" w14:textId="77777777" w:rsidR="00AE6A92" w:rsidRPr="00AE6A92" w:rsidRDefault="00AE6A92" w:rsidP="00AE6A92">
      <w:pPr>
        <w:pStyle w:val="SourceCode"/>
      </w:pPr>
      <w:r w:rsidRPr="00AE6A92">
        <w:t>            Math.max(this.strike-spot,0) ;</w:t>
      </w:r>
    </w:p>
    <w:p w14:paraId="48D39569" w14:textId="77777777" w:rsidR="00AE6A92" w:rsidRPr="00AE6A92" w:rsidRDefault="00AE6A92" w:rsidP="00AE6A92">
      <w:pPr>
        <w:pStyle w:val="SourceCode"/>
      </w:pPr>
      <w:r w:rsidRPr="00AE6A92">
        <w:t>    }</w:t>
      </w:r>
    </w:p>
    <w:p w14:paraId="7817C092" w14:textId="77777777" w:rsidR="00AE6A92" w:rsidRPr="00AE6A92" w:rsidRDefault="00AE6A92" w:rsidP="00AE6A92">
      <w:pPr>
        <w:pStyle w:val="SourceCode"/>
      </w:pPr>
      <w:r w:rsidRPr="00AE6A92">
        <w:t>}</w:t>
      </w:r>
    </w:p>
    <w:p w14:paraId="4243A2AA" w14:textId="77777777" w:rsidR="00AE6A92" w:rsidRPr="00AE6A92" w:rsidRDefault="00AE6A92" w:rsidP="00AE6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B64B66" w14:textId="5A2A81AC" w:rsidR="00490F85" w:rsidRDefault="00AE6A92" w:rsidP="00490F85">
      <w:r>
        <w:t>TypeScript enables one to simply the specification of fields initialized by constructors. We can achieve the same result as</w:t>
      </w:r>
    </w:p>
    <w:p w14:paraId="16D7BBDD" w14:textId="77777777" w:rsidR="002F200F" w:rsidRPr="002F200F" w:rsidRDefault="002F200F" w:rsidP="002F200F">
      <w:pPr>
        <w:pStyle w:val="SourceCode"/>
      </w:pPr>
      <w:r w:rsidRPr="002F200F">
        <w:t>class European {</w:t>
      </w:r>
    </w:p>
    <w:p w14:paraId="6D4EC016" w14:textId="77777777" w:rsidR="002F200F" w:rsidRPr="002F200F" w:rsidRDefault="002F200F" w:rsidP="002F200F">
      <w:pPr>
        <w:pStyle w:val="SourceCode"/>
      </w:pPr>
      <w:r w:rsidRPr="002F200F">
        <w:t>    </w:t>
      </w:r>
    </w:p>
    <w:p w14:paraId="012BEBAE" w14:textId="77777777" w:rsidR="002F200F" w:rsidRPr="002F200F" w:rsidRDefault="002F200F" w:rsidP="002F200F">
      <w:pPr>
        <w:pStyle w:val="SourceCode"/>
      </w:pPr>
      <w:r w:rsidRPr="002F200F">
        <w:t>    constructor(public readonly underlying: string,</w:t>
      </w:r>
    </w:p>
    <w:p w14:paraId="0CFD240B" w14:textId="77777777" w:rsidR="002F200F" w:rsidRPr="002F200F" w:rsidRDefault="002F200F" w:rsidP="002F200F">
      <w:pPr>
        <w:pStyle w:val="SourceCode"/>
      </w:pPr>
      <w:r w:rsidRPr="002F200F">
        <w:t>        public readonly strike:number, </w:t>
      </w:r>
    </w:p>
    <w:p w14:paraId="665C6574" w14:textId="77777777" w:rsidR="002F200F" w:rsidRPr="002F200F" w:rsidRDefault="002F200F" w:rsidP="002F200F">
      <w:pPr>
        <w:pStyle w:val="SourceCode"/>
      </w:pPr>
      <w:r w:rsidRPr="002F200F">
        <w:t>        public readonly  exerciseType: ExerciseType) {</w:t>
      </w:r>
    </w:p>
    <w:p w14:paraId="01AD05F9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65CACFC3" w14:textId="77777777" w:rsidR="002F200F" w:rsidRPr="002F200F" w:rsidRDefault="002F200F" w:rsidP="002F200F">
      <w:pPr>
        <w:pStyle w:val="SourceCode"/>
      </w:pPr>
    </w:p>
    <w:p w14:paraId="30914F6C" w14:textId="77777777" w:rsidR="002F200F" w:rsidRPr="002F200F" w:rsidRDefault="002F200F" w:rsidP="002F200F">
      <w:pPr>
        <w:pStyle w:val="SourceCode"/>
      </w:pPr>
      <w:r w:rsidRPr="002F200F">
        <w:t>    public intrinsicValue(spot: number) : number {</w:t>
      </w:r>
    </w:p>
    <w:p w14:paraId="51A0BC13" w14:textId="77777777" w:rsidR="002F200F" w:rsidRPr="002F200F" w:rsidRDefault="002F200F" w:rsidP="002F200F">
      <w:pPr>
        <w:pStyle w:val="SourceCode"/>
      </w:pPr>
      <w:r w:rsidRPr="002F200F">
        <w:t>        return this.exerciseType == ExerciseType.Call ?</w:t>
      </w:r>
    </w:p>
    <w:p w14:paraId="1E5BF694" w14:textId="77777777" w:rsidR="002F200F" w:rsidRPr="002F200F" w:rsidRDefault="002F200F" w:rsidP="002F200F">
      <w:pPr>
        <w:pStyle w:val="SourceCode"/>
      </w:pPr>
      <w:r w:rsidRPr="002F200F">
        <w:t>            Math.max(spot-this.strike,0) :</w:t>
      </w:r>
    </w:p>
    <w:p w14:paraId="490F3ECB" w14:textId="77777777" w:rsidR="002F200F" w:rsidRPr="002F200F" w:rsidRDefault="002F200F" w:rsidP="002F200F">
      <w:pPr>
        <w:pStyle w:val="SourceCode"/>
      </w:pPr>
      <w:r w:rsidRPr="002F200F">
        <w:t>            Math.max(this.strike-spot,0) ;</w:t>
      </w:r>
    </w:p>
    <w:p w14:paraId="68E8BFF8" w14:textId="77777777" w:rsidR="002F200F" w:rsidRPr="002F200F" w:rsidRDefault="002F200F" w:rsidP="002F200F">
      <w:pPr>
        <w:pStyle w:val="SourceCode"/>
      </w:pPr>
      <w:r w:rsidRPr="002F200F">
        <w:t>    }</w:t>
      </w:r>
    </w:p>
    <w:p w14:paraId="44197F36" w14:textId="77777777" w:rsidR="002F200F" w:rsidRPr="002F200F" w:rsidRDefault="002F200F" w:rsidP="002F200F">
      <w:pPr>
        <w:pStyle w:val="SourceCode"/>
      </w:pPr>
      <w:r w:rsidRPr="002F200F">
        <w:t>}</w:t>
      </w:r>
    </w:p>
    <w:p w14:paraId="044746BC" w14:textId="77777777" w:rsidR="00204087" w:rsidRDefault="00204087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7BA805DA" w14:textId="04436E30" w:rsidR="00204087" w:rsidRDefault="00204087" w:rsidP="00204087">
      <w:pPr>
        <w:pStyle w:val="Heading3"/>
      </w:pPr>
      <w:bookmarkStart w:id="15" w:name="_Toc43574577"/>
      <w:r>
        <w:lastRenderedPageBreak/>
        <w:t>Generics</w:t>
      </w:r>
      <w:bookmarkEnd w:id="15"/>
    </w:p>
    <w:p w14:paraId="29E6CD5A" w14:textId="57533BCC" w:rsidR="00BD56D6" w:rsidRDefault="00BD56D6" w:rsidP="00087CED">
      <w:pPr>
        <w:pStyle w:val="CodeExampleCode"/>
      </w:pPr>
      <w:r>
        <w:t>.</w:t>
      </w:r>
      <w:proofErr w:type="spellStart"/>
      <w:r>
        <w:t>vscode</w:t>
      </w:r>
      <w:proofErr w:type="spellEnd"/>
      <w:r>
        <w:t>/</w:t>
      </w:r>
      <w:proofErr w:type="spellStart"/>
      <w:r>
        <w:t>launch.json</w:t>
      </w:r>
      <w:proofErr w:type="spellEnd"/>
    </w:p>
    <w:p w14:paraId="7D69E942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Use IntelliSense to learn about possible attributes.</w:t>
      </w:r>
    </w:p>
    <w:p w14:paraId="63267E63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Hover to view descriptions of existing attributes.</w:t>
      </w:r>
    </w:p>
    <w:p w14:paraId="56CB8E1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08000"/>
          <w:sz w:val="21"/>
          <w:szCs w:val="21"/>
        </w:rPr>
        <w:t>// For more information, visit: https://go.microsoft.com/fwlink/?linkid=830387</w:t>
      </w:r>
    </w:p>
    <w:p w14:paraId="5A16879B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"0.2.0"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D5D263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"configurations"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98EFA51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{</w:t>
      </w:r>
    </w:p>
    <w:p w14:paraId="2D25F16F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"type"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"node"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ABFA6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"request"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B21B6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"Launch 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24464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"program"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"${file}"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968179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preLaunchTask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"tsc: build - tsconfig.json"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F1F44C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outFiles</w:t>
      </w:r>
      <w:proofErr w:type="spellEnd"/>
      <w:r w:rsidRPr="00183C8F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"${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workspaceFolder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}/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/**/*.</w:t>
      </w:r>
      <w:proofErr w:type="spellStart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js</w:t>
      </w:r>
      <w:proofErr w:type="spellEnd"/>
      <w:r w:rsidRPr="00183C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6835CC77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1EEA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465DA5C8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3C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ADC226" w14:textId="77777777" w:rsidR="00183C8F" w:rsidRPr="00183C8F" w:rsidRDefault="00183C8F" w:rsidP="00183C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A41AD1" w14:textId="596EB3F9" w:rsidR="009C6434" w:rsidRDefault="009C6434" w:rsidP="009C6434">
      <w:pPr>
        <w:pStyle w:val="CodeExampleCode"/>
      </w:pPr>
      <w:r>
        <w:t>Jest.config.js</w:t>
      </w:r>
    </w:p>
    <w:p w14:paraId="05C28B4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1366CE3F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"roots"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A030ABB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"transform"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:{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"^.+\\.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tsx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?$"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ts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-jest"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BFA734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07E2A0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468374" w14:textId="02FBA937" w:rsidR="009C6434" w:rsidRDefault="009C6434" w:rsidP="009C6434">
      <w:pPr>
        <w:pStyle w:val="CodeExampleCode"/>
      </w:pPr>
      <w:r>
        <w:t>Tsconfig.json</w:t>
      </w:r>
    </w:p>
    <w:p w14:paraId="5CBD7DC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C8EF4F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compilerOptions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596281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"target"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"ES2018"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5724CB8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outDir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</w:p>
    <w:p w14:paraId="39A1AE2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rootDir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"./src"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2BE0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noEmitOnError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61AED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sourceMap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7C8DAC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"module"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commonjs</w:t>
      </w:r>
      <w:proofErr w:type="spellEnd"/>
      <w:r w:rsidRPr="009C643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3E216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"declaration"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1567B2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noImplicitAny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C37DB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strictNullChecks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E5D9D0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noUnusedParameters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E1F887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noImplicitReturns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07FF2D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suppressExcessPropertyErrors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D53AAA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strictPropertyInitialization</w:t>
      </w:r>
      <w:proofErr w:type="spellEnd"/>
      <w:r w:rsidRPr="009C6434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9C6434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</w:p>
    <w:p w14:paraId="0138530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D59053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40EB21E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643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E55826" w14:textId="77777777" w:rsidR="00844F36" w:rsidRDefault="00844F36" w:rsidP="00AC0914">
      <w:pPr>
        <w:pStyle w:val="CodeExampleCode"/>
      </w:pPr>
    </w:p>
    <w:p w14:paraId="5DCDB0F4" w14:textId="2D7391CF" w:rsidR="00AC0914" w:rsidRDefault="00AC0914" w:rsidP="00AC0914">
      <w:pPr>
        <w:pStyle w:val="CodeExampleCode"/>
      </w:pPr>
      <w:r>
        <w:lastRenderedPageBreak/>
        <w:t>Package.json</w:t>
      </w:r>
    </w:p>
    <w:p w14:paraId="22932B10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2E7BF56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"name"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"intro"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A3F46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"1.0.0"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E3C2B4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B12F1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"main"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"index.js"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69161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"scripts"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981772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npx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jest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watchAll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6C4E43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"start"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"tsc-watch --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onsuccess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 \" node </w:t>
      </w:r>
      <w:proofErr w:type="spellStart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/hello.js\""</w:t>
      </w:r>
    </w:p>
    <w:p w14:paraId="1A74E68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},</w:t>
      </w:r>
    </w:p>
    <w:p w14:paraId="11BCB83D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"keywords"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0FF4C4EB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"author"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332D29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"license"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"ISC"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5843C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devDependencies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F2DFB5E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"@types/jest"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"^25.1.4"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113492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1A7C55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ts</w:t>
      </w:r>
      <w:proofErr w:type="spellEnd"/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-jest"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"^25.2.1"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820CB08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"tsc-watch"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"^4.2.3"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9CFF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44F36">
        <w:rPr>
          <w:rFonts w:ascii="Consolas" w:eastAsia="Times New Roman" w:hAnsi="Consolas" w:cs="Times New Roman"/>
          <w:color w:val="0451A5"/>
          <w:sz w:val="21"/>
          <w:szCs w:val="21"/>
        </w:rPr>
        <w:t>"typescript"</w:t>
      </w: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44F36">
        <w:rPr>
          <w:rFonts w:ascii="Consolas" w:eastAsia="Times New Roman" w:hAnsi="Consolas" w:cs="Times New Roman"/>
          <w:color w:val="A31515"/>
          <w:sz w:val="21"/>
          <w:szCs w:val="21"/>
        </w:rPr>
        <w:t>"^3.8.3"</w:t>
      </w:r>
    </w:p>
    <w:p w14:paraId="424B28D1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869B2B7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44F36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F9F9AF" w14:textId="77777777" w:rsidR="00844F36" w:rsidRPr="00844F36" w:rsidRDefault="00844F36" w:rsidP="00844F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D75A2" w14:textId="77777777" w:rsidR="00844F36" w:rsidRDefault="00844F36" w:rsidP="00AC0914">
      <w:pPr>
        <w:pStyle w:val="CodeExampleCode"/>
      </w:pPr>
    </w:p>
    <w:p w14:paraId="6C1334B0" w14:textId="77777777" w:rsidR="00AC0914" w:rsidRDefault="00AC0914" w:rsidP="00AC0914">
      <w:pPr>
        <w:pStyle w:val="CodeExampleCode"/>
      </w:pPr>
    </w:p>
    <w:p w14:paraId="22D418C5" w14:textId="77777777" w:rsidR="009C6434" w:rsidRPr="009C6434" w:rsidRDefault="009C6434" w:rsidP="009C64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974A79" w14:textId="77777777" w:rsidR="009C6434" w:rsidRDefault="009C6434" w:rsidP="009C6434">
      <w:pPr>
        <w:pStyle w:val="CodeExampleCode"/>
      </w:pPr>
    </w:p>
    <w:p w14:paraId="06FB3C64" w14:textId="071E57C4" w:rsidR="009C6434" w:rsidRDefault="009C6434" w:rsidP="009C6434">
      <w:pPr>
        <w:pStyle w:val="CodeExampleCode"/>
      </w:pPr>
    </w:p>
    <w:p w14:paraId="32199DF2" w14:textId="77777777" w:rsidR="009C6434" w:rsidRDefault="009C6434" w:rsidP="009C6434">
      <w:pPr>
        <w:pStyle w:val="CodeExampleCode"/>
      </w:pPr>
    </w:p>
    <w:p w14:paraId="2F29EFDB" w14:textId="499CA16E" w:rsidR="00087CED" w:rsidRDefault="00087CED" w:rsidP="00087CED">
      <w:pPr>
        <w:pStyle w:val="CodeExampleCode"/>
      </w:pPr>
    </w:p>
    <w:p w14:paraId="18E9DDBE" w14:textId="5EEC8143" w:rsidR="00183C8F" w:rsidRDefault="00183C8F" w:rsidP="00087CED">
      <w:pPr>
        <w:pStyle w:val="CodeExampleCode"/>
      </w:pPr>
    </w:p>
    <w:p w14:paraId="3227CCDE" w14:textId="77777777" w:rsidR="00183C8F" w:rsidRDefault="00183C8F" w:rsidP="00087CED">
      <w:pPr>
        <w:pStyle w:val="CodeExampleCode"/>
      </w:pPr>
    </w:p>
    <w:p w14:paraId="3549FA0F" w14:textId="77777777" w:rsidR="00BD56D6" w:rsidRPr="00BD56D6" w:rsidRDefault="00BD56D6" w:rsidP="00BD56D6"/>
    <w:p w14:paraId="00953C19" w14:textId="77777777" w:rsidR="004D2B46" w:rsidRDefault="004D2B4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0BB8F55" w14:textId="7BFC2235" w:rsidR="004D2B46" w:rsidRDefault="004D2B46" w:rsidP="004D2B46">
      <w:pPr>
        <w:pStyle w:val="Heading2"/>
      </w:pPr>
      <w:r>
        <w:lastRenderedPageBreak/>
        <w:t>TypeScript Playground Setup (VS Code)</w:t>
      </w:r>
    </w:p>
    <w:p w14:paraId="12B937FB" w14:textId="77777777" w:rsidR="004D2B46" w:rsidRPr="004D2B46" w:rsidRDefault="004D2B46" w:rsidP="004D2B46"/>
    <w:p w14:paraId="14B2217E" w14:textId="77777777" w:rsidR="004D2B46" w:rsidRPr="004D2B46" w:rsidRDefault="004D2B46" w:rsidP="004D2B46"/>
    <w:p w14:paraId="2BBD94A1" w14:textId="77777777" w:rsidR="00AE6A92" w:rsidRPr="00490F85" w:rsidRDefault="00AE6A92" w:rsidP="00490F85"/>
    <w:p w14:paraId="3819FB19" w14:textId="77777777" w:rsidR="007E26B7" w:rsidRPr="007E26B7" w:rsidRDefault="007E26B7" w:rsidP="007E26B7"/>
    <w:p w14:paraId="4593080F" w14:textId="4CB66079" w:rsidR="003B10DD" w:rsidRPr="003B10DD" w:rsidRDefault="006179AF" w:rsidP="003B10DD">
      <w:r>
        <w:t xml:space="preserve">   </w:t>
      </w:r>
    </w:p>
    <w:p w14:paraId="263503CE" w14:textId="77777777" w:rsidR="0023688B" w:rsidRPr="002E6D7F" w:rsidRDefault="0023688B" w:rsidP="002E6D7F"/>
    <w:p w14:paraId="40DE2605" w14:textId="77777777" w:rsidR="00A64FCB" w:rsidRPr="00A64FCB" w:rsidRDefault="00A64FCB" w:rsidP="00A64FCB"/>
    <w:p w14:paraId="17E3062E" w14:textId="77777777" w:rsidR="00B90275" w:rsidRPr="00B90275" w:rsidRDefault="00B90275" w:rsidP="00B90275"/>
    <w:p w14:paraId="2EF103B6" w14:textId="77777777" w:rsidR="00EB785A" w:rsidRPr="00E300C4" w:rsidRDefault="00EB785A" w:rsidP="00E300C4"/>
    <w:sectPr w:rsidR="00EB785A" w:rsidRPr="00E300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7FE0E0" w14:textId="77777777" w:rsidR="00AC0914" w:rsidRDefault="00AC0914" w:rsidP="00DC0620">
      <w:r>
        <w:separator/>
      </w:r>
    </w:p>
  </w:endnote>
  <w:endnote w:type="continuationSeparator" w:id="0">
    <w:p w14:paraId="0B2D3C8D" w14:textId="77777777" w:rsidR="00AC0914" w:rsidRDefault="00AC0914" w:rsidP="00DC0620">
      <w:r>
        <w:continuationSeparator/>
      </w:r>
    </w:p>
  </w:endnote>
  <w:endnote w:type="continuationNotice" w:id="1">
    <w:p w14:paraId="6B6F080F" w14:textId="77777777" w:rsidR="00AC0914" w:rsidRDefault="00AC09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AC0914" w:rsidRDefault="00AC0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CADB84" w14:textId="6C4062B3" w:rsidR="00AC0914" w:rsidRDefault="00AC091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AC0914" w:rsidRDefault="00AC09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AC0914" w:rsidRDefault="00AC0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AAD8C" w14:textId="77777777" w:rsidR="00AC0914" w:rsidRDefault="00AC0914" w:rsidP="00DC0620">
      <w:r>
        <w:separator/>
      </w:r>
    </w:p>
  </w:footnote>
  <w:footnote w:type="continuationSeparator" w:id="0">
    <w:p w14:paraId="4242D2A6" w14:textId="77777777" w:rsidR="00AC0914" w:rsidRDefault="00AC0914" w:rsidP="00DC0620">
      <w:r>
        <w:continuationSeparator/>
      </w:r>
    </w:p>
  </w:footnote>
  <w:footnote w:type="continuationNotice" w:id="1">
    <w:p w14:paraId="1D22B740" w14:textId="77777777" w:rsidR="00AC0914" w:rsidRDefault="00AC09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AC0914" w:rsidRDefault="00AC0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240688A" w14:textId="3A446505" w:rsidR="00AC0914" w:rsidRDefault="00AC0914" w:rsidP="0087484C">
        <w:pPr>
          <w:pStyle w:val="Header"/>
        </w:pPr>
        <w:r>
          <w:t>Risk and Pricing Solutions</w:t>
        </w:r>
      </w:p>
    </w:sdtContent>
  </w:sdt>
  <w:p w14:paraId="75F81ABE" w14:textId="77777777" w:rsidR="00AC0914" w:rsidRDefault="00AC09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AC0914" w:rsidRDefault="00AC0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68D3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B23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2BCDD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A21C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7AE1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D74ED"/>
    <w:multiLevelType w:val="hybridMultilevel"/>
    <w:tmpl w:val="225C92C6"/>
    <w:lvl w:ilvl="0" w:tplc="5604405A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A1E2AB9"/>
    <w:multiLevelType w:val="hybridMultilevel"/>
    <w:tmpl w:val="789463CA"/>
    <w:lvl w:ilvl="0" w:tplc="61789654">
      <w:numFmt w:val="bullet"/>
      <w:lvlText w:val=""/>
      <w:lvlJc w:val="left"/>
      <w:pPr>
        <w:ind w:left="598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0"/>
  </w:num>
  <w:num w:numId="16">
    <w:abstractNumId w:val="29"/>
  </w:num>
  <w:num w:numId="17">
    <w:abstractNumId w:val="39"/>
  </w:num>
  <w:num w:numId="18">
    <w:abstractNumId w:val="36"/>
  </w:num>
  <w:num w:numId="19">
    <w:abstractNumId w:val="31"/>
  </w:num>
  <w:num w:numId="20">
    <w:abstractNumId w:val="23"/>
  </w:num>
  <w:num w:numId="21">
    <w:abstractNumId w:val="16"/>
  </w:num>
  <w:num w:numId="22">
    <w:abstractNumId w:val="33"/>
  </w:num>
  <w:num w:numId="23">
    <w:abstractNumId w:val="38"/>
  </w:num>
  <w:num w:numId="24">
    <w:abstractNumId w:val="22"/>
  </w:num>
  <w:num w:numId="25">
    <w:abstractNumId w:val="32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28"/>
  </w:num>
  <w:num w:numId="31">
    <w:abstractNumId w:val="30"/>
  </w:num>
  <w:num w:numId="32">
    <w:abstractNumId w:val="35"/>
  </w:num>
  <w:num w:numId="33">
    <w:abstractNumId w:val="27"/>
  </w:num>
  <w:num w:numId="34">
    <w:abstractNumId w:val="7"/>
  </w:num>
  <w:num w:numId="35">
    <w:abstractNumId w:val="2"/>
  </w:num>
  <w:num w:numId="36">
    <w:abstractNumId w:val="1"/>
  </w:num>
  <w:num w:numId="37">
    <w:abstractNumId w:val="24"/>
  </w:num>
  <w:num w:numId="38">
    <w:abstractNumId w:val="17"/>
  </w:num>
  <w:num w:numId="39">
    <w:abstractNumId w:val="18"/>
  </w:num>
  <w:num w:numId="40">
    <w:abstractNumId w:val="25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643C"/>
    <w:rsid w:val="000072CF"/>
    <w:rsid w:val="00007E3F"/>
    <w:rsid w:val="0001020B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57F"/>
    <w:rsid w:val="000208FA"/>
    <w:rsid w:val="0002099B"/>
    <w:rsid w:val="00020C37"/>
    <w:rsid w:val="00021ECA"/>
    <w:rsid w:val="000224EA"/>
    <w:rsid w:val="00022FCF"/>
    <w:rsid w:val="0002459C"/>
    <w:rsid w:val="00024642"/>
    <w:rsid w:val="00024F1C"/>
    <w:rsid w:val="00026A53"/>
    <w:rsid w:val="000271AF"/>
    <w:rsid w:val="00027208"/>
    <w:rsid w:val="00027F75"/>
    <w:rsid w:val="00027F99"/>
    <w:rsid w:val="00030350"/>
    <w:rsid w:val="00030B00"/>
    <w:rsid w:val="00031357"/>
    <w:rsid w:val="00031507"/>
    <w:rsid w:val="00032631"/>
    <w:rsid w:val="00032918"/>
    <w:rsid w:val="00032C6F"/>
    <w:rsid w:val="00033B43"/>
    <w:rsid w:val="00033FA8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EF2"/>
    <w:rsid w:val="00037FED"/>
    <w:rsid w:val="000426F7"/>
    <w:rsid w:val="00043BF9"/>
    <w:rsid w:val="0004455E"/>
    <w:rsid w:val="0004603B"/>
    <w:rsid w:val="000460DD"/>
    <w:rsid w:val="00046711"/>
    <w:rsid w:val="00047272"/>
    <w:rsid w:val="0005188A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57688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519"/>
    <w:rsid w:val="000678E5"/>
    <w:rsid w:val="000712C5"/>
    <w:rsid w:val="000713A2"/>
    <w:rsid w:val="00071981"/>
    <w:rsid w:val="00071A8C"/>
    <w:rsid w:val="00075B73"/>
    <w:rsid w:val="00075F18"/>
    <w:rsid w:val="0007628E"/>
    <w:rsid w:val="000770DB"/>
    <w:rsid w:val="00077E2B"/>
    <w:rsid w:val="0008006D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B85"/>
    <w:rsid w:val="00083C8C"/>
    <w:rsid w:val="0008568F"/>
    <w:rsid w:val="0008664E"/>
    <w:rsid w:val="000867B7"/>
    <w:rsid w:val="00086AC1"/>
    <w:rsid w:val="00086ACC"/>
    <w:rsid w:val="00086E84"/>
    <w:rsid w:val="00087CED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0E0C"/>
    <w:rsid w:val="000A236D"/>
    <w:rsid w:val="000A24F4"/>
    <w:rsid w:val="000A26A4"/>
    <w:rsid w:val="000A2B72"/>
    <w:rsid w:val="000A3CC0"/>
    <w:rsid w:val="000A3D89"/>
    <w:rsid w:val="000A4144"/>
    <w:rsid w:val="000A4350"/>
    <w:rsid w:val="000A6297"/>
    <w:rsid w:val="000A664B"/>
    <w:rsid w:val="000A6ED9"/>
    <w:rsid w:val="000A7B85"/>
    <w:rsid w:val="000B0006"/>
    <w:rsid w:val="000B05EA"/>
    <w:rsid w:val="000B189B"/>
    <w:rsid w:val="000B1A94"/>
    <w:rsid w:val="000B3487"/>
    <w:rsid w:val="000B38A1"/>
    <w:rsid w:val="000B3D0B"/>
    <w:rsid w:val="000B3DAD"/>
    <w:rsid w:val="000B46B6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811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A4D"/>
    <w:rsid w:val="000D24FF"/>
    <w:rsid w:val="000D2748"/>
    <w:rsid w:val="000D27B4"/>
    <w:rsid w:val="000D33C3"/>
    <w:rsid w:val="000D3991"/>
    <w:rsid w:val="000D3B9B"/>
    <w:rsid w:val="000D5BDA"/>
    <w:rsid w:val="000D65A8"/>
    <w:rsid w:val="000D6FB9"/>
    <w:rsid w:val="000D74AB"/>
    <w:rsid w:val="000E153A"/>
    <w:rsid w:val="000E17E5"/>
    <w:rsid w:val="000E1853"/>
    <w:rsid w:val="000E1974"/>
    <w:rsid w:val="000E1BBC"/>
    <w:rsid w:val="000E1C3B"/>
    <w:rsid w:val="000E2305"/>
    <w:rsid w:val="000E2624"/>
    <w:rsid w:val="000E2686"/>
    <w:rsid w:val="000E31A7"/>
    <w:rsid w:val="000E52C7"/>
    <w:rsid w:val="000E676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3BC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6BFE"/>
    <w:rsid w:val="001176A7"/>
    <w:rsid w:val="00120069"/>
    <w:rsid w:val="0012060D"/>
    <w:rsid w:val="00121118"/>
    <w:rsid w:val="00121AD6"/>
    <w:rsid w:val="00122405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0BA"/>
    <w:rsid w:val="00131B02"/>
    <w:rsid w:val="00131D58"/>
    <w:rsid w:val="001330EA"/>
    <w:rsid w:val="0013352D"/>
    <w:rsid w:val="00133977"/>
    <w:rsid w:val="001349F6"/>
    <w:rsid w:val="00134C65"/>
    <w:rsid w:val="00135129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84F"/>
    <w:rsid w:val="00144B44"/>
    <w:rsid w:val="001452B9"/>
    <w:rsid w:val="001462A9"/>
    <w:rsid w:val="0014689E"/>
    <w:rsid w:val="00146A6D"/>
    <w:rsid w:val="00146E3D"/>
    <w:rsid w:val="00146EF9"/>
    <w:rsid w:val="00147ACC"/>
    <w:rsid w:val="001502BC"/>
    <w:rsid w:val="00150A1D"/>
    <w:rsid w:val="00150C7D"/>
    <w:rsid w:val="00152E3C"/>
    <w:rsid w:val="001533FB"/>
    <w:rsid w:val="001538F0"/>
    <w:rsid w:val="00153A35"/>
    <w:rsid w:val="00153D10"/>
    <w:rsid w:val="0015422A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8B3"/>
    <w:rsid w:val="00181A5D"/>
    <w:rsid w:val="00181F24"/>
    <w:rsid w:val="0018208C"/>
    <w:rsid w:val="001838A6"/>
    <w:rsid w:val="00183BDD"/>
    <w:rsid w:val="00183C8F"/>
    <w:rsid w:val="00184020"/>
    <w:rsid w:val="0018536C"/>
    <w:rsid w:val="00185F59"/>
    <w:rsid w:val="00186977"/>
    <w:rsid w:val="00187468"/>
    <w:rsid w:val="001878C1"/>
    <w:rsid w:val="00190587"/>
    <w:rsid w:val="001917D3"/>
    <w:rsid w:val="001921FF"/>
    <w:rsid w:val="00192A0D"/>
    <w:rsid w:val="00195723"/>
    <w:rsid w:val="001957DA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8A3"/>
    <w:rsid w:val="001A4C5A"/>
    <w:rsid w:val="001A4EB0"/>
    <w:rsid w:val="001A5BD0"/>
    <w:rsid w:val="001A6DD5"/>
    <w:rsid w:val="001A7986"/>
    <w:rsid w:val="001A7C32"/>
    <w:rsid w:val="001B06B4"/>
    <w:rsid w:val="001B1492"/>
    <w:rsid w:val="001B1582"/>
    <w:rsid w:val="001B23BE"/>
    <w:rsid w:val="001B2CB4"/>
    <w:rsid w:val="001B2EDB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9D3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DBC"/>
    <w:rsid w:val="001D4D39"/>
    <w:rsid w:val="001D4D74"/>
    <w:rsid w:val="001D4E43"/>
    <w:rsid w:val="001D51F3"/>
    <w:rsid w:val="001D6D4C"/>
    <w:rsid w:val="001E0CE8"/>
    <w:rsid w:val="001E0DC8"/>
    <w:rsid w:val="001E1255"/>
    <w:rsid w:val="001E1C03"/>
    <w:rsid w:val="001E2167"/>
    <w:rsid w:val="001E255E"/>
    <w:rsid w:val="001E328D"/>
    <w:rsid w:val="001E3525"/>
    <w:rsid w:val="001E4D80"/>
    <w:rsid w:val="001E4FCA"/>
    <w:rsid w:val="001E5B4F"/>
    <w:rsid w:val="001E749B"/>
    <w:rsid w:val="001E7D37"/>
    <w:rsid w:val="001F034B"/>
    <w:rsid w:val="001F0942"/>
    <w:rsid w:val="001F109D"/>
    <w:rsid w:val="001F18B9"/>
    <w:rsid w:val="001F2715"/>
    <w:rsid w:val="001F2E09"/>
    <w:rsid w:val="001F35AD"/>
    <w:rsid w:val="001F413E"/>
    <w:rsid w:val="001F47F6"/>
    <w:rsid w:val="001F4955"/>
    <w:rsid w:val="001F51D2"/>
    <w:rsid w:val="001F5C16"/>
    <w:rsid w:val="001F66F0"/>
    <w:rsid w:val="001F6859"/>
    <w:rsid w:val="001F7310"/>
    <w:rsid w:val="001F78BA"/>
    <w:rsid w:val="001F7BEC"/>
    <w:rsid w:val="002004D8"/>
    <w:rsid w:val="00201151"/>
    <w:rsid w:val="002022C3"/>
    <w:rsid w:val="0020238D"/>
    <w:rsid w:val="00202852"/>
    <w:rsid w:val="00203488"/>
    <w:rsid w:val="00203FE5"/>
    <w:rsid w:val="00204087"/>
    <w:rsid w:val="0020479C"/>
    <w:rsid w:val="002047F7"/>
    <w:rsid w:val="00204BEF"/>
    <w:rsid w:val="002064D4"/>
    <w:rsid w:val="002105C9"/>
    <w:rsid w:val="00210A2D"/>
    <w:rsid w:val="00210B79"/>
    <w:rsid w:val="00210E64"/>
    <w:rsid w:val="00212151"/>
    <w:rsid w:val="00212425"/>
    <w:rsid w:val="00212522"/>
    <w:rsid w:val="00212E2F"/>
    <w:rsid w:val="0021345D"/>
    <w:rsid w:val="002141DF"/>
    <w:rsid w:val="002146F7"/>
    <w:rsid w:val="00215394"/>
    <w:rsid w:val="00220410"/>
    <w:rsid w:val="00220B73"/>
    <w:rsid w:val="00220EBF"/>
    <w:rsid w:val="0022122C"/>
    <w:rsid w:val="002213EB"/>
    <w:rsid w:val="00222054"/>
    <w:rsid w:val="0022208E"/>
    <w:rsid w:val="002232AC"/>
    <w:rsid w:val="002234F7"/>
    <w:rsid w:val="00223699"/>
    <w:rsid w:val="0022464F"/>
    <w:rsid w:val="00224DE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20E9"/>
    <w:rsid w:val="002335F1"/>
    <w:rsid w:val="002336D8"/>
    <w:rsid w:val="00233AEE"/>
    <w:rsid w:val="00233BFD"/>
    <w:rsid w:val="00233E13"/>
    <w:rsid w:val="00235F07"/>
    <w:rsid w:val="0023688B"/>
    <w:rsid w:val="002375EE"/>
    <w:rsid w:val="0024027B"/>
    <w:rsid w:val="002404DC"/>
    <w:rsid w:val="00241874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E37"/>
    <w:rsid w:val="00252F11"/>
    <w:rsid w:val="00253284"/>
    <w:rsid w:val="002539CE"/>
    <w:rsid w:val="00253C71"/>
    <w:rsid w:val="0025473E"/>
    <w:rsid w:val="0025494C"/>
    <w:rsid w:val="00255743"/>
    <w:rsid w:val="00255D85"/>
    <w:rsid w:val="0025644B"/>
    <w:rsid w:val="00257419"/>
    <w:rsid w:val="00257CAC"/>
    <w:rsid w:val="0026189F"/>
    <w:rsid w:val="002621ED"/>
    <w:rsid w:val="00262244"/>
    <w:rsid w:val="00262CD6"/>
    <w:rsid w:val="00263AE5"/>
    <w:rsid w:val="0026479F"/>
    <w:rsid w:val="002648F2"/>
    <w:rsid w:val="00264BCB"/>
    <w:rsid w:val="00264DBD"/>
    <w:rsid w:val="00267512"/>
    <w:rsid w:val="002705CF"/>
    <w:rsid w:val="00270C10"/>
    <w:rsid w:val="002715AA"/>
    <w:rsid w:val="002715E8"/>
    <w:rsid w:val="00272C74"/>
    <w:rsid w:val="00273461"/>
    <w:rsid w:val="00273462"/>
    <w:rsid w:val="002738A9"/>
    <w:rsid w:val="002744DF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5F81"/>
    <w:rsid w:val="0028612D"/>
    <w:rsid w:val="00286AB9"/>
    <w:rsid w:val="00287616"/>
    <w:rsid w:val="00287E6F"/>
    <w:rsid w:val="002916E0"/>
    <w:rsid w:val="002918D1"/>
    <w:rsid w:val="002919C2"/>
    <w:rsid w:val="00292B76"/>
    <w:rsid w:val="00292E1B"/>
    <w:rsid w:val="0029446D"/>
    <w:rsid w:val="00294783"/>
    <w:rsid w:val="00295273"/>
    <w:rsid w:val="0029584E"/>
    <w:rsid w:val="00295CAA"/>
    <w:rsid w:val="00296A7B"/>
    <w:rsid w:val="002A0997"/>
    <w:rsid w:val="002A0BDA"/>
    <w:rsid w:val="002A221B"/>
    <w:rsid w:val="002A22EB"/>
    <w:rsid w:val="002A2385"/>
    <w:rsid w:val="002A4861"/>
    <w:rsid w:val="002A4B21"/>
    <w:rsid w:val="002A4E09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1C4F"/>
    <w:rsid w:val="002B2964"/>
    <w:rsid w:val="002B37C8"/>
    <w:rsid w:val="002B3B2F"/>
    <w:rsid w:val="002B4D08"/>
    <w:rsid w:val="002B4EA4"/>
    <w:rsid w:val="002B5EE2"/>
    <w:rsid w:val="002B6DB9"/>
    <w:rsid w:val="002C0549"/>
    <w:rsid w:val="002C143C"/>
    <w:rsid w:val="002C251A"/>
    <w:rsid w:val="002C2760"/>
    <w:rsid w:val="002C35F5"/>
    <w:rsid w:val="002C36CE"/>
    <w:rsid w:val="002C55B7"/>
    <w:rsid w:val="002C5C37"/>
    <w:rsid w:val="002C5D2B"/>
    <w:rsid w:val="002C6B4E"/>
    <w:rsid w:val="002C72BB"/>
    <w:rsid w:val="002D0203"/>
    <w:rsid w:val="002D090B"/>
    <w:rsid w:val="002D2C73"/>
    <w:rsid w:val="002D3070"/>
    <w:rsid w:val="002D3ADA"/>
    <w:rsid w:val="002D4361"/>
    <w:rsid w:val="002D5F9A"/>
    <w:rsid w:val="002D5FD8"/>
    <w:rsid w:val="002D623F"/>
    <w:rsid w:val="002D721F"/>
    <w:rsid w:val="002E016F"/>
    <w:rsid w:val="002E1654"/>
    <w:rsid w:val="002E2158"/>
    <w:rsid w:val="002E2C88"/>
    <w:rsid w:val="002E3266"/>
    <w:rsid w:val="002E41F1"/>
    <w:rsid w:val="002E4316"/>
    <w:rsid w:val="002E4BCB"/>
    <w:rsid w:val="002E54E8"/>
    <w:rsid w:val="002E5794"/>
    <w:rsid w:val="002E60D6"/>
    <w:rsid w:val="002E6CCF"/>
    <w:rsid w:val="002E6D7F"/>
    <w:rsid w:val="002E7AEC"/>
    <w:rsid w:val="002F1712"/>
    <w:rsid w:val="002F1DAF"/>
    <w:rsid w:val="002F200F"/>
    <w:rsid w:val="002F3032"/>
    <w:rsid w:val="002F35B5"/>
    <w:rsid w:val="002F3BE5"/>
    <w:rsid w:val="002F439C"/>
    <w:rsid w:val="002F4A16"/>
    <w:rsid w:val="002F4BCA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4CEB"/>
    <w:rsid w:val="00305434"/>
    <w:rsid w:val="00306D11"/>
    <w:rsid w:val="003077FC"/>
    <w:rsid w:val="00307EC4"/>
    <w:rsid w:val="00313595"/>
    <w:rsid w:val="00313949"/>
    <w:rsid w:val="003149DA"/>
    <w:rsid w:val="0031502E"/>
    <w:rsid w:val="0031576E"/>
    <w:rsid w:val="00315B66"/>
    <w:rsid w:val="00315DEB"/>
    <w:rsid w:val="00316378"/>
    <w:rsid w:val="00316E23"/>
    <w:rsid w:val="0031727D"/>
    <w:rsid w:val="00317478"/>
    <w:rsid w:val="00321DA4"/>
    <w:rsid w:val="00322200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8A8"/>
    <w:rsid w:val="00330AF8"/>
    <w:rsid w:val="003315D7"/>
    <w:rsid w:val="00331715"/>
    <w:rsid w:val="0033221F"/>
    <w:rsid w:val="00332BE7"/>
    <w:rsid w:val="00332CAA"/>
    <w:rsid w:val="00332CC8"/>
    <w:rsid w:val="003334FF"/>
    <w:rsid w:val="003338D3"/>
    <w:rsid w:val="003338DC"/>
    <w:rsid w:val="003338F3"/>
    <w:rsid w:val="00334530"/>
    <w:rsid w:val="00334CB2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6253"/>
    <w:rsid w:val="00347C09"/>
    <w:rsid w:val="00350EFB"/>
    <w:rsid w:val="00351A32"/>
    <w:rsid w:val="00351C09"/>
    <w:rsid w:val="00352402"/>
    <w:rsid w:val="00352869"/>
    <w:rsid w:val="00352A73"/>
    <w:rsid w:val="00352C33"/>
    <w:rsid w:val="00353DDC"/>
    <w:rsid w:val="003544EC"/>
    <w:rsid w:val="00354617"/>
    <w:rsid w:val="00356046"/>
    <w:rsid w:val="003560D6"/>
    <w:rsid w:val="00356339"/>
    <w:rsid w:val="00356BF2"/>
    <w:rsid w:val="00357A98"/>
    <w:rsid w:val="00360319"/>
    <w:rsid w:val="00360B01"/>
    <w:rsid w:val="00360C81"/>
    <w:rsid w:val="003617CF"/>
    <w:rsid w:val="003619A0"/>
    <w:rsid w:val="00361FF9"/>
    <w:rsid w:val="0036239E"/>
    <w:rsid w:val="00362B03"/>
    <w:rsid w:val="00362CD9"/>
    <w:rsid w:val="00364603"/>
    <w:rsid w:val="00364C1E"/>
    <w:rsid w:val="00366072"/>
    <w:rsid w:val="00367457"/>
    <w:rsid w:val="00367A41"/>
    <w:rsid w:val="0037023B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58D"/>
    <w:rsid w:val="0038276B"/>
    <w:rsid w:val="003837CD"/>
    <w:rsid w:val="00383881"/>
    <w:rsid w:val="00384012"/>
    <w:rsid w:val="00385711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0B6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B0D"/>
    <w:rsid w:val="003A6D12"/>
    <w:rsid w:val="003A6D4C"/>
    <w:rsid w:val="003B0724"/>
    <w:rsid w:val="003B10DD"/>
    <w:rsid w:val="003B1A5C"/>
    <w:rsid w:val="003B22F6"/>
    <w:rsid w:val="003B2402"/>
    <w:rsid w:val="003B3117"/>
    <w:rsid w:val="003B5691"/>
    <w:rsid w:val="003B60D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3332"/>
    <w:rsid w:val="003C458D"/>
    <w:rsid w:val="003C6075"/>
    <w:rsid w:val="003C6292"/>
    <w:rsid w:val="003C6B43"/>
    <w:rsid w:val="003C7735"/>
    <w:rsid w:val="003D0283"/>
    <w:rsid w:val="003D0A5B"/>
    <w:rsid w:val="003D0D98"/>
    <w:rsid w:val="003D10A1"/>
    <w:rsid w:val="003D15FF"/>
    <w:rsid w:val="003D24D4"/>
    <w:rsid w:val="003D254C"/>
    <w:rsid w:val="003D2EC6"/>
    <w:rsid w:val="003D380E"/>
    <w:rsid w:val="003D3D9C"/>
    <w:rsid w:val="003D3DB9"/>
    <w:rsid w:val="003D4202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9BB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39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635C"/>
    <w:rsid w:val="0040730E"/>
    <w:rsid w:val="004073EF"/>
    <w:rsid w:val="00407DAB"/>
    <w:rsid w:val="0041040A"/>
    <w:rsid w:val="00410883"/>
    <w:rsid w:val="004112E6"/>
    <w:rsid w:val="004114EF"/>
    <w:rsid w:val="004114FB"/>
    <w:rsid w:val="00411753"/>
    <w:rsid w:val="00411A1B"/>
    <w:rsid w:val="00411A1C"/>
    <w:rsid w:val="00412767"/>
    <w:rsid w:val="00412EC4"/>
    <w:rsid w:val="00413F35"/>
    <w:rsid w:val="00414DF5"/>
    <w:rsid w:val="004156DD"/>
    <w:rsid w:val="00415891"/>
    <w:rsid w:val="00415994"/>
    <w:rsid w:val="00415B35"/>
    <w:rsid w:val="00416310"/>
    <w:rsid w:val="00416B86"/>
    <w:rsid w:val="00416FAB"/>
    <w:rsid w:val="0041736F"/>
    <w:rsid w:val="00417A85"/>
    <w:rsid w:val="004209B5"/>
    <w:rsid w:val="004227FC"/>
    <w:rsid w:val="00422C8D"/>
    <w:rsid w:val="0042350C"/>
    <w:rsid w:val="004244EE"/>
    <w:rsid w:val="0042486E"/>
    <w:rsid w:val="00424CD8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4616"/>
    <w:rsid w:val="0043501F"/>
    <w:rsid w:val="004353F3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4BCA"/>
    <w:rsid w:val="004460E2"/>
    <w:rsid w:val="0044611E"/>
    <w:rsid w:val="00446D2D"/>
    <w:rsid w:val="00446EAD"/>
    <w:rsid w:val="00447396"/>
    <w:rsid w:val="00447B7C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3E56"/>
    <w:rsid w:val="00455097"/>
    <w:rsid w:val="004551FB"/>
    <w:rsid w:val="004559D6"/>
    <w:rsid w:val="0045651A"/>
    <w:rsid w:val="00457A8D"/>
    <w:rsid w:val="00457BA9"/>
    <w:rsid w:val="00457E7D"/>
    <w:rsid w:val="0046163D"/>
    <w:rsid w:val="00461740"/>
    <w:rsid w:val="00462BA8"/>
    <w:rsid w:val="0046367A"/>
    <w:rsid w:val="00464B6B"/>
    <w:rsid w:val="00464C09"/>
    <w:rsid w:val="00464CAA"/>
    <w:rsid w:val="00464D12"/>
    <w:rsid w:val="004664FF"/>
    <w:rsid w:val="00467074"/>
    <w:rsid w:val="0046768E"/>
    <w:rsid w:val="00467790"/>
    <w:rsid w:val="00470164"/>
    <w:rsid w:val="004701FF"/>
    <w:rsid w:val="004704B4"/>
    <w:rsid w:val="00472244"/>
    <w:rsid w:val="00472B1A"/>
    <w:rsid w:val="00472B93"/>
    <w:rsid w:val="004732A7"/>
    <w:rsid w:val="00473FD4"/>
    <w:rsid w:val="00474552"/>
    <w:rsid w:val="00474BFF"/>
    <w:rsid w:val="00474E4A"/>
    <w:rsid w:val="00475746"/>
    <w:rsid w:val="00475FF6"/>
    <w:rsid w:val="0047681A"/>
    <w:rsid w:val="00476BB3"/>
    <w:rsid w:val="00477312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57"/>
    <w:rsid w:val="00484B84"/>
    <w:rsid w:val="004863F9"/>
    <w:rsid w:val="00487837"/>
    <w:rsid w:val="00490F85"/>
    <w:rsid w:val="0049126E"/>
    <w:rsid w:val="004912F4"/>
    <w:rsid w:val="00492717"/>
    <w:rsid w:val="00492B3D"/>
    <w:rsid w:val="00492EEC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6E4"/>
    <w:rsid w:val="004A1CBA"/>
    <w:rsid w:val="004A216E"/>
    <w:rsid w:val="004A2364"/>
    <w:rsid w:val="004A390D"/>
    <w:rsid w:val="004A47FF"/>
    <w:rsid w:val="004A49F2"/>
    <w:rsid w:val="004A513D"/>
    <w:rsid w:val="004A77F7"/>
    <w:rsid w:val="004A7A83"/>
    <w:rsid w:val="004B04C7"/>
    <w:rsid w:val="004B0DEA"/>
    <w:rsid w:val="004B0E30"/>
    <w:rsid w:val="004B173C"/>
    <w:rsid w:val="004B2241"/>
    <w:rsid w:val="004B24DE"/>
    <w:rsid w:val="004B2BB7"/>
    <w:rsid w:val="004B40F9"/>
    <w:rsid w:val="004B41CB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18C"/>
    <w:rsid w:val="004D075E"/>
    <w:rsid w:val="004D0842"/>
    <w:rsid w:val="004D0F11"/>
    <w:rsid w:val="004D1CB3"/>
    <w:rsid w:val="004D1FD1"/>
    <w:rsid w:val="004D2054"/>
    <w:rsid w:val="004D21F3"/>
    <w:rsid w:val="004D2B46"/>
    <w:rsid w:val="004D2D88"/>
    <w:rsid w:val="004D32AB"/>
    <w:rsid w:val="004D3394"/>
    <w:rsid w:val="004D3E6F"/>
    <w:rsid w:val="004D4097"/>
    <w:rsid w:val="004D434D"/>
    <w:rsid w:val="004D43FD"/>
    <w:rsid w:val="004D53FB"/>
    <w:rsid w:val="004E064C"/>
    <w:rsid w:val="004E079F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E7DE8"/>
    <w:rsid w:val="004F0459"/>
    <w:rsid w:val="004F07CF"/>
    <w:rsid w:val="004F0817"/>
    <w:rsid w:val="004F40CB"/>
    <w:rsid w:val="004F502A"/>
    <w:rsid w:val="004F58E7"/>
    <w:rsid w:val="004F6D63"/>
    <w:rsid w:val="004F6DAD"/>
    <w:rsid w:val="004F6E8F"/>
    <w:rsid w:val="004F733D"/>
    <w:rsid w:val="004F7828"/>
    <w:rsid w:val="00500371"/>
    <w:rsid w:val="00500D40"/>
    <w:rsid w:val="00501066"/>
    <w:rsid w:val="00503524"/>
    <w:rsid w:val="00503A64"/>
    <w:rsid w:val="0050405C"/>
    <w:rsid w:val="005044E2"/>
    <w:rsid w:val="005052BD"/>
    <w:rsid w:val="00505355"/>
    <w:rsid w:val="005059EF"/>
    <w:rsid w:val="00512D28"/>
    <w:rsid w:val="005131EC"/>
    <w:rsid w:val="0051348B"/>
    <w:rsid w:val="00513BBE"/>
    <w:rsid w:val="0051421D"/>
    <w:rsid w:val="00514D5A"/>
    <w:rsid w:val="00515A71"/>
    <w:rsid w:val="00515B71"/>
    <w:rsid w:val="00516F01"/>
    <w:rsid w:val="00517527"/>
    <w:rsid w:val="00521156"/>
    <w:rsid w:val="0052181F"/>
    <w:rsid w:val="00521D30"/>
    <w:rsid w:val="00521FF5"/>
    <w:rsid w:val="00522209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6CC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519"/>
    <w:rsid w:val="00544E93"/>
    <w:rsid w:val="00545176"/>
    <w:rsid w:val="00545332"/>
    <w:rsid w:val="00546126"/>
    <w:rsid w:val="005472A3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B1C"/>
    <w:rsid w:val="00561809"/>
    <w:rsid w:val="005623DE"/>
    <w:rsid w:val="005625F4"/>
    <w:rsid w:val="00562BB6"/>
    <w:rsid w:val="00563FBF"/>
    <w:rsid w:val="005652B0"/>
    <w:rsid w:val="0056536C"/>
    <w:rsid w:val="00565C04"/>
    <w:rsid w:val="00565CB7"/>
    <w:rsid w:val="00567667"/>
    <w:rsid w:val="00567E55"/>
    <w:rsid w:val="00567F3A"/>
    <w:rsid w:val="00570349"/>
    <w:rsid w:val="005707DD"/>
    <w:rsid w:val="005712D7"/>
    <w:rsid w:val="00571A2B"/>
    <w:rsid w:val="00571A95"/>
    <w:rsid w:val="00572206"/>
    <w:rsid w:val="005726E6"/>
    <w:rsid w:val="00573ABD"/>
    <w:rsid w:val="00573B72"/>
    <w:rsid w:val="00573FF1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23B"/>
    <w:rsid w:val="00582447"/>
    <w:rsid w:val="0058364D"/>
    <w:rsid w:val="00583ED7"/>
    <w:rsid w:val="00585A88"/>
    <w:rsid w:val="00585F83"/>
    <w:rsid w:val="005868E9"/>
    <w:rsid w:val="00586CA6"/>
    <w:rsid w:val="00586E46"/>
    <w:rsid w:val="00590105"/>
    <w:rsid w:val="005905D8"/>
    <w:rsid w:val="00590F5C"/>
    <w:rsid w:val="00591F8B"/>
    <w:rsid w:val="005924D0"/>
    <w:rsid w:val="00592560"/>
    <w:rsid w:val="005933B6"/>
    <w:rsid w:val="00593707"/>
    <w:rsid w:val="00593D3E"/>
    <w:rsid w:val="005946BE"/>
    <w:rsid w:val="00594B40"/>
    <w:rsid w:val="00595084"/>
    <w:rsid w:val="0059565C"/>
    <w:rsid w:val="00595AB7"/>
    <w:rsid w:val="005962D6"/>
    <w:rsid w:val="0059655E"/>
    <w:rsid w:val="005A0B3D"/>
    <w:rsid w:val="005A0F1A"/>
    <w:rsid w:val="005A1471"/>
    <w:rsid w:val="005A27E2"/>
    <w:rsid w:val="005A2952"/>
    <w:rsid w:val="005A35D5"/>
    <w:rsid w:val="005A54AF"/>
    <w:rsid w:val="005A54FF"/>
    <w:rsid w:val="005A580B"/>
    <w:rsid w:val="005A5AF1"/>
    <w:rsid w:val="005A62C3"/>
    <w:rsid w:val="005A646F"/>
    <w:rsid w:val="005A74C4"/>
    <w:rsid w:val="005B0686"/>
    <w:rsid w:val="005B0F76"/>
    <w:rsid w:val="005B2194"/>
    <w:rsid w:val="005B2EF4"/>
    <w:rsid w:val="005B3067"/>
    <w:rsid w:val="005B43C8"/>
    <w:rsid w:val="005B4C2B"/>
    <w:rsid w:val="005B507D"/>
    <w:rsid w:val="005B6598"/>
    <w:rsid w:val="005B6A17"/>
    <w:rsid w:val="005B6AEA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986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677"/>
    <w:rsid w:val="005D189B"/>
    <w:rsid w:val="005D1EA3"/>
    <w:rsid w:val="005D2415"/>
    <w:rsid w:val="005D2431"/>
    <w:rsid w:val="005D2828"/>
    <w:rsid w:val="005D2BAC"/>
    <w:rsid w:val="005D38AF"/>
    <w:rsid w:val="005D49E7"/>
    <w:rsid w:val="005D4EAD"/>
    <w:rsid w:val="005D5571"/>
    <w:rsid w:val="005D635F"/>
    <w:rsid w:val="005D6958"/>
    <w:rsid w:val="005D6FA9"/>
    <w:rsid w:val="005D7796"/>
    <w:rsid w:val="005D7F80"/>
    <w:rsid w:val="005E09F8"/>
    <w:rsid w:val="005E1AE5"/>
    <w:rsid w:val="005E2A5E"/>
    <w:rsid w:val="005E34EE"/>
    <w:rsid w:val="005E3FB4"/>
    <w:rsid w:val="005E4473"/>
    <w:rsid w:val="005E4CF4"/>
    <w:rsid w:val="005E548D"/>
    <w:rsid w:val="005E5B92"/>
    <w:rsid w:val="005E6BCB"/>
    <w:rsid w:val="005E70DD"/>
    <w:rsid w:val="005E73A0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A88"/>
    <w:rsid w:val="005F6B70"/>
    <w:rsid w:val="005F6EDC"/>
    <w:rsid w:val="005F7189"/>
    <w:rsid w:val="005F719A"/>
    <w:rsid w:val="006006CB"/>
    <w:rsid w:val="00601FE6"/>
    <w:rsid w:val="00602DE1"/>
    <w:rsid w:val="00603FB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16B"/>
    <w:rsid w:val="00614A06"/>
    <w:rsid w:val="0061594A"/>
    <w:rsid w:val="00616BB1"/>
    <w:rsid w:val="00617373"/>
    <w:rsid w:val="006179AF"/>
    <w:rsid w:val="0062006A"/>
    <w:rsid w:val="006205CF"/>
    <w:rsid w:val="00621773"/>
    <w:rsid w:val="006233D5"/>
    <w:rsid w:val="00624621"/>
    <w:rsid w:val="00624F1C"/>
    <w:rsid w:val="0062537E"/>
    <w:rsid w:val="00625689"/>
    <w:rsid w:val="00625779"/>
    <w:rsid w:val="006257AB"/>
    <w:rsid w:val="00630282"/>
    <w:rsid w:val="00630DEF"/>
    <w:rsid w:val="00631112"/>
    <w:rsid w:val="006316BC"/>
    <w:rsid w:val="00631910"/>
    <w:rsid w:val="00631A7C"/>
    <w:rsid w:val="00632250"/>
    <w:rsid w:val="006335C0"/>
    <w:rsid w:val="0063373E"/>
    <w:rsid w:val="00634151"/>
    <w:rsid w:val="00634190"/>
    <w:rsid w:val="0063425F"/>
    <w:rsid w:val="006342C1"/>
    <w:rsid w:val="0063586D"/>
    <w:rsid w:val="00636354"/>
    <w:rsid w:val="0063710C"/>
    <w:rsid w:val="00640439"/>
    <w:rsid w:val="0064173E"/>
    <w:rsid w:val="006419FF"/>
    <w:rsid w:val="00641C37"/>
    <w:rsid w:val="00642599"/>
    <w:rsid w:val="00642631"/>
    <w:rsid w:val="00642D5D"/>
    <w:rsid w:val="00642F4A"/>
    <w:rsid w:val="00643194"/>
    <w:rsid w:val="00643D7E"/>
    <w:rsid w:val="006443FC"/>
    <w:rsid w:val="00646E80"/>
    <w:rsid w:val="00647064"/>
    <w:rsid w:val="006471D5"/>
    <w:rsid w:val="0065034F"/>
    <w:rsid w:val="006505C2"/>
    <w:rsid w:val="006506D4"/>
    <w:rsid w:val="00650997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374"/>
    <w:rsid w:val="0065797A"/>
    <w:rsid w:val="00657B02"/>
    <w:rsid w:val="00660174"/>
    <w:rsid w:val="00661147"/>
    <w:rsid w:val="006619F0"/>
    <w:rsid w:val="00661D69"/>
    <w:rsid w:val="00661FF0"/>
    <w:rsid w:val="00663B9B"/>
    <w:rsid w:val="00664A36"/>
    <w:rsid w:val="00664B58"/>
    <w:rsid w:val="0066574C"/>
    <w:rsid w:val="006658B1"/>
    <w:rsid w:val="00665CF1"/>
    <w:rsid w:val="00665D99"/>
    <w:rsid w:val="006661BE"/>
    <w:rsid w:val="00666AE0"/>
    <w:rsid w:val="00666ECF"/>
    <w:rsid w:val="00667520"/>
    <w:rsid w:val="00667FE9"/>
    <w:rsid w:val="00670808"/>
    <w:rsid w:val="00671588"/>
    <w:rsid w:val="0067261F"/>
    <w:rsid w:val="00673019"/>
    <w:rsid w:val="006741CD"/>
    <w:rsid w:val="006746C5"/>
    <w:rsid w:val="00674943"/>
    <w:rsid w:val="00676714"/>
    <w:rsid w:val="006778DE"/>
    <w:rsid w:val="006779AA"/>
    <w:rsid w:val="00680680"/>
    <w:rsid w:val="00680EEC"/>
    <w:rsid w:val="00682247"/>
    <w:rsid w:val="00682B6A"/>
    <w:rsid w:val="0068427C"/>
    <w:rsid w:val="006854ED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02D"/>
    <w:rsid w:val="006A00AB"/>
    <w:rsid w:val="006A0263"/>
    <w:rsid w:val="006A0C70"/>
    <w:rsid w:val="006A12C2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3422"/>
    <w:rsid w:val="006B35F0"/>
    <w:rsid w:val="006B4C85"/>
    <w:rsid w:val="006B6594"/>
    <w:rsid w:val="006C0210"/>
    <w:rsid w:val="006C163F"/>
    <w:rsid w:val="006C2787"/>
    <w:rsid w:val="006C305C"/>
    <w:rsid w:val="006C3159"/>
    <w:rsid w:val="006C33D4"/>
    <w:rsid w:val="006C3F7D"/>
    <w:rsid w:val="006C5ADE"/>
    <w:rsid w:val="006C6027"/>
    <w:rsid w:val="006C7838"/>
    <w:rsid w:val="006D09D3"/>
    <w:rsid w:val="006D128F"/>
    <w:rsid w:val="006D13DC"/>
    <w:rsid w:val="006D1AAE"/>
    <w:rsid w:val="006D29C8"/>
    <w:rsid w:val="006D7F28"/>
    <w:rsid w:val="006E269E"/>
    <w:rsid w:val="006E477B"/>
    <w:rsid w:val="006E47AC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9B5"/>
    <w:rsid w:val="006F2F38"/>
    <w:rsid w:val="006F3B38"/>
    <w:rsid w:val="006F416F"/>
    <w:rsid w:val="006F44C1"/>
    <w:rsid w:val="006F50FD"/>
    <w:rsid w:val="006F6D34"/>
    <w:rsid w:val="006F7045"/>
    <w:rsid w:val="006F7150"/>
    <w:rsid w:val="006F7A2F"/>
    <w:rsid w:val="00700E10"/>
    <w:rsid w:val="00703762"/>
    <w:rsid w:val="0070542B"/>
    <w:rsid w:val="00707318"/>
    <w:rsid w:val="00707DCF"/>
    <w:rsid w:val="007104C6"/>
    <w:rsid w:val="00710762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343"/>
    <w:rsid w:val="00721C40"/>
    <w:rsid w:val="00721CBF"/>
    <w:rsid w:val="0072263A"/>
    <w:rsid w:val="0072345D"/>
    <w:rsid w:val="0072373D"/>
    <w:rsid w:val="00724EA7"/>
    <w:rsid w:val="0072589B"/>
    <w:rsid w:val="007260BA"/>
    <w:rsid w:val="007263DD"/>
    <w:rsid w:val="00726424"/>
    <w:rsid w:val="00727A46"/>
    <w:rsid w:val="00730007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4A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A6B"/>
    <w:rsid w:val="0074459F"/>
    <w:rsid w:val="00744779"/>
    <w:rsid w:val="007454E2"/>
    <w:rsid w:val="00745838"/>
    <w:rsid w:val="00747540"/>
    <w:rsid w:val="00747DA6"/>
    <w:rsid w:val="00747EE3"/>
    <w:rsid w:val="0075013C"/>
    <w:rsid w:val="007508A6"/>
    <w:rsid w:val="00751A1E"/>
    <w:rsid w:val="00752BBA"/>
    <w:rsid w:val="0075323C"/>
    <w:rsid w:val="00753955"/>
    <w:rsid w:val="007544E0"/>
    <w:rsid w:val="0075563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63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3936"/>
    <w:rsid w:val="007745C7"/>
    <w:rsid w:val="007756AA"/>
    <w:rsid w:val="007757E9"/>
    <w:rsid w:val="00776CD2"/>
    <w:rsid w:val="00777651"/>
    <w:rsid w:val="00777AAC"/>
    <w:rsid w:val="00780515"/>
    <w:rsid w:val="007812F8"/>
    <w:rsid w:val="007818B1"/>
    <w:rsid w:val="007819A8"/>
    <w:rsid w:val="00781A5A"/>
    <w:rsid w:val="00781FEB"/>
    <w:rsid w:val="0078311A"/>
    <w:rsid w:val="00783726"/>
    <w:rsid w:val="00783CD3"/>
    <w:rsid w:val="007843D2"/>
    <w:rsid w:val="00786508"/>
    <w:rsid w:val="007866D4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1993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3C0"/>
    <w:rsid w:val="007A7766"/>
    <w:rsid w:val="007A7776"/>
    <w:rsid w:val="007B0149"/>
    <w:rsid w:val="007B0C6F"/>
    <w:rsid w:val="007B1937"/>
    <w:rsid w:val="007B1B74"/>
    <w:rsid w:val="007B205F"/>
    <w:rsid w:val="007B2870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9AF"/>
    <w:rsid w:val="007D4322"/>
    <w:rsid w:val="007D4D20"/>
    <w:rsid w:val="007D4E40"/>
    <w:rsid w:val="007D57D6"/>
    <w:rsid w:val="007D5D45"/>
    <w:rsid w:val="007D633E"/>
    <w:rsid w:val="007D6572"/>
    <w:rsid w:val="007D66C4"/>
    <w:rsid w:val="007D7801"/>
    <w:rsid w:val="007E0678"/>
    <w:rsid w:val="007E1113"/>
    <w:rsid w:val="007E114F"/>
    <w:rsid w:val="007E22D2"/>
    <w:rsid w:val="007E2304"/>
    <w:rsid w:val="007E236C"/>
    <w:rsid w:val="007E26B7"/>
    <w:rsid w:val="007E2800"/>
    <w:rsid w:val="007E298B"/>
    <w:rsid w:val="007E3464"/>
    <w:rsid w:val="007E3904"/>
    <w:rsid w:val="007E497A"/>
    <w:rsid w:val="007E540B"/>
    <w:rsid w:val="007E562B"/>
    <w:rsid w:val="007E6312"/>
    <w:rsid w:val="007E636D"/>
    <w:rsid w:val="007E6920"/>
    <w:rsid w:val="007E6AC6"/>
    <w:rsid w:val="007E73C0"/>
    <w:rsid w:val="007E75D4"/>
    <w:rsid w:val="007F0083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4A2F"/>
    <w:rsid w:val="007F6193"/>
    <w:rsid w:val="007F63C8"/>
    <w:rsid w:val="007F64FB"/>
    <w:rsid w:val="007F7487"/>
    <w:rsid w:val="007F781D"/>
    <w:rsid w:val="007F7FE3"/>
    <w:rsid w:val="00801CCF"/>
    <w:rsid w:val="00802828"/>
    <w:rsid w:val="00802905"/>
    <w:rsid w:val="00802963"/>
    <w:rsid w:val="00802CD0"/>
    <w:rsid w:val="00802FD6"/>
    <w:rsid w:val="0080343F"/>
    <w:rsid w:val="00803780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6D74"/>
    <w:rsid w:val="0080775A"/>
    <w:rsid w:val="00810857"/>
    <w:rsid w:val="00810A1D"/>
    <w:rsid w:val="00810E71"/>
    <w:rsid w:val="00810FCC"/>
    <w:rsid w:val="00811518"/>
    <w:rsid w:val="008115AC"/>
    <w:rsid w:val="00811AA7"/>
    <w:rsid w:val="00812BD6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1FA"/>
    <w:rsid w:val="0082068B"/>
    <w:rsid w:val="00820A02"/>
    <w:rsid w:val="00821EEC"/>
    <w:rsid w:val="00821FB5"/>
    <w:rsid w:val="0082313D"/>
    <w:rsid w:val="0082348F"/>
    <w:rsid w:val="008236CD"/>
    <w:rsid w:val="00825A12"/>
    <w:rsid w:val="00825F7E"/>
    <w:rsid w:val="00826158"/>
    <w:rsid w:val="00827B93"/>
    <w:rsid w:val="00827F39"/>
    <w:rsid w:val="00830C40"/>
    <w:rsid w:val="00830E5C"/>
    <w:rsid w:val="00831024"/>
    <w:rsid w:val="00831273"/>
    <w:rsid w:val="008322BB"/>
    <w:rsid w:val="008323B8"/>
    <w:rsid w:val="00833B3C"/>
    <w:rsid w:val="00834053"/>
    <w:rsid w:val="008347B3"/>
    <w:rsid w:val="0083485E"/>
    <w:rsid w:val="008349CD"/>
    <w:rsid w:val="00835F46"/>
    <w:rsid w:val="00836034"/>
    <w:rsid w:val="008377B8"/>
    <w:rsid w:val="008378A3"/>
    <w:rsid w:val="00837B36"/>
    <w:rsid w:val="00837D3B"/>
    <w:rsid w:val="00837E8B"/>
    <w:rsid w:val="00840749"/>
    <w:rsid w:val="008407D6"/>
    <w:rsid w:val="00840D5B"/>
    <w:rsid w:val="0084120D"/>
    <w:rsid w:val="00842594"/>
    <w:rsid w:val="008437DA"/>
    <w:rsid w:val="00844391"/>
    <w:rsid w:val="00844871"/>
    <w:rsid w:val="00844A0B"/>
    <w:rsid w:val="00844BD9"/>
    <w:rsid w:val="00844F36"/>
    <w:rsid w:val="00846194"/>
    <w:rsid w:val="008477B4"/>
    <w:rsid w:val="00850447"/>
    <w:rsid w:val="00850733"/>
    <w:rsid w:val="00850E1E"/>
    <w:rsid w:val="008510B6"/>
    <w:rsid w:val="008513DA"/>
    <w:rsid w:val="0085183F"/>
    <w:rsid w:val="00851C4A"/>
    <w:rsid w:val="00851D08"/>
    <w:rsid w:val="00852515"/>
    <w:rsid w:val="00852627"/>
    <w:rsid w:val="00853372"/>
    <w:rsid w:val="00853C41"/>
    <w:rsid w:val="008548B0"/>
    <w:rsid w:val="0085499A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349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0DD5"/>
    <w:rsid w:val="00881AF0"/>
    <w:rsid w:val="00881FC9"/>
    <w:rsid w:val="00882369"/>
    <w:rsid w:val="008824C8"/>
    <w:rsid w:val="00883405"/>
    <w:rsid w:val="00883AD4"/>
    <w:rsid w:val="008848A3"/>
    <w:rsid w:val="00885316"/>
    <w:rsid w:val="00885A29"/>
    <w:rsid w:val="00886F62"/>
    <w:rsid w:val="0088706E"/>
    <w:rsid w:val="00887132"/>
    <w:rsid w:val="0088771B"/>
    <w:rsid w:val="0089114D"/>
    <w:rsid w:val="0089163C"/>
    <w:rsid w:val="0089166C"/>
    <w:rsid w:val="00891D39"/>
    <w:rsid w:val="00891DB3"/>
    <w:rsid w:val="008921D4"/>
    <w:rsid w:val="00892F52"/>
    <w:rsid w:val="00893318"/>
    <w:rsid w:val="008937BC"/>
    <w:rsid w:val="00895221"/>
    <w:rsid w:val="00895688"/>
    <w:rsid w:val="00895857"/>
    <w:rsid w:val="008965D5"/>
    <w:rsid w:val="00896DE6"/>
    <w:rsid w:val="008970F8"/>
    <w:rsid w:val="0089748C"/>
    <w:rsid w:val="008975A0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0074"/>
    <w:rsid w:val="008B1B9E"/>
    <w:rsid w:val="008B20F2"/>
    <w:rsid w:val="008B4029"/>
    <w:rsid w:val="008B42F7"/>
    <w:rsid w:val="008B5198"/>
    <w:rsid w:val="008B5EDA"/>
    <w:rsid w:val="008B683F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6BC"/>
    <w:rsid w:val="008C6E11"/>
    <w:rsid w:val="008C7603"/>
    <w:rsid w:val="008C7ACB"/>
    <w:rsid w:val="008D0DFE"/>
    <w:rsid w:val="008D10A1"/>
    <w:rsid w:val="008D1FCD"/>
    <w:rsid w:val="008D2034"/>
    <w:rsid w:val="008D2CA1"/>
    <w:rsid w:val="008D3014"/>
    <w:rsid w:val="008D333B"/>
    <w:rsid w:val="008D456A"/>
    <w:rsid w:val="008D5A77"/>
    <w:rsid w:val="008D644B"/>
    <w:rsid w:val="008D6578"/>
    <w:rsid w:val="008D68C2"/>
    <w:rsid w:val="008D6C5F"/>
    <w:rsid w:val="008E04C7"/>
    <w:rsid w:val="008E0D1C"/>
    <w:rsid w:val="008E2D57"/>
    <w:rsid w:val="008E30B5"/>
    <w:rsid w:val="008E32D5"/>
    <w:rsid w:val="008E4412"/>
    <w:rsid w:val="008E52F4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AB7"/>
    <w:rsid w:val="00905D5D"/>
    <w:rsid w:val="00906F28"/>
    <w:rsid w:val="00907B08"/>
    <w:rsid w:val="0091022C"/>
    <w:rsid w:val="00910D39"/>
    <w:rsid w:val="0091289F"/>
    <w:rsid w:val="00912C4C"/>
    <w:rsid w:val="00912D25"/>
    <w:rsid w:val="00912DA8"/>
    <w:rsid w:val="00912FBA"/>
    <w:rsid w:val="00913224"/>
    <w:rsid w:val="00913395"/>
    <w:rsid w:val="00913F2C"/>
    <w:rsid w:val="00914418"/>
    <w:rsid w:val="00915E59"/>
    <w:rsid w:val="0091607F"/>
    <w:rsid w:val="009161E9"/>
    <w:rsid w:val="00917228"/>
    <w:rsid w:val="009210E7"/>
    <w:rsid w:val="00921A32"/>
    <w:rsid w:val="00921AD4"/>
    <w:rsid w:val="00921B21"/>
    <w:rsid w:val="009248C1"/>
    <w:rsid w:val="00924E85"/>
    <w:rsid w:val="0092608F"/>
    <w:rsid w:val="009263A2"/>
    <w:rsid w:val="00926DD9"/>
    <w:rsid w:val="009279FE"/>
    <w:rsid w:val="00930171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2F6F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52B"/>
    <w:rsid w:val="009449B6"/>
    <w:rsid w:val="00944B06"/>
    <w:rsid w:val="009470EE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C54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7C6"/>
    <w:rsid w:val="00971A59"/>
    <w:rsid w:val="00971D17"/>
    <w:rsid w:val="00972058"/>
    <w:rsid w:val="009720A3"/>
    <w:rsid w:val="00972ECC"/>
    <w:rsid w:val="0097329C"/>
    <w:rsid w:val="0097383A"/>
    <w:rsid w:val="00974936"/>
    <w:rsid w:val="00975290"/>
    <w:rsid w:val="00975A29"/>
    <w:rsid w:val="009763D0"/>
    <w:rsid w:val="00976EF0"/>
    <w:rsid w:val="00977FFB"/>
    <w:rsid w:val="00980272"/>
    <w:rsid w:val="009803B0"/>
    <w:rsid w:val="00980522"/>
    <w:rsid w:val="00980AAD"/>
    <w:rsid w:val="00981857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874F5"/>
    <w:rsid w:val="00990B15"/>
    <w:rsid w:val="00990EFF"/>
    <w:rsid w:val="009915A1"/>
    <w:rsid w:val="009927DA"/>
    <w:rsid w:val="00994320"/>
    <w:rsid w:val="00994D79"/>
    <w:rsid w:val="00995A6E"/>
    <w:rsid w:val="009A0064"/>
    <w:rsid w:val="009A00A7"/>
    <w:rsid w:val="009A0738"/>
    <w:rsid w:val="009A0E27"/>
    <w:rsid w:val="009A12CA"/>
    <w:rsid w:val="009A1419"/>
    <w:rsid w:val="009A14C4"/>
    <w:rsid w:val="009A2B68"/>
    <w:rsid w:val="009A368E"/>
    <w:rsid w:val="009A3A53"/>
    <w:rsid w:val="009A3B6F"/>
    <w:rsid w:val="009A3CEF"/>
    <w:rsid w:val="009A45C8"/>
    <w:rsid w:val="009A583D"/>
    <w:rsid w:val="009A6145"/>
    <w:rsid w:val="009A7554"/>
    <w:rsid w:val="009A7DC9"/>
    <w:rsid w:val="009B19B8"/>
    <w:rsid w:val="009B2710"/>
    <w:rsid w:val="009B2885"/>
    <w:rsid w:val="009B36CD"/>
    <w:rsid w:val="009B4434"/>
    <w:rsid w:val="009B479D"/>
    <w:rsid w:val="009B4B61"/>
    <w:rsid w:val="009B5020"/>
    <w:rsid w:val="009B507A"/>
    <w:rsid w:val="009B5623"/>
    <w:rsid w:val="009B5C17"/>
    <w:rsid w:val="009B6D6C"/>
    <w:rsid w:val="009B6F08"/>
    <w:rsid w:val="009B7A9A"/>
    <w:rsid w:val="009C01D3"/>
    <w:rsid w:val="009C0831"/>
    <w:rsid w:val="009C1669"/>
    <w:rsid w:val="009C1EB3"/>
    <w:rsid w:val="009C1EF0"/>
    <w:rsid w:val="009C2EE0"/>
    <w:rsid w:val="009C30FA"/>
    <w:rsid w:val="009C426C"/>
    <w:rsid w:val="009C4737"/>
    <w:rsid w:val="009C6434"/>
    <w:rsid w:val="009D0CBF"/>
    <w:rsid w:val="009D1A92"/>
    <w:rsid w:val="009D2B85"/>
    <w:rsid w:val="009D3905"/>
    <w:rsid w:val="009D521C"/>
    <w:rsid w:val="009D7451"/>
    <w:rsid w:val="009E069A"/>
    <w:rsid w:val="009E0AFF"/>
    <w:rsid w:val="009E1BA0"/>
    <w:rsid w:val="009E1C59"/>
    <w:rsid w:val="009E1DDA"/>
    <w:rsid w:val="009E259B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E79E7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15C1"/>
    <w:rsid w:val="00A021A9"/>
    <w:rsid w:val="00A0352E"/>
    <w:rsid w:val="00A03A76"/>
    <w:rsid w:val="00A03CB0"/>
    <w:rsid w:val="00A03DA1"/>
    <w:rsid w:val="00A043BF"/>
    <w:rsid w:val="00A0461B"/>
    <w:rsid w:val="00A04B06"/>
    <w:rsid w:val="00A04C3C"/>
    <w:rsid w:val="00A051B2"/>
    <w:rsid w:val="00A06157"/>
    <w:rsid w:val="00A06656"/>
    <w:rsid w:val="00A07B13"/>
    <w:rsid w:val="00A105C7"/>
    <w:rsid w:val="00A12E61"/>
    <w:rsid w:val="00A13C4D"/>
    <w:rsid w:val="00A14772"/>
    <w:rsid w:val="00A152F2"/>
    <w:rsid w:val="00A16554"/>
    <w:rsid w:val="00A1671D"/>
    <w:rsid w:val="00A172CC"/>
    <w:rsid w:val="00A20041"/>
    <w:rsid w:val="00A20AFF"/>
    <w:rsid w:val="00A20F28"/>
    <w:rsid w:val="00A213A0"/>
    <w:rsid w:val="00A22DEB"/>
    <w:rsid w:val="00A230DD"/>
    <w:rsid w:val="00A231C1"/>
    <w:rsid w:val="00A2322F"/>
    <w:rsid w:val="00A24095"/>
    <w:rsid w:val="00A242C9"/>
    <w:rsid w:val="00A2539A"/>
    <w:rsid w:val="00A25611"/>
    <w:rsid w:val="00A25BCB"/>
    <w:rsid w:val="00A26310"/>
    <w:rsid w:val="00A26787"/>
    <w:rsid w:val="00A268BA"/>
    <w:rsid w:val="00A27C06"/>
    <w:rsid w:val="00A30F36"/>
    <w:rsid w:val="00A317AE"/>
    <w:rsid w:val="00A31E38"/>
    <w:rsid w:val="00A324BF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36E"/>
    <w:rsid w:val="00A42FFF"/>
    <w:rsid w:val="00A4300A"/>
    <w:rsid w:val="00A4357F"/>
    <w:rsid w:val="00A444ED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4B19"/>
    <w:rsid w:val="00A54DD0"/>
    <w:rsid w:val="00A55A9A"/>
    <w:rsid w:val="00A55AB7"/>
    <w:rsid w:val="00A563BD"/>
    <w:rsid w:val="00A564B5"/>
    <w:rsid w:val="00A564C4"/>
    <w:rsid w:val="00A568A5"/>
    <w:rsid w:val="00A57779"/>
    <w:rsid w:val="00A57B08"/>
    <w:rsid w:val="00A57F40"/>
    <w:rsid w:val="00A57F79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4FCB"/>
    <w:rsid w:val="00A65009"/>
    <w:rsid w:val="00A650F7"/>
    <w:rsid w:val="00A70CB5"/>
    <w:rsid w:val="00A719B9"/>
    <w:rsid w:val="00A727A4"/>
    <w:rsid w:val="00A72C1E"/>
    <w:rsid w:val="00A7356B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3CA"/>
    <w:rsid w:val="00A83488"/>
    <w:rsid w:val="00A841CB"/>
    <w:rsid w:val="00A85894"/>
    <w:rsid w:val="00A86BCF"/>
    <w:rsid w:val="00A86CFC"/>
    <w:rsid w:val="00A8702E"/>
    <w:rsid w:val="00A872DB"/>
    <w:rsid w:val="00A87995"/>
    <w:rsid w:val="00A87F42"/>
    <w:rsid w:val="00A909F8"/>
    <w:rsid w:val="00A90DA3"/>
    <w:rsid w:val="00A90E32"/>
    <w:rsid w:val="00A90FD9"/>
    <w:rsid w:val="00A9169A"/>
    <w:rsid w:val="00A933FD"/>
    <w:rsid w:val="00A941F0"/>
    <w:rsid w:val="00A946CF"/>
    <w:rsid w:val="00A955F7"/>
    <w:rsid w:val="00A95FFF"/>
    <w:rsid w:val="00A960DB"/>
    <w:rsid w:val="00A96270"/>
    <w:rsid w:val="00A962AF"/>
    <w:rsid w:val="00A96DA1"/>
    <w:rsid w:val="00A97045"/>
    <w:rsid w:val="00A97FEC"/>
    <w:rsid w:val="00AA0163"/>
    <w:rsid w:val="00AA1157"/>
    <w:rsid w:val="00AA1A1D"/>
    <w:rsid w:val="00AA277E"/>
    <w:rsid w:val="00AA3064"/>
    <w:rsid w:val="00AA3268"/>
    <w:rsid w:val="00AA356C"/>
    <w:rsid w:val="00AA3661"/>
    <w:rsid w:val="00AA39AF"/>
    <w:rsid w:val="00AA54BB"/>
    <w:rsid w:val="00AA5693"/>
    <w:rsid w:val="00AA5D7F"/>
    <w:rsid w:val="00AA68DD"/>
    <w:rsid w:val="00AA7F1F"/>
    <w:rsid w:val="00AB0A31"/>
    <w:rsid w:val="00AB0D22"/>
    <w:rsid w:val="00AB0EEF"/>
    <w:rsid w:val="00AB0FA2"/>
    <w:rsid w:val="00AB105C"/>
    <w:rsid w:val="00AB162F"/>
    <w:rsid w:val="00AB1C19"/>
    <w:rsid w:val="00AB3017"/>
    <w:rsid w:val="00AB3918"/>
    <w:rsid w:val="00AB559C"/>
    <w:rsid w:val="00AB6D09"/>
    <w:rsid w:val="00AB6EC5"/>
    <w:rsid w:val="00AB7047"/>
    <w:rsid w:val="00AC0914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075"/>
    <w:rsid w:val="00AD1C7F"/>
    <w:rsid w:val="00AD2FC2"/>
    <w:rsid w:val="00AD4029"/>
    <w:rsid w:val="00AD419F"/>
    <w:rsid w:val="00AD492E"/>
    <w:rsid w:val="00AD4D55"/>
    <w:rsid w:val="00AD4E29"/>
    <w:rsid w:val="00AD4EBD"/>
    <w:rsid w:val="00AD54DC"/>
    <w:rsid w:val="00AD6AA6"/>
    <w:rsid w:val="00AD73DA"/>
    <w:rsid w:val="00AD7D0C"/>
    <w:rsid w:val="00AE0884"/>
    <w:rsid w:val="00AE10F7"/>
    <w:rsid w:val="00AE1C6B"/>
    <w:rsid w:val="00AE2022"/>
    <w:rsid w:val="00AE2461"/>
    <w:rsid w:val="00AE2673"/>
    <w:rsid w:val="00AE3984"/>
    <w:rsid w:val="00AE40DA"/>
    <w:rsid w:val="00AE41CF"/>
    <w:rsid w:val="00AE4A55"/>
    <w:rsid w:val="00AE4E17"/>
    <w:rsid w:val="00AE5EA6"/>
    <w:rsid w:val="00AE6077"/>
    <w:rsid w:val="00AE6A92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308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C85"/>
    <w:rsid w:val="00B12FD0"/>
    <w:rsid w:val="00B132A3"/>
    <w:rsid w:val="00B14E6B"/>
    <w:rsid w:val="00B15297"/>
    <w:rsid w:val="00B15755"/>
    <w:rsid w:val="00B1692C"/>
    <w:rsid w:val="00B16FD5"/>
    <w:rsid w:val="00B1710C"/>
    <w:rsid w:val="00B17B90"/>
    <w:rsid w:val="00B20356"/>
    <w:rsid w:val="00B20A0C"/>
    <w:rsid w:val="00B23478"/>
    <w:rsid w:val="00B23CB7"/>
    <w:rsid w:val="00B24A16"/>
    <w:rsid w:val="00B24D56"/>
    <w:rsid w:val="00B25086"/>
    <w:rsid w:val="00B25547"/>
    <w:rsid w:val="00B2567E"/>
    <w:rsid w:val="00B279EF"/>
    <w:rsid w:val="00B27A99"/>
    <w:rsid w:val="00B27E80"/>
    <w:rsid w:val="00B31080"/>
    <w:rsid w:val="00B32D57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3747"/>
    <w:rsid w:val="00B446EB"/>
    <w:rsid w:val="00B4486B"/>
    <w:rsid w:val="00B47882"/>
    <w:rsid w:val="00B47F18"/>
    <w:rsid w:val="00B501AF"/>
    <w:rsid w:val="00B504E2"/>
    <w:rsid w:val="00B50F43"/>
    <w:rsid w:val="00B512F0"/>
    <w:rsid w:val="00B51698"/>
    <w:rsid w:val="00B52039"/>
    <w:rsid w:val="00B521C2"/>
    <w:rsid w:val="00B521CD"/>
    <w:rsid w:val="00B525FC"/>
    <w:rsid w:val="00B52719"/>
    <w:rsid w:val="00B5272B"/>
    <w:rsid w:val="00B53C3D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817"/>
    <w:rsid w:val="00B67C9C"/>
    <w:rsid w:val="00B701ED"/>
    <w:rsid w:val="00B71B08"/>
    <w:rsid w:val="00B72E96"/>
    <w:rsid w:val="00B7309C"/>
    <w:rsid w:val="00B737B2"/>
    <w:rsid w:val="00B73B28"/>
    <w:rsid w:val="00B74589"/>
    <w:rsid w:val="00B750DC"/>
    <w:rsid w:val="00B757CF"/>
    <w:rsid w:val="00B7595C"/>
    <w:rsid w:val="00B7680B"/>
    <w:rsid w:val="00B77A72"/>
    <w:rsid w:val="00B77F60"/>
    <w:rsid w:val="00B807B9"/>
    <w:rsid w:val="00B80ECD"/>
    <w:rsid w:val="00B81040"/>
    <w:rsid w:val="00B82903"/>
    <w:rsid w:val="00B82988"/>
    <w:rsid w:val="00B82BEB"/>
    <w:rsid w:val="00B82C38"/>
    <w:rsid w:val="00B83BAB"/>
    <w:rsid w:val="00B84AD3"/>
    <w:rsid w:val="00B84EAC"/>
    <w:rsid w:val="00B855F0"/>
    <w:rsid w:val="00B8650D"/>
    <w:rsid w:val="00B879C9"/>
    <w:rsid w:val="00B90275"/>
    <w:rsid w:val="00B90C0B"/>
    <w:rsid w:val="00B90E54"/>
    <w:rsid w:val="00B92B08"/>
    <w:rsid w:val="00B92FDC"/>
    <w:rsid w:val="00B9361F"/>
    <w:rsid w:val="00B9380A"/>
    <w:rsid w:val="00B94046"/>
    <w:rsid w:val="00B9460B"/>
    <w:rsid w:val="00B94CE8"/>
    <w:rsid w:val="00B94FE4"/>
    <w:rsid w:val="00B954CC"/>
    <w:rsid w:val="00B96302"/>
    <w:rsid w:val="00B96AA0"/>
    <w:rsid w:val="00B97A38"/>
    <w:rsid w:val="00BA0231"/>
    <w:rsid w:val="00BA073B"/>
    <w:rsid w:val="00BA09FB"/>
    <w:rsid w:val="00BA0E67"/>
    <w:rsid w:val="00BA17BF"/>
    <w:rsid w:val="00BA1C17"/>
    <w:rsid w:val="00BA23AF"/>
    <w:rsid w:val="00BA322E"/>
    <w:rsid w:val="00BA5046"/>
    <w:rsid w:val="00BA6CF4"/>
    <w:rsid w:val="00BA6EC7"/>
    <w:rsid w:val="00BA720C"/>
    <w:rsid w:val="00BA728B"/>
    <w:rsid w:val="00BA76A8"/>
    <w:rsid w:val="00BA776F"/>
    <w:rsid w:val="00BB0185"/>
    <w:rsid w:val="00BB02B2"/>
    <w:rsid w:val="00BB05BF"/>
    <w:rsid w:val="00BB096E"/>
    <w:rsid w:val="00BB19E9"/>
    <w:rsid w:val="00BB5278"/>
    <w:rsid w:val="00BB54B0"/>
    <w:rsid w:val="00BB5B5A"/>
    <w:rsid w:val="00BB6AD1"/>
    <w:rsid w:val="00BB7462"/>
    <w:rsid w:val="00BB762B"/>
    <w:rsid w:val="00BB784B"/>
    <w:rsid w:val="00BC1117"/>
    <w:rsid w:val="00BC1425"/>
    <w:rsid w:val="00BC177C"/>
    <w:rsid w:val="00BC17F5"/>
    <w:rsid w:val="00BC2D3D"/>
    <w:rsid w:val="00BC4430"/>
    <w:rsid w:val="00BC51EB"/>
    <w:rsid w:val="00BC5D3B"/>
    <w:rsid w:val="00BC62C6"/>
    <w:rsid w:val="00BC6AB4"/>
    <w:rsid w:val="00BC7324"/>
    <w:rsid w:val="00BD04E8"/>
    <w:rsid w:val="00BD05E8"/>
    <w:rsid w:val="00BD1BA9"/>
    <w:rsid w:val="00BD230C"/>
    <w:rsid w:val="00BD270E"/>
    <w:rsid w:val="00BD277D"/>
    <w:rsid w:val="00BD285E"/>
    <w:rsid w:val="00BD3137"/>
    <w:rsid w:val="00BD321A"/>
    <w:rsid w:val="00BD327B"/>
    <w:rsid w:val="00BD3CFB"/>
    <w:rsid w:val="00BD3F97"/>
    <w:rsid w:val="00BD56D6"/>
    <w:rsid w:val="00BD603D"/>
    <w:rsid w:val="00BD6202"/>
    <w:rsid w:val="00BD706B"/>
    <w:rsid w:val="00BD7E53"/>
    <w:rsid w:val="00BE0184"/>
    <w:rsid w:val="00BE08DA"/>
    <w:rsid w:val="00BE173B"/>
    <w:rsid w:val="00BE25CB"/>
    <w:rsid w:val="00BE2948"/>
    <w:rsid w:val="00BE2B42"/>
    <w:rsid w:val="00BE331E"/>
    <w:rsid w:val="00BE5BBB"/>
    <w:rsid w:val="00BE5F99"/>
    <w:rsid w:val="00BE5FF6"/>
    <w:rsid w:val="00BE6729"/>
    <w:rsid w:val="00BE7289"/>
    <w:rsid w:val="00BE77FD"/>
    <w:rsid w:val="00BE7D1C"/>
    <w:rsid w:val="00BE7F94"/>
    <w:rsid w:val="00BE7FC5"/>
    <w:rsid w:val="00BF04A7"/>
    <w:rsid w:val="00BF0BF9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BF76DC"/>
    <w:rsid w:val="00C01A9D"/>
    <w:rsid w:val="00C01C0B"/>
    <w:rsid w:val="00C02AC6"/>
    <w:rsid w:val="00C02FED"/>
    <w:rsid w:val="00C0369C"/>
    <w:rsid w:val="00C0385B"/>
    <w:rsid w:val="00C047D0"/>
    <w:rsid w:val="00C0485F"/>
    <w:rsid w:val="00C04E5B"/>
    <w:rsid w:val="00C04EDC"/>
    <w:rsid w:val="00C05740"/>
    <w:rsid w:val="00C05BFF"/>
    <w:rsid w:val="00C061DA"/>
    <w:rsid w:val="00C067B9"/>
    <w:rsid w:val="00C1059B"/>
    <w:rsid w:val="00C1102D"/>
    <w:rsid w:val="00C1132B"/>
    <w:rsid w:val="00C11D25"/>
    <w:rsid w:val="00C13AE6"/>
    <w:rsid w:val="00C13C2C"/>
    <w:rsid w:val="00C141D4"/>
    <w:rsid w:val="00C14270"/>
    <w:rsid w:val="00C142C4"/>
    <w:rsid w:val="00C15688"/>
    <w:rsid w:val="00C200BC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27C0C"/>
    <w:rsid w:val="00C30D85"/>
    <w:rsid w:val="00C334DF"/>
    <w:rsid w:val="00C336CE"/>
    <w:rsid w:val="00C33DA8"/>
    <w:rsid w:val="00C341BA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31E"/>
    <w:rsid w:val="00C46AF5"/>
    <w:rsid w:val="00C472EA"/>
    <w:rsid w:val="00C47673"/>
    <w:rsid w:val="00C50248"/>
    <w:rsid w:val="00C50DC6"/>
    <w:rsid w:val="00C510EF"/>
    <w:rsid w:val="00C51E65"/>
    <w:rsid w:val="00C52AC8"/>
    <w:rsid w:val="00C52AF2"/>
    <w:rsid w:val="00C53E90"/>
    <w:rsid w:val="00C547AD"/>
    <w:rsid w:val="00C54930"/>
    <w:rsid w:val="00C56664"/>
    <w:rsid w:val="00C5708C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717"/>
    <w:rsid w:val="00C77DE7"/>
    <w:rsid w:val="00C808E1"/>
    <w:rsid w:val="00C809CF"/>
    <w:rsid w:val="00C80F68"/>
    <w:rsid w:val="00C810AF"/>
    <w:rsid w:val="00C82631"/>
    <w:rsid w:val="00C83293"/>
    <w:rsid w:val="00C835B3"/>
    <w:rsid w:val="00C84122"/>
    <w:rsid w:val="00C84874"/>
    <w:rsid w:val="00C84BD5"/>
    <w:rsid w:val="00C85A7F"/>
    <w:rsid w:val="00C8680C"/>
    <w:rsid w:val="00C86F0F"/>
    <w:rsid w:val="00C902F3"/>
    <w:rsid w:val="00C9047C"/>
    <w:rsid w:val="00C908B6"/>
    <w:rsid w:val="00C90E56"/>
    <w:rsid w:val="00C911F2"/>
    <w:rsid w:val="00C91D76"/>
    <w:rsid w:val="00C92768"/>
    <w:rsid w:val="00C95A37"/>
    <w:rsid w:val="00C96C70"/>
    <w:rsid w:val="00C973DD"/>
    <w:rsid w:val="00C97602"/>
    <w:rsid w:val="00CA02A2"/>
    <w:rsid w:val="00CA02C8"/>
    <w:rsid w:val="00CA08A1"/>
    <w:rsid w:val="00CA1391"/>
    <w:rsid w:val="00CA1B78"/>
    <w:rsid w:val="00CA1FB3"/>
    <w:rsid w:val="00CA235C"/>
    <w:rsid w:val="00CA2461"/>
    <w:rsid w:val="00CA2667"/>
    <w:rsid w:val="00CA3646"/>
    <w:rsid w:val="00CA39C7"/>
    <w:rsid w:val="00CA3FF4"/>
    <w:rsid w:val="00CA4702"/>
    <w:rsid w:val="00CA73B2"/>
    <w:rsid w:val="00CA74B0"/>
    <w:rsid w:val="00CA77D1"/>
    <w:rsid w:val="00CB05C8"/>
    <w:rsid w:val="00CB19A3"/>
    <w:rsid w:val="00CB2F35"/>
    <w:rsid w:val="00CB3460"/>
    <w:rsid w:val="00CB3BAA"/>
    <w:rsid w:val="00CB3E3F"/>
    <w:rsid w:val="00CB48B8"/>
    <w:rsid w:val="00CB5DC5"/>
    <w:rsid w:val="00CB610C"/>
    <w:rsid w:val="00CB66CB"/>
    <w:rsid w:val="00CB6B61"/>
    <w:rsid w:val="00CB79F8"/>
    <w:rsid w:val="00CC010A"/>
    <w:rsid w:val="00CC0B4D"/>
    <w:rsid w:val="00CC0C70"/>
    <w:rsid w:val="00CC0DD4"/>
    <w:rsid w:val="00CC1902"/>
    <w:rsid w:val="00CC306C"/>
    <w:rsid w:val="00CC3427"/>
    <w:rsid w:val="00CC5CE9"/>
    <w:rsid w:val="00CC5E67"/>
    <w:rsid w:val="00CC61FD"/>
    <w:rsid w:val="00CC6BB1"/>
    <w:rsid w:val="00CC7AD8"/>
    <w:rsid w:val="00CC7C6D"/>
    <w:rsid w:val="00CC7E50"/>
    <w:rsid w:val="00CD0231"/>
    <w:rsid w:val="00CD0E30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7F5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7D7C"/>
    <w:rsid w:val="00CF03C0"/>
    <w:rsid w:val="00CF221C"/>
    <w:rsid w:val="00CF22DB"/>
    <w:rsid w:val="00CF2666"/>
    <w:rsid w:val="00CF4798"/>
    <w:rsid w:val="00CF5205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130"/>
    <w:rsid w:val="00D125F0"/>
    <w:rsid w:val="00D129F9"/>
    <w:rsid w:val="00D131ED"/>
    <w:rsid w:val="00D136AE"/>
    <w:rsid w:val="00D13EAD"/>
    <w:rsid w:val="00D14037"/>
    <w:rsid w:val="00D14CF7"/>
    <w:rsid w:val="00D14D1A"/>
    <w:rsid w:val="00D14F4B"/>
    <w:rsid w:val="00D14F9B"/>
    <w:rsid w:val="00D15446"/>
    <w:rsid w:val="00D168E7"/>
    <w:rsid w:val="00D16B01"/>
    <w:rsid w:val="00D177B8"/>
    <w:rsid w:val="00D20494"/>
    <w:rsid w:val="00D21636"/>
    <w:rsid w:val="00D21F24"/>
    <w:rsid w:val="00D22151"/>
    <w:rsid w:val="00D22D82"/>
    <w:rsid w:val="00D23E98"/>
    <w:rsid w:val="00D24273"/>
    <w:rsid w:val="00D25680"/>
    <w:rsid w:val="00D25EE2"/>
    <w:rsid w:val="00D25F6A"/>
    <w:rsid w:val="00D275FE"/>
    <w:rsid w:val="00D27A1C"/>
    <w:rsid w:val="00D31AC8"/>
    <w:rsid w:val="00D3218D"/>
    <w:rsid w:val="00D32634"/>
    <w:rsid w:val="00D32CED"/>
    <w:rsid w:val="00D32F60"/>
    <w:rsid w:val="00D330D1"/>
    <w:rsid w:val="00D335AC"/>
    <w:rsid w:val="00D33B6F"/>
    <w:rsid w:val="00D34312"/>
    <w:rsid w:val="00D34D9D"/>
    <w:rsid w:val="00D34E78"/>
    <w:rsid w:val="00D35B7D"/>
    <w:rsid w:val="00D35E5C"/>
    <w:rsid w:val="00D35EB1"/>
    <w:rsid w:val="00D366B1"/>
    <w:rsid w:val="00D369C5"/>
    <w:rsid w:val="00D36C7B"/>
    <w:rsid w:val="00D37436"/>
    <w:rsid w:val="00D407A9"/>
    <w:rsid w:val="00D40F31"/>
    <w:rsid w:val="00D41067"/>
    <w:rsid w:val="00D415FC"/>
    <w:rsid w:val="00D41C8D"/>
    <w:rsid w:val="00D4316B"/>
    <w:rsid w:val="00D44182"/>
    <w:rsid w:val="00D452E1"/>
    <w:rsid w:val="00D45399"/>
    <w:rsid w:val="00D45432"/>
    <w:rsid w:val="00D45A18"/>
    <w:rsid w:val="00D507E9"/>
    <w:rsid w:val="00D507ED"/>
    <w:rsid w:val="00D50853"/>
    <w:rsid w:val="00D50B58"/>
    <w:rsid w:val="00D5124A"/>
    <w:rsid w:val="00D513D9"/>
    <w:rsid w:val="00D51553"/>
    <w:rsid w:val="00D51577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3AC1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456B"/>
    <w:rsid w:val="00D74EC5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0620"/>
    <w:rsid w:val="00D92C82"/>
    <w:rsid w:val="00D93172"/>
    <w:rsid w:val="00D93DE2"/>
    <w:rsid w:val="00D94499"/>
    <w:rsid w:val="00D94524"/>
    <w:rsid w:val="00D9606C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DC0"/>
    <w:rsid w:val="00DA6FEC"/>
    <w:rsid w:val="00DB15CB"/>
    <w:rsid w:val="00DB1A1B"/>
    <w:rsid w:val="00DB1DB0"/>
    <w:rsid w:val="00DB1F56"/>
    <w:rsid w:val="00DB203F"/>
    <w:rsid w:val="00DB382E"/>
    <w:rsid w:val="00DB3F21"/>
    <w:rsid w:val="00DB408F"/>
    <w:rsid w:val="00DB42F7"/>
    <w:rsid w:val="00DB4642"/>
    <w:rsid w:val="00DB497C"/>
    <w:rsid w:val="00DB5220"/>
    <w:rsid w:val="00DB65A0"/>
    <w:rsid w:val="00DB67B8"/>
    <w:rsid w:val="00DB6E08"/>
    <w:rsid w:val="00DB7206"/>
    <w:rsid w:val="00DB76C3"/>
    <w:rsid w:val="00DC00AC"/>
    <w:rsid w:val="00DC0221"/>
    <w:rsid w:val="00DC0620"/>
    <w:rsid w:val="00DC0CC7"/>
    <w:rsid w:val="00DC1B56"/>
    <w:rsid w:val="00DC2177"/>
    <w:rsid w:val="00DC3AA7"/>
    <w:rsid w:val="00DC3B9C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D7DF0"/>
    <w:rsid w:val="00DE04AF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5D7A"/>
    <w:rsid w:val="00DE66DE"/>
    <w:rsid w:val="00DE6C45"/>
    <w:rsid w:val="00DE7706"/>
    <w:rsid w:val="00DF03B4"/>
    <w:rsid w:val="00DF336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0FD7"/>
    <w:rsid w:val="00E010CB"/>
    <w:rsid w:val="00E0123A"/>
    <w:rsid w:val="00E01A2E"/>
    <w:rsid w:val="00E01ABC"/>
    <w:rsid w:val="00E01E01"/>
    <w:rsid w:val="00E0218F"/>
    <w:rsid w:val="00E03511"/>
    <w:rsid w:val="00E04680"/>
    <w:rsid w:val="00E04E77"/>
    <w:rsid w:val="00E069C2"/>
    <w:rsid w:val="00E06A53"/>
    <w:rsid w:val="00E072AF"/>
    <w:rsid w:val="00E10A3B"/>
    <w:rsid w:val="00E11D5F"/>
    <w:rsid w:val="00E13748"/>
    <w:rsid w:val="00E1397D"/>
    <w:rsid w:val="00E14094"/>
    <w:rsid w:val="00E147F9"/>
    <w:rsid w:val="00E14E02"/>
    <w:rsid w:val="00E14FB7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5B"/>
    <w:rsid w:val="00E231D2"/>
    <w:rsid w:val="00E236FB"/>
    <w:rsid w:val="00E238B3"/>
    <w:rsid w:val="00E23EF4"/>
    <w:rsid w:val="00E2456C"/>
    <w:rsid w:val="00E25024"/>
    <w:rsid w:val="00E251CC"/>
    <w:rsid w:val="00E2567C"/>
    <w:rsid w:val="00E25735"/>
    <w:rsid w:val="00E25BFE"/>
    <w:rsid w:val="00E266D1"/>
    <w:rsid w:val="00E27357"/>
    <w:rsid w:val="00E300C4"/>
    <w:rsid w:val="00E30312"/>
    <w:rsid w:val="00E309CB"/>
    <w:rsid w:val="00E3190B"/>
    <w:rsid w:val="00E33724"/>
    <w:rsid w:val="00E3387C"/>
    <w:rsid w:val="00E34A87"/>
    <w:rsid w:val="00E34D01"/>
    <w:rsid w:val="00E35364"/>
    <w:rsid w:val="00E415C7"/>
    <w:rsid w:val="00E418E2"/>
    <w:rsid w:val="00E426C6"/>
    <w:rsid w:val="00E42EBE"/>
    <w:rsid w:val="00E436B5"/>
    <w:rsid w:val="00E438A5"/>
    <w:rsid w:val="00E43D2D"/>
    <w:rsid w:val="00E447F4"/>
    <w:rsid w:val="00E45A50"/>
    <w:rsid w:val="00E45D46"/>
    <w:rsid w:val="00E46961"/>
    <w:rsid w:val="00E469C2"/>
    <w:rsid w:val="00E46B3A"/>
    <w:rsid w:val="00E47533"/>
    <w:rsid w:val="00E47AE2"/>
    <w:rsid w:val="00E50E01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4B6"/>
    <w:rsid w:val="00E606E4"/>
    <w:rsid w:val="00E60BC1"/>
    <w:rsid w:val="00E61335"/>
    <w:rsid w:val="00E61989"/>
    <w:rsid w:val="00E62325"/>
    <w:rsid w:val="00E62C10"/>
    <w:rsid w:val="00E66D90"/>
    <w:rsid w:val="00E672E0"/>
    <w:rsid w:val="00E673C6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7AE"/>
    <w:rsid w:val="00E77BAF"/>
    <w:rsid w:val="00E77E9F"/>
    <w:rsid w:val="00E81047"/>
    <w:rsid w:val="00E81674"/>
    <w:rsid w:val="00E81A08"/>
    <w:rsid w:val="00E81C62"/>
    <w:rsid w:val="00E82C08"/>
    <w:rsid w:val="00E834F7"/>
    <w:rsid w:val="00E84C9C"/>
    <w:rsid w:val="00E84F53"/>
    <w:rsid w:val="00E85A10"/>
    <w:rsid w:val="00E86586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A8F"/>
    <w:rsid w:val="00EA5E5A"/>
    <w:rsid w:val="00EA67ED"/>
    <w:rsid w:val="00EA6D7F"/>
    <w:rsid w:val="00EA75D1"/>
    <w:rsid w:val="00EA7A86"/>
    <w:rsid w:val="00EA7AA2"/>
    <w:rsid w:val="00EB10E4"/>
    <w:rsid w:val="00EB1ED6"/>
    <w:rsid w:val="00EB4563"/>
    <w:rsid w:val="00EB4F34"/>
    <w:rsid w:val="00EB51C2"/>
    <w:rsid w:val="00EB5FED"/>
    <w:rsid w:val="00EB65E9"/>
    <w:rsid w:val="00EB6858"/>
    <w:rsid w:val="00EB6ABD"/>
    <w:rsid w:val="00EB6E17"/>
    <w:rsid w:val="00EB785A"/>
    <w:rsid w:val="00EC005A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9CA"/>
    <w:rsid w:val="00ED0CBB"/>
    <w:rsid w:val="00ED0F04"/>
    <w:rsid w:val="00ED1788"/>
    <w:rsid w:val="00ED2248"/>
    <w:rsid w:val="00ED2DD3"/>
    <w:rsid w:val="00ED3012"/>
    <w:rsid w:val="00ED30F5"/>
    <w:rsid w:val="00ED323C"/>
    <w:rsid w:val="00ED3CDC"/>
    <w:rsid w:val="00ED4184"/>
    <w:rsid w:val="00ED4B44"/>
    <w:rsid w:val="00ED513B"/>
    <w:rsid w:val="00ED5965"/>
    <w:rsid w:val="00ED6B80"/>
    <w:rsid w:val="00EE0646"/>
    <w:rsid w:val="00EE1AA5"/>
    <w:rsid w:val="00EE2144"/>
    <w:rsid w:val="00EE2470"/>
    <w:rsid w:val="00EE3BCF"/>
    <w:rsid w:val="00EE3C37"/>
    <w:rsid w:val="00EE56D3"/>
    <w:rsid w:val="00EE615D"/>
    <w:rsid w:val="00EE6C99"/>
    <w:rsid w:val="00EE7346"/>
    <w:rsid w:val="00EF088D"/>
    <w:rsid w:val="00EF0B02"/>
    <w:rsid w:val="00EF1046"/>
    <w:rsid w:val="00EF17A5"/>
    <w:rsid w:val="00EF1960"/>
    <w:rsid w:val="00EF3CDD"/>
    <w:rsid w:val="00EF4127"/>
    <w:rsid w:val="00EF477F"/>
    <w:rsid w:val="00EF50E5"/>
    <w:rsid w:val="00EF5F80"/>
    <w:rsid w:val="00EF61AF"/>
    <w:rsid w:val="00EF655D"/>
    <w:rsid w:val="00EF72FC"/>
    <w:rsid w:val="00EF759D"/>
    <w:rsid w:val="00EF79DD"/>
    <w:rsid w:val="00F01A48"/>
    <w:rsid w:val="00F01D0C"/>
    <w:rsid w:val="00F028CE"/>
    <w:rsid w:val="00F02BB4"/>
    <w:rsid w:val="00F03CD8"/>
    <w:rsid w:val="00F04484"/>
    <w:rsid w:val="00F0535C"/>
    <w:rsid w:val="00F054B9"/>
    <w:rsid w:val="00F05871"/>
    <w:rsid w:val="00F058BE"/>
    <w:rsid w:val="00F05CD7"/>
    <w:rsid w:val="00F05E21"/>
    <w:rsid w:val="00F060A9"/>
    <w:rsid w:val="00F06638"/>
    <w:rsid w:val="00F06CB1"/>
    <w:rsid w:val="00F06EBF"/>
    <w:rsid w:val="00F06FC2"/>
    <w:rsid w:val="00F11501"/>
    <w:rsid w:val="00F12007"/>
    <w:rsid w:val="00F12232"/>
    <w:rsid w:val="00F124C5"/>
    <w:rsid w:val="00F12552"/>
    <w:rsid w:val="00F128B0"/>
    <w:rsid w:val="00F1436E"/>
    <w:rsid w:val="00F143DD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2CF8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2F22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B65"/>
    <w:rsid w:val="00F41E00"/>
    <w:rsid w:val="00F41EC3"/>
    <w:rsid w:val="00F43868"/>
    <w:rsid w:val="00F44824"/>
    <w:rsid w:val="00F44EFB"/>
    <w:rsid w:val="00F45D6B"/>
    <w:rsid w:val="00F45E9B"/>
    <w:rsid w:val="00F4691D"/>
    <w:rsid w:val="00F46E81"/>
    <w:rsid w:val="00F46EBE"/>
    <w:rsid w:val="00F47414"/>
    <w:rsid w:val="00F477B2"/>
    <w:rsid w:val="00F47A3C"/>
    <w:rsid w:val="00F505ED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131D"/>
    <w:rsid w:val="00F62978"/>
    <w:rsid w:val="00F63002"/>
    <w:rsid w:val="00F63145"/>
    <w:rsid w:val="00F6317E"/>
    <w:rsid w:val="00F647CB"/>
    <w:rsid w:val="00F65536"/>
    <w:rsid w:val="00F65558"/>
    <w:rsid w:val="00F6591F"/>
    <w:rsid w:val="00F65CC6"/>
    <w:rsid w:val="00F6688F"/>
    <w:rsid w:val="00F66CB7"/>
    <w:rsid w:val="00F67016"/>
    <w:rsid w:val="00F67B10"/>
    <w:rsid w:val="00F70D39"/>
    <w:rsid w:val="00F71EA9"/>
    <w:rsid w:val="00F74BAF"/>
    <w:rsid w:val="00F75227"/>
    <w:rsid w:val="00F757B8"/>
    <w:rsid w:val="00F75C80"/>
    <w:rsid w:val="00F75FDC"/>
    <w:rsid w:val="00F77F16"/>
    <w:rsid w:val="00F8046F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57FC"/>
    <w:rsid w:val="00F86D63"/>
    <w:rsid w:val="00F87D7A"/>
    <w:rsid w:val="00F90C3C"/>
    <w:rsid w:val="00F90ECE"/>
    <w:rsid w:val="00F919E7"/>
    <w:rsid w:val="00F94F6D"/>
    <w:rsid w:val="00F94F91"/>
    <w:rsid w:val="00F95024"/>
    <w:rsid w:val="00F9662B"/>
    <w:rsid w:val="00F96A1C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12"/>
    <w:rsid w:val="00FB052F"/>
    <w:rsid w:val="00FB0A9C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395"/>
    <w:rsid w:val="00FB70FD"/>
    <w:rsid w:val="00FB710E"/>
    <w:rsid w:val="00FB7995"/>
    <w:rsid w:val="00FB7A09"/>
    <w:rsid w:val="00FB7CE2"/>
    <w:rsid w:val="00FC0B3C"/>
    <w:rsid w:val="00FC2932"/>
    <w:rsid w:val="00FC2B3B"/>
    <w:rsid w:val="00FC3B2B"/>
    <w:rsid w:val="00FC4240"/>
    <w:rsid w:val="00FC4368"/>
    <w:rsid w:val="00FC4395"/>
    <w:rsid w:val="00FC44BB"/>
    <w:rsid w:val="00FC53C9"/>
    <w:rsid w:val="00FC54CF"/>
    <w:rsid w:val="00FC63FE"/>
    <w:rsid w:val="00FC7E91"/>
    <w:rsid w:val="00FD0050"/>
    <w:rsid w:val="00FD021B"/>
    <w:rsid w:val="00FD095B"/>
    <w:rsid w:val="00FD0A08"/>
    <w:rsid w:val="00FD0DBB"/>
    <w:rsid w:val="00FD1188"/>
    <w:rsid w:val="00FD30EA"/>
    <w:rsid w:val="00FD3273"/>
    <w:rsid w:val="00FD3281"/>
    <w:rsid w:val="00FD329A"/>
    <w:rsid w:val="00FD32ED"/>
    <w:rsid w:val="00FD3F4E"/>
    <w:rsid w:val="00FD4079"/>
    <w:rsid w:val="00FD4A57"/>
    <w:rsid w:val="00FD4AEF"/>
    <w:rsid w:val="00FD5D62"/>
    <w:rsid w:val="00FD5FEE"/>
    <w:rsid w:val="00FD6867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B66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46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B46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B46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D2B46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D2B46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D2B46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2B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D2B4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D2B46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2B46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D2B46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D2B46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D2B46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D2B46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4D2B46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46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46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46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D2B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D2B46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D2B46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D2B46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D2B46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D2B46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D2B46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D2B46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D2B4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B46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D2B46"/>
    <w:rPr>
      <w:b/>
    </w:rPr>
  </w:style>
  <w:style w:type="numbering" w:customStyle="1" w:styleId="KennysListStyles">
    <w:name w:val="KennysListStyles"/>
    <w:uiPriority w:val="99"/>
    <w:rsid w:val="004D2B46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4D2B46"/>
    <w:rPr>
      <w:b/>
    </w:rPr>
  </w:style>
  <w:style w:type="paragraph" w:customStyle="1" w:styleId="Answer">
    <w:name w:val="Answer"/>
    <w:basedOn w:val="Normal"/>
    <w:qFormat/>
    <w:rsid w:val="004D2B46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D2B46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D2B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D2B46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4D2B46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D2B46"/>
    <w:rPr>
      <w:smallCaps/>
    </w:rPr>
  </w:style>
  <w:style w:type="paragraph" w:customStyle="1" w:styleId="SourceCodeCaption">
    <w:name w:val="Source Code Caption"/>
    <w:basedOn w:val="Normal"/>
    <w:rsid w:val="004D2B46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D2B46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D2B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D2B46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D2B46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D2B46"/>
    <w:rPr>
      <w:b/>
      <w:smallCaps/>
    </w:rPr>
  </w:style>
  <w:style w:type="paragraph" w:customStyle="1" w:styleId="NumberedList">
    <w:name w:val="Numbered List"/>
    <w:basedOn w:val="Normal"/>
    <w:qFormat/>
    <w:rsid w:val="004D2B46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D2B46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D2B46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4D2B46"/>
  </w:style>
  <w:style w:type="paragraph" w:styleId="ListNumber">
    <w:name w:val="List Number"/>
    <w:basedOn w:val="Normal"/>
    <w:uiPriority w:val="99"/>
    <w:unhideWhenUsed/>
    <w:rsid w:val="004D2B46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D2B46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D2B46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D2B46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D2B46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D2B4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D2B46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D2B46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D2B46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D2B46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D2B46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D2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6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D2B46"/>
    <w:rPr>
      <w:smallCaps/>
    </w:rPr>
  </w:style>
  <w:style w:type="paragraph" w:customStyle="1" w:styleId="TableCellNormal">
    <w:name w:val="Table Cell Normal"/>
    <w:basedOn w:val="Normal"/>
    <w:qFormat/>
    <w:rsid w:val="004D2B46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D2B46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D2B46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4D2B46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4D2B46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D2B46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D2B46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D2B46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D2B46"/>
    <w:rPr>
      <w:i/>
      <w:iCs/>
    </w:rPr>
  </w:style>
  <w:style w:type="character" w:customStyle="1" w:styleId="CommandChar">
    <w:name w:val="Command Char"/>
    <w:basedOn w:val="DefaultParagraphFont"/>
    <w:link w:val="Command"/>
    <w:rsid w:val="004D2B46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D2B46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D2B46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D2B46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D2B46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D2B46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D2B46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D2B46"/>
    <w:pPr>
      <w:spacing w:after="0"/>
      <w:ind w:left="924" w:hanging="357"/>
    </w:pPr>
  </w:style>
  <w:style w:type="paragraph" w:customStyle="1" w:styleId="a">
    <w:name w:val="`"/>
    <w:basedOn w:val="Normal"/>
    <w:qFormat/>
    <w:rsid w:val="004D2B46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D2B46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D2B46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D2B46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D2B46"/>
    <w:rPr>
      <w:b/>
      <w:smallCaps/>
    </w:rPr>
  </w:style>
  <w:style w:type="table" w:customStyle="1" w:styleId="SimpleDefinition">
    <w:name w:val="SimpleDefinition"/>
    <w:basedOn w:val="TableNormal"/>
    <w:uiPriority w:val="99"/>
    <w:rsid w:val="004D2B46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D2B46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D2B46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D2B46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4D2B46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4D2B46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D2B46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D2B46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D2B46"/>
    <w:rPr>
      <w:color w:val="4BACC6" w:themeColor="accent5"/>
    </w:rPr>
  </w:style>
  <w:style w:type="paragraph" w:customStyle="1" w:styleId="ToDoSection">
    <w:name w:val="ToDo Section"/>
    <w:basedOn w:val="Heading1"/>
    <w:qFormat/>
    <w:rsid w:val="004D2B46"/>
  </w:style>
  <w:style w:type="paragraph" w:customStyle="1" w:styleId="ToDoQuestionHeader">
    <w:name w:val="ToDo Question Header"/>
    <w:basedOn w:val="Question"/>
    <w:qFormat/>
    <w:rsid w:val="004D2B46"/>
  </w:style>
  <w:style w:type="paragraph" w:customStyle="1" w:styleId="ToDoDetails">
    <w:name w:val="ToDoDetails"/>
    <w:basedOn w:val="Normal"/>
    <w:qFormat/>
    <w:rsid w:val="004D2B46"/>
  </w:style>
  <w:style w:type="paragraph" w:customStyle="1" w:styleId="CodeExampleCode">
    <w:name w:val="Code Example Code"/>
    <w:basedOn w:val="Normal"/>
    <w:rsid w:val="004D2B46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D2B46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D2B46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D2B46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4D2B46"/>
  </w:style>
  <w:style w:type="paragraph" w:customStyle="1" w:styleId="questionsubsection2">
    <w:name w:val="question sub section 2"/>
    <w:basedOn w:val="Heading4"/>
    <w:qFormat/>
    <w:rsid w:val="004D2B46"/>
  </w:style>
  <w:style w:type="paragraph" w:customStyle="1" w:styleId="ListBulletHeader2">
    <w:name w:val="List Bullet Header 2"/>
    <w:basedOn w:val="Normal"/>
    <w:next w:val="ListBullet"/>
    <w:qFormat/>
    <w:rsid w:val="004D2B46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4D2B46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D2B46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D2B46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4D2B46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4D2B46"/>
    <w:pPr>
      <w:ind w:left="480"/>
    </w:pPr>
  </w:style>
  <w:style w:type="paragraph" w:customStyle="1" w:styleId="Keyword">
    <w:name w:val="Keyword"/>
    <w:basedOn w:val="Strong1"/>
    <w:link w:val="KeywordChar"/>
    <w:qFormat/>
    <w:rsid w:val="004D2B46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4D2B46"/>
    <w:rPr>
      <w:rFonts w:eastAsiaTheme="minorEastAsia"/>
      <w:b w:val="0"/>
      <w:color w:val="31378B" w:themeColor="text2"/>
      <w:sz w:val="24"/>
      <w:lang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B73B28"/>
    <w:pPr>
      <w:spacing w:before="240" w:line="259" w:lineRule="auto"/>
      <w:outlineLvl w:val="9"/>
    </w:pPr>
    <w:rPr>
      <w:color w:val="0083B3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B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3B2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3B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541405"/>
    <w:rsid w:val="00947CDC"/>
    <w:rsid w:val="0099714E"/>
    <w:rsid w:val="00AE3EE1"/>
    <w:rsid w:val="00BC13ED"/>
    <w:rsid w:val="00C723C6"/>
    <w:rsid w:val="00D22E4D"/>
    <w:rsid w:val="00D3462F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4373-6812-4D32-A343-CB7ED67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2221</TotalTime>
  <Pages>20</Pages>
  <Words>2351</Words>
  <Characters>13403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305</cp:revision>
  <cp:lastPrinted>2020-07-09T07:54:00Z</cp:lastPrinted>
  <dcterms:created xsi:type="dcterms:W3CDTF">2020-03-27T19:40:00Z</dcterms:created>
  <dcterms:modified xsi:type="dcterms:W3CDTF">2020-07-09T07:54:00Z</dcterms:modified>
</cp:coreProperties>
</file>