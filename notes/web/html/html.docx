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2BC7987C" w:rsidR="00CE23AA" w:rsidRDefault="00322645" w:rsidP="0036239E">
      <w:pPr>
        <w:pStyle w:val="DocumentTitle"/>
        <w:ind w:firstLine="0"/>
      </w:pPr>
      <w:r>
        <w:t>HTML</w:t>
      </w:r>
    </w:p>
    <w:p w14:paraId="3D80E79C" w14:textId="77777777" w:rsidR="00BD04E8" w:rsidRDefault="00BD04E8" w:rsidP="00BD04E8"/>
    <w:p w14:paraId="73A040D4" w14:textId="77777777" w:rsidR="0065136D" w:rsidRDefault="0065136D" w:rsidP="0065136D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</w:pPr>
    </w:p>
    <w:p w14:paraId="02BCD821" w14:textId="18554B77" w:rsidR="00EC57A3" w:rsidRDefault="003272A9" w:rsidP="00766FE6">
      <w:pPr>
        <w:pStyle w:val="Heading2"/>
      </w:pPr>
      <w:r>
        <w:t>Basics</w:t>
      </w:r>
    </w:p>
    <w:p w14:paraId="1B3CDC04" w14:textId="141C4046" w:rsidR="003272A9" w:rsidRPr="003272A9" w:rsidRDefault="00005C2D" w:rsidP="00005C2D">
      <w:pPr>
        <w:pStyle w:val="Heading3"/>
      </w:pPr>
      <w:r>
        <w:t>DOM</w:t>
      </w:r>
    </w:p>
    <w:p w14:paraId="1A392137" w14:textId="6B4DB7B7" w:rsidR="007F60D9" w:rsidRDefault="008C489C" w:rsidP="007F60D9">
      <w:r>
        <w:t>The DOM is a tree of objects that represent a web</w:t>
      </w:r>
      <w:r w:rsidR="0023472E">
        <w:t xml:space="preserve"> page. The objects the DOM can be accessed from and manipulated by JavaScript</w:t>
      </w:r>
      <w:r w:rsidR="00573F38">
        <w:t xml:space="preserve">. </w:t>
      </w:r>
      <w:r w:rsidR="00D861ED">
        <w:t xml:space="preserve">While the traditional html, head and body tags are optional in HTML5 browsers will </w:t>
      </w:r>
      <w:r w:rsidR="004B5303">
        <w:t>add</w:t>
      </w:r>
      <w:r w:rsidR="00D861ED">
        <w:t xml:space="preserve"> them if you leave them out. </w:t>
      </w:r>
      <w:r w:rsidR="004B5303">
        <w:t>The following shows a simple HTML5 document</w:t>
      </w:r>
    </w:p>
    <w:p w14:paraId="27252900" w14:textId="77777777" w:rsidR="00A833B2" w:rsidRPr="00A833B2" w:rsidRDefault="00A833B2" w:rsidP="00A833B2">
      <w:pPr>
        <w:pStyle w:val="SourceCode"/>
      </w:pPr>
      <w:r w:rsidRPr="00A833B2">
        <w:t>&lt;!DOCTYPE html&gt;</w:t>
      </w:r>
    </w:p>
    <w:p w14:paraId="57A2B5C6" w14:textId="77777777" w:rsidR="00A833B2" w:rsidRPr="00A833B2" w:rsidRDefault="00A833B2" w:rsidP="00A833B2">
      <w:pPr>
        <w:pStyle w:val="SourceCode"/>
      </w:pPr>
      <w:r w:rsidRPr="00A833B2">
        <w:t>&lt;!-- The html element is optional in html5--&gt;</w:t>
      </w:r>
    </w:p>
    <w:p w14:paraId="18243F6E" w14:textId="77777777" w:rsidR="00A833B2" w:rsidRPr="00812B3D" w:rsidRDefault="00A833B2" w:rsidP="00A833B2">
      <w:pPr>
        <w:pStyle w:val="SourceCode"/>
        <w:rPr>
          <w:lang w:val="sv-SE"/>
        </w:rPr>
      </w:pPr>
      <w:r w:rsidRPr="00812B3D">
        <w:rPr>
          <w:lang w:val="sv-SE"/>
        </w:rPr>
        <w:t>&lt;html lang=en&gt;</w:t>
      </w:r>
    </w:p>
    <w:p w14:paraId="41A211EA" w14:textId="77777777" w:rsidR="00A833B2" w:rsidRPr="00812B3D" w:rsidRDefault="00A833B2" w:rsidP="00A833B2">
      <w:pPr>
        <w:pStyle w:val="SourceCode"/>
        <w:rPr>
          <w:lang w:val="sv-SE"/>
        </w:rPr>
      </w:pPr>
      <w:r w:rsidRPr="00812B3D">
        <w:rPr>
          <w:lang w:val="sv-SE"/>
        </w:rPr>
        <w:t>    &lt;head&gt;</w:t>
      </w:r>
    </w:p>
    <w:p w14:paraId="01960545" w14:textId="77777777" w:rsidR="00A833B2" w:rsidRPr="00812B3D" w:rsidRDefault="00A833B2" w:rsidP="00A833B2">
      <w:pPr>
        <w:pStyle w:val="SourceCode"/>
        <w:rPr>
          <w:lang w:val="sv-SE"/>
        </w:rPr>
      </w:pPr>
      <w:r w:rsidRPr="00812B3D">
        <w:rPr>
          <w:lang w:val="sv-SE"/>
        </w:rPr>
        <w:t>        &lt;meta charset="utf-8"&gt;</w:t>
      </w:r>
    </w:p>
    <w:p w14:paraId="7354D193" w14:textId="77777777" w:rsidR="00A833B2" w:rsidRPr="00A833B2" w:rsidRDefault="00A833B2" w:rsidP="00A833B2">
      <w:pPr>
        <w:pStyle w:val="SourceCode"/>
      </w:pPr>
      <w:r w:rsidRPr="00812B3D">
        <w:rPr>
          <w:lang w:val="sv-SE"/>
        </w:rPr>
        <w:t>        </w:t>
      </w:r>
      <w:r w:rsidRPr="00A833B2">
        <w:t>&lt;title&gt;Hello World&lt;/title&gt;</w:t>
      </w:r>
    </w:p>
    <w:p w14:paraId="17F8E65F" w14:textId="77777777" w:rsidR="00A833B2" w:rsidRPr="00A833B2" w:rsidRDefault="00A833B2" w:rsidP="00A833B2">
      <w:pPr>
        <w:pStyle w:val="SourceCode"/>
      </w:pPr>
      <w:r w:rsidRPr="00A833B2">
        <w:t>        &lt;!-- head hold information about the page--&gt;</w:t>
      </w:r>
    </w:p>
    <w:p w14:paraId="42AA942B" w14:textId="77777777" w:rsidR="00A833B2" w:rsidRPr="00A833B2" w:rsidRDefault="00A833B2" w:rsidP="00A833B2">
      <w:pPr>
        <w:pStyle w:val="SourceCode"/>
      </w:pPr>
      <w:r w:rsidRPr="00A833B2">
        <w:t>    &lt;/head&gt;</w:t>
      </w:r>
    </w:p>
    <w:p w14:paraId="2502FE4E" w14:textId="77777777" w:rsidR="00A833B2" w:rsidRPr="00A833B2" w:rsidRDefault="00A833B2" w:rsidP="00A833B2">
      <w:pPr>
        <w:pStyle w:val="SourceCode"/>
      </w:pPr>
      <w:r w:rsidRPr="00A833B2">
        <w:t>    </w:t>
      </w:r>
    </w:p>
    <w:p w14:paraId="7EE2B127" w14:textId="77777777" w:rsidR="00A833B2" w:rsidRPr="00A833B2" w:rsidRDefault="00A833B2" w:rsidP="00A833B2">
      <w:pPr>
        <w:pStyle w:val="SourceCode"/>
      </w:pPr>
      <w:r w:rsidRPr="00A833B2">
        <w:t>    &lt;body&gt;</w:t>
      </w:r>
    </w:p>
    <w:p w14:paraId="59B3158F" w14:textId="77777777" w:rsidR="00A833B2" w:rsidRPr="00A833B2" w:rsidRDefault="00A833B2" w:rsidP="00A833B2">
      <w:pPr>
        <w:pStyle w:val="SourceCode"/>
      </w:pPr>
      <w:r w:rsidRPr="00A833B2">
        <w:t>        &lt;!-- The body holds the actual content--&gt;</w:t>
      </w:r>
    </w:p>
    <w:p w14:paraId="464EFA79" w14:textId="77777777" w:rsidR="00A833B2" w:rsidRPr="00A833B2" w:rsidRDefault="00A833B2" w:rsidP="00A833B2">
      <w:pPr>
        <w:pStyle w:val="SourceCode"/>
      </w:pPr>
      <w:r w:rsidRPr="00A833B2">
        <w:t>        &lt;p&gt;Terve Maailmalle&lt;/p&gt;</w:t>
      </w:r>
    </w:p>
    <w:p w14:paraId="154613AD" w14:textId="60C557C6" w:rsidR="00A833B2" w:rsidRPr="00A833B2" w:rsidRDefault="00A833B2" w:rsidP="00A833B2">
      <w:pPr>
        <w:pStyle w:val="SourceCode"/>
      </w:pPr>
      <w:r w:rsidRPr="00A833B2">
        <w:t>    &lt;/body&gt;</w:t>
      </w:r>
    </w:p>
    <w:p w14:paraId="3C6D8766" w14:textId="77777777" w:rsidR="00A833B2" w:rsidRPr="00A833B2" w:rsidRDefault="00A833B2" w:rsidP="00A833B2">
      <w:pPr>
        <w:pStyle w:val="SourceCode"/>
      </w:pPr>
      <w:r w:rsidRPr="00A833B2">
        <w:t>&lt;/html&gt;</w:t>
      </w:r>
    </w:p>
    <w:p w14:paraId="50F02CB2" w14:textId="7C71C567" w:rsidR="00A833B2" w:rsidRDefault="00A833B2" w:rsidP="00A833B2">
      <w:pPr>
        <w:pStyle w:val="SourceCode"/>
      </w:pPr>
    </w:p>
    <w:p w14:paraId="33AEF6BB" w14:textId="12356813" w:rsidR="002E399D" w:rsidRDefault="00812B3D" w:rsidP="00005C2D">
      <w:pPr>
        <w:pStyle w:val="Heading3"/>
      </w:pPr>
      <w:r>
        <w:t>CSS</w:t>
      </w:r>
    </w:p>
    <w:p w14:paraId="25E66131" w14:textId="6A812269" w:rsidR="00812B3D" w:rsidRDefault="0036320E" w:rsidP="00812B3D">
      <w:r>
        <w:t>CSS can be specified in three ways as this fragment shows</w:t>
      </w:r>
    </w:p>
    <w:p w14:paraId="446B2F9B" w14:textId="77777777" w:rsidR="0036320E" w:rsidRDefault="0036320E" w:rsidP="0036320E">
      <w:pPr>
        <w:pStyle w:val="SourceCode"/>
      </w:pPr>
      <w:r w:rsidRPr="0036320E">
        <w:t>   </w:t>
      </w:r>
    </w:p>
    <w:p w14:paraId="3CEF6F41" w14:textId="77777777" w:rsidR="0036320E" w:rsidRDefault="0036320E">
      <w:pPr>
        <w:spacing w:after="160" w:line="259" w:lineRule="auto"/>
        <w:rPr>
          <w:rFonts w:ascii="Courier New" w:hAnsi="Courier New" w:cs="Consolas"/>
          <w:noProof/>
          <w:sz w:val="20"/>
          <w:szCs w:val="19"/>
          <w:shd w:val="clear" w:color="auto" w:fill="FFFFFF"/>
        </w:rPr>
      </w:pPr>
      <w:r>
        <w:br w:type="page"/>
      </w:r>
    </w:p>
    <w:p w14:paraId="2FF9F5F9" w14:textId="45F93542" w:rsidR="0036320E" w:rsidRPr="0036320E" w:rsidRDefault="0036320E" w:rsidP="00446ACF">
      <w:pPr>
        <w:pStyle w:val="SourceCode"/>
      </w:pPr>
      <w:r w:rsidRPr="0036320E">
        <w:lastRenderedPageBreak/>
        <w:t> </w:t>
      </w:r>
      <w:r w:rsidR="00446ACF">
        <w:t xml:space="preserve">   </w:t>
      </w:r>
      <w:r w:rsidRPr="0036320E">
        <w:t>&lt;head&gt;</w:t>
      </w:r>
    </w:p>
    <w:p w14:paraId="235E308B" w14:textId="77777777" w:rsidR="0036320E" w:rsidRPr="0036320E" w:rsidRDefault="0036320E" w:rsidP="0036320E">
      <w:pPr>
        <w:pStyle w:val="SourceCode"/>
      </w:pPr>
      <w:r w:rsidRPr="0036320E">
        <w:t>        &lt;meta charset="utf-8"&gt;</w:t>
      </w:r>
    </w:p>
    <w:p w14:paraId="6F790B3A" w14:textId="77777777" w:rsidR="0036320E" w:rsidRPr="0036320E" w:rsidRDefault="0036320E" w:rsidP="0036320E">
      <w:pPr>
        <w:pStyle w:val="SourceCode"/>
      </w:pPr>
      <w:r w:rsidRPr="0036320E">
        <w:t>        &lt;title&gt;Hello World&lt;/title&gt;</w:t>
      </w:r>
    </w:p>
    <w:p w14:paraId="11B09BE5" w14:textId="77777777" w:rsidR="0036320E" w:rsidRPr="0036320E" w:rsidRDefault="0036320E" w:rsidP="0036320E">
      <w:pPr>
        <w:pStyle w:val="SourceCode"/>
      </w:pPr>
    </w:p>
    <w:p w14:paraId="3F59625A" w14:textId="77777777" w:rsidR="0036320E" w:rsidRPr="0036320E" w:rsidRDefault="0036320E" w:rsidP="0036320E">
      <w:pPr>
        <w:pStyle w:val="SourceCode"/>
      </w:pPr>
      <w:r w:rsidRPr="0036320E">
        <w:t>        &lt;!-- 1. External Style Sheet--&gt;</w:t>
      </w:r>
    </w:p>
    <w:p w14:paraId="631EFF71" w14:textId="77777777" w:rsidR="0036320E" w:rsidRPr="0036320E" w:rsidRDefault="0036320E" w:rsidP="0036320E">
      <w:pPr>
        <w:pStyle w:val="SourceCode"/>
      </w:pPr>
      <w:r w:rsidRPr="0036320E">
        <w:t>        &lt;link rel="stylesheet" href="../mystyle.css"&gt;</w:t>
      </w:r>
    </w:p>
    <w:p w14:paraId="373A8FB5" w14:textId="77777777" w:rsidR="0036320E" w:rsidRPr="0036320E" w:rsidRDefault="0036320E" w:rsidP="0036320E">
      <w:pPr>
        <w:pStyle w:val="SourceCode"/>
      </w:pPr>
    </w:p>
    <w:p w14:paraId="5CA7DDAE" w14:textId="77777777" w:rsidR="0036320E" w:rsidRPr="0036320E" w:rsidRDefault="0036320E" w:rsidP="0036320E">
      <w:pPr>
        <w:pStyle w:val="SourceCode"/>
      </w:pPr>
      <w:r w:rsidRPr="0036320E">
        <w:t>        &lt;!-- 2.  Embedded Style sheet --&gt;</w:t>
      </w:r>
    </w:p>
    <w:p w14:paraId="2EF04EA1" w14:textId="77777777" w:rsidR="0036320E" w:rsidRPr="0036320E" w:rsidRDefault="0036320E" w:rsidP="0036320E">
      <w:pPr>
        <w:pStyle w:val="SourceCode"/>
      </w:pPr>
      <w:r w:rsidRPr="0036320E">
        <w:t>        &lt;style&gt;</w:t>
      </w:r>
    </w:p>
    <w:p w14:paraId="540537FA" w14:textId="77777777" w:rsidR="0036320E" w:rsidRPr="0036320E" w:rsidRDefault="0036320E" w:rsidP="0036320E">
      <w:pPr>
        <w:pStyle w:val="SourceCode"/>
      </w:pPr>
      <w:r w:rsidRPr="0036320E">
        <w:t>            h1 { text-align: center; }</w:t>
      </w:r>
    </w:p>
    <w:p w14:paraId="67414237" w14:textId="77777777" w:rsidR="0036320E" w:rsidRPr="0036320E" w:rsidRDefault="0036320E" w:rsidP="0036320E">
      <w:pPr>
        <w:pStyle w:val="SourceCode"/>
      </w:pPr>
      <w:r w:rsidRPr="0036320E">
        <w:t>        &lt;/style&gt;</w:t>
      </w:r>
    </w:p>
    <w:p w14:paraId="4D96345C" w14:textId="77777777" w:rsidR="0036320E" w:rsidRPr="0036320E" w:rsidRDefault="0036320E" w:rsidP="0036320E">
      <w:pPr>
        <w:pStyle w:val="SourceCode"/>
      </w:pPr>
      <w:r w:rsidRPr="0036320E">
        <w:t>    &lt;/head&gt;</w:t>
      </w:r>
    </w:p>
    <w:p w14:paraId="16639B58" w14:textId="77777777" w:rsidR="0036320E" w:rsidRPr="0036320E" w:rsidRDefault="0036320E" w:rsidP="0036320E">
      <w:pPr>
        <w:pStyle w:val="SourceCode"/>
      </w:pPr>
      <w:r w:rsidRPr="0036320E">
        <w:t>    </w:t>
      </w:r>
    </w:p>
    <w:p w14:paraId="064B445B" w14:textId="77777777" w:rsidR="0036320E" w:rsidRPr="0036320E" w:rsidRDefault="0036320E" w:rsidP="0036320E">
      <w:pPr>
        <w:pStyle w:val="SourceCode"/>
      </w:pPr>
      <w:r w:rsidRPr="0036320E">
        <w:t>    &lt;body&gt;</w:t>
      </w:r>
    </w:p>
    <w:p w14:paraId="108A122E" w14:textId="77777777" w:rsidR="0036320E" w:rsidRPr="0036320E" w:rsidRDefault="0036320E" w:rsidP="0036320E">
      <w:pPr>
        <w:pStyle w:val="SourceCode"/>
      </w:pPr>
      <w:r w:rsidRPr="0036320E">
        <w:t>        &lt;!-- 3. Inline Style--&gt;</w:t>
      </w:r>
    </w:p>
    <w:p w14:paraId="1BE82E41" w14:textId="77777777" w:rsidR="0036320E" w:rsidRPr="0036320E" w:rsidRDefault="0036320E" w:rsidP="0036320E">
      <w:pPr>
        <w:pStyle w:val="SourceCode"/>
      </w:pPr>
      <w:r w:rsidRPr="0036320E">
        <w:t>        &lt;h1&gt;Suomi&lt;/h1&gt;</w:t>
      </w:r>
    </w:p>
    <w:p w14:paraId="3543284A" w14:textId="77777777" w:rsidR="0036320E" w:rsidRPr="0036320E" w:rsidRDefault="0036320E" w:rsidP="0036320E">
      <w:pPr>
        <w:pStyle w:val="SourceCode"/>
      </w:pPr>
      <w:r w:rsidRPr="0036320E">
        <w:t>        &lt;p  style="color: blue;"&gt;Terve Maailmalle&lt;/p&gt;</w:t>
      </w:r>
    </w:p>
    <w:p w14:paraId="6C6D6CF5" w14:textId="77777777" w:rsidR="0036320E" w:rsidRPr="0036320E" w:rsidRDefault="0036320E" w:rsidP="0036320E">
      <w:pPr>
        <w:pStyle w:val="SourceCode"/>
      </w:pPr>
      <w:r w:rsidRPr="0036320E">
        <w:t>    &lt;/body&gt;</w:t>
      </w:r>
    </w:p>
    <w:p w14:paraId="08147AEF" w14:textId="67FB814B" w:rsidR="00DD035F" w:rsidRDefault="00DD035F" w:rsidP="00DD035F">
      <w:pPr>
        <w:pStyle w:val="Heading3"/>
      </w:pPr>
      <w:r>
        <w:t>JavaScript</w:t>
      </w:r>
    </w:p>
    <w:p w14:paraId="369C0D90" w14:textId="6364F16D" w:rsidR="00DD035F" w:rsidRDefault="00DD035F" w:rsidP="00DD035F">
      <w:r>
        <w:t>JavaScript can also be specified in three ways.</w:t>
      </w:r>
    </w:p>
    <w:p w14:paraId="3456F6CB" w14:textId="77777777" w:rsidR="005C7E6E" w:rsidRPr="00906B6F" w:rsidRDefault="005C7E6E" w:rsidP="005C7E6E">
      <w:pPr>
        <w:pStyle w:val="SourceCode"/>
        <w:rPr>
          <w:lang w:val="sv-SE"/>
        </w:rPr>
      </w:pPr>
      <w:r w:rsidRPr="00906B6F">
        <w:rPr>
          <w:lang w:val="sv-SE"/>
        </w:rPr>
        <w:t>&lt;html lang=en&gt;</w:t>
      </w:r>
    </w:p>
    <w:p w14:paraId="07468E62" w14:textId="77777777" w:rsidR="005C7E6E" w:rsidRPr="00906B6F" w:rsidRDefault="005C7E6E" w:rsidP="005C7E6E">
      <w:pPr>
        <w:pStyle w:val="SourceCode"/>
        <w:rPr>
          <w:lang w:val="sv-SE"/>
        </w:rPr>
      </w:pPr>
      <w:r w:rsidRPr="00906B6F">
        <w:rPr>
          <w:lang w:val="sv-SE"/>
        </w:rPr>
        <w:t>    &lt;head&gt;</w:t>
      </w:r>
    </w:p>
    <w:p w14:paraId="38D107C4" w14:textId="77777777" w:rsidR="005C7E6E" w:rsidRPr="00906B6F" w:rsidRDefault="005C7E6E" w:rsidP="005C7E6E">
      <w:pPr>
        <w:pStyle w:val="SourceCode"/>
        <w:rPr>
          <w:lang w:val="sv-SE"/>
        </w:rPr>
      </w:pPr>
      <w:r w:rsidRPr="00906B6F">
        <w:rPr>
          <w:lang w:val="sv-SE"/>
        </w:rPr>
        <w:t>        &lt;meta charset="utf-8"&gt;</w:t>
      </w:r>
    </w:p>
    <w:p w14:paraId="4623AC97" w14:textId="77777777" w:rsidR="005C7E6E" w:rsidRPr="005C7E6E" w:rsidRDefault="005C7E6E" w:rsidP="005C7E6E">
      <w:pPr>
        <w:pStyle w:val="SourceCode"/>
      </w:pPr>
      <w:r w:rsidRPr="00906B6F">
        <w:rPr>
          <w:lang w:val="sv-SE"/>
        </w:rPr>
        <w:t>        </w:t>
      </w:r>
      <w:r w:rsidRPr="005C7E6E">
        <w:t>&lt;title&gt;Hello World&lt;/title&gt;</w:t>
      </w:r>
    </w:p>
    <w:p w14:paraId="61A0F425" w14:textId="77777777" w:rsidR="005C7E6E" w:rsidRPr="005C7E6E" w:rsidRDefault="005C7E6E" w:rsidP="005C7E6E">
      <w:pPr>
        <w:pStyle w:val="SourceCode"/>
      </w:pPr>
    </w:p>
    <w:p w14:paraId="76C320BB" w14:textId="77777777" w:rsidR="005C7E6E" w:rsidRPr="005C7E6E" w:rsidRDefault="005C7E6E" w:rsidP="005C7E6E">
      <w:pPr>
        <w:pStyle w:val="SourceCode"/>
      </w:pPr>
      <w:r w:rsidRPr="005C7E6E">
        <w:t>        &lt;!-- 1. External Script--&gt;</w:t>
      </w:r>
    </w:p>
    <w:p w14:paraId="36CB985A" w14:textId="77777777" w:rsidR="005C7E6E" w:rsidRPr="005C7E6E" w:rsidRDefault="005C7E6E" w:rsidP="005C7E6E">
      <w:pPr>
        <w:pStyle w:val="SourceCode"/>
      </w:pPr>
      <w:r w:rsidRPr="005C7E6E">
        <w:t>        &lt;script src="../../js/examples.js"&gt;&lt;/script&gt;</w:t>
      </w:r>
    </w:p>
    <w:p w14:paraId="3BA07642" w14:textId="77777777" w:rsidR="005C7E6E" w:rsidRPr="005C7E6E" w:rsidRDefault="005C7E6E" w:rsidP="005C7E6E">
      <w:pPr>
        <w:pStyle w:val="SourceCode"/>
      </w:pPr>
    </w:p>
    <w:p w14:paraId="15E59959" w14:textId="77777777" w:rsidR="005C7E6E" w:rsidRPr="005C7E6E" w:rsidRDefault="005C7E6E" w:rsidP="005C7E6E">
      <w:pPr>
        <w:pStyle w:val="SourceCode"/>
      </w:pPr>
      <w:r w:rsidRPr="005C7E6E">
        <w:t>        &lt;!-- 2.  Embedded Script --&gt;</w:t>
      </w:r>
    </w:p>
    <w:p w14:paraId="243896DE" w14:textId="77777777" w:rsidR="005C7E6E" w:rsidRPr="005C7E6E" w:rsidRDefault="005C7E6E" w:rsidP="005C7E6E">
      <w:pPr>
        <w:pStyle w:val="SourceCode"/>
      </w:pPr>
      <w:r w:rsidRPr="005C7E6E">
        <w:t>        &lt;Script&gt;</w:t>
      </w:r>
    </w:p>
    <w:p w14:paraId="2A008A95" w14:textId="77777777" w:rsidR="005C7E6E" w:rsidRPr="005C7E6E" w:rsidRDefault="005C7E6E" w:rsidP="005C7E6E">
      <w:pPr>
        <w:pStyle w:val="SourceCode"/>
      </w:pPr>
      <w:r w:rsidRPr="005C7E6E">
        <w:t>            addEventListener("load", function(ev) {</w:t>
      </w:r>
    </w:p>
    <w:p w14:paraId="71D137FD" w14:textId="77777777" w:rsidR="005C7E6E" w:rsidRPr="005C7E6E" w:rsidRDefault="005C7E6E" w:rsidP="005C7E6E">
      <w:pPr>
        <w:pStyle w:val="SourceCode"/>
      </w:pPr>
      <w:r w:rsidRPr="005C7E6E">
        <w:t>                // getElementById searches decendants</w:t>
      </w:r>
    </w:p>
    <w:p w14:paraId="025DD827" w14:textId="77777777" w:rsidR="005C7E6E" w:rsidRPr="005C7E6E" w:rsidRDefault="005C7E6E" w:rsidP="005C7E6E">
      <w:pPr>
        <w:pStyle w:val="SourceCode"/>
      </w:pPr>
      <w:r w:rsidRPr="005C7E6E">
        <w:t>                console.log(document.getElementById("bd").nodeName);</w:t>
      </w:r>
    </w:p>
    <w:p w14:paraId="653A11BA" w14:textId="77777777" w:rsidR="005C7E6E" w:rsidRPr="005C7E6E" w:rsidRDefault="005C7E6E" w:rsidP="005C7E6E">
      <w:pPr>
        <w:pStyle w:val="SourceCode"/>
      </w:pPr>
      <w:r w:rsidRPr="005C7E6E">
        <w:t>            });</w:t>
      </w:r>
    </w:p>
    <w:p w14:paraId="7FC70A4C" w14:textId="77777777" w:rsidR="005C7E6E" w:rsidRPr="005C7E6E" w:rsidRDefault="005C7E6E" w:rsidP="005C7E6E">
      <w:pPr>
        <w:pStyle w:val="SourceCode"/>
      </w:pPr>
      <w:r w:rsidRPr="005C7E6E">
        <w:t>        &lt;/Script&gt;</w:t>
      </w:r>
    </w:p>
    <w:p w14:paraId="11E314E0" w14:textId="77777777" w:rsidR="005C7E6E" w:rsidRPr="005C7E6E" w:rsidRDefault="005C7E6E" w:rsidP="005C7E6E">
      <w:pPr>
        <w:pStyle w:val="SourceCode"/>
      </w:pPr>
      <w:r w:rsidRPr="005C7E6E">
        <w:t>    &lt;/head&gt;</w:t>
      </w:r>
    </w:p>
    <w:p w14:paraId="4FA4943D" w14:textId="77777777" w:rsidR="005C7E6E" w:rsidRPr="005C7E6E" w:rsidRDefault="005C7E6E" w:rsidP="005C7E6E">
      <w:pPr>
        <w:pStyle w:val="SourceCode"/>
      </w:pPr>
      <w:r w:rsidRPr="005C7E6E">
        <w:t>    </w:t>
      </w:r>
    </w:p>
    <w:p w14:paraId="77D7D135" w14:textId="77777777" w:rsidR="005C7E6E" w:rsidRPr="005C7E6E" w:rsidRDefault="005C7E6E" w:rsidP="005C7E6E">
      <w:pPr>
        <w:pStyle w:val="SourceCode"/>
      </w:pPr>
      <w:r w:rsidRPr="005C7E6E">
        <w:t>    &lt;body&gt;</w:t>
      </w:r>
    </w:p>
    <w:p w14:paraId="2D81D16C" w14:textId="77777777" w:rsidR="005C7E6E" w:rsidRPr="005C7E6E" w:rsidRDefault="005C7E6E" w:rsidP="005C7E6E">
      <w:pPr>
        <w:pStyle w:val="SourceCode"/>
      </w:pPr>
      <w:r w:rsidRPr="005C7E6E">
        <w:t>        &lt;h1&gt;Suomi&lt;/h1&gt;</w:t>
      </w:r>
    </w:p>
    <w:p w14:paraId="684BD6C0" w14:textId="77777777" w:rsidR="005C7E6E" w:rsidRPr="005C7E6E" w:rsidRDefault="005C7E6E" w:rsidP="005C7E6E">
      <w:pPr>
        <w:pStyle w:val="SourceCode"/>
      </w:pPr>
      <w:r w:rsidRPr="005C7E6E">
        <w:t>        &lt;!-- 3. Inline --&gt;</w:t>
      </w:r>
    </w:p>
    <w:p w14:paraId="407A7EA2" w14:textId="77777777" w:rsidR="005C7E6E" w:rsidRPr="005C7E6E" w:rsidRDefault="005C7E6E" w:rsidP="005C7E6E">
      <w:pPr>
        <w:pStyle w:val="SourceCode"/>
      </w:pPr>
      <w:r w:rsidRPr="005C7E6E">
        <w:t>        &lt;button </w:t>
      </w:r>
    </w:p>
    <w:p w14:paraId="3658E27F" w14:textId="77777777" w:rsidR="005C7E6E" w:rsidRPr="005C7E6E" w:rsidRDefault="005C7E6E" w:rsidP="005C7E6E">
      <w:pPr>
        <w:pStyle w:val="SourceCode"/>
      </w:pPr>
      <w:r w:rsidRPr="005C7E6E">
        <w:t>            onclick="document.getElementById('text').innerHTML = Date()" id="bd"&gt;</w:t>
      </w:r>
    </w:p>
    <w:p w14:paraId="0AF5ED38" w14:textId="77777777" w:rsidR="005C7E6E" w:rsidRPr="005C7E6E" w:rsidRDefault="005C7E6E" w:rsidP="005C7E6E">
      <w:pPr>
        <w:pStyle w:val="SourceCode"/>
      </w:pPr>
      <w:r w:rsidRPr="005C7E6E">
        <w:t>            Click Me&lt;/button&gt;</w:t>
      </w:r>
    </w:p>
    <w:p w14:paraId="179A30F9" w14:textId="77777777" w:rsidR="005C7E6E" w:rsidRPr="005C7E6E" w:rsidRDefault="005C7E6E" w:rsidP="005C7E6E">
      <w:pPr>
        <w:pStyle w:val="SourceCode"/>
      </w:pPr>
    </w:p>
    <w:p w14:paraId="115579B5" w14:textId="77777777" w:rsidR="005C7E6E" w:rsidRPr="005C7E6E" w:rsidRDefault="005C7E6E" w:rsidP="005C7E6E">
      <w:pPr>
        <w:pStyle w:val="SourceCode"/>
      </w:pPr>
      <w:r w:rsidRPr="005C7E6E">
        <w:t>        &lt;p id="text"&gt;&lt;/p&gt;</w:t>
      </w:r>
    </w:p>
    <w:p w14:paraId="172ABF8A" w14:textId="77777777" w:rsidR="005C7E6E" w:rsidRPr="005C7E6E" w:rsidRDefault="005C7E6E" w:rsidP="005C7E6E">
      <w:pPr>
        <w:pStyle w:val="SourceCode"/>
      </w:pPr>
      <w:r w:rsidRPr="005C7E6E">
        <w:t>    &lt;/body&gt;</w:t>
      </w:r>
    </w:p>
    <w:p w14:paraId="5E02E01B" w14:textId="77777777" w:rsidR="005C7E6E" w:rsidRPr="005C7E6E" w:rsidRDefault="005C7E6E" w:rsidP="005C7E6E">
      <w:pPr>
        <w:pStyle w:val="SourceCode"/>
      </w:pPr>
      <w:r w:rsidRPr="005C7E6E">
        <w:t>&lt;/html&gt;</w:t>
      </w:r>
    </w:p>
    <w:p w14:paraId="3B544770" w14:textId="77777777" w:rsidR="009A7C9C" w:rsidRPr="009A7C9C" w:rsidRDefault="009A7C9C" w:rsidP="009A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8ED8B0" w14:textId="77777777" w:rsidR="00DD035F" w:rsidRPr="00DD035F" w:rsidRDefault="00DD035F" w:rsidP="00DD035F"/>
    <w:p w14:paraId="7711FB4B" w14:textId="77777777" w:rsidR="0036320E" w:rsidRPr="00812B3D" w:rsidRDefault="0036320E" w:rsidP="00812B3D"/>
    <w:p w14:paraId="7F4A4CD6" w14:textId="77777777" w:rsidR="00005C2D" w:rsidRPr="00005C2D" w:rsidRDefault="00005C2D" w:rsidP="00005C2D"/>
    <w:p w14:paraId="7EC88733" w14:textId="77777777" w:rsidR="00D104A4" w:rsidRPr="00A833B2" w:rsidRDefault="00D104A4" w:rsidP="00A833B2">
      <w:pPr>
        <w:pStyle w:val="SourceCode"/>
      </w:pPr>
    </w:p>
    <w:p w14:paraId="1C15859C" w14:textId="303FBADC" w:rsidR="00DE03F7" w:rsidRDefault="00DE03F7" w:rsidP="00DE03F7">
      <w:pPr>
        <w:pStyle w:val="Heading3"/>
      </w:pPr>
      <w:r>
        <w:lastRenderedPageBreak/>
        <w:t>A decent Template</w:t>
      </w:r>
    </w:p>
    <w:p w14:paraId="17F05647" w14:textId="36C956F0" w:rsidR="00DE03F7" w:rsidRDefault="00DE03F7" w:rsidP="00DE03F7">
      <w:r>
        <w:t xml:space="preserve">The following shows how we might put together a basic page </w:t>
      </w:r>
      <w:r w:rsidR="00273231">
        <w:t>that imports an external style sheet and an external java script file</w:t>
      </w:r>
    </w:p>
    <w:p w14:paraId="2022BD1D" w14:textId="77777777" w:rsidR="00273231" w:rsidRPr="00273231" w:rsidRDefault="00273231" w:rsidP="00273231">
      <w:pPr>
        <w:pStyle w:val="SourceCode"/>
        <w:rPr>
          <w:rFonts w:eastAsia="Times New Roman"/>
          <w:color w:val="000000"/>
          <w:lang w:val="sv-SE"/>
        </w:rPr>
      </w:pPr>
      <w:r w:rsidRPr="00273231">
        <w:rPr>
          <w:rFonts w:eastAsia="Times New Roman"/>
          <w:lang w:val="sv-SE"/>
        </w:rPr>
        <w:t>&lt;!DOCTYPE</w:t>
      </w:r>
      <w:r w:rsidRPr="00273231">
        <w:rPr>
          <w:rFonts w:eastAsia="Times New Roman"/>
          <w:color w:val="000000"/>
          <w:lang w:val="sv-SE"/>
        </w:rPr>
        <w:t> </w:t>
      </w:r>
      <w:r w:rsidRPr="00273231">
        <w:rPr>
          <w:rFonts w:eastAsia="Times New Roman"/>
          <w:color w:val="FF0000"/>
          <w:lang w:val="sv-SE"/>
        </w:rPr>
        <w:t>html</w:t>
      </w:r>
      <w:r w:rsidRPr="00273231">
        <w:rPr>
          <w:rFonts w:eastAsia="Times New Roman"/>
          <w:lang w:val="sv-SE"/>
        </w:rPr>
        <w:t>&gt;</w:t>
      </w:r>
      <w:r w:rsidRPr="00273231">
        <w:rPr>
          <w:rFonts w:eastAsia="Times New Roman"/>
          <w:color w:val="000000"/>
          <w:lang w:val="sv-SE"/>
        </w:rPr>
        <w:t>&gt;</w:t>
      </w:r>
    </w:p>
    <w:p w14:paraId="6FBDD3BB" w14:textId="77777777" w:rsidR="00273231" w:rsidRPr="00273231" w:rsidRDefault="00273231" w:rsidP="00273231">
      <w:pPr>
        <w:pStyle w:val="SourceCode"/>
        <w:rPr>
          <w:rFonts w:eastAsia="Times New Roman"/>
          <w:color w:val="000000"/>
          <w:lang w:val="sv-SE"/>
        </w:rPr>
      </w:pPr>
      <w:r w:rsidRPr="00273231">
        <w:rPr>
          <w:rFonts w:eastAsia="Times New Roman"/>
          <w:lang w:val="sv-SE"/>
        </w:rPr>
        <w:t>&lt;html</w:t>
      </w:r>
      <w:r w:rsidRPr="00273231">
        <w:rPr>
          <w:rFonts w:eastAsia="Times New Roman"/>
          <w:color w:val="000000"/>
          <w:lang w:val="sv-SE"/>
        </w:rPr>
        <w:t> </w:t>
      </w:r>
      <w:r w:rsidRPr="00273231">
        <w:rPr>
          <w:rFonts w:eastAsia="Times New Roman"/>
          <w:color w:val="FF0000"/>
          <w:lang w:val="sv-SE"/>
        </w:rPr>
        <w:t>lang</w:t>
      </w:r>
      <w:r w:rsidRPr="00273231">
        <w:rPr>
          <w:rFonts w:eastAsia="Times New Roman"/>
          <w:color w:val="000000"/>
          <w:lang w:val="sv-SE"/>
        </w:rPr>
        <w:t>=</w:t>
      </w:r>
      <w:r w:rsidRPr="00273231">
        <w:rPr>
          <w:rFonts w:eastAsia="Times New Roman"/>
          <w:color w:val="0000FF"/>
          <w:lang w:val="sv-SE"/>
        </w:rPr>
        <w:t>en</w:t>
      </w:r>
      <w:r w:rsidRPr="00273231">
        <w:rPr>
          <w:rFonts w:eastAsia="Times New Roman"/>
          <w:lang w:val="sv-SE"/>
        </w:rPr>
        <w:t>&gt;</w:t>
      </w:r>
    </w:p>
    <w:p w14:paraId="607090BD" w14:textId="77777777" w:rsidR="00273231" w:rsidRPr="00273231" w:rsidRDefault="00273231" w:rsidP="00273231">
      <w:pPr>
        <w:pStyle w:val="SourceCode"/>
        <w:rPr>
          <w:rFonts w:eastAsia="Times New Roman"/>
          <w:color w:val="000000"/>
        </w:rPr>
      </w:pPr>
      <w:r w:rsidRPr="00273231">
        <w:rPr>
          <w:rFonts w:eastAsia="Times New Roman"/>
          <w:color w:val="000000"/>
          <w:lang w:val="sv-SE"/>
        </w:rPr>
        <w:t>    </w:t>
      </w:r>
      <w:r w:rsidRPr="00273231">
        <w:rPr>
          <w:rFonts w:eastAsia="Times New Roman"/>
        </w:rPr>
        <w:t>&lt;head&gt;</w:t>
      </w:r>
    </w:p>
    <w:p w14:paraId="596D7A66" w14:textId="77777777" w:rsidR="00273231" w:rsidRPr="00273231" w:rsidRDefault="00273231" w:rsidP="00273231">
      <w:pPr>
        <w:pStyle w:val="SourceCode"/>
        <w:rPr>
          <w:rFonts w:eastAsia="Times New Roman"/>
          <w:color w:val="000000"/>
        </w:rPr>
      </w:pPr>
      <w:r w:rsidRPr="00273231">
        <w:rPr>
          <w:rFonts w:eastAsia="Times New Roman"/>
          <w:color w:val="000000"/>
        </w:rPr>
        <w:t>        </w:t>
      </w:r>
      <w:r w:rsidRPr="00273231">
        <w:rPr>
          <w:rFonts w:eastAsia="Times New Roman"/>
        </w:rPr>
        <w:t>&lt;meta</w:t>
      </w:r>
      <w:r w:rsidRPr="00273231">
        <w:rPr>
          <w:rFonts w:eastAsia="Times New Roman"/>
          <w:color w:val="000000"/>
        </w:rPr>
        <w:t> </w:t>
      </w:r>
      <w:r w:rsidRPr="00273231">
        <w:rPr>
          <w:rFonts w:eastAsia="Times New Roman"/>
          <w:color w:val="FF0000"/>
        </w:rPr>
        <w:t>charset</w:t>
      </w:r>
      <w:r w:rsidRPr="00273231">
        <w:rPr>
          <w:rFonts w:eastAsia="Times New Roman"/>
          <w:color w:val="000000"/>
        </w:rPr>
        <w:t>=</w:t>
      </w:r>
      <w:r w:rsidRPr="00273231">
        <w:rPr>
          <w:rFonts w:eastAsia="Times New Roman"/>
          <w:color w:val="0000FF"/>
        </w:rPr>
        <w:t>"utf-8"</w:t>
      </w:r>
      <w:r w:rsidRPr="00273231">
        <w:rPr>
          <w:rFonts w:eastAsia="Times New Roman"/>
        </w:rPr>
        <w:t>&gt;</w:t>
      </w:r>
    </w:p>
    <w:p w14:paraId="57FD8FCB" w14:textId="77777777" w:rsidR="00273231" w:rsidRPr="00273231" w:rsidRDefault="00273231" w:rsidP="00273231">
      <w:pPr>
        <w:pStyle w:val="SourceCode"/>
        <w:rPr>
          <w:rFonts w:eastAsia="Times New Roman"/>
          <w:color w:val="000000"/>
        </w:rPr>
      </w:pPr>
      <w:r w:rsidRPr="00273231">
        <w:rPr>
          <w:rFonts w:eastAsia="Times New Roman"/>
          <w:color w:val="000000"/>
        </w:rPr>
        <w:t>        </w:t>
      </w:r>
      <w:r w:rsidRPr="00273231">
        <w:rPr>
          <w:rFonts w:eastAsia="Times New Roman"/>
        </w:rPr>
        <w:t>&lt;title&gt;</w:t>
      </w:r>
      <w:r w:rsidRPr="00273231">
        <w:rPr>
          <w:rFonts w:eastAsia="Times New Roman"/>
          <w:color w:val="000000"/>
        </w:rPr>
        <w:t>Hello World</w:t>
      </w:r>
      <w:r w:rsidRPr="00273231">
        <w:rPr>
          <w:rFonts w:eastAsia="Times New Roman"/>
        </w:rPr>
        <w:t>&lt;/title&gt;</w:t>
      </w:r>
    </w:p>
    <w:p w14:paraId="35823870" w14:textId="77777777" w:rsidR="00273231" w:rsidRPr="00273231" w:rsidRDefault="00273231" w:rsidP="00273231">
      <w:pPr>
        <w:pStyle w:val="SourceCode"/>
        <w:rPr>
          <w:rFonts w:eastAsia="Times New Roman"/>
          <w:color w:val="000000"/>
        </w:rPr>
      </w:pPr>
      <w:r w:rsidRPr="00273231">
        <w:rPr>
          <w:rFonts w:eastAsia="Times New Roman"/>
          <w:color w:val="000000"/>
        </w:rPr>
        <w:t>        </w:t>
      </w:r>
      <w:r w:rsidRPr="00273231">
        <w:rPr>
          <w:rFonts w:eastAsia="Times New Roman"/>
        </w:rPr>
        <w:t>&lt;link</w:t>
      </w:r>
      <w:r w:rsidRPr="00273231">
        <w:rPr>
          <w:rFonts w:eastAsia="Times New Roman"/>
          <w:color w:val="000000"/>
        </w:rPr>
        <w:t> </w:t>
      </w:r>
      <w:r w:rsidRPr="00273231">
        <w:rPr>
          <w:rFonts w:eastAsia="Times New Roman"/>
          <w:color w:val="FF0000"/>
        </w:rPr>
        <w:t>rel</w:t>
      </w:r>
      <w:r w:rsidRPr="00273231">
        <w:rPr>
          <w:rFonts w:eastAsia="Times New Roman"/>
          <w:color w:val="000000"/>
        </w:rPr>
        <w:t>=</w:t>
      </w:r>
      <w:r w:rsidRPr="00273231">
        <w:rPr>
          <w:rFonts w:eastAsia="Times New Roman"/>
          <w:color w:val="0000FF"/>
        </w:rPr>
        <w:t>"stylesheet"</w:t>
      </w:r>
      <w:r w:rsidRPr="00273231">
        <w:rPr>
          <w:rFonts w:eastAsia="Times New Roman"/>
          <w:color w:val="000000"/>
        </w:rPr>
        <w:t> </w:t>
      </w:r>
      <w:r w:rsidRPr="00273231">
        <w:rPr>
          <w:rFonts w:eastAsia="Times New Roman"/>
          <w:color w:val="FF0000"/>
        </w:rPr>
        <w:t>href</w:t>
      </w:r>
      <w:r w:rsidRPr="00273231">
        <w:rPr>
          <w:rFonts w:eastAsia="Times New Roman"/>
          <w:color w:val="000000"/>
        </w:rPr>
        <w:t>=</w:t>
      </w:r>
      <w:r w:rsidRPr="00273231">
        <w:rPr>
          <w:rFonts w:eastAsia="Times New Roman"/>
          <w:color w:val="0000FF"/>
        </w:rPr>
        <w:t>"./style.css"</w:t>
      </w:r>
      <w:r w:rsidRPr="00273231">
        <w:rPr>
          <w:rFonts w:eastAsia="Times New Roman"/>
        </w:rPr>
        <w:t>/&gt;</w:t>
      </w:r>
    </w:p>
    <w:p w14:paraId="5FBBE46C" w14:textId="77777777" w:rsidR="00273231" w:rsidRPr="00273231" w:rsidRDefault="00273231" w:rsidP="00273231">
      <w:pPr>
        <w:pStyle w:val="SourceCode"/>
        <w:rPr>
          <w:rFonts w:eastAsia="Times New Roman"/>
          <w:color w:val="000000"/>
        </w:rPr>
      </w:pPr>
      <w:r w:rsidRPr="00273231">
        <w:rPr>
          <w:rFonts w:eastAsia="Times New Roman"/>
          <w:color w:val="000000"/>
        </w:rPr>
        <w:t>        </w:t>
      </w:r>
      <w:r w:rsidRPr="00273231">
        <w:rPr>
          <w:rFonts w:eastAsia="Times New Roman"/>
        </w:rPr>
        <w:t>&lt;script</w:t>
      </w:r>
      <w:r w:rsidRPr="00273231">
        <w:rPr>
          <w:rFonts w:eastAsia="Times New Roman"/>
          <w:color w:val="000000"/>
        </w:rPr>
        <w:t> </w:t>
      </w:r>
      <w:r w:rsidRPr="00273231">
        <w:rPr>
          <w:rFonts w:eastAsia="Times New Roman"/>
          <w:color w:val="FF0000"/>
        </w:rPr>
        <w:t>src</w:t>
      </w:r>
      <w:r w:rsidRPr="00273231">
        <w:rPr>
          <w:rFonts w:eastAsia="Times New Roman"/>
          <w:color w:val="000000"/>
        </w:rPr>
        <w:t>=</w:t>
      </w:r>
      <w:r w:rsidRPr="00273231">
        <w:rPr>
          <w:rFonts w:eastAsia="Times New Roman"/>
          <w:color w:val="0000FF"/>
        </w:rPr>
        <w:t>"./scripts.js"</w:t>
      </w:r>
      <w:r w:rsidRPr="00273231">
        <w:rPr>
          <w:rFonts w:eastAsia="Times New Roman"/>
        </w:rPr>
        <w:t>&gt;&lt;/script&gt;</w:t>
      </w:r>
    </w:p>
    <w:p w14:paraId="4636E4DE" w14:textId="77777777" w:rsidR="00273231" w:rsidRPr="00273231" w:rsidRDefault="00273231" w:rsidP="00273231">
      <w:pPr>
        <w:pStyle w:val="SourceCode"/>
        <w:rPr>
          <w:rFonts w:eastAsia="Times New Roman"/>
          <w:color w:val="000000"/>
        </w:rPr>
      </w:pPr>
      <w:r w:rsidRPr="00273231">
        <w:rPr>
          <w:rFonts w:eastAsia="Times New Roman"/>
          <w:color w:val="000000"/>
        </w:rPr>
        <w:t>    </w:t>
      </w:r>
      <w:r w:rsidRPr="00273231">
        <w:rPr>
          <w:rFonts w:eastAsia="Times New Roman"/>
        </w:rPr>
        <w:t>&lt;/head&gt;</w:t>
      </w:r>
    </w:p>
    <w:p w14:paraId="42F6E620" w14:textId="77777777" w:rsidR="00273231" w:rsidRPr="00273231" w:rsidRDefault="00273231" w:rsidP="00273231">
      <w:pPr>
        <w:pStyle w:val="SourceCode"/>
        <w:rPr>
          <w:rFonts w:eastAsia="Times New Roman"/>
          <w:color w:val="000000"/>
        </w:rPr>
      </w:pPr>
      <w:r w:rsidRPr="00273231">
        <w:rPr>
          <w:rFonts w:eastAsia="Times New Roman"/>
          <w:color w:val="000000"/>
        </w:rPr>
        <w:t>    </w:t>
      </w:r>
      <w:r w:rsidRPr="00273231">
        <w:rPr>
          <w:rFonts w:eastAsia="Times New Roman"/>
        </w:rPr>
        <w:t>&lt;body&gt;</w:t>
      </w:r>
    </w:p>
    <w:p w14:paraId="14E72C6C" w14:textId="77777777" w:rsidR="00273231" w:rsidRPr="00273231" w:rsidRDefault="00273231" w:rsidP="00273231">
      <w:pPr>
        <w:pStyle w:val="SourceCode"/>
        <w:rPr>
          <w:rFonts w:eastAsia="Times New Roman"/>
          <w:color w:val="000000"/>
        </w:rPr>
      </w:pPr>
      <w:r w:rsidRPr="00273231">
        <w:rPr>
          <w:rFonts w:eastAsia="Times New Roman"/>
          <w:color w:val="000000"/>
        </w:rPr>
        <w:t>        </w:t>
      </w:r>
      <w:r w:rsidRPr="00273231">
        <w:rPr>
          <w:rFonts w:eastAsia="Times New Roman"/>
        </w:rPr>
        <w:t>&lt;h1&gt;</w:t>
      </w:r>
      <w:r w:rsidRPr="00273231">
        <w:rPr>
          <w:rFonts w:eastAsia="Times New Roman"/>
          <w:color w:val="000000"/>
        </w:rPr>
        <w:t> Hello World</w:t>
      </w:r>
      <w:r w:rsidRPr="00273231">
        <w:rPr>
          <w:rFonts w:eastAsia="Times New Roman"/>
        </w:rPr>
        <w:t>&lt;/h1&gt;</w:t>
      </w:r>
    </w:p>
    <w:p w14:paraId="039FFA10" w14:textId="77777777" w:rsidR="00273231" w:rsidRPr="00273231" w:rsidRDefault="00273231" w:rsidP="00273231">
      <w:pPr>
        <w:pStyle w:val="SourceCode"/>
        <w:rPr>
          <w:rFonts w:eastAsia="Times New Roman"/>
          <w:color w:val="000000"/>
        </w:rPr>
      </w:pPr>
      <w:r w:rsidRPr="00273231">
        <w:rPr>
          <w:rFonts w:eastAsia="Times New Roman"/>
          <w:color w:val="000000"/>
        </w:rPr>
        <w:t>        </w:t>
      </w:r>
      <w:r w:rsidRPr="00273231">
        <w:rPr>
          <w:rFonts w:eastAsia="Times New Roman"/>
        </w:rPr>
        <w:t>&lt;button</w:t>
      </w:r>
      <w:r w:rsidRPr="00273231">
        <w:rPr>
          <w:rFonts w:eastAsia="Times New Roman"/>
          <w:color w:val="000000"/>
        </w:rPr>
        <w:t> </w:t>
      </w:r>
      <w:r w:rsidRPr="00273231">
        <w:rPr>
          <w:rFonts w:eastAsia="Times New Roman"/>
          <w:color w:val="FF0000"/>
        </w:rPr>
        <w:t>onclick</w:t>
      </w:r>
      <w:r w:rsidRPr="00273231">
        <w:rPr>
          <w:rFonts w:eastAsia="Times New Roman"/>
          <w:color w:val="000000"/>
        </w:rPr>
        <w:t>=</w:t>
      </w:r>
      <w:r w:rsidRPr="00273231">
        <w:rPr>
          <w:rFonts w:eastAsia="Times New Roman"/>
          <w:color w:val="0000FF"/>
        </w:rPr>
        <w:t>"external()"</w:t>
      </w:r>
      <w:r w:rsidRPr="00273231">
        <w:rPr>
          <w:rFonts w:eastAsia="Times New Roman"/>
        </w:rPr>
        <w:t>&gt;</w:t>
      </w:r>
      <w:r w:rsidRPr="00273231">
        <w:rPr>
          <w:rFonts w:eastAsia="Times New Roman"/>
          <w:color w:val="000000"/>
        </w:rPr>
        <w:t>Click Me</w:t>
      </w:r>
      <w:r w:rsidRPr="00273231">
        <w:rPr>
          <w:rFonts w:eastAsia="Times New Roman"/>
        </w:rPr>
        <w:t>&lt;/button&gt;</w:t>
      </w:r>
    </w:p>
    <w:p w14:paraId="2B48EE96" w14:textId="77777777" w:rsidR="00273231" w:rsidRPr="00273231" w:rsidRDefault="00273231" w:rsidP="00273231">
      <w:pPr>
        <w:pStyle w:val="SourceCode"/>
        <w:rPr>
          <w:rFonts w:eastAsia="Times New Roman"/>
          <w:color w:val="000000"/>
        </w:rPr>
      </w:pPr>
      <w:r w:rsidRPr="00273231">
        <w:rPr>
          <w:rFonts w:eastAsia="Times New Roman"/>
          <w:color w:val="000000"/>
        </w:rPr>
        <w:t>    </w:t>
      </w:r>
      <w:r w:rsidRPr="00273231">
        <w:rPr>
          <w:rFonts w:eastAsia="Times New Roman"/>
        </w:rPr>
        <w:t>&lt;/body&gt;</w:t>
      </w:r>
    </w:p>
    <w:p w14:paraId="27F5C1DE" w14:textId="77777777" w:rsidR="00273231" w:rsidRPr="00273231" w:rsidRDefault="00273231" w:rsidP="00273231">
      <w:pPr>
        <w:pStyle w:val="SourceCode"/>
        <w:rPr>
          <w:rFonts w:eastAsia="Times New Roman"/>
          <w:color w:val="000000"/>
        </w:rPr>
      </w:pPr>
      <w:r w:rsidRPr="00273231">
        <w:rPr>
          <w:rFonts w:eastAsia="Times New Roman"/>
        </w:rPr>
        <w:t>&lt;/html&gt;</w:t>
      </w:r>
    </w:p>
    <w:p w14:paraId="1A1B1F2B" w14:textId="77777777" w:rsidR="00273231" w:rsidRPr="00273231" w:rsidRDefault="00273231" w:rsidP="00273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901ADD" w14:textId="73622A15" w:rsidR="00087DEE" w:rsidRDefault="00087DEE" w:rsidP="00087DEE">
      <w:pPr>
        <w:pStyle w:val="Heading2"/>
      </w:pPr>
      <w:r>
        <w:t>DOM</w:t>
      </w:r>
    </w:p>
    <w:p w14:paraId="17F56AAE" w14:textId="22664F70" w:rsidR="0066555F" w:rsidRPr="0066555F" w:rsidRDefault="0066555F" w:rsidP="0066555F">
      <w:r>
        <w:t>To a web browse</w:t>
      </w:r>
      <w:r w:rsidR="00627927">
        <w:t>r</w:t>
      </w:r>
      <w:r>
        <w:t xml:space="preserve"> each tag is a box. Boxes have content</w:t>
      </w:r>
      <w:r w:rsidR="0028383A">
        <w:t xml:space="preserve"> which can be other tags. </w:t>
      </w:r>
      <w:r w:rsidR="00890B10">
        <w:t>There are two kinds of box</w:t>
      </w:r>
      <w:r w:rsidR="007834C0">
        <w:t xml:space="preserve"> -</w:t>
      </w:r>
      <w:r w:rsidR="00890B10">
        <w:t xml:space="preserve"> </w:t>
      </w:r>
      <w:r w:rsidR="007834C0">
        <w:t xml:space="preserve">block boxes and inline boxes. Block </w:t>
      </w:r>
      <w:r w:rsidR="00110311">
        <w:t xml:space="preserve">level elements such as </w:t>
      </w:r>
      <w:r w:rsidR="001A49B3">
        <w:t>&lt;div&gt;,</w:t>
      </w:r>
      <w:r w:rsidR="00BF5202">
        <w:t>&lt;p&gt;</w:t>
      </w:r>
      <w:r w:rsidR="001A49B3">
        <w:t>,&lt;table&gt;,&lt;list&gt; have a line break before and after then. Inline elements such as &lt;span&gt;,&lt;</w:t>
      </w:r>
      <w:r w:rsidR="00F83BE2">
        <w:t>strong&gt; can have multiple such element inline on a single row.</w:t>
      </w:r>
      <w:r w:rsidR="00BF5202">
        <w:t xml:space="preserve"> </w:t>
      </w:r>
    </w:p>
    <w:p w14:paraId="7713E3D5" w14:textId="27B5A908" w:rsidR="00087DEE" w:rsidRDefault="00A3533E" w:rsidP="00A3533E">
      <w:pPr>
        <w:pStyle w:val="Heading3"/>
      </w:pPr>
      <w:r>
        <w:t>Elements</w:t>
      </w:r>
    </w:p>
    <w:p w14:paraId="7F2271AB" w14:textId="6A654AFB" w:rsidR="00A3533E" w:rsidRDefault="00A3533E" w:rsidP="00A3533E">
      <w:pPr>
        <w:pStyle w:val="Heading4"/>
      </w:pPr>
      <w:r>
        <w:t>Div</w:t>
      </w:r>
    </w:p>
    <w:p w14:paraId="4AFA72F3" w14:textId="041DFE46" w:rsidR="00A3533E" w:rsidRDefault="00A3533E" w:rsidP="00A3533E">
      <w:r>
        <w:t>Div is a block level element meaning it has a line break before and after it.</w:t>
      </w:r>
      <w:r w:rsidR="000C5BAB">
        <w:t xml:space="preserve"> </w:t>
      </w:r>
      <w:r w:rsidR="008408A8">
        <w:t xml:space="preserve">Such a block can represent </w:t>
      </w:r>
      <w:r w:rsidR="00B161B2">
        <w:t xml:space="preserve">navigation bar, </w:t>
      </w:r>
      <w:proofErr w:type="gramStart"/>
      <w:r w:rsidR="00B161B2">
        <w:t>banner</w:t>
      </w:r>
      <w:proofErr w:type="gramEnd"/>
      <w:r w:rsidR="00B161B2">
        <w:t xml:space="preserve"> or anything else that takes a chunk of the page</w:t>
      </w:r>
    </w:p>
    <w:p w14:paraId="4BBAEF95" w14:textId="1E67EDBE" w:rsidR="00A3533E" w:rsidRDefault="00A3533E" w:rsidP="00A3533E">
      <w:pPr>
        <w:pStyle w:val="Heading4"/>
      </w:pPr>
      <w:r>
        <w:t>Span</w:t>
      </w:r>
    </w:p>
    <w:p w14:paraId="1418516A" w14:textId="256B53DE" w:rsidR="00A3533E" w:rsidRPr="00A3533E" w:rsidRDefault="00A3533E" w:rsidP="00A3533E">
      <w:r>
        <w:t xml:space="preserve">A span is </w:t>
      </w:r>
      <w:r w:rsidR="00B7448F">
        <w:t xml:space="preserve">an inline element appearing as part of a </w:t>
      </w:r>
      <w:r w:rsidR="00E05903">
        <w:t>paragraph</w:t>
      </w:r>
    </w:p>
    <w:p w14:paraId="0BAA8A08" w14:textId="17879494" w:rsidR="00D104A4" w:rsidRPr="00077503" w:rsidRDefault="00D104A4" w:rsidP="00077503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</w:p>
    <w:sectPr w:rsidR="00D104A4" w:rsidRPr="000775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37246" w14:textId="77777777" w:rsidR="00D63147" w:rsidRDefault="00D63147" w:rsidP="00DC0620">
      <w:r>
        <w:separator/>
      </w:r>
    </w:p>
  </w:endnote>
  <w:endnote w:type="continuationSeparator" w:id="0">
    <w:p w14:paraId="348367E2" w14:textId="77777777" w:rsidR="00D63147" w:rsidRDefault="00D63147" w:rsidP="00DC0620">
      <w:r>
        <w:continuationSeparator/>
      </w:r>
    </w:p>
  </w:endnote>
  <w:endnote w:type="continuationNotice" w:id="1">
    <w:p w14:paraId="7DCA346A" w14:textId="77777777" w:rsidR="00D63147" w:rsidRDefault="00D631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FDAD3" w14:textId="77777777" w:rsidR="00D63147" w:rsidRDefault="00D63147" w:rsidP="00DC0620">
      <w:r>
        <w:separator/>
      </w:r>
    </w:p>
  </w:footnote>
  <w:footnote w:type="continuationSeparator" w:id="0">
    <w:p w14:paraId="43F84F1C" w14:textId="77777777" w:rsidR="00D63147" w:rsidRDefault="00D63147" w:rsidP="00DC0620">
      <w:r>
        <w:continuationSeparator/>
      </w:r>
    </w:p>
  </w:footnote>
  <w:footnote w:type="continuationNotice" w:id="1">
    <w:p w14:paraId="17BD39DF" w14:textId="77777777" w:rsidR="00D63147" w:rsidRDefault="00D631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70D3B03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82A7543"/>
    <w:multiLevelType w:val="hybridMultilevel"/>
    <w:tmpl w:val="976C7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10A19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D835080"/>
    <w:multiLevelType w:val="hybridMultilevel"/>
    <w:tmpl w:val="DF206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9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3"/>
  </w:num>
  <w:num w:numId="10">
    <w:abstractNumId w:val="21"/>
  </w:num>
  <w:num w:numId="11">
    <w:abstractNumId w:val="18"/>
  </w:num>
  <w:num w:numId="12">
    <w:abstractNumId w:val="46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2"/>
  </w:num>
  <w:num w:numId="19">
    <w:abstractNumId w:val="34"/>
  </w:num>
  <w:num w:numId="20">
    <w:abstractNumId w:val="27"/>
  </w:num>
  <w:num w:numId="21">
    <w:abstractNumId w:val="17"/>
  </w:num>
  <w:num w:numId="22">
    <w:abstractNumId w:val="37"/>
  </w:num>
  <w:num w:numId="23">
    <w:abstractNumId w:val="44"/>
  </w:num>
  <w:num w:numId="24">
    <w:abstractNumId w:val="25"/>
  </w:num>
  <w:num w:numId="25">
    <w:abstractNumId w:val="35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2"/>
  </w:num>
  <w:num w:numId="31">
    <w:abstractNumId w:val="33"/>
  </w:num>
  <w:num w:numId="32">
    <w:abstractNumId w:val="40"/>
  </w:num>
  <w:num w:numId="33">
    <w:abstractNumId w:val="31"/>
  </w:num>
  <w:num w:numId="34">
    <w:abstractNumId w:val="7"/>
  </w:num>
  <w:num w:numId="35">
    <w:abstractNumId w:val="2"/>
  </w:num>
  <w:num w:numId="36">
    <w:abstractNumId w:val="1"/>
  </w:num>
  <w:num w:numId="37">
    <w:abstractNumId w:val="28"/>
  </w:num>
  <w:num w:numId="38">
    <w:abstractNumId w:val="19"/>
  </w:num>
  <w:num w:numId="39">
    <w:abstractNumId w:val="20"/>
  </w:num>
  <w:num w:numId="40">
    <w:abstractNumId w:val="2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8"/>
  </w:num>
  <w:num w:numId="45">
    <w:abstractNumId w:val="23"/>
  </w:num>
  <w:num w:numId="46">
    <w:abstractNumId w:val="41"/>
  </w:num>
  <w:num w:numId="47">
    <w:abstractNumId w:val="26"/>
  </w:num>
  <w:num w:numId="48">
    <w:abstractNumId w:val="45"/>
  </w:num>
  <w:num w:numId="49">
    <w:abstractNumId w:val="36"/>
  </w:num>
  <w:num w:numId="5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5C2D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2F8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007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503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87DEE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BAB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0311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D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D9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9B3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5837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4C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472E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231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383A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399D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645"/>
    <w:rsid w:val="00322F3C"/>
    <w:rsid w:val="00323035"/>
    <w:rsid w:val="00323218"/>
    <w:rsid w:val="0032322B"/>
    <w:rsid w:val="003236A2"/>
    <w:rsid w:val="00323F49"/>
    <w:rsid w:val="00324260"/>
    <w:rsid w:val="00324479"/>
    <w:rsid w:val="003245FD"/>
    <w:rsid w:val="00325145"/>
    <w:rsid w:val="00325C66"/>
    <w:rsid w:val="003272A9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320E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1DEF"/>
    <w:rsid w:val="003C20CD"/>
    <w:rsid w:val="003C458D"/>
    <w:rsid w:val="003C5EA3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14A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29F"/>
    <w:rsid w:val="004244EE"/>
    <w:rsid w:val="00424604"/>
    <w:rsid w:val="0042486E"/>
    <w:rsid w:val="00426439"/>
    <w:rsid w:val="004264F9"/>
    <w:rsid w:val="00426AD5"/>
    <w:rsid w:val="00426FD0"/>
    <w:rsid w:val="0042768B"/>
    <w:rsid w:val="0042791B"/>
    <w:rsid w:val="00427A35"/>
    <w:rsid w:val="00430609"/>
    <w:rsid w:val="004321BF"/>
    <w:rsid w:val="0043345C"/>
    <w:rsid w:val="00433580"/>
    <w:rsid w:val="0043375B"/>
    <w:rsid w:val="00433D3D"/>
    <w:rsid w:val="0043501F"/>
    <w:rsid w:val="004359AA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ACF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391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4E72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4A67"/>
    <w:rsid w:val="004A513D"/>
    <w:rsid w:val="004A77F7"/>
    <w:rsid w:val="004B04C7"/>
    <w:rsid w:val="004B0649"/>
    <w:rsid w:val="004B0DEA"/>
    <w:rsid w:val="004B2241"/>
    <w:rsid w:val="004B24DE"/>
    <w:rsid w:val="004B4838"/>
    <w:rsid w:val="004B5303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7D1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37A3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3F38"/>
    <w:rsid w:val="00573F95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C7E6E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27927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55F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3C23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4E3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343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6FE6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2485"/>
    <w:rsid w:val="0078311A"/>
    <w:rsid w:val="007834C0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5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54F4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0D9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2B3D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8A8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0B10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62D7"/>
    <w:rsid w:val="008B774E"/>
    <w:rsid w:val="008C178E"/>
    <w:rsid w:val="008C3159"/>
    <w:rsid w:val="008C35A1"/>
    <w:rsid w:val="008C4394"/>
    <w:rsid w:val="008C457B"/>
    <w:rsid w:val="008C464D"/>
    <w:rsid w:val="008C489C"/>
    <w:rsid w:val="008C4946"/>
    <w:rsid w:val="008C5C53"/>
    <w:rsid w:val="008C60B6"/>
    <w:rsid w:val="008C6135"/>
    <w:rsid w:val="008C6E11"/>
    <w:rsid w:val="008C7ACB"/>
    <w:rsid w:val="008D0DFE"/>
    <w:rsid w:val="008D10A1"/>
    <w:rsid w:val="008D1315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B6F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66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C9C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61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33E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665AC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3B2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1B2"/>
    <w:rsid w:val="00B1692C"/>
    <w:rsid w:val="00B1710C"/>
    <w:rsid w:val="00B17B90"/>
    <w:rsid w:val="00B20356"/>
    <w:rsid w:val="00B207E0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48F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2F5"/>
    <w:rsid w:val="00BC177C"/>
    <w:rsid w:val="00BC17F5"/>
    <w:rsid w:val="00BC2D3D"/>
    <w:rsid w:val="00BC4430"/>
    <w:rsid w:val="00BC51EB"/>
    <w:rsid w:val="00BC530C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44F7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5202"/>
    <w:rsid w:val="00BF59E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174C1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0B9A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04A4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5B7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3147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1ED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14A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35F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3F7"/>
    <w:rsid w:val="00DE0F4B"/>
    <w:rsid w:val="00DE184F"/>
    <w:rsid w:val="00DE1E9C"/>
    <w:rsid w:val="00DE26A0"/>
    <w:rsid w:val="00DE2974"/>
    <w:rsid w:val="00DE2A06"/>
    <w:rsid w:val="00DE3EA0"/>
    <w:rsid w:val="00DE4AAC"/>
    <w:rsid w:val="00DE4EE1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5903"/>
    <w:rsid w:val="00E06A53"/>
    <w:rsid w:val="00E10A3B"/>
    <w:rsid w:val="00E14E02"/>
    <w:rsid w:val="00E15210"/>
    <w:rsid w:val="00E1557B"/>
    <w:rsid w:val="00E1562C"/>
    <w:rsid w:val="00E15914"/>
    <w:rsid w:val="00E160EC"/>
    <w:rsid w:val="00E16793"/>
    <w:rsid w:val="00E16D3F"/>
    <w:rsid w:val="00E17135"/>
    <w:rsid w:val="00E17761"/>
    <w:rsid w:val="00E17B9B"/>
    <w:rsid w:val="00E20D67"/>
    <w:rsid w:val="00E21AAD"/>
    <w:rsid w:val="00E226E8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4994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3BE2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A3E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4DC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503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503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503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77503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77503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077503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75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50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50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50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07750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77503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7503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77503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77503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77503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077503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77503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503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503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503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07750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077503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077503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77503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077503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077503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077503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077503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07750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503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077503"/>
    <w:rPr>
      <w:b/>
    </w:rPr>
  </w:style>
  <w:style w:type="numbering" w:customStyle="1" w:styleId="KennysListStyles">
    <w:name w:val="KennysListStyles"/>
    <w:uiPriority w:val="99"/>
    <w:rsid w:val="00077503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077503"/>
    <w:rPr>
      <w:b/>
    </w:rPr>
  </w:style>
  <w:style w:type="paragraph" w:customStyle="1" w:styleId="Answer">
    <w:name w:val="Answer"/>
    <w:basedOn w:val="Normal"/>
    <w:qFormat/>
    <w:rsid w:val="00077503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077503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077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077503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077503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077503"/>
    <w:rPr>
      <w:smallCaps/>
    </w:rPr>
  </w:style>
  <w:style w:type="paragraph" w:customStyle="1" w:styleId="SourceCodeCaption">
    <w:name w:val="Source Code Caption"/>
    <w:basedOn w:val="Normal"/>
    <w:rsid w:val="00077503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077503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077503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7503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077503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077503"/>
    <w:rPr>
      <w:b/>
      <w:smallCaps/>
    </w:rPr>
  </w:style>
  <w:style w:type="paragraph" w:customStyle="1" w:styleId="NumberedList">
    <w:name w:val="Numbered List"/>
    <w:basedOn w:val="Normal"/>
    <w:qFormat/>
    <w:rsid w:val="00077503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077503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077503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077503"/>
  </w:style>
  <w:style w:type="paragraph" w:styleId="ListNumber">
    <w:name w:val="List Number"/>
    <w:basedOn w:val="Normal"/>
    <w:uiPriority w:val="99"/>
    <w:unhideWhenUsed/>
    <w:rsid w:val="00077503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077503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077503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077503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077503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07750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77503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077503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077503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077503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077503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77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03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077503"/>
    <w:rPr>
      <w:smallCaps/>
    </w:rPr>
  </w:style>
  <w:style w:type="paragraph" w:customStyle="1" w:styleId="TableCellNormal">
    <w:name w:val="Table Cell Normal"/>
    <w:basedOn w:val="Normal"/>
    <w:qFormat/>
    <w:rsid w:val="00077503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077503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077503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077503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077503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077503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077503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077503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077503"/>
    <w:rPr>
      <w:i/>
      <w:iCs/>
    </w:rPr>
  </w:style>
  <w:style w:type="character" w:customStyle="1" w:styleId="CommandChar">
    <w:name w:val="Command Char"/>
    <w:basedOn w:val="DefaultParagraphFont"/>
    <w:link w:val="Command"/>
    <w:rsid w:val="00077503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077503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077503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077503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077503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077503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077503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077503"/>
    <w:pPr>
      <w:spacing w:after="0"/>
      <w:ind w:left="924" w:hanging="357"/>
    </w:pPr>
  </w:style>
  <w:style w:type="paragraph" w:customStyle="1" w:styleId="a">
    <w:name w:val="`"/>
    <w:basedOn w:val="Normal"/>
    <w:qFormat/>
    <w:rsid w:val="00077503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077503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077503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077503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077503"/>
    <w:rPr>
      <w:b/>
      <w:smallCaps/>
    </w:rPr>
  </w:style>
  <w:style w:type="table" w:customStyle="1" w:styleId="SimpleDefinition">
    <w:name w:val="SimpleDefinition"/>
    <w:basedOn w:val="TableNormal"/>
    <w:uiPriority w:val="99"/>
    <w:rsid w:val="00077503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077503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077503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077503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077503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077503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077503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077503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077503"/>
    <w:rPr>
      <w:color w:val="4BACC6" w:themeColor="accent5"/>
    </w:rPr>
  </w:style>
  <w:style w:type="paragraph" w:customStyle="1" w:styleId="ToDoSection">
    <w:name w:val="ToDo Section"/>
    <w:basedOn w:val="Heading1"/>
    <w:qFormat/>
    <w:rsid w:val="00077503"/>
  </w:style>
  <w:style w:type="paragraph" w:customStyle="1" w:styleId="ToDoQuestionHeader">
    <w:name w:val="ToDo Question Header"/>
    <w:basedOn w:val="Question"/>
    <w:qFormat/>
    <w:rsid w:val="00077503"/>
  </w:style>
  <w:style w:type="paragraph" w:customStyle="1" w:styleId="ToDoDetails">
    <w:name w:val="ToDoDetails"/>
    <w:basedOn w:val="Normal"/>
    <w:qFormat/>
    <w:rsid w:val="00077503"/>
  </w:style>
  <w:style w:type="paragraph" w:customStyle="1" w:styleId="CodeExampleCode">
    <w:name w:val="Code Example Code"/>
    <w:basedOn w:val="Normal"/>
    <w:rsid w:val="00077503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077503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077503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077503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077503"/>
  </w:style>
  <w:style w:type="paragraph" w:customStyle="1" w:styleId="questionsubsection2">
    <w:name w:val="question sub section 2"/>
    <w:basedOn w:val="Heading4"/>
    <w:qFormat/>
    <w:rsid w:val="00077503"/>
  </w:style>
  <w:style w:type="paragraph" w:customStyle="1" w:styleId="ListBulletHeader2">
    <w:name w:val="List Bullet Header 2"/>
    <w:basedOn w:val="Normal"/>
    <w:next w:val="ListBullet"/>
    <w:qFormat/>
    <w:rsid w:val="00077503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077503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077503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077503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077503"/>
    <w:rPr>
      <w:color w:val="00B0F0" w:themeColor="accent1"/>
    </w:rPr>
  </w:style>
  <w:style w:type="character" w:customStyle="1" w:styleId="token">
    <w:name w:val="token"/>
    <w:basedOn w:val="DefaultParagraphFont"/>
    <w:rsid w:val="00433D3D"/>
  </w:style>
  <w:style w:type="character" w:customStyle="1" w:styleId="gatsby-highlight-code-line">
    <w:name w:val="gatsby-highlight-code-line"/>
    <w:basedOn w:val="DefaultParagraphFont"/>
    <w:rsid w:val="00A665AC"/>
  </w:style>
  <w:style w:type="paragraph" w:customStyle="1" w:styleId="TutorialStepText">
    <w:name w:val="Tutorial Step Text"/>
    <w:basedOn w:val="Normal"/>
    <w:qFormat/>
    <w:rsid w:val="00077503"/>
    <w:pPr>
      <w:ind w:left="480"/>
    </w:pPr>
  </w:style>
  <w:style w:type="paragraph" w:customStyle="1" w:styleId="Keyword">
    <w:name w:val="Keyword"/>
    <w:basedOn w:val="Strong1"/>
    <w:link w:val="KeywordChar"/>
    <w:qFormat/>
    <w:rsid w:val="00077503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077503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33464C"/>
    <w:rsid w:val="00491595"/>
    <w:rsid w:val="00B924D0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45581-8798-4562-833E-A04A5C070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4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6</cp:revision>
  <cp:lastPrinted>2020-11-06T20:59:00Z</cp:lastPrinted>
  <dcterms:created xsi:type="dcterms:W3CDTF">2020-03-04T11:17:00Z</dcterms:created>
  <dcterms:modified xsi:type="dcterms:W3CDTF">2020-11-06T21:00:00Z</dcterms:modified>
</cp:coreProperties>
</file>