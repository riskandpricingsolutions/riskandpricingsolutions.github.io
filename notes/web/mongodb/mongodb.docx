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A26C54A" w:rsidR="00CE23AA" w:rsidRDefault="00460F5D" w:rsidP="0036239E">
      <w:pPr>
        <w:pStyle w:val="DocumentTitle"/>
        <w:ind w:firstLine="0"/>
      </w:pPr>
      <w:r>
        <w:t>MongoD</w:t>
      </w:r>
      <w:r w:rsidR="007B0307">
        <w:t>B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0922119A" w14:textId="4D964C74" w:rsidR="00AF68B8" w:rsidRDefault="00AF68B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p w14:paraId="536E0B0C" w14:textId="77777777" w:rsidR="00651F25" w:rsidRPr="00E60C11" w:rsidRDefault="00651F25" w:rsidP="00651F25">
      <w:pPr>
        <w:pStyle w:val="Heading3"/>
      </w:pPr>
      <w:r>
        <w:t>General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2552"/>
        <w:gridCol w:w="6786"/>
      </w:tblGrid>
      <w:tr w:rsidR="00651F25" w14:paraId="4013C603" w14:textId="77777777" w:rsidTr="00967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FAAA473" w14:textId="77777777" w:rsidR="00651F25" w:rsidRDefault="00651F25" w:rsidP="00D90633">
            <w:pPr>
              <w:pStyle w:val="TableCellNormal"/>
            </w:pPr>
          </w:p>
        </w:tc>
        <w:tc>
          <w:tcPr>
            <w:tcW w:w="6786" w:type="dxa"/>
          </w:tcPr>
          <w:p w14:paraId="1073A87F" w14:textId="77777777" w:rsidR="00651F25" w:rsidRPr="00F806B5" w:rsidRDefault="00651F25" w:rsidP="00D90633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0753BC29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1A02B91" w14:textId="24EA2E38" w:rsidR="00651F25" w:rsidRPr="00F806B5" w:rsidRDefault="00651F25" w:rsidP="00651F25">
            <w:pPr>
              <w:pStyle w:val="TableCellNormal"/>
            </w:pPr>
            <w:r>
              <w:t>Binaries</w:t>
            </w:r>
          </w:p>
        </w:tc>
        <w:tc>
          <w:tcPr>
            <w:tcW w:w="6786" w:type="dxa"/>
            <w:vAlign w:val="top"/>
          </w:tcPr>
          <w:p w14:paraId="08B448A6" w14:textId="3DC0DEFA" w:rsidR="00651F25" w:rsidRPr="00F806B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AFC">
              <w:t>C:\Program Files\MongoDB\Server\4.4\bin</w:t>
            </w:r>
          </w:p>
        </w:tc>
      </w:tr>
      <w:tr w:rsidR="00651F25" w14:paraId="1BD9B786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6618AF" w14:textId="7A4A4057" w:rsidR="00651F25" w:rsidRDefault="00651F25" w:rsidP="00651F25">
            <w:pPr>
              <w:pStyle w:val="TableCellNormal"/>
            </w:pPr>
            <w:r>
              <w:t>Default End</w:t>
            </w:r>
            <w:r w:rsidR="00EB4317">
              <w:t xml:space="preserve"> </w:t>
            </w:r>
            <w:r>
              <w:t>Point</w:t>
            </w:r>
          </w:p>
        </w:tc>
        <w:tc>
          <w:tcPr>
            <w:tcW w:w="6786" w:type="dxa"/>
          </w:tcPr>
          <w:p w14:paraId="11CDB65D" w14:textId="210657DC" w:rsidR="00651F2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localhost:27017</w:t>
            </w:r>
          </w:p>
        </w:tc>
      </w:tr>
      <w:tr w:rsidR="000C0846" w14:paraId="338A5572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B0AA9EB" w14:textId="1A45720C" w:rsidR="000C0846" w:rsidRDefault="000C0846" w:rsidP="00651F25">
            <w:pPr>
              <w:pStyle w:val="TableCellNormal"/>
            </w:pPr>
            <w:r>
              <w:t xml:space="preserve">Dump </w:t>
            </w:r>
          </w:p>
        </w:tc>
        <w:tc>
          <w:tcPr>
            <w:tcW w:w="6786" w:type="dxa"/>
          </w:tcPr>
          <w:p w14:paraId="63259321" w14:textId="10188ADE" w:rsidR="000C0846" w:rsidRDefault="00967283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283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mongodump --uri="mongodb://localhost:27017" --archive=myarchive --gzip</w:t>
            </w:r>
          </w:p>
        </w:tc>
      </w:tr>
      <w:tr w:rsidR="00967283" w14:paraId="630A6AAD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2956F6C" w14:textId="3C05F190" w:rsidR="00967283" w:rsidRDefault="00967283" w:rsidP="00651F25">
            <w:pPr>
              <w:pStyle w:val="TableCellNormal"/>
            </w:pPr>
            <w:r>
              <w:t>Restore</w:t>
            </w:r>
          </w:p>
        </w:tc>
        <w:tc>
          <w:tcPr>
            <w:tcW w:w="6786" w:type="dxa"/>
          </w:tcPr>
          <w:p w14:paraId="69E0758C" w14:textId="3F175516" w:rsidR="00967283" w:rsidRPr="00967283" w:rsidRDefault="00FB7179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</w:pPr>
            <w:r w:rsidRPr="00FB7179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mongorestore --uri="mongodb://localhost:27017" --drop --archive=myarchive --gzip</w:t>
            </w:r>
          </w:p>
        </w:tc>
      </w:tr>
    </w:tbl>
    <w:p w14:paraId="644C0523" w14:textId="77777777" w:rsidR="00651F25" w:rsidRDefault="00651F25" w:rsidP="007D2FD6">
      <w:pPr>
        <w:pStyle w:val="Heading3"/>
      </w:pPr>
    </w:p>
    <w:p w14:paraId="03818E78" w14:textId="77777777" w:rsidR="006872BC" w:rsidRDefault="006872BC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83AE336" w14:textId="489B2905" w:rsidR="00651F25" w:rsidRPr="00E60C11" w:rsidRDefault="00651F25" w:rsidP="00651F25">
      <w:pPr>
        <w:pStyle w:val="Heading3"/>
      </w:pPr>
      <w:r>
        <w:lastRenderedPageBreak/>
        <w:t>Basic Commands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651F25" w14:paraId="17718338" w14:textId="77777777" w:rsidTr="00D90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62B6096" w14:textId="77777777" w:rsidR="00651F25" w:rsidRDefault="00651F25" w:rsidP="00D90633">
            <w:pPr>
              <w:pStyle w:val="TableCellNormal"/>
            </w:pPr>
          </w:p>
        </w:tc>
        <w:tc>
          <w:tcPr>
            <w:tcW w:w="4669" w:type="dxa"/>
          </w:tcPr>
          <w:p w14:paraId="29254FC2" w14:textId="77777777" w:rsidR="00651F25" w:rsidRPr="00F806B5" w:rsidRDefault="00651F25" w:rsidP="00D90633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56D624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8C3C897" w14:textId="0E6C7620" w:rsidR="00651F25" w:rsidRPr="00F806B5" w:rsidRDefault="00651F25" w:rsidP="00D90633">
            <w:pPr>
              <w:pStyle w:val="TableCellNormal"/>
            </w:pPr>
            <w:r>
              <w:t>Create database</w:t>
            </w:r>
          </w:p>
        </w:tc>
        <w:tc>
          <w:tcPr>
            <w:tcW w:w="4669" w:type="dxa"/>
          </w:tcPr>
          <w:p w14:paraId="09F3537A" w14:textId="69FE8599" w:rsidR="00651F25" w:rsidRPr="00F806B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mydb;</w:t>
            </w:r>
          </w:p>
        </w:tc>
      </w:tr>
      <w:tr w:rsidR="00651F25" w14:paraId="53A58DB7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03B3B31" w14:textId="4F77C73C" w:rsidR="00651F25" w:rsidRDefault="00651F25" w:rsidP="00651F25">
            <w:pPr>
              <w:pStyle w:val="TableCellNormal"/>
            </w:pPr>
            <w:r>
              <w:t>Create collection</w:t>
            </w:r>
          </w:p>
        </w:tc>
        <w:tc>
          <w:tcPr>
            <w:tcW w:w="4669" w:type="dxa"/>
          </w:tcPr>
          <w:p w14:paraId="2B5AC0DC" w14:textId="35D736D5" w:rsidR="00651F2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FB4">
              <w:t>db.createCollection("</w:t>
            </w:r>
            <w:r>
              <w:t>c</w:t>
            </w:r>
            <w:r w:rsidRPr="000F4FB4">
              <w:t>")</w:t>
            </w:r>
          </w:p>
        </w:tc>
      </w:tr>
      <w:tr w:rsidR="00651F25" w14:paraId="6A89C1F5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3D1E438" w14:textId="6EB53794" w:rsidR="00651F25" w:rsidRDefault="00651F25" w:rsidP="00651F25">
            <w:pPr>
              <w:pStyle w:val="TableCellNormal"/>
            </w:pPr>
            <w:r>
              <w:t>List collection names</w:t>
            </w:r>
          </w:p>
        </w:tc>
        <w:tc>
          <w:tcPr>
            <w:tcW w:w="4669" w:type="dxa"/>
          </w:tcPr>
          <w:p w14:paraId="662D14F4" w14:textId="515E87C5" w:rsidR="00651F25" w:rsidRPr="000F4FB4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F25">
              <w:t>show collections</w:t>
            </w:r>
          </w:p>
        </w:tc>
      </w:tr>
      <w:tr w:rsidR="00872464" w14:paraId="7CEF57F9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07C35C8" w14:textId="186FF21E" w:rsidR="00872464" w:rsidRDefault="00872464" w:rsidP="00651F25">
            <w:pPr>
              <w:pStyle w:val="TableCellNormal"/>
            </w:pPr>
            <w:r>
              <w:t>List databases</w:t>
            </w:r>
          </w:p>
        </w:tc>
        <w:tc>
          <w:tcPr>
            <w:tcW w:w="4669" w:type="dxa"/>
          </w:tcPr>
          <w:p w14:paraId="0827E0FF" w14:textId="68810367" w:rsidR="00872464" w:rsidRPr="00651F25" w:rsidRDefault="00872464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dbs</w:t>
            </w:r>
          </w:p>
        </w:tc>
      </w:tr>
      <w:tr w:rsidR="00FD6763" w14:paraId="58346804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D899A0F" w14:textId="557D7D12" w:rsidR="00FD6763" w:rsidRDefault="00FD6763" w:rsidP="00651F25">
            <w:pPr>
              <w:pStyle w:val="TableCellNormal"/>
            </w:pPr>
            <w:r>
              <w:t>Insert one doc</w:t>
            </w:r>
          </w:p>
        </w:tc>
        <w:tc>
          <w:tcPr>
            <w:tcW w:w="4669" w:type="dxa"/>
          </w:tcPr>
          <w:p w14:paraId="49F41265" w14:textId="78A95006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763">
              <w:t>db.c.insertOne( { nm: "Jo"} );</w:t>
            </w:r>
          </w:p>
          <w:p w14:paraId="42E7F87B" w14:textId="4A340D6E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317" w14:paraId="7433BEEF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11A8397" w14:textId="35031763" w:rsidR="00EB4317" w:rsidRDefault="00EB4317" w:rsidP="00651F25">
            <w:pPr>
              <w:pStyle w:val="TableCellNormal"/>
            </w:pPr>
            <w:r>
              <w:t>Insert many docs</w:t>
            </w:r>
          </w:p>
        </w:tc>
        <w:tc>
          <w:tcPr>
            <w:tcW w:w="4669" w:type="dxa"/>
          </w:tcPr>
          <w:p w14:paraId="4136F3CC" w14:textId="29A84090" w:rsidR="00EB4317" w:rsidRPr="00FD6763" w:rsidRDefault="00EB4317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EB4317">
              <w:t>b.c.insertMany</w:t>
            </w:r>
          </w:p>
        </w:tc>
      </w:tr>
      <w:tr w:rsidR="00EB4317" w14:paraId="5976F0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3FD9CA9" w14:textId="5CC946B2" w:rsidR="00EB4317" w:rsidRDefault="00EB4317" w:rsidP="00651F25">
            <w:pPr>
              <w:pStyle w:val="TableCellNormal"/>
            </w:pPr>
            <w:r>
              <w:t>Get all docs</w:t>
            </w:r>
          </w:p>
        </w:tc>
        <w:tc>
          <w:tcPr>
            <w:tcW w:w="4669" w:type="dxa"/>
          </w:tcPr>
          <w:p w14:paraId="636FF781" w14:textId="79F2FFBF" w:rsidR="00EB4317" w:rsidRDefault="00EB4317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db.c.find()</w:t>
            </w:r>
          </w:p>
        </w:tc>
      </w:tr>
      <w:tr w:rsidR="00EB4317" w14:paraId="4495CF2D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F73643A" w14:textId="6D5C8666" w:rsidR="00EB4317" w:rsidRDefault="00EB4317" w:rsidP="00651F25">
            <w:pPr>
              <w:pStyle w:val="TableCellNormal"/>
            </w:pPr>
            <w:r>
              <w:t>Drop collections</w:t>
            </w:r>
          </w:p>
        </w:tc>
        <w:tc>
          <w:tcPr>
            <w:tcW w:w="4669" w:type="dxa"/>
          </w:tcPr>
          <w:p w14:paraId="48D8EA00" w14:textId="5873A1F4" w:rsidR="00EB4317" w:rsidRDefault="001D6717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EB4317">
              <w:t>b.c.</w:t>
            </w:r>
            <w:r>
              <w:t>drop();</w:t>
            </w:r>
          </w:p>
        </w:tc>
      </w:tr>
      <w:tr w:rsidR="001D6717" w14:paraId="5D99E485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07072A9" w14:textId="5AA7D5AF" w:rsidR="001D6717" w:rsidRDefault="001D6717" w:rsidP="00651F25">
            <w:pPr>
              <w:pStyle w:val="TableCellNormal"/>
            </w:pPr>
            <w:r>
              <w:t>Delete single document</w:t>
            </w:r>
          </w:p>
        </w:tc>
        <w:tc>
          <w:tcPr>
            <w:tcW w:w="4669" w:type="dxa"/>
          </w:tcPr>
          <w:p w14:paraId="04EB9AAF" w14:textId="15710454" w:rsidR="001D6717" w:rsidRDefault="00304CE0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CE0">
              <w:t>db.c.deleteOne( {nm:”Joe”})</w:t>
            </w:r>
          </w:p>
        </w:tc>
      </w:tr>
    </w:tbl>
    <w:p w14:paraId="19BD4773" w14:textId="77777777" w:rsidR="00AB4D61" w:rsidRDefault="00AB4D61" w:rsidP="00503C54">
      <w:pPr>
        <w:pStyle w:val="CodeExampleHeading"/>
      </w:pPr>
    </w:p>
    <w:p w14:paraId="43B71D06" w14:textId="55E02C53" w:rsidR="008768CB" w:rsidRDefault="002C21AE" w:rsidP="00767E66">
      <w:pPr>
        <w:pStyle w:val="CodeExampleHeading"/>
        <w:rPr>
          <w:rFonts w:asciiTheme="majorHAnsi" w:eastAsiaTheme="majorEastAsia" w:hAnsiTheme="majorHAnsi" w:cstheme="majorBidi"/>
          <w:iCs/>
          <w:color w:val="7076CC" w:themeColor="text2" w:themeTint="99"/>
          <w:sz w:val="20"/>
          <w:szCs w:val="24"/>
        </w:rPr>
      </w:pPr>
      <w:r>
        <w:br w:type="page"/>
      </w:r>
    </w:p>
    <w:p w14:paraId="2F5077CB" w14:textId="480576C0" w:rsidR="00374FDF" w:rsidRPr="00E60C11" w:rsidRDefault="00374FDF" w:rsidP="00374FDF">
      <w:pPr>
        <w:pStyle w:val="Heading3"/>
      </w:pPr>
      <w:r>
        <w:lastRenderedPageBreak/>
        <w:t>Queries</w:t>
      </w:r>
    </w:p>
    <w:p w14:paraId="23B008D0" w14:textId="74B9FE53" w:rsidR="00A223AF" w:rsidRDefault="00A223AF" w:rsidP="00F41E23">
      <w:pPr>
        <w:pStyle w:val="Heading3"/>
      </w:pPr>
      <w:r>
        <w:t>And Filter</w:t>
      </w:r>
    </w:p>
    <w:p w14:paraId="5A066755" w14:textId="3EEE3D4A" w:rsidR="00C56150" w:rsidRDefault="00B71647" w:rsidP="00B71647">
      <w:r>
        <w:t>The following only return male whose name is don.</w:t>
      </w:r>
    </w:p>
    <w:p w14:paraId="783F6022" w14:textId="0C8A2978" w:rsidR="002823CF" w:rsidRPr="002823CF" w:rsidRDefault="002823CF" w:rsidP="002823CF">
      <w:pPr>
        <w:pStyle w:val="Heading5"/>
      </w:pPr>
      <w:r>
        <w:t>Query</w:t>
      </w:r>
    </w:p>
    <w:p w14:paraId="423ADE1D" w14:textId="33DF4478" w:rsidR="002823CF" w:rsidRDefault="00C56150" w:rsidP="002823CF">
      <w:pPr>
        <w:pStyle w:val="SourceCode"/>
      </w:pPr>
      <w:r w:rsidRPr="00F41E23">
        <w:t>db.c.find({sex:"male", nm:"don"}, {nm:1,_id:0})</w:t>
      </w:r>
    </w:p>
    <w:p w14:paraId="175289A9" w14:textId="77777777" w:rsidR="00CF062F" w:rsidRDefault="00CF062F" w:rsidP="002823CF">
      <w:pPr>
        <w:pStyle w:val="SourceCode"/>
      </w:pPr>
    </w:p>
    <w:p w14:paraId="20A6529F" w14:textId="56DBC8E7" w:rsidR="002823CF" w:rsidRPr="00F41E23" w:rsidRDefault="002823CF" w:rsidP="002823CF">
      <w:pPr>
        <w:pStyle w:val="Heading5"/>
      </w:pPr>
      <w:r>
        <w:t>Result</w:t>
      </w:r>
    </w:p>
    <w:p w14:paraId="629787D7" w14:textId="0BE1BDF2" w:rsidR="00A223AF" w:rsidRDefault="00C56150" w:rsidP="00F41E23">
      <w:pPr>
        <w:pStyle w:val="SourceCode"/>
      </w:pPr>
      <w:r w:rsidRPr="00F41E23">
        <w:t>{ "nm" : "don" }</w:t>
      </w:r>
      <w:r w:rsidR="00A223AF" w:rsidRPr="00F41E23">
        <w:t xml:space="preserve"> </w:t>
      </w:r>
    </w:p>
    <w:p w14:paraId="6E4092AD" w14:textId="77777777" w:rsidR="004D0363" w:rsidRPr="00F41E23" w:rsidRDefault="004D0363" w:rsidP="00F41E23">
      <w:pPr>
        <w:pStyle w:val="SourceCode"/>
      </w:pPr>
    </w:p>
    <w:p w14:paraId="1B33D81F" w14:textId="5137FD26" w:rsidR="006B7FB8" w:rsidRDefault="006B7FB8" w:rsidP="00CC7F32">
      <w:pPr>
        <w:pStyle w:val="Heading3"/>
      </w:pPr>
      <w:r>
        <w:t>Conditionals</w:t>
      </w:r>
    </w:p>
    <w:p w14:paraId="0F065255" w14:textId="77777777" w:rsidR="000A6672" w:rsidRDefault="000A6672" w:rsidP="000A6672">
      <w:r>
        <w:t>We can list all the people whose age is between 21 and 50 inclusive as follows.</w:t>
      </w:r>
    </w:p>
    <w:p w14:paraId="24329C8D" w14:textId="2098C79E" w:rsidR="000A6672" w:rsidRPr="002823CF" w:rsidRDefault="000A6672" w:rsidP="000A6672">
      <w:pPr>
        <w:pStyle w:val="Heading5"/>
      </w:pPr>
      <w:r>
        <w:t>Input collections</w:t>
      </w:r>
    </w:p>
    <w:p w14:paraId="1F026BDD" w14:textId="77777777" w:rsidR="00CE6C8E" w:rsidRPr="001379BE" w:rsidRDefault="00CE6C8E" w:rsidP="001379BE">
      <w:pPr>
        <w:pStyle w:val="SourceCode"/>
      </w:pPr>
      <w:r w:rsidRPr="001379BE">
        <w:t>{ "nm" : "ken", "age" : 45 }</w:t>
      </w:r>
    </w:p>
    <w:p w14:paraId="3AF0C19F" w14:textId="77777777" w:rsidR="00CE6C8E" w:rsidRPr="001379BE" w:rsidRDefault="00CE6C8E" w:rsidP="001379BE">
      <w:pPr>
        <w:pStyle w:val="SourceCode"/>
      </w:pPr>
      <w:r w:rsidRPr="001379BE">
        <w:t>{ "nm" : "kim", "age" : 23 }</w:t>
      </w:r>
    </w:p>
    <w:p w14:paraId="7AEA149A" w14:textId="45C2F324" w:rsidR="00D4703C" w:rsidRDefault="00CE6C8E" w:rsidP="000A6672">
      <w:pPr>
        <w:pStyle w:val="SourceCode"/>
      </w:pPr>
      <w:r w:rsidRPr="001379BE">
        <w:t>{ "nm" : "jon", "age" : 60 }</w:t>
      </w:r>
    </w:p>
    <w:p w14:paraId="62F6926E" w14:textId="77777777" w:rsidR="00EA3102" w:rsidRDefault="00EA3102" w:rsidP="000A6672">
      <w:pPr>
        <w:pStyle w:val="SourceCode"/>
      </w:pPr>
    </w:p>
    <w:p w14:paraId="6D10FDD9" w14:textId="77777777" w:rsidR="001379BE" w:rsidRPr="002823CF" w:rsidRDefault="001379BE" w:rsidP="001379BE">
      <w:pPr>
        <w:pStyle w:val="Heading5"/>
      </w:pPr>
      <w:r>
        <w:t>Query</w:t>
      </w:r>
    </w:p>
    <w:p w14:paraId="4D2D9C2C" w14:textId="285C6473" w:rsidR="00F372BA" w:rsidRDefault="00F372BA" w:rsidP="001379BE">
      <w:pPr>
        <w:pStyle w:val="SourceCode"/>
      </w:pPr>
      <w:r w:rsidRPr="001379BE">
        <w:t>db.c.find(</w:t>
      </w:r>
      <w:r w:rsidRPr="001379BE">
        <w:rPr>
          <w:rStyle w:val="SourceCodeStrongChar"/>
          <w:b w:val="0"/>
        </w:rPr>
        <w:t>{ age: {"$gte" : 23, "$lte" : 50}}</w:t>
      </w:r>
      <w:r w:rsidRPr="001379BE">
        <w:t>, {_id:0})</w:t>
      </w:r>
    </w:p>
    <w:p w14:paraId="7B86451F" w14:textId="77777777" w:rsidR="00EA3102" w:rsidRDefault="00EA3102" w:rsidP="001379BE">
      <w:pPr>
        <w:pStyle w:val="SourceCode"/>
      </w:pPr>
    </w:p>
    <w:p w14:paraId="77B96019" w14:textId="77777777" w:rsidR="001379BE" w:rsidRPr="00F41E23" w:rsidRDefault="001379BE" w:rsidP="001379BE">
      <w:pPr>
        <w:pStyle w:val="Heading5"/>
      </w:pPr>
      <w:r>
        <w:t>Result</w:t>
      </w:r>
    </w:p>
    <w:p w14:paraId="788DEC91" w14:textId="77777777" w:rsidR="001379BE" w:rsidRPr="001379BE" w:rsidRDefault="001379BE" w:rsidP="001379BE">
      <w:pPr>
        <w:pStyle w:val="SourceCode"/>
      </w:pPr>
    </w:p>
    <w:p w14:paraId="69CD18CD" w14:textId="77777777" w:rsidR="00F372BA" w:rsidRPr="001379BE" w:rsidRDefault="00F372BA" w:rsidP="001379BE">
      <w:pPr>
        <w:pStyle w:val="SourceCode"/>
      </w:pPr>
      <w:r w:rsidRPr="001379BE">
        <w:t>{ "nm" : "ken", "age" : 45 }</w:t>
      </w:r>
    </w:p>
    <w:p w14:paraId="4B6A2AD0" w14:textId="31C6ED29" w:rsidR="00725B3D" w:rsidRPr="001379BE" w:rsidRDefault="00F372BA" w:rsidP="001379BE">
      <w:pPr>
        <w:pStyle w:val="SourceCode"/>
      </w:pPr>
      <w:r w:rsidRPr="001379BE">
        <w:t>{ "nm" : "kim", "age" : 23 }</w:t>
      </w:r>
    </w:p>
    <w:p w14:paraId="3785036E" w14:textId="77777777" w:rsidR="00492B1E" w:rsidRPr="001379BE" w:rsidRDefault="00492B1E" w:rsidP="001379BE">
      <w:pPr>
        <w:pStyle w:val="SourceCode"/>
      </w:pPr>
    </w:p>
    <w:p w14:paraId="646225E6" w14:textId="5BCAB937" w:rsidR="00D131CF" w:rsidRDefault="00D131CF" w:rsidP="00EA3102">
      <w:pPr>
        <w:pStyle w:val="Heading3"/>
      </w:pPr>
      <w:r>
        <w:t>In</w:t>
      </w:r>
    </w:p>
    <w:p w14:paraId="0B306241" w14:textId="08A3982E" w:rsidR="00680646" w:rsidRPr="00680646" w:rsidRDefault="00680646" w:rsidP="00680646">
      <w:r>
        <w:t>We can list the 23- and 45-years old.</w:t>
      </w:r>
    </w:p>
    <w:p w14:paraId="12F02D19" w14:textId="77777777" w:rsidR="00680646" w:rsidRPr="002823CF" w:rsidRDefault="00680646" w:rsidP="00680646">
      <w:pPr>
        <w:pStyle w:val="Heading5"/>
      </w:pPr>
      <w:r>
        <w:t>Input collections</w:t>
      </w:r>
    </w:p>
    <w:p w14:paraId="49C72346" w14:textId="77777777" w:rsidR="00D131CF" w:rsidRPr="00680646" w:rsidRDefault="00D131CF" w:rsidP="00680646">
      <w:pPr>
        <w:pStyle w:val="SourceCode"/>
      </w:pPr>
      <w:r w:rsidRPr="00680646">
        <w:t>{ "nm" : "ken", "age" : 45 }</w:t>
      </w:r>
    </w:p>
    <w:p w14:paraId="77A1202C" w14:textId="77777777" w:rsidR="00D131CF" w:rsidRPr="00680646" w:rsidRDefault="00D131CF" w:rsidP="00680646">
      <w:pPr>
        <w:pStyle w:val="SourceCode"/>
      </w:pPr>
      <w:r w:rsidRPr="00680646">
        <w:t>{ "nm" : "kim", "age" : 23 }</w:t>
      </w:r>
    </w:p>
    <w:p w14:paraId="7B5C3FD3" w14:textId="2F8F6806" w:rsidR="00D131CF" w:rsidRDefault="00D131CF" w:rsidP="00680646">
      <w:pPr>
        <w:pStyle w:val="SourceCode"/>
      </w:pPr>
      <w:r w:rsidRPr="00680646">
        <w:t>{ "nm" : "jon", "age" : 60 }</w:t>
      </w:r>
    </w:p>
    <w:p w14:paraId="2B967FC7" w14:textId="77777777" w:rsidR="00680646" w:rsidRPr="00680646" w:rsidRDefault="00680646" w:rsidP="00680646">
      <w:pPr>
        <w:pStyle w:val="SourceCode"/>
      </w:pPr>
    </w:p>
    <w:p w14:paraId="6C02256C" w14:textId="77777777" w:rsidR="00680646" w:rsidRPr="002823CF" w:rsidRDefault="00680646" w:rsidP="00680646">
      <w:pPr>
        <w:pStyle w:val="Heading5"/>
      </w:pPr>
      <w:r>
        <w:t>Query</w:t>
      </w:r>
    </w:p>
    <w:p w14:paraId="68F6D330" w14:textId="77777777" w:rsidR="00680646" w:rsidRPr="00680646" w:rsidRDefault="00680646" w:rsidP="00680646">
      <w:pPr>
        <w:pStyle w:val="SourceCode"/>
      </w:pPr>
      <w:r w:rsidRPr="00680646">
        <w:t>db.c.find(</w:t>
      </w:r>
      <w:r w:rsidRPr="00680646">
        <w:rPr>
          <w:rStyle w:val="SourceCodeStrongChar"/>
          <w:b w:val="0"/>
        </w:rPr>
        <w:t>{ age: {"$in" : [23,45]}}</w:t>
      </w:r>
      <w:r w:rsidRPr="00680646">
        <w:t>, {_id:0})</w:t>
      </w:r>
    </w:p>
    <w:p w14:paraId="541E7412" w14:textId="77777777" w:rsidR="0086692B" w:rsidRPr="00F41E23" w:rsidRDefault="0086692B" w:rsidP="0086692B">
      <w:pPr>
        <w:pStyle w:val="Heading5"/>
      </w:pPr>
      <w:r>
        <w:t>Result</w:t>
      </w:r>
    </w:p>
    <w:p w14:paraId="2FA1D943" w14:textId="77777777" w:rsidR="00D131CF" w:rsidRPr="0086692B" w:rsidRDefault="00D131CF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</w:p>
    <w:p w14:paraId="69A6E2E2" w14:textId="77777777" w:rsidR="00EE3282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t>{ "nm" : "ken", "age" : 45 }</w:t>
      </w:r>
    </w:p>
    <w:p w14:paraId="6B623329" w14:textId="487CAB52" w:rsidR="00D131CF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t>{ "nm" : "kim", "age" : 23 }</w:t>
      </w:r>
      <w:r w:rsidR="00D131CF" w:rsidRPr="0086692B">
        <w:rPr>
          <w:rStyle w:val="SmartLink"/>
          <w:color w:val="000000" w:themeColor="text1"/>
          <w:u w:val="none"/>
          <w:shd w:val="clear" w:color="auto" w:fill="FFFFFF"/>
        </w:rPr>
        <w:t xml:space="preserve"> </w:t>
      </w:r>
    </w:p>
    <w:p w14:paraId="71C5562F" w14:textId="77777777" w:rsidR="00492B1E" w:rsidRPr="00EE3282" w:rsidRDefault="00492B1E" w:rsidP="00503C54">
      <w:pPr>
        <w:pStyle w:val="CodeExampleHeading"/>
      </w:pPr>
    </w:p>
    <w:p w14:paraId="02A0A94D" w14:textId="77777777" w:rsidR="00F50EDD" w:rsidRDefault="00F50EDD">
      <w:pPr>
        <w:spacing w:after="160" w:line="259" w:lineRule="auto"/>
        <w:rPr>
          <w:b/>
          <w:smallCaps/>
          <w:color w:val="31378B" w:themeColor="text2"/>
          <w:sz w:val="28"/>
          <w:lang w:eastAsia="fi-FI"/>
        </w:rPr>
      </w:pPr>
      <w:r>
        <w:br w:type="page"/>
      </w:r>
    </w:p>
    <w:p w14:paraId="351E9266" w14:textId="454C2D91" w:rsidR="00E726DF" w:rsidRDefault="00E726DF" w:rsidP="00F50EDD">
      <w:pPr>
        <w:pStyle w:val="Heading3"/>
      </w:pPr>
      <w:r>
        <w:lastRenderedPageBreak/>
        <w:t>Logical OR</w:t>
      </w:r>
    </w:p>
    <w:p w14:paraId="167CDBFC" w14:textId="4A8A9360" w:rsidR="00CF062F" w:rsidRPr="00CF062F" w:rsidRDefault="00CF062F" w:rsidP="00CF062F">
      <w:r>
        <w:t>We can list anyone who is 23 or whose name is jon as follows</w:t>
      </w:r>
    </w:p>
    <w:p w14:paraId="7ABFD070" w14:textId="6A5105C6" w:rsidR="00CF062F" w:rsidRDefault="00CF062F" w:rsidP="00CF062F">
      <w:pPr>
        <w:pStyle w:val="Heading5"/>
      </w:pPr>
      <w:r>
        <w:t>Input Collection</w:t>
      </w:r>
    </w:p>
    <w:p w14:paraId="4D2BB361" w14:textId="77777777" w:rsidR="00CF062F" w:rsidRPr="00CF062F" w:rsidRDefault="00CF062F" w:rsidP="00CF062F">
      <w:pPr>
        <w:pStyle w:val="SourceCode"/>
      </w:pPr>
      <w:r w:rsidRPr="00CF062F">
        <w:t>{ "nm" : "kim", "age" : 23 }</w:t>
      </w:r>
    </w:p>
    <w:p w14:paraId="208D7458" w14:textId="77777777" w:rsidR="00CF062F" w:rsidRPr="00CF062F" w:rsidRDefault="00CF062F" w:rsidP="00CF062F">
      <w:pPr>
        <w:pStyle w:val="SourceCode"/>
      </w:pPr>
      <w:r w:rsidRPr="00CF062F">
        <w:t>{ "nm" : "jon", "age" : 60 }</w:t>
      </w:r>
    </w:p>
    <w:p w14:paraId="71984C9B" w14:textId="77777777" w:rsidR="00CF062F" w:rsidRDefault="00CF062F" w:rsidP="00F50EDD">
      <w:pPr>
        <w:pStyle w:val="Heading5"/>
      </w:pPr>
    </w:p>
    <w:p w14:paraId="48E79325" w14:textId="4C4441AC" w:rsidR="00E726DF" w:rsidRDefault="009A6BC1" w:rsidP="00F50EDD">
      <w:pPr>
        <w:pStyle w:val="Heading5"/>
      </w:pPr>
      <w:r>
        <w:t>Query</w:t>
      </w:r>
    </w:p>
    <w:p w14:paraId="7704DE69" w14:textId="77777777" w:rsidR="00E726DF" w:rsidRPr="009A6BC1" w:rsidRDefault="00E726DF" w:rsidP="009A6BC1">
      <w:pPr>
        <w:pStyle w:val="SourceCode"/>
      </w:pPr>
      <w:r w:rsidRPr="009A6BC1">
        <w:t>{ "nm" : "ken", "age" : 45 }</w:t>
      </w:r>
    </w:p>
    <w:p w14:paraId="10D55889" w14:textId="77777777" w:rsidR="00E726DF" w:rsidRPr="009A6BC1" w:rsidRDefault="00E726DF" w:rsidP="009A6BC1">
      <w:pPr>
        <w:pStyle w:val="SourceCode"/>
      </w:pPr>
      <w:r w:rsidRPr="009A6BC1">
        <w:t>{ "nm" : "kim", "age" : 23 }</w:t>
      </w:r>
    </w:p>
    <w:p w14:paraId="63B232F2" w14:textId="77777777" w:rsidR="00E726DF" w:rsidRPr="009A6BC1" w:rsidRDefault="00E726DF" w:rsidP="009A6BC1">
      <w:pPr>
        <w:pStyle w:val="SourceCode"/>
      </w:pPr>
      <w:r w:rsidRPr="009A6BC1">
        <w:t>{ "nm" : "jon", "age" : 60 }</w:t>
      </w:r>
    </w:p>
    <w:p w14:paraId="643E2423" w14:textId="77777777" w:rsidR="00CF062F" w:rsidRDefault="00CF062F" w:rsidP="00CF062F">
      <w:pPr>
        <w:pStyle w:val="Heading5"/>
      </w:pPr>
    </w:p>
    <w:p w14:paraId="03577D7D" w14:textId="61285B29" w:rsidR="00CF062F" w:rsidRDefault="00CF062F" w:rsidP="00CF062F">
      <w:pPr>
        <w:pStyle w:val="Heading5"/>
      </w:pPr>
      <w:r>
        <w:t>Result</w:t>
      </w:r>
    </w:p>
    <w:p w14:paraId="2E52D0D8" w14:textId="0849FF18" w:rsidR="0059095F" w:rsidRDefault="0059095F" w:rsidP="00CF062F">
      <w:pPr>
        <w:pStyle w:val="SourceCode"/>
      </w:pPr>
      <w:r w:rsidRPr="00CF062F">
        <w:t>db.c.find(</w:t>
      </w:r>
      <w:r w:rsidRPr="00CF062F">
        <w:rPr>
          <w:rStyle w:val="SourceCodeStrongChar"/>
          <w:b w:val="0"/>
        </w:rPr>
        <w:t>{ "$or" : [  {age:23}, {nm: "jon"}]}</w:t>
      </w:r>
      <w:r w:rsidRPr="00CF062F">
        <w:t>, {_id:0})</w:t>
      </w:r>
    </w:p>
    <w:p w14:paraId="19CBE53B" w14:textId="77777777" w:rsidR="00CF062F" w:rsidRDefault="00CF062F" w:rsidP="00CF062F">
      <w:pPr>
        <w:pStyle w:val="SourceCode"/>
      </w:pPr>
    </w:p>
    <w:p w14:paraId="1BB430E5" w14:textId="1A472C7C" w:rsidR="009A5AE0" w:rsidRPr="00022C95" w:rsidRDefault="009A5AE0" w:rsidP="00022C95">
      <w:pPr>
        <w:pStyle w:val="Heading3"/>
        <w:rPr>
          <w:iCs/>
          <w:color w:val="7076CC" w:themeColor="text2" w:themeTint="99"/>
          <w:sz w:val="20"/>
          <w:szCs w:val="24"/>
        </w:rPr>
      </w:pPr>
      <w:r>
        <w:t>Null</w:t>
      </w:r>
    </w:p>
    <w:p w14:paraId="3632E379" w14:textId="49A85E2B" w:rsidR="009A5AE0" w:rsidRDefault="00B200B9" w:rsidP="00022C95">
      <w:r>
        <w:t>Consider the following</w:t>
      </w:r>
    </w:p>
    <w:p w14:paraId="5B316851" w14:textId="168FC023" w:rsidR="00022C95" w:rsidRPr="00022C95" w:rsidRDefault="00022C95" w:rsidP="00387CC7">
      <w:pPr>
        <w:pStyle w:val="Heading5"/>
      </w:pPr>
      <w:r>
        <w:t>Input Collection</w:t>
      </w:r>
    </w:p>
    <w:p w14:paraId="5484405A" w14:textId="1DD4FCFE" w:rsidR="002C6B55" w:rsidRPr="00022C95" w:rsidRDefault="002C6B55" w:rsidP="00022C95">
      <w:pPr>
        <w:pStyle w:val="SourceCode"/>
      </w:pPr>
      <w:r w:rsidRPr="00022C95">
        <w:t>{ "x" : 1, "nm" : null }</w:t>
      </w:r>
    </w:p>
    <w:p w14:paraId="70A5AE22" w14:textId="77777777" w:rsidR="002C6B55" w:rsidRPr="00022C95" w:rsidRDefault="002C6B55" w:rsidP="00022C95">
      <w:pPr>
        <w:pStyle w:val="SourceCode"/>
      </w:pPr>
      <w:r w:rsidRPr="00022C95">
        <w:t>{ "x" : 2 }</w:t>
      </w:r>
    </w:p>
    <w:p w14:paraId="5E0ABD15" w14:textId="1F164EB5" w:rsidR="009A5AE0" w:rsidRPr="00022C95" w:rsidRDefault="002C6B55" w:rsidP="00022C95">
      <w:pPr>
        <w:pStyle w:val="SourceCode"/>
      </w:pPr>
      <w:r w:rsidRPr="00022C95">
        <w:t>{ "x" : 3, "nm" : "ken" }</w:t>
      </w:r>
    </w:p>
    <w:p w14:paraId="460F7768" w14:textId="44ECD858" w:rsidR="00D131CF" w:rsidRDefault="00D131CF" w:rsidP="00503C54">
      <w:pPr>
        <w:pStyle w:val="CodeExampleHeading"/>
      </w:pPr>
    </w:p>
    <w:p w14:paraId="4D348BB3" w14:textId="343F3B29" w:rsidR="00B200B9" w:rsidRDefault="00B200B9" w:rsidP="00387CC7">
      <w:r>
        <w:t>Then checking for null returns the documents that have null for that field value or for which the field is not set at all</w:t>
      </w:r>
    </w:p>
    <w:p w14:paraId="7AC6E4AD" w14:textId="77777777" w:rsidR="00387CC7" w:rsidRDefault="00387CC7" w:rsidP="00387CC7">
      <w:pPr>
        <w:pStyle w:val="Heading5"/>
      </w:pPr>
      <w:r>
        <w:t>Query</w:t>
      </w:r>
    </w:p>
    <w:p w14:paraId="2EA46E26" w14:textId="5F27F71E" w:rsidR="00B31159" w:rsidRDefault="00B31159" w:rsidP="00387CC7">
      <w:pPr>
        <w:pStyle w:val="SourceCode"/>
      </w:pPr>
      <w:r w:rsidRPr="00387CC7">
        <w:t>db.c.find({nm:null}, {_id:0})</w:t>
      </w:r>
    </w:p>
    <w:p w14:paraId="63F66D64" w14:textId="77777777" w:rsidR="00387CC7" w:rsidRDefault="00387CC7" w:rsidP="00387CC7">
      <w:pPr>
        <w:pStyle w:val="Heading5"/>
      </w:pPr>
    </w:p>
    <w:p w14:paraId="1B401B28" w14:textId="2F61F696" w:rsidR="00387CC7" w:rsidRPr="00387CC7" w:rsidRDefault="00387CC7" w:rsidP="00387CC7">
      <w:pPr>
        <w:pStyle w:val="Heading5"/>
      </w:pPr>
      <w:r>
        <w:t>Results</w:t>
      </w:r>
    </w:p>
    <w:p w14:paraId="7522871C" w14:textId="77777777" w:rsidR="00B31159" w:rsidRPr="00387CC7" w:rsidRDefault="00B31159" w:rsidP="00387CC7">
      <w:pPr>
        <w:pStyle w:val="SourceCode"/>
      </w:pPr>
      <w:r w:rsidRPr="00387CC7">
        <w:t>{ "x" : 1, "nm" : null }</w:t>
      </w:r>
    </w:p>
    <w:p w14:paraId="638500D6" w14:textId="3BBFE706" w:rsidR="00D131CF" w:rsidRDefault="00B31159" w:rsidP="00030811">
      <w:pPr>
        <w:pStyle w:val="SourceCode"/>
      </w:pPr>
      <w:r w:rsidRPr="00387CC7">
        <w:t>{ "x" : 2 }</w:t>
      </w:r>
    </w:p>
    <w:p w14:paraId="4C0E9C08" w14:textId="77777777" w:rsidR="00030811" w:rsidRDefault="00030811" w:rsidP="00030811">
      <w:pPr>
        <w:pStyle w:val="SourceCode"/>
      </w:pPr>
    </w:p>
    <w:p w14:paraId="387048DA" w14:textId="5382B463" w:rsidR="00030811" w:rsidRPr="00D131CF" w:rsidRDefault="00106C84" w:rsidP="00030811">
      <w:r>
        <w:t>If we don’t want the documents which don’t even</w:t>
      </w:r>
      <w:r w:rsidR="00030811">
        <w:t xml:space="preserve"> </w:t>
      </w:r>
      <w:r>
        <w:t xml:space="preserve">have that </w:t>
      </w:r>
      <w:proofErr w:type="gramStart"/>
      <w:r>
        <w:t>key</w:t>
      </w:r>
      <w:proofErr w:type="gramEnd"/>
      <w:r>
        <w:t xml:space="preserve"> we do this</w:t>
      </w:r>
    </w:p>
    <w:p w14:paraId="784EE150" w14:textId="77777777" w:rsidR="00030811" w:rsidRDefault="00030811" w:rsidP="00030811">
      <w:pPr>
        <w:pStyle w:val="Heading5"/>
      </w:pPr>
      <w:r>
        <w:t>Query</w:t>
      </w:r>
    </w:p>
    <w:p w14:paraId="21CADC32" w14:textId="584F0EDC" w:rsidR="007A3267" w:rsidRDefault="007A3267" w:rsidP="00030811">
      <w:pPr>
        <w:pStyle w:val="SourceCode"/>
      </w:pPr>
      <w:r w:rsidRPr="00030811">
        <w:t>db.c.find({nm: {"$eq" :null, "$exists":true}}, {_id:0})</w:t>
      </w:r>
    </w:p>
    <w:p w14:paraId="2D79A063" w14:textId="77777777" w:rsidR="00030811" w:rsidRDefault="00030811" w:rsidP="00030811">
      <w:pPr>
        <w:pStyle w:val="Heading5"/>
      </w:pPr>
    </w:p>
    <w:p w14:paraId="6BF9E00A" w14:textId="343836BC" w:rsidR="00030811" w:rsidRPr="00030811" w:rsidRDefault="00030811" w:rsidP="00030811">
      <w:pPr>
        <w:pStyle w:val="Heading5"/>
      </w:pPr>
      <w:r>
        <w:t>Results</w:t>
      </w:r>
    </w:p>
    <w:p w14:paraId="2E661B7E" w14:textId="7E6E346A" w:rsidR="00F372BA" w:rsidRPr="00030811" w:rsidRDefault="007A3267" w:rsidP="00030811">
      <w:pPr>
        <w:pStyle w:val="SourceCode"/>
      </w:pPr>
      <w:r w:rsidRPr="00030811">
        <w:t>{ "x" : 1, "nm" : null }</w:t>
      </w:r>
    </w:p>
    <w:p w14:paraId="14F704B6" w14:textId="77777777" w:rsidR="00C57AD1" w:rsidRDefault="00C57AD1" w:rsidP="00503C54">
      <w:pPr>
        <w:pStyle w:val="CodeExampleHeading"/>
        <w:rPr>
          <w:rFonts w:asciiTheme="majorHAnsi" w:eastAsiaTheme="majorEastAsia" w:hAnsiTheme="majorHAnsi" w:cstheme="majorBidi"/>
          <w:iCs/>
          <w:szCs w:val="25"/>
        </w:rPr>
      </w:pPr>
      <w:r>
        <w:br w:type="page"/>
      </w:r>
    </w:p>
    <w:p w14:paraId="7E98F589" w14:textId="07E321A6" w:rsidR="00492B1E" w:rsidRDefault="00492B1E" w:rsidP="00492B1E">
      <w:pPr>
        <w:pStyle w:val="Heading4"/>
      </w:pPr>
      <w:r>
        <w:lastRenderedPageBreak/>
        <w:t>Searching Arrays</w:t>
      </w:r>
    </w:p>
    <w:p w14:paraId="2F8E9D5F" w14:textId="574A63AB" w:rsidR="00A7177F" w:rsidRPr="00A7177F" w:rsidRDefault="00A7177F" w:rsidP="00A7177F">
      <w:pPr>
        <w:pStyle w:val="Heading5"/>
      </w:pPr>
      <w:r>
        <w:t>Single element match</w:t>
      </w:r>
    </w:p>
    <w:p w14:paraId="59969285" w14:textId="3ED026FC" w:rsidR="00492B1E" w:rsidRDefault="007A1629" w:rsidP="00492B1E">
      <w:r>
        <w:t xml:space="preserve">Image we have this </w:t>
      </w:r>
    </w:p>
    <w:p w14:paraId="3DEBA78E" w14:textId="77777777" w:rsidR="00E15F09" w:rsidRPr="00E15F09" w:rsidRDefault="00E15F09" w:rsidP="00E15F09">
      <w:pPr>
        <w:pStyle w:val="SourceCode"/>
      </w:pPr>
      <w:r w:rsidRPr="00E15F09">
        <w:t>{ "fruit" : [ "apple", "orange", "pear" ] }</w:t>
      </w:r>
    </w:p>
    <w:p w14:paraId="1487C8E8" w14:textId="77777777" w:rsidR="00E15F09" w:rsidRPr="00E15F09" w:rsidRDefault="00E15F09" w:rsidP="00E15F09">
      <w:pPr>
        <w:pStyle w:val="SourceCode"/>
      </w:pPr>
      <w:r w:rsidRPr="00E15F09">
        <w:t>{ "fruit" : [ "apple", "banana" ] }</w:t>
      </w:r>
    </w:p>
    <w:p w14:paraId="42745E93" w14:textId="38332959" w:rsidR="000B7116" w:rsidRDefault="00E15F09" w:rsidP="00E15F09">
      <w:pPr>
        <w:pStyle w:val="SourceCode"/>
      </w:pPr>
      <w:r w:rsidRPr="00E15F09">
        <w:t>{ "fruit" : [ "banana", "kiwi" ] }</w:t>
      </w:r>
    </w:p>
    <w:p w14:paraId="724C68E8" w14:textId="77777777" w:rsidR="00E15F09" w:rsidRDefault="00E15F09" w:rsidP="000115DE"/>
    <w:p w14:paraId="4D066FB3" w14:textId="02B4EF49" w:rsidR="000115DE" w:rsidRDefault="00CF0AFD" w:rsidP="000115DE">
      <w:r>
        <w:t xml:space="preserve">Then </w:t>
      </w:r>
      <w:r w:rsidR="009917CF">
        <w:t xml:space="preserve">we can find all documents whose fruit array contains </w:t>
      </w:r>
      <w:r w:rsidR="00E813D3">
        <w:t>apple</w:t>
      </w:r>
      <w:r w:rsidR="009917CF">
        <w:t xml:space="preserve"> as follows</w:t>
      </w:r>
    </w:p>
    <w:p w14:paraId="56059322" w14:textId="60994661" w:rsidR="007377BB" w:rsidRDefault="007377BB" w:rsidP="007377BB">
      <w:pPr>
        <w:pStyle w:val="SourceCode"/>
      </w:pPr>
      <w:r w:rsidRPr="007377BB">
        <w:t>db.c1.find</w:t>
      </w:r>
      <w:r w:rsidRPr="007377BB">
        <w:rPr>
          <w:rStyle w:val="SourceCodeStrongChar"/>
        </w:rPr>
        <w:t>({fruit: "apple"}</w:t>
      </w:r>
      <w:r w:rsidRPr="007377BB">
        <w:t>,{_id:0})</w:t>
      </w:r>
    </w:p>
    <w:p w14:paraId="732DDB57" w14:textId="41448C38" w:rsidR="00A536AE" w:rsidRDefault="00A536AE" w:rsidP="007377BB">
      <w:pPr>
        <w:pStyle w:val="SourceCode"/>
      </w:pPr>
    </w:p>
    <w:p w14:paraId="15F512A6" w14:textId="6EE1FE0A" w:rsidR="00A536AE" w:rsidRDefault="00A536AE" w:rsidP="00A536AE">
      <w:r>
        <w:t>Which gives us</w:t>
      </w:r>
    </w:p>
    <w:p w14:paraId="7DC424AB" w14:textId="77777777" w:rsidR="00A536AE" w:rsidRPr="007377BB" w:rsidRDefault="00A536AE" w:rsidP="007377BB">
      <w:pPr>
        <w:pStyle w:val="SourceCode"/>
      </w:pPr>
    </w:p>
    <w:p w14:paraId="2EEA6DCC" w14:textId="77777777" w:rsidR="007377BB" w:rsidRPr="007377BB" w:rsidRDefault="007377BB" w:rsidP="007377BB">
      <w:pPr>
        <w:pStyle w:val="SourceCode"/>
      </w:pPr>
      <w:r w:rsidRPr="007377BB">
        <w:t>{ "fruit" : [ "apple", "orange", "pear" ] }</w:t>
      </w:r>
    </w:p>
    <w:p w14:paraId="6D78C1A5" w14:textId="25E08148" w:rsidR="000115DE" w:rsidRDefault="007377BB" w:rsidP="007377BB">
      <w:pPr>
        <w:pStyle w:val="SourceCode"/>
      </w:pPr>
      <w:r w:rsidRPr="007377BB">
        <w:t>{ "fruit" : [ "apple", "banana" ] }</w:t>
      </w:r>
    </w:p>
    <w:p w14:paraId="30CC6952" w14:textId="77777777" w:rsidR="007377BB" w:rsidRPr="007377BB" w:rsidRDefault="007377BB" w:rsidP="007377BB">
      <w:pPr>
        <w:pStyle w:val="SourceCode"/>
      </w:pPr>
    </w:p>
    <w:p w14:paraId="0385DB4F" w14:textId="0F9A748F" w:rsidR="00A5108F" w:rsidRDefault="00A5108F" w:rsidP="00A5108F">
      <w:pPr>
        <w:pStyle w:val="Heading5"/>
      </w:pPr>
      <w:r>
        <w:t>$all</w:t>
      </w:r>
      <w:r w:rsidR="009C60E8">
        <w:t xml:space="preserve"> – multi element match</w:t>
      </w:r>
    </w:p>
    <w:p w14:paraId="7371E984" w14:textId="77777777" w:rsidR="009C60E8" w:rsidRDefault="009C60E8" w:rsidP="009C60E8">
      <w:r>
        <w:t xml:space="preserve">Image we have this </w:t>
      </w:r>
    </w:p>
    <w:p w14:paraId="74185600" w14:textId="77777777" w:rsidR="009C60E8" w:rsidRPr="00E15F09" w:rsidRDefault="009C60E8" w:rsidP="009C60E8">
      <w:pPr>
        <w:pStyle w:val="SourceCode"/>
      </w:pPr>
      <w:r w:rsidRPr="00E15F09">
        <w:t>{ "fruit" : [ "apple", "orange", "pear" ] }</w:t>
      </w:r>
    </w:p>
    <w:p w14:paraId="64A83150" w14:textId="77777777" w:rsidR="009C60E8" w:rsidRPr="00E15F09" w:rsidRDefault="009C60E8" w:rsidP="009C60E8">
      <w:pPr>
        <w:pStyle w:val="SourceCode"/>
      </w:pPr>
      <w:r w:rsidRPr="00E15F09">
        <w:t>{ "fruit" : [ "apple", "banana" ] }</w:t>
      </w:r>
    </w:p>
    <w:p w14:paraId="2378B8E2" w14:textId="77777777" w:rsidR="009C60E8" w:rsidRDefault="009C60E8" w:rsidP="009C60E8">
      <w:pPr>
        <w:pStyle w:val="SourceCode"/>
      </w:pPr>
      <w:r w:rsidRPr="00E15F09">
        <w:t>{ "fruit" : [ "banana", "kiwi" ] }</w:t>
      </w:r>
    </w:p>
    <w:p w14:paraId="3CD807CC" w14:textId="5439E531" w:rsidR="009C60E8" w:rsidRDefault="009C60E8" w:rsidP="009C60E8"/>
    <w:p w14:paraId="4C1A6B08" w14:textId="4CADDFF0" w:rsidR="009C60E8" w:rsidRPr="009C60E8" w:rsidRDefault="009C60E8" w:rsidP="009C60E8">
      <w:r>
        <w:t>We can find all documents whose fruit field</w:t>
      </w:r>
      <w:r w:rsidR="00541B27">
        <w:t>’s array contains both the values apple and pear</w:t>
      </w:r>
    </w:p>
    <w:p w14:paraId="1C9826E4" w14:textId="1226B78B" w:rsidR="00541B27" w:rsidRDefault="00541B27" w:rsidP="00541B27">
      <w:pPr>
        <w:pStyle w:val="SourceCode"/>
      </w:pPr>
      <w:r>
        <w:t>&gt; db.c1.find(</w:t>
      </w:r>
      <w:r w:rsidRPr="00541B27">
        <w:rPr>
          <w:rStyle w:val="SourceCodeStrongChar"/>
        </w:rPr>
        <w:t>{fruit: {"$all" : [ "apple", "pear"]}}</w:t>
      </w:r>
      <w:r>
        <w:t>,{_id:0})</w:t>
      </w:r>
    </w:p>
    <w:p w14:paraId="725C1AA5" w14:textId="11A2ED0D" w:rsidR="00541B27" w:rsidRDefault="00541B27" w:rsidP="00541B27">
      <w:pPr>
        <w:pStyle w:val="SourceCode"/>
      </w:pPr>
    </w:p>
    <w:p w14:paraId="0E992946" w14:textId="77777777" w:rsidR="00541B27" w:rsidRDefault="00541B27" w:rsidP="00541B27">
      <w:r>
        <w:t>Which gives us</w:t>
      </w:r>
    </w:p>
    <w:p w14:paraId="41F66CFA" w14:textId="77777777" w:rsidR="00541B27" w:rsidRDefault="00541B27" w:rsidP="00541B27">
      <w:pPr>
        <w:pStyle w:val="SourceCode"/>
        <w:ind w:left="0"/>
      </w:pPr>
    </w:p>
    <w:p w14:paraId="473F58BD" w14:textId="1418B00E" w:rsidR="009C60E8" w:rsidRDefault="00541B27" w:rsidP="00541B27">
      <w:pPr>
        <w:pStyle w:val="SourceCode"/>
      </w:pPr>
      <w:r>
        <w:t>{ "fruit" : [ "apple", "orange", "pear" ] }</w:t>
      </w:r>
    </w:p>
    <w:p w14:paraId="6A95FB56" w14:textId="77777777" w:rsidR="00A4677A" w:rsidRDefault="00A4677A" w:rsidP="00A4677A">
      <w:pPr>
        <w:pStyle w:val="SourceCode"/>
      </w:pPr>
    </w:p>
    <w:p w14:paraId="60E366B7" w14:textId="77777777" w:rsidR="00B821E4" w:rsidRDefault="00B821E4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438D39CA" w14:textId="6F170338" w:rsidR="00297655" w:rsidRDefault="00297655" w:rsidP="00297655">
      <w:pPr>
        <w:pStyle w:val="Heading5"/>
      </w:pPr>
      <w:r>
        <w:lastRenderedPageBreak/>
        <w:t>Array equality</w:t>
      </w:r>
    </w:p>
    <w:p w14:paraId="2B866B43" w14:textId="4B6021BA" w:rsidR="00F1086A" w:rsidRDefault="000B7D27" w:rsidP="00F1086A">
      <w:r>
        <w:t xml:space="preserve">If we want to perform an exact </w:t>
      </w:r>
      <w:r w:rsidR="00F1086A">
        <w:t>match,</w:t>
      </w:r>
      <w:r>
        <w:t xml:space="preserve"> we can use array equality</w:t>
      </w:r>
      <w:r w:rsidR="00F1086A">
        <w:t xml:space="preserve">. Imagine we have this </w:t>
      </w:r>
    </w:p>
    <w:p w14:paraId="5ECDBCBC" w14:textId="77777777" w:rsidR="00F1086A" w:rsidRPr="00E15F09" w:rsidRDefault="00F1086A" w:rsidP="00F1086A">
      <w:pPr>
        <w:pStyle w:val="SourceCode"/>
      </w:pPr>
      <w:r w:rsidRPr="00E15F09">
        <w:t>{ "fruit" : [ "apple", "orange", "pear" ] }</w:t>
      </w:r>
    </w:p>
    <w:p w14:paraId="15CE5882" w14:textId="77777777" w:rsidR="00F1086A" w:rsidRPr="00E15F09" w:rsidRDefault="00F1086A" w:rsidP="00F1086A">
      <w:pPr>
        <w:pStyle w:val="SourceCode"/>
      </w:pPr>
      <w:r w:rsidRPr="00E15F09">
        <w:t>{ "fruit" : [ "apple", "banana" ] }</w:t>
      </w:r>
    </w:p>
    <w:p w14:paraId="28262F65" w14:textId="77777777" w:rsidR="00F1086A" w:rsidRDefault="00F1086A" w:rsidP="00F1086A">
      <w:pPr>
        <w:pStyle w:val="SourceCode"/>
      </w:pPr>
      <w:r w:rsidRPr="00E15F09">
        <w:t>{ "fruit" : [ "banana", "kiwi" ] }</w:t>
      </w:r>
    </w:p>
    <w:p w14:paraId="4568FB95" w14:textId="77777777" w:rsidR="00F014BA" w:rsidRDefault="00F014BA" w:rsidP="00F014BA"/>
    <w:p w14:paraId="7035632E" w14:textId="37ECF615" w:rsidR="00F014BA" w:rsidRDefault="00F014BA" w:rsidP="00F014BA">
      <w:r>
        <w:t>We can do an exact match as follows.</w:t>
      </w:r>
    </w:p>
    <w:p w14:paraId="7CEF434B" w14:textId="4D8F2CAF" w:rsidR="00E37DB2" w:rsidRDefault="00E37DB2" w:rsidP="00E37DB2">
      <w:pPr>
        <w:pStyle w:val="SourceCode"/>
      </w:pPr>
      <w:r>
        <w:t>db.c1.find(</w:t>
      </w:r>
      <w:r w:rsidRPr="00E37DB2">
        <w:rPr>
          <w:rStyle w:val="SourceCodeStrongChar"/>
        </w:rPr>
        <w:t>{fruit: ["banana", "kiwi"]}</w:t>
      </w:r>
      <w:r>
        <w:t>,{_id:0})</w:t>
      </w:r>
    </w:p>
    <w:p w14:paraId="08B22299" w14:textId="34E60613" w:rsidR="00E37DB2" w:rsidRDefault="00E37DB2" w:rsidP="00E37DB2">
      <w:pPr>
        <w:pStyle w:val="SourceCode"/>
      </w:pPr>
    </w:p>
    <w:p w14:paraId="7783CD1B" w14:textId="77777777" w:rsidR="00E37DB2" w:rsidRDefault="00E37DB2" w:rsidP="00E37DB2">
      <w:pPr>
        <w:pStyle w:val="SourceCode"/>
      </w:pPr>
    </w:p>
    <w:p w14:paraId="18A966C3" w14:textId="01F585B1" w:rsidR="00F014BA" w:rsidRDefault="00E37DB2" w:rsidP="00E37DB2">
      <w:pPr>
        <w:pStyle w:val="SourceCode"/>
      </w:pPr>
      <w:r>
        <w:t>{ "fruit" : [ "banana", "kiwi" ] }</w:t>
      </w:r>
    </w:p>
    <w:p w14:paraId="5E14D5E8" w14:textId="4BFCE799" w:rsidR="000B7D27" w:rsidRDefault="000B7D27" w:rsidP="000B7D27"/>
    <w:p w14:paraId="730E29E3" w14:textId="4FE47BE5" w:rsidR="00297655" w:rsidRPr="00297655" w:rsidRDefault="00A4734B" w:rsidP="00A4734B">
      <w:r>
        <w:t>Which gives us</w:t>
      </w:r>
    </w:p>
    <w:p w14:paraId="066D59FA" w14:textId="0169EBEB" w:rsidR="00297655" w:rsidRPr="00297655" w:rsidRDefault="00297655" w:rsidP="00297655">
      <w:pPr>
        <w:pStyle w:val="SourceCode"/>
      </w:pPr>
      <w:r w:rsidRPr="00297655">
        <w:t>{ "fruit" : [ "apple", "pear" ] }</w:t>
      </w:r>
    </w:p>
    <w:p w14:paraId="155B146E" w14:textId="77777777" w:rsidR="00A4734B" w:rsidRDefault="00A4734B" w:rsidP="00C76804">
      <w:pPr>
        <w:pStyle w:val="Heading5"/>
      </w:pPr>
    </w:p>
    <w:p w14:paraId="46CD97E8" w14:textId="622B8771" w:rsidR="00C76804" w:rsidRDefault="00C76804" w:rsidP="00C76804">
      <w:pPr>
        <w:pStyle w:val="Heading5"/>
      </w:pPr>
      <w:r>
        <w:t>Query Size</w:t>
      </w:r>
    </w:p>
    <w:p w14:paraId="3AF7DED4" w14:textId="142E432C" w:rsidR="00A4734B" w:rsidRPr="00A4734B" w:rsidRDefault="00A4734B" w:rsidP="00A4734B">
      <w:r>
        <w:t>We can query for all documents whose fields array value is of a certain length</w:t>
      </w:r>
    </w:p>
    <w:p w14:paraId="0D77FE6C" w14:textId="483F64CE" w:rsidR="007A6952" w:rsidRPr="007A6952" w:rsidRDefault="007A6952" w:rsidP="007A6952">
      <w:pPr>
        <w:pStyle w:val="SourceCode"/>
      </w:pPr>
      <w:r w:rsidRPr="007A6952">
        <w:t>db.fruit.find({fruit: {"$size":2}} , {_id:0})</w:t>
      </w:r>
    </w:p>
    <w:p w14:paraId="70293730" w14:textId="0B2CC2AF" w:rsidR="000115DE" w:rsidRDefault="007A6952" w:rsidP="007A6952">
      <w:pPr>
        <w:pStyle w:val="SourceCode"/>
      </w:pPr>
      <w:r w:rsidRPr="007A6952">
        <w:t>{ "fruit" : [ "apple", "pear" ] }</w:t>
      </w:r>
    </w:p>
    <w:p w14:paraId="42EB0AAB" w14:textId="77777777" w:rsidR="00A4734B" w:rsidRDefault="00A4734B" w:rsidP="00A4734B"/>
    <w:p w14:paraId="4EFB8CAE" w14:textId="21047436" w:rsidR="00A4734B" w:rsidRDefault="00A4734B" w:rsidP="00A4734B">
      <w:r>
        <w:t xml:space="preserve">Imagine we have this </w:t>
      </w:r>
    </w:p>
    <w:p w14:paraId="2350BEC9" w14:textId="77777777" w:rsidR="00A4734B" w:rsidRPr="00E15F09" w:rsidRDefault="00A4734B" w:rsidP="00A4734B">
      <w:pPr>
        <w:pStyle w:val="SourceCode"/>
      </w:pPr>
      <w:r w:rsidRPr="00E15F09">
        <w:t>{ "fruit" : [ "apple", "orange", "pear" ] }</w:t>
      </w:r>
    </w:p>
    <w:p w14:paraId="6BB3FB1C" w14:textId="77777777" w:rsidR="00A4734B" w:rsidRPr="00E15F09" w:rsidRDefault="00A4734B" w:rsidP="00A4734B">
      <w:pPr>
        <w:pStyle w:val="SourceCode"/>
      </w:pPr>
      <w:r w:rsidRPr="00E15F09">
        <w:t>{ "fruit" : [ "apple", "banana" ] }</w:t>
      </w:r>
    </w:p>
    <w:p w14:paraId="72B5560F" w14:textId="77777777" w:rsidR="00A4734B" w:rsidRDefault="00A4734B" w:rsidP="00A4734B">
      <w:pPr>
        <w:pStyle w:val="SourceCode"/>
      </w:pPr>
      <w:r w:rsidRPr="00E15F09">
        <w:t>{ "fruit" : [ "banana", "kiwi" ] }</w:t>
      </w:r>
    </w:p>
    <w:p w14:paraId="2641E4C6" w14:textId="77777777" w:rsidR="00690B0F" w:rsidRDefault="00690B0F" w:rsidP="00690B0F"/>
    <w:p w14:paraId="32210726" w14:textId="12CB0848" w:rsidR="00690B0F" w:rsidRDefault="00690B0F" w:rsidP="00690B0F">
      <w:r>
        <w:t>We can find all documents whose fruit field is an array of size 2</w:t>
      </w:r>
    </w:p>
    <w:p w14:paraId="179557F7" w14:textId="3610B301" w:rsidR="00754793" w:rsidRDefault="00754793" w:rsidP="00754793">
      <w:pPr>
        <w:pStyle w:val="SourceCode"/>
      </w:pPr>
      <w:r>
        <w:t>db.c1.find(</w:t>
      </w:r>
      <w:r w:rsidRPr="00A6422A">
        <w:rPr>
          <w:rStyle w:val="SourceCodeStrongChar"/>
        </w:rPr>
        <w:t>{fruit: {"$size":2} }</w:t>
      </w:r>
      <w:r>
        <w:t>,{_id:0})</w:t>
      </w:r>
    </w:p>
    <w:p w14:paraId="20AC5D8B" w14:textId="77777777" w:rsidR="00A6422A" w:rsidRDefault="00A6422A" w:rsidP="00A6422A"/>
    <w:p w14:paraId="39B00747" w14:textId="2EF385A2" w:rsidR="00A6422A" w:rsidRDefault="00A6422A" w:rsidP="00A6422A">
      <w:r>
        <w:t>Which gives us</w:t>
      </w:r>
    </w:p>
    <w:p w14:paraId="3A75C1CD" w14:textId="77777777" w:rsidR="00A6422A" w:rsidRDefault="00A6422A" w:rsidP="00754793">
      <w:pPr>
        <w:pStyle w:val="SourceCode"/>
      </w:pPr>
    </w:p>
    <w:p w14:paraId="575C690F" w14:textId="77777777" w:rsidR="00754793" w:rsidRDefault="00754793" w:rsidP="00754793">
      <w:pPr>
        <w:pStyle w:val="SourceCode"/>
      </w:pPr>
      <w:r>
        <w:t>{ "fruit" : [ "apple", "banana" ] }</w:t>
      </w:r>
    </w:p>
    <w:p w14:paraId="1209632A" w14:textId="0F37457C" w:rsidR="00690B0F" w:rsidRDefault="00754793" w:rsidP="00754793">
      <w:pPr>
        <w:pStyle w:val="SourceCode"/>
      </w:pPr>
      <w:r>
        <w:t>{ "fruit" : [ "banana", "kiwi" ] }</w:t>
      </w:r>
    </w:p>
    <w:p w14:paraId="66567C47" w14:textId="77777777" w:rsidR="00D5740E" w:rsidRDefault="00D5740E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7FF58769" w14:textId="50245EB2" w:rsidR="00A4677A" w:rsidRDefault="00D5740E" w:rsidP="00A4677A">
      <w:pPr>
        <w:pStyle w:val="Heading5"/>
      </w:pPr>
      <w:r>
        <w:lastRenderedPageBreak/>
        <w:t>S</w:t>
      </w:r>
      <w:r w:rsidR="00A4677A">
        <w:t>lice</w:t>
      </w:r>
    </w:p>
    <w:p w14:paraId="1E51A11E" w14:textId="2B5F193A" w:rsidR="00A57AA1" w:rsidRDefault="00A57AA1" w:rsidP="00A57AA1">
      <w:r>
        <w:t xml:space="preserve">A positive number returns first </w:t>
      </w:r>
      <w:r w:rsidR="00505D2D">
        <w:t>n elements so given</w:t>
      </w:r>
    </w:p>
    <w:p w14:paraId="7A577F89" w14:textId="39F5FF4C" w:rsidR="00505D2D" w:rsidRPr="00374684" w:rsidRDefault="00505D2D" w:rsidP="00374684">
      <w:pPr>
        <w:pStyle w:val="SourceCode"/>
        <w:ind w:left="0"/>
      </w:pPr>
      <w:r w:rsidRPr="00374684">
        <w:t>{ "x" : [ 10, 11, 12, 13, 14, 15, 15 ] }</w:t>
      </w:r>
    </w:p>
    <w:p w14:paraId="51067C6F" w14:textId="6EC1D697" w:rsidR="008768CB" w:rsidRDefault="008768CB" w:rsidP="008768CB"/>
    <w:p w14:paraId="7B2F9E8A" w14:textId="12430BFA" w:rsidR="00374684" w:rsidRDefault="00374684" w:rsidP="00374684">
      <w:r>
        <w:t xml:space="preserve">We can </w:t>
      </w:r>
      <w:r w:rsidR="000D44AD">
        <w:t>take first 3 elements in the result</w:t>
      </w:r>
    </w:p>
    <w:p w14:paraId="07B6480D" w14:textId="69D0E409" w:rsidR="004301F0" w:rsidRDefault="004301F0" w:rsidP="00A6620D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{x:{"$slice":3}}</w:t>
      </w:r>
      <w:r w:rsidRPr="004301F0">
        <w:t>)</w:t>
      </w:r>
    </w:p>
    <w:p w14:paraId="0DC920E3" w14:textId="77FF625A" w:rsidR="00A6620D" w:rsidRDefault="00A6620D" w:rsidP="00A6620D">
      <w:pPr>
        <w:pStyle w:val="SourceCode"/>
        <w:ind w:left="0"/>
      </w:pPr>
    </w:p>
    <w:p w14:paraId="6A55B7FF" w14:textId="53A50D44" w:rsidR="00A6620D" w:rsidRDefault="00A6620D" w:rsidP="00A6620D">
      <w:r>
        <w:t>Giving</w:t>
      </w:r>
    </w:p>
    <w:p w14:paraId="3CF3A75D" w14:textId="77777777" w:rsidR="00A6620D" w:rsidRPr="004301F0" w:rsidRDefault="00A6620D" w:rsidP="00A6620D">
      <w:pPr>
        <w:pStyle w:val="SourceCode"/>
        <w:ind w:left="0"/>
      </w:pPr>
    </w:p>
    <w:p w14:paraId="312F37E9" w14:textId="76F6C43B" w:rsidR="000D44AD" w:rsidRPr="004301F0" w:rsidRDefault="004301F0" w:rsidP="004301F0">
      <w:pPr>
        <w:pStyle w:val="SourceCode"/>
      </w:pPr>
      <w:r w:rsidRPr="004301F0">
        <w:t>{ "_id" : ObjectId("5ec25a6b9d4450d02edd4142"), "x" : [ 10, 11, 12 ] }</w:t>
      </w:r>
    </w:p>
    <w:p w14:paraId="1D525911" w14:textId="00AF9F53" w:rsidR="00374684" w:rsidRDefault="00374684" w:rsidP="008768CB"/>
    <w:p w14:paraId="6C7FE3DA" w14:textId="525F5DFF" w:rsidR="00A6620D" w:rsidRDefault="00A6620D" w:rsidP="008768CB">
      <w:r>
        <w:t>A negative number returns last three</w:t>
      </w:r>
    </w:p>
    <w:p w14:paraId="0DFCB284" w14:textId="4742A7FF" w:rsidR="00A6620D" w:rsidRDefault="00A6620D" w:rsidP="00A6620D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</w:t>
      </w:r>
      <w:r w:rsidR="00F452BD">
        <w:rPr>
          <w:rStyle w:val="SourceCodeStrongChar"/>
        </w:rPr>
        <w:t>-</w:t>
      </w:r>
      <w:r w:rsidRPr="00A6620D">
        <w:rPr>
          <w:rStyle w:val="SourceCodeStrongChar"/>
        </w:rPr>
        <w:t>3}}</w:t>
      </w:r>
      <w:r w:rsidRPr="004301F0">
        <w:t>)</w:t>
      </w:r>
    </w:p>
    <w:p w14:paraId="746430D3" w14:textId="77777777" w:rsidR="00A6620D" w:rsidRDefault="00A6620D" w:rsidP="00A6620D"/>
    <w:p w14:paraId="079DA0F1" w14:textId="3ECA5D25" w:rsidR="00A6620D" w:rsidRDefault="00A6620D" w:rsidP="00A6620D">
      <w:r>
        <w:t>Giving</w:t>
      </w:r>
    </w:p>
    <w:p w14:paraId="4533F6F2" w14:textId="77777777" w:rsidR="00A6620D" w:rsidRPr="004301F0" w:rsidRDefault="00A6620D" w:rsidP="00A6620D">
      <w:pPr>
        <w:pStyle w:val="SourceCode"/>
        <w:ind w:left="0"/>
      </w:pPr>
    </w:p>
    <w:p w14:paraId="759580FF" w14:textId="0916B5A1" w:rsidR="00A6620D" w:rsidRPr="004301F0" w:rsidRDefault="00A6620D" w:rsidP="00A6620D">
      <w:pPr>
        <w:pStyle w:val="SourceCode"/>
      </w:pPr>
      <w:r w:rsidRPr="004301F0">
        <w:t>{ "_id" : ObjectId("5ec25a6b9d4450d02edd4142"), "x" : [ 1</w:t>
      </w:r>
      <w:r w:rsidR="00F452BD">
        <w:t>4</w:t>
      </w:r>
      <w:r w:rsidRPr="004301F0">
        <w:t>, 1</w:t>
      </w:r>
      <w:r w:rsidR="00F452BD">
        <w:t>5</w:t>
      </w:r>
      <w:r w:rsidRPr="004301F0">
        <w:t>, 1</w:t>
      </w:r>
      <w:r w:rsidR="00F452BD">
        <w:t>6</w:t>
      </w:r>
      <w:r w:rsidRPr="004301F0">
        <w:t xml:space="preserve"> ] }</w:t>
      </w:r>
    </w:p>
    <w:p w14:paraId="44E6CAB5" w14:textId="77777777" w:rsidR="00231BB5" w:rsidRDefault="00231BB5" w:rsidP="00231BB5">
      <w:pPr>
        <w:pStyle w:val="Heading5"/>
      </w:pPr>
    </w:p>
    <w:p w14:paraId="1450CF31" w14:textId="4B87BF50" w:rsidR="00231BB5" w:rsidRDefault="00231BB5" w:rsidP="00231BB5">
      <w:pPr>
        <w:pStyle w:val="Heading5"/>
      </w:pPr>
      <w:r>
        <w:t>Indexing</w:t>
      </w:r>
    </w:p>
    <w:p w14:paraId="31C335C8" w14:textId="7B419298" w:rsidR="00231BB5" w:rsidRDefault="00231BB5" w:rsidP="00231BB5">
      <w:r>
        <w:t>We can index into arrays</w:t>
      </w:r>
    </w:p>
    <w:p w14:paraId="1DA1C97B" w14:textId="5E9A7AEE" w:rsidR="00231BB5" w:rsidRPr="00B62CE1" w:rsidRDefault="00ED2E67" w:rsidP="00B62CE1">
      <w:pPr>
        <w:pStyle w:val="SourceCode"/>
      </w:pPr>
      <w:r w:rsidRPr="00B62CE1">
        <w:t>db.nums.find({"x.1":11})</w:t>
      </w:r>
    </w:p>
    <w:p w14:paraId="0190FE05" w14:textId="77777777" w:rsidR="00A23653" w:rsidRDefault="00A23653" w:rsidP="00A23653"/>
    <w:p w14:paraId="04156B26" w14:textId="77777777" w:rsidR="00762F9B" w:rsidRPr="00762F9B" w:rsidRDefault="00762F9B" w:rsidP="00762F9B"/>
    <w:p w14:paraId="6CA92BB2" w14:textId="77777777" w:rsidR="00D038DE" w:rsidRPr="00D038DE" w:rsidRDefault="00D038DE" w:rsidP="00D038DE"/>
    <w:p w14:paraId="0079AA40" w14:textId="77777777" w:rsidR="006F1512" w:rsidRDefault="006F151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150A4A4" w14:textId="2EC2C12D" w:rsidR="008F038A" w:rsidRDefault="008F038A" w:rsidP="008F038A">
      <w:pPr>
        <w:pStyle w:val="Heading2"/>
      </w:pPr>
      <w:r>
        <w:lastRenderedPageBreak/>
        <w:t>Installation</w:t>
      </w:r>
    </w:p>
    <w:p w14:paraId="2D3F5E4A" w14:textId="18D3B599" w:rsidR="008B2E73" w:rsidRDefault="008F038A" w:rsidP="00101A9E">
      <w:r>
        <w:t>Install the community server from mongodb.com</w:t>
      </w:r>
      <w:r w:rsidR="008B2E73">
        <w:t xml:space="preserve">. </w:t>
      </w:r>
    </w:p>
    <w:p w14:paraId="41B05478" w14:textId="77777777" w:rsidR="00363597" w:rsidRDefault="00363597" w:rsidP="008F038A"/>
    <w:p w14:paraId="6B27152C" w14:textId="0CEA5BFE" w:rsidR="008F038A" w:rsidRDefault="008F038A" w:rsidP="008F038A">
      <w:r>
        <w:rPr>
          <w:noProof/>
        </w:rPr>
        <w:drawing>
          <wp:inline distT="0" distB="0" distL="0" distR="0" wp14:anchorId="1FD2AD06" wp14:editId="704474C0">
            <wp:extent cx="3768597" cy="161749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746" cy="16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1C83" w14:textId="28D4F731" w:rsidR="00101A9E" w:rsidRDefault="00101A9E" w:rsidP="00101A9E">
      <w:r>
        <w:t xml:space="preserve">The binaries are installed to </w:t>
      </w:r>
      <w:r w:rsidR="003544A8">
        <w:t xml:space="preserve">the following location </w:t>
      </w:r>
      <w:r w:rsidR="001A6963">
        <w:t xml:space="preserve">which we should add to our path. </w:t>
      </w:r>
    </w:p>
    <w:p w14:paraId="2E947D78" w14:textId="77777777" w:rsidR="00101A9E" w:rsidRDefault="00101A9E" w:rsidP="00101A9E">
      <w:pPr>
        <w:pStyle w:val="SourceCodeCaption"/>
      </w:pPr>
      <w:r w:rsidRPr="008B2E73">
        <w:t>C:\Program Files\MongoDB\Server\4.4\bin</w:t>
      </w:r>
    </w:p>
    <w:p w14:paraId="3F611C9B" w14:textId="3B10FF35" w:rsidR="00016721" w:rsidRDefault="00016721" w:rsidP="008F038A"/>
    <w:p w14:paraId="55643B8C" w14:textId="77777777" w:rsidR="008F038A" w:rsidRDefault="008F038A" w:rsidP="008F038A">
      <w:r>
        <w:t xml:space="preserve">I have chosen to install it into </w:t>
      </w:r>
      <w:r w:rsidRPr="00E81E21">
        <w:rPr>
          <w:rStyle w:val="PathChar"/>
        </w:rPr>
        <w:t>C:\Users\rps\Code\temp\mongo</w:t>
      </w:r>
      <w:r>
        <w:rPr>
          <w:rStyle w:val="PathChar"/>
        </w:rPr>
        <w:t xml:space="preserve"> </w:t>
      </w:r>
      <w:r>
        <w:t xml:space="preserve">. I have also chosen custom and decided not to install it as a service as I am just playing around. Now we need to create a folder for data  which I am going to call </w:t>
      </w:r>
      <w:r w:rsidRPr="00CE2E2D">
        <w:rPr>
          <w:rStyle w:val="PathChar"/>
        </w:rPr>
        <w:t>C:\Users\rps\Code\temp\mongo\Data</w:t>
      </w:r>
      <w:r>
        <w:rPr>
          <w:rStyle w:val="PathChar"/>
        </w:rPr>
        <w:t xml:space="preserve"> </w:t>
      </w:r>
      <w:r>
        <w:t>Finally open a command prompt as an administrator and run the command</w:t>
      </w:r>
    </w:p>
    <w:p w14:paraId="014D4427" w14:textId="77777777" w:rsidR="008F038A" w:rsidRPr="00F83575" w:rsidRDefault="008F038A" w:rsidP="008F038A">
      <w:pPr>
        <w:pStyle w:val="SourceCode"/>
      </w:pPr>
      <w:r w:rsidRPr="00F83575">
        <w:t>mongod --dbpath C:\Users\rps\Code\temp\mongo\Data</w:t>
      </w:r>
    </w:p>
    <w:p w14:paraId="0C3C3AED" w14:textId="77777777" w:rsidR="008F038A" w:rsidRDefault="008F038A" w:rsidP="008F038A"/>
    <w:p w14:paraId="7DAD56C2" w14:textId="77777777" w:rsidR="008F038A" w:rsidRDefault="008F038A" w:rsidP="008F038A">
      <w:r>
        <w:t>By default, MongoDB listens on port 27017</w:t>
      </w:r>
    </w:p>
    <w:p w14:paraId="7DE652D0" w14:textId="77777777" w:rsidR="008F038A" w:rsidRDefault="008F038A" w:rsidP="008F038A">
      <w:pPr>
        <w:pStyle w:val="Heading2"/>
      </w:pPr>
      <w:r>
        <w:t>The Shell</w:t>
      </w:r>
    </w:p>
    <w:p w14:paraId="0803E13D" w14:textId="77777777" w:rsidR="008F038A" w:rsidRDefault="008F038A" w:rsidP="008F038A">
      <w:r>
        <w:t>Assuming we have ran the server as per the previous section we can open the mongo shell. The shell is a complete JavaScript interpreter in addition to its mongo role. We can list the current database as follows.</w:t>
      </w:r>
    </w:p>
    <w:p w14:paraId="17E49563" w14:textId="77777777" w:rsidR="008F038A" w:rsidRDefault="008F038A" w:rsidP="008F038A">
      <w:pPr>
        <w:pStyle w:val="SourceCode"/>
      </w:pPr>
      <w:r>
        <w:t>db</w:t>
      </w:r>
    </w:p>
    <w:p w14:paraId="3743C198" w14:textId="77777777" w:rsidR="008F038A" w:rsidRPr="00F10F72" w:rsidRDefault="008F038A" w:rsidP="008F038A">
      <w:pPr>
        <w:pStyle w:val="SourceCode"/>
      </w:pPr>
      <w:r>
        <w:t>&gt;&gt; test</w:t>
      </w:r>
    </w:p>
    <w:p w14:paraId="3D66BAC3" w14:textId="77777777" w:rsidR="008F038A" w:rsidRDefault="008F038A" w:rsidP="008F038A"/>
    <w:p w14:paraId="29179CD0" w14:textId="77777777" w:rsidR="008F038A" w:rsidRDefault="008F038A" w:rsidP="008F038A">
      <w:r>
        <w:t xml:space="preserve">To create a new database if it does not exist use the </w:t>
      </w:r>
      <w:r w:rsidRPr="00E66906">
        <w:rPr>
          <w:rStyle w:val="SourceCodeChar"/>
        </w:rPr>
        <w:t>use</w:t>
      </w:r>
      <w:r>
        <w:t xml:space="preserve"> command. If it does </w:t>
      </w:r>
      <w:proofErr w:type="gramStart"/>
      <w:r>
        <w:t>exist</w:t>
      </w:r>
      <w:proofErr w:type="gramEnd"/>
      <w:r>
        <w:t xml:space="preserve"> the use command will switch to that database. The database is not actually created until you first create a collection and insert a value into it. Before we enter the following command there is no database called </w:t>
      </w:r>
      <w:r w:rsidRPr="00C40577">
        <w:rPr>
          <w:rStyle w:val="SourceCodeChar"/>
        </w:rPr>
        <w:t>mydatabase</w:t>
      </w:r>
      <w:r>
        <w:t xml:space="preserve"> and no collection called </w:t>
      </w:r>
      <w:r w:rsidRPr="00C40577">
        <w:rPr>
          <w:rStyle w:val="SourceCodeChar"/>
        </w:rPr>
        <w:t>acollect</w:t>
      </w:r>
      <w:r>
        <w:t xml:space="preserve">. </w:t>
      </w:r>
    </w:p>
    <w:p w14:paraId="6DFA2882" w14:textId="2580C83A" w:rsidR="00AF68B8" w:rsidRPr="00027431" w:rsidRDefault="008F038A" w:rsidP="00646132">
      <w:pPr>
        <w:pStyle w:val="SourceCode"/>
      </w:pPr>
      <w:r w:rsidRPr="004A0CD0">
        <w:t>use mydatabase</w:t>
      </w:r>
    </w:p>
    <w:sectPr w:rsidR="00AF68B8" w:rsidRPr="000274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3E784" w14:textId="77777777" w:rsidR="00A116BC" w:rsidRDefault="00A116BC" w:rsidP="00DC0620">
      <w:r>
        <w:separator/>
      </w:r>
    </w:p>
  </w:endnote>
  <w:endnote w:type="continuationSeparator" w:id="0">
    <w:p w14:paraId="4150374F" w14:textId="77777777" w:rsidR="00A116BC" w:rsidRDefault="00A116BC" w:rsidP="00DC0620">
      <w:r>
        <w:continuationSeparator/>
      </w:r>
    </w:p>
  </w:endnote>
  <w:endnote w:type="continuationNotice" w:id="1">
    <w:p w14:paraId="26AD205C" w14:textId="77777777" w:rsidR="00A116BC" w:rsidRDefault="00A116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AA78" w14:textId="77777777" w:rsidR="00A116BC" w:rsidRDefault="00A116BC" w:rsidP="00DC0620">
      <w:r>
        <w:separator/>
      </w:r>
    </w:p>
  </w:footnote>
  <w:footnote w:type="continuationSeparator" w:id="0">
    <w:p w14:paraId="6EC6DE0D" w14:textId="77777777" w:rsidR="00A116BC" w:rsidRDefault="00A116BC" w:rsidP="00DC0620">
      <w:r>
        <w:continuationSeparator/>
      </w:r>
    </w:p>
  </w:footnote>
  <w:footnote w:type="continuationNotice" w:id="1">
    <w:p w14:paraId="1518F355" w14:textId="77777777" w:rsidR="00A116BC" w:rsidRDefault="00A116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91E1E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FC88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A484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C80E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920E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6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5"/>
  </w:num>
  <w:num w:numId="17">
    <w:abstractNumId w:val="30"/>
  </w:num>
  <w:num w:numId="18">
    <w:abstractNumId w:val="23"/>
  </w:num>
  <w:num w:numId="19">
    <w:abstractNumId w:val="16"/>
  </w:num>
  <w:num w:numId="20">
    <w:abstractNumId w:val="32"/>
  </w:num>
  <w:num w:numId="21">
    <w:abstractNumId w:val="37"/>
  </w:num>
  <w:num w:numId="22">
    <w:abstractNumId w:val="22"/>
  </w:num>
  <w:num w:numId="23">
    <w:abstractNumId w:val="31"/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5"/>
  </w:num>
  <w:num w:numId="28">
    <w:abstractNumId w:val="28"/>
  </w:num>
  <w:num w:numId="29">
    <w:abstractNumId w:val="29"/>
  </w:num>
  <w:num w:numId="30">
    <w:abstractNumId w:val="34"/>
  </w:num>
  <w:num w:numId="31">
    <w:abstractNumId w:val="27"/>
  </w:num>
  <w:num w:numId="32">
    <w:abstractNumId w:val="7"/>
  </w:num>
  <w:num w:numId="33">
    <w:abstractNumId w:val="2"/>
  </w:num>
  <w:num w:numId="34">
    <w:abstractNumId w:val="1"/>
  </w:num>
  <w:num w:numId="35">
    <w:abstractNumId w:val="24"/>
  </w:num>
  <w:num w:numId="36">
    <w:abstractNumId w:val="17"/>
  </w:num>
  <w:num w:numId="37">
    <w:abstractNumId w:val="18"/>
  </w:num>
  <w:num w:numId="38">
    <w:abstractNumId w:val="25"/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5DE"/>
    <w:rsid w:val="000119C0"/>
    <w:rsid w:val="00012977"/>
    <w:rsid w:val="0001337F"/>
    <w:rsid w:val="00013AB6"/>
    <w:rsid w:val="000140F8"/>
    <w:rsid w:val="00015CDA"/>
    <w:rsid w:val="0001631A"/>
    <w:rsid w:val="00016721"/>
    <w:rsid w:val="000169FE"/>
    <w:rsid w:val="0001797D"/>
    <w:rsid w:val="00020549"/>
    <w:rsid w:val="00020C37"/>
    <w:rsid w:val="00021ECA"/>
    <w:rsid w:val="000224EA"/>
    <w:rsid w:val="00022C95"/>
    <w:rsid w:val="00022FCF"/>
    <w:rsid w:val="0002459C"/>
    <w:rsid w:val="00024642"/>
    <w:rsid w:val="00024F1C"/>
    <w:rsid w:val="00026A53"/>
    <w:rsid w:val="00027208"/>
    <w:rsid w:val="00027431"/>
    <w:rsid w:val="00027F75"/>
    <w:rsid w:val="00027F99"/>
    <w:rsid w:val="00030350"/>
    <w:rsid w:val="00030811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B7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94E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1D5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26BC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071"/>
    <w:rsid w:val="000A236D"/>
    <w:rsid w:val="000A26A4"/>
    <w:rsid w:val="000A3D89"/>
    <w:rsid w:val="000A4144"/>
    <w:rsid w:val="000A6297"/>
    <w:rsid w:val="000A664B"/>
    <w:rsid w:val="000A6672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116"/>
    <w:rsid w:val="000B763F"/>
    <w:rsid w:val="000B7718"/>
    <w:rsid w:val="000B7A40"/>
    <w:rsid w:val="000B7B74"/>
    <w:rsid w:val="000B7D27"/>
    <w:rsid w:val="000C07C2"/>
    <w:rsid w:val="000C0846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44AD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4FB4"/>
    <w:rsid w:val="000F522E"/>
    <w:rsid w:val="000F589F"/>
    <w:rsid w:val="000F60CD"/>
    <w:rsid w:val="000F65C6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1A9E"/>
    <w:rsid w:val="001024FA"/>
    <w:rsid w:val="00102A1B"/>
    <w:rsid w:val="00102D26"/>
    <w:rsid w:val="00102D32"/>
    <w:rsid w:val="001030D1"/>
    <w:rsid w:val="001052E3"/>
    <w:rsid w:val="00105B26"/>
    <w:rsid w:val="00105EE2"/>
    <w:rsid w:val="00106C84"/>
    <w:rsid w:val="0010703D"/>
    <w:rsid w:val="001075DD"/>
    <w:rsid w:val="00111033"/>
    <w:rsid w:val="00111AD4"/>
    <w:rsid w:val="001121FE"/>
    <w:rsid w:val="001140EB"/>
    <w:rsid w:val="00114124"/>
    <w:rsid w:val="0011600A"/>
    <w:rsid w:val="001176A7"/>
    <w:rsid w:val="00117B0B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9BE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6963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2DF5"/>
    <w:rsid w:val="001C3680"/>
    <w:rsid w:val="001C652D"/>
    <w:rsid w:val="001C783D"/>
    <w:rsid w:val="001C7C66"/>
    <w:rsid w:val="001D0080"/>
    <w:rsid w:val="001D0407"/>
    <w:rsid w:val="001D0B10"/>
    <w:rsid w:val="001D1430"/>
    <w:rsid w:val="001D1D0D"/>
    <w:rsid w:val="001D2080"/>
    <w:rsid w:val="001D2722"/>
    <w:rsid w:val="001D4D39"/>
    <w:rsid w:val="001D4D74"/>
    <w:rsid w:val="001D51F3"/>
    <w:rsid w:val="001D6717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07C5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48C9"/>
    <w:rsid w:val="00215394"/>
    <w:rsid w:val="00220410"/>
    <w:rsid w:val="00220B73"/>
    <w:rsid w:val="00220EBF"/>
    <w:rsid w:val="0022122C"/>
    <w:rsid w:val="002219D2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1BB5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CF"/>
    <w:rsid w:val="002823DA"/>
    <w:rsid w:val="00282916"/>
    <w:rsid w:val="002852C1"/>
    <w:rsid w:val="00285874"/>
    <w:rsid w:val="00285E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97655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1AE"/>
    <w:rsid w:val="002C251A"/>
    <w:rsid w:val="002C35F5"/>
    <w:rsid w:val="002C36CE"/>
    <w:rsid w:val="002C55B7"/>
    <w:rsid w:val="002C5C37"/>
    <w:rsid w:val="002C5D2B"/>
    <w:rsid w:val="002C6B4E"/>
    <w:rsid w:val="002C6B55"/>
    <w:rsid w:val="002C72BB"/>
    <w:rsid w:val="002C7A1D"/>
    <w:rsid w:val="002D090B"/>
    <w:rsid w:val="002D2C73"/>
    <w:rsid w:val="002D3070"/>
    <w:rsid w:val="002D3ADA"/>
    <w:rsid w:val="002D4127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122"/>
    <w:rsid w:val="0030166C"/>
    <w:rsid w:val="0030190A"/>
    <w:rsid w:val="00301E79"/>
    <w:rsid w:val="00302CA6"/>
    <w:rsid w:val="0030340F"/>
    <w:rsid w:val="0030393F"/>
    <w:rsid w:val="003048F0"/>
    <w:rsid w:val="00304CE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A8"/>
    <w:rsid w:val="003544EC"/>
    <w:rsid w:val="00354617"/>
    <w:rsid w:val="00356046"/>
    <w:rsid w:val="003560D6"/>
    <w:rsid w:val="00356339"/>
    <w:rsid w:val="00356BF2"/>
    <w:rsid w:val="003573D4"/>
    <w:rsid w:val="00357A98"/>
    <w:rsid w:val="00360B01"/>
    <w:rsid w:val="003619A0"/>
    <w:rsid w:val="00361FF9"/>
    <w:rsid w:val="0036239E"/>
    <w:rsid w:val="00362CD9"/>
    <w:rsid w:val="00363597"/>
    <w:rsid w:val="003648D8"/>
    <w:rsid w:val="00364C1E"/>
    <w:rsid w:val="00366072"/>
    <w:rsid w:val="00367457"/>
    <w:rsid w:val="00367A41"/>
    <w:rsid w:val="00370EB7"/>
    <w:rsid w:val="00371635"/>
    <w:rsid w:val="00371FF2"/>
    <w:rsid w:val="0037368C"/>
    <w:rsid w:val="00374684"/>
    <w:rsid w:val="00374FDF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87CC7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A7969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B04"/>
    <w:rsid w:val="003C1DD4"/>
    <w:rsid w:val="003C20CD"/>
    <w:rsid w:val="003C458D"/>
    <w:rsid w:val="003C495F"/>
    <w:rsid w:val="003C52B2"/>
    <w:rsid w:val="003C6075"/>
    <w:rsid w:val="003C6833"/>
    <w:rsid w:val="003C6B43"/>
    <w:rsid w:val="003C7735"/>
    <w:rsid w:val="003D0283"/>
    <w:rsid w:val="003D0A5B"/>
    <w:rsid w:val="003D0D98"/>
    <w:rsid w:val="003D10A1"/>
    <w:rsid w:val="003D15FF"/>
    <w:rsid w:val="003D1618"/>
    <w:rsid w:val="003D24D4"/>
    <w:rsid w:val="003D2EC6"/>
    <w:rsid w:val="003D380E"/>
    <w:rsid w:val="003D3AE9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07E30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8E1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5CCE"/>
    <w:rsid w:val="00426439"/>
    <w:rsid w:val="004264F9"/>
    <w:rsid w:val="00426AD5"/>
    <w:rsid w:val="00426FD0"/>
    <w:rsid w:val="0042768B"/>
    <w:rsid w:val="00427A35"/>
    <w:rsid w:val="004301F0"/>
    <w:rsid w:val="00430609"/>
    <w:rsid w:val="004321BF"/>
    <w:rsid w:val="0043345C"/>
    <w:rsid w:val="00433580"/>
    <w:rsid w:val="0043375B"/>
    <w:rsid w:val="00434D36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166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0F5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2B1E"/>
    <w:rsid w:val="004931AF"/>
    <w:rsid w:val="004937C3"/>
    <w:rsid w:val="00493B83"/>
    <w:rsid w:val="00494514"/>
    <w:rsid w:val="00494539"/>
    <w:rsid w:val="00494873"/>
    <w:rsid w:val="004949AD"/>
    <w:rsid w:val="004962EF"/>
    <w:rsid w:val="0049694A"/>
    <w:rsid w:val="00496B02"/>
    <w:rsid w:val="004A02A5"/>
    <w:rsid w:val="004A077A"/>
    <w:rsid w:val="004A0CD0"/>
    <w:rsid w:val="004A1202"/>
    <w:rsid w:val="004A1CBA"/>
    <w:rsid w:val="004A1D01"/>
    <w:rsid w:val="004A216E"/>
    <w:rsid w:val="004A390D"/>
    <w:rsid w:val="004A47FF"/>
    <w:rsid w:val="004A513D"/>
    <w:rsid w:val="004A77F7"/>
    <w:rsid w:val="004B04C7"/>
    <w:rsid w:val="004B04D2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B9E"/>
    <w:rsid w:val="004C38E4"/>
    <w:rsid w:val="004C4B74"/>
    <w:rsid w:val="004C4E78"/>
    <w:rsid w:val="004C57C0"/>
    <w:rsid w:val="004C7D50"/>
    <w:rsid w:val="004C7F33"/>
    <w:rsid w:val="004D036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6050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3C54"/>
    <w:rsid w:val="0050405C"/>
    <w:rsid w:val="005044E2"/>
    <w:rsid w:val="005052BD"/>
    <w:rsid w:val="00505D2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4BBA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848"/>
    <w:rsid w:val="00540E22"/>
    <w:rsid w:val="00541662"/>
    <w:rsid w:val="00541A16"/>
    <w:rsid w:val="00541B27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539F"/>
    <w:rsid w:val="00555C32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5FEC"/>
    <w:rsid w:val="005868E9"/>
    <w:rsid w:val="00586CA6"/>
    <w:rsid w:val="00586E46"/>
    <w:rsid w:val="00590105"/>
    <w:rsid w:val="005905D8"/>
    <w:rsid w:val="0059095F"/>
    <w:rsid w:val="00591F8B"/>
    <w:rsid w:val="00592560"/>
    <w:rsid w:val="00593D3E"/>
    <w:rsid w:val="005946BE"/>
    <w:rsid w:val="00594B40"/>
    <w:rsid w:val="0059565C"/>
    <w:rsid w:val="005962D6"/>
    <w:rsid w:val="0059655E"/>
    <w:rsid w:val="00597514"/>
    <w:rsid w:val="005A0B3D"/>
    <w:rsid w:val="005A1471"/>
    <w:rsid w:val="005A2237"/>
    <w:rsid w:val="005A27E2"/>
    <w:rsid w:val="005A2952"/>
    <w:rsid w:val="005A3F6F"/>
    <w:rsid w:val="005A54AF"/>
    <w:rsid w:val="005A54FF"/>
    <w:rsid w:val="005A580B"/>
    <w:rsid w:val="005A62C3"/>
    <w:rsid w:val="005A63C1"/>
    <w:rsid w:val="005A74C4"/>
    <w:rsid w:val="005B0F76"/>
    <w:rsid w:val="005B2194"/>
    <w:rsid w:val="005B2EF4"/>
    <w:rsid w:val="005B365C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4BD0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6E8E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6132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1F25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4B86"/>
    <w:rsid w:val="006658B1"/>
    <w:rsid w:val="00665CF1"/>
    <w:rsid w:val="00665D99"/>
    <w:rsid w:val="006661BE"/>
    <w:rsid w:val="00666ECF"/>
    <w:rsid w:val="00667520"/>
    <w:rsid w:val="00667AFC"/>
    <w:rsid w:val="00667FE9"/>
    <w:rsid w:val="00670808"/>
    <w:rsid w:val="00671588"/>
    <w:rsid w:val="00673019"/>
    <w:rsid w:val="00673E77"/>
    <w:rsid w:val="006741CD"/>
    <w:rsid w:val="006746C5"/>
    <w:rsid w:val="00674943"/>
    <w:rsid w:val="006778DE"/>
    <w:rsid w:val="006779AA"/>
    <w:rsid w:val="00680646"/>
    <w:rsid w:val="00680EEC"/>
    <w:rsid w:val="00682247"/>
    <w:rsid w:val="00682B6A"/>
    <w:rsid w:val="0068427C"/>
    <w:rsid w:val="00685A13"/>
    <w:rsid w:val="006863A3"/>
    <w:rsid w:val="006872BC"/>
    <w:rsid w:val="006879DA"/>
    <w:rsid w:val="00687C18"/>
    <w:rsid w:val="0069025D"/>
    <w:rsid w:val="006905D3"/>
    <w:rsid w:val="00690B0F"/>
    <w:rsid w:val="00690C71"/>
    <w:rsid w:val="00691371"/>
    <w:rsid w:val="00691C04"/>
    <w:rsid w:val="006930B1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B7FB8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544A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512"/>
    <w:rsid w:val="006F2F38"/>
    <w:rsid w:val="006F3B38"/>
    <w:rsid w:val="006F44C1"/>
    <w:rsid w:val="006F50FD"/>
    <w:rsid w:val="006F6D34"/>
    <w:rsid w:val="006F7045"/>
    <w:rsid w:val="006F70C2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5B3D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BB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4793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2F9B"/>
    <w:rsid w:val="00764071"/>
    <w:rsid w:val="0076414B"/>
    <w:rsid w:val="007647E1"/>
    <w:rsid w:val="007652DE"/>
    <w:rsid w:val="0076533C"/>
    <w:rsid w:val="00766777"/>
    <w:rsid w:val="0076788A"/>
    <w:rsid w:val="00767E66"/>
    <w:rsid w:val="00770276"/>
    <w:rsid w:val="007711D3"/>
    <w:rsid w:val="00771DE5"/>
    <w:rsid w:val="00771E33"/>
    <w:rsid w:val="00772D07"/>
    <w:rsid w:val="00773654"/>
    <w:rsid w:val="0077370D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29"/>
    <w:rsid w:val="007A1684"/>
    <w:rsid w:val="007A22EA"/>
    <w:rsid w:val="007A2463"/>
    <w:rsid w:val="007A3267"/>
    <w:rsid w:val="007A3524"/>
    <w:rsid w:val="007A38C5"/>
    <w:rsid w:val="007A38FA"/>
    <w:rsid w:val="007A3CFD"/>
    <w:rsid w:val="007A3E99"/>
    <w:rsid w:val="007A52A4"/>
    <w:rsid w:val="007A643E"/>
    <w:rsid w:val="007A6952"/>
    <w:rsid w:val="007A6CF7"/>
    <w:rsid w:val="007A7766"/>
    <w:rsid w:val="007A7776"/>
    <w:rsid w:val="007B0307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2FD6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7F6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52A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28D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57E45"/>
    <w:rsid w:val="00860520"/>
    <w:rsid w:val="008606DE"/>
    <w:rsid w:val="008610A5"/>
    <w:rsid w:val="00861D91"/>
    <w:rsid w:val="00861DAB"/>
    <w:rsid w:val="008628B6"/>
    <w:rsid w:val="00862909"/>
    <w:rsid w:val="00863298"/>
    <w:rsid w:val="00863939"/>
    <w:rsid w:val="00863C2F"/>
    <w:rsid w:val="00863EE8"/>
    <w:rsid w:val="00864842"/>
    <w:rsid w:val="0086692B"/>
    <w:rsid w:val="00867B1C"/>
    <w:rsid w:val="0087046A"/>
    <w:rsid w:val="00871284"/>
    <w:rsid w:val="008718EA"/>
    <w:rsid w:val="0087190F"/>
    <w:rsid w:val="00871D73"/>
    <w:rsid w:val="00872464"/>
    <w:rsid w:val="0087272A"/>
    <w:rsid w:val="0087286A"/>
    <w:rsid w:val="00873DC5"/>
    <w:rsid w:val="0087484C"/>
    <w:rsid w:val="00874CA4"/>
    <w:rsid w:val="00875B0C"/>
    <w:rsid w:val="0087625F"/>
    <w:rsid w:val="00876808"/>
    <w:rsid w:val="008768CB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2E73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B4C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038A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97A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83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2CD3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17CF"/>
    <w:rsid w:val="00991847"/>
    <w:rsid w:val="009927DA"/>
    <w:rsid w:val="00994320"/>
    <w:rsid w:val="00994D79"/>
    <w:rsid w:val="009A0064"/>
    <w:rsid w:val="009A0738"/>
    <w:rsid w:val="009A0C41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5AE0"/>
    <w:rsid w:val="009A6145"/>
    <w:rsid w:val="009A6BC1"/>
    <w:rsid w:val="009A7DC9"/>
    <w:rsid w:val="009A7EB8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60E8"/>
    <w:rsid w:val="009D0CBF"/>
    <w:rsid w:val="009D1A92"/>
    <w:rsid w:val="009D2B85"/>
    <w:rsid w:val="009D3905"/>
    <w:rsid w:val="009D4072"/>
    <w:rsid w:val="009D7451"/>
    <w:rsid w:val="009D7F45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197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16BC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13A7"/>
    <w:rsid w:val="00A223AF"/>
    <w:rsid w:val="00A22DEB"/>
    <w:rsid w:val="00A230DD"/>
    <w:rsid w:val="00A231C1"/>
    <w:rsid w:val="00A2322F"/>
    <w:rsid w:val="00A23653"/>
    <w:rsid w:val="00A24095"/>
    <w:rsid w:val="00A242C9"/>
    <w:rsid w:val="00A2539A"/>
    <w:rsid w:val="00A25611"/>
    <w:rsid w:val="00A262A4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77A"/>
    <w:rsid w:val="00A4698E"/>
    <w:rsid w:val="00A46D8B"/>
    <w:rsid w:val="00A471FA"/>
    <w:rsid w:val="00A4734B"/>
    <w:rsid w:val="00A5108F"/>
    <w:rsid w:val="00A51B91"/>
    <w:rsid w:val="00A529E6"/>
    <w:rsid w:val="00A52BFB"/>
    <w:rsid w:val="00A53257"/>
    <w:rsid w:val="00A536AE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AA1"/>
    <w:rsid w:val="00A57B08"/>
    <w:rsid w:val="00A57F40"/>
    <w:rsid w:val="00A612F3"/>
    <w:rsid w:val="00A619CC"/>
    <w:rsid w:val="00A6242A"/>
    <w:rsid w:val="00A62702"/>
    <w:rsid w:val="00A62D5F"/>
    <w:rsid w:val="00A62D6E"/>
    <w:rsid w:val="00A62DC8"/>
    <w:rsid w:val="00A63C43"/>
    <w:rsid w:val="00A640A5"/>
    <w:rsid w:val="00A6422A"/>
    <w:rsid w:val="00A648C4"/>
    <w:rsid w:val="00A65009"/>
    <w:rsid w:val="00A6620D"/>
    <w:rsid w:val="00A70CB5"/>
    <w:rsid w:val="00A7177F"/>
    <w:rsid w:val="00A719B9"/>
    <w:rsid w:val="00A719E7"/>
    <w:rsid w:val="00A72C1E"/>
    <w:rsid w:val="00A73A96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31E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4D61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4707"/>
    <w:rsid w:val="00AF598F"/>
    <w:rsid w:val="00AF5E6E"/>
    <w:rsid w:val="00AF68B8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0B9"/>
    <w:rsid w:val="00B20356"/>
    <w:rsid w:val="00B23478"/>
    <w:rsid w:val="00B23CB7"/>
    <w:rsid w:val="00B24C5A"/>
    <w:rsid w:val="00B24D56"/>
    <w:rsid w:val="00B25086"/>
    <w:rsid w:val="00B25547"/>
    <w:rsid w:val="00B2567E"/>
    <w:rsid w:val="00B279EF"/>
    <w:rsid w:val="00B27A99"/>
    <w:rsid w:val="00B27E80"/>
    <w:rsid w:val="00B31080"/>
    <w:rsid w:val="00B31159"/>
    <w:rsid w:val="00B321E7"/>
    <w:rsid w:val="00B33421"/>
    <w:rsid w:val="00B34B15"/>
    <w:rsid w:val="00B34BC1"/>
    <w:rsid w:val="00B35222"/>
    <w:rsid w:val="00B3528A"/>
    <w:rsid w:val="00B35C4E"/>
    <w:rsid w:val="00B362F6"/>
    <w:rsid w:val="00B36D65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2CE1"/>
    <w:rsid w:val="00B634E4"/>
    <w:rsid w:val="00B635C1"/>
    <w:rsid w:val="00B6421C"/>
    <w:rsid w:val="00B64FA4"/>
    <w:rsid w:val="00B6592B"/>
    <w:rsid w:val="00B65D12"/>
    <w:rsid w:val="00B66869"/>
    <w:rsid w:val="00B67436"/>
    <w:rsid w:val="00B6759D"/>
    <w:rsid w:val="00B677B0"/>
    <w:rsid w:val="00B67C9C"/>
    <w:rsid w:val="00B701ED"/>
    <w:rsid w:val="00B71647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1E4"/>
    <w:rsid w:val="00B82878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571F"/>
    <w:rsid w:val="00B96302"/>
    <w:rsid w:val="00B96AA0"/>
    <w:rsid w:val="00B97A68"/>
    <w:rsid w:val="00BA0231"/>
    <w:rsid w:val="00BA073B"/>
    <w:rsid w:val="00BA09FB"/>
    <w:rsid w:val="00BA0E67"/>
    <w:rsid w:val="00BA1C17"/>
    <w:rsid w:val="00BA23AF"/>
    <w:rsid w:val="00BA322E"/>
    <w:rsid w:val="00BA47D2"/>
    <w:rsid w:val="00BA59C2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160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294"/>
    <w:rsid w:val="00C047D0"/>
    <w:rsid w:val="00C0485F"/>
    <w:rsid w:val="00C04E5B"/>
    <w:rsid w:val="00C04EDC"/>
    <w:rsid w:val="00C05740"/>
    <w:rsid w:val="00C05BFF"/>
    <w:rsid w:val="00C067B9"/>
    <w:rsid w:val="00C07F2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556"/>
    <w:rsid w:val="00C37A0E"/>
    <w:rsid w:val="00C40577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6B0"/>
    <w:rsid w:val="00C547AD"/>
    <w:rsid w:val="00C54930"/>
    <w:rsid w:val="00C56150"/>
    <w:rsid w:val="00C56664"/>
    <w:rsid w:val="00C57755"/>
    <w:rsid w:val="00C57AD1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6804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289B"/>
    <w:rsid w:val="00CC306C"/>
    <w:rsid w:val="00CC3427"/>
    <w:rsid w:val="00CC5CE9"/>
    <w:rsid w:val="00CC5E67"/>
    <w:rsid w:val="00CC61FD"/>
    <w:rsid w:val="00CC6BB1"/>
    <w:rsid w:val="00CC7AD8"/>
    <w:rsid w:val="00CC7E50"/>
    <w:rsid w:val="00CC7F32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2E2D"/>
    <w:rsid w:val="00CE4326"/>
    <w:rsid w:val="00CE6C8E"/>
    <w:rsid w:val="00CF03C0"/>
    <w:rsid w:val="00CF062F"/>
    <w:rsid w:val="00CF0AFD"/>
    <w:rsid w:val="00CF221C"/>
    <w:rsid w:val="00CF22DB"/>
    <w:rsid w:val="00CF2666"/>
    <w:rsid w:val="00CF33CB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38DE"/>
    <w:rsid w:val="00D0450D"/>
    <w:rsid w:val="00D04F52"/>
    <w:rsid w:val="00D05AF5"/>
    <w:rsid w:val="00D07268"/>
    <w:rsid w:val="00D07BC2"/>
    <w:rsid w:val="00D125F0"/>
    <w:rsid w:val="00D131CF"/>
    <w:rsid w:val="00D131ED"/>
    <w:rsid w:val="00D13E45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5CB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430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03C"/>
    <w:rsid w:val="00D507E9"/>
    <w:rsid w:val="00D50853"/>
    <w:rsid w:val="00D50B58"/>
    <w:rsid w:val="00D5124A"/>
    <w:rsid w:val="00D513D9"/>
    <w:rsid w:val="00D51553"/>
    <w:rsid w:val="00D5387D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5740E"/>
    <w:rsid w:val="00D61274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060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9C"/>
    <w:rsid w:val="00D808BD"/>
    <w:rsid w:val="00D81D12"/>
    <w:rsid w:val="00D82F9F"/>
    <w:rsid w:val="00D8388C"/>
    <w:rsid w:val="00D83916"/>
    <w:rsid w:val="00D846B2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050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4E7F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5F09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37DB2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906"/>
    <w:rsid w:val="00E66D90"/>
    <w:rsid w:val="00E672E0"/>
    <w:rsid w:val="00E675F4"/>
    <w:rsid w:val="00E7063D"/>
    <w:rsid w:val="00E71819"/>
    <w:rsid w:val="00E726DF"/>
    <w:rsid w:val="00E7283C"/>
    <w:rsid w:val="00E73B08"/>
    <w:rsid w:val="00E73F07"/>
    <w:rsid w:val="00E74161"/>
    <w:rsid w:val="00E74EBD"/>
    <w:rsid w:val="00E752CC"/>
    <w:rsid w:val="00E753D0"/>
    <w:rsid w:val="00E76110"/>
    <w:rsid w:val="00E762CA"/>
    <w:rsid w:val="00E77BAF"/>
    <w:rsid w:val="00E813D3"/>
    <w:rsid w:val="00E81C62"/>
    <w:rsid w:val="00E81E21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4F8D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102"/>
    <w:rsid w:val="00EA358C"/>
    <w:rsid w:val="00EA3FCB"/>
    <w:rsid w:val="00EA42DE"/>
    <w:rsid w:val="00EA55E2"/>
    <w:rsid w:val="00EA5E5A"/>
    <w:rsid w:val="00EA67ED"/>
    <w:rsid w:val="00EA6D7F"/>
    <w:rsid w:val="00EA75D1"/>
    <w:rsid w:val="00EB4317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2E67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3282"/>
    <w:rsid w:val="00EE56D3"/>
    <w:rsid w:val="00EE6C99"/>
    <w:rsid w:val="00EE7346"/>
    <w:rsid w:val="00EF0422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4BA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086A"/>
    <w:rsid w:val="00F10F72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2BA"/>
    <w:rsid w:val="00F37B2B"/>
    <w:rsid w:val="00F40355"/>
    <w:rsid w:val="00F4148A"/>
    <w:rsid w:val="00F416AB"/>
    <w:rsid w:val="00F41E00"/>
    <w:rsid w:val="00F41E23"/>
    <w:rsid w:val="00F41EC3"/>
    <w:rsid w:val="00F43868"/>
    <w:rsid w:val="00F44EFB"/>
    <w:rsid w:val="00F452BD"/>
    <w:rsid w:val="00F45D6B"/>
    <w:rsid w:val="00F45E9B"/>
    <w:rsid w:val="00F46E81"/>
    <w:rsid w:val="00F46EBE"/>
    <w:rsid w:val="00F47414"/>
    <w:rsid w:val="00F477B2"/>
    <w:rsid w:val="00F47A3C"/>
    <w:rsid w:val="00F50EDD"/>
    <w:rsid w:val="00F5176B"/>
    <w:rsid w:val="00F518F6"/>
    <w:rsid w:val="00F525DB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575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3D93"/>
    <w:rsid w:val="00FB4631"/>
    <w:rsid w:val="00FB479F"/>
    <w:rsid w:val="00FB47BB"/>
    <w:rsid w:val="00FB5181"/>
    <w:rsid w:val="00FB5D58"/>
    <w:rsid w:val="00FB6050"/>
    <w:rsid w:val="00FB70FD"/>
    <w:rsid w:val="00FB710E"/>
    <w:rsid w:val="00FB7179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763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E7E20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27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F25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F25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51F25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51F25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51F25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F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651F2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51F25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1F25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51F25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51F25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51F25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51F25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51F25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25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25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25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651F2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51F25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651F25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51F25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651F25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651F25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651F25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651F25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651F2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F25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651F25"/>
    <w:rPr>
      <w:b/>
    </w:rPr>
  </w:style>
  <w:style w:type="numbering" w:customStyle="1" w:styleId="KennysListStyles">
    <w:name w:val="KennysListStyles"/>
    <w:uiPriority w:val="99"/>
    <w:rsid w:val="00651F25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651F25"/>
    <w:rPr>
      <w:b/>
    </w:rPr>
  </w:style>
  <w:style w:type="paragraph" w:customStyle="1" w:styleId="Answer">
    <w:name w:val="Answer"/>
    <w:basedOn w:val="Normal"/>
    <w:qFormat/>
    <w:rsid w:val="00651F25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651F25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651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651F25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651F25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651F25"/>
    <w:rPr>
      <w:smallCaps/>
    </w:rPr>
  </w:style>
  <w:style w:type="paragraph" w:customStyle="1" w:styleId="SourceCodeCaption">
    <w:name w:val="Source Code Caption"/>
    <w:basedOn w:val="Normal"/>
    <w:rsid w:val="00651F25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651F25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51F2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F25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51F25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651F25"/>
    <w:rPr>
      <w:b/>
      <w:smallCaps/>
    </w:rPr>
  </w:style>
  <w:style w:type="paragraph" w:customStyle="1" w:styleId="NumberedList">
    <w:name w:val="Numbered List"/>
    <w:basedOn w:val="Normal"/>
    <w:qFormat/>
    <w:rsid w:val="00651F25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651F25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651F25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651F25"/>
  </w:style>
  <w:style w:type="paragraph" w:styleId="ListNumber">
    <w:name w:val="List Number"/>
    <w:basedOn w:val="Normal"/>
    <w:uiPriority w:val="99"/>
    <w:unhideWhenUsed/>
    <w:rsid w:val="00651F25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651F25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651F25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651F25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651F25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651F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1F25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651F25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651F25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51F25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51F25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51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25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651F25"/>
    <w:rPr>
      <w:smallCaps/>
    </w:rPr>
  </w:style>
  <w:style w:type="paragraph" w:customStyle="1" w:styleId="TableCellNormal">
    <w:name w:val="Table Cell Normal"/>
    <w:basedOn w:val="Normal"/>
    <w:qFormat/>
    <w:rsid w:val="00651F25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651F25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651F25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651F25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651F25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651F25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651F25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651F25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651F25"/>
    <w:rPr>
      <w:i/>
      <w:iCs/>
    </w:rPr>
  </w:style>
  <w:style w:type="character" w:customStyle="1" w:styleId="CommandChar">
    <w:name w:val="Command Char"/>
    <w:basedOn w:val="DefaultParagraphFont"/>
    <w:link w:val="Command"/>
    <w:rsid w:val="00651F25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651F25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651F25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651F25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651F25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651F25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651F25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651F25"/>
    <w:pPr>
      <w:spacing w:after="0"/>
      <w:ind w:left="924" w:hanging="357"/>
    </w:pPr>
  </w:style>
  <w:style w:type="paragraph" w:customStyle="1" w:styleId="a">
    <w:name w:val="`"/>
    <w:basedOn w:val="Normal"/>
    <w:qFormat/>
    <w:rsid w:val="00651F25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651F25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651F25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651F25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651F25"/>
    <w:rPr>
      <w:b/>
      <w:smallCaps/>
    </w:rPr>
  </w:style>
  <w:style w:type="table" w:customStyle="1" w:styleId="SimpleDefinition">
    <w:name w:val="SimpleDefinition"/>
    <w:basedOn w:val="TableNormal"/>
    <w:uiPriority w:val="99"/>
    <w:rsid w:val="00651F25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651F25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651F25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651F25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651F25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651F25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651F25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651F25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651F25"/>
    <w:rPr>
      <w:color w:val="4BACC6" w:themeColor="accent5"/>
    </w:rPr>
  </w:style>
  <w:style w:type="paragraph" w:customStyle="1" w:styleId="ToDoSection">
    <w:name w:val="ToDo Section"/>
    <w:basedOn w:val="Heading1"/>
    <w:qFormat/>
    <w:rsid w:val="00651F25"/>
  </w:style>
  <w:style w:type="paragraph" w:customStyle="1" w:styleId="ToDoQuestionHeader">
    <w:name w:val="ToDo Question Header"/>
    <w:basedOn w:val="Question"/>
    <w:qFormat/>
    <w:rsid w:val="00651F25"/>
  </w:style>
  <w:style w:type="paragraph" w:customStyle="1" w:styleId="ToDoDetails">
    <w:name w:val="ToDoDetails"/>
    <w:basedOn w:val="Normal"/>
    <w:qFormat/>
    <w:rsid w:val="00651F25"/>
  </w:style>
  <w:style w:type="paragraph" w:customStyle="1" w:styleId="CodeExampleCode">
    <w:name w:val="Code Example Code"/>
    <w:basedOn w:val="Normal"/>
    <w:rsid w:val="00651F25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651F25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651F25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651F25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651F25"/>
  </w:style>
  <w:style w:type="paragraph" w:customStyle="1" w:styleId="questionsubsection2">
    <w:name w:val="question sub section 2"/>
    <w:basedOn w:val="Heading4"/>
    <w:qFormat/>
    <w:rsid w:val="00651F25"/>
  </w:style>
  <w:style w:type="paragraph" w:customStyle="1" w:styleId="ListBulletHeader2">
    <w:name w:val="List Bullet Header 2"/>
    <w:basedOn w:val="Normal"/>
    <w:next w:val="ListBullet"/>
    <w:qFormat/>
    <w:rsid w:val="00651F25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651F25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651F25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651F25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651F25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651F25"/>
    <w:pPr>
      <w:ind w:left="480"/>
    </w:pPr>
  </w:style>
  <w:style w:type="paragraph" w:customStyle="1" w:styleId="Keyword">
    <w:name w:val="Keyword"/>
    <w:basedOn w:val="Strong1"/>
    <w:link w:val="KeywordChar"/>
    <w:qFormat/>
    <w:rsid w:val="00651F25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651F25"/>
    <w:rPr>
      <w:rFonts w:eastAsiaTheme="minorEastAsia"/>
      <w:b w:val="0"/>
      <w:color w:val="31378B" w:themeColor="text2"/>
      <w:sz w:val="24"/>
      <w:lang w:eastAsia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137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9BE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9BE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E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SmartLink">
    <w:name w:val="Smart Link"/>
    <w:basedOn w:val="DefaultParagraphFont"/>
    <w:uiPriority w:val="99"/>
    <w:unhideWhenUsed/>
    <w:rsid w:val="0086692B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04FB8"/>
    <w:rsid w:val="001141F8"/>
    <w:rsid w:val="00296479"/>
    <w:rsid w:val="0044727D"/>
    <w:rsid w:val="005F7AE0"/>
    <w:rsid w:val="00822C7D"/>
    <w:rsid w:val="00971CB5"/>
    <w:rsid w:val="00B62CB1"/>
    <w:rsid w:val="00BE725B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7298-F4B4-44A3-9335-7918D7BE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13528</TotalTime>
  <Pages>8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547</cp:revision>
  <cp:lastPrinted>2020-08-14T21:18:00Z</cp:lastPrinted>
  <dcterms:created xsi:type="dcterms:W3CDTF">2019-05-30T19:33:00Z</dcterms:created>
  <dcterms:modified xsi:type="dcterms:W3CDTF">2020-08-14T21:19:00Z</dcterms:modified>
</cp:coreProperties>
</file>