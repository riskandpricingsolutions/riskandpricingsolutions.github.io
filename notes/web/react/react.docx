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751515DD" w:rsidR="00CE23AA" w:rsidRDefault="00754BA0" w:rsidP="0036239E">
      <w:pPr>
        <w:pStyle w:val="DocumentTitle"/>
        <w:ind w:firstLine="0"/>
      </w:pPr>
      <w:bookmarkStart w:id="0" w:name="_Toc53986820"/>
      <w:r>
        <w:t>React</w:t>
      </w:r>
      <w:bookmarkEnd w:id="0"/>
    </w:p>
    <w:p w14:paraId="3D80E79C" w14:textId="77777777" w:rsidR="00BD04E8" w:rsidRDefault="00BD04E8" w:rsidP="00BD04E8"/>
    <w:p w14:paraId="71AE3881" w14:textId="77777777" w:rsidR="005717C7" w:rsidRDefault="005717C7" w:rsidP="005717C7">
      <w:pPr>
        <w:pStyle w:val="Heading2"/>
      </w:pPr>
      <w:r>
        <w:t>Introduction</w:t>
      </w:r>
    </w:p>
    <w:p w14:paraId="43BA9371" w14:textId="77777777" w:rsidR="005717C7" w:rsidRDefault="005717C7" w:rsidP="005717C7">
      <w:pPr>
        <w:pStyle w:val="ContainsHeader"/>
      </w:pPr>
      <w:r>
        <w:t>This document covers</w:t>
      </w:r>
    </w:p>
    <w:p w14:paraId="67B72326" w14:textId="77777777" w:rsidR="005717C7" w:rsidRDefault="005717C7" w:rsidP="005717C7">
      <w:pPr>
        <w:pStyle w:val="ContainsSection"/>
      </w:pPr>
      <w:r>
        <w:t>Introduction</w:t>
      </w:r>
    </w:p>
    <w:p w14:paraId="77CC657B" w14:textId="77777777" w:rsidR="005717C7" w:rsidRPr="006C7A76" w:rsidRDefault="005717C7" w:rsidP="005717C7">
      <w:pPr>
        <w:pStyle w:val="ContainsEnd"/>
      </w:pPr>
    </w:p>
    <w:p w14:paraId="1A2CEBA6" w14:textId="77777777" w:rsidR="004C1C60" w:rsidRDefault="004C1C60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2291DA82" w14:textId="32000A67" w:rsidR="003E4FB0" w:rsidRDefault="003E4FB0" w:rsidP="003E4FB0">
      <w:pPr>
        <w:pStyle w:val="Heading2"/>
      </w:pPr>
      <w:bookmarkStart w:id="1" w:name="_Toc53986821"/>
      <w:r>
        <w:lastRenderedPageBreak/>
        <w:t>Overview</w:t>
      </w:r>
      <w:bookmarkEnd w:id="1"/>
    </w:p>
    <w:p w14:paraId="469BD4EE" w14:textId="034C39A0" w:rsidR="00605042" w:rsidRDefault="00605042" w:rsidP="00605042">
      <w:pPr>
        <w:pStyle w:val="Heading3"/>
      </w:pPr>
      <w:bookmarkStart w:id="2" w:name="_Toc53986822"/>
      <w:r>
        <w:t>Why</w:t>
      </w:r>
      <w:bookmarkEnd w:id="2"/>
    </w:p>
    <w:p w14:paraId="394856F9" w14:textId="77777777" w:rsidR="00BF6784" w:rsidRDefault="006D1E60" w:rsidP="00223C04">
      <w:pPr>
        <w:pStyle w:val="ListBullet"/>
      </w:pPr>
      <w:r>
        <w:t>UI state is hard to manage in basic JavaScript.</w:t>
      </w:r>
    </w:p>
    <w:p w14:paraId="1E4B56FD" w14:textId="273D6800" w:rsidR="00605042" w:rsidRDefault="004172A1" w:rsidP="00223C04">
      <w:pPr>
        <w:pStyle w:val="ListBullet"/>
      </w:pPr>
      <w:r>
        <w:t xml:space="preserve">Highly performant. </w:t>
      </w:r>
    </w:p>
    <w:p w14:paraId="2CCB6C01" w14:textId="2E1DE5B6" w:rsidR="00A44B3A" w:rsidRPr="00605042" w:rsidRDefault="00A44B3A" w:rsidP="00223C04">
      <w:pPr>
        <w:pStyle w:val="ListBullet"/>
      </w:pPr>
      <w:r>
        <w:t xml:space="preserve">Build highly scalable web applications. </w:t>
      </w:r>
    </w:p>
    <w:p w14:paraId="409B36A0" w14:textId="77777777" w:rsidR="003E4FB0" w:rsidRPr="003E4FB0" w:rsidRDefault="003E4FB0" w:rsidP="003E4FB0"/>
    <w:p w14:paraId="0760FC45" w14:textId="77777777" w:rsidR="003E4FB0" w:rsidRDefault="003E4FB0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118A2829" w14:textId="1D8B62FB" w:rsidR="00F749F2" w:rsidRDefault="00F749F2" w:rsidP="00F749F2">
      <w:pPr>
        <w:pStyle w:val="Heading2"/>
      </w:pPr>
      <w:bookmarkStart w:id="3" w:name="_Toc53986823"/>
      <w:r>
        <w:lastRenderedPageBreak/>
        <w:t>Cheating</w:t>
      </w:r>
      <w:bookmarkEnd w:id="3"/>
    </w:p>
    <w:p w14:paraId="4C7027D5" w14:textId="69984276" w:rsidR="00F749F2" w:rsidRDefault="00F749F2" w:rsidP="00F749F2">
      <w:pPr>
        <w:pStyle w:val="Heading3"/>
      </w:pPr>
      <w:bookmarkStart w:id="4" w:name="_Toc53986824"/>
      <w:r>
        <w:t>Basic Component</w:t>
      </w:r>
      <w:bookmarkEnd w:id="4"/>
    </w:p>
    <w:p w14:paraId="113A8D33" w14:textId="265A040E" w:rsidR="001372F1" w:rsidRDefault="00912F85" w:rsidP="001372F1">
      <w:pPr>
        <w:pStyle w:val="Heading4"/>
      </w:pPr>
      <w:r>
        <w:t>Functional</w:t>
      </w:r>
    </w:p>
    <w:p w14:paraId="4BEFC9C8" w14:textId="77777777" w:rsidR="00912F85" w:rsidRPr="00912F85" w:rsidRDefault="00912F85" w:rsidP="00912F85">
      <w:pPr>
        <w:pStyle w:val="SourceCode"/>
      </w:pPr>
      <w:r w:rsidRPr="00912F85">
        <w:t>function FunctionalComponent() : ReactElement {</w:t>
      </w:r>
    </w:p>
    <w:p w14:paraId="491CD58C" w14:textId="77777777" w:rsidR="00912F85" w:rsidRPr="00912F85" w:rsidRDefault="00912F85" w:rsidP="00912F85">
      <w:pPr>
        <w:pStyle w:val="SourceCode"/>
      </w:pPr>
      <w:r w:rsidRPr="00912F85">
        <w:t>  return &lt;h1&gt;FunctionalComponent&lt;/h1&gt;;</w:t>
      </w:r>
    </w:p>
    <w:p w14:paraId="7239382B" w14:textId="77777777" w:rsidR="00912F85" w:rsidRPr="00912F85" w:rsidRDefault="00912F85" w:rsidP="00912F85">
      <w:pPr>
        <w:pStyle w:val="SourceCode"/>
      </w:pPr>
      <w:r w:rsidRPr="00912F85">
        <w:t>}</w:t>
      </w:r>
    </w:p>
    <w:p w14:paraId="068657E8" w14:textId="52D034AE" w:rsidR="00912F85" w:rsidRDefault="00912F85" w:rsidP="00912F85">
      <w:pPr>
        <w:pStyle w:val="Heading4"/>
      </w:pPr>
      <w:r>
        <w:t>Class</w:t>
      </w:r>
    </w:p>
    <w:p w14:paraId="285AC1E7" w14:textId="77777777" w:rsidR="00345516" w:rsidRPr="00345516" w:rsidRDefault="00345516" w:rsidP="00345516">
      <w:pPr>
        <w:pStyle w:val="SourceCode"/>
      </w:pPr>
      <w:r w:rsidRPr="00345516">
        <w:t>class ClassBasedComponent extends Component {</w:t>
      </w:r>
    </w:p>
    <w:p w14:paraId="3CCD949C" w14:textId="77777777" w:rsidR="00345516" w:rsidRPr="00345516" w:rsidRDefault="00345516" w:rsidP="00345516">
      <w:pPr>
        <w:pStyle w:val="SourceCode"/>
      </w:pPr>
      <w:r w:rsidRPr="00345516">
        <w:t>  render(): ReactElement {</w:t>
      </w:r>
    </w:p>
    <w:p w14:paraId="35CAE868" w14:textId="77777777" w:rsidR="00345516" w:rsidRPr="00345516" w:rsidRDefault="00345516" w:rsidP="00345516">
      <w:pPr>
        <w:pStyle w:val="SourceCode"/>
      </w:pPr>
      <w:r w:rsidRPr="00345516">
        <w:t>    return &lt;h1&gt;ClassBasedComponent&lt;/h1&gt;;</w:t>
      </w:r>
    </w:p>
    <w:p w14:paraId="4442BF6A" w14:textId="77777777" w:rsidR="00345516" w:rsidRPr="00345516" w:rsidRDefault="00345516" w:rsidP="00345516">
      <w:pPr>
        <w:pStyle w:val="SourceCode"/>
      </w:pPr>
      <w:r w:rsidRPr="00345516">
        <w:t>  }</w:t>
      </w:r>
    </w:p>
    <w:p w14:paraId="4FB612FC" w14:textId="77777777" w:rsidR="00345516" w:rsidRPr="00345516" w:rsidRDefault="00345516" w:rsidP="00345516">
      <w:pPr>
        <w:pStyle w:val="SourceCode"/>
      </w:pPr>
      <w:r w:rsidRPr="00345516">
        <w:t>}</w:t>
      </w:r>
    </w:p>
    <w:p w14:paraId="2495E58D" w14:textId="7FC9E1D7" w:rsidR="00345516" w:rsidRDefault="00345516" w:rsidP="00345516">
      <w:pPr>
        <w:pStyle w:val="Heading3"/>
      </w:pPr>
      <w:bookmarkStart w:id="5" w:name="_Toc53986825"/>
      <w:r>
        <w:t>Props</w:t>
      </w:r>
      <w:bookmarkEnd w:id="5"/>
    </w:p>
    <w:p w14:paraId="5C3BD630" w14:textId="6AD95F0F" w:rsidR="00345516" w:rsidRDefault="00345516" w:rsidP="00345516">
      <w:pPr>
        <w:pStyle w:val="Heading4"/>
      </w:pPr>
      <w:r>
        <w:t>Functional</w:t>
      </w:r>
    </w:p>
    <w:p w14:paraId="34855FEF" w14:textId="77777777" w:rsidR="00345516" w:rsidRPr="00345516" w:rsidRDefault="00345516" w:rsidP="00345516">
      <w:pPr>
        <w:pStyle w:val="SourceCode"/>
      </w:pPr>
      <w:r w:rsidRPr="00345516">
        <w:t>interface PropsShape {</w:t>
      </w:r>
    </w:p>
    <w:p w14:paraId="7BBE2006" w14:textId="77777777" w:rsidR="00345516" w:rsidRPr="00345516" w:rsidRDefault="00345516" w:rsidP="00345516">
      <w:pPr>
        <w:pStyle w:val="SourceCode"/>
      </w:pPr>
      <w:r w:rsidRPr="00345516">
        <w:t>  name: string;</w:t>
      </w:r>
    </w:p>
    <w:p w14:paraId="47DF7BF8" w14:textId="77777777" w:rsidR="00345516" w:rsidRPr="00345516" w:rsidRDefault="00345516" w:rsidP="00345516">
      <w:pPr>
        <w:pStyle w:val="SourceCode"/>
      </w:pPr>
      <w:r w:rsidRPr="00345516">
        <w:t>}</w:t>
      </w:r>
    </w:p>
    <w:p w14:paraId="63A3A13F" w14:textId="77777777" w:rsidR="00345516" w:rsidRPr="00345516" w:rsidRDefault="00345516" w:rsidP="00345516">
      <w:pPr>
        <w:pStyle w:val="SourceCode"/>
      </w:pPr>
    </w:p>
    <w:p w14:paraId="176DEB05" w14:textId="77777777" w:rsidR="00345516" w:rsidRPr="00345516" w:rsidRDefault="00345516" w:rsidP="00345516">
      <w:pPr>
        <w:pStyle w:val="SourceCode"/>
      </w:pPr>
      <w:r w:rsidRPr="00345516">
        <w:t>function FunctionalComponent(props: PropsShape) : ReactElement {</w:t>
      </w:r>
    </w:p>
    <w:p w14:paraId="6EDDDF54" w14:textId="77777777" w:rsidR="00345516" w:rsidRPr="00345516" w:rsidRDefault="00345516" w:rsidP="00345516">
      <w:pPr>
        <w:pStyle w:val="SourceCode"/>
      </w:pPr>
      <w:r w:rsidRPr="00345516">
        <w:t>  return &lt;h1&gt;Functional Component {props.name}&lt;/h1&gt;</w:t>
      </w:r>
    </w:p>
    <w:p w14:paraId="3020BE3B" w14:textId="43F7F03A" w:rsidR="00345516" w:rsidRPr="00345516" w:rsidRDefault="00345516" w:rsidP="00345516">
      <w:pPr>
        <w:pStyle w:val="SourceCode"/>
      </w:pPr>
      <w:r w:rsidRPr="00345516">
        <w:t>}</w:t>
      </w:r>
    </w:p>
    <w:p w14:paraId="26B64B90" w14:textId="77777777" w:rsidR="00345516" w:rsidRDefault="00345516" w:rsidP="00345516">
      <w:pPr>
        <w:pStyle w:val="Heading4"/>
      </w:pPr>
      <w:r>
        <w:t>Class</w:t>
      </w:r>
    </w:p>
    <w:p w14:paraId="09D48315" w14:textId="77777777" w:rsidR="00DE277D" w:rsidRPr="00DE277D" w:rsidRDefault="00DE277D" w:rsidP="00DE277D">
      <w:pPr>
        <w:pStyle w:val="SourceCode"/>
      </w:pPr>
      <w:r w:rsidRPr="00DE277D">
        <w:t>interface PropsShape {</w:t>
      </w:r>
    </w:p>
    <w:p w14:paraId="38B56CBC" w14:textId="77777777" w:rsidR="00DE277D" w:rsidRPr="00DE277D" w:rsidRDefault="00DE277D" w:rsidP="00DE277D">
      <w:pPr>
        <w:pStyle w:val="SourceCode"/>
      </w:pPr>
      <w:r w:rsidRPr="00DE277D">
        <w:t>  name: string;</w:t>
      </w:r>
    </w:p>
    <w:p w14:paraId="2319334D" w14:textId="77777777" w:rsidR="00DE277D" w:rsidRPr="00DE277D" w:rsidRDefault="00DE277D" w:rsidP="00DE277D">
      <w:pPr>
        <w:pStyle w:val="SourceCode"/>
      </w:pPr>
      <w:r w:rsidRPr="00DE277D">
        <w:t>}</w:t>
      </w:r>
    </w:p>
    <w:p w14:paraId="18D1E3FF" w14:textId="77777777" w:rsidR="00DE277D" w:rsidRPr="00DE277D" w:rsidRDefault="00DE277D" w:rsidP="00DE277D">
      <w:pPr>
        <w:pStyle w:val="SourceCode"/>
      </w:pPr>
    </w:p>
    <w:p w14:paraId="47246B01" w14:textId="77777777" w:rsidR="00DE277D" w:rsidRPr="00DE277D" w:rsidRDefault="00DE277D" w:rsidP="00DE277D">
      <w:pPr>
        <w:pStyle w:val="SourceCode"/>
      </w:pPr>
      <w:r w:rsidRPr="00DE277D">
        <w:t>class ClassBasedComponent extends Component&lt;PropsShape,{}&gt; {</w:t>
      </w:r>
    </w:p>
    <w:p w14:paraId="5B29D622" w14:textId="77777777" w:rsidR="00DE277D" w:rsidRPr="00DE277D" w:rsidRDefault="00DE277D" w:rsidP="00DE277D">
      <w:pPr>
        <w:pStyle w:val="SourceCode"/>
      </w:pPr>
    </w:p>
    <w:p w14:paraId="6F08CF35" w14:textId="77777777" w:rsidR="00DE277D" w:rsidRPr="00DE277D" w:rsidRDefault="00DE277D" w:rsidP="00DE277D">
      <w:pPr>
        <w:pStyle w:val="SourceCode"/>
      </w:pPr>
      <w:r w:rsidRPr="00DE277D">
        <w:t>  constructor(props: PropsShape) {</w:t>
      </w:r>
    </w:p>
    <w:p w14:paraId="400223EF" w14:textId="77777777" w:rsidR="00DE277D" w:rsidRPr="00DE277D" w:rsidRDefault="00DE277D" w:rsidP="00DE277D">
      <w:pPr>
        <w:pStyle w:val="SourceCode"/>
      </w:pPr>
      <w:r w:rsidRPr="00DE277D">
        <w:t>    super(props);</w:t>
      </w:r>
    </w:p>
    <w:p w14:paraId="2D294F15" w14:textId="77777777" w:rsidR="00DE277D" w:rsidRPr="00DE277D" w:rsidRDefault="00DE277D" w:rsidP="00DE277D">
      <w:pPr>
        <w:pStyle w:val="SourceCode"/>
      </w:pPr>
      <w:r w:rsidRPr="00DE277D">
        <w:t>  }</w:t>
      </w:r>
    </w:p>
    <w:p w14:paraId="24CBA881" w14:textId="77777777" w:rsidR="00DE277D" w:rsidRPr="00DE277D" w:rsidRDefault="00DE277D" w:rsidP="00DE277D">
      <w:pPr>
        <w:pStyle w:val="SourceCode"/>
      </w:pPr>
    </w:p>
    <w:p w14:paraId="340C2878" w14:textId="77777777" w:rsidR="00DE277D" w:rsidRPr="00DE277D" w:rsidRDefault="00DE277D" w:rsidP="00DE277D">
      <w:pPr>
        <w:pStyle w:val="SourceCode"/>
      </w:pPr>
      <w:r w:rsidRPr="00DE277D">
        <w:t>  render() : ReactElement {</w:t>
      </w:r>
    </w:p>
    <w:p w14:paraId="517941A2" w14:textId="77777777" w:rsidR="00DE277D" w:rsidRPr="00DE277D" w:rsidRDefault="00DE277D" w:rsidP="00DE277D">
      <w:pPr>
        <w:pStyle w:val="SourceCode"/>
      </w:pPr>
      <w:r w:rsidRPr="00DE277D">
        <w:t>    return &lt;h1&gt;ClassBasedComponent {this.props.name}&lt;/h1&gt;</w:t>
      </w:r>
    </w:p>
    <w:p w14:paraId="33D7CCFA" w14:textId="77777777" w:rsidR="00DE277D" w:rsidRPr="00DE277D" w:rsidRDefault="00DE277D" w:rsidP="00DE277D">
      <w:pPr>
        <w:pStyle w:val="SourceCode"/>
      </w:pPr>
      <w:r w:rsidRPr="00DE277D">
        <w:t>  }</w:t>
      </w:r>
    </w:p>
    <w:p w14:paraId="78DF6696" w14:textId="77777777" w:rsidR="00DE277D" w:rsidRPr="00DE277D" w:rsidRDefault="00DE277D" w:rsidP="00DE277D">
      <w:pPr>
        <w:pStyle w:val="SourceCode"/>
      </w:pPr>
      <w:r w:rsidRPr="00DE277D">
        <w:t>}</w:t>
      </w:r>
    </w:p>
    <w:p w14:paraId="7EE9F5C1" w14:textId="77777777" w:rsidR="00345516" w:rsidRPr="00345516" w:rsidRDefault="00345516" w:rsidP="00345516"/>
    <w:p w14:paraId="1881E4E9" w14:textId="77777777" w:rsidR="00345516" w:rsidRPr="00345516" w:rsidRDefault="00345516" w:rsidP="00345516"/>
    <w:p w14:paraId="4352994F" w14:textId="77777777" w:rsidR="00345516" w:rsidRPr="00345516" w:rsidRDefault="00345516" w:rsidP="00345516"/>
    <w:p w14:paraId="665A50D2" w14:textId="77777777" w:rsidR="00912F85" w:rsidRPr="00912F85" w:rsidRDefault="00912F85" w:rsidP="00912F85"/>
    <w:p w14:paraId="49D6022A" w14:textId="77777777" w:rsidR="00F749F2" w:rsidRPr="00F749F2" w:rsidRDefault="00F749F2" w:rsidP="00F749F2"/>
    <w:p w14:paraId="36CECE3E" w14:textId="77C10E6D" w:rsidR="00DE277D" w:rsidRDefault="00DE277D" w:rsidP="00DE277D">
      <w:pPr>
        <w:pStyle w:val="Heading3"/>
      </w:pPr>
      <w:bookmarkStart w:id="6" w:name="_Toc53986826"/>
      <w:r>
        <w:lastRenderedPageBreak/>
        <w:t>Props and State</w:t>
      </w:r>
      <w:bookmarkEnd w:id="6"/>
    </w:p>
    <w:p w14:paraId="685DEBB8" w14:textId="5CC658EB" w:rsidR="008007C2" w:rsidRDefault="008007C2" w:rsidP="008007C2">
      <w:r>
        <w:t xml:space="preserve">Let us now consider a stateful component. First as a class as it is easier. Note how we also deal with event handling in this sample. </w:t>
      </w:r>
    </w:p>
    <w:p w14:paraId="404E08C3" w14:textId="18191C1C" w:rsidR="004671F5" w:rsidRDefault="004671F5" w:rsidP="004671F5">
      <w:pPr>
        <w:pStyle w:val="Heading4"/>
      </w:pPr>
      <w:r>
        <w:t>Class</w:t>
      </w:r>
    </w:p>
    <w:p w14:paraId="3C99CB48" w14:textId="77777777" w:rsidR="008007C2" w:rsidRPr="008007C2" w:rsidRDefault="008007C2" w:rsidP="008007C2">
      <w:pPr>
        <w:pStyle w:val="SourceCode"/>
        <w:ind w:left="0"/>
      </w:pPr>
      <w:r w:rsidRPr="008007C2">
        <w:t>interface PropsShape {</w:t>
      </w:r>
    </w:p>
    <w:p w14:paraId="7318507C" w14:textId="4897953F" w:rsidR="008007C2" w:rsidRPr="008007C2" w:rsidRDefault="008007C2" w:rsidP="008007C2">
      <w:pPr>
        <w:pStyle w:val="SourceCode"/>
      </w:pPr>
      <w:r w:rsidRPr="008007C2">
        <w:t> initialNumber: number;</w:t>
      </w:r>
    </w:p>
    <w:p w14:paraId="06D4A242" w14:textId="77777777" w:rsidR="008007C2" w:rsidRPr="008007C2" w:rsidRDefault="008007C2" w:rsidP="008007C2">
      <w:pPr>
        <w:pStyle w:val="SourceCode"/>
        <w:ind w:left="0"/>
      </w:pPr>
      <w:r w:rsidRPr="008007C2">
        <w:t>}</w:t>
      </w:r>
    </w:p>
    <w:p w14:paraId="26615F2C" w14:textId="77777777" w:rsidR="008007C2" w:rsidRPr="008007C2" w:rsidRDefault="008007C2" w:rsidP="008007C2">
      <w:pPr>
        <w:pStyle w:val="SourceCode"/>
        <w:ind w:left="0"/>
      </w:pPr>
    </w:p>
    <w:p w14:paraId="008CE05F" w14:textId="77777777" w:rsidR="008007C2" w:rsidRPr="008007C2" w:rsidRDefault="008007C2" w:rsidP="008007C2">
      <w:pPr>
        <w:pStyle w:val="SourceCode"/>
        <w:ind w:left="0"/>
      </w:pPr>
      <w:r w:rsidRPr="008007C2">
        <w:t>interface StateShape {</w:t>
      </w:r>
    </w:p>
    <w:p w14:paraId="378857A2" w14:textId="7A45734A" w:rsidR="008007C2" w:rsidRPr="008007C2" w:rsidRDefault="008007C2" w:rsidP="008007C2">
      <w:pPr>
        <w:pStyle w:val="SourceCode"/>
      </w:pPr>
      <w:r w:rsidRPr="008007C2">
        <w:t> current: number;</w:t>
      </w:r>
    </w:p>
    <w:p w14:paraId="0496A165" w14:textId="77777777" w:rsidR="008007C2" w:rsidRPr="008007C2" w:rsidRDefault="008007C2" w:rsidP="008007C2">
      <w:pPr>
        <w:pStyle w:val="SourceCode"/>
        <w:ind w:left="0"/>
      </w:pPr>
      <w:r w:rsidRPr="008007C2">
        <w:t>}</w:t>
      </w:r>
    </w:p>
    <w:p w14:paraId="21BA5FD5" w14:textId="77777777" w:rsidR="008007C2" w:rsidRPr="008007C2" w:rsidRDefault="008007C2" w:rsidP="008007C2">
      <w:pPr>
        <w:pStyle w:val="SourceCode"/>
      </w:pPr>
    </w:p>
    <w:p w14:paraId="05FB3471" w14:textId="77777777" w:rsidR="008007C2" w:rsidRPr="008007C2" w:rsidRDefault="008007C2" w:rsidP="008007C2">
      <w:pPr>
        <w:pStyle w:val="SourceCode"/>
        <w:ind w:left="0"/>
      </w:pPr>
      <w:r w:rsidRPr="008007C2">
        <w:t>export default class ClassBasedComponent extends </w:t>
      </w:r>
    </w:p>
    <w:p w14:paraId="11178029" w14:textId="77777777" w:rsidR="008007C2" w:rsidRPr="008007C2" w:rsidRDefault="008007C2" w:rsidP="008007C2">
      <w:pPr>
        <w:pStyle w:val="SourceCode"/>
        <w:ind w:left="0"/>
      </w:pPr>
      <w:r w:rsidRPr="008007C2">
        <w:t>Component&lt;PropsShape,StateShape&gt; {</w:t>
      </w:r>
    </w:p>
    <w:p w14:paraId="4D9C65B5" w14:textId="77777777" w:rsidR="008007C2" w:rsidRPr="008007C2" w:rsidRDefault="008007C2" w:rsidP="008007C2">
      <w:pPr>
        <w:pStyle w:val="SourceCode"/>
      </w:pPr>
      <w:r w:rsidRPr="008007C2">
        <w:t>   </w:t>
      </w:r>
    </w:p>
    <w:p w14:paraId="03F6AF2B" w14:textId="5564E32E" w:rsidR="008007C2" w:rsidRPr="008007C2" w:rsidRDefault="008007C2" w:rsidP="008007C2">
      <w:pPr>
        <w:pStyle w:val="SourceCode"/>
      </w:pPr>
      <w:r w:rsidRPr="008007C2">
        <w:t>   constructor(props:PropsShape)</w:t>
      </w:r>
    </w:p>
    <w:p w14:paraId="29AAB301" w14:textId="1A6C3AF3" w:rsidR="008007C2" w:rsidRPr="008007C2" w:rsidRDefault="008007C2" w:rsidP="008007C2">
      <w:pPr>
        <w:pStyle w:val="SourceCode"/>
      </w:pPr>
      <w:r w:rsidRPr="008007C2">
        <w:t>   {</w:t>
      </w:r>
    </w:p>
    <w:p w14:paraId="14A1F18D" w14:textId="451E2A95" w:rsidR="008007C2" w:rsidRPr="008007C2" w:rsidRDefault="008007C2" w:rsidP="008007C2">
      <w:pPr>
        <w:pStyle w:val="SourceCode"/>
      </w:pPr>
      <w:r w:rsidRPr="008007C2">
        <w:t>       super(props);</w:t>
      </w:r>
    </w:p>
    <w:p w14:paraId="23BC6CF1" w14:textId="315479B6" w:rsidR="008007C2" w:rsidRPr="008007C2" w:rsidRDefault="008007C2" w:rsidP="008007C2">
      <w:pPr>
        <w:pStyle w:val="SourceCode"/>
      </w:pPr>
      <w:r w:rsidRPr="008007C2">
        <w:t>       this.state = {current:props.initialNumber};</w:t>
      </w:r>
    </w:p>
    <w:p w14:paraId="0EAC0E4E" w14:textId="77777777" w:rsidR="008007C2" w:rsidRPr="008007C2" w:rsidRDefault="008007C2" w:rsidP="008007C2">
      <w:pPr>
        <w:pStyle w:val="SourceCode"/>
      </w:pPr>
    </w:p>
    <w:p w14:paraId="79AD7503" w14:textId="10CDFDF5" w:rsidR="008007C2" w:rsidRPr="008007C2" w:rsidRDefault="008007C2" w:rsidP="008007C2">
      <w:pPr>
        <w:pStyle w:val="SourceCode"/>
      </w:pPr>
      <w:r w:rsidRPr="008007C2">
        <w:t>       this.handleClick = this.handleClick.bind(this);</w:t>
      </w:r>
    </w:p>
    <w:p w14:paraId="0E6EFA84" w14:textId="49945461" w:rsidR="008007C2" w:rsidRPr="008007C2" w:rsidRDefault="008007C2" w:rsidP="008007C2">
      <w:pPr>
        <w:pStyle w:val="SourceCode"/>
      </w:pPr>
      <w:r w:rsidRPr="008007C2">
        <w:t>   }</w:t>
      </w:r>
    </w:p>
    <w:p w14:paraId="528D4855" w14:textId="77777777" w:rsidR="008007C2" w:rsidRPr="008007C2" w:rsidRDefault="008007C2" w:rsidP="008007C2">
      <w:pPr>
        <w:pStyle w:val="SourceCode"/>
      </w:pPr>
    </w:p>
    <w:p w14:paraId="743B42DD" w14:textId="5B7BCA46" w:rsidR="008007C2" w:rsidRDefault="008007C2" w:rsidP="008007C2">
      <w:pPr>
        <w:pStyle w:val="SourceCode"/>
      </w:pPr>
      <w:r>
        <w:t xml:space="preserve">   render() : ReactElement {</w:t>
      </w:r>
    </w:p>
    <w:p w14:paraId="20811F29" w14:textId="370BC0B0" w:rsidR="008007C2" w:rsidRDefault="008007C2" w:rsidP="008007C2">
      <w:pPr>
        <w:pStyle w:val="SourceCode"/>
      </w:pPr>
      <w:r>
        <w:t xml:space="preserve">       return &lt;button onClick={this.handleClick}&gt;</w:t>
      </w:r>
    </w:p>
    <w:p w14:paraId="14951993" w14:textId="58EBF0EF" w:rsidR="008007C2" w:rsidRDefault="008007C2" w:rsidP="008007C2">
      <w:pPr>
        <w:pStyle w:val="SourceCode"/>
      </w:pPr>
      <w:r>
        <w:t xml:space="preserve">         {this.state.current}</w:t>
      </w:r>
    </w:p>
    <w:p w14:paraId="3702E04A" w14:textId="6E86E839" w:rsidR="008007C2" w:rsidRDefault="008007C2" w:rsidP="008007C2">
      <w:pPr>
        <w:pStyle w:val="SourceCode"/>
      </w:pPr>
      <w:r>
        <w:t xml:space="preserve">         &lt;/button&gt;;</w:t>
      </w:r>
    </w:p>
    <w:p w14:paraId="51DE9269" w14:textId="4887C605" w:rsidR="008007C2" w:rsidRDefault="008007C2" w:rsidP="008007C2">
      <w:pPr>
        <w:pStyle w:val="SourceCode"/>
      </w:pPr>
      <w:r>
        <w:t xml:space="preserve">   }</w:t>
      </w:r>
    </w:p>
    <w:p w14:paraId="505EAF66" w14:textId="77777777" w:rsidR="008007C2" w:rsidRPr="008007C2" w:rsidRDefault="008007C2" w:rsidP="008007C2">
      <w:pPr>
        <w:pStyle w:val="SourceCode"/>
      </w:pPr>
    </w:p>
    <w:p w14:paraId="62A3A647" w14:textId="646D0B8B" w:rsidR="008007C2" w:rsidRPr="008007C2" w:rsidRDefault="008007C2" w:rsidP="008007C2">
      <w:pPr>
        <w:pStyle w:val="SourceCode"/>
      </w:pPr>
      <w:r w:rsidRPr="008007C2">
        <w:t>   handleClick() {</w:t>
      </w:r>
    </w:p>
    <w:p w14:paraId="3B2ECD5B" w14:textId="77777777" w:rsidR="008007C2" w:rsidRPr="008007C2" w:rsidRDefault="008007C2" w:rsidP="008007C2">
      <w:pPr>
        <w:pStyle w:val="SourceCode"/>
      </w:pPr>
      <w:r w:rsidRPr="008007C2">
        <w:t>      </w:t>
      </w:r>
    </w:p>
    <w:p w14:paraId="0D88F48D" w14:textId="4660B4C1" w:rsidR="008007C2" w:rsidRPr="008007C2" w:rsidRDefault="008007C2" w:rsidP="008007C2">
      <w:pPr>
        <w:pStyle w:val="SourceCode"/>
      </w:pPr>
      <w:r w:rsidRPr="008007C2">
        <w:t>       this.setState((state:StateShape) =&gt; {</w:t>
      </w:r>
    </w:p>
    <w:p w14:paraId="5A1A8C8E" w14:textId="2A27755C" w:rsidR="008007C2" w:rsidRPr="008007C2" w:rsidRDefault="008007C2" w:rsidP="008007C2">
      <w:pPr>
        <w:pStyle w:val="SourceCode"/>
      </w:pPr>
      <w:r w:rsidRPr="008007C2">
        <w:t>           return ({current:state.current*1.1});</w:t>
      </w:r>
    </w:p>
    <w:p w14:paraId="478EFA6D" w14:textId="46CE2503" w:rsidR="008007C2" w:rsidRPr="008007C2" w:rsidRDefault="008007C2" w:rsidP="008007C2">
      <w:pPr>
        <w:pStyle w:val="SourceCode"/>
      </w:pPr>
      <w:r w:rsidRPr="008007C2">
        <w:t>       });</w:t>
      </w:r>
    </w:p>
    <w:p w14:paraId="532A1571" w14:textId="6D6EAEB7" w:rsidR="008007C2" w:rsidRPr="008007C2" w:rsidRDefault="008007C2" w:rsidP="008007C2">
      <w:pPr>
        <w:pStyle w:val="SourceCode"/>
      </w:pPr>
      <w:r w:rsidRPr="008007C2">
        <w:t>   }</w:t>
      </w:r>
    </w:p>
    <w:p w14:paraId="108574D5" w14:textId="77777777" w:rsidR="008007C2" w:rsidRPr="008007C2" w:rsidRDefault="008007C2" w:rsidP="008007C2">
      <w:pPr>
        <w:pStyle w:val="SourceCode"/>
        <w:ind w:left="0"/>
      </w:pPr>
      <w:r w:rsidRPr="008007C2">
        <w:t>}</w:t>
      </w:r>
    </w:p>
    <w:p w14:paraId="6ADFCE9E" w14:textId="77777777" w:rsidR="008007C2" w:rsidRPr="008007C2" w:rsidRDefault="008007C2" w:rsidP="00800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A3ACEE" w14:textId="40EC2CF0" w:rsidR="008007C2" w:rsidRPr="00D47A40" w:rsidRDefault="00BD2877" w:rsidP="009E12D5">
      <w:pPr>
        <w:pStyle w:val="Heading4"/>
      </w:pPr>
      <w:r>
        <w:t>Functional</w:t>
      </w:r>
    </w:p>
    <w:p w14:paraId="4B2DE95F" w14:textId="77777777" w:rsidR="008007C2" w:rsidRDefault="008007C2" w:rsidP="008007C2">
      <w:r>
        <w:t>And now maybe we can use a functional component. Note we must use hooks for this.</w:t>
      </w:r>
    </w:p>
    <w:p w14:paraId="59D62D2B" w14:textId="77777777" w:rsidR="004671F5" w:rsidRPr="004671F5" w:rsidRDefault="004671F5" w:rsidP="004671F5">
      <w:pPr>
        <w:pStyle w:val="SourceCode"/>
      </w:pPr>
      <w:r w:rsidRPr="004671F5">
        <w:t>interface PropsShape {</w:t>
      </w:r>
    </w:p>
    <w:p w14:paraId="088FB972" w14:textId="77777777" w:rsidR="004671F5" w:rsidRPr="004671F5" w:rsidRDefault="004671F5" w:rsidP="004671F5">
      <w:pPr>
        <w:pStyle w:val="SourceCode"/>
      </w:pPr>
      <w:r w:rsidRPr="004671F5">
        <w:t xml:space="preserve">  initialNumber: number;</w:t>
      </w:r>
    </w:p>
    <w:p w14:paraId="3A159CE9" w14:textId="5BAED24A" w:rsidR="004671F5" w:rsidRPr="004671F5" w:rsidRDefault="004671F5" w:rsidP="004671F5">
      <w:pPr>
        <w:pStyle w:val="SourceCode"/>
      </w:pPr>
      <w:r w:rsidRPr="004671F5">
        <w:t>}</w:t>
      </w:r>
    </w:p>
    <w:p w14:paraId="6A315AAD" w14:textId="77777777" w:rsidR="004671F5" w:rsidRPr="004671F5" w:rsidRDefault="004671F5" w:rsidP="004671F5">
      <w:pPr>
        <w:pStyle w:val="SourceCode"/>
      </w:pPr>
      <w:r w:rsidRPr="004671F5">
        <w:t xml:space="preserve">export default function FunctionBasedComponent(props:PropsShape) </w:t>
      </w:r>
    </w:p>
    <w:p w14:paraId="02709C5B" w14:textId="77777777" w:rsidR="004671F5" w:rsidRPr="004671F5" w:rsidRDefault="004671F5" w:rsidP="004671F5">
      <w:pPr>
        <w:pStyle w:val="SourceCode"/>
      </w:pPr>
      <w:r w:rsidRPr="004671F5">
        <w:t>: ReactElement</w:t>
      </w:r>
    </w:p>
    <w:p w14:paraId="352B0C0D" w14:textId="77777777" w:rsidR="004671F5" w:rsidRPr="004671F5" w:rsidRDefault="004671F5" w:rsidP="004671F5">
      <w:pPr>
        <w:pStyle w:val="SourceCode"/>
      </w:pPr>
      <w:r w:rsidRPr="004671F5">
        <w:t>{</w:t>
      </w:r>
    </w:p>
    <w:p w14:paraId="4F7A2305" w14:textId="77777777" w:rsidR="004671F5" w:rsidRPr="004671F5" w:rsidRDefault="004671F5" w:rsidP="004671F5">
      <w:pPr>
        <w:pStyle w:val="SourceCode"/>
      </w:pPr>
      <w:r w:rsidRPr="004671F5">
        <w:t xml:space="preserve">    const [value, setValue] = useState(props.initialNumber);</w:t>
      </w:r>
    </w:p>
    <w:p w14:paraId="1B9E4E8F" w14:textId="77777777" w:rsidR="004671F5" w:rsidRPr="004671F5" w:rsidRDefault="004671F5" w:rsidP="004671F5">
      <w:pPr>
        <w:pStyle w:val="SourceCode"/>
      </w:pPr>
    </w:p>
    <w:p w14:paraId="23389254" w14:textId="77777777" w:rsidR="004671F5" w:rsidRPr="004671F5" w:rsidRDefault="004671F5" w:rsidP="004671F5">
      <w:pPr>
        <w:pStyle w:val="SourceCode"/>
      </w:pPr>
      <w:r w:rsidRPr="004671F5">
        <w:t xml:space="preserve">    return &lt;button onClick={()=&gt;setValue(value*1.1)}&gt;{value}&lt;/button&gt;;</w:t>
      </w:r>
    </w:p>
    <w:p w14:paraId="54F71E96" w14:textId="4C5253D7" w:rsidR="008007C2" w:rsidRPr="004671F5" w:rsidRDefault="004671F5" w:rsidP="004671F5">
      <w:pPr>
        <w:pStyle w:val="SourceCode"/>
      </w:pPr>
      <w:r w:rsidRPr="004671F5">
        <w:t>}</w:t>
      </w:r>
    </w:p>
    <w:p w14:paraId="44535672" w14:textId="77777777" w:rsidR="00DE277D" w:rsidRPr="00DE277D" w:rsidRDefault="00DE277D" w:rsidP="00DE277D"/>
    <w:p w14:paraId="4DDF24A1" w14:textId="77777777" w:rsidR="00DE277D" w:rsidRPr="00DE277D" w:rsidRDefault="00DE277D" w:rsidP="00DE277D"/>
    <w:p w14:paraId="2FF7F9B2" w14:textId="4A7648AC" w:rsidR="00F749F2" w:rsidRDefault="00F749F2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</w:p>
    <w:p w14:paraId="02A66F79" w14:textId="67050E08" w:rsidR="00F8620C" w:rsidRDefault="00F8620C" w:rsidP="00314E36">
      <w:pPr>
        <w:pStyle w:val="Heading2"/>
      </w:pPr>
      <w:bookmarkStart w:id="7" w:name="_Toc53986827"/>
      <w:r>
        <w:t>Lifecycle</w:t>
      </w:r>
      <w:bookmarkEnd w:id="7"/>
    </w:p>
    <w:p w14:paraId="47F82BF6" w14:textId="728978EB" w:rsidR="002919AB" w:rsidRDefault="000A0485" w:rsidP="002919AB">
      <w:pPr>
        <w:pStyle w:val="Heading3"/>
      </w:pPr>
      <w:bookmarkStart w:id="8" w:name="_Toc53986828"/>
      <w:r>
        <w:t>Simple Class Based Example</w:t>
      </w:r>
      <w:bookmarkEnd w:id="8"/>
    </w:p>
    <w:p w14:paraId="1EF0C649" w14:textId="18A58B6C" w:rsidR="00295230" w:rsidRDefault="00295230" w:rsidP="00295230">
      <w:r>
        <w:t xml:space="preserve">This section shows how react renders a simple </w:t>
      </w:r>
      <w:r w:rsidR="00826825">
        <w:t>class-based</w:t>
      </w:r>
      <w:r>
        <w:t xml:space="preserve"> component.</w:t>
      </w:r>
    </w:p>
    <w:p w14:paraId="2329E232" w14:textId="17C3BF24" w:rsidR="00826825" w:rsidRPr="00295230" w:rsidRDefault="00185E3E" w:rsidP="00826825">
      <w:pPr>
        <w:pStyle w:val="Heading4"/>
      </w:pPr>
      <w:r>
        <w:t>Initial Render</w:t>
      </w:r>
    </w:p>
    <w:p w14:paraId="16AE35FB" w14:textId="7EAE4F87" w:rsidR="006A0B03" w:rsidRDefault="006A0B03" w:rsidP="006A0B03">
      <w:pPr>
        <w:pStyle w:val="CodeExampleCode"/>
      </w:pPr>
      <w:r>
        <w:t>React Lifecycle</w:t>
      </w:r>
    </w:p>
    <w:p w14:paraId="78FC10C2" w14:textId="77777777" w:rsidR="00A35F9C" w:rsidRPr="00A35F9C" w:rsidRDefault="00A35F9C" w:rsidP="00A35F9C">
      <w:pPr>
        <w:pStyle w:val="SourceCode"/>
      </w:pPr>
      <w:r w:rsidRPr="00A35F9C">
        <w:t>export class SubComponent extends Component&lt;{}, any&gt;</w:t>
      </w:r>
    </w:p>
    <w:p w14:paraId="791BE451" w14:textId="77777777" w:rsidR="00A35F9C" w:rsidRPr="00A35F9C" w:rsidRDefault="00A35F9C" w:rsidP="00A35F9C">
      <w:pPr>
        <w:pStyle w:val="SourceCode"/>
      </w:pPr>
      <w:r w:rsidRPr="00A35F9C">
        <w:t>{</w:t>
      </w:r>
    </w:p>
    <w:p w14:paraId="3E12E01A" w14:textId="77777777" w:rsidR="00A35F9C" w:rsidRPr="00A35F9C" w:rsidRDefault="00A35F9C" w:rsidP="00A35F9C">
      <w:pPr>
        <w:pStyle w:val="SourceCode"/>
      </w:pPr>
      <w:r w:rsidRPr="00A35F9C">
        <w:t>  constructor(props: any) {</w:t>
      </w:r>
    </w:p>
    <w:p w14:paraId="752C15D7" w14:textId="77777777" w:rsidR="00A35F9C" w:rsidRPr="00A35F9C" w:rsidRDefault="00A35F9C" w:rsidP="00A35F9C">
      <w:pPr>
        <w:pStyle w:val="SourceCode"/>
      </w:pPr>
      <w:r w:rsidRPr="00A35F9C">
        <w:t>    super(props);</w:t>
      </w:r>
    </w:p>
    <w:p w14:paraId="374ED57D" w14:textId="77777777" w:rsidR="00A35F9C" w:rsidRPr="00A35F9C" w:rsidRDefault="00A35F9C" w:rsidP="00A35F9C">
      <w:pPr>
        <w:pStyle w:val="SourceCode"/>
      </w:pPr>
      <w:r w:rsidRPr="00A35F9C">
        <w:t>    console.log("SubComponent()")</w:t>
      </w:r>
    </w:p>
    <w:p w14:paraId="6660E3F7" w14:textId="77777777" w:rsidR="00A35F9C" w:rsidRPr="00A35F9C" w:rsidRDefault="00A35F9C" w:rsidP="00A35F9C">
      <w:pPr>
        <w:pStyle w:val="SourceCode"/>
      </w:pPr>
      <w:r w:rsidRPr="00A35F9C">
        <w:t>    this.state = { ctr: 0 }</w:t>
      </w:r>
    </w:p>
    <w:p w14:paraId="2E16667B" w14:textId="77777777" w:rsidR="00A35F9C" w:rsidRPr="00A35F9C" w:rsidRDefault="00A35F9C" w:rsidP="00A35F9C">
      <w:pPr>
        <w:pStyle w:val="SourceCode"/>
      </w:pPr>
      <w:r w:rsidRPr="00A35F9C">
        <w:t>  }</w:t>
      </w:r>
    </w:p>
    <w:p w14:paraId="2C6637CE" w14:textId="77777777" w:rsidR="00A35F9C" w:rsidRPr="00A35F9C" w:rsidRDefault="00A35F9C" w:rsidP="00A35F9C">
      <w:pPr>
        <w:pStyle w:val="SourceCode"/>
      </w:pPr>
    </w:p>
    <w:p w14:paraId="6877995F" w14:textId="77777777" w:rsidR="00A35F9C" w:rsidRPr="00A35F9C" w:rsidRDefault="00A35F9C" w:rsidP="00A35F9C">
      <w:pPr>
        <w:pStyle w:val="SourceCode"/>
      </w:pPr>
      <w:r w:rsidRPr="00A35F9C">
        <w:t>  handleClick = () =&gt; this.setState({ ctr: this.state.ctr + 1 });</w:t>
      </w:r>
    </w:p>
    <w:p w14:paraId="4F43D2EA" w14:textId="77777777" w:rsidR="00A35F9C" w:rsidRPr="00A35F9C" w:rsidRDefault="00A35F9C" w:rsidP="00A35F9C">
      <w:pPr>
        <w:pStyle w:val="SourceCode"/>
      </w:pPr>
    </w:p>
    <w:p w14:paraId="77FF2914" w14:textId="77777777" w:rsidR="00A35F9C" w:rsidRPr="00A35F9C" w:rsidRDefault="00A35F9C" w:rsidP="00A35F9C">
      <w:pPr>
        <w:pStyle w:val="SourceCode"/>
      </w:pPr>
      <w:r w:rsidRPr="00A35F9C">
        <w:t>  render = () =&gt; {</w:t>
      </w:r>
    </w:p>
    <w:p w14:paraId="12D7EED0" w14:textId="77777777" w:rsidR="00A35F9C" w:rsidRPr="00A35F9C" w:rsidRDefault="00A35F9C" w:rsidP="00A35F9C">
      <w:pPr>
        <w:pStyle w:val="SourceCode"/>
      </w:pPr>
      <w:r w:rsidRPr="00A35F9C">
        <w:t>    console.log("SubComponent.render()");</w:t>
      </w:r>
    </w:p>
    <w:p w14:paraId="00F14F7F" w14:textId="77777777" w:rsidR="00A35F9C" w:rsidRPr="00A35F9C" w:rsidRDefault="00A35F9C" w:rsidP="00A35F9C">
      <w:pPr>
        <w:pStyle w:val="SourceCode"/>
      </w:pPr>
    </w:p>
    <w:p w14:paraId="44837BE0" w14:textId="77777777" w:rsidR="00A35F9C" w:rsidRPr="00A35F9C" w:rsidRDefault="00A35F9C" w:rsidP="00A35F9C">
      <w:pPr>
        <w:pStyle w:val="SourceCode"/>
      </w:pPr>
      <w:r w:rsidRPr="00A35F9C">
        <w:t>    return &lt;button onClick={this.handleClick}&gt;{this.state.ctr}&lt;/button&gt;</w:t>
      </w:r>
    </w:p>
    <w:p w14:paraId="033417D2" w14:textId="77777777" w:rsidR="00A35F9C" w:rsidRPr="00A35F9C" w:rsidRDefault="00A35F9C" w:rsidP="00A35F9C">
      <w:pPr>
        <w:pStyle w:val="SourceCode"/>
      </w:pPr>
      <w:r w:rsidRPr="00A35F9C">
        <w:t>  };</w:t>
      </w:r>
    </w:p>
    <w:p w14:paraId="00829142" w14:textId="77777777" w:rsidR="00A35F9C" w:rsidRPr="00A35F9C" w:rsidRDefault="00A35F9C" w:rsidP="00A35F9C">
      <w:pPr>
        <w:pStyle w:val="SourceCode"/>
      </w:pPr>
      <w:r w:rsidRPr="00A35F9C">
        <w:t>}</w:t>
      </w:r>
    </w:p>
    <w:p w14:paraId="2C0B4CC6" w14:textId="77777777" w:rsidR="00A35F9C" w:rsidRPr="00A35F9C" w:rsidRDefault="00A35F9C" w:rsidP="00A35F9C">
      <w:pPr>
        <w:pStyle w:val="SourceCode"/>
      </w:pPr>
    </w:p>
    <w:p w14:paraId="488D1074" w14:textId="77777777" w:rsidR="00A35F9C" w:rsidRPr="00A35F9C" w:rsidRDefault="00A35F9C" w:rsidP="00A35F9C">
      <w:pPr>
        <w:pStyle w:val="SourceCode"/>
      </w:pPr>
      <w:r w:rsidRPr="00A35F9C">
        <w:t>export default class App extends Component&lt;{}, any&gt;</w:t>
      </w:r>
    </w:p>
    <w:p w14:paraId="66BD189A" w14:textId="77777777" w:rsidR="00A35F9C" w:rsidRPr="00A35F9C" w:rsidRDefault="00A35F9C" w:rsidP="00A35F9C">
      <w:pPr>
        <w:pStyle w:val="SourceCode"/>
      </w:pPr>
      <w:r w:rsidRPr="00A35F9C">
        <w:t>{</w:t>
      </w:r>
    </w:p>
    <w:p w14:paraId="7F65C806" w14:textId="77777777" w:rsidR="00A35F9C" w:rsidRPr="00A35F9C" w:rsidRDefault="00A35F9C" w:rsidP="00A35F9C">
      <w:pPr>
        <w:pStyle w:val="SourceCode"/>
      </w:pPr>
      <w:r w:rsidRPr="00A35F9C">
        <w:t>  constructor(props: any) {</w:t>
      </w:r>
    </w:p>
    <w:p w14:paraId="7EB78696" w14:textId="77777777" w:rsidR="00A35F9C" w:rsidRPr="00A35F9C" w:rsidRDefault="00A35F9C" w:rsidP="00A35F9C">
      <w:pPr>
        <w:pStyle w:val="SourceCode"/>
      </w:pPr>
      <w:r w:rsidRPr="00A35F9C">
        <w:t>    super(props);</w:t>
      </w:r>
    </w:p>
    <w:p w14:paraId="61B324CC" w14:textId="77777777" w:rsidR="00A35F9C" w:rsidRPr="00A35F9C" w:rsidRDefault="00A35F9C" w:rsidP="00A35F9C">
      <w:pPr>
        <w:pStyle w:val="SourceCode"/>
      </w:pPr>
      <w:r w:rsidRPr="00A35F9C">
        <w:t>    console.log("App()");</w:t>
      </w:r>
    </w:p>
    <w:p w14:paraId="30978D23" w14:textId="77777777" w:rsidR="00A35F9C" w:rsidRPr="00A35F9C" w:rsidRDefault="00A35F9C" w:rsidP="00A35F9C">
      <w:pPr>
        <w:pStyle w:val="SourceCode"/>
      </w:pPr>
      <w:r w:rsidRPr="00A35F9C">
        <w:t>    this.state = { ctr: 0 }</w:t>
      </w:r>
    </w:p>
    <w:p w14:paraId="410E4830" w14:textId="77777777" w:rsidR="00A35F9C" w:rsidRPr="00A35F9C" w:rsidRDefault="00A35F9C" w:rsidP="00A35F9C">
      <w:pPr>
        <w:pStyle w:val="SourceCode"/>
      </w:pPr>
      <w:r w:rsidRPr="00A35F9C">
        <w:t>  }</w:t>
      </w:r>
    </w:p>
    <w:p w14:paraId="5BF4366C" w14:textId="77777777" w:rsidR="00A35F9C" w:rsidRPr="00A35F9C" w:rsidRDefault="00A35F9C" w:rsidP="00A35F9C">
      <w:pPr>
        <w:pStyle w:val="SourceCode"/>
      </w:pPr>
    </w:p>
    <w:p w14:paraId="42D8B709" w14:textId="77777777" w:rsidR="00A35F9C" w:rsidRPr="00A35F9C" w:rsidRDefault="00A35F9C" w:rsidP="00A35F9C">
      <w:pPr>
        <w:pStyle w:val="SourceCode"/>
      </w:pPr>
      <w:r w:rsidRPr="00A35F9C">
        <w:t>  incrementCounter = () =&gt; this.setState({ ctr: this.state.ctr + 1 });</w:t>
      </w:r>
    </w:p>
    <w:p w14:paraId="0EF29A08" w14:textId="77777777" w:rsidR="00A35F9C" w:rsidRPr="00A35F9C" w:rsidRDefault="00A35F9C" w:rsidP="00A35F9C">
      <w:pPr>
        <w:pStyle w:val="SourceCode"/>
      </w:pPr>
    </w:p>
    <w:p w14:paraId="0C0BDC82" w14:textId="77777777" w:rsidR="00A35F9C" w:rsidRPr="00A35F9C" w:rsidRDefault="00A35F9C" w:rsidP="00A35F9C">
      <w:pPr>
        <w:pStyle w:val="SourceCode"/>
      </w:pPr>
      <w:r w:rsidRPr="00A35F9C">
        <w:t>  render(): ReactNode {</w:t>
      </w:r>
    </w:p>
    <w:p w14:paraId="3E171229" w14:textId="77777777" w:rsidR="00A35F9C" w:rsidRPr="00A35F9C" w:rsidRDefault="00A35F9C" w:rsidP="00A35F9C">
      <w:pPr>
        <w:pStyle w:val="SourceCode"/>
      </w:pPr>
      <w:r w:rsidRPr="00A35F9C">
        <w:t>    console.log("App.render()");</w:t>
      </w:r>
    </w:p>
    <w:p w14:paraId="16208BCF" w14:textId="77777777" w:rsidR="00A35F9C" w:rsidRPr="00A35F9C" w:rsidRDefault="00A35F9C" w:rsidP="00A35F9C">
      <w:pPr>
        <w:pStyle w:val="SourceCode"/>
      </w:pPr>
    </w:p>
    <w:p w14:paraId="79A040AA" w14:textId="77777777" w:rsidR="00A35F9C" w:rsidRPr="00A35F9C" w:rsidRDefault="00A35F9C" w:rsidP="00A35F9C">
      <w:pPr>
        <w:pStyle w:val="SourceCode"/>
      </w:pPr>
      <w:r w:rsidRPr="00A35F9C">
        <w:t>    return (</w:t>
      </w:r>
    </w:p>
    <w:p w14:paraId="13DDAA01" w14:textId="77777777" w:rsidR="00A35F9C" w:rsidRPr="00A35F9C" w:rsidRDefault="00A35F9C" w:rsidP="00A35F9C">
      <w:pPr>
        <w:pStyle w:val="SourceCode"/>
      </w:pPr>
      <w:r w:rsidRPr="00A35F9C">
        <w:t>      &lt;div&gt;</w:t>
      </w:r>
    </w:p>
    <w:p w14:paraId="39CF9FBC" w14:textId="77777777" w:rsidR="00A35F9C" w:rsidRPr="00A35F9C" w:rsidRDefault="00A35F9C" w:rsidP="00A35F9C">
      <w:pPr>
        <w:pStyle w:val="SourceCode"/>
      </w:pPr>
      <w:r w:rsidRPr="00A35F9C">
        <w:t>        &lt;button onClick={this.handleClick}&gt;{this.state.ctr}&lt;/button&gt;</w:t>
      </w:r>
    </w:p>
    <w:p w14:paraId="6D2FD20D" w14:textId="77777777" w:rsidR="00A35F9C" w:rsidRPr="00A35F9C" w:rsidRDefault="00A35F9C" w:rsidP="00A35F9C">
      <w:pPr>
        <w:pStyle w:val="SourceCode"/>
      </w:pPr>
      <w:r w:rsidRPr="00A35F9C">
        <w:t>        &lt;SubComponent&gt;&lt;/SubComponent&gt;</w:t>
      </w:r>
    </w:p>
    <w:p w14:paraId="5E9A25FF" w14:textId="77777777" w:rsidR="00A35F9C" w:rsidRPr="00A35F9C" w:rsidRDefault="00A35F9C" w:rsidP="00A35F9C">
      <w:pPr>
        <w:pStyle w:val="SourceCode"/>
      </w:pPr>
      <w:r w:rsidRPr="00A35F9C">
        <w:t>      &lt;/div&gt;</w:t>
      </w:r>
    </w:p>
    <w:p w14:paraId="5AB0896B" w14:textId="77777777" w:rsidR="00A35F9C" w:rsidRPr="00A35F9C" w:rsidRDefault="00A35F9C" w:rsidP="00A35F9C">
      <w:pPr>
        <w:pStyle w:val="SourceCode"/>
      </w:pPr>
      <w:r w:rsidRPr="00A35F9C">
        <w:t>    )</w:t>
      </w:r>
    </w:p>
    <w:p w14:paraId="4194A949" w14:textId="77777777" w:rsidR="00A35F9C" w:rsidRPr="00A35F9C" w:rsidRDefault="00A35F9C" w:rsidP="00A35F9C">
      <w:pPr>
        <w:pStyle w:val="SourceCode"/>
      </w:pPr>
      <w:r w:rsidRPr="00A35F9C">
        <w:t>  };</w:t>
      </w:r>
    </w:p>
    <w:p w14:paraId="7F2F2012" w14:textId="77777777" w:rsidR="00A35F9C" w:rsidRPr="00A35F9C" w:rsidRDefault="00A35F9C" w:rsidP="00A35F9C">
      <w:pPr>
        <w:pStyle w:val="SourceCode"/>
      </w:pPr>
    </w:p>
    <w:p w14:paraId="4DEE487A" w14:textId="77777777" w:rsidR="00A35F9C" w:rsidRPr="00CE1836" w:rsidRDefault="00A35F9C" w:rsidP="00CE1836">
      <w:pPr>
        <w:pStyle w:val="SourceCode"/>
      </w:pPr>
      <w:r w:rsidRPr="00CE1836">
        <w:t>  handleClick = () =&gt; this.setState({ ctr: this.state.ctr + 1 });</w:t>
      </w:r>
    </w:p>
    <w:p w14:paraId="495F4690" w14:textId="5CD3540A" w:rsidR="00A35F9C" w:rsidRDefault="00A35F9C" w:rsidP="00A35F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5F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4BE80A" w14:textId="25118A65" w:rsidR="000365EC" w:rsidRDefault="000365EC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14:paraId="788FAF3D" w14:textId="46B6114F" w:rsidR="00133B51" w:rsidRDefault="00133B51" w:rsidP="00133B51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The following diagram shows </w:t>
      </w:r>
      <w:r w:rsidR="0076428F">
        <w:rPr>
          <w:rFonts w:eastAsia="Times New Roman"/>
        </w:rPr>
        <w:t xml:space="preserve">the logical structure of our two react components and </w:t>
      </w:r>
      <w:r w:rsidR="002C73BA">
        <w:rPr>
          <w:rFonts w:eastAsia="Times New Roman"/>
        </w:rPr>
        <w:t xml:space="preserve">the DOM elements they create. </w:t>
      </w:r>
    </w:p>
    <w:p w14:paraId="5EA7D851" w14:textId="134B050F" w:rsidR="00BF6A05" w:rsidRPr="000365EC" w:rsidRDefault="00A74E18" w:rsidP="000365EC">
      <w:pPr>
        <w:pStyle w:val="CodeExampleDiagram"/>
        <w:rPr>
          <w:rFonts w:eastAsia="Times New Roman"/>
        </w:rPr>
      </w:pPr>
      <w:r>
        <w:rPr>
          <w:rFonts w:eastAsia="Times New Roman"/>
        </w:rPr>
        <w:t>React Components and DOM Elements</w:t>
      </w:r>
    </w:p>
    <w:p w14:paraId="4EC98A2D" w14:textId="05C855E1" w:rsidR="00B25ADA" w:rsidRPr="008C0E3D" w:rsidRDefault="00624288" w:rsidP="008C0E3D">
      <w:r w:rsidRPr="00624288">
        <w:rPr>
          <w:noProof/>
        </w:rPr>
        <w:drawing>
          <wp:inline distT="0" distB="0" distL="0" distR="0" wp14:anchorId="7193428C" wp14:editId="7C0006CF">
            <wp:extent cx="4022303" cy="41595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855" cy="416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4DD6" w14:textId="0E5E8116" w:rsidR="00EE79D9" w:rsidRDefault="000365EC" w:rsidP="00F8620C">
      <w:r>
        <w:t>When the application starts,</w:t>
      </w:r>
      <w:r w:rsidR="000D7971">
        <w:t xml:space="preserve"> </w:t>
      </w:r>
      <w:r w:rsidR="003212FE">
        <w:t>React</w:t>
      </w:r>
      <w:r w:rsidR="000D7971">
        <w:t xml:space="preserve"> asks each component to render its content. </w:t>
      </w:r>
      <w:r w:rsidR="000E101B">
        <w:t xml:space="preserve">We can see the order of events by looking at the log statements output in the browser console. </w:t>
      </w:r>
    </w:p>
    <w:p w14:paraId="269B7BD0" w14:textId="77777777" w:rsidR="000E101B" w:rsidRPr="00E72C06" w:rsidRDefault="000E101B" w:rsidP="000E101B">
      <w:pPr>
        <w:pStyle w:val="SourceCode"/>
      </w:pPr>
      <w:r w:rsidRPr="00E72C06">
        <w:t>App()</w:t>
      </w:r>
    </w:p>
    <w:p w14:paraId="35E9AF88" w14:textId="77777777" w:rsidR="000E101B" w:rsidRPr="00E72C06" w:rsidRDefault="000E101B" w:rsidP="000E101B">
      <w:pPr>
        <w:pStyle w:val="SourceCode"/>
      </w:pPr>
      <w:r w:rsidRPr="00E72C06">
        <w:t>App.render()</w:t>
      </w:r>
    </w:p>
    <w:p w14:paraId="60FFCD7F" w14:textId="77777777" w:rsidR="000E101B" w:rsidRPr="00E72C06" w:rsidRDefault="000E101B" w:rsidP="000E101B">
      <w:pPr>
        <w:pStyle w:val="SourceCode"/>
      </w:pPr>
      <w:r w:rsidRPr="00E72C06">
        <w:t>SubComponent()</w:t>
      </w:r>
    </w:p>
    <w:p w14:paraId="507B59DA" w14:textId="77777777" w:rsidR="000E101B" w:rsidRPr="00E72C06" w:rsidRDefault="000E101B" w:rsidP="000E101B">
      <w:pPr>
        <w:pStyle w:val="SourceCode"/>
      </w:pPr>
      <w:r w:rsidRPr="00E72C06">
        <w:t>SubComponent.render()</w:t>
      </w:r>
    </w:p>
    <w:p w14:paraId="634FA21A" w14:textId="010AB769" w:rsidR="00EE79D9" w:rsidRDefault="00EE79D9" w:rsidP="00F8620C"/>
    <w:p w14:paraId="5076EB8C" w14:textId="68B3D785" w:rsidR="00185E3E" w:rsidRPr="00295230" w:rsidRDefault="00185E3E" w:rsidP="00185E3E">
      <w:pPr>
        <w:pStyle w:val="Heading4"/>
      </w:pPr>
      <w:r>
        <w:t>Updates</w:t>
      </w:r>
    </w:p>
    <w:p w14:paraId="53AE5814" w14:textId="792BED58" w:rsidR="00F8620C" w:rsidRDefault="00C37DE6" w:rsidP="00F8620C">
      <w:r>
        <w:t xml:space="preserve">After rendering we say the application is in a </w:t>
      </w:r>
      <w:r w:rsidRPr="00CB188D">
        <w:rPr>
          <w:rStyle w:val="KeywordChar"/>
        </w:rPr>
        <w:t>reconciled</w:t>
      </w:r>
      <w:r>
        <w:t xml:space="preserve"> state which means the rendered </w:t>
      </w:r>
      <w:r w:rsidR="0060032E">
        <w:t xml:space="preserve">content is consistent with component state. </w:t>
      </w:r>
      <w:r w:rsidR="00A30037">
        <w:t xml:space="preserve"> React keeps a mapping bet</w:t>
      </w:r>
      <w:r w:rsidR="0093157E">
        <w:t xml:space="preserve">ween components and the </w:t>
      </w:r>
      <w:r w:rsidR="006D6112">
        <w:t>DOM elements the render</w:t>
      </w:r>
    </w:p>
    <w:p w14:paraId="4B9334A9" w14:textId="77777777" w:rsidR="00CB188D" w:rsidRDefault="00CB188D">
      <w:pPr>
        <w:spacing w:after="160" w:line="259" w:lineRule="auto"/>
        <w:rPr>
          <w:rFonts w:eastAsia="Times New Roman"/>
          <w:b/>
          <w:color w:val="auto"/>
          <w:lang w:eastAsia="fi-FI"/>
        </w:rPr>
      </w:pPr>
      <w:r>
        <w:rPr>
          <w:rFonts w:eastAsia="Times New Roman"/>
        </w:rPr>
        <w:br w:type="page"/>
      </w:r>
    </w:p>
    <w:p w14:paraId="47271148" w14:textId="5B48A787" w:rsidR="00CB188D" w:rsidRDefault="00541E4E" w:rsidP="00CB188D">
      <w:pPr>
        <w:pStyle w:val="CodeExampleDiagram"/>
        <w:rPr>
          <w:rFonts w:eastAsia="Times New Roman"/>
        </w:rPr>
      </w:pPr>
      <w:r>
        <w:rPr>
          <w:rFonts w:eastAsia="Times New Roman"/>
        </w:rPr>
        <w:lastRenderedPageBreak/>
        <w:t xml:space="preserve">Mapping between </w:t>
      </w:r>
      <w:r w:rsidR="00633B03">
        <w:rPr>
          <w:rFonts w:eastAsia="Times New Roman"/>
        </w:rPr>
        <w:t xml:space="preserve">React Components </w:t>
      </w:r>
      <w:r w:rsidR="00954CC1">
        <w:rPr>
          <w:rFonts w:eastAsia="Times New Roman"/>
        </w:rPr>
        <w:t>and DOM elements</w:t>
      </w:r>
    </w:p>
    <w:p w14:paraId="0EA920EF" w14:textId="77777777" w:rsidR="00464150" w:rsidRDefault="00464150" w:rsidP="00464150">
      <w:r>
        <w:t xml:space="preserve">Once in a reconciled state the app waits for change . Change is most likely caused by a call to </w:t>
      </w:r>
      <w:r w:rsidRPr="00954CC1">
        <w:rPr>
          <w:rStyle w:val="KeywordChar"/>
        </w:rPr>
        <w:t>setState</w:t>
      </w:r>
      <w:r>
        <w:t xml:space="preserve"> which updates the state. Once state is updated it is possibly inconsistent with the rendered DOM so setState marks the component and any child components as </w:t>
      </w:r>
      <w:r w:rsidRPr="004173BC">
        <w:rPr>
          <w:rStyle w:val="KeywordChar"/>
        </w:rPr>
        <w:t>stale</w:t>
      </w:r>
      <w:r>
        <w:t xml:space="preserve">. </w:t>
      </w:r>
      <w:proofErr w:type="gramStart"/>
      <w:r>
        <w:t>So</w:t>
      </w:r>
      <w:proofErr w:type="gramEnd"/>
      <w:r>
        <w:t xml:space="preserve"> If we click the button on the App to change its state then both the App and the SubComponent render methods are invoked. </w:t>
      </w:r>
    </w:p>
    <w:p w14:paraId="09613636" w14:textId="77777777" w:rsidR="00464150" w:rsidRPr="00E72C06" w:rsidRDefault="00464150" w:rsidP="00464150">
      <w:pPr>
        <w:pStyle w:val="SourceCode"/>
      </w:pPr>
      <w:r w:rsidRPr="00E72C06">
        <w:t>App.render()</w:t>
      </w:r>
    </w:p>
    <w:p w14:paraId="716970BC" w14:textId="77777777" w:rsidR="00464150" w:rsidRPr="00E72C06" w:rsidRDefault="00464150" w:rsidP="00464150">
      <w:pPr>
        <w:pStyle w:val="SourceCode"/>
      </w:pPr>
      <w:r w:rsidRPr="00E72C06">
        <w:t>SubComponent.render()</w:t>
      </w:r>
    </w:p>
    <w:p w14:paraId="00BC6751" w14:textId="77777777" w:rsidR="00464150" w:rsidRDefault="00464150" w:rsidP="00464150"/>
    <w:p w14:paraId="6AE360DB" w14:textId="13110D0C" w:rsidR="00464150" w:rsidRDefault="00464150" w:rsidP="00464150">
      <w:r>
        <w:t>If we click the SubComponent button so only its state is changed then its render method i</w:t>
      </w:r>
      <w:r w:rsidR="009C12DB">
        <w:t>s</w:t>
      </w:r>
      <w:r>
        <w:t xml:space="preserve"> called. The parent App component is not rendered.</w:t>
      </w:r>
    </w:p>
    <w:p w14:paraId="58F8BB6D" w14:textId="77777777" w:rsidR="009C12DB" w:rsidRPr="00E72C06" w:rsidRDefault="009C12DB" w:rsidP="009C12DB">
      <w:pPr>
        <w:pStyle w:val="SourceCode"/>
      </w:pPr>
      <w:r w:rsidRPr="00E72C06">
        <w:t>SubComponent.render()</w:t>
      </w:r>
    </w:p>
    <w:p w14:paraId="0D4FCDE6" w14:textId="1CDCCCFD" w:rsidR="00464150" w:rsidRDefault="00464150" w:rsidP="00CB188D">
      <w:pPr>
        <w:pStyle w:val="CodeExampleDiagram"/>
        <w:rPr>
          <w:rFonts w:eastAsia="Times New Roman"/>
        </w:rPr>
      </w:pPr>
    </w:p>
    <w:p w14:paraId="719D7C02" w14:textId="77777777" w:rsidR="00263C4C" w:rsidRDefault="00263C4C" w:rsidP="00263C4C">
      <w:proofErr w:type="gramStart"/>
      <w:r>
        <w:t>In order to</w:t>
      </w:r>
      <w:proofErr w:type="gramEnd"/>
      <w:r>
        <w:t xml:space="preserve"> decide whether to update the DOM react compares the content produced by components with cache of previous results knows as the </w:t>
      </w:r>
      <w:r w:rsidRPr="00402B93">
        <w:rPr>
          <w:rStyle w:val="KeywordChar"/>
        </w:rPr>
        <w:t>virtual DOM</w:t>
      </w:r>
      <w:r>
        <w:t xml:space="preserve">. This mechanism prevents React from having to query the DOM to determine if anything has changed. This improves performance. </w:t>
      </w:r>
    </w:p>
    <w:p w14:paraId="7EEA08B9" w14:textId="77777777" w:rsidR="00464150" w:rsidRDefault="00464150" w:rsidP="00CB188D">
      <w:pPr>
        <w:pStyle w:val="CodeExampleDiagram"/>
        <w:rPr>
          <w:rFonts w:eastAsia="Times New Roman"/>
        </w:rPr>
      </w:pPr>
    </w:p>
    <w:p w14:paraId="4B2968DF" w14:textId="77777777" w:rsidR="00464150" w:rsidRPr="000365EC" w:rsidRDefault="00464150" w:rsidP="00CB188D">
      <w:pPr>
        <w:pStyle w:val="CodeExampleDiagram"/>
        <w:rPr>
          <w:rFonts w:eastAsia="Times New Roman"/>
        </w:rPr>
      </w:pPr>
    </w:p>
    <w:p w14:paraId="3BD1BE06" w14:textId="4D240E47" w:rsidR="00DE4A81" w:rsidRDefault="00DE4A81" w:rsidP="00F8620C">
      <w:r w:rsidRPr="00DE4A81">
        <w:rPr>
          <w:noProof/>
        </w:rPr>
        <w:drawing>
          <wp:inline distT="0" distB="0" distL="0" distR="0" wp14:anchorId="7B44919B" wp14:editId="064147F4">
            <wp:extent cx="4022090" cy="2254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137" cy="225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F509" w14:textId="691E073B" w:rsidR="00185E3E" w:rsidRDefault="00185E3E" w:rsidP="00F8620C"/>
    <w:p w14:paraId="446A0C00" w14:textId="335B267B" w:rsidR="00185E3E" w:rsidRDefault="00185E3E" w:rsidP="00F8620C"/>
    <w:p w14:paraId="4AE0054A" w14:textId="77777777" w:rsidR="00185E3E" w:rsidRDefault="00185E3E" w:rsidP="00F8620C"/>
    <w:p w14:paraId="3769FEF1" w14:textId="4710A428" w:rsidR="00D60CD9" w:rsidRDefault="00D60CD9" w:rsidP="00F8620C"/>
    <w:p w14:paraId="550DEBBC" w14:textId="53F3E592" w:rsidR="00C91683" w:rsidRDefault="00C91683" w:rsidP="00C91683">
      <w:pPr>
        <w:pStyle w:val="Heading4"/>
      </w:pPr>
      <w:r>
        <w:lastRenderedPageBreak/>
        <w:t xml:space="preserve">Full Lifecycle </w:t>
      </w:r>
      <w:r w:rsidR="0015392D">
        <w:t>Events</w:t>
      </w:r>
    </w:p>
    <w:p w14:paraId="1B1C724D" w14:textId="0D857BCC" w:rsidR="00D60CD9" w:rsidRDefault="002337C9" w:rsidP="00BE1AC4">
      <w:r w:rsidRPr="007A3CD0">
        <w:t xml:space="preserve">We add some other methods and logging. </w:t>
      </w:r>
    </w:p>
    <w:p w14:paraId="54EAF3C3" w14:textId="77777777" w:rsidR="00BE1AC4" w:rsidRPr="007A3CD0" w:rsidRDefault="00BE1AC4" w:rsidP="007A3CD0">
      <w:pPr>
        <w:pStyle w:val="SourceCode"/>
      </w:pPr>
    </w:p>
    <w:p w14:paraId="18AE64E3" w14:textId="77777777" w:rsidR="007A3CD0" w:rsidRPr="007A3CD0" w:rsidRDefault="007A3CD0" w:rsidP="007A3CD0">
      <w:pPr>
        <w:pStyle w:val="SourceCode"/>
      </w:pPr>
      <w:r w:rsidRPr="007A3CD0">
        <w:t>export class SubComponent extends Component&lt;{}, any&gt;</w:t>
      </w:r>
    </w:p>
    <w:p w14:paraId="756126C3" w14:textId="77777777" w:rsidR="007A3CD0" w:rsidRPr="007A3CD0" w:rsidRDefault="007A3CD0" w:rsidP="007A3CD0">
      <w:pPr>
        <w:pStyle w:val="SourceCode"/>
      </w:pPr>
      <w:r w:rsidRPr="007A3CD0">
        <w:t>{</w:t>
      </w:r>
    </w:p>
    <w:p w14:paraId="2B18FFED" w14:textId="77777777" w:rsidR="007A3CD0" w:rsidRPr="007A3CD0" w:rsidRDefault="007A3CD0" w:rsidP="007A3CD0">
      <w:pPr>
        <w:pStyle w:val="SourceCode"/>
      </w:pPr>
      <w:r w:rsidRPr="007A3CD0">
        <w:t>  constructor(props: any) {</w:t>
      </w:r>
    </w:p>
    <w:p w14:paraId="791EEEF3" w14:textId="77777777" w:rsidR="007A3CD0" w:rsidRPr="007A3CD0" w:rsidRDefault="007A3CD0" w:rsidP="007A3CD0">
      <w:pPr>
        <w:pStyle w:val="SourceCode"/>
      </w:pPr>
      <w:r w:rsidRPr="007A3CD0">
        <w:t>    super(props);</w:t>
      </w:r>
    </w:p>
    <w:p w14:paraId="32C1E7E6" w14:textId="77777777" w:rsidR="007A3CD0" w:rsidRPr="007A3CD0" w:rsidRDefault="007A3CD0" w:rsidP="007A3CD0">
      <w:pPr>
        <w:pStyle w:val="SourceCode"/>
      </w:pPr>
      <w:r w:rsidRPr="007A3CD0">
        <w:t>    console.log("SubComponent()")</w:t>
      </w:r>
    </w:p>
    <w:p w14:paraId="53EA33B3" w14:textId="77777777" w:rsidR="007A3CD0" w:rsidRPr="007A3CD0" w:rsidRDefault="007A3CD0" w:rsidP="007A3CD0">
      <w:pPr>
        <w:pStyle w:val="SourceCode"/>
      </w:pPr>
      <w:r w:rsidRPr="007A3CD0">
        <w:t>    this.state = { ctr: 0 }</w:t>
      </w:r>
    </w:p>
    <w:p w14:paraId="5ACE4F5D" w14:textId="77777777" w:rsidR="007A3CD0" w:rsidRPr="007A3CD0" w:rsidRDefault="007A3CD0" w:rsidP="007A3CD0">
      <w:pPr>
        <w:pStyle w:val="SourceCode"/>
      </w:pPr>
      <w:r w:rsidRPr="007A3CD0">
        <w:t>  }</w:t>
      </w:r>
    </w:p>
    <w:p w14:paraId="37C78DDC" w14:textId="77777777" w:rsidR="007A3CD0" w:rsidRPr="007A3CD0" w:rsidRDefault="007A3CD0" w:rsidP="007A3CD0">
      <w:pPr>
        <w:pStyle w:val="SourceCode"/>
      </w:pPr>
    </w:p>
    <w:p w14:paraId="7D99FA0C" w14:textId="77777777" w:rsidR="007A3CD0" w:rsidRPr="007A3CD0" w:rsidRDefault="007A3CD0" w:rsidP="007A3CD0">
      <w:pPr>
        <w:pStyle w:val="SourceCode"/>
      </w:pPr>
      <w:r w:rsidRPr="007A3CD0">
        <w:t>  handleClick = () =&gt; this.setState({ ctr: this.state.ctr + 1 });</w:t>
      </w:r>
    </w:p>
    <w:p w14:paraId="4D2DAACC" w14:textId="77777777" w:rsidR="006747D2" w:rsidRPr="006747D2" w:rsidRDefault="006747D2" w:rsidP="00904C72">
      <w:pPr>
        <w:pStyle w:val="SourceCodeStrong"/>
      </w:pPr>
      <w:r w:rsidRPr="006747D2">
        <w:t>  componentDidMount = () =&gt; </w:t>
      </w:r>
    </w:p>
    <w:p w14:paraId="6BFE410E" w14:textId="77777777" w:rsidR="006747D2" w:rsidRPr="006747D2" w:rsidRDefault="006747D2" w:rsidP="00904C72">
      <w:pPr>
        <w:pStyle w:val="SourceCodeStrong"/>
      </w:pPr>
      <w:r w:rsidRPr="006747D2">
        <w:t>    console.log("SubComponent.componentDidMount()");</w:t>
      </w:r>
    </w:p>
    <w:p w14:paraId="141293F9" w14:textId="77777777" w:rsidR="006747D2" w:rsidRPr="006747D2" w:rsidRDefault="006747D2" w:rsidP="00904C72">
      <w:pPr>
        <w:pStyle w:val="SourceCodeStrong"/>
      </w:pPr>
      <w:r w:rsidRPr="006747D2">
        <w:t>  componentDidUpdate = () =&gt; </w:t>
      </w:r>
    </w:p>
    <w:p w14:paraId="27C381DD" w14:textId="77777777" w:rsidR="006747D2" w:rsidRPr="006747D2" w:rsidRDefault="006747D2" w:rsidP="00904C72">
      <w:pPr>
        <w:pStyle w:val="SourceCodeStrong"/>
      </w:pPr>
      <w:r w:rsidRPr="006747D2">
        <w:t>    console.log("SubComponent.componentDidUpdate()");</w:t>
      </w:r>
    </w:p>
    <w:p w14:paraId="1259BCED" w14:textId="77777777" w:rsidR="006747D2" w:rsidRPr="006747D2" w:rsidRDefault="006747D2" w:rsidP="006747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47D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4F765BA7" w14:textId="77777777" w:rsidR="007A3CD0" w:rsidRPr="007A3CD0" w:rsidRDefault="007A3CD0" w:rsidP="007A3CD0">
      <w:pPr>
        <w:pStyle w:val="SourceCode"/>
      </w:pPr>
    </w:p>
    <w:p w14:paraId="0AA6E758" w14:textId="77777777" w:rsidR="007A3CD0" w:rsidRPr="007A3CD0" w:rsidRDefault="007A3CD0" w:rsidP="007A3CD0">
      <w:pPr>
        <w:pStyle w:val="SourceCode"/>
      </w:pPr>
      <w:r w:rsidRPr="007A3CD0">
        <w:t>  render = () =&gt; {</w:t>
      </w:r>
    </w:p>
    <w:p w14:paraId="4005CDFF" w14:textId="77777777" w:rsidR="007A3CD0" w:rsidRPr="007A3CD0" w:rsidRDefault="007A3CD0" w:rsidP="007A3CD0">
      <w:pPr>
        <w:pStyle w:val="SourceCode"/>
      </w:pPr>
      <w:r w:rsidRPr="007A3CD0">
        <w:t>    console.log("SubComponent.render()");</w:t>
      </w:r>
    </w:p>
    <w:p w14:paraId="39BC7DDD" w14:textId="77777777" w:rsidR="007A3CD0" w:rsidRPr="007A3CD0" w:rsidRDefault="007A3CD0" w:rsidP="007A3CD0">
      <w:pPr>
        <w:pStyle w:val="SourceCode"/>
      </w:pPr>
    </w:p>
    <w:p w14:paraId="0F35530A" w14:textId="77777777" w:rsidR="007A3CD0" w:rsidRPr="007A3CD0" w:rsidRDefault="007A3CD0" w:rsidP="007A3CD0">
      <w:pPr>
        <w:pStyle w:val="SourceCode"/>
      </w:pPr>
      <w:r w:rsidRPr="007A3CD0">
        <w:t>    return &lt;button onClick={this.handleClick}&gt;{this.state.ctr}&lt;/button&gt;</w:t>
      </w:r>
    </w:p>
    <w:p w14:paraId="0BBF729D" w14:textId="77777777" w:rsidR="007A3CD0" w:rsidRPr="007A3CD0" w:rsidRDefault="007A3CD0" w:rsidP="007A3CD0">
      <w:pPr>
        <w:pStyle w:val="SourceCode"/>
      </w:pPr>
      <w:r w:rsidRPr="007A3CD0">
        <w:t>  };</w:t>
      </w:r>
    </w:p>
    <w:p w14:paraId="4A9CAB8E" w14:textId="77777777" w:rsidR="007A3CD0" w:rsidRPr="007A3CD0" w:rsidRDefault="007A3CD0" w:rsidP="007A3CD0">
      <w:pPr>
        <w:pStyle w:val="SourceCode"/>
      </w:pPr>
      <w:r w:rsidRPr="007A3CD0">
        <w:t>}</w:t>
      </w:r>
    </w:p>
    <w:p w14:paraId="776E3B1A" w14:textId="77777777" w:rsidR="007A3CD0" w:rsidRPr="007A3CD0" w:rsidRDefault="007A3CD0" w:rsidP="007A3CD0">
      <w:pPr>
        <w:pStyle w:val="SourceCode"/>
      </w:pPr>
    </w:p>
    <w:p w14:paraId="5ADE5073" w14:textId="77777777" w:rsidR="007A3CD0" w:rsidRPr="007A3CD0" w:rsidRDefault="007A3CD0" w:rsidP="007A3CD0">
      <w:pPr>
        <w:pStyle w:val="SourceCode"/>
      </w:pPr>
      <w:r w:rsidRPr="007A3CD0">
        <w:t>export default class App extends Component&lt;{}, any&gt;</w:t>
      </w:r>
    </w:p>
    <w:p w14:paraId="1DC13D4C" w14:textId="77777777" w:rsidR="007A3CD0" w:rsidRPr="007A3CD0" w:rsidRDefault="007A3CD0" w:rsidP="007A3CD0">
      <w:pPr>
        <w:pStyle w:val="SourceCode"/>
      </w:pPr>
      <w:r w:rsidRPr="007A3CD0">
        <w:t>{</w:t>
      </w:r>
    </w:p>
    <w:p w14:paraId="19594735" w14:textId="77777777" w:rsidR="007A3CD0" w:rsidRPr="007A3CD0" w:rsidRDefault="007A3CD0" w:rsidP="007A3CD0">
      <w:pPr>
        <w:pStyle w:val="SourceCode"/>
      </w:pPr>
      <w:r w:rsidRPr="007A3CD0">
        <w:t>  constructor(props: any) {</w:t>
      </w:r>
    </w:p>
    <w:p w14:paraId="110D7162" w14:textId="77777777" w:rsidR="007A3CD0" w:rsidRPr="007A3CD0" w:rsidRDefault="007A3CD0" w:rsidP="007A3CD0">
      <w:pPr>
        <w:pStyle w:val="SourceCode"/>
      </w:pPr>
      <w:r w:rsidRPr="007A3CD0">
        <w:t>    super(props);</w:t>
      </w:r>
    </w:p>
    <w:p w14:paraId="4BC367C3" w14:textId="77777777" w:rsidR="007A3CD0" w:rsidRPr="007A3CD0" w:rsidRDefault="007A3CD0" w:rsidP="007A3CD0">
      <w:pPr>
        <w:pStyle w:val="SourceCode"/>
      </w:pPr>
      <w:r w:rsidRPr="007A3CD0">
        <w:t>    console.log("App()");</w:t>
      </w:r>
    </w:p>
    <w:p w14:paraId="22706F4B" w14:textId="77777777" w:rsidR="007A3CD0" w:rsidRPr="007A3CD0" w:rsidRDefault="007A3CD0" w:rsidP="007A3CD0">
      <w:pPr>
        <w:pStyle w:val="SourceCode"/>
      </w:pPr>
      <w:r w:rsidRPr="007A3CD0">
        <w:t>    this.state = { ctr: 0 }</w:t>
      </w:r>
    </w:p>
    <w:p w14:paraId="4E6A66B6" w14:textId="77777777" w:rsidR="007A3CD0" w:rsidRPr="007A3CD0" w:rsidRDefault="007A3CD0" w:rsidP="007A3CD0">
      <w:pPr>
        <w:pStyle w:val="SourceCode"/>
      </w:pPr>
      <w:r w:rsidRPr="007A3CD0">
        <w:t>  }</w:t>
      </w:r>
    </w:p>
    <w:p w14:paraId="62F3457B" w14:textId="77777777" w:rsidR="007A3CD0" w:rsidRPr="007A3CD0" w:rsidRDefault="007A3CD0" w:rsidP="007A3CD0">
      <w:pPr>
        <w:pStyle w:val="SourceCode"/>
      </w:pPr>
    </w:p>
    <w:p w14:paraId="29BD7912" w14:textId="77777777" w:rsidR="007A3CD0" w:rsidRPr="007A3CD0" w:rsidRDefault="007A3CD0" w:rsidP="007A3CD0">
      <w:pPr>
        <w:pStyle w:val="SourceCode"/>
      </w:pPr>
      <w:r w:rsidRPr="007A3CD0">
        <w:t>  incrementCounter = () =&gt; this.setState({ ctr: this.state.ctr + 1 });</w:t>
      </w:r>
    </w:p>
    <w:p w14:paraId="64DA64E7" w14:textId="77777777" w:rsidR="007A3CD0" w:rsidRPr="007A3CD0" w:rsidRDefault="007A3CD0" w:rsidP="00904C72">
      <w:pPr>
        <w:pStyle w:val="SourceCodeStrong"/>
      </w:pPr>
      <w:r w:rsidRPr="007A3CD0">
        <w:t>  componentDidMount = () =&gt; console.log("App.componentDidMount()");</w:t>
      </w:r>
    </w:p>
    <w:p w14:paraId="295DE90E" w14:textId="77777777" w:rsidR="007A3CD0" w:rsidRPr="007A3CD0" w:rsidRDefault="007A3CD0" w:rsidP="00904C72">
      <w:pPr>
        <w:pStyle w:val="SourceCodeStrong"/>
      </w:pPr>
      <w:r w:rsidRPr="007A3CD0">
        <w:t>  componentDidUpdate = () =&gt; console.log("App.componentDidUpdate()");</w:t>
      </w:r>
    </w:p>
    <w:p w14:paraId="12C29096" w14:textId="77777777" w:rsidR="007A3CD0" w:rsidRPr="007A3CD0" w:rsidRDefault="007A3CD0" w:rsidP="007A3CD0">
      <w:pPr>
        <w:pStyle w:val="SourceCode"/>
      </w:pPr>
      <w:r w:rsidRPr="007A3CD0">
        <w:t>  </w:t>
      </w:r>
    </w:p>
    <w:p w14:paraId="4D317D71" w14:textId="77777777" w:rsidR="007A3CD0" w:rsidRPr="007A3CD0" w:rsidRDefault="007A3CD0" w:rsidP="007A3CD0">
      <w:pPr>
        <w:pStyle w:val="SourceCode"/>
      </w:pPr>
      <w:r w:rsidRPr="007A3CD0">
        <w:t>  render(): ReactNode {</w:t>
      </w:r>
    </w:p>
    <w:p w14:paraId="7EA645AB" w14:textId="77777777" w:rsidR="007A3CD0" w:rsidRPr="007A3CD0" w:rsidRDefault="007A3CD0" w:rsidP="007A3CD0">
      <w:pPr>
        <w:pStyle w:val="SourceCode"/>
      </w:pPr>
      <w:r w:rsidRPr="007A3CD0">
        <w:t>    console.log("App.render()");</w:t>
      </w:r>
    </w:p>
    <w:p w14:paraId="4BCBA75C" w14:textId="77777777" w:rsidR="007A3CD0" w:rsidRPr="007A3CD0" w:rsidRDefault="007A3CD0" w:rsidP="007A3CD0">
      <w:pPr>
        <w:pStyle w:val="SourceCode"/>
      </w:pPr>
    </w:p>
    <w:p w14:paraId="5EE0402C" w14:textId="77777777" w:rsidR="007A3CD0" w:rsidRPr="007A3CD0" w:rsidRDefault="007A3CD0" w:rsidP="007A3CD0">
      <w:pPr>
        <w:pStyle w:val="SourceCode"/>
      </w:pPr>
      <w:r w:rsidRPr="007A3CD0">
        <w:t>    return (</w:t>
      </w:r>
    </w:p>
    <w:p w14:paraId="5C0ACA53" w14:textId="77777777" w:rsidR="007A3CD0" w:rsidRPr="007A3CD0" w:rsidRDefault="007A3CD0" w:rsidP="007A3CD0">
      <w:pPr>
        <w:pStyle w:val="SourceCode"/>
      </w:pPr>
      <w:r w:rsidRPr="007A3CD0">
        <w:t>      &lt;div&gt;</w:t>
      </w:r>
    </w:p>
    <w:p w14:paraId="2500B309" w14:textId="77777777" w:rsidR="007A3CD0" w:rsidRPr="007A3CD0" w:rsidRDefault="007A3CD0" w:rsidP="007A3CD0">
      <w:pPr>
        <w:pStyle w:val="SourceCode"/>
      </w:pPr>
      <w:r w:rsidRPr="007A3CD0">
        <w:t>        &lt;button onClick={this.handleClick}&gt;{this.state.ctr}&lt;/button&gt;</w:t>
      </w:r>
    </w:p>
    <w:p w14:paraId="26E134CA" w14:textId="77777777" w:rsidR="007A3CD0" w:rsidRPr="007A3CD0" w:rsidRDefault="007A3CD0" w:rsidP="007A3CD0">
      <w:pPr>
        <w:pStyle w:val="SourceCode"/>
      </w:pPr>
      <w:r w:rsidRPr="007A3CD0">
        <w:t>        &lt;SubComponent&gt;&lt;/SubComponent&gt;</w:t>
      </w:r>
    </w:p>
    <w:p w14:paraId="28B2FF07" w14:textId="77777777" w:rsidR="007A3CD0" w:rsidRPr="007A3CD0" w:rsidRDefault="007A3CD0" w:rsidP="007A3CD0">
      <w:pPr>
        <w:pStyle w:val="SourceCode"/>
      </w:pPr>
      <w:r w:rsidRPr="007A3CD0">
        <w:t>      &lt;/div&gt;</w:t>
      </w:r>
    </w:p>
    <w:p w14:paraId="75EE7A9E" w14:textId="77777777" w:rsidR="007A3CD0" w:rsidRPr="007A3CD0" w:rsidRDefault="007A3CD0" w:rsidP="007A3CD0">
      <w:pPr>
        <w:pStyle w:val="SourceCode"/>
      </w:pPr>
      <w:r w:rsidRPr="007A3CD0">
        <w:t>    )</w:t>
      </w:r>
    </w:p>
    <w:p w14:paraId="58E2FFC0" w14:textId="77777777" w:rsidR="007A3CD0" w:rsidRPr="007A3CD0" w:rsidRDefault="007A3CD0" w:rsidP="007A3CD0">
      <w:pPr>
        <w:pStyle w:val="SourceCode"/>
      </w:pPr>
      <w:r w:rsidRPr="007A3CD0">
        <w:t>  };</w:t>
      </w:r>
    </w:p>
    <w:p w14:paraId="177A4870" w14:textId="77777777" w:rsidR="007A3CD0" w:rsidRPr="007A3CD0" w:rsidRDefault="007A3CD0" w:rsidP="007A3CD0">
      <w:pPr>
        <w:pStyle w:val="SourceCode"/>
      </w:pPr>
    </w:p>
    <w:p w14:paraId="4939A271" w14:textId="77777777" w:rsidR="007A3CD0" w:rsidRPr="007A3CD0" w:rsidRDefault="007A3CD0" w:rsidP="007A3CD0">
      <w:pPr>
        <w:pStyle w:val="SourceCode"/>
      </w:pPr>
      <w:r w:rsidRPr="007A3CD0">
        <w:t>  handleClick = () =&gt; this.setState({ ctr: this.state.ctr + 1 });</w:t>
      </w:r>
    </w:p>
    <w:p w14:paraId="431993E7" w14:textId="77777777" w:rsidR="007A3CD0" w:rsidRPr="007A3CD0" w:rsidRDefault="007A3CD0" w:rsidP="007A3CD0">
      <w:pPr>
        <w:pStyle w:val="SourceCode"/>
      </w:pPr>
      <w:r w:rsidRPr="007A3CD0">
        <w:t>}</w:t>
      </w:r>
    </w:p>
    <w:p w14:paraId="474BF05D" w14:textId="722A502A" w:rsidR="007A3CD0" w:rsidRDefault="007A3CD0" w:rsidP="007A3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5252C4" w14:textId="2C05E8D8" w:rsidR="00A270DC" w:rsidRDefault="00A270DC" w:rsidP="00A270DC">
      <w:pPr>
        <w:rPr>
          <w:rFonts w:eastAsia="Times New Roman"/>
        </w:rPr>
      </w:pPr>
      <w:r>
        <w:rPr>
          <w:rFonts w:eastAsia="Times New Roman"/>
        </w:rPr>
        <w:t>On startup the logged events become.</w:t>
      </w:r>
    </w:p>
    <w:p w14:paraId="165848CC" w14:textId="77777777" w:rsidR="0095682F" w:rsidRPr="0095682F" w:rsidRDefault="0095682F" w:rsidP="0095682F">
      <w:pPr>
        <w:pStyle w:val="SourceCode"/>
        <w:rPr>
          <w:rFonts w:eastAsia="Times New Roman"/>
        </w:rPr>
      </w:pPr>
      <w:r w:rsidRPr="0095682F">
        <w:rPr>
          <w:rFonts w:eastAsia="Times New Roman"/>
        </w:rPr>
        <w:t>App()</w:t>
      </w:r>
    </w:p>
    <w:p w14:paraId="53ED863C" w14:textId="77777777" w:rsidR="0095682F" w:rsidRPr="0095682F" w:rsidRDefault="0095682F" w:rsidP="0095682F">
      <w:pPr>
        <w:pStyle w:val="SourceCode"/>
        <w:rPr>
          <w:rFonts w:eastAsia="Times New Roman"/>
        </w:rPr>
      </w:pPr>
      <w:r w:rsidRPr="0095682F">
        <w:rPr>
          <w:rFonts w:eastAsia="Times New Roman"/>
        </w:rPr>
        <w:t>App.tsx:37 App.render()</w:t>
      </w:r>
    </w:p>
    <w:p w14:paraId="5A439A9D" w14:textId="77777777" w:rsidR="0095682F" w:rsidRPr="0095682F" w:rsidRDefault="0095682F" w:rsidP="0095682F">
      <w:pPr>
        <w:pStyle w:val="SourceCode"/>
        <w:rPr>
          <w:rFonts w:eastAsia="Times New Roman"/>
        </w:rPr>
      </w:pPr>
      <w:r w:rsidRPr="0095682F">
        <w:rPr>
          <w:rFonts w:eastAsia="Times New Roman"/>
        </w:rPr>
        <w:t>App.tsx:8 SubComponent()</w:t>
      </w:r>
    </w:p>
    <w:p w14:paraId="6E8F6BAC" w14:textId="77777777" w:rsidR="0095682F" w:rsidRPr="0095682F" w:rsidRDefault="0095682F" w:rsidP="0095682F">
      <w:pPr>
        <w:pStyle w:val="SourceCode"/>
        <w:rPr>
          <w:rFonts w:eastAsia="Times New Roman"/>
        </w:rPr>
      </w:pPr>
      <w:r w:rsidRPr="0095682F">
        <w:rPr>
          <w:rFonts w:eastAsia="Times New Roman"/>
        </w:rPr>
        <w:t>App.tsx:18 SubComponent.render()</w:t>
      </w:r>
    </w:p>
    <w:p w14:paraId="0F22A23E" w14:textId="77777777" w:rsidR="0095682F" w:rsidRPr="0095682F" w:rsidRDefault="0095682F" w:rsidP="0095682F">
      <w:pPr>
        <w:pStyle w:val="SourceCode"/>
        <w:rPr>
          <w:rFonts w:eastAsia="Times New Roman"/>
        </w:rPr>
      </w:pPr>
      <w:r w:rsidRPr="0095682F">
        <w:rPr>
          <w:rFonts w:eastAsia="Times New Roman"/>
        </w:rPr>
        <w:lastRenderedPageBreak/>
        <w:t>App.tsx:6 SubComponent.componentDidMount()</w:t>
      </w:r>
    </w:p>
    <w:p w14:paraId="79C27810" w14:textId="3EB6E8A2" w:rsidR="00A270DC" w:rsidRPr="007A3CD0" w:rsidRDefault="0095682F" w:rsidP="0095682F">
      <w:pPr>
        <w:pStyle w:val="SourceCode"/>
        <w:rPr>
          <w:rFonts w:eastAsia="Times New Roman"/>
        </w:rPr>
      </w:pPr>
      <w:r w:rsidRPr="0095682F">
        <w:rPr>
          <w:rFonts w:eastAsia="Times New Roman"/>
        </w:rPr>
        <w:t>App.tsx:26 App.componentDidMount()</w:t>
      </w:r>
    </w:p>
    <w:p w14:paraId="76624012" w14:textId="77777777" w:rsidR="00E64421" w:rsidRDefault="00E64421" w:rsidP="00F8620C"/>
    <w:p w14:paraId="33482A85" w14:textId="5D311D9C" w:rsidR="0060032E" w:rsidRDefault="0095682F" w:rsidP="00F8620C">
      <w:r>
        <w:t xml:space="preserve">And if we click a button to change the App </w:t>
      </w:r>
      <w:proofErr w:type="gramStart"/>
      <w:r>
        <w:t>state</w:t>
      </w:r>
      <w:proofErr w:type="gramEnd"/>
      <w:r>
        <w:t xml:space="preserve"> we see</w:t>
      </w:r>
    </w:p>
    <w:p w14:paraId="3B758078" w14:textId="77777777" w:rsidR="0065219A" w:rsidRPr="0065219A" w:rsidRDefault="0065219A" w:rsidP="0065219A">
      <w:pPr>
        <w:pStyle w:val="SourceCode"/>
      </w:pPr>
      <w:r w:rsidRPr="0065219A">
        <w:t>App.render()</w:t>
      </w:r>
    </w:p>
    <w:p w14:paraId="25CE41E1" w14:textId="77777777" w:rsidR="0065219A" w:rsidRPr="0065219A" w:rsidRDefault="0065219A" w:rsidP="0065219A">
      <w:pPr>
        <w:pStyle w:val="SourceCode"/>
      </w:pPr>
      <w:r w:rsidRPr="0065219A">
        <w:t>App.tsx:18 SubComponent.render()</w:t>
      </w:r>
    </w:p>
    <w:p w14:paraId="74C216BF" w14:textId="77777777" w:rsidR="0065219A" w:rsidRPr="0065219A" w:rsidRDefault="0065219A" w:rsidP="0065219A">
      <w:pPr>
        <w:pStyle w:val="SourceCode"/>
      </w:pPr>
      <w:r w:rsidRPr="0065219A">
        <w:t>App.tsx:6 SubComponent.componentDidUpdate()</w:t>
      </w:r>
    </w:p>
    <w:p w14:paraId="4049D618" w14:textId="1D5EC4DD" w:rsidR="0095682F" w:rsidRDefault="0065219A" w:rsidP="0065219A">
      <w:pPr>
        <w:pStyle w:val="SourceCode"/>
      </w:pPr>
      <w:r w:rsidRPr="0065219A">
        <w:t>App.tsx:26 App.componentDidUpdate()</w:t>
      </w:r>
    </w:p>
    <w:p w14:paraId="57B31006" w14:textId="77777777" w:rsidR="000D2D88" w:rsidRPr="0065219A" w:rsidRDefault="000D2D88" w:rsidP="0065219A">
      <w:pPr>
        <w:pStyle w:val="SourceCode"/>
      </w:pPr>
    </w:p>
    <w:p w14:paraId="5EB611E4" w14:textId="77777777" w:rsidR="00F8096D" w:rsidRDefault="00F8096D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749108B0" w14:textId="6AF89D43" w:rsidR="000D2D88" w:rsidRDefault="000D2D88" w:rsidP="00996996">
      <w:pPr>
        <w:pStyle w:val="Heading3"/>
      </w:pPr>
      <w:bookmarkStart w:id="9" w:name="_Toc53986829"/>
      <w:r>
        <w:lastRenderedPageBreak/>
        <w:t>Unmounting</w:t>
      </w:r>
      <w:bookmarkEnd w:id="9"/>
    </w:p>
    <w:p w14:paraId="1D8F6E2C" w14:textId="21775CBC" w:rsidR="000D2D88" w:rsidRDefault="000D2D88" w:rsidP="000D2D88">
      <w:r>
        <w:t xml:space="preserve">Now we show how unmounting </w:t>
      </w:r>
      <w:r w:rsidR="00300C0A">
        <w:t>works</w:t>
      </w:r>
      <w:r w:rsidR="00F81F3C">
        <w:t xml:space="preserve">. We modify our code to conditionally show the SubComponent and add </w:t>
      </w:r>
      <w:r w:rsidR="003D1CE4">
        <w:t>to SubComponent more logging to show what happens</w:t>
      </w:r>
    </w:p>
    <w:p w14:paraId="31645930" w14:textId="77777777" w:rsidR="00B82AAC" w:rsidRPr="00F8096D" w:rsidRDefault="00B82AAC" w:rsidP="00F8096D">
      <w:pPr>
        <w:pStyle w:val="SourceCode"/>
      </w:pPr>
      <w:r w:rsidRPr="00F8096D">
        <w:t>export class SubComponent extends Component&lt;{}, any&gt;</w:t>
      </w:r>
    </w:p>
    <w:p w14:paraId="71BE47FF" w14:textId="77777777" w:rsidR="00B82AAC" w:rsidRPr="00F8096D" w:rsidRDefault="00B82AAC" w:rsidP="00F8096D">
      <w:pPr>
        <w:pStyle w:val="SourceCode"/>
      </w:pPr>
      <w:r w:rsidRPr="00F8096D">
        <w:t>{</w:t>
      </w:r>
    </w:p>
    <w:p w14:paraId="2BDCFF5E" w14:textId="77777777" w:rsidR="00B82AAC" w:rsidRPr="00F8096D" w:rsidRDefault="00B82AAC" w:rsidP="00F8096D">
      <w:pPr>
        <w:pStyle w:val="SourceCode"/>
      </w:pPr>
      <w:r w:rsidRPr="00F8096D">
        <w:t>  constructor(props: any) {</w:t>
      </w:r>
    </w:p>
    <w:p w14:paraId="583D8B32" w14:textId="77777777" w:rsidR="00B82AAC" w:rsidRPr="00F8096D" w:rsidRDefault="00B82AAC" w:rsidP="00F8096D">
      <w:pPr>
        <w:pStyle w:val="SourceCode"/>
      </w:pPr>
      <w:r w:rsidRPr="00F8096D">
        <w:t>    super(props);</w:t>
      </w:r>
    </w:p>
    <w:p w14:paraId="4C11D308" w14:textId="77777777" w:rsidR="00B82AAC" w:rsidRPr="00F8096D" w:rsidRDefault="00B82AAC" w:rsidP="00F8096D">
      <w:pPr>
        <w:pStyle w:val="SourceCode"/>
      </w:pPr>
      <w:r w:rsidRPr="00F8096D">
        <w:t>    console.log("SubComponent()")</w:t>
      </w:r>
    </w:p>
    <w:p w14:paraId="62D9B9E3" w14:textId="77777777" w:rsidR="00B82AAC" w:rsidRPr="00F8096D" w:rsidRDefault="00B82AAC" w:rsidP="00F8096D">
      <w:pPr>
        <w:pStyle w:val="SourceCode"/>
      </w:pPr>
      <w:r w:rsidRPr="00F8096D">
        <w:t>    this.state = { ctr: 0 }</w:t>
      </w:r>
    </w:p>
    <w:p w14:paraId="55BD2D74" w14:textId="77777777" w:rsidR="00B82AAC" w:rsidRPr="00F8096D" w:rsidRDefault="00B82AAC" w:rsidP="00F8096D">
      <w:pPr>
        <w:pStyle w:val="SourceCode"/>
      </w:pPr>
      <w:r w:rsidRPr="00F8096D">
        <w:t>  }</w:t>
      </w:r>
    </w:p>
    <w:p w14:paraId="55859BDF" w14:textId="77777777" w:rsidR="00B82AAC" w:rsidRPr="00F8096D" w:rsidRDefault="00B82AAC" w:rsidP="00F8096D">
      <w:pPr>
        <w:pStyle w:val="SourceCode"/>
      </w:pPr>
    </w:p>
    <w:p w14:paraId="01B9A6F6" w14:textId="77777777" w:rsidR="00B82AAC" w:rsidRPr="00F8096D" w:rsidRDefault="00B82AAC" w:rsidP="00F8096D">
      <w:pPr>
        <w:pStyle w:val="SourceCode"/>
      </w:pPr>
      <w:r w:rsidRPr="00F8096D">
        <w:t>  handleClick = () =&gt; this.setState({ ctr: this.state.ctr + 1 });</w:t>
      </w:r>
    </w:p>
    <w:p w14:paraId="4A46E2E4" w14:textId="77777777" w:rsidR="00B82AAC" w:rsidRPr="00F8096D" w:rsidRDefault="00B82AAC" w:rsidP="00F8096D">
      <w:pPr>
        <w:pStyle w:val="SourceCodeStrong"/>
      </w:pPr>
      <w:r w:rsidRPr="00F8096D">
        <w:t>  componentDidMount = () =&gt;</w:t>
      </w:r>
    </w:p>
    <w:p w14:paraId="1C7B0F29" w14:textId="77777777" w:rsidR="00B82AAC" w:rsidRPr="00F8096D" w:rsidRDefault="00B82AAC" w:rsidP="00F8096D">
      <w:pPr>
        <w:pStyle w:val="SourceCodeStrong"/>
      </w:pPr>
      <w:r w:rsidRPr="00F8096D">
        <w:t>    console.log("SubComponent.componentDidMount()");</w:t>
      </w:r>
    </w:p>
    <w:p w14:paraId="38016991" w14:textId="77777777" w:rsidR="00B82AAC" w:rsidRPr="00F8096D" w:rsidRDefault="00B82AAC" w:rsidP="00F8096D">
      <w:pPr>
        <w:pStyle w:val="SourceCodeStrong"/>
      </w:pPr>
      <w:r w:rsidRPr="00F8096D">
        <w:t>  componentDidUpdate = () =&gt;</w:t>
      </w:r>
    </w:p>
    <w:p w14:paraId="293BB911" w14:textId="77777777" w:rsidR="00B82AAC" w:rsidRPr="00F8096D" w:rsidRDefault="00B82AAC" w:rsidP="00F8096D">
      <w:pPr>
        <w:pStyle w:val="SourceCodeStrong"/>
      </w:pPr>
      <w:r w:rsidRPr="00F8096D">
        <w:t>    console.log("SubComponent.componentDidUpdate()");</w:t>
      </w:r>
    </w:p>
    <w:p w14:paraId="73378F66" w14:textId="77777777" w:rsidR="00B82AAC" w:rsidRPr="00F8096D" w:rsidRDefault="00B82AAC" w:rsidP="00F8096D">
      <w:pPr>
        <w:pStyle w:val="SourceCodeStrong"/>
      </w:pPr>
      <w:r w:rsidRPr="00F8096D">
        <w:t>  componentWillUnmount = () =&gt;</w:t>
      </w:r>
    </w:p>
    <w:p w14:paraId="35852E2C" w14:textId="77777777" w:rsidR="00B82AAC" w:rsidRPr="00F8096D" w:rsidRDefault="00B82AAC" w:rsidP="00F8096D">
      <w:pPr>
        <w:pStyle w:val="SourceCodeStrong"/>
      </w:pPr>
      <w:r w:rsidRPr="00F8096D">
        <w:t>    console.log("SubComponent.componentWillUnmount()");</w:t>
      </w:r>
    </w:p>
    <w:p w14:paraId="51491A09" w14:textId="77777777" w:rsidR="00B82AAC" w:rsidRPr="00F8096D" w:rsidRDefault="00B82AAC" w:rsidP="00F8096D">
      <w:pPr>
        <w:pStyle w:val="SourceCode"/>
      </w:pPr>
      <w:r w:rsidRPr="00F8096D">
        <w:t>  </w:t>
      </w:r>
    </w:p>
    <w:p w14:paraId="7C78B31E" w14:textId="77777777" w:rsidR="00B82AAC" w:rsidRPr="00F8096D" w:rsidRDefault="00B82AAC" w:rsidP="00F8096D">
      <w:pPr>
        <w:pStyle w:val="SourceCode"/>
      </w:pPr>
    </w:p>
    <w:p w14:paraId="3D7C7CA9" w14:textId="77777777" w:rsidR="00B82AAC" w:rsidRPr="00F8096D" w:rsidRDefault="00B82AAC" w:rsidP="00F8096D">
      <w:pPr>
        <w:pStyle w:val="SourceCode"/>
      </w:pPr>
      <w:r w:rsidRPr="00F8096D">
        <w:t>  render = () =&gt; {</w:t>
      </w:r>
    </w:p>
    <w:p w14:paraId="6BC7357C" w14:textId="77777777" w:rsidR="00B82AAC" w:rsidRPr="00F8096D" w:rsidRDefault="00B82AAC" w:rsidP="00F8096D">
      <w:pPr>
        <w:pStyle w:val="SourceCode"/>
      </w:pPr>
      <w:r w:rsidRPr="00F8096D">
        <w:t>    console.log("SubComponent.render()");</w:t>
      </w:r>
    </w:p>
    <w:p w14:paraId="545BCAEF" w14:textId="77777777" w:rsidR="00B82AAC" w:rsidRPr="00F8096D" w:rsidRDefault="00B82AAC" w:rsidP="00F8096D">
      <w:pPr>
        <w:pStyle w:val="SourceCode"/>
      </w:pPr>
    </w:p>
    <w:p w14:paraId="60851A73" w14:textId="77777777" w:rsidR="00B82AAC" w:rsidRPr="00F8096D" w:rsidRDefault="00B82AAC" w:rsidP="00F8096D">
      <w:pPr>
        <w:pStyle w:val="SourceCode"/>
      </w:pPr>
      <w:r w:rsidRPr="00F8096D">
        <w:t>    return &lt;button onClick={this.handleClick}&gt;{this.state.ctr}&lt;/button&gt;</w:t>
      </w:r>
    </w:p>
    <w:p w14:paraId="6D548FA2" w14:textId="77777777" w:rsidR="00B82AAC" w:rsidRPr="00F8096D" w:rsidRDefault="00B82AAC" w:rsidP="00F8096D">
      <w:pPr>
        <w:pStyle w:val="SourceCode"/>
      </w:pPr>
      <w:r w:rsidRPr="00F8096D">
        <w:t>  };</w:t>
      </w:r>
    </w:p>
    <w:p w14:paraId="60171C3B" w14:textId="77777777" w:rsidR="00B82AAC" w:rsidRPr="00F8096D" w:rsidRDefault="00B82AAC" w:rsidP="00F8096D">
      <w:pPr>
        <w:pStyle w:val="SourceCode"/>
      </w:pPr>
      <w:r w:rsidRPr="00F8096D">
        <w:t>}</w:t>
      </w:r>
    </w:p>
    <w:p w14:paraId="71A2F04D" w14:textId="77777777" w:rsidR="00B82AAC" w:rsidRPr="00F8096D" w:rsidRDefault="00B82AAC" w:rsidP="00F8096D">
      <w:pPr>
        <w:pStyle w:val="SourceCode"/>
      </w:pPr>
    </w:p>
    <w:p w14:paraId="12E9B741" w14:textId="77777777" w:rsidR="00B82AAC" w:rsidRPr="00F8096D" w:rsidRDefault="00B82AAC" w:rsidP="00F8096D">
      <w:pPr>
        <w:pStyle w:val="SourceCode"/>
      </w:pPr>
      <w:r w:rsidRPr="00F8096D">
        <w:t>export default class App extends Component&lt;{}, any&gt;</w:t>
      </w:r>
    </w:p>
    <w:p w14:paraId="2B280711" w14:textId="77777777" w:rsidR="00B82AAC" w:rsidRPr="00F8096D" w:rsidRDefault="00B82AAC" w:rsidP="00F8096D">
      <w:pPr>
        <w:pStyle w:val="SourceCode"/>
      </w:pPr>
      <w:r w:rsidRPr="00F8096D">
        <w:t>{</w:t>
      </w:r>
    </w:p>
    <w:p w14:paraId="39A3D179" w14:textId="77777777" w:rsidR="00B82AAC" w:rsidRPr="00F8096D" w:rsidRDefault="00B82AAC" w:rsidP="00F8096D">
      <w:pPr>
        <w:pStyle w:val="SourceCode"/>
      </w:pPr>
      <w:r w:rsidRPr="00F8096D">
        <w:t>  constructor(props: any) {</w:t>
      </w:r>
    </w:p>
    <w:p w14:paraId="5CA7CE92" w14:textId="77777777" w:rsidR="00B82AAC" w:rsidRPr="00F8096D" w:rsidRDefault="00B82AAC" w:rsidP="00F8096D">
      <w:pPr>
        <w:pStyle w:val="SourceCode"/>
      </w:pPr>
      <w:r w:rsidRPr="00F8096D">
        <w:t>    super(props);</w:t>
      </w:r>
    </w:p>
    <w:p w14:paraId="2CAC990C" w14:textId="77777777" w:rsidR="00B82AAC" w:rsidRPr="00F8096D" w:rsidRDefault="00B82AAC" w:rsidP="00F8096D">
      <w:pPr>
        <w:pStyle w:val="SourceCode"/>
      </w:pPr>
      <w:r w:rsidRPr="00F8096D">
        <w:t>    console.log("App()");</w:t>
      </w:r>
    </w:p>
    <w:p w14:paraId="74782B50" w14:textId="77777777" w:rsidR="00B82AAC" w:rsidRPr="00F8096D" w:rsidRDefault="00B82AAC" w:rsidP="00F8096D">
      <w:pPr>
        <w:pStyle w:val="SourceCode"/>
      </w:pPr>
      <w:r w:rsidRPr="00F8096D">
        <w:t>    this.state = { show: false }</w:t>
      </w:r>
    </w:p>
    <w:p w14:paraId="4122809E" w14:textId="77777777" w:rsidR="00B82AAC" w:rsidRPr="00F8096D" w:rsidRDefault="00B82AAC" w:rsidP="00F8096D">
      <w:pPr>
        <w:pStyle w:val="SourceCode"/>
      </w:pPr>
      <w:r w:rsidRPr="00F8096D">
        <w:t>  }</w:t>
      </w:r>
    </w:p>
    <w:p w14:paraId="63ACFE3F" w14:textId="77777777" w:rsidR="00B82AAC" w:rsidRPr="00F8096D" w:rsidRDefault="00B82AAC" w:rsidP="00F8096D">
      <w:pPr>
        <w:pStyle w:val="SourceCode"/>
      </w:pPr>
    </w:p>
    <w:p w14:paraId="7EA29059" w14:textId="77777777" w:rsidR="00B82AAC" w:rsidRPr="00F8096D" w:rsidRDefault="00B82AAC" w:rsidP="00F8096D">
      <w:pPr>
        <w:pStyle w:val="SourceCode"/>
      </w:pPr>
      <w:r w:rsidRPr="00F8096D">
        <w:t>  componentDidMount = () =&gt; console.log("App.componentDidMount()");</w:t>
      </w:r>
    </w:p>
    <w:p w14:paraId="3D88A1E4" w14:textId="77777777" w:rsidR="00B82AAC" w:rsidRPr="00F8096D" w:rsidRDefault="00B82AAC" w:rsidP="00F8096D">
      <w:pPr>
        <w:pStyle w:val="SourceCode"/>
      </w:pPr>
      <w:r w:rsidRPr="00F8096D">
        <w:t>  componentDidUpdate = () =&gt; console.log("App.componentDidUpdate()");</w:t>
      </w:r>
    </w:p>
    <w:p w14:paraId="3DB76F89" w14:textId="77777777" w:rsidR="00B82AAC" w:rsidRPr="00F8096D" w:rsidRDefault="00B82AAC" w:rsidP="00F8096D">
      <w:pPr>
        <w:pStyle w:val="SourceCode"/>
      </w:pPr>
    </w:p>
    <w:p w14:paraId="413EAE17" w14:textId="77777777" w:rsidR="00B82AAC" w:rsidRPr="00F8096D" w:rsidRDefault="00B82AAC" w:rsidP="00F8096D">
      <w:pPr>
        <w:pStyle w:val="SourceCode"/>
      </w:pPr>
      <w:r w:rsidRPr="00F8096D">
        <w:t>  render(): ReactNode {</w:t>
      </w:r>
    </w:p>
    <w:p w14:paraId="1CA98199" w14:textId="77777777" w:rsidR="00B82AAC" w:rsidRPr="00F8096D" w:rsidRDefault="00B82AAC" w:rsidP="00F8096D">
      <w:pPr>
        <w:pStyle w:val="SourceCode"/>
      </w:pPr>
      <w:r w:rsidRPr="00F8096D">
        <w:t>    console.log("App.render()");</w:t>
      </w:r>
    </w:p>
    <w:p w14:paraId="2DDD8ADF" w14:textId="77777777" w:rsidR="00B82AAC" w:rsidRPr="00F8096D" w:rsidRDefault="00B82AAC" w:rsidP="00F8096D">
      <w:pPr>
        <w:pStyle w:val="SourceCode"/>
      </w:pPr>
    </w:p>
    <w:p w14:paraId="27256102" w14:textId="77777777" w:rsidR="00B82AAC" w:rsidRPr="00F8096D" w:rsidRDefault="00B82AAC" w:rsidP="00F8096D">
      <w:pPr>
        <w:pStyle w:val="SourceCode"/>
      </w:pPr>
      <w:r w:rsidRPr="00F8096D">
        <w:t>    return (</w:t>
      </w:r>
    </w:p>
    <w:p w14:paraId="600754F4" w14:textId="77777777" w:rsidR="00B82AAC" w:rsidRPr="00F8096D" w:rsidRDefault="00B82AAC" w:rsidP="00F8096D">
      <w:pPr>
        <w:pStyle w:val="SourceCode"/>
      </w:pPr>
      <w:r w:rsidRPr="00F8096D">
        <w:t>      &lt;div&gt;</w:t>
      </w:r>
    </w:p>
    <w:p w14:paraId="1452FC92" w14:textId="77777777" w:rsidR="00B82AAC" w:rsidRPr="00F8096D" w:rsidRDefault="00B82AAC" w:rsidP="00F8096D">
      <w:pPr>
        <w:pStyle w:val="SourceCode"/>
      </w:pPr>
      <w:r w:rsidRPr="00F8096D">
        <w:t>        &lt;button onClick={this.handleClick}&gt;{this.state.show.toString()}&lt;/button&gt;</w:t>
      </w:r>
    </w:p>
    <w:p w14:paraId="4EB01E0B" w14:textId="77777777" w:rsidR="00B82AAC" w:rsidRPr="00F8096D" w:rsidRDefault="00B82AAC" w:rsidP="00F8096D">
      <w:pPr>
        <w:pStyle w:val="SourceCode"/>
      </w:pPr>
    </w:p>
    <w:p w14:paraId="557D5DE4" w14:textId="77777777" w:rsidR="00B82AAC" w:rsidRPr="00F8096D" w:rsidRDefault="00B82AAC" w:rsidP="00F8096D">
      <w:pPr>
        <w:pStyle w:val="SourceCodeStrong"/>
      </w:pPr>
      <w:r w:rsidRPr="00F8096D">
        <w:t>        {this.state.show ?</w:t>
      </w:r>
    </w:p>
    <w:p w14:paraId="4587E21F" w14:textId="77777777" w:rsidR="00B82AAC" w:rsidRPr="00F8096D" w:rsidRDefault="00B82AAC" w:rsidP="00F8096D">
      <w:pPr>
        <w:pStyle w:val="SourceCodeStrong"/>
      </w:pPr>
      <w:r w:rsidRPr="00F8096D">
        <w:t>          &lt;SubComponent&gt;&lt;/SubComponent&gt; : ""</w:t>
      </w:r>
    </w:p>
    <w:p w14:paraId="08FAA77E" w14:textId="77777777" w:rsidR="00B82AAC" w:rsidRPr="00F8096D" w:rsidRDefault="00B82AAC" w:rsidP="00F8096D">
      <w:pPr>
        <w:pStyle w:val="SourceCodeStrong"/>
      </w:pPr>
      <w:r w:rsidRPr="00F8096D">
        <w:t>        }</w:t>
      </w:r>
    </w:p>
    <w:p w14:paraId="12F8334A" w14:textId="77777777" w:rsidR="00B82AAC" w:rsidRPr="00F8096D" w:rsidRDefault="00B82AAC" w:rsidP="00F8096D">
      <w:pPr>
        <w:pStyle w:val="SourceCode"/>
      </w:pPr>
      <w:r w:rsidRPr="00F8096D">
        <w:t>      &lt;/div&gt;</w:t>
      </w:r>
    </w:p>
    <w:p w14:paraId="56D45F4B" w14:textId="77777777" w:rsidR="00B82AAC" w:rsidRPr="00F8096D" w:rsidRDefault="00B82AAC" w:rsidP="00F8096D">
      <w:pPr>
        <w:pStyle w:val="SourceCode"/>
      </w:pPr>
      <w:r w:rsidRPr="00F8096D">
        <w:t>    )</w:t>
      </w:r>
    </w:p>
    <w:p w14:paraId="2C58B00A" w14:textId="77777777" w:rsidR="00B82AAC" w:rsidRPr="00F8096D" w:rsidRDefault="00B82AAC" w:rsidP="00F8096D">
      <w:pPr>
        <w:pStyle w:val="SourceCode"/>
      </w:pPr>
      <w:r w:rsidRPr="00F8096D">
        <w:t>  };</w:t>
      </w:r>
    </w:p>
    <w:p w14:paraId="616649C5" w14:textId="77777777" w:rsidR="00B82AAC" w:rsidRPr="00F8096D" w:rsidRDefault="00B82AAC" w:rsidP="00F8096D">
      <w:pPr>
        <w:pStyle w:val="SourceCode"/>
      </w:pPr>
    </w:p>
    <w:p w14:paraId="2C28F81D" w14:textId="77777777" w:rsidR="00B82AAC" w:rsidRPr="00F8096D" w:rsidRDefault="00B82AAC" w:rsidP="00F8096D">
      <w:pPr>
        <w:pStyle w:val="SourceCode"/>
      </w:pPr>
      <w:r w:rsidRPr="00F8096D">
        <w:t>  handleClick = () =&gt; this.setState({ show: !this.state.show});</w:t>
      </w:r>
    </w:p>
    <w:p w14:paraId="3AC33971" w14:textId="77777777" w:rsidR="00B82AAC" w:rsidRPr="00F8096D" w:rsidRDefault="00B82AAC" w:rsidP="00F8096D">
      <w:pPr>
        <w:pStyle w:val="SourceCode"/>
      </w:pPr>
      <w:r w:rsidRPr="00F8096D">
        <w:t>}</w:t>
      </w:r>
    </w:p>
    <w:p w14:paraId="7B2D6D56" w14:textId="77777777" w:rsidR="003D1CE4" w:rsidRDefault="003D1CE4" w:rsidP="000D2D88"/>
    <w:p w14:paraId="452AFF05" w14:textId="5C01E479" w:rsidR="00300C0A" w:rsidRDefault="00351F1A" w:rsidP="00351F1A">
      <w:pPr>
        <w:pStyle w:val="Heading4"/>
      </w:pPr>
      <w:r>
        <w:lastRenderedPageBreak/>
        <w:t>Startup</w:t>
      </w:r>
    </w:p>
    <w:p w14:paraId="4FA6D005" w14:textId="5E4E3468" w:rsidR="00351F1A" w:rsidRDefault="00351F1A" w:rsidP="00351F1A">
      <w:r>
        <w:t xml:space="preserve">So now on startup the </w:t>
      </w:r>
      <w:r w:rsidR="00082B5C">
        <w:t>subcomponent</w:t>
      </w:r>
      <w:r>
        <w:t xml:space="preserve"> is not displayed. Our </w:t>
      </w:r>
      <w:r w:rsidR="00082B5C">
        <w:t>messages are then</w:t>
      </w:r>
    </w:p>
    <w:p w14:paraId="00710AD8" w14:textId="77777777" w:rsidR="00C96406" w:rsidRPr="00F84F71" w:rsidRDefault="00C96406" w:rsidP="00F84F71">
      <w:pPr>
        <w:pStyle w:val="SourceCode"/>
      </w:pPr>
      <w:r w:rsidRPr="00F84F71">
        <w:t>App()</w:t>
      </w:r>
    </w:p>
    <w:p w14:paraId="0BB9B466" w14:textId="77777777" w:rsidR="00C96406" w:rsidRPr="00F84F71" w:rsidRDefault="00C96406" w:rsidP="00F84F71">
      <w:pPr>
        <w:pStyle w:val="SourceCode"/>
      </w:pPr>
      <w:r w:rsidRPr="00F84F71">
        <w:t>App.tsx:39 App.render()</w:t>
      </w:r>
    </w:p>
    <w:p w14:paraId="793D696C" w14:textId="6E4A5BCF" w:rsidR="00082B5C" w:rsidRPr="00F84F71" w:rsidRDefault="00C96406" w:rsidP="00F84F71">
      <w:pPr>
        <w:pStyle w:val="SourceCode"/>
      </w:pPr>
      <w:r w:rsidRPr="00F84F71">
        <w:t>App.tsx:29 App.componentDidMount()</w:t>
      </w:r>
    </w:p>
    <w:p w14:paraId="5142B594" w14:textId="77777777" w:rsidR="00C96406" w:rsidRDefault="00C96406" w:rsidP="00C96406"/>
    <w:p w14:paraId="58986F81" w14:textId="41FA7189" w:rsidR="00C96406" w:rsidRDefault="00C96406" w:rsidP="00C96406">
      <w:r>
        <w:t>Now we click the button to add the subcomponent</w:t>
      </w:r>
    </w:p>
    <w:p w14:paraId="2A5CF55A" w14:textId="77777777" w:rsidR="009E561D" w:rsidRPr="009E561D" w:rsidRDefault="009E561D" w:rsidP="009E561D">
      <w:pPr>
        <w:pStyle w:val="SourceCode"/>
      </w:pPr>
      <w:r w:rsidRPr="009E561D">
        <w:t>App.render()</w:t>
      </w:r>
    </w:p>
    <w:p w14:paraId="4B3D4819" w14:textId="77777777" w:rsidR="009E561D" w:rsidRPr="009E561D" w:rsidRDefault="009E561D" w:rsidP="009E561D">
      <w:pPr>
        <w:pStyle w:val="SourceCode"/>
      </w:pPr>
      <w:r w:rsidRPr="009E561D">
        <w:t>App.tsx:7 SubComponent()</w:t>
      </w:r>
    </w:p>
    <w:p w14:paraId="0903CF16" w14:textId="77777777" w:rsidR="009E561D" w:rsidRPr="009E561D" w:rsidRDefault="009E561D" w:rsidP="009E561D">
      <w:pPr>
        <w:pStyle w:val="SourceCode"/>
      </w:pPr>
      <w:r w:rsidRPr="009E561D">
        <w:t>App.tsx:21 SubComponent.render()</w:t>
      </w:r>
    </w:p>
    <w:p w14:paraId="722C36F6" w14:textId="77777777" w:rsidR="009E561D" w:rsidRPr="009E561D" w:rsidRDefault="009E561D" w:rsidP="009E561D">
      <w:pPr>
        <w:pStyle w:val="SourceCode"/>
      </w:pPr>
      <w:r w:rsidRPr="009E561D">
        <w:t>App.tsx:5 SubComponent.componentDidMount()</w:t>
      </w:r>
    </w:p>
    <w:p w14:paraId="3FE27B59" w14:textId="25456F82" w:rsidR="00C96406" w:rsidRPr="009E561D" w:rsidRDefault="009E561D" w:rsidP="009E561D">
      <w:pPr>
        <w:pStyle w:val="SourceCode"/>
      </w:pPr>
      <w:r w:rsidRPr="009E561D">
        <w:t>App.tsx:29 App.componentDidUpdate()</w:t>
      </w:r>
    </w:p>
    <w:p w14:paraId="4675D38F" w14:textId="77777777" w:rsidR="000D2D88" w:rsidRPr="000D2D88" w:rsidRDefault="000D2D88" w:rsidP="000D2D88"/>
    <w:p w14:paraId="3ADAEE33" w14:textId="3F0FF5D3" w:rsidR="00287E34" w:rsidRDefault="00287E34" w:rsidP="00287E34">
      <w:r>
        <w:t>Now we click the subcomponent button to modify the subcomponent</w:t>
      </w:r>
    </w:p>
    <w:p w14:paraId="3D7E607A" w14:textId="77777777" w:rsidR="00CF6523" w:rsidRPr="00CF6523" w:rsidRDefault="00CF6523" w:rsidP="00CF6523">
      <w:pPr>
        <w:pStyle w:val="SourceCode"/>
      </w:pPr>
      <w:r w:rsidRPr="00CF6523">
        <w:t>SubComponent.render()</w:t>
      </w:r>
    </w:p>
    <w:p w14:paraId="62567EBC" w14:textId="34480FF2" w:rsidR="00287E34" w:rsidRPr="00CF6523" w:rsidRDefault="00CF6523" w:rsidP="00CF6523">
      <w:pPr>
        <w:pStyle w:val="SourceCode"/>
      </w:pPr>
      <w:r w:rsidRPr="00CF6523">
        <w:t>App.tsx:5 SubComponent.componentDidUpdate()</w:t>
      </w:r>
    </w:p>
    <w:p w14:paraId="135727F0" w14:textId="77777777" w:rsidR="000D2D88" w:rsidRPr="000D2D88" w:rsidRDefault="000D2D88" w:rsidP="000D2D88"/>
    <w:p w14:paraId="140DB240" w14:textId="7DD1EE6B" w:rsidR="00FA0AD3" w:rsidRDefault="00FA0AD3" w:rsidP="00FA0AD3">
      <w:r>
        <w:t>Now click the App button to remove the subcomponent</w:t>
      </w:r>
    </w:p>
    <w:p w14:paraId="5DA66CA9" w14:textId="77777777" w:rsidR="006801A6" w:rsidRPr="006801A6" w:rsidRDefault="006801A6" w:rsidP="006801A6">
      <w:pPr>
        <w:pStyle w:val="SourceCode"/>
      </w:pPr>
      <w:r w:rsidRPr="006801A6">
        <w:t>App.render()</w:t>
      </w:r>
    </w:p>
    <w:p w14:paraId="54A3881B" w14:textId="77777777" w:rsidR="006801A6" w:rsidRPr="006801A6" w:rsidRDefault="006801A6" w:rsidP="006801A6">
      <w:pPr>
        <w:pStyle w:val="SourceCode"/>
      </w:pPr>
      <w:r w:rsidRPr="006801A6">
        <w:t>App.tsx:5 SubComponent.componentWillUnmount()</w:t>
      </w:r>
    </w:p>
    <w:p w14:paraId="79B479AD" w14:textId="20A94AA7" w:rsidR="00FA0AD3" w:rsidRPr="006801A6" w:rsidRDefault="006801A6" w:rsidP="006801A6">
      <w:pPr>
        <w:pStyle w:val="SourceCode"/>
      </w:pPr>
      <w:r w:rsidRPr="006801A6">
        <w:t>App.tsx:29 App.componentDidUpdate()</w:t>
      </w:r>
    </w:p>
    <w:p w14:paraId="0067B15A" w14:textId="77777777" w:rsidR="00F75BBE" w:rsidRDefault="00F75BBE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1437C40C" w14:textId="4F15FE24" w:rsidR="00F75BBE" w:rsidRDefault="00F75BBE" w:rsidP="00F75BBE">
      <w:pPr>
        <w:pStyle w:val="Heading3"/>
      </w:pPr>
      <w:bookmarkStart w:id="10" w:name="_Toc53986830"/>
      <w:r>
        <w:lastRenderedPageBreak/>
        <w:t>Functional Components</w:t>
      </w:r>
      <w:bookmarkEnd w:id="10"/>
    </w:p>
    <w:p w14:paraId="19C37FE6" w14:textId="4DA60693" w:rsidR="007954A4" w:rsidRDefault="007954A4" w:rsidP="007954A4">
      <w:pPr>
        <w:pStyle w:val="Heading4"/>
      </w:pPr>
      <w:r>
        <w:t>Basics</w:t>
      </w:r>
    </w:p>
    <w:p w14:paraId="20B530E6" w14:textId="2104A9DA" w:rsidR="00F75BBE" w:rsidRDefault="00AC6715" w:rsidP="00F75BBE">
      <w:r>
        <w:t>The lifecycle is a little more complex with functional component</w:t>
      </w:r>
      <w:r w:rsidR="00AC55CC">
        <w:t xml:space="preserve">. Our code is rewritten as follows </w:t>
      </w:r>
    </w:p>
    <w:p w14:paraId="13ECE12B" w14:textId="77777777" w:rsidR="00A83EEF" w:rsidRPr="00A83EEF" w:rsidRDefault="00A83EEF" w:rsidP="00A83EEF">
      <w:pPr>
        <w:pStyle w:val="SourceCode"/>
      </w:pPr>
      <w:r w:rsidRPr="00A83EEF">
        <w:t>export function SubComponent() : ReactElement {</w:t>
      </w:r>
    </w:p>
    <w:p w14:paraId="0186F1D6" w14:textId="77777777" w:rsidR="00A83EEF" w:rsidRPr="00A83EEF" w:rsidRDefault="00A83EEF" w:rsidP="00A83EEF">
      <w:pPr>
        <w:pStyle w:val="SourceCode"/>
      </w:pPr>
      <w:r w:rsidRPr="00A83EEF">
        <w:t>  console.log("SubComponent()");</w:t>
      </w:r>
    </w:p>
    <w:p w14:paraId="30F84F99" w14:textId="77777777" w:rsidR="00A83EEF" w:rsidRPr="00A83EEF" w:rsidRDefault="00A83EEF" w:rsidP="00A83EEF">
      <w:pPr>
        <w:pStyle w:val="SourceCode"/>
      </w:pPr>
      <w:r w:rsidRPr="00A83EEF">
        <w:t>  const [ctr, setCtr] = useState(-0);</w:t>
      </w:r>
    </w:p>
    <w:p w14:paraId="4112648B" w14:textId="77777777" w:rsidR="00A83EEF" w:rsidRPr="00A83EEF" w:rsidRDefault="00A83EEF" w:rsidP="00A83EEF">
      <w:pPr>
        <w:pStyle w:val="SourceCode"/>
      </w:pPr>
      <w:r w:rsidRPr="00A83EEF">
        <w:t>  return &lt;button onClick={() =&gt; setCtr(ctr + 1)}&gt;{ctr}&lt;/button&gt;</w:t>
      </w:r>
    </w:p>
    <w:p w14:paraId="79A8042B" w14:textId="77777777" w:rsidR="00A83EEF" w:rsidRPr="00A83EEF" w:rsidRDefault="00A83EEF" w:rsidP="00A83EEF">
      <w:pPr>
        <w:pStyle w:val="SourceCode"/>
      </w:pPr>
      <w:r w:rsidRPr="00A83EEF">
        <w:t>}</w:t>
      </w:r>
    </w:p>
    <w:p w14:paraId="3DB4DBB5" w14:textId="77777777" w:rsidR="00A83EEF" w:rsidRPr="00A83EEF" w:rsidRDefault="00A83EEF" w:rsidP="00A83EEF">
      <w:pPr>
        <w:pStyle w:val="SourceCode"/>
      </w:pPr>
    </w:p>
    <w:p w14:paraId="43C0D117" w14:textId="77777777" w:rsidR="00F450BC" w:rsidRPr="00F450BC" w:rsidRDefault="00F450BC" w:rsidP="00F450BC">
      <w:pPr>
        <w:pStyle w:val="SourceCode"/>
      </w:pPr>
      <w:r w:rsidRPr="00F450BC">
        <w:t>export default function App() : ReactElement {</w:t>
      </w:r>
    </w:p>
    <w:p w14:paraId="57222FC1" w14:textId="77777777" w:rsidR="00F450BC" w:rsidRPr="00F450BC" w:rsidRDefault="00F450BC" w:rsidP="00F450BC">
      <w:pPr>
        <w:pStyle w:val="SourceCode"/>
      </w:pPr>
      <w:r w:rsidRPr="00F450BC">
        <w:t xml:space="preserve">  console.log("App()");</w:t>
      </w:r>
    </w:p>
    <w:p w14:paraId="558ED521" w14:textId="77777777" w:rsidR="00F450BC" w:rsidRPr="00F450BC" w:rsidRDefault="00F450BC" w:rsidP="00F450BC">
      <w:pPr>
        <w:pStyle w:val="SourceCode"/>
      </w:pPr>
      <w:r w:rsidRPr="00F450BC">
        <w:t xml:space="preserve">  const [showSub, setShowSub] = useState(false);</w:t>
      </w:r>
    </w:p>
    <w:p w14:paraId="639340E8" w14:textId="77777777" w:rsidR="00F450BC" w:rsidRPr="00F450BC" w:rsidRDefault="00F450BC" w:rsidP="00F450BC">
      <w:pPr>
        <w:pStyle w:val="SourceCode"/>
      </w:pPr>
    </w:p>
    <w:p w14:paraId="232DF008" w14:textId="77777777" w:rsidR="00F450BC" w:rsidRPr="00F450BC" w:rsidRDefault="00F450BC" w:rsidP="00F450BC">
      <w:pPr>
        <w:pStyle w:val="SourceCode"/>
      </w:pPr>
      <w:r w:rsidRPr="00F450BC">
        <w:t xml:space="preserve">  return (</w:t>
      </w:r>
    </w:p>
    <w:p w14:paraId="345E1E07" w14:textId="77777777" w:rsidR="00F450BC" w:rsidRPr="00F450BC" w:rsidRDefault="00F450BC" w:rsidP="00F450BC">
      <w:pPr>
        <w:pStyle w:val="SourceCode"/>
      </w:pPr>
      <w:r w:rsidRPr="00F450BC">
        <w:t xml:space="preserve">    &lt;div &gt;</w:t>
      </w:r>
    </w:p>
    <w:p w14:paraId="19B2B216" w14:textId="77777777" w:rsidR="00F450BC" w:rsidRPr="00F450BC" w:rsidRDefault="00F450BC" w:rsidP="00F450BC">
      <w:pPr>
        <w:pStyle w:val="SourceCode"/>
      </w:pPr>
      <w:r w:rsidRPr="00F450BC">
        <w:t xml:space="preserve">      &lt;button onClick={() =&gt; setShowSub(!showSub)}&gt;</w:t>
      </w:r>
    </w:p>
    <w:p w14:paraId="7766AAAA" w14:textId="77777777" w:rsidR="00F450BC" w:rsidRPr="00F450BC" w:rsidRDefault="00F450BC" w:rsidP="00F450BC">
      <w:pPr>
        <w:pStyle w:val="SourceCode"/>
      </w:pPr>
      <w:r w:rsidRPr="00F450BC">
        <w:t xml:space="preserve">        {showSub.toString()}&lt;/button&gt;</w:t>
      </w:r>
    </w:p>
    <w:p w14:paraId="38AE3032" w14:textId="77777777" w:rsidR="00F450BC" w:rsidRPr="00F450BC" w:rsidRDefault="00F450BC" w:rsidP="00F450BC">
      <w:pPr>
        <w:pStyle w:val="SourceCode"/>
      </w:pPr>
    </w:p>
    <w:p w14:paraId="0D7BD27F" w14:textId="77777777" w:rsidR="00F450BC" w:rsidRPr="00F450BC" w:rsidRDefault="00F450BC" w:rsidP="00F450BC">
      <w:pPr>
        <w:pStyle w:val="SourceCode"/>
      </w:pPr>
      <w:r w:rsidRPr="00F450BC">
        <w:t xml:space="preserve">      {showSub ?</w:t>
      </w:r>
    </w:p>
    <w:p w14:paraId="62470DED" w14:textId="77777777" w:rsidR="00F450BC" w:rsidRPr="00F450BC" w:rsidRDefault="00F450BC" w:rsidP="00F450BC">
      <w:pPr>
        <w:pStyle w:val="SourceCode"/>
      </w:pPr>
      <w:r w:rsidRPr="00F450BC">
        <w:t xml:space="preserve">        &lt;SubComponent&gt;&lt;/SubComponent&gt; : ""</w:t>
      </w:r>
    </w:p>
    <w:p w14:paraId="5AEE3B5A" w14:textId="77777777" w:rsidR="00F450BC" w:rsidRPr="00F450BC" w:rsidRDefault="00F450BC" w:rsidP="00F450BC">
      <w:pPr>
        <w:pStyle w:val="SourceCode"/>
      </w:pPr>
      <w:r w:rsidRPr="00F450BC">
        <w:t xml:space="preserve">      }</w:t>
      </w:r>
    </w:p>
    <w:p w14:paraId="0067C803" w14:textId="77777777" w:rsidR="00F450BC" w:rsidRPr="00F450BC" w:rsidRDefault="00F450BC" w:rsidP="00F450BC">
      <w:pPr>
        <w:pStyle w:val="SourceCode"/>
      </w:pPr>
      <w:r w:rsidRPr="00F450BC">
        <w:t xml:space="preserve">    &lt;/div&gt;</w:t>
      </w:r>
    </w:p>
    <w:p w14:paraId="2870C62D" w14:textId="77777777" w:rsidR="00F450BC" w:rsidRPr="00F450BC" w:rsidRDefault="00F450BC" w:rsidP="00F450BC">
      <w:pPr>
        <w:pStyle w:val="SourceCode"/>
      </w:pPr>
      <w:r w:rsidRPr="00F450BC">
        <w:t xml:space="preserve">  );</w:t>
      </w:r>
    </w:p>
    <w:p w14:paraId="4AF4C3BC" w14:textId="096F70D6" w:rsidR="00AC55CC" w:rsidRDefault="00F450BC" w:rsidP="00F450BC">
      <w:r w:rsidRPr="00F450BC">
        <w:rPr>
          <w:rFonts w:ascii="Courier New" w:hAnsi="Courier New" w:cs="Consolas"/>
          <w:noProof/>
          <w:sz w:val="20"/>
          <w:szCs w:val="19"/>
          <w:shd w:val="clear" w:color="auto" w:fill="FFFFFF"/>
        </w:rPr>
        <w:t>}</w:t>
      </w:r>
    </w:p>
    <w:p w14:paraId="6B8FD89D" w14:textId="09A71D7C" w:rsidR="00017DDD" w:rsidRDefault="005B2E1C" w:rsidP="00F75BBE">
      <w:r>
        <w:t>On startup there is no subcomponent and so we see the following</w:t>
      </w:r>
    </w:p>
    <w:p w14:paraId="6B22C190" w14:textId="771926E9" w:rsidR="005B2E1C" w:rsidRPr="00706FCE" w:rsidRDefault="00706FCE" w:rsidP="00706FCE">
      <w:pPr>
        <w:pStyle w:val="SourceCode"/>
      </w:pPr>
      <w:r w:rsidRPr="00706FCE">
        <w:t>App()</w:t>
      </w:r>
    </w:p>
    <w:p w14:paraId="087A1A57" w14:textId="77777777" w:rsidR="004F6697" w:rsidRDefault="004F6697" w:rsidP="004F6697">
      <w:r w:rsidRPr="00F450BC">
        <w:rPr>
          <w:rFonts w:ascii="Courier New" w:hAnsi="Courier New" w:cs="Consolas"/>
          <w:noProof/>
          <w:sz w:val="20"/>
          <w:szCs w:val="19"/>
          <w:shd w:val="clear" w:color="auto" w:fill="FFFFFF"/>
        </w:rPr>
        <w:t>}</w:t>
      </w:r>
    </w:p>
    <w:p w14:paraId="4F511DB3" w14:textId="783A74C7" w:rsidR="004F6697" w:rsidRDefault="004F6697" w:rsidP="004F6697">
      <w:r>
        <w:t xml:space="preserve">If we click the App button the subcomponent becomes visible. </w:t>
      </w:r>
    </w:p>
    <w:p w14:paraId="17130613" w14:textId="77777777" w:rsidR="00E333B5" w:rsidRDefault="00E333B5" w:rsidP="00E333B5">
      <w:pPr>
        <w:pStyle w:val="SourceCode"/>
      </w:pPr>
      <w:r>
        <w:t>App()</w:t>
      </w:r>
    </w:p>
    <w:p w14:paraId="759EFD29" w14:textId="4FDCCEFC" w:rsidR="00E333B5" w:rsidRDefault="00E333B5" w:rsidP="00E333B5">
      <w:pPr>
        <w:pStyle w:val="SourceCode"/>
      </w:pPr>
      <w:r>
        <w:t>App.tsx:4 SubComponent()</w:t>
      </w:r>
    </w:p>
    <w:p w14:paraId="4AC27E43" w14:textId="77777777" w:rsidR="005A277F" w:rsidRDefault="005A277F" w:rsidP="005A277F"/>
    <w:p w14:paraId="249694C7" w14:textId="0267D54B" w:rsidR="005A277F" w:rsidRDefault="005A277F" w:rsidP="005A277F">
      <w:r>
        <w:t xml:space="preserve">Now if we click the subcomponent </w:t>
      </w:r>
      <w:r w:rsidR="00116F94">
        <w:t>button,</w:t>
      </w:r>
      <w:r>
        <w:t xml:space="preserve"> we see</w:t>
      </w:r>
    </w:p>
    <w:p w14:paraId="5ABDDF31" w14:textId="40DF6D93" w:rsidR="005A277F" w:rsidRDefault="005A277F" w:rsidP="005A277F">
      <w:pPr>
        <w:pStyle w:val="SourceCode"/>
      </w:pPr>
      <w:r w:rsidRPr="005A277F">
        <w:t>SubComponent()</w:t>
      </w:r>
    </w:p>
    <w:p w14:paraId="2B0D1298" w14:textId="77777777" w:rsidR="00116F94" w:rsidRDefault="00116F94" w:rsidP="00116F94"/>
    <w:p w14:paraId="2B7F26AF" w14:textId="71C5D509" w:rsidR="00116F94" w:rsidRDefault="00116F94" w:rsidP="00116F94">
      <w:r>
        <w:t>Now we click the App button to remove the subcomponent and see</w:t>
      </w:r>
    </w:p>
    <w:p w14:paraId="4D8AA51E" w14:textId="11C12858" w:rsidR="00116F94" w:rsidRDefault="00347AED" w:rsidP="00347AED">
      <w:pPr>
        <w:pStyle w:val="SourceCode"/>
      </w:pPr>
      <w:r w:rsidRPr="00347AED">
        <w:t>App()</w:t>
      </w:r>
    </w:p>
    <w:p w14:paraId="3A3575EF" w14:textId="77777777" w:rsidR="008E34C6" w:rsidRDefault="008E34C6" w:rsidP="00347AED">
      <w:pPr>
        <w:pStyle w:val="SourceCode"/>
      </w:pPr>
    </w:p>
    <w:p w14:paraId="5A9FE012" w14:textId="77777777" w:rsidR="003E621F" w:rsidRDefault="003E621F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AA41404" w14:textId="0A542F1B" w:rsidR="008E34C6" w:rsidRDefault="008E34C6" w:rsidP="008E34C6">
      <w:pPr>
        <w:pStyle w:val="Heading4"/>
      </w:pPr>
      <w:r>
        <w:lastRenderedPageBreak/>
        <w:t>Effects</w:t>
      </w:r>
    </w:p>
    <w:p w14:paraId="4923E062" w14:textId="21F6DD77" w:rsidR="00FF3F87" w:rsidRDefault="003E621F" w:rsidP="008E34C6">
      <w:r>
        <w:t xml:space="preserve">We </w:t>
      </w:r>
      <w:r w:rsidR="0035079F">
        <w:t>do not</w:t>
      </w:r>
      <w:r>
        <w:t xml:space="preserve"> have the same lifecycle events in function components that we have in classes. We do have effects though. </w:t>
      </w:r>
      <w:r w:rsidR="00EA69C6">
        <w:t xml:space="preserve">The </w:t>
      </w:r>
      <w:proofErr w:type="spellStart"/>
      <w:r w:rsidR="00EA69C6">
        <w:t>useEffect</w:t>
      </w:r>
      <w:proofErr w:type="spellEnd"/>
      <w:r w:rsidR="00EA69C6">
        <w:t xml:space="preserve"> feature registers a function that is invoked when a component is </w:t>
      </w:r>
    </w:p>
    <w:p w14:paraId="169ADA53" w14:textId="20E5558C" w:rsidR="00EA69C6" w:rsidRDefault="0058517D" w:rsidP="00EA69C6">
      <w:pPr>
        <w:pStyle w:val="ListParagraph"/>
        <w:numPr>
          <w:ilvl w:val="0"/>
          <w:numId w:val="42"/>
        </w:numPr>
      </w:pPr>
      <w:r>
        <w:t>Mounted</w:t>
      </w:r>
    </w:p>
    <w:p w14:paraId="190F9D46" w14:textId="641BD7F3" w:rsidR="0058517D" w:rsidRDefault="0058517D" w:rsidP="00EA69C6">
      <w:pPr>
        <w:pStyle w:val="ListParagraph"/>
        <w:numPr>
          <w:ilvl w:val="0"/>
          <w:numId w:val="42"/>
        </w:numPr>
      </w:pPr>
      <w:r>
        <w:t>U</w:t>
      </w:r>
      <w:r w:rsidR="00D419D2">
        <w:t>pdated</w:t>
      </w:r>
    </w:p>
    <w:p w14:paraId="755E54BE" w14:textId="3BF54724" w:rsidR="0058517D" w:rsidRDefault="0058517D" w:rsidP="00D419D2">
      <w:pPr>
        <w:pStyle w:val="ListParagraph"/>
        <w:numPr>
          <w:ilvl w:val="0"/>
          <w:numId w:val="42"/>
        </w:numPr>
      </w:pPr>
      <w:r>
        <w:t>Unmounted</w:t>
      </w:r>
    </w:p>
    <w:p w14:paraId="5258A29B" w14:textId="1571C875" w:rsidR="008E34C6" w:rsidRDefault="003E621F" w:rsidP="008E34C6">
      <w:r>
        <w:t xml:space="preserve">We modify out code as follows. </w:t>
      </w:r>
    </w:p>
    <w:p w14:paraId="079473BC" w14:textId="77777777" w:rsidR="00E425B6" w:rsidRPr="00E425B6" w:rsidRDefault="00E425B6" w:rsidP="00E425B6">
      <w:pPr>
        <w:pStyle w:val="SourceCode"/>
      </w:pPr>
      <w:r w:rsidRPr="00E425B6">
        <w:t>export function SubComponent() : ReactElement {</w:t>
      </w:r>
    </w:p>
    <w:p w14:paraId="6528B5D5" w14:textId="77777777" w:rsidR="00E425B6" w:rsidRPr="00E425B6" w:rsidRDefault="00E425B6" w:rsidP="00E425B6">
      <w:pPr>
        <w:pStyle w:val="SourceCode"/>
      </w:pPr>
      <w:r w:rsidRPr="00E425B6">
        <w:t>  console.log("SubComponent()");</w:t>
      </w:r>
    </w:p>
    <w:p w14:paraId="65D4919B" w14:textId="77777777" w:rsidR="00E425B6" w:rsidRPr="00E425B6" w:rsidRDefault="00E425B6" w:rsidP="00E425B6">
      <w:pPr>
        <w:pStyle w:val="SourceCode"/>
      </w:pPr>
      <w:r w:rsidRPr="00E425B6">
        <w:t>  const [ctr, setCtr] = useState(-0);</w:t>
      </w:r>
    </w:p>
    <w:p w14:paraId="26E2D05C" w14:textId="77777777" w:rsidR="00E425B6" w:rsidRPr="00E425B6" w:rsidRDefault="00E425B6" w:rsidP="00E425B6">
      <w:pPr>
        <w:pStyle w:val="SourceCode"/>
      </w:pPr>
    </w:p>
    <w:p w14:paraId="66602639" w14:textId="77777777" w:rsidR="00E425B6" w:rsidRPr="00E425B6" w:rsidRDefault="00E425B6" w:rsidP="002E5B7D">
      <w:pPr>
        <w:pStyle w:val="SourceCodeStrong"/>
      </w:pPr>
      <w:r w:rsidRPr="00E425B6">
        <w:t>  useEffect( </w:t>
      </w:r>
    </w:p>
    <w:p w14:paraId="11A73984" w14:textId="77777777" w:rsidR="00E425B6" w:rsidRPr="00E425B6" w:rsidRDefault="00E425B6" w:rsidP="002E5B7D">
      <w:pPr>
        <w:pStyle w:val="SourceCodeStrong"/>
      </w:pPr>
      <w:r w:rsidRPr="00E425B6">
        <w:t>      () =&gt; {</w:t>
      </w:r>
    </w:p>
    <w:p w14:paraId="57564A81" w14:textId="77777777" w:rsidR="00E425B6" w:rsidRPr="00E425B6" w:rsidRDefault="00E425B6" w:rsidP="002E5B7D">
      <w:pPr>
        <w:pStyle w:val="SourceCodeStrong"/>
      </w:pPr>
      <w:r w:rsidRPr="00E425B6">
        <w:t>         console.log("Subcomponent.useEffect()");</w:t>
      </w:r>
    </w:p>
    <w:p w14:paraId="247510A1" w14:textId="77777777" w:rsidR="00E425B6" w:rsidRPr="00E425B6" w:rsidRDefault="00E425B6" w:rsidP="002E5B7D">
      <w:pPr>
        <w:pStyle w:val="SourceCodeStrong"/>
      </w:pPr>
    </w:p>
    <w:p w14:paraId="3A0BBB31" w14:textId="77777777" w:rsidR="00E425B6" w:rsidRPr="00E425B6" w:rsidRDefault="00E425B6" w:rsidP="002E5B7D">
      <w:pPr>
        <w:pStyle w:val="SourceCodeStrong"/>
      </w:pPr>
      <w:r w:rsidRPr="00E425B6">
        <w:t>         return () =&gt; {</w:t>
      </w:r>
    </w:p>
    <w:p w14:paraId="6F19244F" w14:textId="77777777" w:rsidR="00E425B6" w:rsidRPr="00E425B6" w:rsidRDefault="00E425B6" w:rsidP="002E5B7D">
      <w:pPr>
        <w:pStyle w:val="SourceCodeStrong"/>
      </w:pPr>
      <w:r w:rsidRPr="00E425B6">
        <w:t>          console.log("Subcomponent.effectTeardown()");</w:t>
      </w:r>
    </w:p>
    <w:p w14:paraId="3292DEEA" w14:textId="77777777" w:rsidR="00E425B6" w:rsidRPr="00E425B6" w:rsidRDefault="00E425B6" w:rsidP="002E5B7D">
      <w:pPr>
        <w:pStyle w:val="SourceCodeStrong"/>
      </w:pPr>
      <w:r w:rsidRPr="00E425B6">
        <w:t>         }</w:t>
      </w:r>
    </w:p>
    <w:p w14:paraId="477E865B" w14:textId="77777777" w:rsidR="00E425B6" w:rsidRPr="00E425B6" w:rsidRDefault="00E425B6" w:rsidP="002E5B7D">
      <w:pPr>
        <w:pStyle w:val="SourceCodeStrong"/>
      </w:pPr>
      <w:r w:rsidRPr="00E425B6">
        <w:t>      }</w:t>
      </w:r>
    </w:p>
    <w:p w14:paraId="5BF5389C" w14:textId="77777777" w:rsidR="00E425B6" w:rsidRPr="00E425B6" w:rsidRDefault="00E425B6" w:rsidP="002E5B7D">
      <w:pPr>
        <w:pStyle w:val="SourceCodeStrong"/>
      </w:pPr>
      <w:r w:rsidRPr="00E425B6">
        <w:t>  );</w:t>
      </w:r>
    </w:p>
    <w:p w14:paraId="6989938F" w14:textId="77777777" w:rsidR="00E425B6" w:rsidRPr="00E425B6" w:rsidRDefault="00E425B6" w:rsidP="00E425B6">
      <w:pPr>
        <w:pStyle w:val="SourceCode"/>
      </w:pPr>
      <w:r w:rsidRPr="00E425B6">
        <w:t>  return &lt;button onClick={() =&gt; setCtr(ctr + 1)}&gt;{ctr}&lt;/button&gt;</w:t>
      </w:r>
    </w:p>
    <w:p w14:paraId="5DEEBB73" w14:textId="77777777" w:rsidR="00E425B6" w:rsidRPr="00E425B6" w:rsidRDefault="00E425B6" w:rsidP="00E425B6">
      <w:pPr>
        <w:pStyle w:val="SourceCode"/>
      </w:pPr>
      <w:r w:rsidRPr="00E425B6">
        <w:t>}</w:t>
      </w:r>
    </w:p>
    <w:p w14:paraId="2A9A1733" w14:textId="77777777" w:rsidR="00E425B6" w:rsidRPr="00E425B6" w:rsidRDefault="00E425B6" w:rsidP="00E425B6">
      <w:pPr>
        <w:pStyle w:val="SourceCode"/>
      </w:pPr>
    </w:p>
    <w:p w14:paraId="7478D2FF" w14:textId="77777777" w:rsidR="00E425B6" w:rsidRPr="00E425B6" w:rsidRDefault="00E425B6" w:rsidP="00E425B6">
      <w:pPr>
        <w:pStyle w:val="SourceCode"/>
      </w:pPr>
      <w:r w:rsidRPr="00E425B6">
        <w:t>export default function App() : ReactElement {</w:t>
      </w:r>
    </w:p>
    <w:p w14:paraId="5A4367D0" w14:textId="77777777" w:rsidR="00E425B6" w:rsidRPr="00E425B6" w:rsidRDefault="00E425B6" w:rsidP="00E425B6">
      <w:pPr>
        <w:pStyle w:val="SourceCode"/>
      </w:pPr>
      <w:r w:rsidRPr="00E425B6">
        <w:t>  console.log("App()");</w:t>
      </w:r>
    </w:p>
    <w:p w14:paraId="66F2750C" w14:textId="77777777" w:rsidR="00E425B6" w:rsidRPr="00E425B6" w:rsidRDefault="00E425B6" w:rsidP="00E425B6">
      <w:pPr>
        <w:pStyle w:val="SourceCode"/>
      </w:pPr>
      <w:r w:rsidRPr="00E425B6">
        <w:t>  const [showSub, setShowSub] = useState(false);</w:t>
      </w:r>
    </w:p>
    <w:p w14:paraId="7E812911" w14:textId="77777777" w:rsidR="00E425B6" w:rsidRPr="00E425B6" w:rsidRDefault="00E425B6" w:rsidP="00E425B6">
      <w:pPr>
        <w:pStyle w:val="SourceCode"/>
      </w:pPr>
    </w:p>
    <w:p w14:paraId="3C117DF7" w14:textId="77777777" w:rsidR="00E425B6" w:rsidRPr="00E425B6" w:rsidRDefault="00E425B6" w:rsidP="002E5B7D">
      <w:pPr>
        <w:pStyle w:val="SourceCodeStrong"/>
      </w:pPr>
      <w:r w:rsidRPr="00E425B6">
        <w:t>  useEffect( </w:t>
      </w:r>
    </w:p>
    <w:p w14:paraId="061A5243" w14:textId="77777777" w:rsidR="00E425B6" w:rsidRPr="00E425B6" w:rsidRDefault="00E425B6" w:rsidP="002E5B7D">
      <w:pPr>
        <w:pStyle w:val="SourceCodeStrong"/>
      </w:pPr>
      <w:r w:rsidRPr="00E425B6">
        <w:t>    () =&gt; {</w:t>
      </w:r>
    </w:p>
    <w:p w14:paraId="3AD28C89" w14:textId="77777777" w:rsidR="00E425B6" w:rsidRPr="00E425B6" w:rsidRDefault="00E425B6" w:rsidP="002E5B7D">
      <w:pPr>
        <w:pStyle w:val="SourceCodeStrong"/>
      </w:pPr>
      <w:r w:rsidRPr="00E425B6">
        <w:t>       console.log("App.useEffect()");</w:t>
      </w:r>
    </w:p>
    <w:p w14:paraId="3A664673" w14:textId="77777777" w:rsidR="00E425B6" w:rsidRPr="00E425B6" w:rsidRDefault="00E425B6" w:rsidP="002E5B7D">
      <w:pPr>
        <w:pStyle w:val="SourceCodeStrong"/>
      </w:pPr>
    </w:p>
    <w:p w14:paraId="00A98C16" w14:textId="77777777" w:rsidR="00E425B6" w:rsidRPr="00E425B6" w:rsidRDefault="00E425B6" w:rsidP="002E5B7D">
      <w:pPr>
        <w:pStyle w:val="SourceCodeStrong"/>
      </w:pPr>
      <w:r w:rsidRPr="00E425B6">
        <w:t>       return () =&gt; {</w:t>
      </w:r>
    </w:p>
    <w:p w14:paraId="036FE776" w14:textId="77777777" w:rsidR="00E425B6" w:rsidRPr="00E425B6" w:rsidRDefault="00E425B6" w:rsidP="002E5B7D">
      <w:pPr>
        <w:pStyle w:val="SourceCodeStrong"/>
      </w:pPr>
      <w:r w:rsidRPr="00E425B6">
        <w:t>        console.log("App.effectTeardown()");</w:t>
      </w:r>
    </w:p>
    <w:p w14:paraId="770F4792" w14:textId="77777777" w:rsidR="00E425B6" w:rsidRPr="00E425B6" w:rsidRDefault="00E425B6" w:rsidP="002E5B7D">
      <w:pPr>
        <w:pStyle w:val="SourceCodeStrong"/>
      </w:pPr>
      <w:r w:rsidRPr="00E425B6">
        <w:t>       }</w:t>
      </w:r>
    </w:p>
    <w:p w14:paraId="2039B019" w14:textId="77777777" w:rsidR="00E425B6" w:rsidRPr="00E425B6" w:rsidRDefault="00E425B6" w:rsidP="002E5B7D">
      <w:pPr>
        <w:pStyle w:val="SourceCodeStrong"/>
      </w:pPr>
      <w:r w:rsidRPr="00E425B6">
        <w:t>    }</w:t>
      </w:r>
    </w:p>
    <w:p w14:paraId="602573A4" w14:textId="77777777" w:rsidR="00E425B6" w:rsidRPr="00E425B6" w:rsidRDefault="00E425B6" w:rsidP="00E425B6">
      <w:pPr>
        <w:pStyle w:val="SourceCode"/>
      </w:pPr>
      <w:r w:rsidRPr="00E425B6">
        <w:t>);</w:t>
      </w:r>
    </w:p>
    <w:p w14:paraId="17D23C23" w14:textId="77777777" w:rsidR="00E425B6" w:rsidRPr="00E425B6" w:rsidRDefault="00E425B6" w:rsidP="00E425B6">
      <w:pPr>
        <w:pStyle w:val="SourceCode"/>
      </w:pPr>
    </w:p>
    <w:p w14:paraId="7759D138" w14:textId="77777777" w:rsidR="00E425B6" w:rsidRPr="00E425B6" w:rsidRDefault="00E425B6" w:rsidP="00E425B6">
      <w:pPr>
        <w:pStyle w:val="SourceCode"/>
      </w:pPr>
      <w:r w:rsidRPr="00E425B6">
        <w:t>  return (</w:t>
      </w:r>
    </w:p>
    <w:p w14:paraId="4BBC4EA0" w14:textId="77777777" w:rsidR="00E425B6" w:rsidRPr="00E425B6" w:rsidRDefault="00E425B6" w:rsidP="00E425B6">
      <w:pPr>
        <w:pStyle w:val="SourceCode"/>
      </w:pPr>
      <w:r w:rsidRPr="00E425B6">
        <w:t>    &lt;div &gt;</w:t>
      </w:r>
    </w:p>
    <w:p w14:paraId="12211E94" w14:textId="77777777" w:rsidR="00E425B6" w:rsidRPr="00E425B6" w:rsidRDefault="00E425B6" w:rsidP="00E425B6">
      <w:pPr>
        <w:pStyle w:val="SourceCode"/>
      </w:pPr>
      <w:r w:rsidRPr="00E425B6">
        <w:t>      &lt;button onClick={() =&gt; setShowSub(!showSub)}&gt;</w:t>
      </w:r>
    </w:p>
    <w:p w14:paraId="1B9ECE10" w14:textId="77777777" w:rsidR="00E425B6" w:rsidRPr="00E425B6" w:rsidRDefault="00E425B6" w:rsidP="00E425B6">
      <w:pPr>
        <w:pStyle w:val="SourceCode"/>
      </w:pPr>
      <w:r w:rsidRPr="00E425B6">
        <w:t>        {showSub.toString()}&lt;/button&gt;</w:t>
      </w:r>
    </w:p>
    <w:p w14:paraId="3653FB6D" w14:textId="77777777" w:rsidR="00E425B6" w:rsidRPr="00E425B6" w:rsidRDefault="00E425B6" w:rsidP="00E425B6">
      <w:pPr>
        <w:pStyle w:val="SourceCode"/>
      </w:pPr>
    </w:p>
    <w:p w14:paraId="4EE1669A" w14:textId="77777777" w:rsidR="00E425B6" w:rsidRPr="00E425B6" w:rsidRDefault="00E425B6" w:rsidP="00E425B6">
      <w:pPr>
        <w:pStyle w:val="SourceCode"/>
      </w:pPr>
      <w:r w:rsidRPr="00E425B6">
        <w:t>      {showSub ?</w:t>
      </w:r>
    </w:p>
    <w:p w14:paraId="382A1243" w14:textId="77777777" w:rsidR="00E425B6" w:rsidRPr="00E425B6" w:rsidRDefault="00E425B6" w:rsidP="00E425B6">
      <w:pPr>
        <w:pStyle w:val="SourceCode"/>
      </w:pPr>
      <w:r w:rsidRPr="00E425B6">
        <w:t>        &lt;SubComponent&gt;&lt;/SubComponent&gt; : ""</w:t>
      </w:r>
    </w:p>
    <w:p w14:paraId="410B78E5" w14:textId="77777777" w:rsidR="00E425B6" w:rsidRPr="00E425B6" w:rsidRDefault="00E425B6" w:rsidP="00E425B6">
      <w:pPr>
        <w:pStyle w:val="SourceCode"/>
      </w:pPr>
      <w:r w:rsidRPr="00E425B6">
        <w:t>      }</w:t>
      </w:r>
    </w:p>
    <w:p w14:paraId="7029B9E3" w14:textId="77777777" w:rsidR="00E425B6" w:rsidRPr="00E425B6" w:rsidRDefault="00E425B6" w:rsidP="00E425B6">
      <w:pPr>
        <w:pStyle w:val="SourceCode"/>
      </w:pPr>
      <w:r w:rsidRPr="00E425B6">
        <w:t>    &lt;/div&gt;</w:t>
      </w:r>
    </w:p>
    <w:p w14:paraId="0BCD2B5C" w14:textId="77777777" w:rsidR="00E425B6" w:rsidRPr="00E425B6" w:rsidRDefault="00E425B6" w:rsidP="00E425B6">
      <w:pPr>
        <w:pStyle w:val="SourceCode"/>
      </w:pPr>
      <w:r w:rsidRPr="00E425B6">
        <w:t>  );</w:t>
      </w:r>
    </w:p>
    <w:p w14:paraId="59051F7E" w14:textId="77777777" w:rsidR="00E425B6" w:rsidRPr="00E425B6" w:rsidRDefault="00E425B6" w:rsidP="00E425B6">
      <w:pPr>
        <w:pStyle w:val="SourceCode"/>
      </w:pPr>
      <w:r w:rsidRPr="00E425B6">
        <w:t>}</w:t>
      </w:r>
    </w:p>
    <w:p w14:paraId="2ADED873" w14:textId="01BC34F8" w:rsidR="003E621F" w:rsidRDefault="003E621F" w:rsidP="008E34C6"/>
    <w:p w14:paraId="2C48D248" w14:textId="72EE4EB6" w:rsidR="00C73900" w:rsidRDefault="00C73900" w:rsidP="008E34C6">
      <w:r>
        <w:t>Now when we start the app we see.</w:t>
      </w:r>
    </w:p>
    <w:p w14:paraId="0CF77968" w14:textId="77777777" w:rsidR="00A31AB0" w:rsidRPr="00A31AB0" w:rsidRDefault="00A31AB0" w:rsidP="00A31AB0">
      <w:pPr>
        <w:pStyle w:val="SourceCode"/>
      </w:pPr>
      <w:r w:rsidRPr="00A31AB0">
        <w:lastRenderedPageBreak/>
        <w:t>App()</w:t>
      </w:r>
    </w:p>
    <w:p w14:paraId="3B4E943A" w14:textId="0CF94BF9" w:rsidR="00C73900" w:rsidRPr="00A31AB0" w:rsidRDefault="00A31AB0" w:rsidP="00A31AB0">
      <w:pPr>
        <w:pStyle w:val="SourceCode"/>
      </w:pPr>
      <w:r w:rsidRPr="00A31AB0">
        <w:t>App.tsx:26 App.useEffect()</w:t>
      </w:r>
    </w:p>
    <w:p w14:paraId="0EA8AE7C" w14:textId="77777777" w:rsidR="00E333B5" w:rsidRDefault="00E333B5" w:rsidP="004F6697"/>
    <w:p w14:paraId="7514E967" w14:textId="77777777" w:rsidR="008D0B4B" w:rsidRDefault="008D0B4B">
      <w:pPr>
        <w:spacing w:after="160" w:line="259" w:lineRule="auto"/>
      </w:pPr>
      <w:r>
        <w:br w:type="page"/>
      </w:r>
    </w:p>
    <w:p w14:paraId="13A25800" w14:textId="4151AADE" w:rsidR="00A31AB0" w:rsidRDefault="00A31AB0" w:rsidP="00A31AB0">
      <w:r>
        <w:lastRenderedPageBreak/>
        <w:t>If we click the button to add the subcomponent we see.</w:t>
      </w:r>
    </w:p>
    <w:p w14:paraId="5E4747C5" w14:textId="77777777" w:rsidR="008D0B4B" w:rsidRPr="008D0B4B" w:rsidRDefault="008D0B4B" w:rsidP="008D0B4B">
      <w:pPr>
        <w:pStyle w:val="SourceCode"/>
      </w:pPr>
      <w:r w:rsidRPr="008D0B4B">
        <w:t>App()</w:t>
      </w:r>
    </w:p>
    <w:p w14:paraId="6F994680" w14:textId="77777777" w:rsidR="008D0B4B" w:rsidRPr="008D0B4B" w:rsidRDefault="008D0B4B" w:rsidP="008D0B4B">
      <w:pPr>
        <w:pStyle w:val="SourceCode"/>
      </w:pPr>
      <w:r w:rsidRPr="008D0B4B">
        <w:t>App.tsx:4 SubComponent()</w:t>
      </w:r>
    </w:p>
    <w:p w14:paraId="663298F4" w14:textId="77777777" w:rsidR="008D0B4B" w:rsidRPr="008D0B4B" w:rsidRDefault="008D0B4B" w:rsidP="008D0B4B">
      <w:pPr>
        <w:pStyle w:val="SourceCode"/>
      </w:pPr>
      <w:r w:rsidRPr="008D0B4B">
        <w:t>App.tsx:9 Subcomponent.useEffect()</w:t>
      </w:r>
    </w:p>
    <w:p w14:paraId="3E22BD9B" w14:textId="77777777" w:rsidR="008D0B4B" w:rsidRPr="008D0B4B" w:rsidRDefault="008D0B4B" w:rsidP="008D0B4B">
      <w:pPr>
        <w:pStyle w:val="SourceCode"/>
      </w:pPr>
      <w:r w:rsidRPr="008D0B4B">
        <w:t>App.tsx:29 App.effectTeardown()</w:t>
      </w:r>
    </w:p>
    <w:p w14:paraId="67EB0171" w14:textId="55D0AB8A" w:rsidR="00A31AB0" w:rsidRPr="008D0B4B" w:rsidRDefault="008D0B4B" w:rsidP="008D0B4B">
      <w:pPr>
        <w:pStyle w:val="SourceCode"/>
      </w:pPr>
      <w:r w:rsidRPr="008D0B4B">
        <w:t>App.tsx:26 App.useEffect()</w:t>
      </w:r>
    </w:p>
    <w:p w14:paraId="0FBC439C" w14:textId="77777777" w:rsidR="008C2D98" w:rsidRDefault="008C2D9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bookmarkStart w:id="11" w:name="_Toc53986831"/>
      <w:r>
        <w:br w:type="page"/>
      </w:r>
    </w:p>
    <w:p w14:paraId="02BCD821" w14:textId="7C2AC45E" w:rsidR="00EC57A3" w:rsidRDefault="003272A9" w:rsidP="00766FE6">
      <w:pPr>
        <w:pStyle w:val="Heading2"/>
      </w:pPr>
      <w:r>
        <w:lastRenderedPageBreak/>
        <w:t>Basics</w:t>
      </w:r>
      <w:bookmarkEnd w:id="11"/>
    </w:p>
    <w:p w14:paraId="0897C25D" w14:textId="2CCD047E" w:rsidR="00586ED5" w:rsidRDefault="00586ED5" w:rsidP="00586ED5">
      <w:pPr>
        <w:pStyle w:val="Heading3"/>
      </w:pPr>
      <w:bookmarkStart w:id="12" w:name="_Toc53986832"/>
      <w:r>
        <w:t>JSX</w:t>
      </w:r>
      <w:bookmarkEnd w:id="12"/>
    </w:p>
    <w:p w14:paraId="50321A42" w14:textId="2E3E203F" w:rsidR="00522FEF" w:rsidRPr="00522FEF" w:rsidRDefault="008D21F0" w:rsidP="008D21F0">
      <w:pPr>
        <w:pStyle w:val="Heading4"/>
      </w:pPr>
      <w:r>
        <w:t>What is JSX</w:t>
      </w:r>
    </w:p>
    <w:p w14:paraId="13848C94" w14:textId="32CFD41B" w:rsidR="001666CE" w:rsidRDefault="001666CE" w:rsidP="001666CE">
      <w:r>
        <w:t xml:space="preserve">JSX is a </w:t>
      </w:r>
      <w:r w:rsidR="00D3220E">
        <w:t>syntax extension to JavaScript</w:t>
      </w:r>
      <w:r w:rsidR="00A26983">
        <w:t xml:space="preserve"> that </w:t>
      </w:r>
      <w:r w:rsidR="004C4E40">
        <w:t xml:space="preserve">enables one to create </w:t>
      </w:r>
      <w:r w:rsidR="006E42B4">
        <w:t xml:space="preserve">React elements which can be subsequently rendered to the HTML DOM. </w:t>
      </w:r>
      <w:r w:rsidR="00D3220E">
        <w:t xml:space="preserve"> </w:t>
      </w:r>
      <w:r w:rsidR="00C4107D">
        <w:t xml:space="preserve">It enables one to create expressions such as </w:t>
      </w:r>
    </w:p>
    <w:p w14:paraId="51BC768F" w14:textId="4C8EB993" w:rsidR="00084D65" w:rsidRPr="00084D65" w:rsidRDefault="00084D65" w:rsidP="00084D65">
      <w:pPr>
        <w:pStyle w:val="SourceCode"/>
      </w:pPr>
      <w:r w:rsidRPr="00084D65">
        <w:t>const element = &lt;h1</w:t>
      </w:r>
      <w:r w:rsidR="000A5456">
        <w:t xml:space="preserve"> </w:t>
      </w:r>
      <w:r w:rsidR="005958C2">
        <w:t>className=”myClass”</w:t>
      </w:r>
      <w:r w:rsidRPr="00084D65">
        <w:t>&gt;Hello World&lt;/h1&gt;;</w:t>
      </w:r>
    </w:p>
    <w:p w14:paraId="461D2F9B" w14:textId="73F89669" w:rsidR="00084D65" w:rsidRDefault="00084D65" w:rsidP="00084D65">
      <w:pPr>
        <w:pStyle w:val="SourceCode"/>
      </w:pPr>
    </w:p>
    <w:p w14:paraId="22AF3614" w14:textId="07627A17" w:rsidR="00F3261E" w:rsidRDefault="00F3261E" w:rsidP="0000795C">
      <w:r>
        <w:t>Upon</w:t>
      </w:r>
      <w:r w:rsidR="0000795C">
        <w:t xml:space="preserve"> compilation the compiler creates something like this</w:t>
      </w:r>
    </w:p>
    <w:p w14:paraId="236AFA76" w14:textId="77777777" w:rsidR="00366E1E" w:rsidRPr="00366E1E" w:rsidRDefault="00366E1E" w:rsidP="00366E1E">
      <w:pPr>
        <w:pStyle w:val="SourceCode"/>
      </w:pPr>
      <w:r w:rsidRPr="00366E1E">
        <w:t>const element = React.createElement(</w:t>
      </w:r>
    </w:p>
    <w:p w14:paraId="5A174D25" w14:textId="77777777" w:rsidR="00366E1E" w:rsidRPr="00366E1E" w:rsidRDefault="00366E1E" w:rsidP="00366E1E">
      <w:pPr>
        <w:pStyle w:val="SourceCode"/>
      </w:pPr>
      <w:r w:rsidRPr="00366E1E">
        <w:t xml:space="preserve">  'h1',</w:t>
      </w:r>
    </w:p>
    <w:p w14:paraId="4AF75AD5" w14:textId="7906A521" w:rsidR="00366E1E" w:rsidRPr="00366E1E" w:rsidRDefault="00366E1E" w:rsidP="00366E1E">
      <w:pPr>
        <w:pStyle w:val="SourceCode"/>
      </w:pPr>
      <w:r w:rsidRPr="00366E1E">
        <w:t xml:space="preserve">  {className: '</w:t>
      </w:r>
      <w:r w:rsidR="008826A6">
        <w:t>myClass</w:t>
      </w:r>
      <w:r w:rsidRPr="00366E1E">
        <w:t>'},</w:t>
      </w:r>
    </w:p>
    <w:p w14:paraId="0E6487C8" w14:textId="6A28E865" w:rsidR="00366E1E" w:rsidRPr="00366E1E" w:rsidRDefault="00366E1E" w:rsidP="00366E1E">
      <w:pPr>
        <w:pStyle w:val="SourceCode"/>
      </w:pPr>
      <w:r w:rsidRPr="00366E1E">
        <w:t xml:space="preserve">  'Hello</w:t>
      </w:r>
      <w:r w:rsidR="008826A6">
        <w:t xml:space="preserve"> World</w:t>
      </w:r>
      <w:r w:rsidRPr="00366E1E">
        <w:t>'</w:t>
      </w:r>
    </w:p>
    <w:p w14:paraId="67F27A87" w14:textId="58648B71" w:rsidR="0000795C" w:rsidRDefault="00366E1E" w:rsidP="00366E1E">
      <w:pPr>
        <w:pStyle w:val="SourceCode"/>
      </w:pPr>
      <w:r w:rsidRPr="00366E1E">
        <w:t>)</w:t>
      </w:r>
    </w:p>
    <w:p w14:paraId="24465F92" w14:textId="3ACD1EA2" w:rsidR="00C111A7" w:rsidRDefault="00C111A7" w:rsidP="00366E1E">
      <w:pPr>
        <w:pStyle w:val="SourceCode"/>
      </w:pPr>
    </w:p>
    <w:p w14:paraId="103325F3" w14:textId="6ED06751" w:rsidR="00D132A3" w:rsidRDefault="00313DEC" w:rsidP="00C111A7">
      <w:pPr>
        <w:spacing w:after="160" w:line="259" w:lineRule="auto"/>
      </w:pPr>
      <w:r>
        <w:t>The resulting element looks something like this</w:t>
      </w:r>
    </w:p>
    <w:p w14:paraId="4765B110" w14:textId="77777777" w:rsidR="00313DEC" w:rsidRPr="00313DEC" w:rsidRDefault="00313DEC" w:rsidP="00313DEC">
      <w:pPr>
        <w:pStyle w:val="SourceCode"/>
      </w:pPr>
      <w:r w:rsidRPr="00313DEC">
        <w:t>const element = {</w:t>
      </w:r>
    </w:p>
    <w:p w14:paraId="23468BD4" w14:textId="77777777" w:rsidR="00313DEC" w:rsidRPr="00313DEC" w:rsidRDefault="00313DEC" w:rsidP="00313DEC">
      <w:pPr>
        <w:pStyle w:val="SourceCode"/>
      </w:pPr>
      <w:r w:rsidRPr="00313DEC">
        <w:t xml:space="preserve">  type: 'h1',</w:t>
      </w:r>
    </w:p>
    <w:p w14:paraId="646F15C3" w14:textId="77777777" w:rsidR="00313DEC" w:rsidRPr="00313DEC" w:rsidRDefault="00313DEC" w:rsidP="00313DEC">
      <w:pPr>
        <w:pStyle w:val="SourceCode"/>
      </w:pPr>
      <w:r w:rsidRPr="00313DEC">
        <w:t xml:space="preserve">  props: {</w:t>
      </w:r>
    </w:p>
    <w:p w14:paraId="14A2BA33" w14:textId="4FB95572" w:rsidR="00313DEC" w:rsidRPr="00313DEC" w:rsidRDefault="00313DEC" w:rsidP="00313DEC">
      <w:pPr>
        <w:pStyle w:val="SourceCode"/>
      </w:pPr>
      <w:r w:rsidRPr="00313DEC">
        <w:t xml:space="preserve">    className: '</w:t>
      </w:r>
      <w:r w:rsidR="00CE42F0">
        <w:t>myClass</w:t>
      </w:r>
      <w:r w:rsidRPr="00313DEC">
        <w:t>',</w:t>
      </w:r>
    </w:p>
    <w:p w14:paraId="41CE00A2" w14:textId="77777777" w:rsidR="00313DEC" w:rsidRPr="00313DEC" w:rsidRDefault="00313DEC" w:rsidP="00313DEC">
      <w:pPr>
        <w:pStyle w:val="SourceCode"/>
      </w:pPr>
      <w:r w:rsidRPr="00313DEC">
        <w:t xml:space="preserve">    children: 'Hello, world!'</w:t>
      </w:r>
    </w:p>
    <w:p w14:paraId="16FB12FB" w14:textId="77777777" w:rsidR="00313DEC" w:rsidRPr="00313DEC" w:rsidRDefault="00313DEC" w:rsidP="00313DEC">
      <w:pPr>
        <w:pStyle w:val="SourceCode"/>
      </w:pPr>
      <w:r w:rsidRPr="00313DEC">
        <w:t xml:space="preserve">  }</w:t>
      </w:r>
    </w:p>
    <w:p w14:paraId="6A1D0856" w14:textId="49630E6E" w:rsidR="00C111A7" w:rsidRPr="00366E1E" w:rsidRDefault="00313DEC" w:rsidP="008D21F0">
      <w:pPr>
        <w:pStyle w:val="SourceCode"/>
      </w:pPr>
      <w:r w:rsidRPr="00313DEC">
        <w:t>};</w:t>
      </w:r>
    </w:p>
    <w:p w14:paraId="273C3DBA" w14:textId="1DB1578E" w:rsidR="00F3261E" w:rsidRDefault="00F3261E" w:rsidP="00084D65">
      <w:pPr>
        <w:pStyle w:val="SourceCode"/>
      </w:pPr>
    </w:p>
    <w:p w14:paraId="37789B4F" w14:textId="557B981D" w:rsidR="00864F5E" w:rsidRPr="00084D65" w:rsidRDefault="00864F5E" w:rsidP="00864F5E">
      <w:r>
        <w:t>The generated elements</w:t>
      </w:r>
      <w:r w:rsidR="007409CA">
        <w:t xml:space="preserve"> can be thought of as rendering instructions. React uses these instructions to </w:t>
      </w:r>
      <w:r w:rsidR="00257BCC">
        <w:t>construct and update the DOM.</w:t>
      </w:r>
      <w:r w:rsidR="002F1B1E">
        <w:t xml:space="preserve"> The react elements are </w:t>
      </w:r>
      <w:r w:rsidR="000B66D3">
        <w:t>lightweight</w:t>
      </w:r>
      <w:r w:rsidR="009C7FA6">
        <w:t>, immutable</w:t>
      </w:r>
      <w:r w:rsidR="000B66D3">
        <w:t xml:space="preserve"> objects</w:t>
      </w:r>
      <w:r w:rsidR="007E06C5">
        <w:t>.</w:t>
      </w:r>
      <w:r w:rsidR="00C918B6">
        <w:t xml:space="preserve"> </w:t>
      </w:r>
    </w:p>
    <w:p w14:paraId="68B8171C" w14:textId="77777777" w:rsidR="00084D65" w:rsidRPr="00084D65" w:rsidRDefault="00084D65" w:rsidP="00084D65">
      <w:pPr>
        <w:pStyle w:val="SourceCode"/>
      </w:pPr>
      <w:r w:rsidRPr="00084D65">
        <w:t>ReactDOM.render(</w:t>
      </w:r>
    </w:p>
    <w:p w14:paraId="795B8A26" w14:textId="77777777" w:rsidR="00084D65" w:rsidRPr="00084D65" w:rsidRDefault="00084D65" w:rsidP="00084D65">
      <w:pPr>
        <w:pStyle w:val="SourceCode"/>
      </w:pPr>
      <w:r w:rsidRPr="00084D65">
        <w:t xml:space="preserve">   element,</w:t>
      </w:r>
    </w:p>
    <w:p w14:paraId="47CFD31C" w14:textId="77777777" w:rsidR="00084D65" w:rsidRDefault="00084D65" w:rsidP="00084D65">
      <w:pPr>
        <w:pStyle w:val="SourceCode"/>
      </w:pPr>
      <w:r w:rsidRPr="00084D65">
        <w:t xml:space="preserve">   document</w:t>
      </w:r>
      <w:r>
        <w:t>.getElementById('root')</w:t>
      </w:r>
    </w:p>
    <w:p w14:paraId="6A08DBEF" w14:textId="0309C73E" w:rsidR="00C4107D" w:rsidRDefault="00084D65" w:rsidP="00084D65">
      <w:pPr>
        <w:pStyle w:val="SourceCode"/>
      </w:pPr>
      <w:r>
        <w:t>);</w:t>
      </w:r>
    </w:p>
    <w:p w14:paraId="6E491133" w14:textId="36DE5C77" w:rsidR="00CA42CA" w:rsidRPr="00522FEF" w:rsidRDefault="00CA42CA" w:rsidP="00CA42CA">
      <w:pPr>
        <w:pStyle w:val="Heading4"/>
      </w:pPr>
      <w:r>
        <w:t>Details</w:t>
      </w:r>
    </w:p>
    <w:p w14:paraId="51059095" w14:textId="77777777" w:rsidR="00522FEF" w:rsidRDefault="00522FEF" w:rsidP="00522FEF">
      <w:pPr>
        <w:spacing w:after="160" w:line="259" w:lineRule="auto"/>
      </w:pPr>
      <w:r>
        <w:t>Because JSX generates JavaScript objects we can do things like this.</w:t>
      </w:r>
    </w:p>
    <w:p w14:paraId="5D8875E0" w14:textId="77777777" w:rsidR="00522FEF" w:rsidRPr="00841D6F" w:rsidRDefault="00522FEF" w:rsidP="00522FEF">
      <w:pPr>
        <w:pStyle w:val="SourceCode"/>
        <w:rPr>
          <w:lang w:val="sv-SE"/>
        </w:rPr>
      </w:pPr>
      <w:r w:rsidRPr="00841D6F">
        <w:rPr>
          <w:lang w:val="sv-SE"/>
        </w:rPr>
        <w:t>var flag = true;</w:t>
      </w:r>
    </w:p>
    <w:p w14:paraId="571EF2BB" w14:textId="77777777" w:rsidR="00522FEF" w:rsidRPr="00841D6F" w:rsidRDefault="00522FEF" w:rsidP="00522FEF">
      <w:pPr>
        <w:pStyle w:val="SourceCode"/>
        <w:rPr>
          <w:lang w:val="sv-SE"/>
        </w:rPr>
      </w:pPr>
    </w:p>
    <w:p w14:paraId="5952E066" w14:textId="77777777" w:rsidR="00522FEF" w:rsidRPr="00841D6F" w:rsidRDefault="00522FEF" w:rsidP="00522FEF">
      <w:pPr>
        <w:pStyle w:val="SourceCode"/>
        <w:rPr>
          <w:lang w:val="sv-SE"/>
        </w:rPr>
      </w:pPr>
      <w:r w:rsidRPr="00841D6F">
        <w:rPr>
          <w:lang w:val="sv-SE"/>
        </w:rPr>
        <w:t>var jsx = flag ?</w:t>
      </w:r>
    </w:p>
    <w:p w14:paraId="5B779B8B" w14:textId="77777777" w:rsidR="00522FEF" w:rsidRDefault="00522FEF" w:rsidP="00522FEF">
      <w:pPr>
        <w:pStyle w:val="SourceCode"/>
      </w:pPr>
      <w:r w:rsidRPr="00841D6F">
        <w:rPr>
          <w:lang w:val="sv-SE"/>
        </w:rPr>
        <w:t xml:space="preserve">    </w:t>
      </w:r>
      <w:r>
        <w:t>&lt;h1&gt;Hello World&lt;/h1&gt; :</w:t>
      </w:r>
    </w:p>
    <w:p w14:paraId="16971251" w14:textId="77777777" w:rsidR="00522FEF" w:rsidRDefault="00522FEF" w:rsidP="00522FEF">
      <w:pPr>
        <w:pStyle w:val="SourceCode"/>
      </w:pPr>
      <w:r>
        <w:t xml:space="preserve">    &lt;h1&gt;Bye World&lt;/h1&gt;;</w:t>
      </w:r>
    </w:p>
    <w:p w14:paraId="709CF8E6" w14:textId="77777777" w:rsidR="00522FEF" w:rsidRDefault="00522FEF">
      <w:pPr>
        <w:spacing w:after="160" w:line="259" w:lineRule="auto"/>
      </w:pPr>
    </w:p>
    <w:p w14:paraId="4A493CFB" w14:textId="46777A55" w:rsidR="00950C2E" w:rsidRDefault="00ED1737">
      <w:pPr>
        <w:spacing w:after="160" w:line="259" w:lineRule="auto"/>
      </w:pPr>
      <w:r>
        <w:t xml:space="preserve">We can put any </w:t>
      </w:r>
      <w:r w:rsidR="0082408F">
        <w:t>valid java script inside JSX if we wrap it with curls braces.</w:t>
      </w:r>
    </w:p>
    <w:p w14:paraId="3B01E37F" w14:textId="77777777" w:rsidR="0057512B" w:rsidRDefault="0057512B" w:rsidP="0057512B">
      <w:pPr>
        <w:pStyle w:val="SourceCode"/>
      </w:pPr>
      <w:r>
        <w:t xml:space="preserve">var myName = </w:t>
      </w:r>
    </w:p>
    <w:p w14:paraId="52814D10" w14:textId="77777777" w:rsidR="0057512B" w:rsidRDefault="0057512B" w:rsidP="0057512B">
      <w:pPr>
        <w:pStyle w:val="SourceCode"/>
      </w:pPr>
      <w:r>
        <w:t xml:space="preserve">    {</w:t>
      </w:r>
    </w:p>
    <w:p w14:paraId="4576350E" w14:textId="77777777" w:rsidR="0057512B" w:rsidRDefault="0057512B" w:rsidP="0057512B">
      <w:pPr>
        <w:pStyle w:val="SourceCode"/>
      </w:pPr>
      <w:r>
        <w:t xml:space="preserve">      First: "Kenny",</w:t>
      </w:r>
    </w:p>
    <w:p w14:paraId="62DE368C" w14:textId="77777777" w:rsidR="0057512B" w:rsidRDefault="0057512B" w:rsidP="0057512B">
      <w:pPr>
        <w:pStyle w:val="SourceCode"/>
      </w:pPr>
      <w:r>
        <w:t xml:space="preserve">      Second: "Wilson"</w:t>
      </w:r>
    </w:p>
    <w:p w14:paraId="01DF783F" w14:textId="77777777" w:rsidR="0057512B" w:rsidRDefault="0057512B" w:rsidP="0057512B">
      <w:pPr>
        <w:pStyle w:val="SourceCode"/>
      </w:pPr>
      <w:r>
        <w:t xml:space="preserve">    };</w:t>
      </w:r>
    </w:p>
    <w:p w14:paraId="7514C520" w14:textId="77777777" w:rsidR="0057512B" w:rsidRDefault="0057512B" w:rsidP="0057512B">
      <w:pPr>
        <w:pStyle w:val="SourceCode"/>
      </w:pPr>
    </w:p>
    <w:p w14:paraId="38DB5E54" w14:textId="77777777" w:rsidR="0057512B" w:rsidRDefault="0057512B" w:rsidP="0057512B">
      <w:pPr>
        <w:pStyle w:val="SourceCode"/>
      </w:pPr>
      <w:r>
        <w:t>const element = (</w:t>
      </w:r>
    </w:p>
    <w:p w14:paraId="52BE971A" w14:textId="77777777" w:rsidR="0057512B" w:rsidRDefault="0057512B" w:rsidP="0057512B">
      <w:pPr>
        <w:pStyle w:val="SourceCode"/>
      </w:pPr>
      <w:r>
        <w:t xml:space="preserve">   &lt;div&gt;</w:t>
      </w:r>
    </w:p>
    <w:p w14:paraId="74B7B16F" w14:textId="77777777" w:rsidR="0057512B" w:rsidRDefault="0057512B" w:rsidP="0057512B">
      <w:pPr>
        <w:pStyle w:val="SourceCode"/>
      </w:pPr>
      <w:r>
        <w:t xml:space="preserve">       &lt;h1&gt;Name&lt;/h1&gt;</w:t>
      </w:r>
    </w:p>
    <w:p w14:paraId="461EEC3B" w14:textId="77777777" w:rsidR="0057512B" w:rsidRDefault="0057512B" w:rsidP="0057512B">
      <w:pPr>
        <w:pStyle w:val="SourceCode"/>
      </w:pPr>
      <w:r>
        <w:t xml:space="preserve">       &lt;h2&gt;</w:t>
      </w:r>
      <w:r w:rsidRPr="00CA42CA">
        <w:rPr>
          <w:rStyle w:val="SourceCodeStrongChar"/>
        </w:rPr>
        <w:t>{myName.First}</w:t>
      </w:r>
      <w:r>
        <w:t>&lt;/h2&gt;</w:t>
      </w:r>
    </w:p>
    <w:p w14:paraId="2B59657B" w14:textId="77777777" w:rsidR="0057512B" w:rsidRDefault="0057512B" w:rsidP="0057512B">
      <w:pPr>
        <w:pStyle w:val="SourceCode"/>
      </w:pPr>
      <w:r>
        <w:t xml:space="preserve">       &lt;h2&gt;{myName.Second}&lt;/h2&gt;</w:t>
      </w:r>
    </w:p>
    <w:p w14:paraId="1F96F58E" w14:textId="77777777" w:rsidR="0057512B" w:rsidRDefault="0057512B" w:rsidP="0057512B">
      <w:pPr>
        <w:pStyle w:val="SourceCode"/>
      </w:pPr>
      <w:r>
        <w:t xml:space="preserve">    &lt;/div&gt;</w:t>
      </w:r>
    </w:p>
    <w:p w14:paraId="00D9B4E2" w14:textId="5CE20384" w:rsidR="00D44A39" w:rsidRDefault="0057512B" w:rsidP="0057512B">
      <w:pPr>
        <w:pStyle w:val="SourceCode"/>
      </w:pPr>
      <w:r>
        <w:t xml:space="preserve">); </w:t>
      </w:r>
    </w:p>
    <w:p w14:paraId="65ADB86A" w14:textId="77777777" w:rsidR="00D44A39" w:rsidRDefault="00D44A39" w:rsidP="0057512B">
      <w:pPr>
        <w:pStyle w:val="SourceCode"/>
      </w:pPr>
    </w:p>
    <w:p w14:paraId="51583633" w14:textId="48BFCAF3" w:rsidR="00E1682F" w:rsidRDefault="00E1682F" w:rsidP="0057512B">
      <w:pPr>
        <w:pStyle w:val="SourceCode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11F59095" w14:textId="02ED30CA" w:rsidR="0025493C" w:rsidRDefault="00BB2D81" w:rsidP="0025493C">
      <w:pPr>
        <w:pStyle w:val="Heading3"/>
      </w:pPr>
      <w:bookmarkStart w:id="13" w:name="_Toc53986833"/>
      <w:r>
        <w:lastRenderedPageBreak/>
        <w:t xml:space="preserve">React </w:t>
      </w:r>
      <w:r w:rsidR="007F1601">
        <w:t>Components</w:t>
      </w:r>
      <w:bookmarkEnd w:id="13"/>
      <w:r w:rsidR="007F1601">
        <w:t xml:space="preserve"> </w:t>
      </w:r>
    </w:p>
    <w:p w14:paraId="60755C6B" w14:textId="138278A4" w:rsidR="00600F75" w:rsidRPr="00600F75" w:rsidRDefault="002F6E22" w:rsidP="00600F75">
      <w:pPr>
        <w:pStyle w:val="Heading4"/>
      </w:pPr>
      <w:r>
        <w:t>Props</w:t>
      </w:r>
    </w:p>
    <w:p w14:paraId="1AA3E9BF" w14:textId="79978F8D" w:rsidR="004633DB" w:rsidRPr="0025493C" w:rsidRDefault="0025493C" w:rsidP="0025493C">
      <w:r>
        <w:t xml:space="preserve">React components </w:t>
      </w:r>
      <w:r w:rsidR="006A0015">
        <w:t xml:space="preserve">take </w:t>
      </w:r>
      <w:r w:rsidR="004633DB">
        <w:t xml:space="preserve">a collection of properties called </w:t>
      </w:r>
      <w:r w:rsidR="00454CD3">
        <w:t>props and produce a react element</w:t>
      </w:r>
    </w:p>
    <w:p w14:paraId="7BEDD1E6" w14:textId="7AD22D74" w:rsidR="00E1682F" w:rsidRPr="00E1682F" w:rsidRDefault="00864213" w:rsidP="00864213">
      <w:pPr>
        <w:pStyle w:val="SourceCode"/>
      </w:pPr>
      <w:r>
        <w:sym w:font="Wingdings" w:char="F08C"/>
      </w:r>
      <w:r>
        <w:t xml:space="preserve"> </w:t>
      </w:r>
      <w:r w:rsidR="00E1682F" w:rsidRPr="00E1682F">
        <w:t>class Hello extends React.Component {</w:t>
      </w:r>
    </w:p>
    <w:p w14:paraId="6D9A5A90" w14:textId="77777777" w:rsidR="00E1682F" w:rsidRPr="00E1682F" w:rsidRDefault="00E1682F" w:rsidP="00E1682F">
      <w:pPr>
        <w:pStyle w:val="SourceCode"/>
      </w:pPr>
      <w:r w:rsidRPr="00E1682F">
        <w:t xml:space="preserve">  render() {</w:t>
      </w:r>
    </w:p>
    <w:p w14:paraId="559149D0" w14:textId="77777777" w:rsidR="00E1682F" w:rsidRPr="00E1682F" w:rsidRDefault="00E1682F" w:rsidP="00E1682F">
      <w:pPr>
        <w:pStyle w:val="SourceCode"/>
      </w:pPr>
      <w:r w:rsidRPr="00E1682F">
        <w:t xml:space="preserve">    return &lt;h1&gt;Hello {this.props.name}&lt;/h1&gt;;</w:t>
      </w:r>
    </w:p>
    <w:p w14:paraId="41C98203" w14:textId="77777777" w:rsidR="00E1682F" w:rsidRPr="00E1682F" w:rsidRDefault="00E1682F" w:rsidP="00E1682F">
      <w:pPr>
        <w:pStyle w:val="SourceCode"/>
      </w:pPr>
      <w:r w:rsidRPr="00E1682F">
        <w:t xml:space="preserve">  } </w:t>
      </w:r>
    </w:p>
    <w:p w14:paraId="6A8D7192" w14:textId="77777777" w:rsidR="00E1682F" w:rsidRPr="00E1682F" w:rsidRDefault="00E1682F" w:rsidP="00E1682F">
      <w:pPr>
        <w:pStyle w:val="SourceCode"/>
      </w:pPr>
      <w:r w:rsidRPr="00E1682F">
        <w:t>}</w:t>
      </w:r>
    </w:p>
    <w:p w14:paraId="4F4AEEFD" w14:textId="77777777" w:rsidR="00E1682F" w:rsidRPr="00E1682F" w:rsidRDefault="00E1682F" w:rsidP="00E1682F">
      <w:pPr>
        <w:pStyle w:val="SourceCode"/>
      </w:pPr>
    </w:p>
    <w:p w14:paraId="2E8F8476" w14:textId="231965B9" w:rsidR="00E1682F" w:rsidRPr="00E1682F" w:rsidRDefault="00864213" w:rsidP="00E1682F">
      <w:pPr>
        <w:pStyle w:val="SourceCode"/>
      </w:pPr>
      <w:r>
        <w:sym w:font="Wingdings" w:char="F08D"/>
      </w:r>
      <w:r>
        <w:t xml:space="preserve"> </w:t>
      </w:r>
      <w:r w:rsidR="00E1682F" w:rsidRPr="00E1682F">
        <w:t>const element = &lt;Hello name="Wilson"/&gt;;</w:t>
      </w:r>
    </w:p>
    <w:p w14:paraId="52D974D7" w14:textId="77777777" w:rsidR="00E1682F" w:rsidRPr="00E1682F" w:rsidRDefault="00E1682F" w:rsidP="00E1682F">
      <w:pPr>
        <w:pStyle w:val="SourceCode"/>
      </w:pPr>
    </w:p>
    <w:p w14:paraId="7B642B00" w14:textId="0FA25709" w:rsidR="00E1682F" w:rsidRPr="00E1682F" w:rsidRDefault="00E1682F" w:rsidP="00E1682F">
      <w:pPr>
        <w:pStyle w:val="SourceCode"/>
      </w:pPr>
    </w:p>
    <w:p w14:paraId="4CD2A978" w14:textId="1F2D5157" w:rsidR="00E1682F" w:rsidRPr="00E1682F" w:rsidRDefault="006A0056" w:rsidP="00E1682F">
      <w:pPr>
        <w:pStyle w:val="SourceCode"/>
      </w:pPr>
      <w:r>
        <w:sym w:font="Wingdings" w:char="F08E"/>
      </w:r>
      <w:r>
        <w:t xml:space="preserve"> </w:t>
      </w:r>
      <w:r w:rsidR="00E1682F" w:rsidRPr="00E1682F">
        <w:t>ReactDOM.render(</w:t>
      </w:r>
    </w:p>
    <w:p w14:paraId="48BC2DD8" w14:textId="77777777" w:rsidR="00E1682F" w:rsidRPr="00E1682F" w:rsidRDefault="00E1682F" w:rsidP="00E1682F">
      <w:pPr>
        <w:pStyle w:val="SourceCode"/>
      </w:pPr>
      <w:r w:rsidRPr="00E1682F">
        <w:t xml:space="preserve">   element,</w:t>
      </w:r>
    </w:p>
    <w:p w14:paraId="76379BB8" w14:textId="77777777" w:rsidR="00E1682F" w:rsidRPr="00E1682F" w:rsidRDefault="00E1682F" w:rsidP="00E1682F">
      <w:pPr>
        <w:pStyle w:val="SourceCode"/>
      </w:pPr>
      <w:r w:rsidRPr="00E1682F">
        <w:t xml:space="preserve">   document.getElementById('root')</w:t>
      </w:r>
    </w:p>
    <w:p w14:paraId="3AEDE98D" w14:textId="70B6FB09" w:rsidR="009215B0" w:rsidRDefault="00E1682F" w:rsidP="00E1682F">
      <w:pPr>
        <w:pStyle w:val="SourceCode"/>
      </w:pPr>
      <w:r w:rsidRPr="00E1682F">
        <w:t>);</w:t>
      </w:r>
    </w:p>
    <w:p w14:paraId="36C97AE9" w14:textId="6A7D132F" w:rsidR="00BB2D81" w:rsidRDefault="00BB2D81" w:rsidP="00E1682F">
      <w:pPr>
        <w:pStyle w:val="SourceCode"/>
      </w:pPr>
    </w:p>
    <w:p w14:paraId="5B55EA68" w14:textId="7423E203" w:rsidR="00BB2D81" w:rsidRDefault="00D76167" w:rsidP="00D76167">
      <w:r>
        <w:sym w:font="Wingdings" w:char="F08C"/>
      </w:r>
      <w:r>
        <w:t xml:space="preserve"> We create a component called Hello. Note that </w:t>
      </w:r>
      <w:r w:rsidR="007921E0">
        <w:t xml:space="preserve">the component’s render method </w:t>
      </w:r>
      <w:r w:rsidR="00681B58">
        <w:t>uses</w:t>
      </w:r>
      <w:r w:rsidR="007921E0">
        <w:t xml:space="preserve"> JSX </w:t>
      </w:r>
      <w:r w:rsidR="00681B58">
        <w:t>to return</w:t>
      </w:r>
      <w:r w:rsidR="007921E0">
        <w:t xml:space="preserve"> a React element. </w:t>
      </w:r>
    </w:p>
    <w:p w14:paraId="0AAC7B18" w14:textId="46E70535" w:rsidR="00681B58" w:rsidRDefault="00681B58" w:rsidP="00681B58">
      <w:r>
        <w:sym w:font="Wingdings" w:char="F08D"/>
      </w:r>
      <w:r>
        <w:t xml:space="preserve"> We now use the component in another piece of </w:t>
      </w:r>
      <w:r w:rsidR="007F1601">
        <w:t xml:space="preserve">JSX to </w:t>
      </w:r>
      <w:r w:rsidR="0087748C">
        <w:t xml:space="preserve">create a </w:t>
      </w:r>
      <w:r w:rsidR="00600F75">
        <w:t>higher-level</w:t>
      </w:r>
      <w:r w:rsidR="0087748C">
        <w:t xml:space="preserve"> element </w:t>
      </w:r>
    </w:p>
    <w:p w14:paraId="159E9F8C" w14:textId="014141ED" w:rsidR="0087748C" w:rsidRDefault="0087748C" w:rsidP="00681B58">
      <w:r>
        <w:sym w:font="Wingdings" w:char="F08E"/>
      </w:r>
      <w:r>
        <w:t xml:space="preserve"> We render the element</w:t>
      </w:r>
    </w:p>
    <w:p w14:paraId="7A02090A" w14:textId="05B48001" w:rsidR="0087748C" w:rsidRDefault="0087748C" w:rsidP="00681B58">
      <w:r>
        <w:t xml:space="preserve">Notice that our component </w:t>
      </w:r>
      <w:r w:rsidR="00514A4D">
        <w:t xml:space="preserve">names must begin with an uppercase letter. This is so JSX can distinguish between React components and HTML </w:t>
      </w:r>
      <w:r w:rsidR="000E7653">
        <w:t xml:space="preserve">elements. JSX assumes anything beginning with a </w:t>
      </w:r>
      <w:r w:rsidR="002F6E22">
        <w:t>lower-case</w:t>
      </w:r>
      <w:r w:rsidR="000E7653">
        <w:t xml:space="preserve"> letter is an HTML element and anything beginning with an uppercase letter is a React Component.</w:t>
      </w:r>
    </w:p>
    <w:p w14:paraId="6930E3C3" w14:textId="139E9333" w:rsidR="00176C75" w:rsidRDefault="00176C75" w:rsidP="00E1682F">
      <w:pPr>
        <w:pStyle w:val="SourceCode"/>
      </w:pPr>
    </w:p>
    <w:p w14:paraId="4581B975" w14:textId="5C83BDA9" w:rsidR="00176C75" w:rsidRDefault="00342560" w:rsidP="00342560">
      <w:r>
        <w:t>Components can refer to other components in their render methods</w:t>
      </w:r>
      <w:r w:rsidR="001D74BD">
        <w:t xml:space="preserve">, encouraging code reuse. </w:t>
      </w:r>
    </w:p>
    <w:p w14:paraId="450FDB8E" w14:textId="0F919D6F" w:rsidR="00135483" w:rsidRDefault="00030F52" w:rsidP="00135483">
      <w:pPr>
        <w:pStyle w:val="QuoteCallOutHeader"/>
      </w:pPr>
      <w:r>
        <w:t>Props</w:t>
      </w:r>
    </w:p>
    <w:p w14:paraId="60515E33" w14:textId="76F770B2" w:rsidR="00030F52" w:rsidRDefault="00030F52" w:rsidP="00030F52">
      <w:pPr>
        <w:pStyle w:val="QuoteCallOut"/>
      </w:pPr>
      <w:r>
        <w:t xml:space="preserve">A component must </w:t>
      </w:r>
      <w:r w:rsidRPr="0013183A">
        <w:rPr>
          <w:rStyle w:val="Strong"/>
        </w:rPr>
        <w:t>never</w:t>
      </w:r>
      <w:r>
        <w:t xml:space="preserve"> </w:t>
      </w:r>
      <w:r w:rsidR="0013183A">
        <w:t>modify its own props collection.</w:t>
      </w:r>
    </w:p>
    <w:p w14:paraId="7DF38974" w14:textId="77777777" w:rsidR="00600F75" w:rsidRDefault="00600F75" w:rsidP="007F468E"/>
    <w:p w14:paraId="2EB59088" w14:textId="77777777" w:rsidR="002F6E22" w:rsidRDefault="002F6E22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51D6DBF4" w14:textId="0F5AEFFE" w:rsidR="002F6E22" w:rsidRPr="00600F75" w:rsidRDefault="002F6E22" w:rsidP="002F6E22">
      <w:pPr>
        <w:pStyle w:val="Heading4"/>
      </w:pPr>
      <w:r>
        <w:lastRenderedPageBreak/>
        <w:t>State</w:t>
      </w:r>
    </w:p>
    <w:p w14:paraId="6E3A2517" w14:textId="481211F4" w:rsidR="00F12680" w:rsidRPr="00F12680" w:rsidRDefault="00874921" w:rsidP="002F6E22">
      <w:r>
        <w:t>If we want to update state in a component</w:t>
      </w:r>
      <w:r w:rsidR="00795024">
        <w:t xml:space="preserve">, rather than update the props collection, we update the </w:t>
      </w:r>
      <w:r w:rsidR="00795024" w:rsidRPr="00F4572F">
        <w:rPr>
          <w:rStyle w:val="Strong"/>
        </w:rPr>
        <w:t>state</w:t>
      </w:r>
      <w:r w:rsidR="00795024">
        <w:t xml:space="preserve"> collection</w:t>
      </w:r>
      <w:r w:rsidR="002C6795">
        <w:t>.</w:t>
      </w:r>
    </w:p>
    <w:p w14:paraId="47ADDC4A" w14:textId="77777777" w:rsidR="00F12680" w:rsidRPr="00F12680" w:rsidRDefault="00F12680" w:rsidP="00F12680">
      <w:pPr>
        <w:pStyle w:val="SourceCode"/>
      </w:pPr>
      <w:r w:rsidRPr="00F12680">
        <w:t>class Timer extends React.Component {</w:t>
      </w:r>
    </w:p>
    <w:p w14:paraId="73E8E350" w14:textId="77777777" w:rsidR="00F12680" w:rsidRPr="00F12680" w:rsidRDefault="00F12680" w:rsidP="00F12680">
      <w:pPr>
        <w:pStyle w:val="SourceCode"/>
      </w:pPr>
      <w:r w:rsidRPr="00F12680">
        <w:t xml:space="preserve">  constructor(props) {</w:t>
      </w:r>
    </w:p>
    <w:p w14:paraId="48656B7F" w14:textId="77777777" w:rsidR="00F12680" w:rsidRPr="00F12680" w:rsidRDefault="00F12680" w:rsidP="00F12680">
      <w:pPr>
        <w:pStyle w:val="SourceCode"/>
      </w:pPr>
      <w:r w:rsidRPr="00F12680">
        <w:t xml:space="preserve">    super(props);</w:t>
      </w:r>
    </w:p>
    <w:p w14:paraId="75D9D5A7" w14:textId="77777777" w:rsidR="00F12680" w:rsidRPr="00F12680" w:rsidRDefault="00F12680" w:rsidP="00F12680">
      <w:pPr>
        <w:pStyle w:val="SourceCode"/>
      </w:pPr>
      <w:r w:rsidRPr="00F12680">
        <w:t xml:space="preserve">    this.state = {date: new Date()};</w:t>
      </w:r>
    </w:p>
    <w:p w14:paraId="40E664CC" w14:textId="77777777" w:rsidR="00F12680" w:rsidRPr="00F12680" w:rsidRDefault="00F12680" w:rsidP="00F12680">
      <w:pPr>
        <w:pStyle w:val="SourceCode"/>
      </w:pPr>
      <w:r w:rsidRPr="00F12680">
        <w:t xml:space="preserve">  }</w:t>
      </w:r>
    </w:p>
    <w:p w14:paraId="61B5CD22" w14:textId="77777777" w:rsidR="00F12680" w:rsidRPr="00F12680" w:rsidRDefault="00F12680" w:rsidP="00F12680">
      <w:pPr>
        <w:pStyle w:val="SourceCode"/>
      </w:pPr>
    </w:p>
    <w:p w14:paraId="168B8831" w14:textId="77777777" w:rsidR="00F12680" w:rsidRPr="00F12680" w:rsidRDefault="00F12680" w:rsidP="00F12680">
      <w:pPr>
        <w:pStyle w:val="SourceCode"/>
      </w:pPr>
      <w:r w:rsidRPr="00F12680">
        <w:t xml:space="preserve">  render() {</w:t>
      </w:r>
    </w:p>
    <w:p w14:paraId="01F4766D" w14:textId="77777777" w:rsidR="00F12680" w:rsidRPr="00F12680" w:rsidRDefault="00F12680" w:rsidP="00F12680">
      <w:pPr>
        <w:pStyle w:val="SourceCode"/>
      </w:pPr>
      <w:r w:rsidRPr="00F12680">
        <w:t xml:space="preserve">    return (</w:t>
      </w:r>
    </w:p>
    <w:p w14:paraId="1A6FF709" w14:textId="77777777" w:rsidR="00F12680" w:rsidRPr="00F12680" w:rsidRDefault="00F12680" w:rsidP="00F12680">
      <w:pPr>
        <w:pStyle w:val="SourceCode"/>
      </w:pPr>
      <w:r w:rsidRPr="00F12680">
        <w:t xml:space="preserve">    &lt;h1&gt;{this.state.date.toLocaleTimeString()}&lt;/h1&gt;</w:t>
      </w:r>
    </w:p>
    <w:p w14:paraId="5464DA07" w14:textId="77777777" w:rsidR="00F12680" w:rsidRPr="00F12680" w:rsidRDefault="00F12680" w:rsidP="00F12680">
      <w:pPr>
        <w:pStyle w:val="SourceCode"/>
      </w:pPr>
      <w:r w:rsidRPr="00F12680">
        <w:t xml:space="preserve">    );</w:t>
      </w:r>
    </w:p>
    <w:p w14:paraId="3C0D3382" w14:textId="77777777" w:rsidR="00F12680" w:rsidRPr="00F12680" w:rsidRDefault="00F12680" w:rsidP="00F12680">
      <w:pPr>
        <w:pStyle w:val="SourceCode"/>
      </w:pPr>
      <w:r w:rsidRPr="00F12680">
        <w:t xml:space="preserve">  }</w:t>
      </w:r>
    </w:p>
    <w:p w14:paraId="617DCA75" w14:textId="77777777" w:rsidR="00F12680" w:rsidRPr="00F12680" w:rsidRDefault="00F12680" w:rsidP="00F12680">
      <w:pPr>
        <w:pStyle w:val="SourceCode"/>
      </w:pPr>
      <w:r w:rsidRPr="00F12680">
        <w:t xml:space="preserve">   </w:t>
      </w:r>
    </w:p>
    <w:p w14:paraId="31CCC83E" w14:textId="77777777" w:rsidR="00F12680" w:rsidRPr="00F12680" w:rsidRDefault="00F12680" w:rsidP="00F12680">
      <w:pPr>
        <w:pStyle w:val="SourceCode"/>
      </w:pPr>
      <w:r w:rsidRPr="00F12680">
        <w:t xml:space="preserve">  componentDidMount() {</w:t>
      </w:r>
    </w:p>
    <w:p w14:paraId="182AAEEB" w14:textId="77777777" w:rsidR="00F12680" w:rsidRPr="00F12680" w:rsidRDefault="00F12680" w:rsidP="00F12680">
      <w:pPr>
        <w:pStyle w:val="SourceCode"/>
      </w:pPr>
      <w:r w:rsidRPr="00F12680">
        <w:t xml:space="preserve">    this.timerID = setInterval(</w:t>
      </w:r>
    </w:p>
    <w:p w14:paraId="38853048" w14:textId="77777777" w:rsidR="00F12680" w:rsidRPr="00F12680" w:rsidRDefault="00F12680" w:rsidP="00F12680">
      <w:pPr>
        <w:pStyle w:val="SourceCode"/>
      </w:pPr>
      <w:r w:rsidRPr="00F12680">
        <w:t xml:space="preserve">      () =&gt; this.tick(),</w:t>
      </w:r>
    </w:p>
    <w:p w14:paraId="689A1BDC" w14:textId="77777777" w:rsidR="00F12680" w:rsidRPr="00F12680" w:rsidRDefault="00F12680" w:rsidP="00F12680">
      <w:pPr>
        <w:pStyle w:val="SourceCode"/>
      </w:pPr>
      <w:r w:rsidRPr="00F12680">
        <w:t xml:space="preserve">      1000</w:t>
      </w:r>
    </w:p>
    <w:p w14:paraId="7B2BC1BA" w14:textId="77777777" w:rsidR="00F12680" w:rsidRPr="00F12680" w:rsidRDefault="00F12680" w:rsidP="00F12680">
      <w:pPr>
        <w:pStyle w:val="SourceCode"/>
      </w:pPr>
      <w:r w:rsidRPr="00F12680">
        <w:t xml:space="preserve">    );</w:t>
      </w:r>
    </w:p>
    <w:p w14:paraId="58B3F19B" w14:textId="77777777" w:rsidR="00F12680" w:rsidRPr="00F12680" w:rsidRDefault="00F12680" w:rsidP="00F12680">
      <w:pPr>
        <w:pStyle w:val="SourceCode"/>
      </w:pPr>
      <w:r w:rsidRPr="00F12680">
        <w:t xml:space="preserve">  }</w:t>
      </w:r>
    </w:p>
    <w:p w14:paraId="0A48BD06" w14:textId="77777777" w:rsidR="00F12680" w:rsidRPr="00F12680" w:rsidRDefault="00F12680" w:rsidP="00F12680">
      <w:pPr>
        <w:pStyle w:val="SourceCode"/>
      </w:pPr>
    </w:p>
    <w:p w14:paraId="2388505F" w14:textId="77777777" w:rsidR="00F12680" w:rsidRPr="00F12680" w:rsidRDefault="00F12680" w:rsidP="00F12680">
      <w:pPr>
        <w:pStyle w:val="SourceCode"/>
      </w:pPr>
      <w:r w:rsidRPr="00F12680">
        <w:t xml:space="preserve">  componentWillUnmount() {</w:t>
      </w:r>
    </w:p>
    <w:p w14:paraId="3F800109" w14:textId="77777777" w:rsidR="00F12680" w:rsidRPr="00F12680" w:rsidRDefault="00F12680" w:rsidP="00F12680">
      <w:pPr>
        <w:pStyle w:val="SourceCode"/>
      </w:pPr>
      <w:r w:rsidRPr="00F12680">
        <w:t xml:space="preserve">    clearInterval(this.timerID);</w:t>
      </w:r>
    </w:p>
    <w:p w14:paraId="2CB49CC6" w14:textId="77777777" w:rsidR="00F12680" w:rsidRPr="00F12680" w:rsidRDefault="00F12680" w:rsidP="00F12680">
      <w:pPr>
        <w:pStyle w:val="SourceCode"/>
      </w:pPr>
      <w:r w:rsidRPr="00F12680">
        <w:t xml:space="preserve">  }</w:t>
      </w:r>
    </w:p>
    <w:p w14:paraId="27EF1DFD" w14:textId="77777777" w:rsidR="00F12680" w:rsidRPr="00F12680" w:rsidRDefault="00F12680" w:rsidP="00F12680">
      <w:pPr>
        <w:pStyle w:val="SourceCode"/>
      </w:pPr>
      <w:r w:rsidRPr="00F12680">
        <w:t xml:space="preserve">  </w:t>
      </w:r>
    </w:p>
    <w:p w14:paraId="1B5E4662" w14:textId="77777777" w:rsidR="00F12680" w:rsidRPr="00F12680" w:rsidRDefault="00F12680" w:rsidP="00F12680">
      <w:pPr>
        <w:pStyle w:val="SourceCode"/>
      </w:pPr>
      <w:r w:rsidRPr="00F12680">
        <w:t xml:space="preserve">  tick() {</w:t>
      </w:r>
    </w:p>
    <w:p w14:paraId="0ABEDE6B" w14:textId="77777777" w:rsidR="00F12680" w:rsidRPr="00F12680" w:rsidRDefault="00F12680" w:rsidP="002B47D8">
      <w:pPr>
        <w:pStyle w:val="SourceCodeStrong"/>
      </w:pPr>
      <w:r w:rsidRPr="00F12680">
        <w:t xml:space="preserve">    this.setState({</w:t>
      </w:r>
    </w:p>
    <w:p w14:paraId="576766EB" w14:textId="77777777" w:rsidR="00F12680" w:rsidRPr="00F12680" w:rsidRDefault="00F12680" w:rsidP="002B47D8">
      <w:pPr>
        <w:pStyle w:val="SourceCodeStrong"/>
      </w:pPr>
      <w:r w:rsidRPr="00F12680">
        <w:t xml:space="preserve">      date: new Date()</w:t>
      </w:r>
    </w:p>
    <w:p w14:paraId="34E41A1E" w14:textId="77777777" w:rsidR="00F12680" w:rsidRPr="00F12680" w:rsidRDefault="00F12680" w:rsidP="002B47D8">
      <w:pPr>
        <w:pStyle w:val="SourceCodeStrong"/>
      </w:pPr>
      <w:r w:rsidRPr="00F12680">
        <w:t xml:space="preserve">    });</w:t>
      </w:r>
    </w:p>
    <w:p w14:paraId="2DCAB516" w14:textId="77777777" w:rsidR="00F12680" w:rsidRPr="00F12680" w:rsidRDefault="00F12680" w:rsidP="00F12680">
      <w:pPr>
        <w:pStyle w:val="SourceCode"/>
      </w:pPr>
      <w:r w:rsidRPr="00F12680">
        <w:t xml:space="preserve">  }</w:t>
      </w:r>
    </w:p>
    <w:p w14:paraId="5491CBB5" w14:textId="75BB8795" w:rsidR="00F12680" w:rsidRDefault="00F12680" w:rsidP="00F12680">
      <w:pPr>
        <w:pStyle w:val="SourceCode"/>
      </w:pPr>
      <w:r w:rsidRPr="00F12680">
        <w:t>}</w:t>
      </w:r>
    </w:p>
    <w:p w14:paraId="364D5C1C" w14:textId="77777777" w:rsidR="002B47D8" w:rsidRPr="00F12680" w:rsidRDefault="002B47D8" w:rsidP="00F12680">
      <w:pPr>
        <w:pStyle w:val="SourceCode"/>
      </w:pPr>
    </w:p>
    <w:p w14:paraId="7F0450F0" w14:textId="485E31C6" w:rsidR="00795024" w:rsidRDefault="00795024" w:rsidP="00F12680">
      <w:pPr>
        <w:pStyle w:val="SourceCode"/>
      </w:pPr>
    </w:p>
    <w:p w14:paraId="60A84E0C" w14:textId="5F45E965" w:rsidR="00352F5A" w:rsidRDefault="00DD3C11" w:rsidP="00DD3C11">
      <w:pPr>
        <w:pStyle w:val="QuoteCallOutHeader"/>
      </w:pPr>
      <w:r>
        <w:t>Setting State</w:t>
      </w:r>
    </w:p>
    <w:p w14:paraId="1817B444" w14:textId="287E807E" w:rsidR="00DD3C11" w:rsidRDefault="00DD3C11" w:rsidP="00897F19">
      <w:pPr>
        <w:pStyle w:val="QuoteCallOut"/>
      </w:pPr>
      <w:r>
        <w:t xml:space="preserve">State should never be directly updated. Instead it needs to be updated inside a call to the </w:t>
      </w:r>
      <w:r w:rsidRPr="004F0174">
        <w:rPr>
          <w:rStyle w:val="Strong"/>
        </w:rPr>
        <w:t>set</w:t>
      </w:r>
      <w:r w:rsidR="004F0174" w:rsidRPr="004F0174">
        <w:rPr>
          <w:rStyle w:val="Strong"/>
        </w:rPr>
        <w:t>State</w:t>
      </w:r>
      <w:r w:rsidR="004F0174">
        <w:t xml:space="preserve"> method</w:t>
      </w:r>
      <w:r w:rsidR="00025426">
        <w:t xml:space="preserve">. We </w:t>
      </w:r>
      <w:proofErr w:type="gramStart"/>
      <w:r w:rsidR="00025426">
        <w:t>don</w:t>
      </w:r>
      <w:r w:rsidR="002B47D8">
        <w:t>’t</w:t>
      </w:r>
      <w:proofErr w:type="gramEnd"/>
      <w:r w:rsidR="002B47D8">
        <w:t xml:space="preserve"> </w:t>
      </w:r>
      <w:r w:rsidR="000F4388">
        <w:t xml:space="preserve">use </w:t>
      </w:r>
      <w:r w:rsidR="000F4388" w:rsidRPr="002B47D8">
        <w:rPr>
          <w:rStyle w:val="SourceCodeChar"/>
        </w:rPr>
        <w:t xml:space="preserve">this.state.date = </w:t>
      </w:r>
      <w:r w:rsidR="008D5C12" w:rsidRPr="002B47D8">
        <w:rPr>
          <w:rStyle w:val="SourceCodeChar"/>
        </w:rPr>
        <w:t>new Date();</w:t>
      </w:r>
      <w:r w:rsidR="008D5C12">
        <w:t xml:space="preserve"> Instead we use </w:t>
      </w:r>
      <w:r w:rsidR="00897F19">
        <w:t xml:space="preserve">   </w:t>
      </w:r>
      <w:r w:rsidR="00897F19" w:rsidRPr="00842683">
        <w:rPr>
          <w:rStyle w:val="SourceCodeChar"/>
        </w:rPr>
        <w:t>this.setState({date: new Date()</w:t>
      </w:r>
      <w:r w:rsidR="00664B47" w:rsidRPr="00842683">
        <w:rPr>
          <w:rStyle w:val="SourceCodeChar"/>
        </w:rPr>
        <w:t>});</w:t>
      </w:r>
    </w:p>
    <w:p w14:paraId="701F34E6" w14:textId="082A035A" w:rsidR="00274CB1" w:rsidRDefault="00274CB1" w:rsidP="00274CB1"/>
    <w:p w14:paraId="3CA23E67" w14:textId="764B861B" w:rsidR="00BD6895" w:rsidRDefault="00BD6895" w:rsidP="00274CB1">
      <w:r>
        <w:t xml:space="preserve">Multiple updates can be batched together </w:t>
      </w:r>
      <w:r w:rsidR="00D807BE">
        <w:t xml:space="preserve">or executed asynchronously for performance. For this </w:t>
      </w:r>
      <w:r w:rsidR="003209E9">
        <w:t>reason,</w:t>
      </w:r>
      <w:r w:rsidR="00D807BE">
        <w:t xml:space="preserve"> we should use the following form when using current state to calculate the next value.  </w:t>
      </w:r>
    </w:p>
    <w:p w14:paraId="599EFA75" w14:textId="77777777" w:rsidR="00842683" w:rsidRDefault="00842683">
      <w:pPr>
        <w:spacing w:after="160" w:line="259" w:lineRule="auto"/>
        <w:rPr>
          <w:rFonts w:ascii="Courier New" w:hAnsi="Courier New" w:cs="Consolas"/>
          <w:noProof/>
          <w:sz w:val="20"/>
          <w:szCs w:val="19"/>
          <w:shd w:val="clear" w:color="auto" w:fill="FFFFFF"/>
        </w:rPr>
      </w:pPr>
      <w:r>
        <w:br w:type="page"/>
      </w:r>
    </w:p>
    <w:p w14:paraId="59ED698C" w14:textId="181430C0" w:rsidR="00BA670E" w:rsidRPr="00BA670E" w:rsidRDefault="00BA670E" w:rsidP="00BA670E">
      <w:pPr>
        <w:pStyle w:val="SourceCode"/>
      </w:pPr>
      <w:r w:rsidRPr="00BA670E">
        <w:lastRenderedPageBreak/>
        <w:t>this.setState(function(</w:t>
      </w:r>
      <w:r w:rsidR="001A423A">
        <w:sym w:font="Wingdings" w:char="F08C"/>
      </w:r>
      <w:r w:rsidRPr="00BA670E">
        <w:t xml:space="preserve">state, </w:t>
      </w:r>
      <w:r w:rsidR="008E39D7">
        <w:sym w:font="Wingdings" w:char="F08D"/>
      </w:r>
      <w:r w:rsidRPr="00BA670E">
        <w:t>props) {</w:t>
      </w:r>
    </w:p>
    <w:p w14:paraId="03F7023F" w14:textId="77777777" w:rsidR="00BA670E" w:rsidRPr="00BA670E" w:rsidRDefault="00BA670E" w:rsidP="00BA670E">
      <w:pPr>
        <w:pStyle w:val="SourceCode"/>
      </w:pPr>
      <w:r w:rsidRPr="00BA670E">
        <w:t xml:space="preserve">  return {</w:t>
      </w:r>
    </w:p>
    <w:p w14:paraId="361DCAF5" w14:textId="77777777" w:rsidR="00BA670E" w:rsidRPr="00BA670E" w:rsidRDefault="00BA670E" w:rsidP="00BA670E">
      <w:pPr>
        <w:pStyle w:val="SourceCode"/>
      </w:pPr>
      <w:r w:rsidRPr="00BA670E">
        <w:t xml:space="preserve">    counter: state.counter + props.increment</w:t>
      </w:r>
    </w:p>
    <w:p w14:paraId="2FFFE8F4" w14:textId="77777777" w:rsidR="00BA670E" w:rsidRPr="00BA670E" w:rsidRDefault="00BA670E" w:rsidP="00BA670E">
      <w:pPr>
        <w:pStyle w:val="SourceCode"/>
      </w:pPr>
      <w:r w:rsidRPr="00BA670E">
        <w:t xml:space="preserve">  };</w:t>
      </w:r>
    </w:p>
    <w:p w14:paraId="4ECF4586" w14:textId="1D15AC3D" w:rsidR="0017569E" w:rsidRDefault="00BA670E" w:rsidP="00BA670E">
      <w:pPr>
        <w:pStyle w:val="SourceCode"/>
      </w:pPr>
      <w:r w:rsidRPr="00BA670E">
        <w:t>});</w:t>
      </w:r>
    </w:p>
    <w:p w14:paraId="637D6039" w14:textId="5BE15029" w:rsidR="001A423A" w:rsidRDefault="001A423A" w:rsidP="00BA670E">
      <w:pPr>
        <w:pStyle w:val="SourceCode"/>
      </w:pPr>
    </w:p>
    <w:p w14:paraId="6DCD0C7C" w14:textId="7FE0B95C" w:rsidR="001A423A" w:rsidRDefault="001A423A" w:rsidP="001A423A">
      <w:r>
        <w:sym w:font="Wingdings" w:char="F08C"/>
      </w:r>
      <w:r>
        <w:t xml:space="preserve"> </w:t>
      </w:r>
      <w:r w:rsidR="008E39D7">
        <w:t>previous state</w:t>
      </w:r>
    </w:p>
    <w:p w14:paraId="6B340C8F" w14:textId="5CF9645C" w:rsidR="008E39D7" w:rsidRDefault="008E39D7" w:rsidP="001A423A">
      <w:r>
        <w:sym w:font="Wingdings" w:char="F08D"/>
      </w:r>
      <w:r>
        <w:t xml:space="preserve"> props at the time the up</w:t>
      </w:r>
      <w:r w:rsidR="00D50F24">
        <w:t xml:space="preserve">date is applied. </w:t>
      </w:r>
    </w:p>
    <w:p w14:paraId="668C0FD6" w14:textId="30FD4430" w:rsidR="007B2F72" w:rsidRDefault="007B2F72" w:rsidP="001A423A">
      <w:r>
        <w:t xml:space="preserve">Where we </w:t>
      </w:r>
      <w:r w:rsidR="00DC6745">
        <w:t xml:space="preserve">use separate calls to independently update </w:t>
      </w:r>
      <w:r w:rsidR="00246972">
        <w:t xml:space="preserve">different parts of state the </w:t>
      </w:r>
      <w:r w:rsidR="00520FAE">
        <w:t xml:space="preserve">updates are </w:t>
      </w:r>
      <w:r w:rsidR="00A07A15">
        <w:t>merged</w:t>
      </w:r>
      <w:r w:rsidR="00520FAE">
        <w:t xml:space="preserve">. </w:t>
      </w:r>
    </w:p>
    <w:p w14:paraId="2F199921" w14:textId="77777777" w:rsidR="00E43652" w:rsidRDefault="00E43652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24E870CB" w14:textId="27DEF2E9" w:rsidR="00104C46" w:rsidRDefault="00104C46" w:rsidP="00E43652">
      <w:pPr>
        <w:pStyle w:val="Heading4"/>
      </w:pPr>
      <w:r>
        <w:lastRenderedPageBreak/>
        <w:t>Events</w:t>
      </w:r>
    </w:p>
    <w:p w14:paraId="016B09AD" w14:textId="7006E1D7" w:rsidR="00A371BA" w:rsidRDefault="00A371BA" w:rsidP="00A371BA">
      <w:r>
        <w:t xml:space="preserve">In HTML we pass a string </w:t>
      </w:r>
      <w:r w:rsidR="00667704">
        <w:t xml:space="preserve">that contains a JavaScript </w:t>
      </w:r>
      <w:r w:rsidR="006B5AA7">
        <w:t>statement when we register an event</w:t>
      </w:r>
      <w:r w:rsidR="00424483">
        <w:t xml:space="preserve"> handler with an event. Also note the event itself is all lowercase.</w:t>
      </w:r>
    </w:p>
    <w:p w14:paraId="23D50AFE" w14:textId="47CE3321" w:rsidR="006B5AA7" w:rsidRPr="00C31743" w:rsidRDefault="00C31743" w:rsidP="00C31743">
      <w:pPr>
        <w:pStyle w:val="SourceCode"/>
      </w:pPr>
      <w:r w:rsidRPr="00C31743">
        <w:t>&lt;button onclick=</w:t>
      </w:r>
      <w:r w:rsidRPr="00C31743">
        <w:rPr>
          <w:b/>
          <w:bCs/>
        </w:rPr>
        <w:t>"handleEvent()"</w:t>
      </w:r>
      <w:r w:rsidRPr="00C31743">
        <w:t>&gt;</w:t>
      </w:r>
      <w:r>
        <w:t>Click Me</w:t>
      </w:r>
      <w:r w:rsidRPr="00C31743">
        <w:t>&lt;/button&gt;</w:t>
      </w:r>
    </w:p>
    <w:p w14:paraId="1FFFA8F9" w14:textId="77777777" w:rsidR="00095386" w:rsidRDefault="00095386" w:rsidP="00095386"/>
    <w:p w14:paraId="3AD15FD7" w14:textId="4B3B8D51" w:rsidR="00095386" w:rsidRDefault="001B2548" w:rsidP="00095386">
      <w:r>
        <w:t xml:space="preserve">In React </w:t>
      </w:r>
      <w:r w:rsidR="00424483">
        <w:t xml:space="preserve">the event itself is camel case and the event handler is an actual java script </w:t>
      </w:r>
      <w:r w:rsidR="00C700C6">
        <w:t>function</w:t>
      </w:r>
    </w:p>
    <w:p w14:paraId="3B765AD6" w14:textId="20217DE1" w:rsidR="003867C2" w:rsidRDefault="00531EE1" w:rsidP="003867C2">
      <w:pPr>
        <w:pStyle w:val="SourceCode"/>
      </w:pPr>
      <w:r w:rsidRPr="00C31743">
        <w:t>&lt;button on</w:t>
      </w:r>
      <w:r w:rsidRPr="00531EE1">
        <w:rPr>
          <w:b/>
          <w:bCs/>
        </w:rPr>
        <w:t>C</w:t>
      </w:r>
      <w:r w:rsidRPr="00C31743">
        <w:t>lick=</w:t>
      </w:r>
      <w:r w:rsidR="00FD215E">
        <w:rPr>
          <w:b/>
          <w:bCs/>
        </w:rPr>
        <w:t>{</w:t>
      </w:r>
      <w:r w:rsidRPr="00C31743">
        <w:rPr>
          <w:b/>
          <w:bCs/>
        </w:rPr>
        <w:t>handleEvent</w:t>
      </w:r>
      <w:r w:rsidR="00FD215E">
        <w:rPr>
          <w:b/>
          <w:bCs/>
        </w:rPr>
        <w:t>}</w:t>
      </w:r>
      <w:r w:rsidRPr="00C31743">
        <w:t>&gt;</w:t>
      </w:r>
      <w:r>
        <w:t>Click Me</w:t>
      </w:r>
      <w:r w:rsidRPr="00C31743">
        <w:t>&lt;/button&gt;</w:t>
      </w:r>
    </w:p>
    <w:p w14:paraId="3B083779" w14:textId="23468D69" w:rsidR="008E39D7" w:rsidRDefault="008E39D7" w:rsidP="001A423A"/>
    <w:p w14:paraId="64ABAD57" w14:textId="7EFFC1FA" w:rsidR="00F534E8" w:rsidRDefault="00F534E8" w:rsidP="001A423A">
      <w:r>
        <w:t xml:space="preserve">With HTML we generally use </w:t>
      </w:r>
      <w:r w:rsidR="00EA4D21">
        <w:t xml:space="preserve">addEventListener if we want to add a handler to an event after the DOM element is created. In React we can just </w:t>
      </w:r>
      <w:r w:rsidR="006B5B80">
        <w:t xml:space="preserve">provide </w:t>
      </w:r>
      <w:r w:rsidR="006C181E">
        <w:t xml:space="preserve">a handler when the element is rendered. </w:t>
      </w:r>
      <w:r w:rsidR="00E968E3">
        <w:t xml:space="preserve">If </w:t>
      </w:r>
      <w:r w:rsidR="009D751F">
        <w:t>a</w:t>
      </w:r>
      <w:r w:rsidR="00E968E3">
        <w:t xml:space="preserve"> </w:t>
      </w:r>
      <w:r w:rsidR="00A108C4">
        <w:t xml:space="preserve">component is created as a class, typically an event handler is a method on the class. </w:t>
      </w:r>
      <w:r w:rsidR="009D751F">
        <w:t xml:space="preserve">Because java script </w:t>
      </w:r>
      <w:r w:rsidR="003D1666">
        <w:t xml:space="preserve">methods are not bound by </w:t>
      </w:r>
      <w:r w:rsidR="000546FB">
        <w:t>default,</w:t>
      </w:r>
      <w:r w:rsidR="003D1666">
        <w:t xml:space="preserve"> </w:t>
      </w:r>
      <w:r w:rsidR="00E069F5">
        <w:t>we need to make sure we bind</w:t>
      </w:r>
      <w:r w:rsidR="000546FB">
        <w:t xml:space="preserve"> </w:t>
      </w:r>
      <w:r w:rsidR="003A4D60">
        <w:t xml:space="preserve">to ensure this is available in the handler. </w:t>
      </w:r>
    </w:p>
    <w:p w14:paraId="1BC978CE" w14:textId="17316A6F" w:rsidR="00447678" w:rsidRPr="00447678" w:rsidRDefault="00447678" w:rsidP="00447678">
      <w:pPr>
        <w:pStyle w:val="SourceCode"/>
      </w:pPr>
      <w:r w:rsidRPr="00447678">
        <w:t xml:space="preserve">class </w:t>
      </w:r>
      <w:r w:rsidR="00701C8F">
        <w:t>MyComponent</w:t>
      </w:r>
      <w:r w:rsidRPr="00447678">
        <w:t xml:space="preserve"> extends React.Component {</w:t>
      </w:r>
    </w:p>
    <w:p w14:paraId="1B2C334E" w14:textId="77777777" w:rsidR="00447678" w:rsidRPr="00447678" w:rsidRDefault="00447678" w:rsidP="00447678">
      <w:pPr>
        <w:pStyle w:val="SourceCode"/>
      </w:pPr>
      <w:r w:rsidRPr="00447678">
        <w:t xml:space="preserve">  constructor(props) {</w:t>
      </w:r>
    </w:p>
    <w:p w14:paraId="09B90138" w14:textId="77777777" w:rsidR="00447678" w:rsidRPr="00447678" w:rsidRDefault="00447678" w:rsidP="00447678">
      <w:pPr>
        <w:pStyle w:val="SourceCode"/>
      </w:pPr>
      <w:r w:rsidRPr="00447678">
        <w:t xml:space="preserve">    super(props);</w:t>
      </w:r>
    </w:p>
    <w:p w14:paraId="0ACE2780" w14:textId="77777777" w:rsidR="00447678" w:rsidRPr="00447678" w:rsidRDefault="00447678" w:rsidP="00701C8F">
      <w:pPr>
        <w:pStyle w:val="SourceCode"/>
        <w:ind w:left="0"/>
      </w:pPr>
    </w:p>
    <w:p w14:paraId="21CDFE4B" w14:textId="259DC1DF" w:rsidR="00447678" w:rsidRPr="00447678" w:rsidRDefault="00447678" w:rsidP="00447678">
      <w:pPr>
        <w:pStyle w:val="SourceCode"/>
      </w:pPr>
      <w:r w:rsidRPr="00447678">
        <w:t xml:space="preserve">    // </w:t>
      </w:r>
      <w:r w:rsidR="00701C8F">
        <w:t xml:space="preserve">Make this </w:t>
      </w:r>
      <w:r w:rsidR="004333C7">
        <w:t>available in the handler</w:t>
      </w:r>
    </w:p>
    <w:p w14:paraId="76A13DD6" w14:textId="446CE0D2" w:rsidR="00447678" w:rsidRPr="00447678" w:rsidRDefault="00447678" w:rsidP="006C3399">
      <w:pPr>
        <w:pStyle w:val="SourceCodeStrong"/>
      </w:pPr>
      <w:r w:rsidRPr="00447678">
        <w:t xml:space="preserve">    this.handle</w:t>
      </w:r>
      <w:r w:rsidR="00701C8F">
        <w:t>Event</w:t>
      </w:r>
      <w:r w:rsidRPr="00447678">
        <w:t xml:space="preserve"> = this.handle</w:t>
      </w:r>
      <w:r w:rsidR="00701C8F">
        <w:t>Event</w:t>
      </w:r>
      <w:r w:rsidRPr="00447678">
        <w:t>.bind(this);</w:t>
      </w:r>
    </w:p>
    <w:p w14:paraId="22CE3C98" w14:textId="77777777" w:rsidR="00447678" w:rsidRPr="00447678" w:rsidRDefault="00447678" w:rsidP="00447678">
      <w:pPr>
        <w:pStyle w:val="SourceCode"/>
      </w:pPr>
      <w:r w:rsidRPr="00447678">
        <w:t xml:space="preserve">  }</w:t>
      </w:r>
    </w:p>
    <w:p w14:paraId="5CF764D0" w14:textId="77777777" w:rsidR="00447678" w:rsidRPr="00447678" w:rsidRDefault="00447678" w:rsidP="00447678">
      <w:pPr>
        <w:pStyle w:val="SourceCode"/>
      </w:pPr>
    </w:p>
    <w:p w14:paraId="19E37859" w14:textId="1CF336EA" w:rsidR="00447678" w:rsidRDefault="00447678" w:rsidP="00447678">
      <w:pPr>
        <w:pStyle w:val="SourceCode"/>
      </w:pPr>
      <w:r w:rsidRPr="00447678">
        <w:t xml:space="preserve">  handle</w:t>
      </w:r>
      <w:r w:rsidR="00701C8F">
        <w:t>Event</w:t>
      </w:r>
      <w:r w:rsidRPr="00447678">
        <w:t>() {</w:t>
      </w:r>
    </w:p>
    <w:p w14:paraId="398E6E66" w14:textId="55D7C111" w:rsidR="00701C8F" w:rsidRPr="00447678" w:rsidRDefault="00701C8F" w:rsidP="00447678">
      <w:pPr>
        <w:pStyle w:val="SourceCode"/>
      </w:pPr>
      <w:r>
        <w:tab/>
        <w:t>/* Do Something */</w:t>
      </w:r>
    </w:p>
    <w:p w14:paraId="34C1882F" w14:textId="0D64BFAE" w:rsidR="003A4D60" w:rsidRDefault="00447678" w:rsidP="00447678">
      <w:pPr>
        <w:pStyle w:val="SourceCode"/>
      </w:pPr>
      <w:r w:rsidRPr="00447678">
        <w:t xml:space="preserve">  }</w:t>
      </w:r>
    </w:p>
    <w:p w14:paraId="6D1A3C57" w14:textId="61AB023C" w:rsidR="00701C8F" w:rsidRDefault="00701C8F" w:rsidP="00447678">
      <w:pPr>
        <w:pStyle w:val="SourceCode"/>
      </w:pPr>
      <w:r>
        <w:t>}</w:t>
      </w:r>
    </w:p>
    <w:p w14:paraId="78819D19" w14:textId="77777777" w:rsidR="00CC5C20" w:rsidRDefault="00CC5C20" w:rsidP="00447678">
      <w:pPr>
        <w:pStyle w:val="SourceCode"/>
      </w:pPr>
    </w:p>
    <w:p w14:paraId="74697D5F" w14:textId="77777777" w:rsidR="003F3D6A" w:rsidRDefault="003F3D6A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7B0BA115" w14:textId="77777777" w:rsidR="0037289C" w:rsidRPr="0037289C" w:rsidRDefault="0037289C" w:rsidP="0037289C"/>
    <w:p w14:paraId="70D1BCEB" w14:textId="77777777" w:rsidR="00F33575" w:rsidRDefault="00F3357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0E38920A" w14:textId="78E1283E" w:rsidR="00CC5C20" w:rsidRDefault="00CC5C20" w:rsidP="00CC5C20">
      <w:pPr>
        <w:pStyle w:val="Heading3"/>
      </w:pPr>
      <w:bookmarkStart w:id="14" w:name="_Toc53986834"/>
      <w:r>
        <w:lastRenderedPageBreak/>
        <w:t>Keys</w:t>
      </w:r>
      <w:bookmarkEnd w:id="14"/>
    </w:p>
    <w:p w14:paraId="5BC78633" w14:textId="5BB5646C" w:rsidR="00CC5C20" w:rsidRPr="00CC5C20" w:rsidRDefault="00F10E1C" w:rsidP="00CC5C20">
      <w:r>
        <w:t xml:space="preserve">When creating lists of </w:t>
      </w:r>
      <w:r w:rsidR="000A202C">
        <w:t>elements,</w:t>
      </w:r>
      <w:r>
        <w:t xml:space="preserve"> we need to give each a special </w:t>
      </w:r>
      <w:r w:rsidR="008E099A">
        <w:t>string key attribute</w:t>
      </w:r>
      <w:r w:rsidR="00093BB6">
        <w:t>.</w:t>
      </w:r>
      <w:r w:rsidR="008E099A">
        <w:t xml:space="preserve"> </w:t>
      </w:r>
      <w:r w:rsidR="00690270">
        <w:t xml:space="preserve">The keys enable react to know when </w:t>
      </w:r>
      <w:r w:rsidR="00BE70EF">
        <w:t xml:space="preserve">list items are added, </w:t>
      </w:r>
      <w:proofErr w:type="gramStart"/>
      <w:r w:rsidR="00BE70EF">
        <w:t>removed</w:t>
      </w:r>
      <w:proofErr w:type="gramEnd"/>
      <w:r w:rsidR="00BE70EF">
        <w:t xml:space="preserve"> or changed. </w:t>
      </w:r>
      <w:r w:rsidR="002014E4">
        <w:t xml:space="preserve">The value of the key must uniquely identify the element </w:t>
      </w:r>
      <w:r w:rsidR="00086E74">
        <w:t xml:space="preserve">among its siblings in the list. </w:t>
      </w:r>
      <w:r w:rsidR="009C263E">
        <w:t xml:space="preserve">Keys must only be unique within the containing list. They do not need to be unique among all </w:t>
      </w:r>
      <w:r w:rsidR="008961D7">
        <w:t>lists. It</w:t>
      </w:r>
      <w:r w:rsidR="00256A12">
        <w:t xml:space="preserve"> is not recommended to use the index of an element itself as a key. </w:t>
      </w:r>
    </w:p>
    <w:p w14:paraId="4C9432EE" w14:textId="2DE471D5" w:rsidR="00D95E23" w:rsidRDefault="00D95E23" w:rsidP="00D95E23">
      <w:pPr>
        <w:pStyle w:val="Heading3"/>
      </w:pPr>
      <w:bookmarkStart w:id="15" w:name="_Toc53986835"/>
      <w:r>
        <w:t>Forms</w:t>
      </w:r>
      <w:r w:rsidR="002611A7">
        <w:t xml:space="preserve"> and controlled components</w:t>
      </w:r>
      <w:bookmarkEnd w:id="15"/>
    </w:p>
    <w:p w14:paraId="2FEFBE23" w14:textId="7A8FB828" w:rsidR="002611A7" w:rsidRPr="002611A7" w:rsidRDefault="000437FC" w:rsidP="002611A7">
      <w:r>
        <w:t xml:space="preserve">HTML form elements </w:t>
      </w:r>
      <w:r w:rsidR="00DD01E6">
        <w:t>have their own state</w:t>
      </w:r>
      <w:r w:rsidR="002023C9">
        <w:t xml:space="preserve">. The react component generating the form elements also has its own state in its </w:t>
      </w:r>
      <w:r w:rsidR="003F6E3A">
        <w:t xml:space="preserve">state property. </w:t>
      </w:r>
      <w:r w:rsidR="000334C1">
        <w:t>A controlled react component is a react component who</w:t>
      </w:r>
      <w:r w:rsidR="00A90A3B">
        <w:t xml:space="preserve">se state property is the </w:t>
      </w:r>
      <w:r w:rsidR="008879FA">
        <w:t>single source of truth.</w:t>
      </w:r>
      <w:r w:rsidR="00955777">
        <w:t xml:space="preserve"> In a controlled component every state mutation has an associated handler function. We can use this to </w:t>
      </w:r>
      <w:r w:rsidR="000B1F19">
        <w:t xml:space="preserve">modify or validate user input. </w:t>
      </w:r>
    </w:p>
    <w:p w14:paraId="611BA232" w14:textId="77777777" w:rsidR="00F33575" w:rsidRDefault="00F3357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01FA9C19" w14:textId="77777777" w:rsidR="00904131" w:rsidRDefault="00904131">
      <w:pPr>
        <w:spacing w:after="160" w:line="259" w:lineRule="auto"/>
        <w:rPr>
          <w:rFonts w:asciiTheme="majorHAnsi" w:eastAsiaTheme="majorEastAsia" w:hAnsiTheme="majorHAnsi" w:cstheme="majorBidi"/>
          <w:b/>
          <w:color w:val="403152" w:themeColor="accent4" w:themeShade="80"/>
          <w:sz w:val="32"/>
          <w:szCs w:val="28"/>
        </w:rPr>
      </w:pPr>
      <w:r>
        <w:lastRenderedPageBreak/>
        <w:br w:type="page"/>
      </w:r>
    </w:p>
    <w:p w14:paraId="6C512749" w14:textId="3B70B494" w:rsidR="0054713D" w:rsidRDefault="0054713D" w:rsidP="00904131">
      <w:pPr>
        <w:pStyle w:val="QuestionSection"/>
      </w:pPr>
      <w:bookmarkStart w:id="16" w:name="_Toc53986836"/>
      <w:r>
        <w:lastRenderedPageBreak/>
        <w:t xml:space="preserve">Questions – </w:t>
      </w:r>
      <w:r w:rsidR="00904131">
        <w:t>Basics</w:t>
      </w:r>
      <w:bookmarkEnd w:id="16"/>
    </w:p>
    <w:p w14:paraId="32EA1BA8" w14:textId="0C7EC124" w:rsidR="001376FB" w:rsidRDefault="001376FB" w:rsidP="001376FB">
      <w:pPr>
        <w:pStyle w:val="QuestionSubSection"/>
      </w:pPr>
      <w:bookmarkStart w:id="17" w:name="_Toc53986837"/>
      <w:r>
        <w:t>Overview</w:t>
      </w:r>
      <w:bookmarkEnd w:id="17"/>
    </w:p>
    <w:p w14:paraId="3C31CA32" w14:textId="3ED73328" w:rsidR="005829C2" w:rsidRDefault="005829C2" w:rsidP="005829C2">
      <w:pPr>
        <w:pStyle w:val="Question"/>
      </w:pPr>
      <w:r>
        <w:t xml:space="preserve">What is the </w:t>
      </w:r>
      <w:r w:rsidR="00EE1462">
        <w:t>philosophy</w:t>
      </w:r>
      <w:r>
        <w:t xml:space="preserve"> of React?</w:t>
      </w:r>
    </w:p>
    <w:p w14:paraId="3D6D5AE8" w14:textId="1886A514" w:rsidR="005829C2" w:rsidRDefault="00CC2D5F" w:rsidP="005829C2">
      <w:pPr>
        <w:pStyle w:val="Answer"/>
      </w:pPr>
      <w:r>
        <w:t>Couple together rendering and logic.</w:t>
      </w:r>
    </w:p>
    <w:p w14:paraId="1644EC06" w14:textId="475C2A14" w:rsidR="00CC2D5F" w:rsidRDefault="00CC2D5F" w:rsidP="00CC2D5F">
      <w:pPr>
        <w:pStyle w:val="Question"/>
      </w:pPr>
      <w:r>
        <w:t>What is the React abstraction that facilitates this?</w:t>
      </w:r>
    </w:p>
    <w:p w14:paraId="35C727EB" w14:textId="13FAD1BF" w:rsidR="00CC2D5F" w:rsidRPr="00CC2D5F" w:rsidRDefault="00CC2D5F" w:rsidP="00CC2D5F">
      <w:pPr>
        <w:pStyle w:val="Answer"/>
      </w:pPr>
      <w:r>
        <w:t xml:space="preserve">React Components contain both </w:t>
      </w:r>
      <w:r w:rsidR="00395755">
        <w:t>markup and logic.</w:t>
      </w:r>
    </w:p>
    <w:p w14:paraId="512B4F3D" w14:textId="09DECD40" w:rsidR="0060700F" w:rsidRDefault="0060700F" w:rsidP="0060700F">
      <w:pPr>
        <w:pStyle w:val="QuestionSubSection"/>
      </w:pPr>
      <w:bookmarkStart w:id="18" w:name="_Toc53986838"/>
      <w:r>
        <w:t>JSX</w:t>
      </w:r>
      <w:bookmarkEnd w:id="18"/>
    </w:p>
    <w:p w14:paraId="2024CDFD" w14:textId="43F17EF6" w:rsidR="0060700F" w:rsidRDefault="0060700F" w:rsidP="0060700F">
      <w:pPr>
        <w:pStyle w:val="Question"/>
      </w:pPr>
      <w:r>
        <w:t>What is JSX?</w:t>
      </w:r>
    </w:p>
    <w:p w14:paraId="22A07CC2" w14:textId="72F099B7" w:rsidR="0060700F" w:rsidRDefault="0060700F" w:rsidP="0060700F">
      <w:pPr>
        <w:pStyle w:val="Answer"/>
      </w:pPr>
      <w:r>
        <w:t>A Syntax extension to JavaScript</w:t>
      </w:r>
    </w:p>
    <w:p w14:paraId="1438E8A7" w14:textId="21A4490C" w:rsidR="00ED37C9" w:rsidRDefault="00ED37C9" w:rsidP="00ED37C9">
      <w:pPr>
        <w:pStyle w:val="Question"/>
      </w:pPr>
      <w:r>
        <w:t>What is JSX used for?</w:t>
      </w:r>
    </w:p>
    <w:p w14:paraId="0541A2A9" w14:textId="01750B57" w:rsidR="00FB1972" w:rsidRDefault="00FB1972" w:rsidP="00D33823">
      <w:pPr>
        <w:pStyle w:val="Answer"/>
      </w:pPr>
      <w:r>
        <w:t>To create react elements</w:t>
      </w:r>
      <w:r w:rsidR="003222C6">
        <w:t>.</w:t>
      </w:r>
    </w:p>
    <w:p w14:paraId="0240B784" w14:textId="7AC1CD8B" w:rsidR="00CF39ED" w:rsidRDefault="00CF39ED" w:rsidP="00D33823">
      <w:pPr>
        <w:pStyle w:val="Answer"/>
      </w:pPr>
      <w:r>
        <w:t xml:space="preserve">The elements </w:t>
      </w:r>
      <w:r w:rsidR="00804D25">
        <w:t>can be rendered to the DOM.</w:t>
      </w:r>
    </w:p>
    <w:p w14:paraId="32F8E919" w14:textId="5D89A9BD" w:rsidR="00182A92" w:rsidRDefault="009710B2" w:rsidP="00182A92">
      <w:pPr>
        <w:pStyle w:val="Question"/>
      </w:pPr>
      <w:r>
        <w:t>Given the following JSX show what JS a compiler might generate?</w:t>
      </w:r>
    </w:p>
    <w:p w14:paraId="71BA729D" w14:textId="52FFF9BE" w:rsidR="009710B2" w:rsidRDefault="009710B2" w:rsidP="009710B2">
      <w:pPr>
        <w:pStyle w:val="SourceCode"/>
      </w:pPr>
      <w:r w:rsidRPr="00084D65">
        <w:t>const element = &lt;h1</w:t>
      </w:r>
      <w:r>
        <w:t xml:space="preserve"> className=”myClass”</w:t>
      </w:r>
      <w:r w:rsidRPr="00084D65">
        <w:t>&gt;Hello World&lt;/h1&gt;;</w:t>
      </w:r>
    </w:p>
    <w:p w14:paraId="411CE143" w14:textId="0BFAAF1E" w:rsidR="00A655CE" w:rsidRDefault="00A655CE" w:rsidP="009710B2">
      <w:pPr>
        <w:pStyle w:val="SourceCode"/>
      </w:pPr>
    </w:p>
    <w:p w14:paraId="2AD7A87B" w14:textId="77777777" w:rsidR="00A655CE" w:rsidRPr="00366E1E" w:rsidRDefault="00A655CE" w:rsidP="00A655CE">
      <w:pPr>
        <w:pStyle w:val="SourceCode"/>
      </w:pPr>
      <w:r w:rsidRPr="00366E1E">
        <w:t>const element = React.createElement(</w:t>
      </w:r>
    </w:p>
    <w:p w14:paraId="2E674912" w14:textId="77777777" w:rsidR="00A655CE" w:rsidRPr="00366E1E" w:rsidRDefault="00A655CE" w:rsidP="00A655CE">
      <w:pPr>
        <w:pStyle w:val="SourceCode"/>
      </w:pPr>
      <w:r w:rsidRPr="00366E1E">
        <w:t xml:space="preserve">  'h1',</w:t>
      </w:r>
    </w:p>
    <w:p w14:paraId="4B6AF338" w14:textId="77777777" w:rsidR="00A655CE" w:rsidRPr="00366E1E" w:rsidRDefault="00A655CE" w:rsidP="00A655CE">
      <w:pPr>
        <w:pStyle w:val="SourceCode"/>
      </w:pPr>
      <w:r w:rsidRPr="00366E1E">
        <w:t xml:space="preserve">  {className: '</w:t>
      </w:r>
      <w:r>
        <w:t>myClass</w:t>
      </w:r>
      <w:r w:rsidRPr="00366E1E">
        <w:t>'},</w:t>
      </w:r>
    </w:p>
    <w:p w14:paraId="61018BF6" w14:textId="77777777" w:rsidR="00A655CE" w:rsidRPr="00366E1E" w:rsidRDefault="00A655CE" w:rsidP="00A655CE">
      <w:pPr>
        <w:pStyle w:val="SourceCode"/>
      </w:pPr>
      <w:r w:rsidRPr="00366E1E">
        <w:t xml:space="preserve">  'Hello</w:t>
      </w:r>
      <w:r>
        <w:t xml:space="preserve"> World</w:t>
      </w:r>
      <w:r w:rsidRPr="00366E1E">
        <w:t>'</w:t>
      </w:r>
    </w:p>
    <w:p w14:paraId="13635202" w14:textId="77777777" w:rsidR="00A655CE" w:rsidRPr="00366E1E" w:rsidRDefault="00A655CE" w:rsidP="00A655CE">
      <w:pPr>
        <w:pStyle w:val="SourceCode"/>
      </w:pPr>
      <w:r w:rsidRPr="00366E1E">
        <w:t>)</w:t>
      </w:r>
    </w:p>
    <w:p w14:paraId="2B1CDB54" w14:textId="77777777" w:rsidR="00A655CE" w:rsidRPr="00084D65" w:rsidRDefault="00A655CE" w:rsidP="009710B2">
      <w:pPr>
        <w:pStyle w:val="SourceCode"/>
      </w:pPr>
    </w:p>
    <w:p w14:paraId="1A1005EE" w14:textId="30137013" w:rsidR="000844EB" w:rsidRDefault="000844EB" w:rsidP="000844EB">
      <w:pPr>
        <w:pStyle w:val="Question"/>
      </w:pPr>
      <w:r>
        <w:t>What are react elements?</w:t>
      </w:r>
    </w:p>
    <w:p w14:paraId="74BF4E82" w14:textId="4A815838" w:rsidR="000844EB" w:rsidRDefault="00A63A01" w:rsidP="000844EB">
      <w:pPr>
        <w:pStyle w:val="Answer"/>
      </w:pPr>
      <w:r>
        <w:t>Descriptions of what we want rendered to screen.</w:t>
      </w:r>
    </w:p>
    <w:p w14:paraId="5F222BC4" w14:textId="00AE3804" w:rsidR="00A63A01" w:rsidRDefault="00A63A01" w:rsidP="000844EB">
      <w:pPr>
        <w:pStyle w:val="Answer"/>
      </w:pPr>
      <w:r>
        <w:t>React uses them to construct the DOM and keep it up to date</w:t>
      </w:r>
    </w:p>
    <w:p w14:paraId="5A4F1A89" w14:textId="68821F98" w:rsidR="006A2E6B" w:rsidRDefault="006A2E6B" w:rsidP="006A2E6B">
      <w:pPr>
        <w:pStyle w:val="Question"/>
      </w:pPr>
      <w:r>
        <w:t>How do we modify react elements?</w:t>
      </w:r>
    </w:p>
    <w:p w14:paraId="36A7B171" w14:textId="0E8EAA85" w:rsidR="006A2E6B" w:rsidRPr="000844EB" w:rsidRDefault="006A2E6B" w:rsidP="000844EB">
      <w:pPr>
        <w:pStyle w:val="Answer"/>
      </w:pPr>
      <w:r>
        <w:t>We cannot. They are immutable once created.</w:t>
      </w:r>
    </w:p>
    <w:p w14:paraId="6831A5FE" w14:textId="47AF8C7E" w:rsidR="00E9525C" w:rsidRDefault="00E9525C" w:rsidP="00E9525C">
      <w:pPr>
        <w:pStyle w:val="Question"/>
      </w:pPr>
      <w:r>
        <w:t>How do react elements differ from DOM elements?</w:t>
      </w:r>
    </w:p>
    <w:p w14:paraId="782111ED" w14:textId="12306764" w:rsidR="000844EB" w:rsidRDefault="00E9525C" w:rsidP="002D654B">
      <w:pPr>
        <w:pStyle w:val="Answer"/>
      </w:pPr>
      <w:r>
        <w:t>They are lightw</w:t>
      </w:r>
      <w:r w:rsidR="002D654B">
        <w:t>eight and cheap to create.</w:t>
      </w:r>
    </w:p>
    <w:p w14:paraId="7028A102" w14:textId="5F05634F" w:rsidR="00191D3D" w:rsidRDefault="00820E1A" w:rsidP="00191D3D">
      <w:pPr>
        <w:pStyle w:val="Question"/>
      </w:pPr>
      <w:r>
        <w:t>How does React optimise the rendering process?</w:t>
      </w:r>
    </w:p>
    <w:p w14:paraId="02BB5BDB" w14:textId="582FD650" w:rsidR="00191D3D" w:rsidRPr="00191D3D" w:rsidRDefault="004F1110" w:rsidP="00191D3D">
      <w:pPr>
        <w:pStyle w:val="Answer"/>
      </w:pPr>
      <w:r>
        <w:t>React only applies DOM updates needed to bring DOM to desired state.</w:t>
      </w:r>
    </w:p>
    <w:p w14:paraId="65FB2E35" w14:textId="77777777" w:rsidR="00191D3D" w:rsidRDefault="00191D3D" w:rsidP="002D654B">
      <w:pPr>
        <w:pStyle w:val="Answer"/>
      </w:pPr>
    </w:p>
    <w:p w14:paraId="2F421B80" w14:textId="2548E25F" w:rsidR="004746F5" w:rsidRDefault="004746F5" w:rsidP="004746F5">
      <w:pPr>
        <w:pStyle w:val="Question"/>
      </w:pPr>
      <w:r>
        <w:t xml:space="preserve">How does one set literal attributes for </w:t>
      </w:r>
      <w:r w:rsidR="006C1E3C">
        <w:t>HTML elements?</w:t>
      </w:r>
    </w:p>
    <w:p w14:paraId="59E9E489" w14:textId="3B9B4088" w:rsidR="000C282A" w:rsidRDefault="000C282A" w:rsidP="000C282A">
      <w:pPr>
        <w:pStyle w:val="Answer"/>
      </w:pPr>
      <w:r>
        <w:t xml:space="preserve">Using </w:t>
      </w:r>
      <w:r w:rsidR="00B84D0C">
        <w:t>quotes</w:t>
      </w:r>
    </w:p>
    <w:p w14:paraId="06EA5A03" w14:textId="77777777" w:rsidR="00B84D0C" w:rsidRDefault="00B84D0C" w:rsidP="00B84D0C">
      <w:pPr>
        <w:pStyle w:val="SourceCode"/>
      </w:pPr>
      <w:r>
        <w:t>const element = (</w:t>
      </w:r>
    </w:p>
    <w:p w14:paraId="678BDC4F" w14:textId="77777777" w:rsidR="00B84D0C" w:rsidRDefault="00B84D0C" w:rsidP="00B84D0C">
      <w:pPr>
        <w:pStyle w:val="SourceCode"/>
      </w:pPr>
      <w:r>
        <w:t xml:space="preserve">    &lt;input type="text" value="word"&gt;</w:t>
      </w:r>
    </w:p>
    <w:p w14:paraId="7B8FBDE1" w14:textId="77777777" w:rsidR="00B84D0C" w:rsidRDefault="00B84D0C" w:rsidP="00B84D0C">
      <w:pPr>
        <w:pStyle w:val="SourceCode"/>
      </w:pPr>
      <w:r>
        <w:t xml:space="preserve">    &lt;/input&gt;</w:t>
      </w:r>
    </w:p>
    <w:p w14:paraId="4E07879C" w14:textId="54745241" w:rsidR="00B84D0C" w:rsidRPr="000C282A" w:rsidRDefault="00B84D0C" w:rsidP="00B84D0C">
      <w:pPr>
        <w:pStyle w:val="SourceCode"/>
      </w:pPr>
      <w:r>
        <w:t>);</w:t>
      </w:r>
    </w:p>
    <w:p w14:paraId="299C224B" w14:textId="77777777" w:rsidR="006C1E3C" w:rsidRPr="006C1E3C" w:rsidRDefault="006C1E3C" w:rsidP="006C1E3C">
      <w:pPr>
        <w:pStyle w:val="Answer"/>
      </w:pPr>
    </w:p>
    <w:p w14:paraId="74685BD4" w14:textId="4B5583A2" w:rsidR="006D6FAB" w:rsidRDefault="006D6FAB" w:rsidP="006D6FAB">
      <w:pPr>
        <w:pStyle w:val="Question"/>
      </w:pPr>
      <w:r>
        <w:t xml:space="preserve">How does one </w:t>
      </w:r>
      <w:r w:rsidR="00F81E8A">
        <w:t xml:space="preserve">specify expression </w:t>
      </w:r>
      <w:r w:rsidR="00526815">
        <w:t xml:space="preserve">to the value of </w:t>
      </w:r>
      <w:r w:rsidR="00F20EC7">
        <w:t>attributes</w:t>
      </w:r>
      <w:r>
        <w:t>?</w:t>
      </w:r>
    </w:p>
    <w:p w14:paraId="3D64371B" w14:textId="5394C036" w:rsidR="00526815" w:rsidRDefault="00526815" w:rsidP="00526815">
      <w:pPr>
        <w:pStyle w:val="Answer"/>
      </w:pPr>
      <w:r>
        <w:t>Using curly braces</w:t>
      </w:r>
      <w:r w:rsidR="00D74145">
        <w:t>. No quotes</w:t>
      </w:r>
    </w:p>
    <w:p w14:paraId="54D9593E" w14:textId="13DEF32F" w:rsidR="003D4970" w:rsidRPr="003D4970" w:rsidRDefault="003D4970" w:rsidP="003D4970">
      <w:pPr>
        <w:pStyle w:val="SourceCode"/>
      </w:pPr>
      <w:r w:rsidRPr="003D4970">
        <w:t>var myName = "John";</w:t>
      </w:r>
    </w:p>
    <w:p w14:paraId="31417EE9" w14:textId="77777777" w:rsidR="003D4970" w:rsidRPr="003D4970" w:rsidRDefault="003D4970" w:rsidP="003D4970">
      <w:pPr>
        <w:pStyle w:val="SourceCode"/>
      </w:pPr>
      <w:r w:rsidRPr="003D4970">
        <w:t>const element = (</w:t>
      </w:r>
    </w:p>
    <w:p w14:paraId="38AE6CE3" w14:textId="77777777" w:rsidR="003D4970" w:rsidRPr="003D4970" w:rsidRDefault="003D4970" w:rsidP="003D4970">
      <w:pPr>
        <w:pStyle w:val="SourceCode"/>
      </w:pPr>
      <w:r w:rsidRPr="003D4970">
        <w:t xml:space="preserve">    &lt;input type="text" value={myName}/&gt;</w:t>
      </w:r>
    </w:p>
    <w:p w14:paraId="7A0040E5" w14:textId="16941BCE" w:rsidR="00470047" w:rsidRDefault="003D4970" w:rsidP="003D4970">
      <w:pPr>
        <w:pStyle w:val="SourceCode"/>
      </w:pPr>
      <w:r w:rsidRPr="003D4970">
        <w:t>);</w:t>
      </w:r>
    </w:p>
    <w:p w14:paraId="5ECAD158" w14:textId="77777777" w:rsidR="003D4970" w:rsidRDefault="003D4970" w:rsidP="00B52726">
      <w:pPr>
        <w:pStyle w:val="Question"/>
      </w:pPr>
    </w:p>
    <w:p w14:paraId="7B4A089A" w14:textId="60AFDD55" w:rsidR="00B52726" w:rsidRDefault="008330FA" w:rsidP="00B52726">
      <w:pPr>
        <w:pStyle w:val="Question"/>
      </w:pPr>
      <w:r>
        <w:t xml:space="preserve">What are the HTML </w:t>
      </w:r>
      <w:r w:rsidR="00B52726">
        <w:t xml:space="preserve">attributes class and tabindex called in </w:t>
      </w:r>
      <w:r w:rsidR="007E5F21">
        <w:t>React DOM</w:t>
      </w:r>
      <w:r w:rsidR="00B52726">
        <w:t>?</w:t>
      </w:r>
    </w:p>
    <w:p w14:paraId="3599BE10" w14:textId="021A95A9" w:rsidR="00B52726" w:rsidRPr="00B52726" w:rsidRDefault="00B52726" w:rsidP="00B52726">
      <w:pPr>
        <w:pStyle w:val="Answer"/>
      </w:pPr>
      <w:r>
        <w:t>className and tabIndex (Note the camel case)</w:t>
      </w:r>
    </w:p>
    <w:p w14:paraId="63686257" w14:textId="77777777" w:rsidR="007E5F21" w:rsidRDefault="007E5F21">
      <w:pPr>
        <w:spacing w:after="160" w:line="259" w:lineRule="auto"/>
        <w:rPr>
          <w:rFonts w:asciiTheme="majorHAnsi" w:eastAsiaTheme="majorEastAsia" w:hAnsiTheme="majorHAnsi" w:cstheme="majorBidi"/>
          <w:smallCaps/>
          <w:color w:val="31378B" w:themeColor="text2"/>
          <w:sz w:val="28"/>
          <w:szCs w:val="26"/>
        </w:rPr>
      </w:pPr>
      <w:r>
        <w:br w:type="page"/>
      </w:r>
    </w:p>
    <w:p w14:paraId="5BB4F734" w14:textId="55CAE2B7" w:rsidR="007E1B3A" w:rsidRDefault="007E1B3A" w:rsidP="007E1B3A">
      <w:pPr>
        <w:pStyle w:val="QuestionSubSection"/>
      </w:pPr>
      <w:bookmarkStart w:id="19" w:name="_Toc53986839"/>
      <w:r>
        <w:lastRenderedPageBreak/>
        <w:t>Components, Props and State</w:t>
      </w:r>
      <w:bookmarkEnd w:id="19"/>
    </w:p>
    <w:p w14:paraId="01199BF8" w14:textId="11683434" w:rsidR="00E96158" w:rsidRDefault="00E96158" w:rsidP="00E96158">
      <w:pPr>
        <w:pStyle w:val="Question"/>
      </w:pPr>
      <w:r>
        <w:t>What does a React Component do?</w:t>
      </w:r>
    </w:p>
    <w:p w14:paraId="65A7710D" w14:textId="17DCDA33" w:rsidR="00E96158" w:rsidRPr="00E96158" w:rsidRDefault="00E96158" w:rsidP="00E96158">
      <w:pPr>
        <w:pStyle w:val="Answer"/>
      </w:pPr>
      <w:r>
        <w:t>Take</w:t>
      </w:r>
      <w:r w:rsidR="00E25898">
        <w:t xml:space="preserve"> a collection of properties and produce a</w:t>
      </w:r>
      <w:r w:rsidR="008C653A">
        <w:t xml:space="preserve"> React element.</w:t>
      </w:r>
    </w:p>
    <w:p w14:paraId="3248FF6D" w14:textId="52ED9089" w:rsidR="00C05673" w:rsidRDefault="00E00072" w:rsidP="00C05673">
      <w:pPr>
        <w:pStyle w:val="Question"/>
      </w:pPr>
      <w:r>
        <w:t>What two ways are components created?</w:t>
      </w:r>
    </w:p>
    <w:p w14:paraId="3D401DB6" w14:textId="3B48C9FB" w:rsidR="00C05673" w:rsidRDefault="00E00072" w:rsidP="00C05673">
      <w:pPr>
        <w:pStyle w:val="Answer"/>
      </w:pPr>
      <w:r>
        <w:t>As a function or as a class</w:t>
      </w:r>
    </w:p>
    <w:p w14:paraId="39CE6165" w14:textId="7025E16D" w:rsidR="006E60A0" w:rsidRDefault="006E60A0" w:rsidP="006E60A0">
      <w:pPr>
        <w:pStyle w:val="Question"/>
      </w:pPr>
      <w:r>
        <w:t>What restrictions are there on React component names?</w:t>
      </w:r>
    </w:p>
    <w:p w14:paraId="78460755" w14:textId="31E37132" w:rsidR="006E60A0" w:rsidRDefault="006E60A0" w:rsidP="006E60A0">
      <w:pPr>
        <w:pStyle w:val="Answer"/>
      </w:pPr>
      <w:r>
        <w:t>They must start with an uppercase letter</w:t>
      </w:r>
    </w:p>
    <w:p w14:paraId="774DE11C" w14:textId="7E4F7647" w:rsidR="006E60A0" w:rsidRDefault="006E60A0" w:rsidP="006E60A0">
      <w:pPr>
        <w:pStyle w:val="Question"/>
      </w:pPr>
      <w:r>
        <w:t>Why?</w:t>
      </w:r>
    </w:p>
    <w:p w14:paraId="497975DB" w14:textId="7EAB4337" w:rsidR="006E60A0" w:rsidRDefault="008F2355" w:rsidP="006E60A0">
      <w:pPr>
        <w:pStyle w:val="Answer"/>
      </w:pPr>
      <w:r>
        <w:t>React treats components starting with lower case letters as DOM tags</w:t>
      </w:r>
    </w:p>
    <w:p w14:paraId="7B9D6CEF" w14:textId="4A7180E5" w:rsidR="00DE24A6" w:rsidRDefault="00DE24A6" w:rsidP="00DE24A6">
      <w:pPr>
        <w:pStyle w:val="Question"/>
      </w:pPr>
      <w:r>
        <w:t xml:space="preserve">What is the </w:t>
      </w:r>
      <w:r w:rsidR="00BD0ABD">
        <w:t>top-level</w:t>
      </w:r>
      <w:r>
        <w:t xml:space="preserve"> component in a standalone React app called</w:t>
      </w:r>
      <w:r w:rsidR="00BD0ABD">
        <w:t xml:space="preserve"> by convention</w:t>
      </w:r>
      <w:r>
        <w:t>?</w:t>
      </w:r>
    </w:p>
    <w:p w14:paraId="427B7A86" w14:textId="48A6B4C8" w:rsidR="00DE24A6" w:rsidRDefault="00DE24A6" w:rsidP="00DE24A6">
      <w:pPr>
        <w:pStyle w:val="Answer"/>
      </w:pPr>
      <w:r>
        <w:t>App</w:t>
      </w:r>
    </w:p>
    <w:p w14:paraId="55C5F1B7" w14:textId="73F6C72B" w:rsidR="00BE295D" w:rsidRDefault="00BE295D" w:rsidP="00BE295D">
      <w:pPr>
        <w:pStyle w:val="Question"/>
      </w:pPr>
      <w:r>
        <w:t>When should we factor out components?</w:t>
      </w:r>
    </w:p>
    <w:p w14:paraId="5D43A3CC" w14:textId="302BFB13" w:rsidR="00BE295D" w:rsidRPr="00BE295D" w:rsidRDefault="000D1795" w:rsidP="00BE295D">
      <w:pPr>
        <w:pStyle w:val="Answer"/>
      </w:pPr>
      <w:r>
        <w:t>If part of the UI is used several times it is a good candidate for a component.</w:t>
      </w:r>
    </w:p>
    <w:p w14:paraId="44B7DD27" w14:textId="77777777" w:rsidR="00541E05" w:rsidRDefault="00541E05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52D64B51" w14:textId="796577F5" w:rsidR="00541E05" w:rsidRDefault="00541E05" w:rsidP="00541E05">
      <w:pPr>
        <w:pStyle w:val="questionsubsection2"/>
      </w:pPr>
      <w:r>
        <w:lastRenderedPageBreak/>
        <w:t>Props</w:t>
      </w:r>
    </w:p>
    <w:p w14:paraId="51A26DB0" w14:textId="7CEE08D8" w:rsidR="00286796" w:rsidRDefault="00286796" w:rsidP="00286796">
      <w:pPr>
        <w:pStyle w:val="Question"/>
      </w:pPr>
      <w:r>
        <w:t>What golden rule must all components respect?</w:t>
      </w:r>
    </w:p>
    <w:p w14:paraId="43C18644" w14:textId="26086A9F" w:rsidR="00286796" w:rsidRDefault="00AF2E36" w:rsidP="00286796">
      <w:pPr>
        <w:pStyle w:val="Answer"/>
      </w:pPr>
      <w:r>
        <w:t>They must behave like pure functions with respect to their props.</w:t>
      </w:r>
    </w:p>
    <w:p w14:paraId="6E61248E" w14:textId="515FFC76" w:rsidR="004729DF" w:rsidRDefault="004729DF" w:rsidP="004729DF">
      <w:pPr>
        <w:pStyle w:val="questionsubsection2"/>
      </w:pPr>
      <w:r>
        <w:t>State</w:t>
      </w:r>
    </w:p>
    <w:p w14:paraId="710B12CF" w14:textId="7E2B85B7" w:rsidR="004729DF" w:rsidRDefault="004729DF" w:rsidP="004729DF">
      <w:pPr>
        <w:pStyle w:val="Question"/>
      </w:pPr>
      <w:r>
        <w:t>How does state differ from props?</w:t>
      </w:r>
    </w:p>
    <w:p w14:paraId="66B5ABB3" w14:textId="542D4D32" w:rsidR="004729DF" w:rsidRDefault="00BA4BEF" w:rsidP="004729DF">
      <w:pPr>
        <w:pStyle w:val="Answer"/>
      </w:pPr>
      <w:r>
        <w:t>It is private and fully controlled by the component?</w:t>
      </w:r>
    </w:p>
    <w:p w14:paraId="78E0D6A4" w14:textId="44068B0B" w:rsidR="007801DE" w:rsidRDefault="007801DE" w:rsidP="007801DE">
      <w:pPr>
        <w:pStyle w:val="Question"/>
      </w:pPr>
      <w:r>
        <w:t>How do we update state</w:t>
      </w:r>
      <w:r w:rsidR="00B001DC">
        <w:t>?</w:t>
      </w:r>
    </w:p>
    <w:p w14:paraId="4A110BDF" w14:textId="7A28A334" w:rsidR="00B001DC" w:rsidRPr="00B001DC" w:rsidRDefault="00B001DC" w:rsidP="00B001DC">
      <w:pPr>
        <w:pStyle w:val="Answer"/>
      </w:pPr>
      <w:r>
        <w:t xml:space="preserve">Always using the setState method. We only </w:t>
      </w:r>
      <w:proofErr w:type="gramStart"/>
      <w:r>
        <w:t>directly set</w:t>
      </w:r>
      <w:proofErr w:type="gramEnd"/>
      <w:r>
        <w:t xml:space="preserve"> the state collection in the constructor.</w:t>
      </w:r>
    </w:p>
    <w:p w14:paraId="4103C3A2" w14:textId="45400B29" w:rsidR="00FE0C7A" w:rsidRDefault="00FE0C7A" w:rsidP="00FE0C7A">
      <w:pPr>
        <w:pStyle w:val="Question"/>
      </w:pPr>
      <w:r>
        <w:t>How do we update state?</w:t>
      </w:r>
    </w:p>
    <w:p w14:paraId="44F909B9" w14:textId="7CF02986" w:rsidR="0025774E" w:rsidRPr="0025774E" w:rsidRDefault="0025774E" w:rsidP="0025774E">
      <w:pPr>
        <w:pStyle w:val="questionsubsection2"/>
      </w:pPr>
      <w:r>
        <w:t xml:space="preserve">Life </w:t>
      </w:r>
      <w:r w:rsidR="007E13AF">
        <w:t>Cycle</w:t>
      </w:r>
    </w:p>
    <w:p w14:paraId="116FD92B" w14:textId="67F8461A" w:rsidR="0025774E" w:rsidRDefault="0025774E" w:rsidP="0025774E">
      <w:pPr>
        <w:pStyle w:val="Question"/>
      </w:pPr>
      <w:r>
        <w:t xml:space="preserve">What life-cycle method </w:t>
      </w:r>
      <w:r w:rsidR="005A5D42">
        <w:t>runs after a component has been rendered to the DOM?</w:t>
      </w:r>
    </w:p>
    <w:p w14:paraId="3AA654D9" w14:textId="0492E91E" w:rsidR="005A5D42" w:rsidRPr="005A5D42" w:rsidRDefault="005A5D42" w:rsidP="005A5D42">
      <w:pPr>
        <w:pStyle w:val="Answer"/>
      </w:pPr>
      <w:proofErr w:type="spellStart"/>
      <w:r>
        <w:t>componenetDidMount</w:t>
      </w:r>
      <w:proofErr w:type="spellEnd"/>
    </w:p>
    <w:p w14:paraId="674E24E0" w14:textId="6BF41BE3" w:rsidR="00DD0BD0" w:rsidRDefault="00DD0BD0" w:rsidP="00DD0BD0">
      <w:pPr>
        <w:pStyle w:val="Question"/>
      </w:pPr>
      <w:r>
        <w:t>What life-cycle method is for tear down?</w:t>
      </w:r>
    </w:p>
    <w:p w14:paraId="0EDED060" w14:textId="4A0D33D4" w:rsidR="00DD0BD0" w:rsidRPr="00DD0BD0" w:rsidRDefault="00DD0BD0" w:rsidP="00DD0BD0">
      <w:pPr>
        <w:pStyle w:val="Answer"/>
      </w:pPr>
      <w:proofErr w:type="spellStart"/>
      <w:r>
        <w:t>componnentWillUnmount</w:t>
      </w:r>
      <w:proofErr w:type="spellEnd"/>
    </w:p>
    <w:p w14:paraId="0E1F655E" w14:textId="77EBAA28" w:rsidR="00190501" w:rsidRDefault="00190501" w:rsidP="00190501">
      <w:pPr>
        <w:pStyle w:val="Question"/>
      </w:pPr>
      <w:r>
        <w:t xml:space="preserve">How do </w:t>
      </w:r>
      <w:r w:rsidR="00275C63">
        <w:t>we update the state of a react component?</w:t>
      </w:r>
    </w:p>
    <w:p w14:paraId="2F6EF3E5" w14:textId="7BE96EDB" w:rsidR="00275C63" w:rsidRDefault="00275C63" w:rsidP="00275C63">
      <w:pPr>
        <w:pStyle w:val="Answer"/>
      </w:pPr>
      <w:r>
        <w:t>Using a set of lifecycle methods</w:t>
      </w:r>
    </w:p>
    <w:p w14:paraId="656C1DE2" w14:textId="4642CEE3" w:rsidR="007A46A6" w:rsidRDefault="007A46A6" w:rsidP="007A46A6">
      <w:pPr>
        <w:pStyle w:val="QuestionSubSection"/>
      </w:pPr>
      <w:bookmarkStart w:id="20" w:name="_Toc53986840"/>
      <w:r>
        <w:t>Event Handling</w:t>
      </w:r>
      <w:bookmarkEnd w:id="20"/>
    </w:p>
    <w:p w14:paraId="0D67390C" w14:textId="77777777" w:rsidR="00240F0E" w:rsidRDefault="00240F0E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080359EC" w14:textId="3E844F23" w:rsidR="00240F0E" w:rsidRDefault="00240F0E" w:rsidP="00240F0E">
      <w:pPr>
        <w:pStyle w:val="Heading2"/>
      </w:pPr>
      <w:bookmarkStart w:id="21" w:name="_Toc53986841"/>
      <w:r>
        <w:lastRenderedPageBreak/>
        <w:t>TypeScript</w:t>
      </w:r>
      <w:bookmarkEnd w:id="21"/>
    </w:p>
    <w:p w14:paraId="74DCD9DD" w14:textId="5C86E0C8" w:rsidR="00240F0E" w:rsidRDefault="00F20AA9" w:rsidP="00240F0E">
      <w:r>
        <w:t>This section covers the same material as basics but uses TypeScript</w:t>
      </w:r>
    </w:p>
    <w:p w14:paraId="3D6A3C50" w14:textId="3B45DF59" w:rsidR="00A92C6B" w:rsidRDefault="00A92C6B" w:rsidP="00A92C6B">
      <w:pPr>
        <w:pStyle w:val="Heading3"/>
      </w:pPr>
      <w:bookmarkStart w:id="22" w:name="_Toc53986842"/>
      <w:r>
        <w:t>JSX</w:t>
      </w:r>
      <w:bookmarkEnd w:id="22"/>
    </w:p>
    <w:p w14:paraId="0296205E" w14:textId="77777777" w:rsidR="00A92C6B" w:rsidRPr="00A92C6B" w:rsidRDefault="00A92C6B" w:rsidP="00A92C6B"/>
    <w:p w14:paraId="36B35DE6" w14:textId="77777777" w:rsidR="00EB3564" w:rsidRPr="00522FEF" w:rsidRDefault="00EB3564" w:rsidP="00EB3564">
      <w:pPr>
        <w:pStyle w:val="Heading4"/>
      </w:pPr>
      <w:r>
        <w:t>What is JSX</w:t>
      </w:r>
    </w:p>
    <w:p w14:paraId="1A260677" w14:textId="77777777" w:rsidR="00EB3564" w:rsidRDefault="00EB3564" w:rsidP="00EB3564">
      <w:r>
        <w:t xml:space="preserve">JSX is a syntax extension to JavaScript that enables one to create React elements which can be subsequently rendered to the HTML DOM.  It enables one to create expressions such as </w:t>
      </w:r>
    </w:p>
    <w:p w14:paraId="3FD2C8C4" w14:textId="09DF44E4" w:rsidR="00EB3564" w:rsidRPr="00084D65" w:rsidRDefault="005C3A78" w:rsidP="00EB3564">
      <w:pPr>
        <w:pStyle w:val="SourceCode"/>
      </w:pPr>
      <w:r w:rsidRPr="005C3A78">
        <w:t>let element: ReactElement = &lt;h1&gt;Heading One&lt;/h1&gt;;</w:t>
      </w:r>
    </w:p>
    <w:p w14:paraId="146CD043" w14:textId="77777777" w:rsidR="00EB3564" w:rsidRDefault="00EB3564" w:rsidP="00EB3564">
      <w:pPr>
        <w:pStyle w:val="SourceCode"/>
      </w:pPr>
    </w:p>
    <w:p w14:paraId="2D7E51A3" w14:textId="77777777" w:rsidR="00EB3564" w:rsidRDefault="00EB3564" w:rsidP="00EB3564">
      <w:r>
        <w:t>Upon compilation the compiler creates something like this</w:t>
      </w:r>
    </w:p>
    <w:p w14:paraId="7FC56ECB" w14:textId="77777777" w:rsidR="0026252A" w:rsidRDefault="0026252A" w:rsidP="0026252A">
      <w:pPr>
        <w:pStyle w:val="SourceCode"/>
      </w:pPr>
      <w:r>
        <w:t>const element = React.createElement(</w:t>
      </w:r>
    </w:p>
    <w:p w14:paraId="543854FC" w14:textId="77777777" w:rsidR="0026252A" w:rsidRDefault="0026252A" w:rsidP="0026252A">
      <w:pPr>
        <w:pStyle w:val="SourceCode"/>
      </w:pPr>
      <w:r>
        <w:t xml:space="preserve">    'h1',</w:t>
      </w:r>
    </w:p>
    <w:p w14:paraId="10212F7A" w14:textId="77777777" w:rsidR="0026252A" w:rsidRDefault="0026252A" w:rsidP="0026252A">
      <w:pPr>
        <w:pStyle w:val="SourceCode"/>
      </w:pPr>
      <w:r>
        <w:t xml:space="preserve">    {},</w:t>
      </w:r>
    </w:p>
    <w:p w14:paraId="64270C52" w14:textId="77777777" w:rsidR="0026252A" w:rsidRDefault="0026252A" w:rsidP="0026252A">
      <w:pPr>
        <w:pStyle w:val="SourceCode"/>
      </w:pPr>
      <w:r>
        <w:t xml:space="preserve">    'Hello World'</w:t>
      </w:r>
    </w:p>
    <w:p w14:paraId="3B1F7946" w14:textId="49109E0C" w:rsidR="00EB3564" w:rsidRDefault="0026252A" w:rsidP="0026252A">
      <w:pPr>
        <w:pStyle w:val="SourceCode"/>
      </w:pPr>
      <w:r>
        <w:t xml:space="preserve">  )</w:t>
      </w:r>
    </w:p>
    <w:p w14:paraId="09A422B0" w14:textId="77777777" w:rsidR="00EB3564" w:rsidRPr="00366E1E" w:rsidRDefault="00EB3564" w:rsidP="00EB3564">
      <w:pPr>
        <w:pStyle w:val="SourceCode"/>
      </w:pPr>
      <w:r w:rsidRPr="00313DEC">
        <w:t>};</w:t>
      </w:r>
    </w:p>
    <w:p w14:paraId="78D37727" w14:textId="77777777" w:rsidR="00EB3564" w:rsidRDefault="00EB3564" w:rsidP="00EB3564">
      <w:pPr>
        <w:pStyle w:val="SourceCode"/>
      </w:pPr>
    </w:p>
    <w:p w14:paraId="2ABE491C" w14:textId="568A002A" w:rsidR="00DD66BB" w:rsidRPr="00DD66BB" w:rsidRDefault="00EB3564" w:rsidP="00DD66BB">
      <w:r>
        <w:t xml:space="preserve">The generated elements can be thought of as rendering instructions. React uses these instructions to construct and update the DOM. The react elements are lightweight, immutable objects. </w:t>
      </w:r>
    </w:p>
    <w:p w14:paraId="6107780F" w14:textId="77777777" w:rsidR="00DD66BB" w:rsidRPr="00DD66BB" w:rsidRDefault="00DD66BB" w:rsidP="00DD66BB">
      <w:pPr>
        <w:pStyle w:val="SourceCode"/>
      </w:pPr>
      <w:r w:rsidRPr="00DD66BB">
        <w:t>ReactDOM.render(</w:t>
      </w:r>
    </w:p>
    <w:p w14:paraId="7695BCD3" w14:textId="77777777" w:rsidR="00DD66BB" w:rsidRPr="00DD66BB" w:rsidRDefault="00DD66BB" w:rsidP="00DD66BB">
      <w:pPr>
        <w:pStyle w:val="SourceCode"/>
      </w:pPr>
      <w:r w:rsidRPr="00DD66BB">
        <w:t xml:space="preserve">  &lt;StatelessFunctionComponent /&gt;,</w:t>
      </w:r>
    </w:p>
    <w:p w14:paraId="6979E1A3" w14:textId="77777777" w:rsidR="00DD66BB" w:rsidRPr="00DD66BB" w:rsidRDefault="00DD66BB" w:rsidP="00DD66BB">
      <w:pPr>
        <w:pStyle w:val="SourceCode"/>
      </w:pPr>
      <w:r w:rsidRPr="00DD66BB">
        <w:t xml:space="preserve">  document.getElementById('root')</w:t>
      </w:r>
    </w:p>
    <w:p w14:paraId="204BE425" w14:textId="03D21524" w:rsidR="00F20AA9" w:rsidRPr="00240F0E" w:rsidRDefault="00DD66BB" w:rsidP="00DD66BB">
      <w:r w:rsidRPr="00DD66BB">
        <w:rPr>
          <w:rFonts w:ascii="Courier New" w:hAnsi="Courier New" w:cs="Consolas"/>
          <w:noProof/>
          <w:sz w:val="20"/>
          <w:szCs w:val="19"/>
          <w:shd w:val="clear" w:color="auto" w:fill="FFFFFF"/>
        </w:rPr>
        <w:t>);</w:t>
      </w:r>
    </w:p>
    <w:p w14:paraId="7D366FF7" w14:textId="77777777" w:rsidR="00A67934" w:rsidRDefault="00A67934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8BD995B" w14:textId="3BD3E0EF" w:rsidR="00A67934" w:rsidRDefault="00A67934" w:rsidP="00A67934">
      <w:pPr>
        <w:pStyle w:val="Heading3"/>
      </w:pPr>
      <w:bookmarkStart w:id="23" w:name="_Toc53986843"/>
      <w:r>
        <w:lastRenderedPageBreak/>
        <w:t>React Components</w:t>
      </w:r>
      <w:bookmarkEnd w:id="23"/>
      <w:r>
        <w:t xml:space="preserve"> </w:t>
      </w:r>
    </w:p>
    <w:p w14:paraId="4A6911DB" w14:textId="11417116" w:rsidR="00A67934" w:rsidRPr="00A67934" w:rsidRDefault="00A67934" w:rsidP="00A67934">
      <w:pPr>
        <w:pStyle w:val="Heading4"/>
      </w:pPr>
      <w:r>
        <w:t>Stateless</w:t>
      </w:r>
    </w:p>
    <w:p w14:paraId="1CB123CF" w14:textId="313C1D9C" w:rsidR="00A67934" w:rsidRDefault="00A67934" w:rsidP="00A67934">
      <w:r>
        <w:t xml:space="preserve">React components can be </w:t>
      </w:r>
      <w:proofErr w:type="gramStart"/>
      <w:r>
        <w:t>functional</w:t>
      </w:r>
      <w:proofErr w:type="gramEnd"/>
      <w:r>
        <w:t xml:space="preserve"> or </w:t>
      </w:r>
      <w:r w:rsidR="002677E6">
        <w:t>class based</w:t>
      </w:r>
      <w:r>
        <w:t>. We start by looking at a simple stateless component. The functional form is as follows.</w:t>
      </w:r>
    </w:p>
    <w:p w14:paraId="52B77777" w14:textId="77777777" w:rsidR="00A67934" w:rsidRPr="004B1056" w:rsidRDefault="00A67934" w:rsidP="00A67934">
      <w:pPr>
        <w:pStyle w:val="SourceCode"/>
      </w:pPr>
      <w:r w:rsidRPr="004B1056">
        <w:t>export default function FunctionalComponent() : ReactElement {</w:t>
      </w:r>
    </w:p>
    <w:p w14:paraId="636F0411" w14:textId="77777777" w:rsidR="00A67934" w:rsidRPr="004B1056" w:rsidRDefault="00A67934" w:rsidP="00A67934">
      <w:pPr>
        <w:pStyle w:val="SourceCode"/>
      </w:pPr>
      <w:r w:rsidRPr="004B1056">
        <w:t>    return &lt;h1&gt;FunctionalComponent&lt;/h1&gt;;</w:t>
      </w:r>
    </w:p>
    <w:p w14:paraId="34FBF956" w14:textId="77777777" w:rsidR="00A67934" w:rsidRPr="004B1056" w:rsidRDefault="00A67934" w:rsidP="00A67934">
      <w:pPr>
        <w:pStyle w:val="SourceCode"/>
      </w:pPr>
      <w:r w:rsidRPr="004B1056">
        <w:t>}</w:t>
      </w:r>
    </w:p>
    <w:p w14:paraId="41992711" w14:textId="77777777" w:rsidR="00A67934" w:rsidRDefault="00A67934" w:rsidP="00A67934"/>
    <w:p w14:paraId="2B7C9450" w14:textId="77777777" w:rsidR="00A67934" w:rsidRDefault="00A67934" w:rsidP="00A67934">
      <w:r>
        <w:t>And the class-based form is then.</w:t>
      </w:r>
    </w:p>
    <w:p w14:paraId="6552926F" w14:textId="77777777" w:rsidR="00A67934" w:rsidRPr="00F6492D" w:rsidRDefault="00A67934" w:rsidP="00A67934">
      <w:pPr>
        <w:pStyle w:val="SourceCode"/>
      </w:pPr>
      <w:r w:rsidRPr="00F6492D">
        <w:t>export default class ClassBasedComponent extends Component {</w:t>
      </w:r>
    </w:p>
    <w:p w14:paraId="2BC89035" w14:textId="77777777" w:rsidR="00A67934" w:rsidRPr="00F6492D" w:rsidRDefault="00A67934" w:rsidP="00A67934">
      <w:pPr>
        <w:pStyle w:val="SourceCode"/>
      </w:pPr>
    </w:p>
    <w:p w14:paraId="4850F99A" w14:textId="77777777" w:rsidR="00A67934" w:rsidRPr="00F6492D" w:rsidRDefault="00A67934" w:rsidP="00A67934">
      <w:pPr>
        <w:pStyle w:val="SourceCode"/>
      </w:pPr>
      <w:r w:rsidRPr="00F6492D">
        <w:t>    render() : ReactElement {</w:t>
      </w:r>
    </w:p>
    <w:p w14:paraId="65845333" w14:textId="77777777" w:rsidR="00A67934" w:rsidRPr="00F6492D" w:rsidRDefault="00A67934" w:rsidP="00A67934">
      <w:pPr>
        <w:pStyle w:val="SourceCode"/>
      </w:pPr>
      <w:r w:rsidRPr="00F6492D">
        <w:t>        return &lt;h1&gt;ClassBasedComponent&lt;/h1&gt;;</w:t>
      </w:r>
    </w:p>
    <w:p w14:paraId="2078A598" w14:textId="77777777" w:rsidR="00A67934" w:rsidRPr="00F6492D" w:rsidRDefault="00A67934" w:rsidP="00A67934">
      <w:pPr>
        <w:pStyle w:val="SourceCode"/>
      </w:pPr>
      <w:r w:rsidRPr="00F6492D">
        <w:t>    }</w:t>
      </w:r>
    </w:p>
    <w:p w14:paraId="4F75786F" w14:textId="77777777" w:rsidR="00A67934" w:rsidRPr="00F6492D" w:rsidRDefault="00A67934" w:rsidP="00A67934">
      <w:pPr>
        <w:pStyle w:val="SourceCode"/>
      </w:pPr>
      <w:r w:rsidRPr="00F6492D">
        <w:t>}</w:t>
      </w:r>
    </w:p>
    <w:p w14:paraId="1E6E5E0E" w14:textId="52657FB9" w:rsidR="00106560" w:rsidRDefault="00106560" w:rsidP="00106560">
      <w:pPr>
        <w:pStyle w:val="Heading4"/>
      </w:pPr>
      <w:r>
        <w:t>Props</w:t>
      </w:r>
    </w:p>
    <w:p w14:paraId="1AE1C5C9" w14:textId="2C5A7B04" w:rsidR="00106560" w:rsidRDefault="00106560" w:rsidP="00106560">
      <w:r>
        <w:t xml:space="preserve">Now </w:t>
      </w:r>
      <w:proofErr w:type="gramStart"/>
      <w:r>
        <w:t>let’s</w:t>
      </w:r>
      <w:proofErr w:type="gramEnd"/>
      <w:r>
        <w:t xml:space="preserve"> look at some props.</w:t>
      </w:r>
      <w:r w:rsidR="00E21B20">
        <w:t xml:space="preserve"> First the functional form</w:t>
      </w:r>
    </w:p>
    <w:p w14:paraId="5E03E155" w14:textId="77777777" w:rsidR="00E21B20" w:rsidRDefault="00E21B20" w:rsidP="00E21B20">
      <w:pPr>
        <w:pStyle w:val="SourceCode"/>
        <w:rPr>
          <w:rFonts w:eastAsia="Times New Roman"/>
        </w:rPr>
      </w:pPr>
      <w:r w:rsidRPr="00E21B20">
        <w:rPr>
          <w:rFonts w:eastAsia="Times New Roman"/>
          <w:color w:val="0000FF"/>
        </w:rPr>
        <w:t>export</w:t>
      </w:r>
      <w:r w:rsidRPr="00E21B20">
        <w:rPr>
          <w:rFonts w:eastAsia="Times New Roman"/>
        </w:rPr>
        <w:t> </w:t>
      </w:r>
      <w:r w:rsidRPr="00E21B20">
        <w:rPr>
          <w:rFonts w:eastAsia="Times New Roman"/>
          <w:color w:val="0000FF"/>
        </w:rPr>
        <w:t>default</w:t>
      </w:r>
      <w:r w:rsidRPr="00E21B20">
        <w:rPr>
          <w:rFonts w:eastAsia="Times New Roman"/>
        </w:rPr>
        <w:t> </w:t>
      </w:r>
      <w:r w:rsidRPr="00E21B20">
        <w:rPr>
          <w:rFonts w:eastAsia="Times New Roman"/>
          <w:color w:val="0000FF"/>
        </w:rPr>
        <w:t>function</w:t>
      </w:r>
      <w:r w:rsidRPr="00E21B20">
        <w:rPr>
          <w:rFonts w:eastAsia="Times New Roman"/>
        </w:rPr>
        <w:t> FunctionalComponent(props:PropsShape) : </w:t>
      </w:r>
    </w:p>
    <w:p w14:paraId="687B0ACA" w14:textId="29E1FF17" w:rsidR="00E21B20" w:rsidRPr="00E21B20" w:rsidRDefault="00E21B20" w:rsidP="00E21B20">
      <w:pPr>
        <w:pStyle w:val="SourceCode"/>
        <w:ind w:firstLine="482"/>
        <w:rPr>
          <w:rFonts w:eastAsia="Times New Roman"/>
        </w:rPr>
      </w:pPr>
      <w:r w:rsidRPr="00E21B20">
        <w:rPr>
          <w:rFonts w:eastAsia="Times New Roman"/>
        </w:rPr>
        <w:t>ReactElement {</w:t>
      </w:r>
    </w:p>
    <w:p w14:paraId="5359D84D" w14:textId="77777777" w:rsidR="00E21B20" w:rsidRPr="00E21B20" w:rsidRDefault="00E21B20" w:rsidP="00E21B20">
      <w:pPr>
        <w:pStyle w:val="SourceCode"/>
        <w:rPr>
          <w:rFonts w:eastAsia="Times New Roman"/>
        </w:rPr>
      </w:pPr>
      <w:r w:rsidRPr="00E21B20">
        <w:rPr>
          <w:rFonts w:eastAsia="Times New Roman"/>
        </w:rPr>
        <w:t>    </w:t>
      </w:r>
      <w:r w:rsidRPr="00E21B20">
        <w:rPr>
          <w:rFonts w:eastAsia="Times New Roman"/>
          <w:color w:val="0000FF"/>
        </w:rPr>
        <w:t>return</w:t>
      </w:r>
      <w:r w:rsidRPr="00E21B20">
        <w:rPr>
          <w:rFonts w:eastAsia="Times New Roman"/>
        </w:rPr>
        <w:t> </w:t>
      </w:r>
      <w:r w:rsidRPr="00E21B20">
        <w:rPr>
          <w:rFonts w:eastAsia="Times New Roman"/>
          <w:color w:val="800000"/>
        </w:rPr>
        <w:t>&lt;h1&gt;</w:t>
      </w:r>
      <w:r w:rsidRPr="00E21B20">
        <w:rPr>
          <w:rFonts w:eastAsia="Times New Roman"/>
        </w:rPr>
        <w:t>FunctionalComponent </w:t>
      </w:r>
      <w:r w:rsidRPr="00E21B20">
        <w:rPr>
          <w:rFonts w:eastAsia="Times New Roman"/>
          <w:color w:val="0000FF"/>
        </w:rPr>
        <w:t>{</w:t>
      </w:r>
      <w:r w:rsidRPr="00E21B20">
        <w:rPr>
          <w:rFonts w:eastAsia="Times New Roman"/>
        </w:rPr>
        <w:t>props.name</w:t>
      </w:r>
      <w:r w:rsidRPr="00E21B20">
        <w:rPr>
          <w:rFonts w:eastAsia="Times New Roman"/>
          <w:color w:val="0000FF"/>
        </w:rPr>
        <w:t>}</w:t>
      </w:r>
      <w:r w:rsidRPr="00E21B20">
        <w:rPr>
          <w:rFonts w:eastAsia="Times New Roman"/>
          <w:color w:val="800000"/>
        </w:rPr>
        <w:t>&lt;/h1&gt;</w:t>
      </w:r>
      <w:r w:rsidRPr="00E21B20">
        <w:rPr>
          <w:rFonts w:eastAsia="Times New Roman"/>
        </w:rPr>
        <w:t>;</w:t>
      </w:r>
    </w:p>
    <w:p w14:paraId="38CBD18C" w14:textId="77777777" w:rsidR="00E21B20" w:rsidRPr="00E21B20" w:rsidRDefault="00E21B20" w:rsidP="00E21B20">
      <w:pPr>
        <w:pStyle w:val="SourceCode"/>
        <w:rPr>
          <w:rFonts w:eastAsia="Times New Roman"/>
        </w:rPr>
      </w:pPr>
      <w:r w:rsidRPr="00E21B20">
        <w:rPr>
          <w:rFonts w:eastAsia="Times New Roman"/>
        </w:rPr>
        <w:t>}</w:t>
      </w:r>
    </w:p>
    <w:p w14:paraId="003D91A4" w14:textId="77777777" w:rsidR="00BE3788" w:rsidRDefault="00BE3788" w:rsidP="00E21B20">
      <w:pPr>
        <w:shd w:val="clear" w:color="auto" w:fill="FFFFFF"/>
        <w:spacing w:after="0" w:line="285" w:lineRule="atLeast"/>
      </w:pPr>
    </w:p>
    <w:p w14:paraId="2C6D219D" w14:textId="46736CD2" w:rsidR="00BE3788" w:rsidRDefault="00BE3788" w:rsidP="00E21B20">
      <w:pPr>
        <w:shd w:val="clear" w:color="auto" w:fill="FFFFFF"/>
        <w:spacing w:after="0" w:line="285" w:lineRule="atLeast"/>
      </w:pPr>
      <w:r>
        <w:t>And a class-based form.</w:t>
      </w:r>
    </w:p>
    <w:p w14:paraId="55227CE5" w14:textId="3C253427" w:rsidR="00BE3788" w:rsidRDefault="00BE3788" w:rsidP="00E21B20">
      <w:pPr>
        <w:shd w:val="clear" w:color="auto" w:fill="FFFFFF"/>
        <w:spacing w:after="0" w:line="285" w:lineRule="atLeast"/>
      </w:pPr>
    </w:p>
    <w:p w14:paraId="7A4E8991" w14:textId="77777777" w:rsidR="00422E3E" w:rsidRPr="00E21B20" w:rsidRDefault="00422E3E" w:rsidP="00E21B20">
      <w:pPr>
        <w:shd w:val="clear" w:color="auto" w:fill="FFFFFF"/>
        <w:spacing w:after="0" w:line="285" w:lineRule="atLeast"/>
      </w:pPr>
    </w:p>
    <w:p w14:paraId="204FA26B" w14:textId="77777777" w:rsidR="00422E3E" w:rsidRDefault="00422E3E" w:rsidP="00422E3E">
      <w:pPr>
        <w:pStyle w:val="SourceCode"/>
      </w:pPr>
      <w:r>
        <w:t>export default class ClassBasedComponent extends Component&lt;PropsShape&gt; {</w:t>
      </w:r>
    </w:p>
    <w:p w14:paraId="2A169C1E" w14:textId="77777777" w:rsidR="00422E3E" w:rsidRDefault="00422E3E" w:rsidP="00422E3E">
      <w:pPr>
        <w:pStyle w:val="SourceCode"/>
      </w:pPr>
    </w:p>
    <w:p w14:paraId="406FFC0C" w14:textId="77777777" w:rsidR="00422E3E" w:rsidRDefault="00422E3E" w:rsidP="00422E3E">
      <w:pPr>
        <w:pStyle w:val="SourceCode"/>
      </w:pPr>
      <w:r>
        <w:t xml:space="preserve">    constructor(props:PropsShape)</w:t>
      </w:r>
    </w:p>
    <w:p w14:paraId="23252756" w14:textId="77777777" w:rsidR="00422E3E" w:rsidRDefault="00422E3E" w:rsidP="00422E3E">
      <w:pPr>
        <w:pStyle w:val="SourceCode"/>
      </w:pPr>
      <w:r>
        <w:t xml:space="preserve">    {</w:t>
      </w:r>
    </w:p>
    <w:p w14:paraId="6362D2F3" w14:textId="77777777" w:rsidR="00422E3E" w:rsidRDefault="00422E3E" w:rsidP="00422E3E">
      <w:pPr>
        <w:pStyle w:val="SourceCode"/>
      </w:pPr>
      <w:r>
        <w:t xml:space="preserve">        super(props);</w:t>
      </w:r>
    </w:p>
    <w:p w14:paraId="6143A3C5" w14:textId="77777777" w:rsidR="00422E3E" w:rsidRDefault="00422E3E" w:rsidP="00422E3E">
      <w:pPr>
        <w:pStyle w:val="SourceCode"/>
      </w:pPr>
      <w:r>
        <w:t xml:space="preserve">    }</w:t>
      </w:r>
    </w:p>
    <w:p w14:paraId="7AEEA131" w14:textId="77777777" w:rsidR="00422E3E" w:rsidRDefault="00422E3E" w:rsidP="00422E3E">
      <w:pPr>
        <w:pStyle w:val="SourceCode"/>
      </w:pPr>
    </w:p>
    <w:p w14:paraId="2FAAD2D5" w14:textId="77777777" w:rsidR="00422E3E" w:rsidRDefault="00422E3E" w:rsidP="00422E3E">
      <w:pPr>
        <w:pStyle w:val="SourceCode"/>
      </w:pPr>
      <w:r>
        <w:t xml:space="preserve">    render() : ReactElement {</w:t>
      </w:r>
    </w:p>
    <w:p w14:paraId="4766FCEF" w14:textId="77777777" w:rsidR="00422E3E" w:rsidRDefault="00422E3E" w:rsidP="00422E3E">
      <w:pPr>
        <w:pStyle w:val="SourceCode"/>
      </w:pPr>
      <w:r>
        <w:t xml:space="preserve">        return &lt;h1&gt;ClassBasedComponent {this.props.name}&lt;/h1&gt;;</w:t>
      </w:r>
    </w:p>
    <w:p w14:paraId="55024892" w14:textId="77777777" w:rsidR="00422E3E" w:rsidRDefault="00422E3E" w:rsidP="00422E3E">
      <w:pPr>
        <w:pStyle w:val="SourceCode"/>
      </w:pPr>
      <w:r>
        <w:t xml:space="preserve">    }</w:t>
      </w:r>
    </w:p>
    <w:p w14:paraId="262E194D" w14:textId="53A6EA85" w:rsidR="00E21B20" w:rsidRDefault="00422E3E" w:rsidP="00422E3E">
      <w:pPr>
        <w:pStyle w:val="SourceCode"/>
      </w:pPr>
      <w:r>
        <w:t>}</w:t>
      </w:r>
    </w:p>
    <w:p w14:paraId="0772582E" w14:textId="77777777" w:rsidR="00106560" w:rsidRPr="00106560" w:rsidRDefault="00106560" w:rsidP="00106560"/>
    <w:p w14:paraId="79CF86A8" w14:textId="77777777" w:rsidR="00D47A40" w:rsidRDefault="00D47A40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46CCA863" w14:textId="296DDF0E" w:rsidR="00FC32D2" w:rsidRDefault="00A03204" w:rsidP="00FC32D2">
      <w:pPr>
        <w:pStyle w:val="Heading4"/>
      </w:pPr>
      <w:r>
        <w:lastRenderedPageBreak/>
        <w:t>State</w:t>
      </w:r>
    </w:p>
    <w:p w14:paraId="7712F805" w14:textId="5EA28D95" w:rsidR="00D47A40" w:rsidRDefault="00D47A40" w:rsidP="00D47A40">
      <w:r>
        <w:t xml:space="preserve">Let us now consider a </w:t>
      </w:r>
      <w:r w:rsidR="00363324">
        <w:t>stateful component.</w:t>
      </w:r>
      <w:r w:rsidR="00797BDB">
        <w:t xml:space="preserve"> First as a class as it is easier</w:t>
      </w:r>
      <w:r w:rsidR="006C4FB0">
        <w:t xml:space="preserve">. Note how we also deal with event handling in this sample. </w:t>
      </w:r>
    </w:p>
    <w:p w14:paraId="02190F25" w14:textId="77777777" w:rsidR="00797BDB" w:rsidRDefault="00797BDB" w:rsidP="00797BDB">
      <w:pPr>
        <w:pStyle w:val="SourceCode"/>
      </w:pPr>
      <w:r w:rsidRPr="00797BDB">
        <w:t>export default class ClassBasedComponent extends </w:t>
      </w:r>
    </w:p>
    <w:p w14:paraId="04D5889E" w14:textId="4F6C201E" w:rsidR="00797BDB" w:rsidRPr="00797BDB" w:rsidRDefault="00797BDB" w:rsidP="00797BDB">
      <w:pPr>
        <w:pStyle w:val="SourceCode"/>
        <w:ind w:firstLine="482"/>
      </w:pPr>
      <w:r w:rsidRPr="00797BDB">
        <w:t>Component&lt;PropsShape,StateShape&gt; {</w:t>
      </w:r>
    </w:p>
    <w:p w14:paraId="0EE6B7E8" w14:textId="77777777" w:rsidR="00797BDB" w:rsidRPr="00797BDB" w:rsidRDefault="00797BDB" w:rsidP="00797BDB">
      <w:pPr>
        <w:pStyle w:val="SourceCode"/>
      </w:pPr>
      <w:r w:rsidRPr="00797BDB">
        <w:t>   </w:t>
      </w:r>
    </w:p>
    <w:p w14:paraId="4429F857" w14:textId="77777777" w:rsidR="00797BDB" w:rsidRPr="00797BDB" w:rsidRDefault="00797BDB" w:rsidP="00797BDB">
      <w:pPr>
        <w:pStyle w:val="SourceCode"/>
      </w:pPr>
      <w:r w:rsidRPr="00797BDB">
        <w:t>    constructor(props:PropsShape)</w:t>
      </w:r>
    </w:p>
    <w:p w14:paraId="1928F484" w14:textId="77777777" w:rsidR="00797BDB" w:rsidRPr="00797BDB" w:rsidRDefault="00797BDB" w:rsidP="00797BDB">
      <w:pPr>
        <w:pStyle w:val="SourceCode"/>
      </w:pPr>
      <w:r w:rsidRPr="00797BDB">
        <w:t>    {</w:t>
      </w:r>
    </w:p>
    <w:p w14:paraId="53393216" w14:textId="77777777" w:rsidR="00797BDB" w:rsidRPr="00797BDB" w:rsidRDefault="00797BDB" w:rsidP="00797BDB">
      <w:pPr>
        <w:pStyle w:val="SourceCode"/>
      </w:pPr>
      <w:r w:rsidRPr="00797BDB">
        <w:t>        super(props);</w:t>
      </w:r>
    </w:p>
    <w:p w14:paraId="5443506E" w14:textId="77777777" w:rsidR="00797BDB" w:rsidRPr="00797BDB" w:rsidRDefault="00797BDB" w:rsidP="00797BDB">
      <w:pPr>
        <w:pStyle w:val="SourceCode"/>
      </w:pPr>
      <w:r w:rsidRPr="00797BDB">
        <w:t>        this.state = {current:props.initialNumber};</w:t>
      </w:r>
    </w:p>
    <w:p w14:paraId="35716F04" w14:textId="77777777" w:rsidR="00797BDB" w:rsidRPr="00797BDB" w:rsidRDefault="00797BDB" w:rsidP="00797BDB">
      <w:pPr>
        <w:pStyle w:val="SourceCode"/>
      </w:pPr>
    </w:p>
    <w:p w14:paraId="5BBCCB3C" w14:textId="77777777" w:rsidR="00797BDB" w:rsidRPr="00797BDB" w:rsidRDefault="00797BDB" w:rsidP="00797BDB">
      <w:pPr>
        <w:pStyle w:val="SourceCode"/>
      </w:pPr>
      <w:r w:rsidRPr="00797BDB">
        <w:t>        this.handleClick = this.handleClick.bind(this);</w:t>
      </w:r>
    </w:p>
    <w:p w14:paraId="74CDB461" w14:textId="77777777" w:rsidR="00797BDB" w:rsidRPr="00797BDB" w:rsidRDefault="00797BDB" w:rsidP="00797BDB">
      <w:pPr>
        <w:pStyle w:val="SourceCode"/>
      </w:pPr>
      <w:r w:rsidRPr="00797BDB">
        <w:t>    }</w:t>
      </w:r>
    </w:p>
    <w:p w14:paraId="128DE98C" w14:textId="77777777" w:rsidR="00797BDB" w:rsidRPr="00797BDB" w:rsidRDefault="00797BDB" w:rsidP="00797BDB">
      <w:pPr>
        <w:pStyle w:val="SourceCode"/>
      </w:pPr>
    </w:p>
    <w:p w14:paraId="69456085" w14:textId="77777777" w:rsidR="00797BDB" w:rsidRPr="00797BDB" w:rsidRDefault="00797BDB" w:rsidP="00797BDB">
      <w:pPr>
        <w:pStyle w:val="SourceCode"/>
      </w:pPr>
      <w:r w:rsidRPr="00797BDB">
        <w:t>    render() : ReactElement {</w:t>
      </w:r>
    </w:p>
    <w:p w14:paraId="2594C528" w14:textId="77777777" w:rsidR="00797BDB" w:rsidRPr="00797BDB" w:rsidRDefault="00797BDB" w:rsidP="00797BDB">
      <w:pPr>
        <w:pStyle w:val="SourceCode"/>
      </w:pPr>
      <w:r w:rsidRPr="00797BDB">
        <w:t>        return &lt;button onClick={this.handleClick}&gt;{this.state.current}&lt;/button&gt;;</w:t>
      </w:r>
    </w:p>
    <w:p w14:paraId="575C4627" w14:textId="77777777" w:rsidR="00797BDB" w:rsidRPr="00797BDB" w:rsidRDefault="00797BDB" w:rsidP="00797BDB">
      <w:pPr>
        <w:pStyle w:val="SourceCode"/>
      </w:pPr>
      <w:r w:rsidRPr="00797BDB">
        <w:t>    }</w:t>
      </w:r>
    </w:p>
    <w:p w14:paraId="09FC2FF8" w14:textId="77777777" w:rsidR="00797BDB" w:rsidRPr="00797BDB" w:rsidRDefault="00797BDB" w:rsidP="00797BDB">
      <w:pPr>
        <w:pStyle w:val="SourceCode"/>
      </w:pPr>
    </w:p>
    <w:p w14:paraId="2AC902DB" w14:textId="77777777" w:rsidR="00797BDB" w:rsidRPr="00797BDB" w:rsidRDefault="00797BDB" w:rsidP="00797BDB">
      <w:pPr>
        <w:pStyle w:val="SourceCode"/>
      </w:pPr>
      <w:r w:rsidRPr="00797BDB">
        <w:t>    handleClick() {</w:t>
      </w:r>
    </w:p>
    <w:p w14:paraId="7C7F4327" w14:textId="77777777" w:rsidR="00797BDB" w:rsidRPr="00797BDB" w:rsidRDefault="00797BDB" w:rsidP="00797BDB">
      <w:pPr>
        <w:pStyle w:val="SourceCode"/>
      </w:pPr>
      <w:r w:rsidRPr="00797BDB">
        <w:t>      </w:t>
      </w:r>
    </w:p>
    <w:p w14:paraId="394026D4" w14:textId="77777777" w:rsidR="00797BDB" w:rsidRPr="00797BDB" w:rsidRDefault="00797BDB" w:rsidP="00797BDB">
      <w:pPr>
        <w:pStyle w:val="SourceCode"/>
      </w:pPr>
      <w:r w:rsidRPr="00797BDB">
        <w:t>        this.setState((state:StateShape) =&gt; {</w:t>
      </w:r>
    </w:p>
    <w:p w14:paraId="6D1E7000" w14:textId="77777777" w:rsidR="00797BDB" w:rsidRPr="00797BDB" w:rsidRDefault="00797BDB" w:rsidP="00797BDB">
      <w:pPr>
        <w:pStyle w:val="SourceCode"/>
      </w:pPr>
      <w:r w:rsidRPr="00797BDB">
        <w:t>            return ({current:state.current*1.1});</w:t>
      </w:r>
    </w:p>
    <w:p w14:paraId="43BB99CD" w14:textId="77777777" w:rsidR="00797BDB" w:rsidRPr="00797BDB" w:rsidRDefault="00797BDB" w:rsidP="00797BDB">
      <w:pPr>
        <w:pStyle w:val="SourceCode"/>
      </w:pPr>
      <w:r w:rsidRPr="00797BDB">
        <w:t>        });</w:t>
      </w:r>
    </w:p>
    <w:p w14:paraId="0F08133C" w14:textId="77777777" w:rsidR="00797BDB" w:rsidRPr="00797BDB" w:rsidRDefault="00797BDB" w:rsidP="00797BDB">
      <w:pPr>
        <w:pStyle w:val="SourceCode"/>
      </w:pPr>
      <w:r w:rsidRPr="00797BDB">
        <w:t>    }</w:t>
      </w:r>
    </w:p>
    <w:p w14:paraId="43D69C65" w14:textId="77777777" w:rsidR="00797BDB" w:rsidRPr="00797BDB" w:rsidRDefault="00797BDB" w:rsidP="00797BDB">
      <w:pPr>
        <w:pStyle w:val="SourceCode"/>
      </w:pPr>
      <w:r w:rsidRPr="00797BDB">
        <w:t>}</w:t>
      </w:r>
    </w:p>
    <w:p w14:paraId="00E92A2A" w14:textId="77777777" w:rsidR="00797BDB" w:rsidRPr="00D47A40" w:rsidRDefault="00797BDB" w:rsidP="00D47A40"/>
    <w:p w14:paraId="02B8075C" w14:textId="7C9EB033" w:rsidR="008112DB" w:rsidRDefault="008112DB" w:rsidP="008112DB">
      <w:r>
        <w:t xml:space="preserve">And now maybe we can use a functional component. </w:t>
      </w:r>
      <w:r w:rsidR="00065E85">
        <w:t xml:space="preserve">Note we </w:t>
      </w:r>
      <w:r w:rsidR="006C4FB0">
        <w:t>must</w:t>
      </w:r>
      <w:r w:rsidR="00065E85">
        <w:t xml:space="preserve"> use hooks for this.</w:t>
      </w:r>
    </w:p>
    <w:p w14:paraId="25C4D33A" w14:textId="77777777" w:rsidR="00065E85" w:rsidRPr="00065E85" w:rsidRDefault="00065E85" w:rsidP="00065E85">
      <w:pPr>
        <w:pStyle w:val="SourceCode"/>
      </w:pPr>
      <w:r w:rsidRPr="00065E85">
        <w:t>export default function FunctionBasedComponent(props:PropsShape) </w:t>
      </w:r>
    </w:p>
    <w:p w14:paraId="173C10DE" w14:textId="76DD6050" w:rsidR="00065E85" w:rsidRPr="00065E85" w:rsidRDefault="00065E85" w:rsidP="00065E85">
      <w:pPr>
        <w:pStyle w:val="SourceCode"/>
      </w:pPr>
      <w:r w:rsidRPr="00065E85">
        <w:t>: ReactElement</w:t>
      </w:r>
    </w:p>
    <w:p w14:paraId="765FE4E5" w14:textId="77777777" w:rsidR="00065E85" w:rsidRPr="00065E85" w:rsidRDefault="00065E85" w:rsidP="00065E85">
      <w:pPr>
        <w:pStyle w:val="SourceCode"/>
      </w:pPr>
      <w:r w:rsidRPr="00065E85">
        <w:t>{</w:t>
      </w:r>
    </w:p>
    <w:p w14:paraId="57DD13A2" w14:textId="77777777" w:rsidR="00065E85" w:rsidRPr="00065E85" w:rsidRDefault="00065E85" w:rsidP="00065E85">
      <w:pPr>
        <w:pStyle w:val="SourceCode"/>
      </w:pPr>
      <w:r w:rsidRPr="00065E85">
        <w:t>    const [value, setValue] = useState(props.initialNumber);</w:t>
      </w:r>
    </w:p>
    <w:p w14:paraId="5747242A" w14:textId="77777777" w:rsidR="00065E85" w:rsidRPr="00065E85" w:rsidRDefault="00065E85" w:rsidP="00065E85">
      <w:pPr>
        <w:pStyle w:val="SourceCode"/>
      </w:pPr>
    </w:p>
    <w:p w14:paraId="5F4331D4" w14:textId="77777777" w:rsidR="00065E85" w:rsidRPr="00065E85" w:rsidRDefault="00065E85" w:rsidP="00065E85">
      <w:pPr>
        <w:pStyle w:val="SourceCode"/>
      </w:pPr>
      <w:r w:rsidRPr="00065E85">
        <w:t>    return &lt;button onClick={()=&gt;setValue(value*1.1)}&gt;{value}&lt;/button&gt;;</w:t>
      </w:r>
    </w:p>
    <w:p w14:paraId="2FDB724D" w14:textId="77777777" w:rsidR="00065E85" w:rsidRPr="00065E85" w:rsidRDefault="00065E85" w:rsidP="00065E85">
      <w:pPr>
        <w:pStyle w:val="SourceCode"/>
      </w:pPr>
      <w:r w:rsidRPr="00065E85">
        <w:t>}</w:t>
      </w:r>
    </w:p>
    <w:p w14:paraId="48360998" w14:textId="77777777" w:rsidR="00065E85" w:rsidRDefault="00065E85" w:rsidP="008112DB"/>
    <w:p w14:paraId="6F587C55" w14:textId="77777777" w:rsidR="00275C63" w:rsidRPr="00275C63" w:rsidRDefault="00275C63" w:rsidP="00275C63">
      <w:pPr>
        <w:pStyle w:val="Answer"/>
      </w:pPr>
    </w:p>
    <w:p w14:paraId="2BEF15AD" w14:textId="77777777" w:rsidR="00190501" w:rsidRDefault="00190501" w:rsidP="00286796">
      <w:pPr>
        <w:pStyle w:val="Answer"/>
      </w:pPr>
    </w:p>
    <w:p w14:paraId="0AD422C5" w14:textId="77777777" w:rsidR="00AF2E36" w:rsidRPr="00286796" w:rsidRDefault="00AF2E36" w:rsidP="00286796">
      <w:pPr>
        <w:pStyle w:val="Answer"/>
      </w:pPr>
    </w:p>
    <w:p w14:paraId="3E7234FF" w14:textId="77777777" w:rsidR="00BE295D" w:rsidRDefault="00BE295D" w:rsidP="00DE24A6">
      <w:pPr>
        <w:pStyle w:val="Answer"/>
      </w:pPr>
    </w:p>
    <w:p w14:paraId="572C45F0" w14:textId="77777777" w:rsidR="00DE24A6" w:rsidRPr="00DE24A6" w:rsidRDefault="00DE24A6" w:rsidP="00DE24A6">
      <w:pPr>
        <w:pStyle w:val="Answer"/>
      </w:pPr>
    </w:p>
    <w:p w14:paraId="0B3E99C2" w14:textId="77777777" w:rsidR="00DE24A6" w:rsidRPr="006E60A0" w:rsidRDefault="00DE24A6" w:rsidP="006E60A0">
      <w:pPr>
        <w:pStyle w:val="Answer"/>
      </w:pPr>
    </w:p>
    <w:p w14:paraId="7D7A4F7F" w14:textId="77777777" w:rsidR="006E60A0" w:rsidRPr="006E60A0" w:rsidRDefault="006E60A0" w:rsidP="006E60A0">
      <w:pPr>
        <w:pStyle w:val="Answer"/>
      </w:pPr>
    </w:p>
    <w:p w14:paraId="572659C4" w14:textId="5CD26F23" w:rsidR="00943082" w:rsidRDefault="00943082" w:rsidP="00943082">
      <w:pPr>
        <w:pStyle w:val="Heading3"/>
      </w:pPr>
      <w:bookmarkStart w:id="24" w:name="_Toc53986844"/>
      <w:r>
        <w:lastRenderedPageBreak/>
        <w:t>Lifecycle</w:t>
      </w:r>
      <w:bookmarkEnd w:id="24"/>
    </w:p>
    <w:p w14:paraId="05A5A080" w14:textId="77777777" w:rsidR="00BB7C55" w:rsidRDefault="00BB7C5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036BFBEB" w14:textId="29463680" w:rsidR="00EE6B4B" w:rsidRDefault="00A55A84" w:rsidP="00EE6B4B">
      <w:pPr>
        <w:pStyle w:val="Heading2"/>
      </w:pPr>
      <w:bookmarkStart w:id="25" w:name="_Toc53986845"/>
      <w:r>
        <w:lastRenderedPageBreak/>
        <w:t>Template Projects</w:t>
      </w:r>
      <w:bookmarkEnd w:id="25"/>
    </w:p>
    <w:p w14:paraId="7735D4E2" w14:textId="2DAB032F" w:rsidR="00786A86" w:rsidRPr="00786A86" w:rsidRDefault="00786A86" w:rsidP="00786A86">
      <w:pPr>
        <w:pStyle w:val="Heading3"/>
      </w:pPr>
      <w:bookmarkStart w:id="26" w:name="_Toc53986846"/>
      <w:r>
        <w:t>React, TypeScript and Jest</w:t>
      </w:r>
      <w:r w:rsidR="00EC3152">
        <w:t xml:space="preserve"> – From Scratch</w:t>
      </w:r>
      <w:bookmarkEnd w:id="26"/>
    </w:p>
    <w:p w14:paraId="20329535" w14:textId="43B93527" w:rsidR="00A55A84" w:rsidRDefault="00A55A84" w:rsidP="00A55A84">
      <w:r>
        <w:t xml:space="preserve">In this section we show how to setup a </w:t>
      </w:r>
      <w:r w:rsidR="002D310F">
        <w:t>template project with the following support</w:t>
      </w:r>
    </w:p>
    <w:p w14:paraId="3338EC57" w14:textId="459406AE" w:rsidR="002D310F" w:rsidRDefault="002D310F" w:rsidP="002D310F">
      <w:pPr>
        <w:pStyle w:val="ListBullet"/>
      </w:pPr>
      <w:r>
        <w:t>React</w:t>
      </w:r>
    </w:p>
    <w:p w14:paraId="5AD108EA" w14:textId="69B43938" w:rsidR="002D310F" w:rsidRDefault="002D310F" w:rsidP="002D310F">
      <w:pPr>
        <w:pStyle w:val="ListBullet"/>
      </w:pPr>
      <w:r>
        <w:t>TypeScript</w:t>
      </w:r>
    </w:p>
    <w:p w14:paraId="4203F894" w14:textId="33FA76BC" w:rsidR="002D310F" w:rsidRDefault="002D310F" w:rsidP="002D310F">
      <w:pPr>
        <w:pStyle w:val="ListBullet"/>
      </w:pPr>
      <w:r>
        <w:t>Unit Testing with Jest</w:t>
      </w:r>
    </w:p>
    <w:p w14:paraId="117B4158" w14:textId="1A35884E" w:rsidR="00611B3F" w:rsidRDefault="00611B3F" w:rsidP="00611B3F">
      <w:pPr>
        <w:pStyle w:val="ListBullet"/>
      </w:pPr>
      <w:r>
        <w:t>Debugging Unit Tests with Jest</w:t>
      </w:r>
    </w:p>
    <w:p w14:paraId="12BAE5E4" w14:textId="30324963" w:rsidR="00611B3F" w:rsidRDefault="00611B3F" w:rsidP="00611B3F">
      <w:pPr>
        <w:pStyle w:val="ListBullet"/>
      </w:pPr>
      <w:r>
        <w:t>Debugging React in the browser</w:t>
      </w:r>
    </w:p>
    <w:p w14:paraId="143621C6" w14:textId="7BBA755A" w:rsidR="00816E3F" w:rsidRDefault="00816E3F" w:rsidP="00816E3F">
      <w:pPr>
        <w:pStyle w:val="ListBullet"/>
        <w:numPr>
          <w:ilvl w:val="0"/>
          <w:numId w:val="0"/>
        </w:numPr>
        <w:ind w:left="927" w:hanging="360"/>
      </w:pPr>
    </w:p>
    <w:p w14:paraId="3B350863" w14:textId="09C2CE9D" w:rsidR="00816E3F" w:rsidRDefault="00F9310A" w:rsidP="004E5120">
      <w:pPr>
        <w:pStyle w:val="ListBullet"/>
        <w:numPr>
          <w:ilvl w:val="0"/>
          <w:numId w:val="0"/>
        </w:numPr>
      </w:pPr>
      <w:r>
        <w:t>First create a new empty directory for our project and move to it.</w:t>
      </w:r>
      <w:r w:rsidR="001E71A2">
        <w:t xml:space="preserve"> </w:t>
      </w:r>
    </w:p>
    <w:p w14:paraId="7DA2D3B0" w14:textId="117D159C" w:rsidR="00386F57" w:rsidRDefault="00386F57" w:rsidP="00386F57">
      <w:pPr>
        <w:pStyle w:val="Heading4"/>
      </w:pPr>
      <w:r>
        <w:t>Project Structure</w:t>
      </w:r>
    </w:p>
    <w:p w14:paraId="6520DAEA" w14:textId="64681A0D" w:rsidR="00FE42B2" w:rsidRDefault="00386F57" w:rsidP="00276F05">
      <w:r>
        <w:t>We will add the following folders to give our project structure.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48566D" w14:paraId="250347E7" w14:textId="77777777" w:rsidTr="00375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FD41A25" w14:textId="167EB809" w:rsidR="0048566D" w:rsidRDefault="0048566D" w:rsidP="0037501A">
            <w:r>
              <w:t>Folder</w:t>
            </w:r>
          </w:p>
        </w:tc>
        <w:tc>
          <w:tcPr>
            <w:tcW w:w="6083" w:type="dxa"/>
            <w:hideMark/>
          </w:tcPr>
          <w:p w14:paraId="26FBCD64" w14:textId="77777777" w:rsidR="0048566D" w:rsidRDefault="0048566D" w:rsidP="003750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48566D" w14:paraId="299DFBC6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EA22D7" w14:textId="4729A794" w:rsidR="0048566D" w:rsidRDefault="00581C58" w:rsidP="0037501A">
            <w:pPr>
              <w:pStyle w:val="SourceCode"/>
            </w:pPr>
            <w:r>
              <w:t>s</w:t>
            </w:r>
            <w:r w:rsidR="0065436F">
              <w:t>rc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7647553D" w14:textId="2CD694A5" w:rsidR="0048566D" w:rsidRDefault="0065436F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location of our source files</w:t>
            </w:r>
          </w:p>
        </w:tc>
      </w:tr>
      <w:tr w:rsidR="0048566D" w14:paraId="2A394E5B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D0A316" w14:textId="7344E310" w:rsidR="0048566D" w:rsidRDefault="00581C58" w:rsidP="0037501A">
            <w:pPr>
              <w:pStyle w:val="SourceCode"/>
            </w:pPr>
            <w:r>
              <w:t>src/components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5B0D59C2" w14:textId="782B5354" w:rsidR="0048566D" w:rsidRDefault="00581C58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we store our components</w:t>
            </w:r>
          </w:p>
        </w:tc>
      </w:tr>
      <w:tr w:rsidR="0048566D" w14:paraId="43F44D8A" w14:textId="77777777" w:rsidTr="00EB2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7FBB98" w14:textId="0AA8DAC0" w:rsidR="0048566D" w:rsidRDefault="00DB62F4" w:rsidP="0037501A">
            <w:pPr>
              <w:pStyle w:val="SourceCode"/>
            </w:pPr>
            <w:r>
              <w:t>public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064C9B73" w14:textId="39037F09" w:rsidR="0048566D" w:rsidRDefault="00DB62F4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we store any static content</w:t>
            </w:r>
          </w:p>
        </w:tc>
      </w:tr>
      <w:tr w:rsidR="00EB2335" w14:paraId="709F4002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80E1DC" w14:textId="05775964" w:rsidR="00EB2335" w:rsidRDefault="00EB2335" w:rsidP="0037501A">
            <w:pPr>
              <w:pStyle w:val="SourceCode"/>
            </w:pPr>
            <w:r>
              <w:t>.vscode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7F6569F8" w14:textId="05F3F5EE" w:rsidR="00EB2335" w:rsidRDefault="00EB2335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Store the </w:t>
            </w:r>
            <w:r w:rsidRPr="00DD1640">
              <w:rPr>
                <w:rStyle w:val="SourceCodeChar"/>
              </w:rPr>
              <w:t>launch.config</w:t>
            </w:r>
            <w:r>
              <w:t xml:space="preserve"> we can use to start our </w:t>
            </w:r>
            <w:r w:rsidR="00276F05">
              <w:t>application and/or tests in debug mode</w:t>
            </w:r>
          </w:p>
        </w:tc>
      </w:tr>
    </w:tbl>
    <w:p w14:paraId="600F6AF0" w14:textId="77777777" w:rsidR="00320A28" w:rsidRDefault="00320A28" w:rsidP="00320A28">
      <w:pPr>
        <w:pStyle w:val="SourceCode"/>
      </w:pPr>
    </w:p>
    <w:p w14:paraId="316B10F0" w14:textId="3F9F5F14" w:rsidR="00D65341" w:rsidRPr="00320A28" w:rsidRDefault="00D65341" w:rsidP="00320A28">
      <w:pPr>
        <w:pStyle w:val="SourceCode"/>
      </w:pPr>
      <w:r w:rsidRPr="00320A28">
        <w:t>mkdir src/components</w:t>
      </w:r>
    </w:p>
    <w:p w14:paraId="11BFD268" w14:textId="448F3D6D" w:rsidR="00D65341" w:rsidRPr="00320A28" w:rsidRDefault="00D65341" w:rsidP="00320A28">
      <w:pPr>
        <w:pStyle w:val="SourceCode"/>
      </w:pPr>
      <w:r w:rsidRPr="00320A28">
        <w:t>mkdir public</w:t>
      </w:r>
    </w:p>
    <w:p w14:paraId="4634452E" w14:textId="10F342AF" w:rsidR="00D65341" w:rsidRPr="00320A28" w:rsidRDefault="00D65341" w:rsidP="00320A28">
      <w:pPr>
        <w:pStyle w:val="SourceCode"/>
      </w:pPr>
      <w:r w:rsidRPr="00320A28">
        <w:t>mkdir .vscode</w:t>
      </w:r>
    </w:p>
    <w:p w14:paraId="5F51F549" w14:textId="77777777" w:rsidR="00D65341" w:rsidRDefault="00D65341" w:rsidP="00D65341">
      <w:pPr>
        <w:pStyle w:val="Command"/>
      </w:pPr>
    </w:p>
    <w:p w14:paraId="0C842A9B" w14:textId="77777777" w:rsidR="00A9183F" w:rsidRDefault="00A9183F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3A2D956A" w14:textId="5135E3BC" w:rsidR="00EB2335" w:rsidRDefault="00EB2335" w:rsidP="00EB2335">
      <w:pPr>
        <w:pStyle w:val="Heading4"/>
      </w:pPr>
      <w:r>
        <w:lastRenderedPageBreak/>
        <w:t>Package</w:t>
      </w:r>
      <w:r w:rsidR="00E207BA">
        <w:t xml:space="preserve"> Dependencies</w:t>
      </w:r>
      <w:r w:rsidR="00C21215">
        <w:t xml:space="preserve"> (Runtime)</w:t>
      </w:r>
    </w:p>
    <w:p w14:paraId="16C29BE6" w14:textId="283DA7B7" w:rsidR="00EB2335" w:rsidRDefault="00EB2335" w:rsidP="00EB2335">
      <w:r>
        <w:t>We will need the following</w:t>
      </w:r>
      <w:r w:rsidR="00A9183F">
        <w:t xml:space="preserve"> packages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A9183F" w14:paraId="2CD7946F" w14:textId="77777777" w:rsidTr="00375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7509BAF4" w14:textId="6C6450A3" w:rsidR="00A9183F" w:rsidRDefault="006B1DC7" w:rsidP="0037501A">
            <w:r>
              <w:t>Package</w:t>
            </w:r>
          </w:p>
        </w:tc>
        <w:tc>
          <w:tcPr>
            <w:tcW w:w="6083" w:type="dxa"/>
            <w:hideMark/>
          </w:tcPr>
          <w:p w14:paraId="11560A58" w14:textId="77777777" w:rsidR="00A9183F" w:rsidRDefault="00A9183F" w:rsidP="003750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A9183F" w14:paraId="7F388F60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661E38" w14:textId="22923379" w:rsidR="00A9183F" w:rsidRDefault="00A9183F" w:rsidP="0037501A">
            <w:pPr>
              <w:pStyle w:val="SourceCode"/>
            </w:pPr>
            <w:r>
              <w:t>react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19A23784" w14:textId="30D622D4" w:rsidR="00A9183F" w:rsidRDefault="0016223A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code necessary to define react components</w:t>
            </w:r>
          </w:p>
        </w:tc>
      </w:tr>
      <w:tr w:rsidR="00A9183F" w14:paraId="7DBEAF23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7E16091" w14:textId="656FBBAB" w:rsidR="00A9183F" w:rsidRDefault="00751F05" w:rsidP="0037501A">
            <w:pPr>
              <w:pStyle w:val="SourceCode"/>
            </w:pPr>
            <w:r>
              <w:t>r</w:t>
            </w:r>
            <w:r w:rsidR="0016223A">
              <w:t>eact</w:t>
            </w:r>
            <w:r w:rsidR="00FF7EDF">
              <w:t>-</w:t>
            </w:r>
            <w:r>
              <w:t>dom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5C427CE8" w14:textId="6BDB9D12" w:rsidR="00A9183F" w:rsidRDefault="00751F05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renderer that can render to </w:t>
            </w:r>
            <w:r w:rsidR="00A24A9F">
              <w:t>Web Pages. We would use react-native to render for native</w:t>
            </w:r>
          </w:p>
        </w:tc>
      </w:tr>
      <w:tr w:rsidR="00A9183F" w14:paraId="4857A3A9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751D046" w14:textId="769A9543" w:rsidR="00A9183F" w:rsidRDefault="00FF7EDF" w:rsidP="0037501A">
            <w:pPr>
              <w:pStyle w:val="SourceCode"/>
            </w:pPr>
            <w:r>
              <w:t>react-scripts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38AFB8F7" w14:textId="6541E274" w:rsidR="00A9183F" w:rsidRDefault="00FF7EDF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Scripts </w:t>
            </w:r>
            <w:r w:rsidR="00BE441B">
              <w:t>used for development</w:t>
            </w:r>
            <w:r w:rsidR="00153334">
              <w:t xml:space="preserve">. These are used by create react app. </w:t>
            </w:r>
          </w:p>
        </w:tc>
      </w:tr>
      <w:tr w:rsidR="00A9183F" w14:paraId="30D4F6FE" w14:textId="77777777" w:rsidTr="00394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2E729E" w14:textId="45A01D2F" w:rsidR="00A9183F" w:rsidRDefault="00E940B4" w:rsidP="0037501A">
            <w:pPr>
              <w:pStyle w:val="SourceCode"/>
            </w:pPr>
            <w:r>
              <w:t>@types/react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41F00AA3" w14:textId="125757EF" w:rsidR="00A9183F" w:rsidRDefault="006D74D9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definitions for react</w:t>
            </w:r>
          </w:p>
        </w:tc>
      </w:tr>
      <w:tr w:rsidR="00394EC3" w14:paraId="1B1AAB5F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EEC203" w14:textId="536F80B5" w:rsidR="00394EC3" w:rsidRDefault="00394EC3" w:rsidP="0037501A">
            <w:pPr>
              <w:pStyle w:val="SourceCode"/>
            </w:pPr>
            <w:r w:rsidRPr="00394EC3">
              <w:t>@types/react-dom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4595B3AC" w14:textId="62BBB153" w:rsidR="00394EC3" w:rsidRDefault="00394EC3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TypeScript definitions for </w:t>
            </w:r>
            <w:r w:rsidRPr="003F70CF">
              <w:rPr>
                <w:rStyle w:val="SourceCodeChar"/>
              </w:rPr>
              <w:t>react-dom</w:t>
            </w:r>
          </w:p>
        </w:tc>
      </w:tr>
    </w:tbl>
    <w:p w14:paraId="191ED331" w14:textId="53EF99AB" w:rsidR="00A87B8B" w:rsidRDefault="00A87B8B" w:rsidP="00A87B8B">
      <w:pPr>
        <w:pStyle w:val="Heading4"/>
      </w:pPr>
      <w:r>
        <w:t>Package Dependencies (Development)</w:t>
      </w:r>
    </w:p>
    <w:p w14:paraId="770FE80A" w14:textId="5B1786AA" w:rsidR="00A87B8B" w:rsidRDefault="00A87B8B" w:rsidP="00A87B8B">
      <w:r>
        <w:t xml:space="preserve">We will require the following packages for development 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370CCA" w14:paraId="7DC30212" w14:textId="77777777" w:rsidTr="00375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78D4D46E" w14:textId="33931A56" w:rsidR="00370CCA" w:rsidRDefault="006B1DC7" w:rsidP="0037501A">
            <w:r>
              <w:t>Package</w:t>
            </w:r>
          </w:p>
        </w:tc>
        <w:tc>
          <w:tcPr>
            <w:tcW w:w="6083" w:type="dxa"/>
            <w:hideMark/>
          </w:tcPr>
          <w:p w14:paraId="17E66BD1" w14:textId="77777777" w:rsidR="00370CCA" w:rsidRDefault="00370CCA" w:rsidP="003750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370CCA" w14:paraId="3C62F9A6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D3361E1" w14:textId="7A1D2986" w:rsidR="00370CCA" w:rsidRDefault="009656BF" w:rsidP="0037501A">
            <w:pPr>
              <w:pStyle w:val="SourceCode"/>
            </w:pPr>
            <w:r>
              <w:t>jest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773EB998" w14:textId="69786B21" w:rsidR="00370CCA" w:rsidRDefault="00501B73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types necessary Jest JavaScript testing library</w:t>
            </w:r>
          </w:p>
        </w:tc>
      </w:tr>
      <w:tr w:rsidR="00370CCA" w14:paraId="58D9C5FD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C1031D7" w14:textId="6E071186" w:rsidR="00370CCA" w:rsidRDefault="00A41F3D" w:rsidP="0037501A">
            <w:pPr>
              <w:pStyle w:val="SourceCode"/>
            </w:pPr>
            <w:r>
              <w:t>t</w:t>
            </w:r>
            <w:r w:rsidR="000C4CE9">
              <w:t>ypescript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5454EB75" w14:textId="184C6590" w:rsidR="00370CCA" w:rsidRDefault="000C4CE9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TypeScript compiler</w:t>
            </w:r>
          </w:p>
        </w:tc>
      </w:tr>
      <w:tr w:rsidR="00370CCA" w14:paraId="797E2EE3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8D56A0" w14:textId="1DC10170" w:rsidR="00370CCA" w:rsidRDefault="00A95CB4" w:rsidP="0037501A">
            <w:pPr>
              <w:pStyle w:val="SourceCode"/>
            </w:pPr>
            <w:r>
              <w:t>ts-jest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0A40F831" w14:textId="32DA3ABE" w:rsidR="00370CCA" w:rsidRDefault="00A95CB4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pre-processor for Jest that lets one use Jest to test</w:t>
            </w:r>
            <w:r w:rsidR="00CC4E79">
              <w:t xml:space="preserve"> code written in TypeScript</w:t>
            </w:r>
          </w:p>
        </w:tc>
      </w:tr>
      <w:tr w:rsidR="00370CCA" w14:paraId="27EFD35D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8D9B86B" w14:textId="091B34B2" w:rsidR="00370CCA" w:rsidRDefault="00F616FB" w:rsidP="0037501A">
            <w:pPr>
              <w:pStyle w:val="SourceCode"/>
            </w:pPr>
            <w:r>
              <w:t>react-test-renderer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5384C7BF" w14:textId="4CB84193" w:rsidR="00370CCA" w:rsidRDefault="00E62E51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Render</w:t>
            </w:r>
            <w:proofErr w:type="gramEnd"/>
            <w:r>
              <w:t xml:space="preserve"> react components to pure JavaScript objects that represented the DOM tree without requiring </w:t>
            </w:r>
            <w:r w:rsidR="00A904FE">
              <w:t>a browser or DOM.</w:t>
            </w:r>
          </w:p>
        </w:tc>
      </w:tr>
      <w:tr w:rsidR="00370CCA" w14:paraId="7D2EA9B0" w14:textId="77777777" w:rsidTr="00B7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8C5C9F" w14:textId="6F762DCC" w:rsidR="00370CCA" w:rsidRDefault="00370CCA" w:rsidP="0037501A">
            <w:pPr>
              <w:pStyle w:val="SourceCode"/>
            </w:pPr>
            <w:r w:rsidRPr="00394EC3">
              <w:t>@types/</w:t>
            </w:r>
            <w:r w:rsidR="00B73150">
              <w:t>jest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41C9FE54" w14:textId="4B2DACAA" w:rsidR="00370CCA" w:rsidRDefault="00370CCA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TypeScript definitions for </w:t>
            </w:r>
            <w:r w:rsidR="00B73150">
              <w:rPr>
                <w:rStyle w:val="SourceCodeChar"/>
              </w:rPr>
              <w:t>jest</w:t>
            </w:r>
          </w:p>
        </w:tc>
      </w:tr>
      <w:tr w:rsidR="00B73150" w14:paraId="34F2BE92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D0D527F" w14:textId="38923D47" w:rsidR="00B73150" w:rsidRPr="00394EC3" w:rsidRDefault="00B73150" w:rsidP="0037501A">
            <w:pPr>
              <w:pStyle w:val="SourceCode"/>
            </w:pPr>
            <w:r w:rsidRPr="00394EC3">
              <w:t>@types/</w:t>
            </w:r>
            <w:r w:rsidR="00360D8D">
              <w:t>react-test-renderer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1322B126" w14:textId="52648EDB" w:rsidR="00B73150" w:rsidRDefault="00360D8D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definitions</w:t>
            </w:r>
            <w:r>
              <w:rPr>
                <w:rStyle w:val="TitleChar"/>
              </w:rPr>
              <w:t xml:space="preserve"> </w:t>
            </w:r>
            <w:r>
              <w:rPr>
                <w:rStyle w:val="SourceCodeChar"/>
              </w:rPr>
              <w:t>react-test-renderer</w:t>
            </w:r>
          </w:p>
        </w:tc>
      </w:tr>
    </w:tbl>
    <w:p w14:paraId="21ED0E2A" w14:textId="1E45321C" w:rsidR="00E864D6" w:rsidRDefault="00E864D6" w:rsidP="003B5B75">
      <w:pPr>
        <w:pStyle w:val="SourceCode"/>
      </w:pPr>
    </w:p>
    <w:p w14:paraId="7FB8B5CC" w14:textId="1055535C" w:rsidR="00D73751" w:rsidRDefault="00D73751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</w:p>
    <w:p w14:paraId="568FA8C7" w14:textId="584D8475" w:rsidR="009248E1" w:rsidRDefault="009248E1" w:rsidP="009248E1">
      <w:r>
        <w:lastRenderedPageBreak/>
        <w:t xml:space="preserve">We set up package.json with the dependencies </w:t>
      </w:r>
      <w:r w:rsidR="00482B83">
        <w:t>for dev and runtime</w:t>
      </w:r>
    </w:p>
    <w:p w14:paraId="06C438FD" w14:textId="7A28ABBC" w:rsidR="002343E7" w:rsidRDefault="002343E7" w:rsidP="002343E7">
      <w:pPr>
        <w:pStyle w:val="CodeExampleCode"/>
      </w:pPr>
      <w:r>
        <w:t xml:space="preserve">Listing </w:t>
      </w:r>
      <w:fldSimple w:instr=" SEQ Listing \* ARABIC ">
        <w:r w:rsidR="00C938C9">
          <w:rPr>
            <w:noProof/>
          </w:rPr>
          <w:t>1</w:t>
        </w:r>
      </w:fldSimple>
      <w:r>
        <w:t>Package.json</w:t>
      </w:r>
    </w:p>
    <w:p w14:paraId="627B4512" w14:textId="77777777" w:rsidR="00D73751" w:rsidRPr="002343E7" w:rsidRDefault="00D73751" w:rsidP="002343E7">
      <w:pPr>
        <w:pStyle w:val="SourceCode"/>
      </w:pPr>
      <w:r w:rsidRPr="002343E7">
        <w:t>{</w:t>
      </w:r>
    </w:p>
    <w:p w14:paraId="2E15BFD9" w14:textId="77777777" w:rsidR="00D73751" w:rsidRPr="002343E7" w:rsidRDefault="00D73751" w:rsidP="002343E7">
      <w:pPr>
        <w:pStyle w:val="SourceCode"/>
      </w:pPr>
      <w:r w:rsidRPr="002343E7">
        <w:t>    "dependencies": {</w:t>
      </w:r>
    </w:p>
    <w:p w14:paraId="136DA86C" w14:textId="77777777" w:rsidR="00D73751" w:rsidRPr="002343E7" w:rsidRDefault="00D73751" w:rsidP="002343E7">
      <w:pPr>
        <w:pStyle w:val="SourceCode"/>
      </w:pPr>
      <w:r w:rsidRPr="002343E7">
        <w:t>      "react": "*",</w:t>
      </w:r>
    </w:p>
    <w:p w14:paraId="70E300BD" w14:textId="77777777" w:rsidR="00D73751" w:rsidRPr="002343E7" w:rsidRDefault="00D73751" w:rsidP="002343E7">
      <w:pPr>
        <w:pStyle w:val="SourceCode"/>
      </w:pPr>
      <w:r w:rsidRPr="002343E7">
        <w:t>      "react-dom": "*",</w:t>
      </w:r>
    </w:p>
    <w:p w14:paraId="4FA033C4" w14:textId="77777777" w:rsidR="00D73751" w:rsidRPr="002343E7" w:rsidRDefault="00D73751" w:rsidP="002343E7">
      <w:pPr>
        <w:pStyle w:val="SourceCode"/>
      </w:pPr>
      <w:r w:rsidRPr="002343E7">
        <w:t>      "react-scripts": "*",</w:t>
      </w:r>
    </w:p>
    <w:p w14:paraId="4FEECFA0" w14:textId="77777777" w:rsidR="00D73751" w:rsidRPr="002343E7" w:rsidRDefault="00D73751" w:rsidP="002343E7">
      <w:pPr>
        <w:pStyle w:val="SourceCode"/>
      </w:pPr>
      <w:r w:rsidRPr="002343E7">
        <w:t>  </w:t>
      </w:r>
    </w:p>
    <w:p w14:paraId="17A01CC5" w14:textId="77777777" w:rsidR="00D73751" w:rsidRPr="002343E7" w:rsidRDefault="00D73751" w:rsidP="002343E7">
      <w:pPr>
        <w:pStyle w:val="SourceCode"/>
      </w:pPr>
      <w:r w:rsidRPr="002343E7">
        <w:t>      "@types/react": "*",</w:t>
      </w:r>
    </w:p>
    <w:p w14:paraId="747C7DC4" w14:textId="77777777" w:rsidR="00D73751" w:rsidRPr="002343E7" w:rsidRDefault="00D73751" w:rsidP="002343E7">
      <w:pPr>
        <w:pStyle w:val="SourceCode"/>
      </w:pPr>
      <w:r w:rsidRPr="002343E7">
        <w:t>      "@types/react-dom": "*"</w:t>
      </w:r>
    </w:p>
    <w:p w14:paraId="66F1BDFD" w14:textId="77777777" w:rsidR="00D73751" w:rsidRPr="002343E7" w:rsidRDefault="00D73751" w:rsidP="002343E7">
      <w:pPr>
        <w:pStyle w:val="SourceCode"/>
      </w:pPr>
      <w:r w:rsidRPr="002343E7">
        <w:t>    },</w:t>
      </w:r>
    </w:p>
    <w:p w14:paraId="6312816D" w14:textId="77777777" w:rsidR="00D73751" w:rsidRPr="002343E7" w:rsidRDefault="00D73751" w:rsidP="002343E7">
      <w:pPr>
        <w:pStyle w:val="SourceCode"/>
      </w:pPr>
      <w:r w:rsidRPr="002343E7">
        <w:t>  </w:t>
      </w:r>
    </w:p>
    <w:p w14:paraId="57FC2FBA" w14:textId="77777777" w:rsidR="00D73751" w:rsidRPr="002343E7" w:rsidRDefault="00D73751" w:rsidP="002343E7">
      <w:pPr>
        <w:pStyle w:val="SourceCode"/>
      </w:pPr>
      <w:r w:rsidRPr="002343E7">
        <w:t>    "devDependencies": {</w:t>
      </w:r>
    </w:p>
    <w:p w14:paraId="00BFD973" w14:textId="77777777" w:rsidR="00D73751" w:rsidRPr="002343E7" w:rsidRDefault="00D73751" w:rsidP="002343E7">
      <w:pPr>
        <w:pStyle w:val="SourceCode"/>
      </w:pPr>
      <w:r w:rsidRPr="002343E7">
        <w:t>      "jest": "*",</w:t>
      </w:r>
    </w:p>
    <w:p w14:paraId="5B05D350" w14:textId="77777777" w:rsidR="00D73751" w:rsidRPr="002343E7" w:rsidRDefault="00D73751" w:rsidP="002343E7">
      <w:pPr>
        <w:pStyle w:val="SourceCode"/>
      </w:pPr>
      <w:r w:rsidRPr="002343E7">
        <w:t>      "typescript": "*",</w:t>
      </w:r>
    </w:p>
    <w:p w14:paraId="0988894C" w14:textId="77777777" w:rsidR="00D73751" w:rsidRPr="002343E7" w:rsidRDefault="00D73751" w:rsidP="002343E7">
      <w:pPr>
        <w:pStyle w:val="SourceCode"/>
      </w:pPr>
      <w:r w:rsidRPr="002343E7">
        <w:t>      "ts-jest": "*",</w:t>
      </w:r>
    </w:p>
    <w:p w14:paraId="5607D065" w14:textId="77777777" w:rsidR="00D73751" w:rsidRPr="002343E7" w:rsidRDefault="00D73751" w:rsidP="002343E7">
      <w:pPr>
        <w:pStyle w:val="SourceCode"/>
      </w:pPr>
      <w:r w:rsidRPr="002343E7">
        <w:t>      "react-test-renderer": "*",</w:t>
      </w:r>
    </w:p>
    <w:p w14:paraId="04D29DD8" w14:textId="77777777" w:rsidR="00D73751" w:rsidRPr="002343E7" w:rsidRDefault="00D73751" w:rsidP="002343E7">
      <w:pPr>
        <w:pStyle w:val="SourceCode"/>
      </w:pPr>
      <w:r w:rsidRPr="002343E7">
        <w:t>      "@types/jest": "*",</w:t>
      </w:r>
    </w:p>
    <w:p w14:paraId="1EFE1135" w14:textId="77777777" w:rsidR="00D73751" w:rsidRPr="002343E7" w:rsidRDefault="00D73751" w:rsidP="002343E7">
      <w:pPr>
        <w:pStyle w:val="SourceCode"/>
      </w:pPr>
      <w:r w:rsidRPr="002343E7">
        <w:t>      "@types/react-test-renderer": "*"</w:t>
      </w:r>
    </w:p>
    <w:p w14:paraId="13E6D867" w14:textId="77777777" w:rsidR="00D73751" w:rsidRPr="002343E7" w:rsidRDefault="00D73751" w:rsidP="002343E7">
      <w:pPr>
        <w:pStyle w:val="SourceCode"/>
      </w:pPr>
      <w:r w:rsidRPr="002343E7">
        <w:t>    }</w:t>
      </w:r>
    </w:p>
    <w:p w14:paraId="1A089919" w14:textId="77777777" w:rsidR="00D73751" w:rsidRPr="002343E7" w:rsidRDefault="00D73751" w:rsidP="002343E7">
      <w:pPr>
        <w:pStyle w:val="SourceCode"/>
      </w:pPr>
      <w:r w:rsidRPr="002343E7">
        <w:t>}</w:t>
      </w:r>
    </w:p>
    <w:p w14:paraId="2C59ABB8" w14:textId="5F731AEA" w:rsidR="002343E7" w:rsidRDefault="002343E7" w:rsidP="009248E1"/>
    <w:p w14:paraId="5DDC7EF0" w14:textId="48586E6E" w:rsidR="002343E7" w:rsidRPr="009248E1" w:rsidRDefault="002343E7" w:rsidP="009248E1">
      <w:r>
        <w:t xml:space="preserve">And then run the command </w:t>
      </w:r>
      <w:r w:rsidRPr="002343E7">
        <w:rPr>
          <w:rStyle w:val="SourceCodeChar"/>
        </w:rPr>
        <w:t>npm install</w:t>
      </w:r>
      <w:r>
        <w:t xml:space="preserve"> to install all the packages.</w:t>
      </w:r>
    </w:p>
    <w:p w14:paraId="63F9B49E" w14:textId="77777777" w:rsidR="00C02708" w:rsidRDefault="00C02708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78E26BDB" w14:textId="7A92920B" w:rsidR="000764E0" w:rsidRDefault="000764E0" w:rsidP="000764E0">
      <w:pPr>
        <w:pStyle w:val="Heading4"/>
      </w:pPr>
      <w:r>
        <w:lastRenderedPageBreak/>
        <w:t>Scripts</w:t>
      </w:r>
    </w:p>
    <w:p w14:paraId="3C1FE97C" w14:textId="2B13D772" w:rsidR="006B1DC7" w:rsidRDefault="000C2725" w:rsidP="000764E0">
      <w:pPr>
        <w:rPr>
          <w:rStyle w:val="SourceCodeChar"/>
        </w:rPr>
      </w:pPr>
      <w:r>
        <w:t xml:space="preserve">The react scripts provide a set of useful commands. We add them to </w:t>
      </w:r>
      <w:r w:rsidRPr="000C2725">
        <w:rPr>
          <w:rStyle w:val="SourceCodeChar"/>
        </w:rPr>
        <w:t xml:space="preserve">package.json </w:t>
      </w:r>
      <w:r>
        <w:t xml:space="preserve">so we can call them from </w:t>
      </w:r>
      <w:r w:rsidRPr="000C2725">
        <w:rPr>
          <w:rStyle w:val="SourceCodeChar"/>
        </w:rPr>
        <w:t>npm start</w:t>
      </w:r>
    </w:p>
    <w:p w14:paraId="464F41D7" w14:textId="77777777" w:rsidR="002E68F3" w:rsidRDefault="002E68F3" w:rsidP="002E68F3">
      <w:r>
        <w:t>We will need the following packages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2E68F3" w14:paraId="347E2589" w14:textId="77777777" w:rsidTr="00375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699DA4E7" w14:textId="30DAA172" w:rsidR="002E68F3" w:rsidRDefault="002E68F3" w:rsidP="0037501A">
            <w:r>
              <w:t>Script</w:t>
            </w:r>
          </w:p>
        </w:tc>
        <w:tc>
          <w:tcPr>
            <w:tcW w:w="6083" w:type="dxa"/>
            <w:hideMark/>
          </w:tcPr>
          <w:p w14:paraId="5FCC1CEA" w14:textId="3F025F1C" w:rsidR="002E68F3" w:rsidRDefault="002E68F3" w:rsidP="003750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2E68F3" w14:paraId="65C59D94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672BB27" w14:textId="52BCAD83" w:rsidR="002E68F3" w:rsidRDefault="00945177" w:rsidP="0037501A">
            <w:pPr>
              <w:pStyle w:val="SourceCode"/>
            </w:pPr>
            <w:r>
              <w:t>r</w:t>
            </w:r>
            <w:r w:rsidR="002E68F3">
              <w:t>eact</w:t>
            </w:r>
            <w:r w:rsidR="000748B1">
              <w:t>-scripts start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5A82C4D2" w14:textId="7464C5E0" w:rsidR="002E68F3" w:rsidRDefault="000748B1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the app in development mode. Open http:localhost:3000 to view it in the </w:t>
            </w:r>
            <w:proofErr w:type="spellStart"/>
            <w:r>
              <w:t>browsser</w:t>
            </w:r>
            <w:proofErr w:type="spellEnd"/>
          </w:p>
        </w:tc>
      </w:tr>
      <w:tr w:rsidR="000748B1" w14:paraId="3350B31D" w14:textId="77777777" w:rsidTr="00375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58744C" w14:textId="1A438940" w:rsidR="000748B1" w:rsidRDefault="000748B1" w:rsidP="0037501A">
            <w:pPr>
              <w:pStyle w:val="SourceCode"/>
            </w:pP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79725C6D" w14:textId="6C3A7912" w:rsidR="000748B1" w:rsidRDefault="000748B1" w:rsidP="00375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3D00AA" w14:textId="77777777" w:rsidR="002E68F3" w:rsidRDefault="002E68F3" w:rsidP="000764E0">
      <w:pPr>
        <w:rPr>
          <w:rStyle w:val="SourceCodeChar"/>
        </w:rPr>
      </w:pPr>
    </w:p>
    <w:p w14:paraId="01116132" w14:textId="77777777" w:rsidR="005050D0" w:rsidRPr="005050D0" w:rsidRDefault="005050D0" w:rsidP="005050D0">
      <w:pPr>
        <w:pStyle w:val="SourceCode"/>
      </w:pPr>
      <w:r w:rsidRPr="005050D0">
        <w:t>{</w:t>
      </w:r>
    </w:p>
    <w:p w14:paraId="12CA772F" w14:textId="77777777" w:rsidR="005050D0" w:rsidRPr="005050D0" w:rsidRDefault="005050D0" w:rsidP="005050D0">
      <w:pPr>
        <w:pStyle w:val="SourceCode"/>
      </w:pPr>
      <w:r w:rsidRPr="005050D0">
        <w:t>    "dependencies": {</w:t>
      </w:r>
    </w:p>
    <w:p w14:paraId="7C4B0C81" w14:textId="77777777" w:rsidR="005050D0" w:rsidRPr="005050D0" w:rsidRDefault="005050D0" w:rsidP="005050D0">
      <w:pPr>
        <w:pStyle w:val="SourceCode"/>
      </w:pPr>
      <w:r w:rsidRPr="005050D0">
        <w:t>      "react": "*",</w:t>
      </w:r>
    </w:p>
    <w:p w14:paraId="662BB2AD" w14:textId="77777777" w:rsidR="005050D0" w:rsidRPr="005050D0" w:rsidRDefault="005050D0" w:rsidP="005050D0">
      <w:pPr>
        <w:pStyle w:val="SourceCode"/>
      </w:pPr>
      <w:r w:rsidRPr="005050D0">
        <w:t>      "react-dom": "*",</w:t>
      </w:r>
    </w:p>
    <w:p w14:paraId="3572782E" w14:textId="77777777" w:rsidR="005050D0" w:rsidRPr="005050D0" w:rsidRDefault="005050D0" w:rsidP="005050D0">
      <w:pPr>
        <w:pStyle w:val="SourceCode"/>
      </w:pPr>
      <w:r w:rsidRPr="005050D0">
        <w:t>      "react-scripts": "*",</w:t>
      </w:r>
    </w:p>
    <w:p w14:paraId="037954AE" w14:textId="77777777" w:rsidR="005050D0" w:rsidRPr="005050D0" w:rsidRDefault="005050D0" w:rsidP="005050D0">
      <w:pPr>
        <w:pStyle w:val="SourceCode"/>
      </w:pPr>
      <w:r w:rsidRPr="005050D0">
        <w:t>  </w:t>
      </w:r>
    </w:p>
    <w:p w14:paraId="60B25420" w14:textId="77777777" w:rsidR="005050D0" w:rsidRPr="005050D0" w:rsidRDefault="005050D0" w:rsidP="005050D0">
      <w:pPr>
        <w:pStyle w:val="SourceCode"/>
      </w:pPr>
      <w:r w:rsidRPr="005050D0">
        <w:t>      "@types/react": "*",</w:t>
      </w:r>
    </w:p>
    <w:p w14:paraId="34524351" w14:textId="77777777" w:rsidR="005050D0" w:rsidRPr="005050D0" w:rsidRDefault="005050D0" w:rsidP="005050D0">
      <w:pPr>
        <w:pStyle w:val="SourceCode"/>
      </w:pPr>
      <w:r w:rsidRPr="005050D0">
        <w:t>      "@types/react-dom": "*"</w:t>
      </w:r>
    </w:p>
    <w:p w14:paraId="52ED3F49" w14:textId="77777777" w:rsidR="005050D0" w:rsidRPr="005050D0" w:rsidRDefault="005050D0" w:rsidP="005050D0">
      <w:pPr>
        <w:pStyle w:val="SourceCode"/>
      </w:pPr>
      <w:r w:rsidRPr="005050D0">
        <w:t>    },</w:t>
      </w:r>
    </w:p>
    <w:p w14:paraId="72A1AA95" w14:textId="77777777" w:rsidR="005050D0" w:rsidRPr="005050D0" w:rsidRDefault="005050D0" w:rsidP="005050D0">
      <w:pPr>
        <w:pStyle w:val="SourceCode"/>
      </w:pPr>
      <w:r w:rsidRPr="005050D0">
        <w:t>  </w:t>
      </w:r>
    </w:p>
    <w:p w14:paraId="3F1A18E1" w14:textId="77777777" w:rsidR="005050D0" w:rsidRPr="005050D0" w:rsidRDefault="005050D0" w:rsidP="005050D0">
      <w:pPr>
        <w:pStyle w:val="SourceCode"/>
      </w:pPr>
      <w:r w:rsidRPr="005050D0">
        <w:t>    "devDependencies": {</w:t>
      </w:r>
    </w:p>
    <w:p w14:paraId="6739483A" w14:textId="77777777" w:rsidR="005050D0" w:rsidRPr="005050D0" w:rsidRDefault="005050D0" w:rsidP="005050D0">
      <w:pPr>
        <w:pStyle w:val="SourceCode"/>
      </w:pPr>
      <w:r w:rsidRPr="005050D0">
        <w:t>      "jest": "*",</w:t>
      </w:r>
    </w:p>
    <w:p w14:paraId="1B94C6C5" w14:textId="77777777" w:rsidR="005050D0" w:rsidRPr="005050D0" w:rsidRDefault="005050D0" w:rsidP="005050D0">
      <w:pPr>
        <w:pStyle w:val="SourceCode"/>
      </w:pPr>
      <w:r w:rsidRPr="005050D0">
        <w:t>      "typescript": "*",</w:t>
      </w:r>
    </w:p>
    <w:p w14:paraId="359A240C" w14:textId="77777777" w:rsidR="005050D0" w:rsidRPr="005050D0" w:rsidRDefault="005050D0" w:rsidP="005050D0">
      <w:pPr>
        <w:pStyle w:val="SourceCode"/>
      </w:pPr>
      <w:r w:rsidRPr="005050D0">
        <w:t>      "ts-jest": "*",</w:t>
      </w:r>
    </w:p>
    <w:p w14:paraId="7565A7D7" w14:textId="77777777" w:rsidR="005050D0" w:rsidRPr="005050D0" w:rsidRDefault="005050D0" w:rsidP="005050D0">
      <w:pPr>
        <w:pStyle w:val="SourceCode"/>
      </w:pPr>
      <w:r w:rsidRPr="005050D0">
        <w:t>      "react-test-renderer": "*",</w:t>
      </w:r>
    </w:p>
    <w:p w14:paraId="57E4C7E2" w14:textId="77777777" w:rsidR="005050D0" w:rsidRPr="005050D0" w:rsidRDefault="005050D0" w:rsidP="005050D0">
      <w:pPr>
        <w:pStyle w:val="SourceCode"/>
      </w:pPr>
      <w:r w:rsidRPr="005050D0">
        <w:t>      "@types/jest": "*",</w:t>
      </w:r>
    </w:p>
    <w:p w14:paraId="7ED50EC7" w14:textId="77777777" w:rsidR="005050D0" w:rsidRPr="005050D0" w:rsidRDefault="005050D0" w:rsidP="005050D0">
      <w:pPr>
        <w:pStyle w:val="SourceCode"/>
      </w:pPr>
      <w:r w:rsidRPr="005050D0">
        <w:t>      "@types/react-test-renderer": "*"</w:t>
      </w:r>
    </w:p>
    <w:p w14:paraId="4EA4D4CA" w14:textId="77777777" w:rsidR="005050D0" w:rsidRPr="005050D0" w:rsidRDefault="005050D0" w:rsidP="005050D0">
      <w:pPr>
        <w:pStyle w:val="SourceCode"/>
      </w:pPr>
      <w:r w:rsidRPr="005050D0">
        <w:t>    },</w:t>
      </w:r>
    </w:p>
    <w:p w14:paraId="248423D3" w14:textId="77777777" w:rsidR="005050D0" w:rsidRPr="005050D0" w:rsidRDefault="005050D0" w:rsidP="005050D0">
      <w:pPr>
        <w:pStyle w:val="SourceCode"/>
      </w:pPr>
      <w:r w:rsidRPr="005050D0">
        <w:t>    </w:t>
      </w:r>
    </w:p>
    <w:p w14:paraId="7C5F1257" w14:textId="77777777" w:rsidR="005050D0" w:rsidRPr="005050D0" w:rsidRDefault="005050D0" w:rsidP="005050D0">
      <w:pPr>
        <w:pStyle w:val="SourceCodeStrong"/>
      </w:pPr>
      <w:r w:rsidRPr="005050D0">
        <w:t>    "scripts": {</w:t>
      </w:r>
    </w:p>
    <w:p w14:paraId="664F98C0" w14:textId="77777777" w:rsidR="005050D0" w:rsidRPr="005050D0" w:rsidRDefault="005050D0" w:rsidP="005050D0">
      <w:pPr>
        <w:pStyle w:val="SourceCodeStrong"/>
      </w:pPr>
      <w:r w:rsidRPr="005050D0">
        <w:t>        "start": "react-scripts start",</w:t>
      </w:r>
    </w:p>
    <w:p w14:paraId="16A3F56A" w14:textId="77777777" w:rsidR="005050D0" w:rsidRPr="005050D0" w:rsidRDefault="005050D0" w:rsidP="005050D0">
      <w:pPr>
        <w:pStyle w:val="SourceCodeStrong"/>
      </w:pPr>
      <w:r w:rsidRPr="005050D0">
        <w:t>        "build": "react-scripts build",</w:t>
      </w:r>
    </w:p>
    <w:p w14:paraId="2B0A9A0F" w14:textId="77777777" w:rsidR="005050D0" w:rsidRPr="005050D0" w:rsidRDefault="005050D0" w:rsidP="005050D0">
      <w:pPr>
        <w:pStyle w:val="SourceCodeStrong"/>
      </w:pPr>
      <w:r w:rsidRPr="005050D0">
        <w:t>        "test": "react-scripts test",</w:t>
      </w:r>
    </w:p>
    <w:p w14:paraId="50C4EDEA" w14:textId="77777777" w:rsidR="005050D0" w:rsidRPr="005050D0" w:rsidRDefault="005050D0" w:rsidP="005050D0">
      <w:pPr>
        <w:pStyle w:val="SourceCodeStrong"/>
      </w:pPr>
      <w:r w:rsidRPr="005050D0">
        <w:t>        "eject": "react-scripts eject"</w:t>
      </w:r>
    </w:p>
    <w:p w14:paraId="2DE81A40" w14:textId="77777777" w:rsidR="005050D0" w:rsidRPr="005050D0" w:rsidRDefault="005050D0" w:rsidP="005050D0">
      <w:pPr>
        <w:pStyle w:val="SourceCodeStrong"/>
      </w:pPr>
      <w:r w:rsidRPr="005050D0">
        <w:t>      }</w:t>
      </w:r>
    </w:p>
    <w:p w14:paraId="3C43E6D6" w14:textId="77777777" w:rsidR="005050D0" w:rsidRPr="005050D0" w:rsidRDefault="005050D0" w:rsidP="005050D0">
      <w:pPr>
        <w:pStyle w:val="SourceCode"/>
      </w:pPr>
      <w:r w:rsidRPr="005050D0">
        <w:t>}</w:t>
      </w:r>
    </w:p>
    <w:p w14:paraId="460265A1" w14:textId="77777777" w:rsidR="007F0413" w:rsidRDefault="007F0413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7A63E0DF" w14:textId="426A3815" w:rsidR="00A80490" w:rsidRDefault="00A80490" w:rsidP="00A80490">
      <w:pPr>
        <w:pStyle w:val="Heading4"/>
      </w:pPr>
      <w:r>
        <w:lastRenderedPageBreak/>
        <w:t>Browser List</w:t>
      </w:r>
    </w:p>
    <w:p w14:paraId="7FF64C13" w14:textId="31A6F4E5" w:rsidR="00A80490" w:rsidRDefault="00A80490" w:rsidP="00A80490">
      <w:r>
        <w:t>We add the following canned browserlist</w:t>
      </w:r>
    </w:p>
    <w:p w14:paraId="354B8031" w14:textId="77777777" w:rsidR="00CF791A" w:rsidRPr="00CF791A" w:rsidRDefault="00CF791A" w:rsidP="00CF791A">
      <w:pPr>
        <w:pStyle w:val="SourceCode"/>
      </w:pPr>
      <w:r w:rsidRPr="00CF791A">
        <w:t>{</w:t>
      </w:r>
    </w:p>
    <w:p w14:paraId="2C81AB0C" w14:textId="77777777" w:rsidR="00CF791A" w:rsidRPr="00CF791A" w:rsidRDefault="00CF791A" w:rsidP="00CF791A">
      <w:pPr>
        <w:pStyle w:val="SourceCode"/>
      </w:pPr>
      <w:r w:rsidRPr="00CF791A">
        <w:t>  "dependencies": {</w:t>
      </w:r>
    </w:p>
    <w:p w14:paraId="058BBDA2" w14:textId="77777777" w:rsidR="00CF791A" w:rsidRPr="00CF791A" w:rsidRDefault="00CF791A" w:rsidP="00CF791A">
      <w:pPr>
        <w:pStyle w:val="SourceCode"/>
      </w:pPr>
      <w:r w:rsidRPr="00CF791A">
        <w:t>    "react": "*",</w:t>
      </w:r>
    </w:p>
    <w:p w14:paraId="5CF6B442" w14:textId="77777777" w:rsidR="00CF791A" w:rsidRPr="00CF791A" w:rsidRDefault="00CF791A" w:rsidP="00CF791A">
      <w:pPr>
        <w:pStyle w:val="SourceCode"/>
      </w:pPr>
      <w:r w:rsidRPr="00CF791A">
        <w:t>    "react-dom": "*",</w:t>
      </w:r>
    </w:p>
    <w:p w14:paraId="7F6E41F5" w14:textId="77777777" w:rsidR="00CF791A" w:rsidRPr="00CF791A" w:rsidRDefault="00CF791A" w:rsidP="00CF791A">
      <w:pPr>
        <w:pStyle w:val="SourceCode"/>
      </w:pPr>
      <w:r w:rsidRPr="00CF791A">
        <w:t>    "react-scripts": "*",</w:t>
      </w:r>
    </w:p>
    <w:p w14:paraId="43E5491E" w14:textId="77777777" w:rsidR="00CF791A" w:rsidRPr="00CF791A" w:rsidRDefault="00CF791A" w:rsidP="00CF791A">
      <w:pPr>
        <w:pStyle w:val="SourceCode"/>
      </w:pPr>
    </w:p>
    <w:p w14:paraId="4E32DA24" w14:textId="77777777" w:rsidR="00CF791A" w:rsidRPr="00CF791A" w:rsidRDefault="00CF791A" w:rsidP="00CF791A">
      <w:pPr>
        <w:pStyle w:val="SourceCode"/>
      </w:pPr>
      <w:r w:rsidRPr="00CF791A">
        <w:t>    "@types/react": "*",</w:t>
      </w:r>
    </w:p>
    <w:p w14:paraId="0FE7738B" w14:textId="77777777" w:rsidR="00CF791A" w:rsidRPr="00CF791A" w:rsidRDefault="00CF791A" w:rsidP="00CF791A">
      <w:pPr>
        <w:pStyle w:val="SourceCode"/>
      </w:pPr>
      <w:r w:rsidRPr="00CF791A">
        <w:t>    "@types/react-dom": "*"</w:t>
      </w:r>
    </w:p>
    <w:p w14:paraId="3D485484" w14:textId="77777777" w:rsidR="00CF791A" w:rsidRPr="00CF791A" w:rsidRDefault="00CF791A" w:rsidP="00CF791A">
      <w:pPr>
        <w:pStyle w:val="SourceCode"/>
      </w:pPr>
      <w:r w:rsidRPr="00CF791A">
        <w:t>  },</w:t>
      </w:r>
    </w:p>
    <w:p w14:paraId="1ADF2E90" w14:textId="77777777" w:rsidR="00CF791A" w:rsidRPr="00CF791A" w:rsidRDefault="00CF791A" w:rsidP="00CF791A">
      <w:pPr>
        <w:pStyle w:val="SourceCode"/>
      </w:pPr>
    </w:p>
    <w:p w14:paraId="7F09FF49" w14:textId="77777777" w:rsidR="00CF791A" w:rsidRPr="00CF791A" w:rsidRDefault="00CF791A" w:rsidP="00CF791A">
      <w:pPr>
        <w:pStyle w:val="SourceCode"/>
      </w:pPr>
      <w:r w:rsidRPr="00CF791A">
        <w:t>  "devDependencies": {</w:t>
      </w:r>
    </w:p>
    <w:p w14:paraId="3D937D78" w14:textId="77777777" w:rsidR="00CF791A" w:rsidRPr="00CF791A" w:rsidRDefault="00CF791A" w:rsidP="00CF791A">
      <w:pPr>
        <w:pStyle w:val="SourceCode"/>
      </w:pPr>
      <w:r w:rsidRPr="00CF791A">
        <w:t>    "jest": "*",</w:t>
      </w:r>
    </w:p>
    <w:p w14:paraId="5E413870" w14:textId="77777777" w:rsidR="00CF791A" w:rsidRPr="00CF791A" w:rsidRDefault="00CF791A" w:rsidP="00CF791A">
      <w:pPr>
        <w:pStyle w:val="SourceCode"/>
      </w:pPr>
      <w:r w:rsidRPr="00CF791A">
        <w:t>    "typescript": "*",</w:t>
      </w:r>
    </w:p>
    <w:p w14:paraId="071F0459" w14:textId="77777777" w:rsidR="00CF791A" w:rsidRPr="00CF791A" w:rsidRDefault="00CF791A" w:rsidP="00CF791A">
      <w:pPr>
        <w:pStyle w:val="SourceCode"/>
      </w:pPr>
      <w:r w:rsidRPr="00CF791A">
        <w:t>    "ts-jest": "^25.3.1",</w:t>
      </w:r>
    </w:p>
    <w:p w14:paraId="4BF66DC6" w14:textId="77777777" w:rsidR="00CF791A" w:rsidRPr="00CF791A" w:rsidRDefault="00CF791A" w:rsidP="00CF791A">
      <w:pPr>
        <w:pStyle w:val="SourceCode"/>
      </w:pPr>
      <w:r w:rsidRPr="00CF791A">
        <w:t>    "react-test-renderer": "^16.13.1",</w:t>
      </w:r>
    </w:p>
    <w:p w14:paraId="47DE1B8C" w14:textId="77777777" w:rsidR="00CF791A" w:rsidRPr="00CF791A" w:rsidRDefault="00CF791A" w:rsidP="00CF791A">
      <w:pPr>
        <w:pStyle w:val="SourceCode"/>
      </w:pPr>
      <w:r w:rsidRPr="00CF791A">
        <w:t>    "@types/jest": "^25.2.1",</w:t>
      </w:r>
    </w:p>
    <w:p w14:paraId="2ED3A2CD" w14:textId="77777777" w:rsidR="00CF791A" w:rsidRPr="00CF791A" w:rsidRDefault="00CF791A" w:rsidP="00CF791A">
      <w:pPr>
        <w:pStyle w:val="SourceCode"/>
      </w:pPr>
      <w:r w:rsidRPr="00CF791A">
        <w:t>    "@types/react-test-renderer": "^16.9.2"</w:t>
      </w:r>
    </w:p>
    <w:p w14:paraId="08195D41" w14:textId="77777777" w:rsidR="00CF791A" w:rsidRPr="00CF791A" w:rsidRDefault="00CF791A" w:rsidP="00CF791A">
      <w:pPr>
        <w:pStyle w:val="SourceCode"/>
      </w:pPr>
      <w:r w:rsidRPr="00CF791A">
        <w:t>  },</w:t>
      </w:r>
    </w:p>
    <w:p w14:paraId="501B44BA" w14:textId="77777777" w:rsidR="00CF791A" w:rsidRPr="00CF791A" w:rsidRDefault="00CF791A" w:rsidP="00CF791A">
      <w:pPr>
        <w:pStyle w:val="SourceCode"/>
      </w:pPr>
    </w:p>
    <w:p w14:paraId="412883AA" w14:textId="77777777" w:rsidR="00CF791A" w:rsidRPr="00CF791A" w:rsidRDefault="00CF791A" w:rsidP="00CF791A">
      <w:pPr>
        <w:pStyle w:val="SourceCode"/>
      </w:pPr>
      <w:r w:rsidRPr="00CF791A">
        <w:t>  "scripts": {</w:t>
      </w:r>
    </w:p>
    <w:p w14:paraId="4A4FE068" w14:textId="77777777" w:rsidR="00CF791A" w:rsidRPr="00CF791A" w:rsidRDefault="00CF791A" w:rsidP="00CF791A">
      <w:pPr>
        <w:pStyle w:val="SourceCode"/>
      </w:pPr>
      <w:r w:rsidRPr="00CF791A">
        <w:t>    "start": "react-scripts start",</w:t>
      </w:r>
    </w:p>
    <w:p w14:paraId="7560D2D7" w14:textId="77777777" w:rsidR="00CF791A" w:rsidRPr="00CF791A" w:rsidRDefault="00CF791A" w:rsidP="00CF791A">
      <w:pPr>
        <w:pStyle w:val="SourceCode"/>
      </w:pPr>
      <w:r w:rsidRPr="00CF791A">
        <w:t>    "build": "react-scripts build",</w:t>
      </w:r>
    </w:p>
    <w:p w14:paraId="1E8572E0" w14:textId="77777777" w:rsidR="00CF791A" w:rsidRPr="00CF791A" w:rsidRDefault="00CF791A" w:rsidP="00CF791A">
      <w:pPr>
        <w:pStyle w:val="SourceCode"/>
      </w:pPr>
      <w:r w:rsidRPr="00CF791A">
        <w:t>    "test": "react-scripts test",</w:t>
      </w:r>
    </w:p>
    <w:p w14:paraId="0094BD17" w14:textId="77777777" w:rsidR="00CF791A" w:rsidRPr="00CF791A" w:rsidRDefault="00CF791A" w:rsidP="00CF791A">
      <w:pPr>
        <w:pStyle w:val="SourceCode"/>
      </w:pPr>
      <w:r w:rsidRPr="00CF791A">
        <w:t>    "eject": "react-scripts eject"</w:t>
      </w:r>
    </w:p>
    <w:p w14:paraId="6526DA4B" w14:textId="77777777" w:rsidR="00CF791A" w:rsidRPr="00CF791A" w:rsidRDefault="00CF791A" w:rsidP="00CF791A">
      <w:pPr>
        <w:pStyle w:val="SourceCode"/>
      </w:pPr>
      <w:r w:rsidRPr="00CF791A">
        <w:t>  },</w:t>
      </w:r>
    </w:p>
    <w:p w14:paraId="1E915F44" w14:textId="77777777" w:rsidR="00CF791A" w:rsidRPr="00CF791A" w:rsidRDefault="00CF791A" w:rsidP="00CF791A">
      <w:pPr>
        <w:pStyle w:val="SourceCodeStrong"/>
      </w:pPr>
      <w:r w:rsidRPr="00CF791A">
        <w:t>  "browserslist": {</w:t>
      </w:r>
    </w:p>
    <w:p w14:paraId="4A0087D9" w14:textId="77777777" w:rsidR="00CF791A" w:rsidRPr="00CF791A" w:rsidRDefault="00CF791A" w:rsidP="00CF791A">
      <w:pPr>
        <w:pStyle w:val="SourceCodeStrong"/>
      </w:pPr>
      <w:r w:rsidRPr="00CF791A">
        <w:t>    "production": [</w:t>
      </w:r>
    </w:p>
    <w:p w14:paraId="11686900" w14:textId="77777777" w:rsidR="00CF791A" w:rsidRPr="00CF791A" w:rsidRDefault="00CF791A" w:rsidP="00CF791A">
      <w:pPr>
        <w:pStyle w:val="SourceCodeStrong"/>
      </w:pPr>
      <w:r w:rsidRPr="00CF791A">
        <w:t>      "&gt;0.2%",</w:t>
      </w:r>
    </w:p>
    <w:p w14:paraId="6D90DE51" w14:textId="77777777" w:rsidR="00CF791A" w:rsidRPr="00CF791A" w:rsidRDefault="00CF791A" w:rsidP="00CF791A">
      <w:pPr>
        <w:pStyle w:val="SourceCodeStrong"/>
      </w:pPr>
      <w:r w:rsidRPr="00CF791A">
        <w:t>      "not dead",</w:t>
      </w:r>
    </w:p>
    <w:p w14:paraId="69ADC7E7" w14:textId="77777777" w:rsidR="00CF791A" w:rsidRPr="00CF791A" w:rsidRDefault="00CF791A" w:rsidP="00CF791A">
      <w:pPr>
        <w:pStyle w:val="SourceCodeStrong"/>
      </w:pPr>
      <w:r w:rsidRPr="00CF791A">
        <w:t>      "not op_mini all"</w:t>
      </w:r>
    </w:p>
    <w:p w14:paraId="4ADADA22" w14:textId="77777777" w:rsidR="00CF791A" w:rsidRPr="00CF791A" w:rsidRDefault="00CF791A" w:rsidP="00CF791A">
      <w:pPr>
        <w:pStyle w:val="SourceCodeStrong"/>
      </w:pPr>
      <w:r w:rsidRPr="00CF791A">
        <w:t>    ],</w:t>
      </w:r>
    </w:p>
    <w:p w14:paraId="48EF35CC" w14:textId="77777777" w:rsidR="00CF791A" w:rsidRPr="00CF791A" w:rsidRDefault="00CF791A" w:rsidP="00CF791A">
      <w:pPr>
        <w:pStyle w:val="SourceCodeStrong"/>
      </w:pPr>
      <w:r w:rsidRPr="00CF791A">
        <w:t>    "development": [</w:t>
      </w:r>
    </w:p>
    <w:p w14:paraId="1BEFBF15" w14:textId="77777777" w:rsidR="00CF791A" w:rsidRPr="00CF791A" w:rsidRDefault="00CF791A" w:rsidP="00CF791A">
      <w:pPr>
        <w:pStyle w:val="SourceCodeStrong"/>
      </w:pPr>
      <w:r w:rsidRPr="00CF791A">
        <w:t>      "last 1 chrome version",</w:t>
      </w:r>
    </w:p>
    <w:p w14:paraId="578258A7" w14:textId="77777777" w:rsidR="00CF791A" w:rsidRPr="00CF791A" w:rsidRDefault="00CF791A" w:rsidP="00CF791A">
      <w:pPr>
        <w:pStyle w:val="SourceCodeStrong"/>
      </w:pPr>
      <w:r w:rsidRPr="00CF791A">
        <w:t>      "last 1 firefox version",</w:t>
      </w:r>
    </w:p>
    <w:p w14:paraId="3E8FD835" w14:textId="77777777" w:rsidR="00CF791A" w:rsidRPr="00CF791A" w:rsidRDefault="00CF791A" w:rsidP="00CF791A">
      <w:pPr>
        <w:pStyle w:val="SourceCodeStrong"/>
      </w:pPr>
      <w:r w:rsidRPr="00CF791A">
        <w:t>      "last 1 safari version"</w:t>
      </w:r>
    </w:p>
    <w:p w14:paraId="2F66456B" w14:textId="77777777" w:rsidR="00CF791A" w:rsidRPr="00CF791A" w:rsidRDefault="00CF791A" w:rsidP="00CF791A">
      <w:pPr>
        <w:pStyle w:val="SourceCodeStrong"/>
      </w:pPr>
      <w:r w:rsidRPr="00CF791A">
        <w:t>    ]</w:t>
      </w:r>
    </w:p>
    <w:p w14:paraId="0181DD63" w14:textId="77777777" w:rsidR="00CF791A" w:rsidRPr="00CF791A" w:rsidRDefault="00CF791A" w:rsidP="00CF791A">
      <w:pPr>
        <w:pStyle w:val="SourceCodeStrong"/>
      </w:pPr>
      <w:r w:rsidRPr="00CF791A">
        <w:t>  }</w:t>
      </w:r>
    </w:p>
    <w:p w14:paraId="6D0DD027" w14:textId="77777777" w:rsidR="00A80490" w:rsidRPr="00A80490" w:rsidRDefault="00A80490" w:rsidP="00A80490"/>
    <w:p w14:paraId="12C3BE30" w14:textId="77777777" w:rsidR="00A80490" w:rsidRDefault="00A80490" w:rsidP="007D3B74">
      <w:pPr>
        <w:pStyle w:val="Heading4"/>
      </w:pPr>
    </w:p>
    <w:p w14:paraId="2CC52D22" w14:textId="77777777" w:rsidR="00D87C1D" w:rsidRDefault="00D87C1D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2AEDD868" w14:textId="46CC7584" w:rsidR="007D3B74" w:rsidRDefault="007D3B74" w:rsidP="007D3B74">
      <w:pPr>
        <w:pStyle w:val="Heading4"/>
      </w:pPr>
      <w:r>
        <w:lastRenderedPageBreak/>
        <w:t>Type-Script Compiler</w:t>
      </w:r>
    </w:p>
    <w:p w14:paraId="25687E3E" w14:textId="02A18F29" w:rsidR="007D3B74" w:rsidRDefault="007D3B74" w:rsidP="007D3B74">
      <w:r>
        <w:t xml:space="preserve">We use the following canned type-script compiler options. Add these in a file called </w:t>
      </w:r>
      <w:r w:rsidR="002D4314" w:rsidRPr="002D4314">
        <w:rPr>
          <w:rStyle w:val="SourceCodeChar"/>
        </w:rPr>
        <w:t>tsconfig.json</w:t>
      </w:r>
      <w:r w:rsidR="002D4314">
        <w:t xml:space="preserve"> at the root level of the project</w:t>
      </w:r>
    </w:p>
    <w:p w14:paraId="6FC5B13C" w14:textId="77777777" w:rsidR="007F0413" w:rsidRPr="007F0413" w:rsidRDefault="007F0413" w:rsidP="007F0413">
      <w:pPr>
        <w:pStyle w:val="SourceCode"/>
      </w:pPr>
      <w:r w:rsidRPr="007F0413">
        <w:t>{</w:t>
      </w:r>
    </w:p>
    <w:p w14:paraId="0E2D338D" w14:textId="77777777" w:rsidR="007F0413" w:rsidRPr="007F0413" w:rsidRDefault="007F0413" w:rsidP="007F0413">
      <w:pPr>
        <w:pStyle w:val="SourceCode"/>
      </w:pPr>
      <w:r w:rsidRPr="007F0413">
        <w:t>  "compilerOptions": {</w:t>
      </w:r>
    </w:p>
    <w:p w14:paraId="771F594C" w14:textId="77777777" w:rsidR="007F0413" w:rsidRPr="007F0413" w:rsidRDefault="007F0413" w:rsidP="007F0413">
      <w:pPr>
        <w:pStyle w:val="SourceCode"/>
      </w:pPr>
      <w:r w:rsidRPr="007F0413">
        <w:t>    "target": "es5",</w:t>
      </w:r>
    </w:p>
    <w:p w14:paraId="08B1B7D7" w14:textId="77777777" w:rsidR="007F0413" w:rsidRPr="007F0413" w:rsidRDefault="007F0413" w:rsidP="007F0413">
      <w:pPr>
        <w:pStyle w:val="SourceCode"/>
      </w:pPr>
      <w:r w:rsidRPr="007F0413">
        <w:t>    "lib": [</w:t>
      </w:r>
    </w:p>
    <w:p w14:paraId="24E67711" w14:textId="77777777" w:rsidR="007F0413" w:rsidRPr="007F0413" w:rsidRDefault="007F0413" w:rsidP="007F0413">
      <w:pPr>
        <w:pStyle w:val="SourceCode"/>
      </w:pPr>
      <w:r w:rsidRPr="007F0413">
        <w:t>      "dom",</w:t>
      </w:r>
    </w:p>
    <w:p w14:paraId="3872975A" w14:textId="77777777" w:rsidR="007F0413" w:rsidRPr="007F0413" w:rsidRDefault="007F0413" w:rsidP="007F0413">
      <w:pPr>
        <w:pStyle w:val="SourceCode"/>
      </w:pPr>
      <w:r w:rsidRPr="007F0413">
        <w:t>      "dom.iterable",</w:t>
      </w:r>
    </w:p>
    <w:p w14:paraId="1F2518CF" w14:textId="77777777" w:rsidR="007F0413" w:rsidRPr="007F0413" w:rsidRDefault="007F0413" w:rsidP="007F0413">
      <w:pPr>
        <w:pStyle w:val="SourceCode"/>
      </w:pPr>
      <w:r w:rsidRPr="007F0413">
        <w:t>      "esnext"</w:t>
      </w:r>
    </w:p>
    <w:p w14:paraId="6D35911E" w14:textId="77777777" w:rsidR="007F0413" w:rsidRPr="007F0413" w:rsidRDefault="007F0413" w:rsidP="007F0413">
      <w:pPr>
        <w:pStyle w:val="SourceCode"/>
      </w:pPr>
      <w:r w:rsidRPr="007F0413">
        <w:t>    ],</w:t>
      </w:r>
    </w:p>
    <w:p w14:paraId="3B0D1686" w14:textId="77777777" w:rsidR="007F0413" w:rsidRPr="007F0413" w:rsidRDefault="007F0413" w:rsidP="007F0413">
      <w:pPr>
        <w:pStyle w:val="SourceCode"/>
      </w:pPr>
      <w:r w:rsidRPr="007F0413">
        <w:t>    "allowJs": true,</w:t>
      </w:r>
    </w:p>
    <w:p w14:paraId="0025D871" w14:textId="77777777" w:rsidR="007F0413" w:rsidRPr="007F0413" w:rsidRDefault="007F0413" w:rsidP="007F0413">
      <w:pPr>
        <w:pStyle w:val="SourceCode"/>
      </w:pPr>
      <w:r w:rsidRPr="007F0413">
        <w:t>    "skipLibCheck": true,</w:t>
      </w:r>
    </w:p>
    <w:p w14:paraId="46ED1EA6" w14:textId="77777777" w:rsidR="007F0413" w:rsidRPr="007F0413" w:rsidRDefault="007F0413" w:rsidP="007F0413">
      <w:pPr>
        <w:pStyle w:val="SourceCode"/>
      </w:pPr>
      <w:r w:rsidRPr="007F0413">
        <w:t>    "esModuleInterop": true,</w:t>
      </w:r>
    </w:p>
    <w:p w14:paraId="11BD979B" w14:textId="77777777" w:rsidR="007F0413" w:rsidRPr="007F0413" w:rsidRDefault="007F0413" w:rsidP="007F0413">
      <w:pPr>
        <w:pStyle w:val="SourceCode"/>
      </w:pPr>
      <w:r w:rsidRPr="007F0413">
        <w:t>    "allowSyntheticDefaultImports": true,</w:t>
      </w:r>
    </w:p>
    <w:p w14:paraId="316DDA3E" w14:textId="77777777" w:rsidR="007F0413" w:rsidRPr="007F0413" w:rsidRDefault="007F0413" w:rsidP="007F0413">
      <w:pPr>
        <w:pStyle w:val="SourceCode"/>
      </w:pPr>
      <w:r w:rsidRPr="007F0413">
        <w:t>    "strict": true,</w:t>
      </w:r>
    </w:p>
    <w:p w14:paraId="5E5A5A8F" w14:textId="77777777" w:rsidR="007F0413" w:rsidRPr="007F0413" w:rsidRDefault="007F0413" w:rsidP="007F0413">
      <w:pPr>
        <w:pStyle w:val="SourceCode"/>
      </w:pPr>
      <w:r w:rsidRPr="007F0413">
        <w:t>    "forceConsistentCasingInFileNames": true,</w:t>
      </w:r>
    </w:p>
    <w:p w14:paraId="4B50F837" w14:textId="77777777" w:rsidR="007F0413" w:rsidRPr="007F0413" w:rsidRDefault="007F0413" w:rsidP="007F0413">
      <w:pPr>
        <w:pStyle w:val="SourceCode"/>
      </w:pPr>
      <w:r w:rsidRPr="007F0413">
        <w:t>    "module": "esnext",</w:t>
      </w:r>
    </w:p>
    <w:p w14:paraId="7C4F2EC4" w14:textId="77777777" w:rsidR="007F0413" w:rsidRPr="007F0413" w:rsidRDefault="007F0413" w:rsidP="007F0413">
      <w:pPr>
        <w:pStyle w:val="SourceCode"/>
      </w:pPr>
      <w:r w:rsidRPr="007F0413">
        <w:t>    "moduleResolution": "node",</w:t>
      </w:r>
    </w:p>
    <w:p w14:paraId="04C21EC7" w14:textId="77777777" w:rsidR="007F0413" w:rsidRPr="007F0413" w:rsidRDefault="007F0413" w:rsidP="007F0413">
      <w:pPr>
        <w:pStyle w:val="SourceCode"/>
      </w:pPr>
      <w:r w:rsidRPr="007F0413">
        <w:t>    "resolveJsonModule": true,</w:t>
      </w:r>
    </w:p>
    <w:p w14:paraId="2623584A" w14:textId="77777777" w:rsidR="007F0413" w:rsidRPr="007F0413" w:rsidRDefault="007F0413" w:rsidP="007F0413">
      <w:pPr>
        <w:pStyle w:val="SourceCode"/>
      </w:pPr>
      <w:r w:rsidRPr="007F0413">
        <w:t>    "noEmit": true,</w:t>
      </w:r>
    </w:p>
    <w:p w14:paraId="34FED7DD" w14:textId="77777777" w:rsidR="007F0413" w:rsidRPr="007F0413" w:rsidRDefault="007F0413" w:rsidP="007F0413">
      <w:pPr>
        <w:pStyle w:val="SourceCode"/>
      </w:pPr>
      <w:r w:rsidRPr="007F0413">
        <w:t>    "jsx": "react",</w:t>
      </w:r>
    </w:p>
    <w:p w14:paraId="2FAC0FFA" w14:textId="77777777" w:rsidR="007F0413" w:rsidRPr="007F0413" w:rsidRDefault="007F0413" w:rsidP="007F0413">
      <w:pPr>
        <w:pStyle w:val="SourceCode"/>
      </w:pPr>
      <w:r w:rsidRPr="007F0413">
        <w:t>    "sourceMap": true,</w:t>
      </w:r>
    </w:p>
    <w:p w14:paraId="76EDC9BA" w14:textId="77777777" w:rsidR="007F0413" w:rsidRPr="007F0413" w:rsidRDefault="007F0413" w:rsidP="007F0413">
      <w:pPr>
        <w:pStyle w:val="SourceCode"/>
      </w:pPr>
      <w:r w:rsidRPr="007F0413">
        <w:t>    // "isolatedModules": true</w:t>
      </w:r>
    </w:p>
    <w:p w14:paraId="1B60D198" w14:textId="77777777" w:rsidR="007F0413" w:rsidRPr="007F0413" w:rsidRDefault="007F0413" w:rsidP="007F0413">
      <w:pPr>
        <w:pStyle w:val="SourceCode"/>
      </w:pPr>
      <w:r w:rsidRPr="007F0413">
        <w:t>  },</w:t>
      </w:r>
    </w:p>
    <w:p w14:paraId="6C5572C8" w14:textId="77777777" w:rsidR="007F0413" w:rsidRPr="007F0413" w:rsidRDefault="007F0413" w:rsidP="007F0413">
      <w:pPr>
        <w:pStyle w:val="SourceCode"/>
      </w:pPr>
      <w:r w:rsidRPr="007F0413">
        <w:t>  "include": [</w:t>
      </w:r>
    </w:p>
    <w:p w14:paraId="25215633" w14:textId="77777777" w:rsidR="007F0413" w:rsidRPr="007F0413" w:rsidRDefault="007F0413" w:rsidP="007F0413">
      <w:pPr>
        <w:pStyle w:val="SourceCode"/>
      </w:pPr>
      <w:r w:rsidRPr="007F0413">
        <w:t>    "src"</w:t>
      </w:r>
    </w:p>
    <w:p w14:paraId="0AF4999A" w14:textId="77777777" w:rsidR="007F0413" w:rsidRPr="007F0413" w:rsidRDefault="007F0413" w:rsidP="007F0413">
      <w:pPr>
        <w:pStyle w:val="SourceCode"/>
      </w:pPr>
      <w:r w:rsidRPr="007F0413">
        <w:t>  ]</w:t>
      </w:r>
    </w:p>
    <w:p w14:paraId="64B56FD3" w14:textId="77777777" w:rsidR="007F0413" w:rsidRPr="007F0413" w:rsidRDefault="007F0413" w:rsidP="007F0413">
      <w:pPr>
        <w:pStyle w:val="SourceCode"/>
      </w:pPr>
      <w:r w:rsidRPr="007F0413">
        <w:t>}</w:t>
      </w:r>
    </w:p>
    <w:p w14:paraId="1F8FEB6A" w14:textId="77777777" w:rsidR="007F0413" w:rsidRPr="007F0413" w:rsidRDefault="007F0413" w:rsidP="007F0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B6D22C" w14:textId="77777777" w:rsidR="00D87C1D" w:rsidRDefault="00D87C1D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086A61C" w14:textId="23614593" w:rsidR="00E83817" w:rsidRDefault="00E83817" w:rsidP="00E83817">
      <w:pPr>
        <w:pStyle w:val="Heading4"/>
      </w:pPr>
      <w:r>
        <w:lastRenderedPageBreak/>
        <w:t>React Application Files</w:t>
      </w:r>
    </w:p>
    <w:p w14:paraId="15D1D73E" w14:textId="530E3DB8" w:rsidR="00CE6CF3" w:rsidRDefault="00CE6CF3" w:rsidP="00CE6CF3">
      <w:pPr>
        <w:pStyle w:val="Heading5"/>
      </w:pPr>
      <w:r>
        <w:t>public/</w:t>
      </w:r>
      <w:r w:rsidR="00880D1F">
        <w:t>index.html</w:t>
      </w:r>
    </w:p>
    <w:p w14:paraId="6462AEEF" w14:textId="522BB47E" w:rsidR="00880D1F" w:rsidRDefault="00880D1F" w:rsidP="00880D1F">
      <w:r>
        <w:t xml:space="preserve">This is the static html file, into which react will render its </w:t>
      </w:r>
      <w:r w:rsidR="00017CFA">
        <w:t>top-level</w:t>
      </w:r>
      <w:r>
        <w:t xml:space="preserve"> component. Note the bold div into which react will render.</w:t>
      </w:r>
    </w:p>
    <w:p w14:paraId="06C63185" w14:textId="77777777" w:rsidR="00017CFA" w:rsidRPr="00017CFA" w:rsidRDefault="00017CFA" w:rsidP="00017CFA">
      <w:pPr>
        <w:pStyle w:val="SourceCode"/>
      </w:pPr>
      <w:r w:rsidRPr="00017CFA">
        <w:t>&lt;!DOCTYPE html&gt;</w:t>
      </w:r>
    </w:p>
    <w:p w14:paraId="7C667229" w14:textId="77777777" w:rsidR="00017CFA" w:rsidRPr="00880074" w:rsidRDefault="00017CFA" w:rsidP="00017CFA">
      <w:pPr>
        <w:pStyle w:val="SourceCode"/>
        <w:rPr>
          <w:lang w:val="sv-SE"/>
        </w:rPr>
      </w:pPr>
      <w:r w:rsidRPr="00880074">
        <w:rPr>
          <w:lang w:val="sv-SE"/>
        </w:rPr>
        <w:t>&lt;html lang="en"&gt;</w:t>
      </w:r>
    </w:p>
    <w:p w14:paraId="01368D9A" w14:textId="77777777" w:rsidR="00017CFA" w:rsidRPr="00880074" w:rsidRDefault="00017CFA" w:rsidP="00017CFA">
      <w:pPr>
        <w:pStyle w:val="SourceCode"/>
        <w:rPr>
          <w:lang w:val="sv-SE"/>
        </w:rPr>
      </w:pPr>
      <w:r w:rsidRPr="00880074">
        <w:rPr>
          <w:lang w:val="sv-SE"/>
        </w:rPr>
        <w:t>  &lt;head&gt;</w:t>
      </w:r>
    </w:p>
    <w:p w14:paraId="24E3066B" w14:textId="77777777" w:rsidR="00017CFA" w:rsidRPr="00880074" w:rsidRDefault="00017CFA" w:rsidP="00017CFA">
      <w:pPr>
        <w:pStyle w:val="SourceCode"/>
        <w:rPr>
          <w:lang w:val="sv-SE"/>
        </w:rPr>
      </w:pPr>
      <w:r w:rsidRPr="00880074">
        <w:rPr>
          <w:lang w:val="sv-SE"/>
        </w:rPr>
        <w:t>    &lt;meta charset="utf-8" /&gt;</w:t>
      </w:r>
    </w:p>
    <w:p w14:paraId="3479F690" w14:textId="77777777" w:rsidR="00017CFA" w:rsidRPr="00017CFA" w:rsidRDefault="00017CFA" w:rsidP="00017CFA">
      <w:pPr>
        <w:pStyle w:val="SourceCode"/>
      </w:pPr>
      <w:r w:rsidRPr="00880074">
        <w:rPr>
          <w:lang w:val="sv-SE"/>
        </w:rPr>
        <w:t>    </w:t>
      </w:r>
      <w:r w:rsidRPr="00017CFA">
        <w:t>&lt;meta name="viewport" content="width=device-width, initial-scale=1" /&gt;</w:t>
      </w:r>
    </w:p>
    <w:p w14:paraId="45F4C06D" w14:textId="77777777" w:rsidR="00017CFA" w:rsidRPr="00017CFA" w:rsidRDefault="00017CFA" w:rsidP="00017CFA">
      <w:pPr>
        <w:pStyle w:val="SourceCode"/>
      </w:pPr>
      <w:r w:rsidRPr="00017CFA">
        <w:t>    &lt;title&gt;Hello World React Application&lt;/title&gt;</w:t>
      </w:r>
    </w:p>
    <w:p w14:paraId="5986EA14" w14:textId="77777777" w:rsidR="00017CFA" w:rsidRPr="00017CFA" w:rsidRDefault="00017CFA" w:rsidP="00017CFA">
      <w:pPr>
        <w:pStyle w:val="SourceCode"/>
      </w:pPr>
      <w:r w:rsidRPr="00017CFA">
        <w:t>  &lt;/head&gt;</w:t>
      </w:r>
    </w:p>
    <w:p w14:paraId="27CEE692" w14:textId="77777777" w:rsidR="00017CFA" w:rsidRPr="00017CFA" w:rsidRDefault="00017CFA" w:rsidP="00017CFA">
      <w:pPr>
        <w:pStyle w:val="SourceCode"/>
      </w:pPr>
      <w:r w:rsidRPr="00017CFA">
        <w:t>  &lt;body&gt;</w:t>
      </w:r>
    </w:p>
    <w:p w14:paraId="477038B2" w14:textId="77777777" w:rsidR="00017CFA" w:rsidRPr="00017CFA" w:rsidRDefault="00017CFA" w:rsidP="00017CFA">
      <w:pPr>
        <w:pStyle w:val="SourceCodeStrong"/>
      </w:pPr>
      <w:r w:rsidRPr="00017CFA">
        <w:t>    &lt;div id="root"&gt;&lt;/div&gt;</w:t>
      </w:r>
    </w:p>
    <w:p w14:paraId="373BCD58" w14:textId="77777777" w:rsidR="00017CFA" w:rsidRPr="00017CFA" w:rsidRDefault="00017CFA" w:rsidP="00017CFA">
      <w:pPr>
        <w:pStyle w:val="SourceCode"/>
      </w:pPr>
      <w:r w:rsidRPr="00017CFA">
        <w:t>  &lt;/body&gt;</w:t>
      </w:r>
    </w:p>
    <w:p w14:paraId="7CC608CC" w14:textId="6DF3C396" w:rsidR="00CE6CF3" w:rsidRDefault="00017CFA" w:rsidP="00834E60">
      <w:pPr>
        <w:pStyle w:val="SourceCode"/>
      </w:pPr>
      <w:r w:rsidRPr="00017CFA">
        <w:t>&lt;/html&gt;</w:t>
      </w:r>
    </w:p>
    <w:p w14:paraId="3BA34ACD" w14:textId="77777777" w:rsidR="00834E60" w:rsidRPr="00CE6CF3" w:rsidRDefault="00834E60" w:rsidP="00834E60">
      <w:pPr>
        <w:pStyle w:val="SourceCode"/>
      </w:pPr>
    </w:p>
    <w:p w14:paraId="67859A73" w14:textId="21C2B71C" w:rsidR="00135493" w:rsidRPr="00135493" w:rsidRDefault="00AA51AE" w:rsidP="008D0C13">
      <w:pPr>
        <w:pStyle w:val="Heading5"/>
      </w:pPr>
      <w:r>
        <w:t>/src/components/</w:t>
      </w:r>
      <w:proofErr w:type="spellStart"/>
      <w:r w:rsidR="008D0C13">
        <w:t>App.tsx</w:t>
      </w:r>
      <w:proofErr w:type="spellEnd"/>
    </w:p>
    <w:p w14:paraId="26EF313B" w14:textId="4E453A40" w:rsidR="00DB3AF5" w:rsidRDefault="00DA7138" w:rsidP="00DB3AF5">
      <w:r>
        <w:t xml:space="preserve">The top-level Application react component. We define it using TypeScript. Note that the file extension is hence </w:t>
      </w:r>
      <w:r w:rsidRPr="00DA7138">
        <w:rPr>
          <w:rStyle w:val="SourceCodeChar"/>
        </w:rPr>
        <w:t>.tsx</w:t>
      </w:r>
      <w:r>
        <w:t xml:space="preserve">. Add the file to </w:t>
      </w:r>
      <w:r w:rsidRPr="00DA7138">
        <w:rPr>
          <w:rStyle w:val="SourceCodeChar"/>
        </w:rPr>
        <w:t>src/components</w:t>
      </w:r>
    </w:p>
    <w:p w14:paraId="055034BF" w14:textId="77777777" w:rsidR="001E1DD8" w:rsidRPr="001E1DD8" w:rsidRDefault="001E1DD8" w:rsidP="001E1DD8">
      <w:pPr>
        <w:pStyle w:val="SourceCode"/>
      </w:pPr>
      <w:r w:rsidRPr="001E1DD8">
        <w:t>import * as React from "react";</w:t>
      </w:r>
    </w:p>
    <w:p w14:paraId="7104306A" w14:textId="77777777" w:rsidR="001E1DD8" w:rsidRPr="001E1DD8" w:rsidRDefault="001E1DD8" w:rsidP="001E1DD8">
      <w:pPr>
        <w:pStyle w:val="SourceCode"/>
      </w:pPr>
    </w:p>
    <w:p w14:paraId="48C25914" w14:textId="77777777" w:rsidR="001E1DD8" w:rsidRPr="001E1DD8" w:rsidRDefault="001E1DD8" w:rsidP="001E1DD8">
      <w:pPr>
        <w:pStyle w:val="SourceCode"/>
      </w:pPr>
      <w:r w:rsidRPr="001E1DD8">
        <w:t>// 'HelloProps' describes the shape of props.</w:t>
      </w:r>
    </w:p>
    <w:p w14:paraId="62E036CB" w14:textId="77777777" w:rsidR="001E1DD8" w:rsidRPr="001E1DD8" w:rsidRDefault="001E1DD8" w:rsidP="001E1DD8">
      <w:pPr>
        <w:pStyle w:val="SourceCode"/>
      </w:pPr>
      <w:r w:rsidRPr="001E1DD8">
        <w:t>// State is never set so we use the '{}' type.</w:t>
      </w:r>
    </w:p>
    <w:p w14:paraId="4EA3047A" w14:textId="77777777" w:rsidR="001E1DD8" w:rsidRPr="001E1DD8" w:rsidRDefault="001E1DD8" w:rsidP="001E1DD8">
      <w:pPr>
        <w:pStyle w:val="SourceCode"/>
      </w:pPr>
      <w:r w:rsidRPr="001E1DD8">
        <w:t>export class Hello extends React.Component&lt;{},{}&gt; {</w:t>
      </w:r>
    </w:p>
    <w:p w14:paraId="5EEFAA63" w14:textId="77777777" w:rsidR="001E1DD8" w:rsidRPr="001E1DD8" w:rsidRDefault="001E1DD8" w:rsidP="001E1DD8">
      <w:pPr>
        <w:pStyle w:val="SourceCode"/>
      </w:pPr>
      <w:r w:rsidRPr="001E1DD8">
        <w:t>    render() {</w:t>
      </w:r>
    </w:p>
    <w:p w14:paraId="2B6891A6" w14:textId="77777777" w:rsidR="001E1DD8" w:rsidRPr="001E1DD8" w:rsidRDefault="001E1DD8" w:rsidP="001E1DD8">
      <w:pPr>
        <w:pStyle w:val="SourceCode"/>
      </w:pPr>
      <w:r w:rsidRPr="001E1DD8">
        <w:t>        return ( &lt;h1&gt;Hello {new MyType().getValue()}&lt;/h1&gt; );</w:t>
      </w:r>
    </w:p>
    <w:p w14:paraId="65A8668B" w14:textId="77777777" w:rsidR="001E1DD8" w:rsidRPr="001E1DD8" w:rsidRDefault="001E1DD8" w:rsidP="001E1DD8">
      <w:pPr>
        <w:pStyle w:val="SourceCode"/>
      </w:pPr>
      <w:r w:rsidRPr="001E1DD8">
        <w:t>    }</w:t>
      </w:r>
    </w:p>
    <w:p w14:paraId="0872C927" w14:textId="77777777" w:rsidR="001E1DD8" w:rsidRPr="001E1DD8" w:rsidRDefault="001E1DD8" w:rsidP="001E1DD8">
      <w:pPr>
        <w:pStyle w:val="SourceCode"/>
      </w:pPr>
      <w:r w:rsidRPr="001E1DD8">
        <w:t>}</w:t>
      </w:r>
    </w:p>
    <w:p w14:paraId="369B8ACD" w14:textId="77777777" w:rsidR="001E1DD8" w:rsidRPr="001E1DD8" w:rsidRDefault="001E1DD8" w:rsidP="001E1DD8">
      <w:pPr>
        <w:pStyle w:val="SourceCode"/>
      </w:pPr>
    </w:p>
    <w:p w14:paraId="0828A5B4" w14:textId="77777777" w:rsidR="001E1DD8" w:rsidRPr="001E1DD8" w:rsidRDefault="001E1DD8" w:rsidP="001E1DD8">
      <w:pPr>
        <w:pStyle w:val="SourceCode"/>
      </w:pPr>
      <w:r w:rsidRPr="001E1DD8">
        <w:t>class MyType {</w:t>
      </w:r>
    </w:p>
    <w:p w14:paraId="1A69ABF5" w14:textId="77777777" w:rsidR="001E1DD8" w:rsidRPr="001E1DD8" w:rsidRDefault="001E1DD8" w:rsidP="001E1DD8">
      <w:pPr>
        <w:pStyle w:val="SourceCode"/>
      </w:pPr>
      <w:r w:rsidRPr="001E1DD8">
        <w:t>    </w:t>
      </w:r>
    </w:p>
    <w:p w14:paraId="62F68701" w14:textId="77777777" w:rsidR="001E1DD8" w:rsidRPr="001E1DD8" w:rsidRDefault="001E1DD8" w:rsidP="001E1DD8">
      <w:pPr>
        <w:pStyle w:val="SourceCode"/>
      </w:pPr>
      <w:r w:rsidRPr="001E1DD8">
        <w:t>    public getValue() : number {</w:t>
      </w:r>
    </w:p>
    <w:p w14:paraId="26A629A0" w14:textId="77777777" w:rsidR="001E1DD8" w:rsidRPr="001E1DD8" w:rsidRDefault="001E1DD8" w:rsidP="001E1DD8">
      <w:pPr>
        <w:pStyle w:val="SourceCode"/>
      </w:pPr>
      <w:r w:rsidRPr="001E1DD8">
        <w:t>        return 14.55;</w:t>
      </w:r>
    </w:p>
    <w:p w14:paraId="4F97A70E" w14:textId="77777777" w:rsidR="001E1DD8" w:rsidRPr="001E1DD8" w:rsidRDefault="001E1DD8" w:rsidP="001E1DD8">
      <w:pPr>
        <w:pStyle w:val="SourceCode"/>
      </w:pPr>
      <w:r w:rsidRPr="001E1DD8">
        <w:t>    }</w:t>
      </w:r>
    </w:p>
    <w:p w14:paraId="07F0AC51" w14:textId="77777777" w:rsidR="001E1DD8" w:rsidRPr="001E1DD8" w:rsidRDefault="001E1DD8" w:rsidP="001E1DD8">
      <w:pPr>
        <w:pStyle w:val="SourceCode"/>
      </w:pPr>
      <w:r w:rsidRPr="001E1DD8">
        <w:t>}</w:t>
      </w:r>
    </w:p>
    <w:p w14:paraId="5A08E5A2" w14:textId="540FC846" w:rsidR="00CB560A" w:rsidRDefault="00CB560A" w:rsidP="00CB560A">
      <w:pPr>
        <w:pStyle w:val="Heading5"/>
      </w:pPr>
      <w:r>
        <w:t>/src/index.tsx</w:t>
      </w:r>
    </w:p>
    <w:p w14:paraId="7C82FA78" w14:textId="4D2DC3CB" w:rsidR="00CB560A" w:rsidRDefault="00CB560A" w:rsidP="00CB560A">
      <w:pPr>
        <w:rPr>
          <w:rStyle w:val="SourceCodeChar"/>
        </w:rPr>
      </w:pPr>
      <w:r>
        <w:t xml:space="preserve">The entry point to react. Note it contains code to render into the div we specified in </w:t>
      </w:r>
      <w:r w:rsidRPr="00CB560A">
        <w:rPr>
          <w:rStyle w:val="SourceCodeChar"/>
        </w:rPr>
        <w:t>index.html</w:t>
      </w:r>
    </w:p>
    <w:p w14:paraId="7A84FB23" w14:textId="77777777" w:rsidR="001D7B7F" w:rsidRPr="001D7B7F" w:rsidRDefault="001D7B7F" w:rsidP="001D7B7F">
      <w:pPr>
        <w:pStyle w:val="SourceCode"/>
      </w:pPr>
      <w:r w:rsidRPr="001D7B7F">
        <w:t>import * as React from "react";</w:t>
      </w:r>
    </w:p>
    <w:p w14:paraId="5AA35EA1" w14:textId="77777777" w:rsidR="001D7B7F" w:rsidRPr="001D7B7F" w:rsidRDefault="001D7B7F" w:rsidP="001D7B7F">
      <w:pPr>
        <w:pStyle w:val="SourceCode"/>
      </w:pPr>
      <w:r w:rsidRPr="001D7B7F">
        <w:t>import * as ReactDOM from "react-dom";</w:t>
      </w:r>
    </w:p>
    <w:p w14:paraId="48723C80" w14:textId="77777777" w:rsidR="001D7B7F" w:rsidRPr="001D7B7F" w:rsidRDefault="001D7B7F" w:rsidP="001D7B7F">
      <w:pPr>
        <w:pStyle w:val="SourceCode"/>
      </w:pPr>
    </w:p>
    <w:p w14:paraId="6187D78F" w14:textId="77777777" w:rsidR="001D7B7F" w:rsidRPr="001D7B7F" w:rsidRDefault="001D7B7F" w:rsidP="001D7B7F">
      <w:pPr>
        <w:pStyle w:val="SourceCode"/>
      </w:pPr>
      <w:r w:rsidRPr="001D7B7F">
        <w:t>import { Hello } from "./components/App";</w:t>
      </w:r>
    </w:p>
    <w:p w14:paraId="336579B8" w14:textId="77777777" w:rsidR="001D7B7F" w:rsidRPr="001D7B7F" w:rsidRDefault="001D7B7F" w:rsidP="001D7B7F">
      <w:pPr>
        <w:pStyle w:val="SourceCode"/>
      </w:pPr>
    </w:p>
    <w:p w14:paraId="56FB497B" w14:textId="77777777" w:rsidR="001D7B7F" w:rsidRPr="001D7B7F" w:rsidRDefault="001D7B7F" w:rsidP="001D7B7F">
      <w:pPr>
        <w:pStyle w:val="SourceCode"/>
      </w:pPr>
      <w:r w:rsidRPr="001D7B7F">
        <w:t>ReactDOM.render(</w:t>
      </w:r>
    </w:p>
    <w:p w14:paraId="013ED206" w14:textId="77777777" w:rsidR="001D7B7F" w:rsidRPr="001D7B7F" w:rsidRDefault="001D7B7F" w:rsidP="001D7B7F">
      <w:pPr>
        <w:pStyle w:val="SourceCode"/>
      </w:pPr>
      <w:r w:rsidRPr="001D7B7F">
        <w:t>  &lt;Hello/&gt;,</w:t>
      </w:r>
    </w:p>
    <w:p w14:paraId="620BD797" w14:textId="77777777" w:rsidR="001D7B7F" w:rsidRPr="001D7B7F" w:rsidRDefault="001D7B7F" w:rsidP="008753A5">
      <w:pPr>
        <w:pStyle w:val="SourceCodeStrong"/>
      </w:pPr>
      <w:r w:rsidRPr="001D7B7F">
        <w:t>  document.getElementById("root")</w:t>
      </w:r>
    </w:p>
    <w:p w14:paraId="7B5AAA86" w14:textId="77777777" w:rsidR="001D7B7F" w:rsidRPr="001D7B7F" w:rsidRDefault="001D7B7F" w:rsidP="001D7B7F">
      <w:pPr>
        <w:pStyle w:val="SourceCode"/>
      </w:pPr>
      <w:r w:rsidRPr="001D7B7F">
        <w:t>);</w:t>
      </w:r>
    </w:p>
    <w:p w14:paraId="604CC6D8" w14:textId="77777777" w:rsidR="001D7B7F" w:rsidRPr="001D7B7F" w:rsidRDefault="001D7B7F" w:rsidP="001D7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DAED4E" w14:textId="77777777" w:rsidR="00071EFF" w:rsidRDefault="00071EFF">
      <w:pPr>
        <w:spacing w:after="160" w:line="259" w:lineRule="auto"/>
      </w:pPr>
      <w:r>
        <w:br w:type="page"/>
      </w:r>
    </w:p>
    <w:p w14:paraId="69AFCFD2" w14:textId="79EAE7C1" w:rsidR="0065781C" w:rsidRDefault="0065781C" w:rsidP="0065781C">
      <w:pPr>
        <w:pStyle w:val="Heading5"/>
      </w:pPr>
      <w:r>
        <w:lastRenderedPageBreak/>
        <w:t>Test the build</w:t>
      </w:r>
    </w:p>
    <w:p w14:paraId="7BAE52EA" w14:textId="0DFD76DF" w:rsidR="0065781C" w:rsidRDefault="0065781C" w:rsidP="00CB560A">
      <w:r>
        <w:t>We can now test the app by running</w:t>
      </w:r>
    </w:p>
    <w:p w14:paraId="169752C1" w14:textId="3CF38BB7" w:rsidR="00834E60" w:rsidRPr="0065781C" w:rsidRDefault="0065781C" w:rsidP="0065781C">
      <w:pPr>
        <w:pStyle w:val="SourceCode"/>
      </w:pPr>
      <w:r>
        <w:t>n</w:t>
      </w:r>
      <w:r w:rsidR="00834E60" w:rsidRPr="0065781C">
        <w:t>pm run start</w:t>
      </w:r>
    </w:p>
    <w:p w14:paraId="6E66E908" w14:textId="77777777" w:rsidR="00A21FB0" w:rsidRDefault="00A21FB0" w:rsidP="00A21FB0"/>
    <w:p w14:paraId="6F5DE282" w14:textId="4413344B" w:rsidR="00A21FB0" w:rsidRDefault="00A21FB0" w:rsidP="00A21FB0">
      <w:r>
        <w:t>We should see the following</w:t>
      </w:r>
    </w:p>
    <w:p w14:paraId="2FC9F41E" w14:textId="19611549" w:rsidR="00A21FB0" w:rsidRDefault="00D72BE5" w:rsidP="00A21FB0">
      <w:r>
        <w:rPr>
          <w:noProof/>
        </w:rPr>
        <w:drawing>
          <wp:inline distT="0" distB="0" distL="0" distR="0" wp14:anchorId="3C7A57A7" wp14:editId="7363574E">
            <wp:extent cx="2947512" cy="1481137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8227" cy="149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2525" w14:textId="2CD52C14" w:rsidR="00D72BE5" w:rsidRDefault="00D72BE5" w:rsidP="00D72BE5">
      <w:pPr>
        <w:pStyle w:val="Heading4"/>
      </w:pPr>
      <w:r>
        <w:t>Debugging in Chrome</w:t>
      </w:r>
    </w:p>
    <w:p w14:paraId="0908B424" w14:textId="4EF544E6" w:rsidR="00D72BE5" w:rsidRDefault="00D72BE5" w:rsidP="00D72BE5">
      <w:r>
        <w:t xml:space="preserve">Make sure you have installed the react debugging extension in Chrome. </w:t>
      </w:r>
      <w:r w:rsidR="000D4E6B">
        <w:t>Hit F12</w:t>
      </w:r>
      <w:r w:rsidR="00924613">
        <w:t xml:space="preserve">. Because the </w:t>
      </w:r>
      <w:r w:rsidR="00F2273D" w:rsidRPr="00F2273D">
        <w:rPr>
          <w:rStyle w:val="SourceCodeChar"/>
        </w:rPr>
        <w:t>npm run start</w:t>
      </w:r>
      <w:r w:rsidR="00F2273D">
        <w:t xml:space="preserve"> command uses webpack we need to point the tools to the source code. Use the </w:t>
      </w:r>
      <w:r w:rsidR="00153191">
        <w:t xml:space="preserve">following </w:t>
      </w:r>
      <w:r w:rsidR="00F60134">
        <w:t>“Add folder to workspace”</w:t>
      </w:r>
    </w:p>
    <w:p w14:paraId="48B24F19" w14:textId="326100C0" w:rsidR="000D4E6B" w:rsidRDefault="00F60134" w:rsidP="00D72BE5">
      <w:r>
        <w:rPr>
          <w:noProof/>
        </w:rPr>
        <w:drawing>
          <wp:inline distT="0" distB="0" distL="0" distR="0" wp14:anchorId="63B5F61E" wp14:editId="7D443841">
            <wp:extent cx="3804872" cy="187166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1317" cy="187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8D62" w14:textId="4E142829" w:rsidR="00F60134" w:rsidRDefault="006D2BC4" w:rsidP="00D72BE5">
      <w:r>
        <w:t xml:space="preserve">Then the “Sources” and “Components” commands become </w:t>
      </w:r>
      <w:proofErr w:type="gramStart"/>
      <w:r>
        <w:t>very useful</w:t>
      </w:r>
      <w:proofErr w:type="gramEnd"/>
      <w:r>
        <w:t>.</w:t>
      </w:r>
    </w:p>
    <w:p w14:paraId="220CF5EA" w14:textId="77777777" w:rsidR="00D72BE5" w:rsidRPr="00D72BE5" w:rsidRDefault="00D72BE5" w:rsidP="00D72BE5"/>
    <w:p w14:paraId="166C20A9" w14:textId="77777777" w:rsidR="00CB560A" w:rsidRPr="00CB560A" w:rsidRDefault="00CB560A" w:rsidP="00CB560A"/>
    <w:p w14:paraId="18E98120" w14:textId="77777777" w:rsidR="00DA7138" w:rsidRPr="00DB3AF5" w:rsidRDefault="00DA7138" w:rsidP="00DB3AF5"/>
    <w:p w14:paraId="7B99AA0D" w14:textId="77777777" w:rsidR="00E83817" w:rsidRPr="00E83817" w:rsidRDefault="00E83817" w:rsidP="00E83817"/>
    <w:p w14:paraId="0AFDC262" w14:textId="77777777" w:rsidR="002D4314" w:rsidRDefault="002D4314" w:rsidP="007D3B74"/>
    <w:p w14:paraId="7B122850" w14:textId="77777777" w:rsidR="002D4314" w:rsidRPr="007D3B74" w:rsidRDefault="002D4314" w:rsidP="007D3B74"/>
    <w:p w14:paraId="76BC8E1F" w14:textId="29B17684" w:rsidR="00035699" w:rsidRDefault="00035699" w:rsidP="00035699">
      <w:pPr>
        <w:pStyle w:val="Heading4"/>
      </w:pPr>
      <w:r>
        <w:lastRenderedPageBreak/>
        <w:t>Adding Testing</w:t>
      </w:r>
      <w:r w:rsidR="00433B7B">
        <w:t xml:space="preserve"> </w:t>
      </w:r>
    </w:p>
    <w:p w14:paraId="0B1EE038" w14:textId="36C1B238" w:rsidR="00035699" w:rsidRDefault="00035699" w:rsidP="00035699">
      <w:r>
        <w:t xml:space="preserve">We use Jest for testing. </w:t>
      </w:r>
      <w:proofErr w:type="gramStart"/>
      <w:r>
        <w:t>In order to</w:t>
      </w:r>
      <w:proofErr w:type="gramEnd"/>
      <w:r>
        <w:t xml:space="preserve"> support </w:t>
      </w:r>
      <w:r w:rsidR="00D26C81">
        <w:t>TypeScript,</w:t>
      </w:r>
      <w:r>
        <w:t xml:space="preserve"> add the following file to the root</w:t>
      </w:r>
      <w:r w:rsidR="00D350D9">
        <w:t xml:space="preserve"> and call it </w:t>
      </w:r>
      <w:r w:rsidR="00D350D9" w:rsidRPr="00D350D9">
        <w:rPr>
          <w:rStyle w:val="SourceCodeChar"/>
        </w:rPr>
        <w:t>jest.config.js</w:t>
      </w:r>
    </w:p>
    <w:p w14:paraId="0232CAFD" w14:textId="77777777" w:rsidR="00D350D9" w:rsidRPr="00D350D9" w:rsidRDefault="00D350D9" w:rsidP="00D350D9">
      <w:pPr>
        <w:pStyle w:val="SourceCode"/>
      </w:pPr>
      <w:r w:rsidRPr="00D350D9">
        <w:t>module.exports = {</w:t>
      </w:r>
    </w:p>
    <w:p w14:paraId="71A1F9D7" w14:textId="77777777" w:rsidR="00D350D9" w:rsidRPr="00D350D9" w:rsidRDefault="00D350D9" w:rsidP="00D350D9">
      <w:pPr>
        <w:pStyle w:val="SourceCode"/>
      </w:pPr>
      <w:r w:rsidRPr="00D350D9">
        <w:t>    "roots": ["src"],</w:t>
      </w:r>
    </w:p>
    <w:p w14:paraId="6DFA9435" w14:textId="77777777" w:rsidR="00D350D9" w:rsidRPr="00D350D9" w:rsidRDefault="00D350D9" w:rsidP="00D350D9">
      <w:pPr>
        <w:pStyle w:val="SourceCode"/>
      </w:pPr>
      <w:r w:rsidRPr="00D350D9">
        <w:t>    "transform":{"^.+\\.tsx?$": "ts-jest"}</w:t>
      </w:r>
    </w:p>
    <w:p w14:paraId="4114A3C6" w14:textId="77777777" w:rsidR="00D350D9" w:rsidRPr="00D350D9" w:rsidRDefault="00D350D9" w:rsidP="00D350D9">
      <w:pPr>
        <w:pStyle w:val="SourceCode"/>
      </w:pPr>
      <w:r w:rsidRPr="00D350D9">
        <w:t>}</w:t>
      </w:r>
    </w:p>
    <w:p w14:paraId="4FDBB9C5" w14:textId="175D85EE" w:rsidR="00D350D9" w:rsidRDefault="00D350D9" w:rsidP="00D35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E7AE42" w14:textId="33B2274B" w:rsidR="00433B7B" w:rsidRDefault="00433B7B" w:rsidP="00D350D9">
      <w:pPr>
        <w:shd w:val="clear" w:color="auto" w:fill="FFFFFF"/>
        <w:spacing w:after="0" w:line="285" w:lineRule="atLeast"/>
      </w:pPr>
      <w:r>
        <w:t xml:space="preserve">Now add a file to the src/components directory called </w:t>
      </w:r>
      <w:r w:rsidR="00464FEF" w:rsidRPr="00464FEF">
        <w:rPr>
          <w:rStyle w:val="SourceCodeChar"/>
        </w:rPr>
        <w:t>App.test.tsx</w:t>
      </w:r>
      <w:r w:rsidR="00464FEF">
        <w:t xml:space="preserve"> and enter the following code.</w:t>
      </w:r>
    </w:p>
    <w:p w14:paraId="549A40F6" w14:textId="77777777" w:rsidR="00FD5334" w:rsidRDefault="00FD5334" w:rsidP="00D350D9">
      <w:pPr>
        <w:shd w:val="clear" w:color="auto" w:fill="FFFFFF"/>
        <w:spacing w:after="0" w:line="285" w:lineRule="atLeast"/>
      </w:pPr>
    </w:p>
    <w:p w14:paraId="349229AD" w14:textId="77777777" w:rsidR="00FD5334" w:rsidRPr="00FD5334" w:rsidRDefault="00FD5334" w:rsidP="00FD5334">
      <w:pPr>
        <w:pStyle w:val="SourceCode"/>
      </w:pPr>
      <w:r w:rsidRPr="00FD5334">
        <w:t>import {Hello} from "./App";</w:t>
      </w:r>
    </w:p>
    <w:p w14:paraId="66559C06" w14:textId="77777777" w:rsidR="00FD5334" w:rsidRPr="00FD5334" w:rsidRDefault="00FD5334" w:rsidP="00FD5334">
      <w:pPr>
        <w:pStyle w:val="SourceCode"/>
      </w:pPr>
      <w:r w:rsidRPr="00FD5334">
        <w:t>import * as React from "react";</w:t>
      </w:r>
    </w:p>
    <w:p w14:paraId="7D4F8BA3" w14:textId="77777777" w:rsidR="00FD5334" w:rsidRPr="00FD5334" w:rsidRDefault="00FD5334" w:rsidP="00FD5334">
      <w:pPr>
        <w:pStyle w:val="SourceCode"/>
      </w:pPr>
      <w:r w:rsidRPr="00FD5334">
        <w:t>import * as renderer from "react-test-renderer";</w:t>
      </w:r>
    </w:p>
    <w:p w14:paraId="6FACD6E9" w14:textId="77777777" w:rsidR="00FD5334" w:rsidRPr="00FD5334" w:rsidRDefault="00FD5334" w:rsidP="00FD5334">
      <w:pPr>
        <w:pStyle w:val="SourceCode"/>
      </w:pPr>
    </w:p>
    <w:p w14:paraId="54BD9BA9" w14:textId="77777777" w:rsidR="00FD5334" w:rsidRPr="00FD5334" w:rsidRDefault="00FD5334" w:rsidP="00FD5334">
      <w:pPr>
        <w:pStyle w:val="SourceCode"/>
      </w:pPr>
      <w:r w:rsidRPr="00FD5334">
        <w:t>test("Hello world test", () =&gt; {</w:t>
      </w:r>
    </w:p>
    <w:p w14:paraId="09097558" w14:textId="77777777" w:rsidR="00FD5334" w:rsidRPr="00FD5334" w:rsidRDefault="00FD5334" w:rsidP="00FD5334">
      <w:pPr>
        <w:pStyle w:val="SourceCode"/>
      </w:pPr>
      <w:r w:rsidRPr="00FD5334">
        <w:t>    let js = &lt;Hello&gt;&lt;/Hello&gt;;</w:t>
      </w:r>
    </w:p>
    <w:p w14:paraId="4AE7675E" w14:textId="77777777" w:rsidR="00FD5334" w:rsidRPr="00FD5334" w:rsidRDefault="00FD5334" w:rsidP="00FD5334">
      <w:pPr>
        <w:pStyle w:val="SourceCode"/>
      </w:pPr>
      <w:r w:rsidRPr="00FD5334">
        <w:t>    let res = renderer.create(js).toJSON();</w:t>
      </w:r>
    </w:p>
    <w:p w14:paraId="2A75560B" w14:textId="77777777" w:rsidR="00FD5334" w:rsidRPr="00FD5334" w:rsidRDefault="00FD5334" w:rsidP="00FD5334">
      <w:pPr>
        <w:pStyle w:val="SourceCode"/>
      </w:pPr>
      <w:r w:rsidRPr="00FD5334">
        <w:t>    console.log(res);</w:t>
      </w:r>
    </w:p>
    <w:p w14:paraId="7272B61D" w14:textId="77777777" w:rsidR="00FD5334" w:rsidRPr="00FD5334" w:rsidRDefault="00FD5334" w:rsidP="00FD5334">
      <w:pPr>
        <w:pStyle w:val="SourceCode"/>
      </w:pPr>
      <w:r w:rsidRPr="00FD5334">
        <w:t>});</w:t>
      </w:r>
    </w:p>
    <w:p w14:paraId="35C179BC" w14:textId="77777777" w:rsidR="00FD5334" w:rsidRPr="00FD5334" w:rsidRDefault="00FD5334" w:rsidP="00FD53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6AD902" w14:textId="77777777" w:rsidR="001A6DB1" w:rsidRDefault="001A6DB1" w:rsidP="001A6DB1">
      <w:r>
        <w:t>We can now test the app by running</w:t>
      </w:r>
    </w:p>
    <w:p w14:paraId="5D13FD96" w14:textId="0F681C0A" w:rsidR="001A6DB1" w:rsidRPr="0065781C" w:rsidRDefault="001A6DB1" w:rsidP="001A6DB1">
      <w:pPr>
        <w:pStyle w:val="SourceCode"/>
      </w:pPr>
      <w:r>
        <w:t>n</w:t>
      </w:r>
      <w:r w:rsidRPr="0065781C">
        <w:t xml:space="preserve">pm run </w:t>
      </w:r>
      <w:r>
        <w:t>test</w:t>
      </w:r>
    </w:p>
    <w:p w14:paraId="5A5149F3" w14:textId="77777777" w:rsidR="00464FEF" w:rsidRDefault="00464FEF" w:rsidP="00D350D9">
      <w:pPr>
        <w:shd w:val="clear" w:color="auto" w:fill="FFFFFF"/>
        <w:spacing w:after="0" w:line="285" w:lineRule="atLeast"/>
      </w:pPr>
    </w:p>
    <w:p w14:paraId="6599F6CE" w14:textId="2B776ACD" w:rsidR="001A6DB1" w:rsidRDefault="001A6DB1" w:rsidP="001A6DB1">
      <w:r>
        <w:t>Our terminal window should look like this</w:t>
      </w:r>
    </w:p>
    <w:p w14:paraId="1F49009C" w14:textId="18E953B0" w:rsidR="001A6DB1" w:rsidRDefault="00CE1F1F" w:rsidP="001A6DB1">
      <w:r>
        <w:rPr>
          <w:noProof/>
        </w:rPr>
        <w:drawing>
          <wp:inline distT="0" distB="0" distL="0" distR="0" wp14:anchorId="4A3C5546" wp14:editId="3842E122">
            <wp:extent cx="4076700" cy="222262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178" cy="222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96C5" w14:textId="77777777" w:rsidR="00CE1F1F" w:rsidRDefault="00CE1F1F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5219F4C8" w14:textId="1ABDEFF0" w:rsidR="00CE1F1F" w:rsidRDefault="00CE1F1F" w:rsidP="00CE1F1F">
      <w:pPr>
        <w:pStyle w:val="Heading4"/>
      </w:pPr>
      <w:r>
        <w:lastRenderedPageBreak/>
        <w:t>Debugging Tests</w:t>
      </w:r>
    </w:p>
    <w:p w14:paraId="1BE81445" w14:textId="12B8D64F" w:rsidR="00CE1F1F" w:rsidRDefault="00CE1F1F" w:rsidP="00CE1F1F">
      <w:r>
        <w:t xml:space="preserve">To debug our </w:t>
      </w:r>
      <w:proofErr w:type="gramStart"/>
      <w:r>
        <w:t>tests</w:t>
      </w:r>
      <w:proofErr w:type="gramEnd"/>
      <w:r>
        <w:t xml:space="preserve"> we </w:t>
      </w:r>
      <w:r w:rsidR="000A5481">
        <w:t xml:space="preserve">add </w:t>
      </w:r>
      <w:proofErr w:type="spellStart"/>
      <w:r w:rsidR="000A5481">
        <w:t>lanch.json</w:t>
      </w:r>
      <w:proofErr w:type="spellEnd"/>
      <w:r w:rsidR="000A5481">
        <w:t xml:space="preserve"> to .vscode folder with the following </w:t>
      </w:r>
    </w:p>
    <w:p w14:paraId="3AD431BD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{</w:t>
      </w:r>
    </w:p>
    <w:p w14:paraId="7984F2AD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</w:t>
      </w:r>
      <w:r w:rsidRPr="00273DA8">
        <w:rPr>
          <w:rFonts w:eastAsia="Times New Roman"/>
          <w:color w:val="0451A5"/>
        </w:rPr>
        <w:t>"version"</w:t>
      </w:r>
      <w:r w:rsidRPr="00273DA8">
        <w:rPr>
          <w:rFonts w:eastAsia="Times New Roman"/>
        </w:rPr>
        <w:t>: </w:t>
      </w:r>
      <w:r w:rsidRPr="00273DA8">
        <w:rPr>
          <w:rFonts w:eastAsia="Times New Roman"/>
          <w:color w:val="A31515"/>
        </w:rPr>
        <w:t>"0.2.0"</w:t>
      </w:r>
      <w:r w:rsidRPr="00273DA8">
        <w:rPr>
          <w:rFonts w:eastAsia="Times New Roman"/>
        </w:rPr>
        <w:t>,</w:t>
      </w:r>
    </w:p>
    <w:p w14:paraId="7C5EE0F0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</w:t>
      </w:r>
      <w:r w:rsidRPr="00273DA8">
        <w:rPr>
          <w:rFonts w:eastAsia="Times New Roman"/>
          <w:color w:val="0451A5"/>
        </w:rPr>
        <w:t>"configurations"</w:t>
      </w:r>
      <w:r w:rsidRPr="00273DA8">
        <w:rPr>
          <w:rFonts w:eastAsia="Times New Roman"/>
        </w:rPr>
        <w:t>: [</w:t>
      </w:r>
    </w:p>
    <w:p w14:paraId="5EE84E66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{</w:t>
      </w:r>
    </w:p>
    <w:p w14:paraId="11147899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    </w:t>
      </w:r>
      <w:r w:rsidRPr="00273DA8">
        <w:rPr>
          <w:rFonts w:eastAsia="Times New Roman"/>
          <w:color w:val="0451A5"/>
        </w:rPr>
        <w:t>"name"</w:t>
      </w:r>
      <w:r w:rsidRPr="00273DA8">
        <w:rPr>
          <w:rFonts w:eastAsia="Times New Roman"/>
        </w:rPr>
        <w:t>: </w:t>
      </w:r>
      <w:r w:rsidRPr="00273DA8">
        <w:rPr>
          <w:rFonts w:eastAsia="Times New Roman"/>
          <w:color w:val="A31515"/>
        </w:rPr>
        <w:t>"Debug Jest Tests"</w:t>
      </w:r>
      <w:r w:rsidRPr="00273DA8">
        <w:rPr>
          <w:rFonts w:eastAsia="Times New Roman"/>
        </w:rPr>
        <w:t>,</w:t>
      </w:r>
    </w:p>
    <w:p w14:paraId="59633B61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    </w:t>
      </w:r>
      <w:r w:rsidRPr="00273DA8">
        <w:rPr>
          <w:rFonts w:eastAsia="Times New Roman"/>
          <w:color w:val="0451A5"/>
        </w:rPr>
        <w:t>"type"</w:t>
      </w:r>
      <w:r w:rsidRPr="00273DA8">
        <w:rPr>
          <w:rFonts w:eastAsia="Times New Roman"/>
        </w:rPr>
        <w:t>: </w:t>
      </w:r>
      <w:r w:rsidRPr="00273DA8">
        <w:rPr>
          <w:rFonts w:eastAsia="Times New Roman"/>
          <w:color w:val="A31515"/>
        </w:rPr>
        <w:t>"node"</w:t>
      </w:r>
      <w:r w:rsidRPr="00273DA8">
        <w:rPr>
          <w:rFonts w:eastAsia="Times New Roman"/>
        </w:rPr>
        <w:t>,</w:t>
      </w:r>
    </w:p>
    <w:p w14:paraId="4EE9E21D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    </w:t>
      </w:r>
      <w:r w:rsidRPr="00273DA8">
        <w:rPr>
          <w:rFonts w:eastAsia="Times New Roman"/>
          <w:color w:val="0451A5"/>
        </w:rPr>
        <w:t>"request"</w:t>
      </w:r>
      <w:r w:rsidRPr="00273DA8">
        <w:rPr>
          <w:rFonts w:eastAsia="Times New Roman"/>
        </w:rPr>
        <w:t>: </w:t>
      </w:r>
      <w:r w:rsidRPr="00273DA8">
        <w:rPr>
          <w:rFonts w:eastAsia="Times New Roman"/>
          <w:color w:val="A31515"/>
        </w:rPr>
        <w:t>"launch"</w:t>
      </w:r>
      <w:r w:rsidRPr="00273DA8">
        <w:rPr>
          <w:rFonts w:eastAsia="Times New Roman"/>
        </w:rPr>
        <w:t>,</w:t>
      </w:r>
    </w:p>
    <w:p w14:paraId="7D943F42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    </w:t>
      </w:r>
      <w:r w:rsidRPr="00273DA8">
        <w:rPr>
          <w:rFonts w:eastAsia="Times New Roman"/>
          <w:color w:val="0451A5"/>
        </w:rPr>
        <w:t>"runtimeArgs"</w:t>
      </w:r>
      <w:r w:rsidRPr="00273DA8">
        <w:rPr>
          <w:rFonts w:eastAsia="Times New Roman"/>
        </w:rPr>
        <w:t>: [</w:t>
      </w:r>
    </w:p>
    <w:p w14:paraId="3B4BC72E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      </w:t>
      </w:r>
      <w:r w:rsidRPr="00273DA8">
        <w:rPr>
          <w:rFonts w:eastAsia="Times New Roman"/>
          <w:color w:val="A31515"/>
        </w:rPr>
        <w:t>"--inspect-brk"</w:t>
      </w:r>
      <w:r w:rsidRPr="00273DA8">
        <w:rPr>
          <w:rFonts w:eastAsia="Times New Roman"/>
        </w:rPr>
        <w:t>,</w:t>
      </w:r>
    </w:p>
    <w:p w14:paraId="65250175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      </w:t>
      </w:r>
      <w:r w:rsidRPr="00273DA8">
        <w:rPr>
          <w:rFonts w:eastAsia="Times New Roman"/>
          <w:color w:val="A31515"/>
        </w:rPr>
        <w:t>"${workspaceRoot}/node_modules/jest/bin/jest.js"</w:t>
      </w:r>
      <w:r w:rsidRPr="00273DA8">
        <w:rPr>
          <w:rFonts w:eastAsia="Times New Roman"/>
        </w:rPr>
        <w:t>,</w:t>
      </w:r>
    </w:p>
    <w:p w14:paraId="57B5C5DC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      </w:t>
      </w:r>
      <w:r w:rsidRPr="00273DA8">
        <w:rPr>
          <w:rFonts w:eastAsia="Times New Roman"/>
          <w:color w:val="A31515"/>
        </w:rPr>
        <w:t>"--runInBand"</w:t>
      </w:r>
    </w:p>
    <w:p w14:paraId="73747963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    ],</w:t>
      </w:r>
    </w:p>
    <w:p w14:paraId="5661BD74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    </w:t>
      </w:r>
      <w:r w:rsidRPr="00273DA8">
        <w:rPr>
          <w:rFonts w:eastAsia="Times New Roman"/>
          <w:color w:val="0451A5"/>
        </w:rPr>
        <w:t>"console"</w:t>
      </w:r>
      <w:r w:rsidRPr="00273DA8">
        <w:rPr>
          <w:rFonts w:eastAsia="Times New Roman"/>
        </w:rPr>
        <w:t>: </w:t>
      </w:r>
      <w:r w:rsidRPr="00273DA8">
        <w:rPr>
          <w:rFonts w:eastAsia="Times New Roman"/>
          <w:color w:val="A31515"/>
        </w:rPr>
        <w:t>"integratedTerminal"</w:t>
      </w:r>
      <w:r w:rsidRPr="00273DA8">
        <w:rPr>
          <w:rFonts w:eastAsia="Times New Roman"/>
        </w:rPr>
        <w:t>,</w:t>
      </w:r>
    </w:p>
    <w:p w14:paraId="7EADF9F5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    </w:t>
      </w:r>
      <w:r w:rsidRPr="00273DA8">
        <w:rPr>
          <w:rFonts w:eastAsia="Times New Roman"/>
          <w:color w:val="0451A5"/>
        </w:rPr>
        <w:t>"internalConsoleOptions"</w:t>
      </w:r>
      <w:r w:rsidRPr="00273DA8">
        <w:rPr>
          <w:rFonts w:eastAsia="Times New Roman"/>
        </w:rPr>
        <w:t>: </w:t>
      </w:r>
      <w:r w:rsidRPr="00273DA8">
        <w:rPr>
          <w:rFonts w:eastAsia="Times New Roman"/>
          <w:color w:val="A31515"/>
        </w:rPr>
        <w:t>"neverOpen"</w:t>
      </w:r>
      <w:r w:rsidRPr="00273DA8">
        <w:rPr>
          <w:rFonts w:eastAsia="Times New Roman"/>
        </w:rPr>
        <w:t>,</w:t>
      </w:r>
    </w:p>
    <w:p w14:paraId="735B1EA4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    </w:t>
      </w:r>
      <w:r w:rsidRPr="00273DA8">
        <w:rPr>
          <w:rFonts w:eastAsia="Times New Roman"/>
          <w:color w:val="0451A5"/>
        </w:rPr>
        <w:t>"port"</w:t>
      </w:r>
      <w:r w:rsidRPr="00273DA8">
        <w:rPr>
          <w:rFonts w:eastAsia="Times New Roman"/>
        </w:rPr>
        <w:t>: </w:t>
      </w:r>
      <w:r w:rsidRPr="00273DA8">
        <w:rPr>
          <w:rFonts w:eastAsia="Times New Roman"/>
          <w:color w:val="098658"/>
        </w:rPr>
        <w:t>9229</w:t>
      </w:r>
    </w:p>
    <w:p w14:paraId="09B3767D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      }</w:t>
      </w:r>
    </w:p>
    <w:p w14:paraId="44D54518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    ]</w:t>
      </w:r>
    </w:p>
    <w:p w14:paraId="44C87F96" w14:textId="77777777" w:rsidR="00273DA8" w:rsidRPr="00273DA8" w:rsidRDefault="00273DA8" w:rsidP="00273DA8">
      <w:pPr>
        <w:pStyle w:val="SourceCode"/>
        <w:rPr>
          <w:rFonts w:eastAsia="Times New Roman"/>
        </w:rPr>
      </w:pPr>
      <w:r w:rsidRPr="00273DA8">
        <w:rPr>
          <w:rFonts w:eastAsia="Times New Roman"/>
        </w:rPr>
        <w:t>}</w:t>
      </w:r>
    </w:p>
    <w:p w14:paraId="146AF2D5" w14:textId="77777777" w:rsidR="00273DA8" w:rsidRDefault="00273DA8" w:rsidP="00CE1F1F"/>
    <w:p w14:paraId="58023F55" w14:textId="4FE839C7" w:rsidR="00273DA8" w:rsidRPr="00CE1F1F" w:rsidRDefault="00273DA8" w:rsidP="00CE1F1F">
      <w:r>
        <w:t>We can add breakpoint to our test file and hit F5 to run the tests in debug mode.</w:t>
      </w:r>
    </w:p>
    <w:p w14:paraId="2FAEB60B" w14:textId="273E83C8" w:rsidR="00880074" w:rsidRDefault="00880074" w:rsidP="00880074">
      <w:pPr>
        <w:pStyle w:val="Heading4"/>
      </w:pPr>
      <w:r>
        <w:t>Debugging App</w:t>
      </w:r>
    </w:p>
    <w:p w14:paraId="2452581D" w14:textId="7D27B5DD" w:rsidR="00880074" w:rsidRPr="00D5737E" w:rsidRDefault="00880074" w:rsidP="00880074">
      <w:pPr>
        <w:rPr>
          <w:rStyle w:val="SourceCodeChar"/>
        </w:rPr>
      </w:pPr>
      <w:r>
        <w:t xml:space="preserve">Add the following to </w:t>
      </w:r>
      <w:r w:rsidRPr="00D5737E">
        <w:rPr>
          <w:rStyle w:val="SourceCodeChar"/>
        </w:rPr>
        <w:t>launch.</w:t>
      </w:r>
      <w:r w:rsidR="00AB7ABF" w:rsidRPr="00D5737E">
        <w:rPr>
          <w:rStyle w:val="SourceCodeChar"/>
        </w:rPr>
        <w:t>json</w:t>
      </w:r>
    </w:p>
    <w:p w14:paraId="1A6A6A4F" w14:textId="77777777" w:rsidR="00AB7ABF" w:rsidRPr="00AB7ABF" w:rsidRDefault="00AB7ABF" w:rsidP="00AB7ABF">
      <w:pPr>
        <w:pStyle w:val="SourceCode"/>
      </w:pPr>
      <w:r w:rsidRPr="00AB7ABF">
        <w:t>{</w:t>
      </w:r>
    </w:p>
    <w:p w14:paraId="7F7D1889" w14:textId="77777777" w:rsidR="00AB7ABF" w:rsidRPr="00AB7ABF" w:rsidRDefault="00AB7ABF" w:rsidP="00AB7ABF">
      <w:pPr>
        <w:pStyle w:val="SourceCode"/>
      </w:pPr>
      <w:r w:rsidRPr="00AB7ABF">
        <w:t>    "version": "0.2.0",</w:t>
      </w:r>
    </w:p>
    <w:p w14:paraId="7D2336AD" w14:textId="77777777" w:rsidR="00AB7ABF" w:rsidRPr="00AB7ABF" w:rsidRDefault="00AB7ABF" w:rsidP="00AB7ABF">
      <w:pPr>
        <w:pStyle w:val="SourceCode"/>
      </w:pPr>
      <w:r w:rsidRPr="00AB7ABF">
        <w:t>    "configurations": [</w:t>
      </w:r>
    </w:p>
    <w:p w14:paraId="4AF5953D" w14:textId="77777777" w:rsidR="00AB7ABF" w:rsidRPr="00AB7ABF" w:rsidRDefault="00AB7ABF" w:rsidP="00AB7ABF">
      <w:pPr>
        <w:pStyle w:val="SourceCode"/>
      </w:pPr>
      <w:r w:rsidRPr="00AB7ABF">
        <w:t>        {</w:t>
      </w:r>
    </w:p>
    <w:p w14:paraId="4A6B31E1" w14:textId="77777777" w:rsidR="00AB7ABF" w:rsidRPr="00AB7ABF" w:rsidRDefault="00AB7ABF" w:rsidP="00AB7ABF">
      <w:pPr>
        <w:pStyle w:val="SourceCode"/>
      </w:pPr>
      <w:r w:rsidRPr="00AB7ABF">
        <w:t>            "name": "Debug Jest Tests",</w:t>
      </w:r>
    </w:p>
    <w:p w14:paraId="0D657416" w14:textId="77777777" w:rsidR="00AB7ABF" w:rsidRPr="00AB7ABF" w:rsidRDefault="00AB7ABF" w:rsidP="00AB7ABF">
      <w:pPr>
        <w:pStyle w:val="SourceCode"/>
      </w:pPr>
      <w:r w:rsidRPr="00AB7ABF">
        <w:t>            "type": "node",</w:t>
      </w:r>
    </w:p>
    <w:p w14:paraId="08232053" w14:textId="77777777" w:rsidR="00AB7ABF" w:rsidRPr="00AB7ABF" w:rsidRDefault="00AB7ABF" w:rsidP="00AB7ABF">
      <w:pPr>
        <w:pStyle w:val="SourceCode"/>
      </w:pPr>
      <w:r w:rsidRPr="00AB7ABF">
        <w:t>            "request": "launch",</w:t>
      </w:r>
    </w:p>
    <w:p w14:paraId="469BC9B2" w14:textId="77777777" w:rsidR="00AB7ABF" w:rsidRPr="00AB7ABF" w:rsidRDefault="00AB7ABF" w:rsidP="00AB7ABF">
      <w:pPr>
        <w:pStyle w:val="SourceCode"/>
      </w:pPr>
      <w:r w:rsidRPr="00AB7ABF">
        <w:t>            "runtimeArgs": [</w:t>
      </w:r>
    </w:p>
    <w:p w14:paraId="61959EAF" w14:textId="77777777" w:rsidR="00AB7ABF" w:rsidRPr="00AB7ABF" w:rsidRDefault="00AB7ABF" w:rsidP="00AB7ABF">
      <w:pPr>
        <w:pStyle w:val="SourceCode"/>
      </w:pPr>
      <w:r w:rsidRPr="00AB7ABF">
        <w:t>              "--inspect-brk",</w:t>
      </w:r>
    </w:p>
    <w:p w14:paraId="43F5846E" w14:textId="77777777" w:rsidR="00AB7ABF" w:rsidRPr="00AB7ABF" w:rsidRDefault="00AB7ABF" w:rsidP="00AB7ABF">
      <w:pPr>
        <w:pStyle w:val="SourceCode"/>
      </w:pPr>
      <w:r w:rsidRPr="00AB7ABF">
        <w:t>              "${workspaceRoot}/node_modules/jest/bin/jest.js",</w:t>
      </w:r>
    </w:p>
    <w:p w14:paraId="3CE6362B" w14:textId="77777777" w:rsidR="00AB7ABF" w:rsidRPr="00AB7ABF" w:rsidRDefault="00AB7ABF" w:rsidP="00AB7ABF">
      <w:pPr>
        <w:pStyle w:val="SourceCode"/>
      </w:pPr>
      <w:r w:rsidRPr="00AB7ABF">
        <w:t>              "--runInBand"</w:t>
      </w:r>
    </w:p>
    <w:p w14:paraId="66B8F107" w14:textId="77777777" w:rsidR="00AB7ABF" w:rsidRPr="00AB7ABF" w:rsidRDefault="00AB7ABF" w:rsidP="00AB7ABF">
      <w:pPr>
        <w:pStyle w:val="SourceCode"/>
      </w:pPr>
      <w:r w:rsidRPr="00AB7ABF">
        <w:t>            ],</w:t>
      </w:r>
    </w:p>
    <w:p w14:paraId="6003787A" w14:textId="77777777" w:rsidR="00AB7ABF" w:rsidRPr="00AB7ABF" w:rsidRDefault="00AB7ABF" w:rsidP="00AB7ABF">
      <w:pPr>
        <w:pStyle w:val="SourceCode"/>
      </w:pPr>
      <w:r w:rsidRPr="00AB7ABF">
        <w:t>            "console": "integratedTerminal",</w:t>
      </w:r>
    </w:p>
    <w:p w14:paraId="0031BF7C" w14:textId="77777777" w:rsidR="00AB7ABF" w:rsidRPr="00AB7ABF" w:rsidRDefault="00AB7ABF" w:rsidP="00AB7ABF">
      <w:pPr>
        <w:pStyle w:val="SourceCode"/>
      </w:pPr>
      <w:r w:rsidRPr="00AB7ABF">
        <w:t>            "internalConsoleOptions": "neverOpen",</w:t>
      </w:r>
    </w:p>
    <w:p w14:paraId="0F8B9F63" w14:textId="77777777" w:rsidR="00AB7ABF" w:rsidRPr="00AB7ABF" w:rsidRDefault="00AB7ABF" w:rsidP="00AB7ABF">
      <w:pPr>
        <w:pStyle w:val="SourceCode"/>
      </w:pPr>
      <w:r w:rsidRPr="00AB7ABF">
        <w:t>            "port": 9229</w:t>
      </w:r>
    </w:p>
    <w:p w14:paraId="7A6E5A4D" w14:textId="77777777" w:rsidR="00AB7ABF" w:rsidRPr="00AB7ABF" w:rsidRDefault="00AB7ABF" w:rsidP="00AB7ABF">
      <w:pPr>
        <w:pStyle w:val="SourceCode"/>
      </w:pPr>
      <w:r w:rsidRPr="00AB7ABF">
        <w:t>          },</w:t>
      </w:r>
    </w:p>
    <w:p w14:paraId="768B3329" w14:textId="77777777" w:rsidR="00AB7ABF" w:rsidRPr="00AB7ABF" w:rsidRDefault="00AB7ABF" w:rsidP="00AB7ABF">
      <w:pPr>
        <w:pStyle w:val="SourceCodeStrong"/>
      </w:pPr>
      <w:r w:rsidRPr="00AB7ABF">
        <w:t>          {</w:t>
      </w:r>
    </w:p>
    <w:p w14:paraId="5536B397" w14:textId="77777777" w:rsidR="00AB7ABF" w:rsidRPr="00AB7ABF" w:rsidRDefault="00AB7ABF" w:rsidP="00AB7ABF">
      <w:pPr>
        <w:pStyle w:val="SourceCodeStrong"/>
      </w:pPr>
      <w:r w:rsidRPr="00AB7ABF">
        <w:t>            "type": "chrome",</w:t>
      </w:r>
    </w:p>
    <w:p w14:paraId="2E947FE6" w14:textId="77777777" w:rsidR="00AB7ABF" w:rsidRPr="00AB7ABF" w:rsidRDefault="00AB7ABF" w:rsidP="00AB7ABF">
      <w:pPr>
        <w:pStyle w:val="SourceCodeStrong"/>
      </w:pPr>
      <w:r w:rsidRPr="00AB7ABF">
        <w:t>            "request": "launch",</w:t>
      </w:r>
    </w:p>
    <w:p w14:paraId="11FB5E71" w14:textId="77777777" w:rsidR="00AB7ABF" w:rsidRPr="00AB7ABF" w:rsidRDefault="00AB7ABF" w:rsidP="00AB7ABF">
      <w:pPr>
        <w:pStyle w:val="SourceCodeStrong"/>
      </w:pPr>
      <w:r w:rsidRPr="00AB7ABF">
        <w:t>            "name": "Launch Chrome against localhost",</w:t>
      </w:r>
    </w:p>
    <w:p w14:paraId="7362DE41" w14:textId="77777777" w:rsidR="00AB7ABF" w:rsidRPr="00AB7ABF" w:rsidRDefault="00AB7ABF" w:rsidP="00AB7ABF">
      <w:pPr>
        <w:pStyle w:val="SourceCodeStrong"/>
      </w:pPr>
      <w:r w:rsidRPr="00AB7ABF">
        <w:t>            "url": "http://localhost:3000",</w:t>
      </w:r>
    </w:p>
    <w:p w14:paraId="32F54F36" w14:textId="77777777" w:rsidR="00AB7ABF" w:rsidRPr="00AB7ABF" w:rsidRDefault="00AB7ABF" w:rsidP="00AB7ABF">
      <w:pPr>
        <w:pStyle w:val="SourceCodeStrong"/>
      </w:pPr>
      <w:r w:rsidRPr="00AB7ABF">
        <w:t>            "webRoot": "${workspaceFolder}"</w:t>
      </w:r>
    </w:p>
    <w:p w14:paraId="07EC9E2A" w14:textId="77777777" w:rsidR="00AB7ABF" w:rsidRPr="00AB7ABF" w:rsidRDefault="00AB7ABF" w:rsidP="00AB7ABF">
      <w:pPr>
        <w:pStyle w:val="SourceCodeStrong"/>
      </w:pPr>
      <w:r w:rsidRPr="00AB7ABF">
        <w:t>          }</w:t>
      </w:r>
    </w:p>
    <w:p w14:paraId="1B7C790B" w14:textId="77777777" w:rsidR="00AB7ABF" w:rsidRPr="00AB7ABF" w:rsidRDefault="00AB7ABF" w:rsidP="00AB7ABF">
      <w:pPr>
        <w:pStyle w:val="SourceCode"/>
      </w:pPr>
      <w:r w:rsidRPr="00AB7ABF">
        <w:t>    ]</w:t>
      </w:r>
    </w:p>
    <w:p w14:paraId="113C4EED" w14:textId="77777777" w:rsidR="00AB7ABF" w:rsidRPr="00AB7ABF" w:rsidRDefault="00AB7ABF" w:rsidP="00AB7ABF">
      <w:pPr>
        <w:pStyle w:val="SourceCode"/>
      </w:pPr>
      <w:r w:rsidRPr="00AB7ABF">
        <w:t>}</w:t>
      </w:r>
    </w:p>
    <w:p w14:paraId="51AC88DA" w14:textId="77777777" w:rsidR="00AB7ABF" w:rsidRPr="00AB7ABF" w:rsidRDefault="00AB7ABF" w:rsidP="00AB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78D4EB" w14:textId="77777777" w:rsidR="00AB7ABF" w:rsidRPr="00880074" w:rsidRDefault="00AB7ABF" w:rsidP="00880074"/>
    <w:p w14:paraId="5B3567C4" w14:textId="3B8478FB" w:rsidR="00464FEF" w:rsidRDefault="00866D8F" w:rsidP="00D350D9">
      <w:pPr>
        <w:shd w:val="clear" w:color="auto" w:fill="FFFFFF"/>
        <w:spacing w:after="0" w:line="285" w:lineRule="atLeast"/>
      </w:pPr>
      <w:r>
        <w:lastRenderedPageBreak/>
        <w:t>Make sure the app is running in the browser by first running</w:t>
      </w:r>
    </w:p>
    <w:p w14:paraId="6422068E" w14:textId="1BD6CFCF" w:rsidR="00866D8F" w:rsidRDefault="00866D8F" w:rsidP="00D350D9">
      <w:pPr>
        <w:shd w:val="clear" w:color="auto" w:fill="FFFFFF"/>
        <w:spacing w:after="0" w:line="285" w:lineRule="atLeast"/>
      </w:pPr>
    </w:p>
    <w:p w14:paraId="1AEEEBE7" w14:textId="6871571F" w:rsidR="00866D8F" w:rsidRPr="00D350D9" w:rsidRDefault="00866D8F" w:rsidP="00866D8F">
      <w:pPr>
        <w:pStyle w:val="SourceCode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npm run start</w:t>
      </w:r>
    </w:p>
    <w:p w14:paraId="2F98F13E" w14:textId="77777777" w:rsidR="00FF2633" w:rsidRDefault="00FF2633" w:rsidP="00035699"/>
    <w:p w14:paraId="3FDEE14A" w14:textId="7E51D2E0" w:rsidR="00D350D9" w:rsidRDefault="00FF2633" w:rsidP="00035699">
      <w:r>
        <w:t>Then make sure we select the correct run profile from debugger</w:t>
      </w:r>
    </w:p>
    <w:p w14:paraId="2413E492" w14:textId="7ADF530F" w:rsidR="00667D23" w:rsidRDefault="00667D23" w:rsidP="00035699">
      <w:r>
        <w:rPr>
          <w:noProof/>
        </w:rPr>
        <w:drawing>
          <wp:inline distT="0" distB="0" distL="0" distR="0" wp14:anchorId="0FF12ACB" wp14:editId="26C1FBA3">
            <wp:extent cx="2509838" cy="173792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7255" cy="174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6527" w14:textId="5690DB9D" w:rsidR="00667D23" w:rsidRDefault="00667D23" w:rsidP="00035699">
      <w:r>
        <w:t>Now put a breakpoint and hit F5 to attach.</w:t>
      </w:r>
    </w:p>
    <w:p w14:paraId="0E45F1AD" w14:textId="77777777" w:rsidR="00667D23" w:rsidRDefault="00667D23" w:rsidP="00035699"/>
    <w:p w14:paraId="2343BD7D" w14:textId="77777777" w:rsidR="00FF2633" w:rsidRDefault="00FF2633" w:rsidP="00035699"/>
    <w:p w14:paraId="3C90A119" w14:textId="77777777" w:rsidR="00035699" w:rsidRPr="00035699" w:rsidRDefault="00035699" w:rsidP="00035699"/>
    <w:p w14:paraId="31CAE69D" w14:textId="77777777" w:rsidR="00E303A3" w:rsidRPr="000764E0" w:rsidRDefault="00E303A3" w:rsidP="000764E0"/>
    <w:p w14:paraId="7F9D2C38" w14:textId="77777777" w:rsidR="003B5B75" w:rsidRPr="00320A28" w:rsidRDefault="003B5B75" w:rsidP="003B5B75">
      <w:pPr>
        <w:pStyle w:val="SourceCode"/>
      </w:pPr>
    </w:p>
    <w:p w14:paraId="1FD2C93D" w14:textId="77777777" w:rsidR="003B5B75" w:rsidRPr="00320A28" w:rsidRDefault="003B5B75" w:rsidP="003B5B75">
      <w:pPr>
        <w:pStyle w:val="SourceCode"/>
      </w:pPr>
    </w:p>
    <w:p w14:paraId="46759E7E" w14:textId="77777777" w:rsidR="003B5B75" w:rsidRPr="00320A28" w:rsidRDefault="003B5B75" w:rsidP="000C200B">
      <w:pPr>
        <w:pStyle w:val="SourceCode"/>
      </w:pPr>
    </w:p>
    <w:p w14:paraId="309608CB" w14:textId="77777777" w:rsidR="00A87B8B" w:rsidRPr="000C200B" w:rsidRDefault="00A87B8B" w:rsidP="00A87B8B"/>
    <w:p w14:paraId="370CB9A1" w14:textId="77777777" w:rsidR="00A50A45" w:rsidRPr="000C200B" w:rsidRDefault="00A50A45" w:rsidP="00EB2335"/>
    <w:p w14:paraId="38A339DE" w14:textId="0832D85D" w:rsidR="00F9310A" w:rsidRPr="000C200B" w:rsidRDefault="003F70CF" w:rsidP="004E5120">
      <w:pPr>
        <w:pStyle w:val="ListBullet"/>
        <w:numPr>
          <w:ilvl w:val="0"/>
          <w:numId w:val="0"/>
        </w:numPr>
      </w:pPr>
      <w:r w:rsidRPr="000C200B">
        <w:tab/>
      </w:r>
    </w:p>
    <w:p w14:paraId="42E89199" w14:textId="77777777" w:rsidR="00B61AEB" w:rsidRPr="000C200B" w:rsidRDefault="00B61AEB" w:rsidP="00B61AEB"/>
    <w:p w14:paraId="01D02FA5" w14:textId="77777777" w:rsidR="00EC3152" w:rsidRDefault="00EC3152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ACEC5AD" w14:textId="3BE3714A" w:rsidR="00EC3152" w:rsidRDefault="00EC3152" w:rsidP="00EC3152">
      <w:pPr>
        <w:pStyle w:val="Heading3"/>
      </w:pPr>
      <w:bookmarkStart w:id="27" w:name="_Toc53986847"/>
      <w:r>
        <w:lastRenderedPageBreak/>
        <w:t>React, TypeScript and Jest – React App</w:t>
      </w:r>
      <w:bookmarkEnd w:id="27"/>
    </w:p>
    <w:p w14:paraId="1F7DE8E5" w14:textId="469F0F1E" w:rsidR="00EC3152" w:rsidRDefault="00EC3152" w:rsidP="00EC3152">
      <w:r>
        <w:t xml:space="preserve">Move to </w:t>
      </w:r>
      <w:r w:rsidR="007902C3">
        <w:t>where you want to create the app and run the following command</w:t>
      </w:r>
    </w:p>
    <w:p w14:paraId="5F13C37E" w14:textId="2532E95F" w:rsidR="007902C3" w:rsidRPr="00D31C91" w:rsidRDefault="00D31C91" w:rsidP="00D31C91">
      <w:pPr>
        <w:pStyle w:val="SourceCode"/>
      </w:pPr>
      <w:r w:rsidRPr="00D31C91">
        <w:t>npx create-react-app my-react-app --typescript</w:t>
      </w:r>
    </w:p>
    <w:p w14:paraId="5AF2289B" w14:textId="77777777" w:rsidR="00A862B4" w:rsidRDefault="00A862B4" w:rsidP="00905491"/>
    <w:p w14:paraId="1601ABC3" w14:textId="302D751A" w:rsidR="00905491" w:rsidRDefault="00905491" w:rsidP="00905491">
      <w:r>
        <w:t xml:space="preserve">To debug the app in VS code then add the following </w:t>
      </w:r>
      <w:r w:rsidR="0095457D">
        <w:t>in bold</w:t>
      </w:r>
    </w:p>
    <w:p w14:paraId="637253D7" w14:textId="77777777" w:rsidR="00905491" w:rsidRPr="00D5737E" w:rsidRDefault="00905491" w:rsidP="00905491">
      <w:pPr>
        <w:rPr>
          <w:rStyle w:val="SourceCodeChar"/>
        </w:rPr>
      </w:pPr>
      <w:r>
        <w:t xml:space="preserve">Add the following to </w:t>
      </w:r>
      <w:r w:rsidRPr="00D5737E">
        <w:rPr>
          <w:rStyle w:val="SourceCodeChar"/>
        </w:rPr>
        <w:t>launch.json</w:t>
      </w:r>
    </w:p>
    <w:p w14:paraId="34074F20" w14:textId="77777777" w:rsidR="00905491" w:rsidRPr="00AB7ABF" w:rsidRDefault="00905491" w:rsidP="00905491">
      <w:pPr>
        <w:pStyle w:val="SourceCode"/>
      </w:pPr>
      <w:r w:rsidRPr="00AB7ABF">
        <w:t>{</w:t>
      </w:r>
    </w:p>
    <w:p w14:paraId="1773474F" w14:textId="77777777" w:rsidR="00905491" w:rsidRPr="00AB7ABF" w:rsidRDefault="00905491" w:rsidP="00905491">
      <w:pPr>
        <w:pStyle w:val="SourceCode"/>
      </w:pPr>
      <w:r w:rsidRPr="00AB7ABF">
        <w:t>    "version": "0.2.0",</w:t>
      </w:r>
    </w:p>
    <w:p w14:paraId="3C835C85" w14:textId="77777777" w:rsidR="00905491" w:rsidRPr="00AB7ABF" w:rsidRDefault="00905491" w:rsidP="00905491">
      <w:pPr>
        <w:pStyle w:val="SourceCode"/>
      </w:pPr>
      <w:r w:rsidRPr="00AB7ABF">
        <w:t>    "configurations": [</w:t>
      </w:r>
    </w:p>
    <w:p w14:paraId="16812459" w14:textId="77777777" w:rsidR="00905491" w:rsidRPr="00AB7ABF" w:rsidRDefault="00905491" w:rsidP="00905491">
      <w:pPr>
        <w:pStyle w:val="SourceCode"/>
      </w:pPr>
      <w:r w:rsidRPr="00AB7ABF">
        <w:t>        {</w:t>
      </w:r>
    </w:p>
    <w:p w14:paraId="735C2F7D" w14:textId="77777777" w:rsidR="00905491" w:rsidRPr="00AB7ABF" w:rsidRDefault="00905491" w:rsidP="00905491">
      <w:pPr>
        <w:pStyle w:val="SourceCode"/>
      </w:pPr>
      <w:r w:rsidRPr="00AB7ABF">
        <w:t>            "name": "Debug Jest Tests",</w:t>
      </w:r>
    </w:p>
    <w:p w14:paraId="3296C15A" w14:textId="77777777" w:rsidR="00905491" w:rsidRPr="00AB7ABF" w:rsidRDefault="00905491" w:rsidP="00905491">
      <w:pPr>
        <w:pStyle w:val="SourceCode"/>
      </w:pPr>
      <w:r w:rsidRPr="00AB7ABF">
        <w:t>            "type": "node",</w:t>
      </w:r>
    </w:p>
    <w:p w14:paraId="5C8465BF" w14:textId="77777777" w:rsidR="00905491" w:rsidRPr="00AB7ABF" w:rsidRDefault="00905491" w:rsidP="00905491">
      <w:pPr>
        <w:pStyle w:val="SourceCode"/>
      </w:pPr>
      <w:r w:rsidRPr="00AB7ABF">
        <w:t>            "request": "launch",</w:t>
      </w:r>
    </w:p>
    <w:p w14:paraId="5E40383C" w14:textId="77777777" w:rsidR="00905491" w:rsidRPr="00AB7ABF" w:rsidRDefault="00905491" w:rsidP="00905491">
      <w:pPr>
        <w:pStyle w:val="SourceCode"/>
      </w:pPr>
      <w:r w:rsidRPr="00AB7ABF">
        <w:t>            "runtimeArgs": [</w:t>
      </w:r>
    </w:p>
    <w:p w14:paraId="60BA4C8E" w14:textId="77777777" w:rsidR="00905491" w:rsidRPr="00AB7ABF" w:rsidRDefault="00905491" w:rsidP="00905491">
      <w:pPr>
        <w:pStyle w:val="SourceCode"/>
      </w:pPr>
      <w:r w:rsidRPr="00AB7ABF">
        <w:t>              "--inspect-brk",</w:t>
      </w:r>
    </w:p>
    <w:p w14:paraId="6617DFF7" w14:textId="77777777" w:rsidR="00905491" w:rsidRPr="00AB7ABF" w:rsidRDefault="00905491" w:rsidP="00905491">
      <w:pPr>
        <w:pStyle w:val="SourceCode"/>
      </w:pPr>
      <w:r w:rsidRPr="00AB7ABF">
        <w:t>              "${workspaceRoot}/node_modules/jest/bin/jest.js",</w:t>
      </w:r>
    </w:p>
    <w:p w14:paraId="3CF7F4A7" w14:textId="77777777" w:rsidR="00905491" w:rsidRPr="00AB7ABF" w:rsidRDefault="00905491" w:rsidP="00905491">
      <w:pPr>
        <w:pStyle w:val="SourceCode"/>
      </w:pPr>
      <w:r w:rsidRPr="00AB7ABF">
        <w:t>              "--runInBand"</w:t>
      </w:r>
    </w:p>
    <w:p w14:paraId="0F71700E" w14:textId="77777777" w:rsidR="00905491" w:rsidRPr="00AB7ABF" w:rsidRDefault="00905491" w:rsidP="00905491">
      <w:pPr>
        <w:pStyle w:val="SourceCode"/>
      </w:pPr>
      <w:r w:rsidRPr="00AB7ABF">
        <w:t>            ],</w:t>
      </w:r>
    </w:p>
    <w:p w14:paraId="0DE48435" w14:textId="77777777" w:rsidR="00905491" w:rsidRPr="00AB7ABF" w:rsidRDefault="00905491" w:rsidP="00905491">
      <w:pPr>
        <w:pStyle w:val="SourceCode"/>
      </w:pPr>
      <w:r w:rsidRPr="00AB7ABF">
        <w:t>            "console": "integratedTerminal",</w:t>
      </w:r>
    </w:p>
    <w:p w14:paraId="12B0A4CC" w14:textId="77777777" w:rsidR="00905491" w:rsidRPr="00AB7ABF" w:rsidRDefault="00905491" w:rsidP="00905491">
      <w:pPr>
        <w:pStyle w:val="SourceCode"/>
      </w:pPr>
      <w:r w:rsidRPr="00AB7ABF">
        <w:t>            "internalConsoleOptions": "neverOpen",</w:t>
      </w:r>
    </w:p>
    <w:p w14:paraId="1DAEDAC9" w14:textId="77777777" w:rsidR="00905491" w:rsidRPr="00AB7ABF" w:rsidRDefault="00905491" w:rsidP="00905491">
      <w:pPr>
        <w:pStyle w:val="SourceCode"/>
      </w:pPr>
      <w:r w:rsidRPr="00AB7ABF">
        <w:t>            "port": 9229</w:t>
      </w:r>
    </w:p>
    <w:p w14:paraId="580C1F18" w14:textId="77777777" w:rsidR="00905491" w:rsidRPr="00AB7ABF" w:rsidRDefault="00905491" w:rsidP="00905491">
      <w:pPr>
        <w:pStyle w:val="SourceCode"/>
      </w:pPr>
      <w:r w:rsidRPr="00AB7ABF">
        <w:t>          },</w:t>
      </w:r>
    </w:p>
    <w:p w14:paraId="6411BFE5" w14:textId="77777777" w:rsidR="00905491" w:rsidRPr="00AB7ABF" w:rsidRDefault="00905491" w:rsidP="00905491">
      <w:pPr>
        <w:pStyle w:val="SourceCodeStrong"/>
      </w:pPr>
      <w:r w:rsidRPr="00AB7ABF">
        <w:t>          {</w:t>
      </w:r>
    </w:p>
    <w:p w14:paraId="17FBAEC7" w14:textId="77777777" w:rsidR="00905491" w:rsidRPr="00AB7ABF" w:rsidRDefault="00905491" w:rsidP="00905491">
      <w:pPr>
        <w:pStyle w:val="SourceCodeStrong"/>
      </w:pPr>
      <w:r w:rsidRPr="00AB7ABF">
        <w:t>            "type": "chrome",</w:t>
      </w:r>
    </w:p>
    <w:p w14:paraId="2D6CC210" w14:textId="77777777" w:rsidR="00905491" w:rsidRPr="00AB7ABF" w:rsidRDefault="00905491" w:rsidP="00905491">
      <w:pPr>
        <w:pStyle w:val="SourceCodeStrong"/>
      </w:pPr>
      <w:r w:rsidRPr="00AB7ABF">
        <w:t>            "request": "launch",</w:t>
      </w:r>
    </w:p>
    <w:p w14:paraId="405DBB60" w14:textId="77777777" w:rsidR="00905491" w:rsidRPr="00AB7ABF" w:rsidRDefault="00905491" w:rsidP="00905491">
      <w:pPr>
        <w:pStyle w:val="SourceCodeStrong"/>
      </w:pPr>
      <w:r w:rsidRPr="00AB7ABF">
        <w:t>            "name": "Launch Chrome against localhost",</w:t>
      </w:r>
    </w:p>
    <w:p w14:paraId="66EA2A5D" w14:textId="77777777" w:rsidR="00905491" w:rsidRPr="00AB7ABF" w:rsidRDefault="00905491" w:rsidP="00905491">
      <w:pPr>
        <w:pStyle w:val="SourceCodeStrong"/>
      </w:pPr>
      <w:r w:rsidRPr="00AB7ABF">
        <w:t>            "url": "http://localhost:3000",</w:t>
      </w:r>
    </w:p>
    <w:p w14:paraId="40681F7B" w14:textId="77777777" w:rsidR="00905491" w:rsidRPr="00AB7ABF" w:rsidRDefault="00905491" w:rsidP="00905491">
      <w:pPr>
        <w:pStyle w:val="SourceCodeStrong"/>
      </w:pPr>
      <w:r w:rsidRPr="00AB7ABF">
        <w:t>            "webRoot": "${workspaceFolder}"</w:t>
      </w:r>
    </w:p>
    <w:p w14:paraId="758C8886" w14:textId="77777777" w:rsidR="00905491" w:rsidRPr="00AB7ABF" w:rsidRDefault="00905491" w:rsidP="00905491">
      <w:pPr>
        <w:pStyle w:val="SourceCodeStrong"/>
      </w:pPr>
      <w:r w:rsidRPr="00AB7ABF">
        <w:t>          }</w:t>
      </w:r>
    </w:p>
    <w:p w14:paraId="2B5E6A87" w14:textId="77777777" w:rsidR="00905491" w:rsidRPr="00AB7ABF" w:rsidRDefault="00905491" w:rsidP="00905491">
      <w:pPr>
        <w:pStyle w:val="SourceCode"/>
      </w:pPr>
      <w:r w:rsidRPr="00AB7ABF">
        <w:t>    ]</w:t>
      </w:r>
    </w:p>
    <w:p w14:paraId="60297B9B" w14:textId="77777777" w:rsidR="00905491" w:rsidRPr="00AB7ABF" w:rsidRDefault="00905491" w:rsidP="00905491">
      <w:pPr>
        <w:pStyle w:val="SourceCode"/>
      </w:pPr>
      <w:r w:rsidRPr="00AB7ABF">
        <w:t>}</w:t>
      </w:r>
    </w:p>
    <w:p w14:paraId="3EC9EC12" w14:textId="77777777" w:rsidR="00905491" w:rsidRPr="00905491" w:rsidRDefault="00905491" w:rsidP="00905491"/>
    <w:p w14:paraId="7D77381C" w14:textId="77777777" w:rsidR="00411F87" w:rsidRDefault="00411F8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264156DB" w14:textId="7A1B1EBD" w:rsidR="00361CB1" w:rsidRDefault="00361CB1" w:rsidP="00361CB1">
      <w:pPr>
        <w:pStyle w:val="Heading3"/>
      </w:pPr>
      <w:bookmarkStart w:id="28" w:name="_Toc53986848"/>
      <w:r>
        <w:lastRenderedPageBreak/>
        <w:t>React, TypeScript and Ag-grid</w:t>
      </w:r>
      <w:bookmarkEnd w:id="28"/>
    </w:p>
    <w:p w14:paraId="57E650DB" w14:textId="77777777" w:rsidR="00411F87" w:rsidRDefault="00411F87" w:rsidP="00411F87">
      <w:r>
        <w:t>Move to where you want to create the app and run the following command</w:t>
      </w:r>
    </w:p>
    <w:p w14:paraId="39B8C67D" w14:textId="77777777" w:rsidR="00411F87" w:rsidRPr="00D31C91" w:rsidRDefault="00411F87" w:rsidP="00411F87">
      <w:pPr>
        <w:pStyle w:val="SourceCode"/>
      </w:pPr>
      <w:r w:rsidRPr="00D31C91">
        <w:t>npx create-react-app my-react-app --typescript</w:t>
      </w:r>
    </w:p>
    <w:p w14:paraId="68725085" w14:textId="77777777" w:rsidR="00C1057C" w:rsidRDefault="00C1057C" w:rsidP="00C1057C"/>
    <w:p w14:paraId="3E3B3066" w14:textId="0D0BA526" w:rsidR="002C2521" w:rsidRPr="00C058B1" w:rsidRDefault="00C1057C" w:rsidP="0086060D">
      <w:r>
        <w:t xml:space="preserve">Move to my-react-app and add the following </w:t>
      </w:r>
    </w:p>
    <w:p w14:paraId="00AF891E" w14:textId="3C7BF94E" w:rsidR="002C2521" w:rsidRPr="000175B2" w:rsidRDefault="002C2521" w:rsidP="000175B2">
      <w:pPr>
        <w:pStyle w:val="SourceCode"/>
      </w:pPr>
      <w:r w:rsidRPr="000175B2">
        <w:t xml:space="preserve">npm install </w:t>
      </w:r>
      <w:r w:rsidR="009C095E">
        <w:t>--</w:t>
      </w:r>
      <w:r w:rsidRPr="000175B2">
        <w:t>save @ag-grid-community/all-modules</w:t>
      </w:r>
    </w:p>
    <w:p w14:paraId="49848187" w14:textId="697C3DE6" w:rsidR="00C058B1" w:rsidRPr="000175B2" w:rsidRDefault="00C058B1" w:rsidP="000175B2">
      <w:pPr>
        <w:pStyle w:val="SourceCode"/>
      </w:pPr>
      <w:r w:rsidRPr="000175B2">
        <w:t xml:space="preserve">npm install </w:t>
      </w:r>
      <w:r w:rsidR="004B1E78">
        <w:t>--</w:t>
      </w:r>
      <w:r w:rsidRPr="000175B2">
        <w:t>save ag-grid-community</w:t>
      </w:r>
    </w:p>
    <w:p w14:paraId="129CE9B5" w14:textId="72971DDD" w:rsidR="00D075F9" w:rsidRPr="000175B2" w:rsidRDefault="00C058B1" w:rsidP="000175B2">
      <w:pPr>
        <w:pStyle w:val="SourceCode"/>
      </w:pPr>
      <w:r w:rsidRPr="000175B2">
        <w:t xml:space="preserve">npm install </w:t>
      </w:r>
      <w:r w:rsidR="009C095E">
        <w:t>--</w:t>
      </w:r>
      <w:r w:rsidR="008A7E2B">
        <w:t>save</w:t>
      </w:r>
      <w:r w:rsidR="00205927">
        <w:t xml:space="preserve"> ag-grid-react</w:t>
      </w:r>
      <w:r w:rsidR="008A7E2B">
        <w:t xml:space="preserve">  </w:t>
      </w:r>
    </w:p>
    <w:p w14:paraId="280178D7" w14:textId="28BE8C63" w:rsidR="00C058B1" w:rsidRPr="00C058B1" w:rsidRDefault="00C058B1" w:rsidP="00C058B1">
      <w:pPr>
        <w:pStyle w:val="SourceCode"/>
      </w:pPr>
    </w:p>
    <w:p w14:paraId="1EF60B9B" w14:textId="614AA2F6" w:rsidR="0086060D" w:rsidRDefault="0086060D" w:rsidP="0086060D">
      <w:r>
        <w:t>Replace index.tsx with the following</w:t>
      </w:r>
    </w:p>
    <w:p w14:paraId="693B2C7D" w14:textId="77777777" w:rsidR="00637A79" w:rsidRDefault="00637A79">
      <w:pPr>
        <w:spacing w:after="160" w:line="259" w:lineRule="auto"/>
        <w:rPr>
          <w:rFonts w:ascii="Courier New" w:eastAsia="Times New Roman" w:hAnsi="Courier New" w:cs="Consolas"/>
          <w:noProof/>
          <w:color w:val="0000FF"/>
          <w:sz w:val="20"/>
          <w:szCs w:val="19"/>
          <w:shd w:val="clear" w:color="auto" w:fill="FFFFFF"/>
        </w:rPr>
      </w:pPr>
      <w:r>
        <w:rPr>
          <w:rFonts w:eastAsia="Times New Roman"/>
          <w:color w:val="0000FF"/>
        </w:rPr>
        <w:br w:type="page"/>
      </w:r>
    </w:p>
    <w:p w14:paraId="3EA243D5" w14:textId="16EEFBB6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  <w:color w:val="0000FF"/>
        </w:rPr>
        <w:lastRenderedPageBreak/>
        <w:t>import</w:t>
      </w:r>
      <w:r w:rsidRPr="00637A79">
        <w:rPr>
          <w:rFonts w:eastAsia="Times New Roman"/>
        </w:rPr>
        <w:t> React, { Component } </w:t>
      </w:r>
      <w:r w:rsidRPr="00637A79">
        <w:rPr>
          <w:rFonts w:eastAsia="Times New Roman"/>
          <w:color w:val="0000FF"/>
        </w:rPr>
        <w:t>from</w:t>
      </w:r>
      <w:r w:rsidRPr="00637A79">
        <w:rPr>
          <w:rFonts w:eastAsia="Times New Roman"/>
        </w:rPr>
        <w:t> </w:t>
      </w:r>
      <w:r w:rsidRPr="00637A79">
        <w:rPr>
          <w:rFonts w:eastAsia="Times New Roman"/>
          <w:color w:val="A31515"/>
        </w:rPr>
        <w:t>'react'</w:t>
      </w:r>
      <w:r w:rsidRPr="00637A79">
        <w:rPr>
          <w:rFonts w:eastAsia="Times New Roman"/>
        </w:rPr>
        <w:t>;</w:t>
      </w:r>
    </w:p>
    <w:p w14:paraId="7211122D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  <w:color w:val="0000FF"/>
        </w:rPr>
        <w:t>import</w:t>
      </w:r>
      <w:r w:rsidRPr="00637A79">
        <w:rPr>
          <w:rFonts w:eastAsia="Times New Roman"/>
        </w:rPr>
        <w:t> { render } </w:t>
      </w:r>
      <w:r w:rsidRPr="00637A79">
        <w:rPr>
          <w:rFonts w:eastAsia="Times New Roman"/>
          <w:color w:val="0000FF"/>
        </w:rPr>
        <w:t>from</w:t>
      </w:r>
      <w:r w:rsidRPr="00637A79">
        <w:rPr>
          <w:rFonts w:eastAsia="Times New Roman"/>
        </w:rPr>
        <w:t> </w:t>
      </w:r>
      <w:r w:rsidRPr="00637A79">
        <w:rPr>
          <w:rFonts w:eastAsia="Times New Roman"/>
          <w:color w:val="A31515"/>
        </w:rPr>
        <w:t>'react-dom'</w:t>
      </w:r>
      <w:r w:rsidRPr="00637A79">
        <w:rPr>
          <w:rFonts w:eastAsia="Times New Roman"/>
        </w:rPr>
        <w:t>;</w:t>
      </w:r>
    </w:p>
    <w:p w14:paraId="13F33359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  <w:color w:val="0000FF"/>
        </w:rPr>
        <w:t>import</w:t>
      </w:r>
      <w:r w:rsidRPr="00637A79">
        <w:rPr>
          <w:rFonts w:eastAsia="Times New Roman"/>
        </w:rPr>
        <w:t> { AgGridReact } </w:t>
      </w:r>
      <w:r w:rsidRPr="00637A79">
        <w:rPr>
          <w:rFonts w:eastAsia="Times New Roman"/>
          <w:color w:val="0000FF"/>
        </w:rPr>
        <w:t>from</w:t>
      </w:r>
      <w:r w:rsidRPr="00637A79">
        <w:rPr>
          <w:rFonts w:eastAsia="Times New Roman"/>
        </w:rPr>
        <w:t> </w:t>
      </w:r>
      <w:r w:rsidRPr="00637A79">
        <w:rPr>
          <w:rFonts w:eastAsia="Times New Roman"/>
          <w:color w:val="A31515"/>
        </w:rPr>
        <w:t>'ag-grid-react'</w:t>
      </w:r>
      <w:r w:rsidRPr="00637A79">
        <w:rPr>
          <w:rFonts w:eastAsia="Times New Roman"/>
        </w:rPr>
        <w:t>;</w:t>
      </w:r>
    </w:p>
    <w:p w14:paraId="74059F7E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  <w:color w:val="0000FF"/>
        </w:rPr>
        <w:t>import</w:t>
      </w:r>
      <w:r w:rsidRPr="00637A79">
        <w:rPr>
          <w:rFonts w:eastAsia="Times New Roman"/>
        </w:rPr>
        <w:t> </w:t>
      </w:r>
      <w:r w:rsidRPr="00637A79">
        <w:rPr>
          <w:rFonts w:eastAsia="Times New Roman"/>
          <w:color w:val="A31515"/>
        </w:rPr>
        <w:t>'ag-grid-community/dist/styles/ag-grid.css'</w:t>
      </w:r>
      <w:r w:rsidRPr="00637A79">
        <w:rPr>
          <w:rFonts w:eastAsia="Times New Roman"/>
        </w:rPr>
        <w:t>;</w:t>
      </w:r>
    </w:p>
    <w:p w14:paraId="16C48D87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  <w:color w:val="0000FF"/>
        </w:rPr>
        <w:t>import</w:t>
      </w:r>
      <w:r w:rsidRPr="00637A79">
        <w:rPr>
          <w:rFonts w:eastAsia="Times New Roman"/>
        </w:rPr>
        <w:t> </w:t>
      </w:r>
      <w:r w:rsidRPr="00637A79">
        <w:rPr>
          <w:rFonts w:eastAsia="Times New Roman"/>
          <w:color w:val="A31515"/>
        </w:rPr>
        <w:t>'ag-grid-community/dist/styles/ag-theme-balham.css'</w:t>
      </w:r>
      <w:r w:rsidRPr="00637A79">
        <w:rPr>
          <w:rFonts w:eastAsia="Times New Roman"/>
        </w:rPr>
        <w:t>;</w:t>
      </w:r>
    </w:p>
    <w:p w14:paraId="0D762520" w14:textId="77777777" w:rsidR="00637A79" w:rsidRPr="00637A79" w:rsidRDefault="00637A79" w:rsidP="00637A79">
      <w:pPr>
        <w:pStyle w:val="SourceCode"/>
        <w:rPr>
          <w:rFonts w:eastAsia="Times New Roman"/>
        </w:rPr>
      </w:pPr>
    </w:p>
    <w:p w14:paraId="087AEF21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  <w:color w:val="0000FF"/>
        </w:rPr>
        <w:t>interface</w:t>
      </w:r>
      <w:r w:rsidRPr="00637A79">
        <w:rPr>
          <w:rFonts w:eastAsia="Times New Roman"/>
        </w:rPr>
        <w:t> AppProps { }</w:t>
      </w:r>
    </w:p>
    <w:p w14:paraId="6F3488CC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  <w:color w:val="0000FF"/>
        </w:rPr>
        <w:t>interface</w:t>
      </w:r>
      <w:r w:rsidRPr="00637A79">
        <w:rPr>
          <w:rFonts w:eastAsia="Times New Roman"/>
        </w:rPr>
        <w:t> AppState {</w:t>
      </w:r>
    </w:p>
    <w:p w14:paraId="4D70E2B5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name: string;</w:t>
      </w:r>
    </w:p>
    <w:p w14:paraId="7EB62978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}</w:t>
      </w:r>
    </w:p>
    <w:p w14:paraId="2D61DA21" w14:textId="77777777" w:rsidR="00637A79" w:rsidRPr="00637A79" w:rsidRDefault="00637A79" w:rsidP="00637A79">
      <w:pPr>
        <w:pStyle w:val="SourceCode"/>
        <w:rPr>
          <w:rFonts w:eastAsia="Times New Roman"/>
        </w:rPr>
      </w:pPr>
    </w:p>
    <w:p w14:paraId="1DF9EF72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  <w:color w:val="0000FF"/>
        </w:rPr>
        <w:t>enum</w:t>
      </w:r>
      <w:r w:rsidRPr="00637A79">
        <w:rPr>
          <w:rFonts w:eastAsia="Times New Roman"/>
        </w:rPr>
        <w:t> PutCall {</w:t>
      </w:r>
    </w:p>
    <w:p w14:paraId="18639885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</w:t>
      </w:r>
      <w:r w:rsidRPr="00637A79">
        <w:rPr>
          <w:rFonts w:eastAsia="Times New Roman"/>
          <w:color w:val="098658"/>
        </w:rPr>
        <w:t>Put</w:t>
      </w:r>
      <w:r w:rsidRPr="00637A79">
        <w:rPr>
          <w:rFonts w:eastAsia="Times New Roman"/>
        </w:rPr>
        <w:t>,</w:t>
      </w:r>
    </w:p>
    <w:p w14:paraId="3FDEF152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</w:t>
      </w:r>
      <w:r w:rsidRPr="00637A79">
        <w:rPr>
          <w:rFonts w:eastAsia="Times New Roman"/>
          <w:color w:val="098658"/>
        </w:rPr>
        <w:t>Call</w:t>
      </w:r>
    </w:p>
    <w:p w14:paraId="66DCA9CF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}</w:t>
      </w:r>
    </w:p>
    <w:p w14:paraId="3A6B4DEE" w14:textId="77777777" w:rsidR="00637A79" w:rsidRPr="00637A79" w:rsidRDefault="00637A79" w:rsidP="00637A79">
      <w:pPr>
        <w:pStyle w:val="SourceCode"/>
        <w:rPr>
          <w:rFonts w:eastAsia="Times New Roman"/>
        </w:rPr>
      </w:pPr>
    </w:p>
    <w:p w14:paraId="4199743C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  <w:color w:val="0000FF"/>
        </w:rPr>
        <w:t>const</w:t>
      </w:r>
      <w:r w:rsidRPr="00637A79">
        <w:rPr>
          <w:rFonts w:eastAsia="Times New Roman"/>
        </w:rPr>
        <w:t> columnDefs =  [</w:t>
      </w:r>
    </w:p>
    <w:p w14:paraId="370CF44B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{headerName: </w:t>
      </w:r>
      <w:r w:rsidRPr="00637A79">
        <w:rPr>
          <w:rFonts w:eastAsia="Times New Roman"/>
          <w:color w:val="A31515"/>
        </w:rPr>
        <w:t>'Underlyling'</w:t>
      </w:r>
      <w:r w:rsidRPr="00637A79">
        <w:rPr>
          <w:rFonts w:eastAsia="Times New Roman"/>
        </w:rPr>
        <w:t>, field: </w:t>
      </w:r>
      <w:r w:rsidRPr="00637A79">
        <w:rPr>
          <w:rFonts w:eastAsia="Times New Roman"/>
          <w:color w:val="A31515"/>
        </w:rPr>
        <w:t>'ul'</w:t>
      </w:r>
      <w:r w:rsidRPr="00637A79">
        <w:rPr>
          <w:rFonts w:eastAsia="Times New Roman"/>
        </w:rPr>
        <w:t>},</w:t>
      </w:r>
    </w:p>
    <w:p w14:paraId="0704BA90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{headerName: </w:t>
      </w:r>
      <w:r w:rsidRPr="00637A79">
        <w:rPr>
          <w:rFonts w:eastAsia="Times New Roman"/>
          <w:color w:val="A31515"/>
        </w:rPr>
        <w:t>'Expiry'</w:t>
      </w:r>
      <w:r w:rsidRPr="00637A79">
        <w:rPr>
          <w:rFonts w:eastAsia="Times New Roman"/>
        </w:rPr>
        <w:t>, field: </w:t>
      </w:r>
      <w:r w:rsidRPr="00637A79">
        <w:rPr>
          <w:rFonts w:eastAsia="Times New Roman"/>
          <w:color w:val="A31515"/>
        </w:rPr>
        <w:t>'expiry'</w:t>
      </w:r>
      <w:r w:rsidRPr="00637A79">
        <w:rPr>
          <w:rFonts w:eastAsia="Times New Roman"/>
        </w:rPr>
        <w:t>},</w:t>
      </w:r>
    </w:p>
    <w:p w14:paraId="5B75ED91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{headerName: </w:t>
      </w:r>
      <w:r w:rsidRPr="00637A79">
        <w:rPr>
          <w:rFonts w:eastAsia="Times New Roman"/>
          <w:color w:val="A31515"/>
        </w:rPr>
        <w:t>'Strike'</w:t>
      </w:r>
      <w:r w:rsidRPr="00637A79">
        <w:rPr>
          <w:rFonts w:eastAsia="Times New Roman"/>
        </w:rPr>
        <w:t>, field: </w:t>
      </w:r>
      <w:r w:rsidRPr="00637A79">
        <w:rPr>
          <w:rFonts w:eastAsia="Times New Roman"/>
          <w:color w:val="A31515"/>
        </w:rPr>
        <w:t>'strike'</w:t>
      </w:r>
      <w:r w:rsidRPr="00637A79">
        <w:rPr>
          <w:rFonts w:eastAsia="Times New Roman"/>
        </w:rPr>
        <w:t>},</w:t>
      </w:r>
    </w:p>
    <w:p w14:paraId="5627C9E9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{headerName: </w:t>
      </w:r>
      <w:r w:rsidRPr="00637A79">
        <w:rPr>
          <w:rFonts w:eastAsia="Times New Roman"/>
          <w:color w:val="A31515"/>
        </w:rPr>
        <w:t>'Put/Call'</w:t>
      </w:r>
      <w:r w:rsidRPr="00637A79">
        <w:rPr>
          <w:rFonts w:eastAsia="Times New Roman"/>
        </w:rPr>
        <w:t>, field: </w:t>
      </w:r>
      <w:r w:rsidRPr="00637A79">
        <w:rPr>
          <w:rFonts w:eastAsia="Times New Roman"/>
          <w:color w:val="A31515"/>
        </w:rPr>
        <w:t>'putCall'</w:t>
      </w:r>
      <w:r w:rsidRPr="00637A79">
        <w:rPr>
          <w:rFonts w:eastAsia="Times New Roman"/>
        </w:rPr>
        <w:t>}</w:t>
      </w:r>
    </w:p>
    <w:p w14:paraId="4F79E19C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];</w:t>
      </w:r>
    </w:p>
    <w:p w14:paraId="11D10214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  <w:color w:val="0000FF"/>
        </w:rPr>
        <w:t>const</w:t>
      </w:r>
      <w:r w:rsidRPr="00637A79">
        <w:rPr>
          <w:rFonts w:eastAsia="Times New Roman"/>
        </w:rPr>
        <w:t> rowData = [</w:t>
      </w:r>
    </w:p>
    <w:p w14:paraId="1A497C08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{ul: </w:t>
      </w:r>
      <w:r w:rsidRPr="00637A79">
        <w:rPr>
          <w:rFonts w:eastAsia="Times New Roman"/>
          <w:color w:val="A31515"/>
        </w:rPr>
        <w:t>'FTSE'</w:t>
      </w:r>
      <w:r w:rsidRPr="00637A79">
        <w:rPr>
          <w:rFonts w:eastAsia="Times New Roman"/>
        </w:rPr>
        <w:t>,expiry: </w:t>
      </w:r>
      <w:r w:rsidRPr="00637A79">
        <w:rPr>
          <w:rFonts w:eastAsia="Times New Roman"/>
          <w:color w:val="A31515"/>
        </w:rPr>
        <w:t>'Dec19'</w:t>
      </w:r>
      <w:r w:rsidRPr="00637A79">
        <w:rPr>
          <w:rFonts w:eastAsia="Times New Roman"/>
        </w:rPr>
        <w:t>, strike: </w:t>
      </w:r>
      <w:r w:rsidRPr="00637A79">
        <w:rPr>
          <w:rFonts w:eastAsia="Times New Roman"/>
          <w:color w:val="098658"/>
        </w:rPr>
        <w:t>5400</w:t>
      </w:r>
      <w:r w:rsidRPr="00637A79">
        <w:rPr>
          <w:rFonts w:eastAsia="Times New Roman"/>
        </w:rPr>
        <w:t>, putCall:PutCall.</w:t>
      </w:r>
      <w:r w:rsidRPr="00637A79">
        <w:rPr>
          <w:rFonts w:eastAsia="Times New Roman"/>
          <w:color w:val="098658"/>
        </w:rPr>
        <w:t>Call</w:t>
      </w:r>
      <w:r w:rsidRPr="00637A79">
        <w:rPr>
          <w:rFonts w:eastAsia="Times New Roman"/>
        </w:rPr>
        <w:t>},</w:t>
      </w:r>
    </w:p>
    <w:p w14:paraId="1027EC51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{ul: </w:t>
      </w:r>
      <w:r w:rsidRPr="00637A79">
        <w:rPr>
          <w:rFonts w:eastAsia="Times New Roman"/>
          <w:color w:val="A31515"/>
        </w:rPr>
        <w:t>'SX5E'</w:t>
      </w:r>
      <w:r w:rsidRPr="00637A79">
        <w:rPr>
          <w:rFonts w:eastAsia="Times New Roman"/>
        </w:rPr>
        <w:t>,expiry: </w:t>
      </w:r>
      <w:r w:rsidRPr="00637A79">
        <w:rPr>
          <w:rFonts w:eastAsia="Times New Roman"/>
          <w:color w:val="A31515"/>
        </w:rPr>
        <w:t>'Dec19'</w:t>
      </w:r>
      <w:r w:rsidRPr="00637A79">
        <w:rPr>
          <w:rFonts w:eastAsia="Times New Roman"/>
        </w:rPr>
        <w:t>, strike: </w:t>
      </w:r>
      <w:r w:rsidRPr="00637A79">
        <w:rPr>
          <w:rFonts w:eastAsia="Times New Roman"/>
          <w:color w:val="098658"/>
        </w:rPr>
        <w:t>2600</w:t>
      </w:r>
      <w:r w:rsidRPr="00637A79">
        <w:rPr>
          <w:rFonts w:eastAsia="Times New Roman"/>
        </w:rPr>
        <w:t>, putCall:PutCall.</w:t>
      </w:r>
      <w:r w:rsidRPr="00637A79">
        <w:rPr>
          <w:rFonts w:eastAsia="Times New Roman"/>
          <w:color w:val="098658"/>
        </w:rPr>
        <w:t>Put</w:t>
      </w:r>
      <w:r w:rsidRPr="00637A79">
        <w:rPr>
          <w:rFonts w:eastAsia="Times New Roman"/>
        </w:rPr>
        <w:t>},</w:t>
      </w:r>
    </w:p>
    <w:p w14:paraId="66A195BF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{ul: </w:t>
      </w:r>
      <w:r w:rsidRPr="00637A79">
        <w:rPr>
          <w:rFonts w:eastAsia="Times New Roman"/>
          <w:color w:val="A31515"/>
        </w:rPr>
        <w:t>'DAX'</w:t>
      </w:r>
      <w:r w:rsidRPr="00637A79">
        <w:rPr>
          <w:rFonts w:eastAsia="Times New Roman"/>
        </w:rPr>
        <w:t>,expiry: </w:t>
      </w:r>
      <w:r w:rsidRPr="00637A79">
        <w:rPr>
          <w:rFonts w:eastAsia="Times New Roman"/>
          <w:color w:val="A31515"/>
        </w:rPr>
        <w:t>'Dec19'</w:t>
      </w:r>
      <w:r w:rsidRPr="00637A79">
        <w:rPr>
          <w:rFonts w:eastAsia="Times New Roman"/>
        </w:rPr>
        <w:t>, strike: </w:t>
      </w:r>
      <w:r w:rsidRPr="00637A79">
        <w:rPr>
          <w:rFonts w:eastAsia="Times New Roman"/>
          <w:color w:val="098658"/>
        </w:rPr>
        <w:t>5400</w:t>
      </w:r>
      <w:r w:rsidRPr="00637A79">
        <w:rPr>
          <w:rFonts w:eastAsia="Times New Roman"/>
        </w:rPr>
        <w:t>, putCall:PutCall.</w:t>
      </w:r>
      <w:r w:rsidRPr="00637A79">
        <w:rPr>
          <w:rFonts w:eastAsia="Times New Roman"/>
          <w:color w:val="098658"/>
        </w:rPr>
        <w:t>Put</w:t>
      </w:r>
      <w:r w:rsidRPr="00637A79">
        <w:rPr>
          <w:rFonts w:eastAsia="Times New Roman"/>
        </w:rPr>
        <w:t>},</w:t>
      </w:r>
    </w:p>
    <w:p w14:paraId="5FFAB4AC" w14:textId="77777777" w:rsidR="00637A79" w:rsidRPr="00637A79" w:rsidRDefault="00637A79" w:rsidP="00637A79">
      <w:pPr>
        <w:pStyle w:val="SourceCode"/>
        <w:rPr>
          <w:rFonts w:eastAsia="Times New Roman"/>
        </w:rPr>
      </w:pPr>
    </w:p>
    <w:p w14:paraId="2FF22717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]</w:t>
      </w:r>
    </w:p>
    <w:p w14:paraId="77D279D0" w14:textId="77777777" w:rsidR="00637A79" w:rsidRPr="00637A79" w:rsidRDefault="00637A79" w:rsidP="00637A79">
      <w:pPr>
        <w:pStyle w:val="SourceCode"/>
        <w:rPr>
          <w:rFonts w:eastAsia="Times New Roman"/>
        </w:rPr>
      </w:pPr>
    </w:p>
    <w:p w14:paraId="6098264F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  <w:color w:val="0000FF"/>
        </w:rPr>
        <w:t>class</w:t>
      </w:r>
      <w:r w:rsidRPr="00637A79">
        <w:rPr>
          <w:rFonts w:eastAsia="Times New Roman"/>
        </w:rPr>
        <w:t> App </w:t>
      </w:r>
      <w:r w:rsidRPr="00637A79">
        <w:rPr>
          <w:rFonts w:eastAsia="Times New Roman"/>
          <w:color w:val="0000FF"/>
        </w:rPr>
        <w:t>extends</w:t>
      </w:r>
      <w:r w:rsidRPr="00637A79">
        <w:rPr>
          <w:rFonts w:eastAsia="Times New Roman"/>
        </w:rPr>
        <w:t> Component&lt;AppProps, AppState&gt; {</w:t>
      </w:r>
    </w:p>
    <w:p w14:paraId="48028761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</w:t>
      </w:r>
      <w:r w:rsidRPr="00637A79">
        <w:rPr>
          <w:rFonts w:eastAsia="Times New Roman"/>
          <w:color w:val="0000FF"/>
        </w:rPr>
        <w:t>constructor</w:t>
      </w:r>
      <w:r w:rsidRPr="00637A79">
        <w:rPr>
          <w:rFonts w:eastAsia="Times New Roman"/>
        </w:rPr>
        <w:t>(props: any) {</w:t>
      </w:r>
    </w:p>
    <w:p w14:paraId="2410768C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</w:t>
      </w:r>
      <w:r w:rsidRPr="00637A79">
        <w:rPr>
          <w:rFonts w:eastAsia="Times New Roman"/>
          <w:color w:val="0000FF"/>
        </w:rPr>
        <w:t>super</w:t>
      </w:r>
      <w:r w:rsidRPr="00637A79">
        <w:rPr>
          <w:rFonts w:eastAsia="Times New Roman"/>
        </w:rPr>
        <w:t>(props);</w:t>
      </w:r>
    </w:p>
    <w:p w14:paraId="26A09853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</w:t>
      </w:r>
      <w:r w:rsidRPr="00637A79">
        <w:rPr>
          <w:rFonts w:eastAsia="Times New Roman"/>
          <w:color w:val="0000FF"/>
        </w:rPr>
        <w:t>this</w:t>
      </w:r>
      <w:r w:rsidRPr="00637A79">
        <w:rPr>
          <w:rFonts w:eastAsia="Times New Roman"/>
        </w:rPr>
        <w:t>.state = {</w:t>
      </w:r>
    </w:p>
    <w:p w14:paraId="7A007C38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  name: </w:t>
      </w:r>
      <w:r w:rsidRPr="00637A79">
        <w:rPr>
          <w:rFonts w:eastAsia="Times New Roman"/>
          <w:color w:val="A31515"/>
        </w:rPr>
        <w:t>'React'</w:t>
      </w:r>
    </w:p>
    <w:p w14:paraId="7FAA68E6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};</w:t>
      </w:r>
    </w:p>
    <w:p w14:paraId="478749CC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}</w:t>
      </w:r>
    </w:p>
    <w:p w14:paraId="2C26F5E5" w14:textId="77777777" w:rsidR="00637A79" w:rsidRPr="00637A79" w:rsidRDefault="00637A79" w:rsidP="00637A79">
      <w:pPr>
        <w:pStyle w:val="SourceCode"/>
        <w:rPr>
          <w:rFonts w:eastAsia="Times New Roman"/>
        </w:rPr>
      </w:pPr>
    </w:p>
    <w:p w14:paraId="6DB42369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render() {</w:t>
      </w:r>
    </w:p>
    <w:p w14:paraId="32BF6F74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 </w:t>
      </w:r>
      <w:r w:rsidRPr="00637A79">
        <w:rPr>
          <w:rFonts w:eastAsia="Times New Roman"/>
          <w:color w:val="0000FF"/>
        </w:rPr>
        <w:t>return</w:t>
      </w:r>
      <w:r w:rsidRPr="00637A79">
        <w:rPr>
          <w:rFonts w:eastAsia="Times New Roman"/>
        </w:rPr>
        <w:t> (</w:t>
      </w:r>
    </w:p>
    <w:p w14:paraId="752375CD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    </w:t>
      </w:r>
      <w:r w:rsidRPr="00637A79">
        <w:rPr>
          <w:rFonts w:eastAsia="Times New Roman"/>
          <w:color w:val="800000"/>
        </w:rPr>
        <w:t>&lt;div</w:t>
      </w:r>
    </w:p>
    <w:p w14:paraId="6C6B304E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      </w:t>
      </w:r>
      <w:r w:rsidRPr="00637A79">
        <w:rPr>
          <w:rFonts w:eastAsia="Times New Roman"/>
          <w:color w:val="FF0000"/>
        </w:rPr>
        <w:t>className</w:t>
      </w:r>
      <w:r w:rsidRPr="00637A79">
        <w:rPr>
          <w:rFonts w:eastAsia="Times New Roman"/>
        </w:rPr>
        <w:t>=</w:t>
      </w:r>
      <w:r w:rsidRPr="00637A79">
        <w:rPr>
          <w:rFonts w:eastAsia="Times New Roman"/>
          <w:color w:val="A31515"/>
        </w:rPr>
        <w:t>"ag-theme-balham"</w:t>
      </w:r>
    </w:p>
    <w:p w14:paraId="672923D5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      </w:t>
      </w:r>
      <w:r w:rsidRPr="00637A79">
        <w:rPr>
          <w:rFonts w:eastAsia="Times New Roman"/>
          <w:color w:val="FF0000"/>
        </w:rPr>
        <w:t>style</w:t>
      </w:r>
      <w:r w:rsidRPr="00637A79">
        <w:rPr>
          <w:rFonts w:eastAsia="Times New Roman"/>
        </w:rPr>
        <w:t>=</w:t>
      </w:r>
      <w:r w:rsidRPr="00637A79">
        <w:rPr>
          <w:rFonts w:eastAsia="Times New Roman"/>
          <w:color w:val="0000FF"/>
        </w:rPr>
        <w:t>{</w:t>
      </w:r>
      <w:r w:rsidRPr="00637A79">
        <w:rPr>
          <w:rFonts w:eastAsia="Times New Roman"/>
        </w:rPr>
        <w:t>{ height: </w:t>
      </w:r>
      <w:r w:rsidRPr="00637A79">
        <w:rPr>
          <w:rFonts w:eastAsia="Times New Roman"/>
          <w:color w:val="A31515"/>
        </w:rPr>
        <w:t>'200px'</w:t>
      </w:r>
      <w:r w:rsidRPr="00637A79">
        <w:rPr>
          <w:rFonts w:eastAsia="Times New Roman"/>
        </w:rPr>
        <w:t>, width: </w:t>
      </w:r>
      <w:r w:rsidRPr="00637A79">
        <w:rPr>
          <w:rFonts w:eastAsia="Times New Roman"/>
          <w:color w:val="A31515"/>
        </w:rPr>
        <w:t>'800px'</w:t>
      </w:r>
      <w:r w:rsidRPr="00637A79">
        <w:rPr>
          <w:rFonts w:eastAsia="Times New Roman"/>
        </w:rPr>
        <w:t> }</w:t>
      </w:r>
      <w:r w:rsidRPr="00637A79">
        <w:rPr>
          <w:rFonts w:eastAsia="Times New Roman"/>
          <w:color w:val="0000FF"/>
        </w:rPr>
        <w:t>}</w:t>
      </w:r>
    </w:p>
    <w:p w14:paraId="30509A31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    </w:t>
      </w:r>
      <w:r w:rsidRPr="00637A79">
        <w:rPr>
          <w:rFonts w:eastAsia="Times New Roman"/>
          <w:color w:val="800000"/>
        </w:rPr>
        <w:t>&gt;</w:t>
      </w:r>
    </w:p>
    <w:p w14:paraId="1F380E4A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      </w:t>
      </w:r>
      <w:r w:rsidRPr="00637A79">
        <w:rPr>
          <w:rFonts w:eastAsia="Times New Roman"/>
          <w:color w:val="800000"/>
        </w:rPr>
        <w:t>&lt;AgGridReact</w:t>
      </w:r>
    </w:p>
    <w:p w14:paraId="4488E11C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        </w:t>
      </w:r>
      <w:r w:rsidRPr="00637A79">
        <w:rPr>
          <w:rFonts w:eastAsia="Times New Roman"/>
          <w:color w:val="FF0000"/>
        </w:rPr>
        <w:t>columnDefs</w:t>
      </w:r>
      <w:r w:rsidRPr="00637A79">
        <w:rPr>
          <w:rFonts w:eastAsia="Times New Roman"/>
        </w:rPr>
        <w:t>=</w:t>
      </w:r>
      <w:r w:rsidRPr="00637A79">
        <w:rPr>
          <w:rFonts w:eastAsia="Times New Roman"/>
          <w:color w:val="0000FF"/>
        </w:rPr>
        <w:t>{</w:t>
      </w:r>
      <w:r w:rsidRPr="00637A79">
        <w:rPr>
          <w:rFonts w:eastAsia="Times New Roman"/>
        </w:rPr>
        <w:t>columnDefs</w:t>
      </w:r>
      <w:r w:rsidRPr="00637A79">
        <w:rPr>
          <w:rFonts w:eastAsia="Times New Roman"/>
          <w:color w:val="0000FF"/>
        </w:rPr>
        <w:t>}</w:t>
      </w:r>
    </w:p>
    <w:p w14:paraId="5230B9CD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        </w:t>
      </w:r>
      <w:r w:rsidRPr="00637A79">
        <w:rPr>
          <w:rFonts w:eastAsia="Times New Roman"/>
          <w:color w:val="FF0000"/>
        </w:rPr>
        <w:t>rowData</w:t>
      </w:r>
      <w:r w:rsidRPr="00637A79">
        <w:rPr>
          <w:rFonts w:eastAsia="Times New Roman"/>
        </w:rPr>
        <w:t>=</w:t>
      </w:r>
      <w:r w:rsidRPr="00637A79">
        <w:rPr>
          <w:rFonts w:eastAsia="Times New Roman"/>
          <w:color w:val="0000FF"/>
        </w:rPr>
        <w:t>{</w:t>
      </w:r>
      <w:r w:rsidRPr="00637A79">
        <w:rPr>
          <w:rFonts w:eastAsia="Times New Roman"/>
        </w:rPr>
        <w:t>rowData</w:t>
      </w:r>
      <w:r w:rsidRPr="00637A79">
        <w:rPr>
          <w:rFonts w:eastAsia="Times New Roman"/>
          <w:color w:val="0000FF"/>
        </w:rPr>
        <w:t>}</w:t>
      </w:r>
      <w:r w:rsidRPr="00637A79">
        <w:rPr>
          <w:rFonts w:eastAsia="Times New Roman"/>
          <w:color w:val="800000"/>
        </w:rPr>
        <w:t>&gt;</w:t>
      </w:r>
    </w:p>
    <w:p w14:paraId="3254C404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      </w:t>
      </w:r>
      <w:r w:rsidRPr="00637A79">
        <w:rPr>
          <w:rFonts w:eastAsia="Times New Roman"/>
          <w:color w:val="800000"/>
        </w:rPr>
        <w:t>&lt;/AgGridReact&gt;</w:t>
      </w:r>
    </w:p>
    <w:p w14:paraId="78F09F6C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    </w:t>
      </w:r>
      <w:r w:rsidRPr="00637A79">
        <w:rPr>
          <w:rFonts w:eastAsia="Times New Roman"/>
          <w:color w:val="800000"/>
        </w:rPr>
        <w:t>&lt;/div&gt;</w:t>
      </w:r>
    </w:p>
    <w:p w14:paraId="4220E77F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    );</w:t>
      </w:r>
    </w:p>
    <w:p w14:paraId="035DD752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  }</w:t>
      </w:r>
    </w:p>
    <w:p w14:paraId="421A12A5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}</w:t>
      </w:r>
    </w:p>
    <w:p w14:paraId="7D4A2412" w14:textId="77777777" w:rsidR="00637A79" w:rsidRPr="00637A79" w:rsidRDefault="00637A79" w:rsidP="00637A79">
      <w:pPr>
        <w:pStyle w:val="SourceCode"/>
        <w:rPr>
          <w:rFonts w:eastAsia="Times New Roman"/>
        </w:rPr>
      </w:pPr>
    </w:p>
    <w:p w14:paraId="2056C878" w14:textId="77777777" w:rsidR="00637A79" w:rsidRPr="00637A79" w:rsidRDefault="00637A79" w:rsidP="00637A79">
      <w:pPr>
        <w:pStyle w:val="SourceCode"/>
        <w:rPr>
          <w:rFonts w:eastAsia="Times New Roman"/>
        </w:rPr>
      </w:pPr>
      <w:r w:rsidRPr="00637A79">
        <w:rPr>
          <w:rFonts w:eastAsia="Times New Roman"/>
        </w:rPr>
        <w:t>render(</w:t>
      </w:r>
      <w:r w:rsidRPr="00637A79">
        <w:rPr>
          <w:rFonts w:eastAsia="Times New Roman"/>
          <w:color w:val="800000"/>
        </w:rPr>
        <w:t>&lt;App</w:t>
      </w:r>
      <w:r w:rsidRPr="00637A79">
        <w:rPr>
          <w:rFonts w:eastAsia="Times New Roman"/>
        </w:rPr>
        <w:t> </w:t>
      </w:r>
      <w:r w:rsidRPr="00637A79">
        <w:rPr>
          <w:rFonts w:eastAsia="Times New Roman"/>
          <w:color w:val="800000"/>
        </w:rPr>
        <w:t>/&gt;</w:t>
      </w:r>
      <w:r w:rsidRPr="00637A79">
        <w:rPr>
          <w:rFonts w:eastAsia="Times New Roman"/>
        </w:rPr>
        <w:t>, document.getElementById(</w:t>
      </w:r>
      <w:r w:rsidRPr="00637A79">
        <w:rPr>
          <w:rFonts w:eastAsia="Times New Roman"/>
          <w:color w:val="A31515"/>
        </w:rPr>
        <w:t>'root'</w:t>
      </w:r>
      <w:r w:rsidRPr="00637A79">
        <w:rPr>
          <w:rFonts w:eastAsia="Times New Roman"/>
        </w:rPr>
        <w:t>));</w:t>
      </w:r>
    </w:p>
    <w:p w14:paraId="3C5555DF" w14:textId="77777777" w:rsidR="00637A79" w:rsidRPr="00637A79" w:rsidRDefault="00637A79" w:rsidP="00637A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5A90C3" w14:textId="77777777" w:rsidR="0086060D" w:rsidRPr="00C058B1" w:rsidRDefault="0086060D" w:rsidP="0086060D"/>
    <w:p w14:paraId="09EB498E" w14:textId="0EA526D5" w:rsidR="00C058B1" w:rsidRDefault="00C058B1" w:rsidP="00C1057C"/>
    <w:p w14:paraId="70CF6AE5" w14:textId="77777777" w:rsidR="00C058B1" w:rsidRDefault="00C058B1" w:rsidP="00C1057C"/>
    <w:p w14:paraId="268540F1" w14:textId="2D33412C" w:rsidR="00190CDF" w:rsidRDefault="00190CDF" w:rsidP="00190CDF">
      <w:pPr>
        <w:pStyle w:val="Heading2"/>
      </w:pPr>
      <w:bookmarkStart w:id="29" w:name="_Toc53986849"/>
      <w:r>
        <w:lastRenderedPageBreak/>
        <w:t>Tooling</w:t>
      </w:r>
      <w:bookmarkEnd w:id="29"/>
    </w:p>
    <w:p w14:paraId="22580C81" w14:textId="1F61386F" w:rsidR="00190CDF" w:rsidRPr="00190CDF" w:rsidRDefault="00D32FA1" w:rsidP="00190CDF">
      <w:r>
        <w:t xml:space="preserve">A toolchain </w:t>
      </w:r>
      <w:r w:rsidR="005D27E9">
        <w:t xml:space="preserve">is a pipeline of tools that take compile and otherwise process source code and other </w:t>
      </w:r>
      <w:r w:rsidR="005C7D4C">
        <w:t>artefacts ready for delivery and execution.</w:t>
      </w:r>
      <w:r w:rsidR="00BD0BD0">
        <w:t xml:space="preserve"> With frameworks toolchains are opaque. </w:t>
      </w:r>
      <w:r w:rsidR="00C855EE">
        <w:t xml:space="preserve">The </w:t>
      </w:r>
      <w:r w:rsidR="000355DF">
        <w:t xml:space="preserve">React toolchain uses </w:t>
      </w:r>
      <w:proofErr w:type="spellStart"/>
      <w:r w:rsidR="00D671B8">
        <w:t>WebPak</w:t>
      </w:r>
      <w:proofErr w:type="spellEnd"/>
      <w:r w:rsidR="00D671B8">
        <w:t xml:space="preserve"> and </w:t>
      </w:r>
      <w:proofErr w:type="spellStart"/>
      <w:r w:rsidR="00D671B8">
        <w:t>WebPack</w:t>
      </w:r>
      <w:proofErr w:type="spellEnd"/>
      <w:r w:rsidR="00D671B8">
        <w:t xml:space="preserve"> development to create bundles and send them to the browser. </w:t>
      </w:r>
      <w:proofErr w:type="spellStart"/>
      <w:r w:rsidR="00D671B8">
        <w:t>WebPack</w:t>
      </w:r>
      <w:proofErr w:type="spellEnd"/>
      <w:r w:rsidR="00D671B8">
        <w:t xml:space="preserve"> in turn uses Babel to compile </w:t>
      </w:r>
      <w:r w:rsidR="00AF287C">
        <w:t xml:space="preserve">JSX into JavaScript which it can then bundle. </w:t>
      </w:r>
      <w:r w:rsidR="00D671B8">
        <w:t xml:space="preserve"> </w:t>
      </w:r>
    </w:p>
    <w:p w14:paraId="05939799" w14:textId="0E26CF20" w:rsidR="00CE55BF" w:rsidRDefault="00CA3F7C" w:rsidP="00CA3F7C">
      <w:pPr>
        <w:pStyle w:val="Heading3"/>
      </w:pPr>
      <w:bookmarkStart w:id="30" w:name="_Toc53986850"/>
      <w:r>
        <w:t>TypeScript</w:t>
      </w:r>
      <w:bookmarkEnd w:id="30"/>
    </w:p>
    <w:p w14:paraId="017C8AB5" w14:textId="77777777" w:rsidR="00C95C18" w:rsidRDefault="00C95C1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48B51281" w14:textId="44D84D08" w:rsidR="00E56BFA" w:rsidRDefault="00E56BFA" w:rsidP="00E56BFA">
      <w:pPr>
        <w:pStyle w:val="Heading2"/>
      </w:pPr>
      <w:bookmarkStart w:id="31" w:name="_Toc53986852"/>
      <w:r>
        <w:lastRenderedPageBreak/>
        <w:t>Examples</w:t>
      </w:r>
      <w:bookmarkEnd w:id="31"/>
    </w:p>
    <w:p w14:paraId="041A4E8E" w14:textId="0B825B90" w:rsidR="004C6AD6" w:rsidRDefault="004C6AD6" w:rsidP="004C6AD6">
      <w:pPr>
        <w:pStyle w:val="Heading3"/>
      </w:pPr>
      <w:bookmarkStart w:id="32" w:name="_Toc53986853"/>
      <w:r>
        <w:t>Card</w:t>
      </w:r>
      <w:bookmarkEnd w:id="32"/>
    </w:p>
    <w:p w14:paraId="22FF6673" w14:textId="67EC6535" w:rsidR="00026A41" w:rsidRPr="00026A41" w:rsidRDefault="00026A41" w:rsidP="00026A41">
      <w:r>
        <w:rPr>
          <w:noProof/>
        </w:rPr>
        <w:drawing>
          <wp:inline distT="0" distB="0" distL="0" distR="0" wp14:anchorId="72F394AB" wp14:editId="53839A89">
            <wp:extent cx="5243265" cy="2024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6982" cy="202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C024" w14:textId="15DBF42D" w:rsidR="00EE0CA7" w:rsidRPr="00EE0CA7" w:rsidRDefault="00085016" w:rsidP="00EE0CA7">
      <w:pPr>
        <w:pStyle w:val="CodeExampleCode"/>
      </w:pPr>
      <w:r>
        <w:t>React</w:t>
      </w:r>
    </w:p>
    <w:p w14:paraId="76D60735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React, { </w:t>
      </w:r>
      <w:proofErr w:type="spellStart"/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ReactElement</w:t>
      </w:r>
      <w:proofErr w:type="spellEnd"/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EE0CA7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E0CA7">
        <w:rPr>
          <w:rFonts w:ascii="Consolas" w:eastAsia="Times New Roman" w:hAnsi="Consolas" w:cs="Times New Roman"/>
          <w:color w:val="A31515"/>
          <w:sz w:val="21"/>
          <w:szCs w:val="21"/>
        </w:rPr>
        <w:t>"react</w:t>
      </w:r>
      <w:proofErr w:type="gramStart"/>
      <w:r w:rsidRPr="00EE0CA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BDF7B7C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E0CA7">
        <w:rPr>
          <w:rFonts w:ascii="Consolas" w:eastAsia="Times New Roman" w:hAnsi="Consolas" w:cs="Times New Roman"/>
          <w:color w:val="A31515"/>
          <w:sz w:val="21"/>
          <w:szCs w:val="21"/>
        </w:rPr>
        <w:t>'./Card.css</w:t>
      </w:r>
      <w:proofErr w:type="gramStart"/>
      <w:r w:rsidRPr="00EE0CA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7910802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ED04E7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E0CA7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CardProps</w:t>
      </w:r>
      <w:proofErr w:type="spellEnd"/>
    </w:p>
    <w:p w14:paraId="6CE1D307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E69ADD4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   name: </w:t>
      </w:r>
      <w:proofErr w:type="gramStart"/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string;</w:t>
      </w:r>
      <w:proofErr w:type="gramEnd"/>
    </w:p>
    <w:p w14:paraId="273E6247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   age: </w:t>
      </w:r>
      <w:proofErr w:type="gramStart"/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number;</w:t>
      </w:r>
      <w:proofErr w:type="gramEnd"/>
    </w:p>
    <w:p w14:paraId="1F4D037B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8B364F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AF707B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E0CA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Card(props: </w:t>
      </w:r>
      <w:proofErr w:type="spellStart"/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CardProps</w:t>
      </w:r>
      <w:proofErr w:type="spellEnd"/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) : </w:t>
      </w:r>
      <w:proofErr w:type="spellStart"/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ReactElement</w:t>
      </w:r>
      <w:proofErr w:type="spellEnd"/>
    </w:p>
    <w:p w14:paraId="487AFB38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10479B2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E0CA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</w:p>
    <w:p w14:paraId="13BD8027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E0CA7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E0CA7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E0CA7">
        <w:rPr>
          <w:rFonts w:ascii="Consolas" w:eastAsia="Times New Roman" w:hAnsi="Consolas" w:cs="Times New Roman"/>
          <w:color w:val="A31515"/>
          <w:sz w:val="21"/>
          <w:szCs w:val="21"/>
        </w:rPr>
        <w:t>"person"</w:t>
      </w:r>
      <w:r w:rsidRPr="00EE0CA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EA0D84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E0CA7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EE0CA7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props.age</w:t>
      </w:r>
      <w:proofErr w:type="spellEnd"/>
      <w:r w:rsidRPr="00EE0CA7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E0CA7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19156762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E0CA7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My Age:</w:t>
      </w:r>
      <w:r w:rsidRPr="00EE0CA7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EE0CA7">
        <w:rPr>
          <w:rFonts w:ascii="Consolas" w:eastAsia="Times New Roman" w:hAnsi="Consolas" w:cs="Times New Roman"/>
          <w:color w:val="098658"/>
          <w:sz w:val="21"/>
          <w:szCs w:val="21"/>
        </w:rPr>
        <w:t>45</w:t>
      </w:r>
      <w:r w:rsidRPr="00EE0CA7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E0CA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652BD9B0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E0CA7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E4B32E4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    );</w:t>
      </w:r>
    </w:p>
    <w:p w14:paraId="05EC3BA2" w14:textId="77777777" w:rsidR="00EE0CA7" w:rsidRPr="00EE0CA7" w:rsidRDefault="00EE0CA7" w:rsidP="00EE0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CA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4DAE963" w14:textId="77777777" w:rsidR="00085016" w:rsidRDefault="00085016" w:rsidP="00085016">
      <w:pPr>
        <w:pStyle w:val="CodeExampleCode"/>
      </w:pPr>
    </w:p>
    <w:p w14:paraId="6C94146D" w14:textId="19E8037F" w:rsidR="00085016" w:rsidRPr="00EE0CA7" w:rsidRDefault="00085016" w:rsidP="00085016">
      <w:pPr>
        <w:pStyle w:val="CodeExampleCode"/>
      </w:pPr>
      <w:r>
        <w:t>CSS</w:t>
      </w:r>
    </w:p>
    <w:p w14:paraId="22A85EE7" w14:textId="77777777" w:rsidR="00085016" w:rsidRPr="00085016" w:rsidRDefault="00085016" w:rsidP="0008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016">
        <w:rPr>
          <w:rFonts w:ascii="Consolas" w:eastAsia="Times New Roman" w:hAnsi="Consolas" w:cs="Times New Roman"/>
          <w:color w:val="800000"/>
          <w:sz w:val="21"/>
          <w:szCs w:val="21"/>
        </w:rPr>
        <w:t>.person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04D961E" w14:textId="77777777" w:rsidR="00085016" w:rsidRPr="00085016" w:rsidRDefault="00085016" w:rsidP="0008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85016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85016">
        <w:rPr>
          <w:rFonts w:ascii="Consolas" w:eastAsia="Times New Roman" w:hAnsi="Consolas" w:cs="Times New Roman"/>
          <w:color w:val="0451A5"/>
          <w:sz w:val="21"/>
          <w:szCs w:val="21"/>
        </w:rPr>
        <w:t>inline-</w:t>
      </w:r>
      <w:proofErr w:type="gramStart"/>
      <w:r w:rsidRPr="00085016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B84BA57" w14:textId="77777777" w:rsidR="00085016" w:rsidRPr="00085016" w:rsidRDefault="00085016" w:rsidP="0008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85016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gramStart"/>
      <w:r w:rsidRPr="00085016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DED7359" w14:textId="77777777" w:rsidR="00085016" w:rsidRPr="00085016" w:rsidRDefault="00085016" w:rsidP="0008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85016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85016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85016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85016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085016">
        <w:rPr>
          <w:rFonts w:ascii="Consolas" w:eastAsia="Times New Roman" w:hAnsi="Consolas" w:cs="Times New Roman"/>
          <w:color w:val="0451A5"/>
          <w:sz w:val="21"/>
          <w:szCs w:val="21"/>
        </w:rPr>
        <w:t>eee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96EEBB5" w14:textId="77777777" w:rsidR="00085016" w:rsidRPr="00085016" w:rsidRDefault="00085016" w:rsidP="0008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85016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8501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85016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85016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proofErr w:type="spellEnd"/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85016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085016">
        <w:rPr>
          <w:rFonts w:ascii="Consolas" w:eastAsia="Times New Roman" w:hAnsi="Consolas" w:cs="Times New Roman"/>
          <w:color w:val="0451A5"/>
          <w:sz w:val="21"/>
          <w:szCs w:val="21"/>
        </w:rPr>
        <w:t>ccc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F555871" w14:textId="77777777" w:rsidR="00085016" w:rsidRPr="00085016" w:rsidRDefault="00085016" w:rsidP="0008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85016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gramStart"/>
      <w:r w:rsidRPr="00085016">
        <w:rPr>
          <w:rFonts w:ascii="Consolas" w:eastAsia="Times New Roman" w:hAnsi="Consolas" w:cs="Times New Roman"/>
          <w:color w:val="098658"/>
          <w:sz w:val="21"/>
          <w:szCs w:val="21"/>
        </w:rPr>
        <w:t>200px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82ED126" w14:textId="77777777" w:rsidR="00085016" w:rsidRPr="00085016" w:rsidRDefault="00085016" w:rsidP="0008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85016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gramStart"/>
      <w:r w:rsidRPr="00085016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71A806F" w14:textId="77777777" w:rsidR="00085016" w:rsidRPr="00085016" w:rsidRDefault="00085016" w:rsidP="00085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5016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5633CF26" w14:textId="77777777" w:rsidR="00EA155C" w:rsidRPr="00EA155C" w:rsidRDefault="00EA155C" w:rsidP="00EA155C"/>
    <w:p w14:paraId="01E4A943" w14:textId="77777777" w:rsidR="00CA3F7C" w:rsidRPr="00CA3F7C" w:rsidRDefault="00CA3F7C" w:rsidP="00CA3F7C"/>
    <w:p w14:paraId="3184648E" w14:textId="77777777" w:rsidR="00C05673" w:rsidRPr="000C200B" w:rsidRDefault="00C05673" w:rsidP="00C05673">
      <w:pPr>
        <w:pStyle w:val="Answer"/>
      </w:pPr>
    </w:p>
    <w:p w14:paraId="5F8F7D7C" w14:textId="77777777" w:rsidR="007E1B3A" w:rsidRPr="000C200B" w:rsidRDefault="007E1B3A" w:rsidP="007E1B3A">
      <w:pPr>
        <w:pStyle w:val="QuestionSubSection"/>
      </w:pPr>
    </w:p>
    <w:p w14:paraId="3F0BFFD3" w14:textId="77777777" w:rsidR="00182A92" w:rsidRPr="000C200B" w:rsidRDefault="00182A92" w:rsidP="00ED37C9">
      <w:pPr>
        <w:pStyle w:val="Answer"/>
      </w:pPr>
    </w:p>
    <w:p w14:paraId="2CD02CCB" w14:textId="77777777" w:rsidR="00FB05E4" w:rsidRPr="000C200B" w:rsidRDefault="00FB05E4" w:rsidP="00ED37C9">
      <w:pPr>
        <w:pStyle w:val="Answer"/>
      </w:pPr>
    </w:p>
    <w:p w14:paraId="1345E5D0" w14:textId="77777777" w:rsidR="0060700F" w:rsidRPr="000C200B" w:rsidRDefault="0060700F" w:rsidP="0060700F">
      <w:pPr>
        <w:pStyle w:val="Answer"/>
      </w:pPr>
    </w:p>
    <w:p w14:paraId="0CD31A9B" w14:textId="77777777" w:rsidR="0054713D" w:rsidRPr="000C200B" w:rsidRDefault="0054713D" w:rsidP="0054713D"/>
    <w:p w14:paraId="232F3C70" w14:textId="77777777" w:rsidR="00D95E23" w:rsidRPr="000C200B" w:rsidRDefault="00D95E23" w:rsidP="00D95E23"/>
    <w:p w14:paraId="7FC1239F" w14:textId="77777777" w:rsidR="00CC5C20" w:rsidRPr="000C200B" w:rsidRDefault="00CC5C20" w:rsidP="00CC5C20"/>
    <w:p w14:paraId="1FE423A7" w14:textId="77777777" w:rsidR="00CC5C20" w:rsidRPr="000C200B" w:rsidRDefault="00CC5C20" w:rsidP="00447678">
      <w:pPr>
        <w:pStyle w:val="SourceCode"/>
      </w:pPr>
    </w:p>
    <w:sectPr w:rsidR="00CC5C20" w:rsidRPr="000C200B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C6602" w14:textId="77777777" w:rsidR="009E0BFD" w:rsidRDefault="009E0BFD" w:rsidP="00DC0620">
      <w:r>
        <w:separator/>
      </w:r>
    </w:p>
  </w:endnote>
  <w:endnote w:type="continuationSeparator" w:id="0">
    <w:p w14:paraId="6E671513" w14:textId="77777777" w:rsidR="009E0BFD" w:rsidRDefault="009E0BFD" w:rsidP="00DC0620">
      <w:r>
        <w:continuationSeparator/>
      </w:r>
    </w:p>
  </w:endnote>
  <w:endnote w:type="continuationNotice" w:id="1">
    <w:p w14:paraId="3B9390EC" w14:textId="77777777" w:rsidR="009E0BFD" w:rsidRDefault="009E0B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FC676" w14:textId="77777777" w:rsidR="009E0BFD" w:rsidRDefault="009E0BFD" w:rsidP="00DC0620">
      <w:r>
        <w:separator/>
      </w:r>
    </w:p>
  </w:footnote>
  <w:footnote w:type="continuationSeparator" w:id="0">
    <w:p w14:paraId="14D750ED" w14:textId="77777777" w:rsidR="009E0BFD" w:rsidRDefault="009E0BFD" w:rsidP="00DC0620">
      <w:r>
        <w:continuationSeparator/>
      </w:r>
    </w:p>
  </w:footnote>
  <w:footnote w:type="continuationNotice" w:id="1">
    <w:p w14:paraId="25DAB07E" w14:textId="77777777" w:rsidR="009E0BFD" w:rsidRDefault="009E0B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E4E4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A631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9E23D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64F9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C6D2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8A4907"/>
    <w:multiLevelType w:val="hybridMultilevel"/>
    <w:tmpl w:val="B1E05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B56AE1"/>
    <w:multiLevelType w:val="hybridMultilevel"/>
    <w:tmpl w:val="14FEC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5"/>
  </w:num>
  <w:num w:numId="4">
    <w:abstractNumId w:val="9"/>
  </w:num>
  <w:num w:numId="5">
    <w:abstractNumId w:val="8"/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8"/>
  </w:num>
  <w:num w:numId="10">
    <w:abstractNumId w:val="19"/>
  </w:num>
  <w:num w:numId="11">
    <w:abstractNumId w:val="3"/>
  </w:num>
  <w:num w:numId="12">
    <w:abstractNumId w:val="0"/>
  </w:num>
  <w:num w:numId="13">
    <w:abstractNumId w:val="6"/>
  </w:num>
  <w:num w:numId="14">
    <w:abstractNumId w:val="5"/>
  </w:num>
  <w:num w:numId="15">
    <w:abstractNumId w:val="4"/>
  </w:num>
  <w:num w:numId="16">
    <w:abstractNumId w:val="37"/>
  </w:num>
  <w:num w:numId="17">
    <w:abstractNumId w:val="32"/>
  </w:num>
  <w:num w:numId="18">
    <w:abstractNumId w:val="24"/>
  </w:num>
  <w:num w:numId="19">
    <w:abstractNumId w:val="16"/>
  </w:num>
  <w:num w:numId="20">
    <w:abstractNumId w:val="34"/>
  </w:num>
  <w:num w:numId="21">
    <w:abstractNumId w:val="39"/>
  </w:num>
  <w:num w:numId="22">
    <w:abstractNumId w:val="23"/>
  </w:num>
  <w:num w:numId="23">
    <w:abstractNumId w:val="33"/>
  </w:num>
  <w:num w:numId="24">
    <w:abstractNumId w:val="10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15"/>
  </w:num>
  <w:num w:numId="28">
    <w:abstractNumId w:val="29"/>
  </w:num>
  <w:num w:numId="29">
    <w:abstractNumId w:val="31"/>
  </w:num>
  <w:num w:numId="30">
    <w:abstractNumId w:val="36"/>
  </w:num>
  <w:num w:numId="31">
    <w:abstractNumId w:val="28"/>
  </w:num>
  <w:num w:numId="32">
    <w:abstractNumId w:val="7"/>
  </w:num>
  <w:num w:numId="33">
    <w:abstractNumId w:val="2"/>
  </w:num>
  <w:num w:numId="34">
    <w:abstractNumId w:val="1"/>
  </w:num>
  <w:num w:numId="35">
    <w:abstractNumId w:val="25"/>
  </w:num>
  <w:num w:numId="36">
    <w:abstractNumId w:val="17"/>
  </w:num>
  <w:num w:numId="37">
    <w:abstractNumId w:val="18"/>
  </w:num>
  <w:num w:numId="38">
    <w:abstractNumId w:val="26"/>
  </w:num>
  <w:num w:numId="39">
    <w:abstractNumId w:val="27"/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0"/>
  </w:num>
  <w:num w:numId="43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58"/>
    <w:rsid w:val="000025BE"/>
    <w:rsid w:val="000025FA"/>
    <w:rsid w:val="000038B4"/>
    <w:rsid w:val="00005C2D"/>
    <w:rsid w:val="00006158"/>
    <w:rsid w:val="000061A1"/>
    <w:rsid w:val="000072CF"/>
    <w:rsid w:val="0000795C"/>
    <w:rsid w:val="00007E3F"/>
    <w:rsid w:val="000108DD"/>
    <w:rsid w:val="000117AA"/>
    <w:rsid w:val="000119C0"/>
    <w:rsid w:val="00012977"/>
    <w:rsid w:val="0001337F"/>
    <w:rsid w:val="00013AB6"/>
    <w:rsid w:val="000140F8"/>
    <w:rsid w:val="00015CDA"/>
    <w:rsid w:val="0001631A"/>
    <w:rsid w:val="000169FE"/>
    <w:rsid w:val="000175B2"/>
    <w:rsid w:val="0001797D"/>
    <w:rsid w:val="00017CFA"/>
    <w:rsid w:val="00017DDD"/>
    <w:rsid w:val="000202F8"/>
    <w:rsid w:val="00020549"/>
    <w:rsid w:val="00020C37"/>
    <w:rsid w:val="00021ECA"/>
    <w:rsid w:val="000224EA"/>
    <w:rsid w:val="00022FCF"/>
    <w:rsid w:val="0002459C"/>
    <w:rsid w:val="00024642"/>
    <w:rsid w:val="00024F1C"/>
    <w:rsid w:val="00025426"/>
    <w:rsid w:val="00026A41"/>
    <w:rsid w:val="00026A53"/>
    <w:rsid w:val="00027208"/>
    <w:rsid w:val="00027F75"/>
    <w:rsid w:val="00027F99"/>
    <w:rsid w:val="00030350"/>
    <w:rsid w:val="00030F52"/>
    <w:rsid w:val="00031357"/>
    <w:rsid w:val="00031507"/>
    <w:rsid w:val="000334C1"/>
    <w:rsid w:val="00034C76"/>
    <w:rsid w:val="00035285"/>
    <w:rsid w:val="0003553C"/>
    <w:rsid w:val="000355DF"/>
    <w:rsid w:val="00035699"/>
    <w:rsid w:val="0003578C"/>
    <w:rsid w:val="00035B56"/>
    <w:rsid w:val="00035E4E"/>
    <w:rsid w:val="00036026"/>
    <w:rsid w:val="000365EC"/>
    <w:rsid w:val="00036B17"/>
    <w:rsid w:val="0003714C"/>
    <w:rsid w:val="0003755E"/>
    <w:rsid w:val="00037EE9"/>
    <w:rsid w:val="00037FED"/>
    <w:rsid w:val="00041B39"/>
    <w:rsid w:val="000426F7"/>
    <w:rsid w:val="000437FC"/>
    <w:rsid w:val="00043BF9"/>
    <w:rsid w:val="00044B45"/>
    <w:rsid w:val="0004603B"/>
    <w:rsid w:val="000460DD"/>
    <w:rsid w:val="00046711"/>
    <w:rsid w:val="00047272"/>
    <w:rsid w:val="000510D5"/>
    <w:rsid w:val="00051E4B"/>
    <w:rsid w:val="00053289"/>
    <w:rsid w:val="000536AD"/>
    <w:rsid w:val="00053A15"/>
    <w:rsid w:val="00053AC4"/>
    <w:rsid w:val="00054007"/>
    <w:rsid w:val="000545E2"/>
    <w:rsid w:val="000546FB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2B1"/>
    <w:rsid w:val="00065DD7"/>
    <w:rsid w:val="00065E85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1EFF"/>
    <w:rsid w:val="000748B1"/>
    <w:rsid w:val="00075B73"/>
    <w:rsid w:val="00075F18"/>
    <w:rsid w:val="0007628E"/>
    <w:rsid w:val="000764E0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2B5C"/>
    <w:rsid w:val="00083C8C"/>
    <w:rsid w:val="000844EB"/>
    <w:rsid w:val="00084D65"/>
    <w:rsid w:val="00085016"/>
    <w:rsid w:val="0008568F"/>
    <w:rsid w:val="0008664E"/>
    <w:rsid w:val="000867B7"/>
    <w:rsid w:val="00086AC1"/>
    <w:rsid w:val="00086ACC"/>
    <w:rsid w:val="00086E74"/>
    <w:rsid w:val="00086E84"/>
    <w:rsid w:val="00087DEE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BB6"/>
    <w:rsid w:val="00093DED"/>
    <w:rsid w:val="00094911"/>
    <w:rsid w:val="00094C45"/>
    <w:rsid w:val="00094FC3"/>
    <w:rsid w:val="00095386"/>
    <w:rsid w:val="00095877"/>
    <w:rsid w:val="0009618E"/>
    <w:rsid w:val="00096656"/>
    <w:rsid w:val="00096917"/>
    <w:rsid w:val="00097E79"/>
    <w:rsid w:val="000A0485"/>
    <w:rsid w:val="000A0C2C"/>
    <w:rsid w:val="000A202C"/>
    <w:rsid w:val="000A236D"/>
    <w:rsid w:val="000A26A4"/>
    <w:rsid w:val="000A3D89"/>
    <w:rsid w:val="000A4144"/>
    <w:rsid w:val="000A5456"/>
    <w:rsid w:val="000A5481"/>
    <w:rsid w:val="000A6297"/>
    <w:rsid w:val="000A664B"/>
    <w:rsid w:val="000A6ED9"/>
    <w:rsid w:val="000A7B85"/>
    <w:rsid w:val="000B05EA"/>
    <w:rsid w:val="000B189B"/>
    <w:rsid w:val="000B1A94"/>
    <w:rsid w:val="000B1F19"/>
    <w:rsid w:val="000B3487"/>
    <w:rsid w:val="000B38A1"/>
    <w:rsid w:val="000B3D0B"/>
    <w:rsid w:val="000B47E7"/>
    <w:rsid w:val="000B66D3"/>
    <w:rsid w:val="000B6DB5"/>
    <w:rsid w:val="000B763F"/>
    <w:rsid w:val="000B7718"/>
    <w:rsid w:val="000B7A40"/>
    <w:rsid w:val="000B7B74"/>
    <w:rsid w:val="000C04F5"/>
    <w:rsid w:val="000C07C2"/>
    <w:rsid w:val="000C086B"/>
    <w:rsid w:val="000C1025"/>
    <w:rsid w:val="000C1BA1"/>
    <w:rsid w:val="000C200B"/>
    <w:rsid w:val="000C2725"/>
    <w:rsid w:val="000C2763"/>
    <w:rsid w:val="000C282A"/>
    <w:rsid w:val="000C2C60"/>
    <w:rsid w:val="000C3AD4"/>
    <w:rsid w:val="000C3CD0"/>
    <w:rsid w:val="000C4CE9"/>
    <w:rsid w:val="000C4F80"/>
    <w:rsid w:val="000C538F"/>
    <w:rsid w:val="000C5712"/>
    <w:rsid w:val="000C5BAB"/>
    <w:rsid w:val="000C5C23"/>
    <w:rsid w:val="000C612A"/>
    <w:rsid w:val="000C612F"/>
    <w:rsid w:val="000C6424"/>
    <w:rsid w:val="000C6723"/>
    <w:rsid w:val="000C6734"/>
    <w:rsid w:val="000D03CA"/>
    <w:rsid w:val="000D0F2A"/>
    <w:rsid w:val="000D1795"/>
    <w:rsid w:val="000D24FF"/>
    <w:rsid w:val="000D2748"/>
    <w:rsid w:val="000D27B4"/>
    <w:rsid w:val="000D2D88"/>
    <w:rsid w:val="000D33C3"/>
    <w:rsid w:val="000D3991"/>
    <w:rsid w:val="000D4E6B"/>
    <w:rsid w:val="000D65A8"/>
    <w:rsid w:val="000D6FB9"/>
    <w:rsid w:val="000D7971"/>
    <w:rsid w:val="000E101B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E7653"/>
    <w:rsid w:val="000F004D"/>
    <w:rsid w:val="000F0825"/>
    <w:rsid w:val="000F1F22"/>
    <w:rsid w:val="000F2521"/>
    <w:rsid w:val="000F2B71"/>
    <w:rsid w:val="000F2C4C"/>
    <w:rsid w:val="000F4388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4C46"/>
    <w:rsid w:val="001052E3"/>
    <w:rsid w:val="00105B26"/>
    <w:rsid w:val="00105EE2"/>
    <w:rsid w:val="00106560"/>
    <w:rsid w:val="0010703D"/>
    <w:rsid w:val="001075DD"/>
    <w:rsid w:val="00110311"/>
    <w:rsid w:val="00111033"/>
    <w:rsid w:val="00111AD4"/>
    <w:rsid w:val="001121FE"/>
    <w:rsid w:val="00114124"/>
    <w:rsid w:val="0011600A"/>
    <w:rsid w:val="00116F94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D"/>
    <w:rsid w:val="0012465E"/>
    <w:rsid w:val="00125714"/>
    <w:rsid w:val="001308F3"/>
    <w:rsid w:val="0013096E"/>
    <w:rsid w:val="0013099D"/>
    <w:rsid w:val="00130BAA"/>
    <w:rsid w:val="0013183A"/>
    <w:rsid w:val="00131B02"/>
    <w:rsid w:val="00131D58"/>
    <w:rsid w:val="001330EA"/>
    <w:rsid w:val="0013352D"/>
    <w:rsid w:val="00133977"/>
    <w:rsid w:val="00133B51"/>
    <w:rsid w:val="001349D9"/>
    <w:rsid w:val="001349F6"/>
    <w:rsid w:val="00134C65"/>
    <w:rsid w:val="00135483"/>
    <w:rsid w:val="00135493"/>
    <w:rsid w:val="00135F33"/>
    <w:rsid w:val="00136FF1"/>
    <w:rsid w:val="0013710D"/>
    <w:rsid w:val="001372F1"/>
    <w:rsid w:val="00137573"/>
    <w:rsid w:val="0013759B"/>
    <w:rsid w:val="001376FB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11CC"/>
    <w:rsid w:val="00152E3C"/>
    <w:rsid w:val="00153191"/>
    <w:rsid w:val="00153334"/>
    <w:rsid w:val="001533FB"/>
    <w:rsid w:val="001538F0"/>
    <w:rsid w:val="0015392D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23A"/>
    <w:rsid w:val="00162B72"/>
    <w:rsid w:val="00163689"/>
    <w:rsid w:val="00163A23"/>
    <w:rsid w:val="0016464D"/>
    <w:rsid w:val="00165048"/>
    <w:rsid w:val="001666CE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69E"/>
    <w:rsid w:val="0017570F"/>
    <w:rsid w:val="00176C75"/>
    <w:rsid w:val="00176F24"/>
    <w:rsid w:val="00177F63"/>
    <w:rsid w:val="00180389"/>
    <w:rsid w:val="00180B6B"/>
    <w:rsid w:val="00181A5D"/>
    <w:rsid w:val="00181F24"/>
    <w:rsid w:val="0018208C"/>
    <w:rsid w:val="00182A92"/>
    <w:rsid w:val="001838A6"/>
    <w:rsid w:val="00183BDD"/>
    <w:rsid w:val="00184020"/>
    <w:rsid w:val="0018536C"/>
    <w:rsid w:val="00185E3E"/>
    <w:rsid w:val="00187468"/>
    <w:rsid w:val="001878C1"/>
    <w:rsid w:val="00190501"/>
    <w:rsid w:val="00190587"/>
    <w:rsid w:val="00190CDF"/>
    <w:rsid w:val="001917D3"/>
    <w:rsid w:val="00191D3D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23A"/>
    <w:rsid w:val="001A476E"/>
    <w:rsid w:val="001A49B3"/>
    <w:rsid w:val="001A4C5A"/>
    <w:rsid w:val="001A5BD0"/>
    <w:rsid w:val="001A6DB1"/>
    <w:rsid w:val="001A7986"/>
    <w:rsid w:val="001A7C32"/>
    <w:rsid w:val="001B1492"/>
    <w:rsid w:val="001B1582"/>
    <w:rsid w:val="001B23BE"/>
    <w:rsid w:val="001B2548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5837"/>
    <w:rsid w:val="001D6D4C"/>
    <w:rsid w:val="001D74BD"/>
    <w:rsid w:val="001D7B7F"/>
    <w:rsid w:val="001E0CE8"/>
    <w:rsid w:val="001E0DC8"/>
    <w:rsid w:val="001E1255"/>
    <w:rsid w:val="001E1C03"/>
    <w:rsid w:val="001E1DD8"/>
    <w:rsid w:val="001E2167"/>
    <w:rsid w:val="001E255E"/>
    <w:rsid w:val="001E3525"/>
    <w:rsid w:val="001E4D80"/>
    <w:rsid w:val="001E4FCA"/>
    <w:rsid w:val="001E5B4F"/>
    <w:rsid w:val="001E71A2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14E4"/>
    <w:rsid w:val="0020238D"/>
    <w:rsid w:val="002023C9"/>
    <w:rsid w:val="00203488"/>
    <w:rsid w:val="0020479C"/>
    <w:rsid w:val="00204BEF"/>
    <w:rsid w:val="00205927"/>
    <w:rsid w:val="002064D4"/>
    <w:rsid w:val="002065F3"/>
    <w:rsid w:val="00210A2D"/>
    <w:rsid w:val="00210E64"/>
    <w:rsid w:val="00212151"/>
    <w:rsid w:val="00212E2F"/>
    <w:rsid w:val="0021345D"/>
    <w:rsid w:val="002146F7"/>
    <w:rsid w:val="00215394"/>
    <w:rsid w:val="00220410"/>
    <w:rsid w:val="002204C0"/>
    <w:rsid w:val="00220B73"/>
    <w:rsid w:val="00220EBF"/>
    <w:rsid w:val="0022122C"/>
    <w:rsid w:val="00222054"/>
    <w:rsid w:val="0022208E"/>
    <w:rsid w:val="002232AC"/>
    <w:rsid w:val="002234F7"/>
    <w:rsid w:val="00223C04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7C9"/>
    <w:rsid w:val="00233AEE"/>
    <w:rsid w:val="00233BFD"/>
    <w:rsid w:val="00233E13"/>
    <w:rsid w:val="002343E7"/>
    <w:rsid w:val="0023472E"/>
    <w:rsid w:val="00235F07"/>
    <w:rsid w:val="002375EE"/>
    <w:rsid w:val="0024027B"/>
    <w:rsid w:val="002404DC"/>
    <w:rsid w:val="00240F0E"/>
    <w:rsid w:val="00241ABA"/>
    <w:rsid w:val="00241D13"/>
    <w:rsid w:val="002426A6"/>
    <w:rsid w:val="00243E70"/>
    <w:rsid w:val="0024466F"/>
    <w:rsid w:val="00244AD7"/>
    <w:rsid w:val="00245226"/>
    <w:rsid w:val="00246972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3C"/>
    <w:rsid w:val="0025494C"/>
    <w:rsid w:val="00255743"/>
    <w:rsid w:val="00255D85"/>
    <w:rsid w:val="0025644B"/>
    <w:rsid w:val="00256A12"/>
    <w:rsid w:val="0025774E"/>
    <w:rsid w:val="00257BCC"/>
    <w:rsid w:val="00257CAC"/>
    <w:rsid w:val="002611A7"/>
    <w:rsid w:val="002621ED"/>
    <w:rsid w:val="0026252A"/>
    <w:rsid w:val="00262CD6"/>
    <w:rsid w:val="00263AE5"/>
    <w:rsid w:val="00263C4C"/>
    <w:rsid w:val="0026479F"/>
    <w:rsid w:val="002648F2"/>
    <w:rsid w:val="00264BCB"/>
    <w:rsid w:val="00267512"/>
    <w:rsid w:val="002677E6"/>
    <w:rsid w:val="002705CF"/>
    <w:rsid w:val="00270C10"/>
    <w:rsid w:val="002715E8"/>
    <w:rsid w:val="00272C74"/>
    <w:rsid w:val="00273231"/>
    <w:rsid w:val="00273461"/>
    <w:rsid w:val="00273462"/>
    <w:rsid w:val="002738A9"/>
    <w:rsid w:val="00273DA8"/>
    <w:rsid w:val="00274CB1"/>
    <w:rsid w:val="00274F80"/>
    <w:rsid w:val="00275086"/>
    <w:rsid w:val="002752AF"/>
    <w:rsid w:val="00275C63"/>
    <w:rsid w:val="00276F05"/>
    <w:rsid w:val="002774E9"/>
    <w:rsid w:val="00281C25"/>
    <w:rsid w:val="00281DBF"/>
    <w:rsid w:val="00281DD1"/>
    <w:rsid w:val="002823DA"/>
    <w:rsid w:val="00282916"/>
    <w:rsid w:val="0028383A"/>
    <w:rsid w:val="002852C1"/>
    <w:rsid w:val="00285874"/>
    <w:rsid w:val="0028612D"/>
    <w:rsid w:val="00286796"/>
    <w:rsid w:val="00287616"/>
    <w:rsid w:val="00287E34"/>
    <w:rsid w:val="00287E6F"/>
    <w:rsid w:val="002916E0"/>
    <w:rsid w:val="002918D1"/>
    <w:rsid w:val="002919AB"/>
    <w:rsid w:val="0029446D"/>
    <w:rsid w:val="00294783"/>
    <w:rsid w:val="00295230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7D8"/>
    <w:rsid w:val="002B4EA4"/>
    <w:rsid w:val="002B5EE2"/>
    <w:rsid w:val="002B6DB9"/>
    <w:rsid w:val="002C0549"/>
    <w:rsid w:val="002C143C"/>
    <w:rsid w:val="002C251A"/>
    <w:rsid w:val="002C2521"/>
    <w:rsid w:val="002C35F5"/>
    <w:rsid w:val="002C36CE"/>
    <w:rsid w:val="002C3896"/>
    <w:rsid w:val="002C55B7"/>
    <w:rsid w:val="002C5C37"/>
    <w:rsid w:val="002C5D2B"/>
    <w:rsid w:val="002C6795"/>
    <w:rsid w:val="002C6B4E"/>
    <w:rsid w:val="002C72BB"/>
    <w:rsid w:val="002C73BA"/>
    <w:rsid w:val="002D090B"/>
    <w:rsid w:val="002D2C73"/>
    <w:rsid w:val="002D3070"/>
    <w:rsid w:val="002D310F"/>
    <w:rsid w:val="002D3ADA"/>
    <w:rsid w:val="002D4314"/>
    <w:rsid w:val="002D4361"/>
    <w:rsid w:val="002D5FD8"/>
    <w:rsid w:val="002D623F"/>
    <w:rsid w:val="002D654B"/>
    <w:rsid w:val="002D721F"/>
    <w:rsid w:val="002E1654"/>
    <w:rsid w:val="002E2158"/>
    <w:rsid w:val="002E2C88"/>
    <w:rsid w:val="002E3266"/>
    <w:rsid w:val="002E399D"/>
    <w:rsid w:val="002E41F1"/>
    <w:rsid w:val="002E4316"/>
    <w:rsid w:val="002E54E8"/>
    <w:rsid w:val="002E5794"/>
    <w:rsid w:val="002E5B7D"/>
    <w:rsid w:val="002E60D6"/>
    <w:rsid w:val="002E68F3"/>
    <w:rsid w:val="002E6CCF"/>
    <w:rsid w:val="002E7AEC"/>
    <w:rsid w:val="002F1712"/>
    <w:rsid w:val="002F1B1E"/>
    <w:rsid w:val="002F2124"/>
    <w:rsid w:val="002F3032"/>
    <w:rsid w:val="002F35B5"/>
    <w:rsid w:val="002F3BE5"/>
    <w:rsid w:val="002F439C"/>
    <w:rsid w:val="002F4A16"/>
    <w:rsid w:val="002F52A5"/>
    <w:rsid w:val="002F6E22"/>
    <w:rsid w:val="002F70F1"/>
    <w:rsid w:val="002F7690"/>
    <w:rsid w:val="00300C0A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3DEC"/>
    <w:rsid w:val="003149DA"/>
    <w:rsid w:val="00314E36"/>
    <w:rsid w:val="0031576E"/>
    <w:rsid w:val="00315B66"/>
    <w:rsid w:val="00315DEB"/>
    <w:rsid w:val="00316378"/>
    <w:rsid w:val="00316E23"/>
    <w:rsid w:val="0031727D"/>
    <w:rsid w:val="00317478"/>
    <w:rsid w:val="003209E9"/>
    <w:rsid w:val="00320A28"/>
    <w:rsid w:val="003212FE"/>
    <w:rsid w:val="00321DA4"/>
    <w:rsid w:val="003222C6"/>
    <w:rsid w:val="003224BF"/>
    <w:rsid w:val="00322510"/>
    <w:rsid w:val="00322F3C"/>
    <w:rsid w:val="00323035"/>
    <w:rsid w:val="00323218"/>
    <w:rsid w:val="0032322B"/>
    <w:rsid w:val="003236A2"/>
    <w:rsid w:val="00323F49"/>
    <w:rsid w:val="00324260"/>
    <w:rsid w:val="00324479"/>
    <w:rsid w:val="00324533"/>
    <w:rsid w:val="003245FD"/>
    <w:rsid w:val="00325145"/>
    <w:rsid w:val="00325C66"/>
    <w:rsid w:val="003272A9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2560"/>
    <w:rsid w:val="0034366F"/>
    <w:rsid w:val="00344B32"/>
    <w:rsid w:val="00344BC0"/>
    <w:rsid w:val="00344E0F"/>
    <w:rsid w:val="00345516"/>
    <w:rsid w:val="00347AED"/>
    <w:rsid w:val="00347C09"/>
    <w:rsid w:val="0035079F"/>
    <w:rsid w:val="00350EFB"/>
    <w:rsid w:val="00351A32"/>
    <w:rsid w:val="00351C09"/>
    <w:rsid w:val="00351F1A"/>
    <w:rsid w:val="00352402"/>
    <w:rsid w:val="00352A73"/>
    <w:rsid w:val="00352F5A"/>
    <w:rsid w:val="003544EC"/>
    <w:rsid w:val="00354617"/>
    <w:rsid w:val="00356046"/>
    <w:rsid w:val="003560D6"/>
    <w:rsid w:val="00356339"/>
    <w:rsid w:val="00356BF2"/>
    <w:rsid w:val="00357A98"/>
    <w:rsid w:val="00360B01"/>
    <w:rsid w:val="00360D8D"/>
    <w:rsid w:val="003619A0"/>
    <w:rsid w:val="00361CB1"/>
    <w:rsid w:val="00361FF9"/>
    <w:rsid w:val="0036239E"/>
    <w:rsid w:val="00362CD9"/>
    <w:rsid w:val="0036320E"/>
    <w:rsid w:val="00363324"/>
    <w:rsid w:val="00364C1E"/>
    <w:rsid w:val="00366072"/>
    <w:rsid w:val="00366E1E"/>
    <w:rsid w:val="00367457"/>
    <w:rsid w:val="00367A41"/>
    <w:rsid w:val="00370CCA"/>
    <w:rsid w:val="00370EB7"/>
    <w:rsid w:val="00371635"/>
    <w:rsid w:val="00371FF2"/>
    <w:rsid w:val="0037289C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4F5D"/>
    <w:rsid w:val="00385BD8"/>
    <w:rsid w:val="0038612F"/>
    <w:rsid w:val="00386168"/>
    <w:rsid w:val="00386201"/>
    <w:rsid w:val="003867C2"/>
    <w:rsid w:val="00386C03"/>
    <w:rsid w:val="00386F57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4EC3"/>
    <w:rsid w:val="003955DE"/>
    <w:rsid w:val="00395755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4D60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5B75"/>
    <w:rsid w:val="003B6406"/>
    <w:rsid w:val="003B7080"/>
    <w:rsid w:val="003B721D"/>
    <w:rsid w:val="003C05B8"/>
    <w:rsid w:val="003C103A"/>
    <w:rsid w:val="003C11A9"/>
    <w:rsid w:val="003C146F"/>
    <w:rsid w:val="003C1DD4"/>
    <w:rsid w:val="003C1DEF"/>
    <w:rsid w:val="003C20CD"/>
    <w:rsid w:val="003C458D"/>
    <w:rsid w:val="003C5EA3"/>
    <w:rsid w:val="003C6075"/>
    <w:rsid w:val="003C6B43"/>
    <w:rsid w:val="003C7735"/>
    <w:rsid w:val="003D0283"/>
    <w:rsid w:val="003D0A5B"/>
    <w:rsid w:val="003D0D98"/>
    <w:rsid w:val="003D10A1"/>
    <w:rsid w:val="003D15FF"/>
    <w:rsid w:val="003D1666"/>
    <w:rsid w:val="003D1CE4"/>
    <w:rsid w:val="003D24D4"/>
    <w:rsid w:val="003D2EC6"/>
    <w:rsid w:val="003D380E"/>
    <w:rsid w:val="003D3D9C"/>
    <w:rsid w:val="003D3DB9"/>
    <w:rsid w:val="003D4970"/>
    <w:rsid w:val="003D535E"/>
    <w:rsid w:val="003D5D44"/>
    <w:rsid w:val="003D614A"/>
    <w:rsid w:val="003D6542"/>
    <w:rsid w:val="003E0B66"/>
    <w:rsid w:val="003E0E02"/>
    <w:rsid w:val="003E1E62"/>
    <w:rsid w:val="003E2AD0"/>
    <w:rsid w:val="003E2B00"/>
    <w:rsid w:val="003E4CAC"/>
    <w:rsid w:val="003E4FB0"/>
    <w:rsid w:val="003E51AA"/>
    <w:rsid w:val="003E621F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D6A"/>
    <w:rsid w:val="003F3E2F"/>
    <w:rsid w:val="003F48CB"/>
    <w:rsid w:val="003F49ED"/>
    <w:rsid w:val="003F5B47"/>
    <w:rsid w:val="003F60A2"/>
    <w:rsid w:val="003F6E3A"/>
    <w:rsid w:val="003F7018"/>
    <w:rsid w:val="003F70B2"/>
    <w:rsid w:val="003F70CF"/>
    <w:rsid w:val="003F75B1"/>
    <w:rsid w:val="00400650"/>
    <w:rsid w:val="004013D5"/>
    <w:rsid w:val="00401B5F"/>
    <w:rsid w:val="00402287"/>
    <w:rsid w:val="004022A9"/>
    <w:rsid w:val="00402870"/>
    <w:rsid w:val="00402B93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1F87"/>
    <w:rsid w:val="00412767"/>
    <w:rsid w:val="00412EC4"/>
    <w:rsid w:val="00413F35"/>
    <w:rsid w:val="00414DF5"/>
    <w:rsid w:val="00415891"/>
    <w:rsid w:val="00415994"/>
    <w:rsid w:val="00416310"/>
    <w:rsid w:val="00416FAB"/>
    <w:rsid w:val="004172A1"/>
    <w:rsid w:val="004173BC"/>
    <w:rsid w:val="00417A85"/>
    <w:rsid w:val="004209B5"/>
    <w:rsid w:val="004227FC"/>
    <w:rsid w:val="00422C8D"/>
    <w:rsid w:val="00422E3E"/>
    <w:rsid w:val="0042350C"/>
    <w:rsid w:val="0042429F"/>
    <w:rsid w:val="00424483"/>
    <w:rsid w:val="004244EE"/>
    <w:rsid w:val="00424604"/>
    <w:rsid w:val="0042486E"/>
    <w:rsid w:val="00426439"/>
    <w:rsid w:val="004264F9"/>
    <w:rsid w:val="00426AD5"/>
    <w:rsid w:val="00426FD0"/>
    <w:rsid w:val="0042768B"/>
    <w:rsid w:val="0042791B"/>
    <w:rsid w:val="00427A35"/>
    <w:rsid w:val="00430609"/>
    <w:rsid w:val="004321BF"/>
    <w:rsid w:val="004333C7"/>
    <w:rsid w:val="0043345C"/>
    <w:rsid w:val="00433580"/>
    <w:rsid w:val="0043375B"/>
    <w:rsid w:val="00433B7B"/>
    <w:rsid w:val="00433D3D"/>
    <w:rsid w:val="0043501F"/>
    <w:rsid w:val="004359AA"/>
    <w:rsid w:val="004360D7"/>
    <w:rsid w:val="0043654D"/>
    <w:rsid w:val="0043730A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ACF"/>
    <w:rsid w:val="00446D2D"/>
    <w:rsid w:val="00446EAD"/>
    <w:rsid w:val="00447396"/>
    <w:rsid w:val="00447678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4CD3"/>
    <w:rsid w:val="00455097"/>
    <w:rsid w:val="004551FB"/>
    <w:rsid w:val="004559D6"/>
    <w:rsid w:val="0045651A"/>
    <w:rsid w:val="00457BA9"/>
    <w:rsid w:val="00457E7D"/>
    <w:rsid w:val="0046163D"/>
    <w:rsid w:val="00461740"/>
    <w:rsid w:val="004633DB"/>
    <w:rsid w:val="0046367A"/>
    <w:rsid w:val="00464150"/>
    <w:rsid w:val="00464391"/>
    <w:rsid w:val="00464B6B"/>
    <w:rsid w:val="00464C09"/>
    <w:rsid w:val="00464D12"/>
    <w:rsid w:val="00464FEF"/>
    <w:rsid w:val="004664FF"/>
    <w:rsid w:val="0046685B"/>
    <w:rsid w:val="00467074"/>
    <w:rsid w:val="004671F5"/>
    <w:rsid w:val="0046768E"/>
    <w:rsid w:val="00470047"/>
    <w:rsid w:val="00470164"/>
    <w:rsid w:val="004701FF"/>
    <w:rsid w:val="004729DF"/>
    <w:rsid w:val="00472B1A"/>
    <w:rsid w:val="00472B93"/>
    <w:rsid w:val="004732A7"/>
    <w:rsid w:val="00473FD4"/>
    <w:rsid w:val="00474552"/>
    <w:rsid w:val="004746F5"/>
    <w:rsid w:val="00474BFF"/>
    <w:rsid w:val="00475FF6"/>
    <w:rsid w:val="0047681A"/>
    <w:rsid w:val="00480C82"/>
    <w:rsid w:val="00480DF1"/>
    <w:rsid w:val="00481554"/>
    <w:rsid w:val="00482254"/>
    <w:rsid w:val="004823B7"/>
    <w:rsid w:val="00482B83"/>
    <w:rsid w:val="00482D1F"/>
    <w:rsid w:val="004838DF"/>
    <w:rsid w:val="00483BFD"/>
    <w:rsid w:val="0048401D"/>
    <w:rsid w:val="00484B84"/>
    <w:rsid w:val="0048566D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4E72"/>
    <w:rsid w:val="0049694A"/>
    <w:rsid w:val="00496B02"/>
    <w:rsid w:val="00496B56"/>
    <w:rsid w:val="004A02A5"/>
    <w:rsid w:val="004A077A"/>
    <w:rsid w:val="004A1202"/>
    <w:rsid w:val="004A1CBA"/>
    <w:rsid w:val="004A216E"/>
    <w:rsid w:val="004A390D"/>
    <w:rsid w:val="004A47FF"/>
    <w:rsid w:val="004A4A67"/>
    <w:rsid w:val="004A513D"/>
    <w:rsid w:val="004A77F7"/>
    <w:rsid w:val="004B04C7"/>
    <w:rsid w:val="004B0649"/>
    <w:rsid w:val="004B0DEA"/>
    <w:rsid w:val="004B1056"/>
    <w:rsid w:val="004B1E78"/>
    <w:rsid w:val="004B2241"/>
    <w:rsid w:val="004B24DE"/>
    <w:rsid w:val="004B4838"/>
    <w:rsid w:val="004B5303"/>
    <w:rsid w:val="004B56E6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1C60"/>
    <w:rsid w:val="004C38E4"/>
    <w:rsid w:val="004C4B74"/>
    <w:rsid w:val="004C4E40"/>
    <w:rsid w:val="004C4E78"/>
    <w:rsid w:val="004C57C0"/>
    <w:rsid w:val="004C6AD6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5120"/>
    <w:rsid w:val="004E6222"/>
    <w:rsid w:val="004E67BC"/>
    <w:rsid w:val="004E698A"/>
    <w:rsid w:val="004E6A9A"/>
    <w:rsid w:val="004E7BB8"/>
    <w:rsid w:val="004E7D32"/>
    <w:rsid w:val="004F0174"/>
    <w:rsid w:val="004F0459"/>
    <w:rsid w:val="004F07CF"/>
    <w:rsid w:val="004F0817"/>
    <w:rsid w:val="004F1110"/>
    <w:rsid w:val="004F40CB"/>
    <w:rsid w:val="004F502A"/>
    <w:rsid w:val="004F58E7"/>
    <w:rsid w:val="004F6697"/>
    <w:rsid w:val="004F733D"/>
    <w:rsid w:val="004F7828"/>
    <w:rsid w:val="00500D40"/>
    <w:rsid w:val="00501066"/>
    <w:rsid w:val="00501B73"/>
    <w:rsid w:val="00502FE6"/>
    <w:rsid w:val="00503524"/>
    <w:rsid w:val="005037A3"/>
    <w:rsid w:val="0050405C"/>
    <w:rsid w:val="005044E2"/>
    <w:rsid w:val="005050D0"/>
    <w:rsid w:val="005052BD"/>
    <w:rsid w:val="0051031A"/>
    <w:rsid w:val="00510973"/>
    <w:rsid w:val="00512D28"/>
    <w:rsid w:val="005131EC"/>
    <w:rsid w:val="0051348B"/>
    <w:rsid w:val="0051421D"/>
    <w:rsid w:val="00514A4D"/>
    <w:rsid w:val="00514D5A"/>
    <w:rsid w:val="00515A71"/>
    <w:rsid w:val="00515B71"/>
    <w:rsid w:val="00516F01"/>
    <w:rsid w:val="00517527"/>
    <w:rsid w:val="00520FAE"/>
    <w:rsid w:val="00521156"/>
    <w:rsid w:val="0052181F"/>
    <w:rsid w:val="00521FF5"/>
    <w:rsid w:val="00522487"/>
    <w:rsid w:val="00522681"/>
    <w:rsid w:val="00522EDA"/>
    <w:rsid w:val="00522FEF"/>
    <w:rsid w:val="00523104"/>
    <w:rsid w:val="00523460"/>
    <w:rsid w:val="005234FB"/>
    <w:rsid w:val="0052400D"/>
    <w:rsid w:val="00524387"/>
    <w:rsid w:val="00525B15"/>
    <w:rsid w:val="0052668B"/>
    <w:rsid w:val="00526815"/>
    <w:rsid w:val="00526A2C"/>
    <w:rsid w:val="00526FFE"/>
    <w:rsid w:val="005274AD"/>
    <w:rsid w:val="0052785A"/>
    <w:rsid w:val="00527F40"/>
    <w:rsid w:val="00530E5D"/>
    <w:rsid w:val="00531EE1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37C7D"/>
    <w:rsid w:val="00540E22"/>
    <w:rsid w:val="00541662"/>
    <w:rsid w:val="00541A16"/>
    <w:rsid w:val="00541C9F"/>
    <w:rsid w:val="00541E05"/>
    <w:rsid w:val="00541E4E"/>
    <w:rsid w:val="005422EB"/>
    <w:rsid w:val="00542AA5"/>
    <w:rsid w:val="00544015"/>
    <w:rsid w:val="00544506"/>
    <w:rsid w:val="00544E93"/>
    <w:rsid w:val="00546126"/>
    <w:rsid w:val="0054713D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0B79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7C7"/>
    <w:rsid w:val="00571A2B"/>
    <w:rsid w:val="00571A95"/>
    <w:rsid w:val="005726E6"/>
    <w:rsid w:val="00573ABD"/>
    <w:rsid w:val="00573B72"/>
    <w:rsid w:val="00573E0F"/>
    <w:rsid w:val="00573F38"/>
    <w:rsid w:val="00573F95"/>
    <w:rsid w:val="0057462F"/>
    <w:rsid w:val="00574681"/>
    <w:rsid w:val="00574890"/>
    <w:rsid w:val="00574A9B"/>
    <w:rsid w:val="00575127"/>
    <w:rsid w:val="0057512B"/>
    <w:rsid w:val="00575B5F"/>
    <w:rsid w:val="00575CBD"/>
    <w:rsid w:val="005768A6"/>
    <w:rsid w:val="00576D35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1C58"/>
    <w:rsid w:val="005829C2"/>
    <w:rsid w:val="0058364D"/>
    <w:rsid w:val="0058517D"/>
    <w:rsid w:val="00585A88"/>
    <w:rsid w:val="00585F83"/>
    <w:rsid w:val="005868E9"/>
    <w:rsid w:val="00586CA6"/>
    <w:rsid w:val="00586E46"/>
    <w:rsid w:val="00586ED5"/>
    <w:rsid w:val="00590105"/>
    <w:rsid w:val="005905D8"/>
    <w:rsid w:val="00591F8B"/>
    <w:rsid w:val="00592560"/>
    <w:rsid w:val="00593D3E"/>
    <w:rsid w:val="005946BE"/>
    <w:rsid w:val="00594B40"/>
    <w:rsid w:val="0059565C"/>
    <w:rsid w:val="005958C2"/>
    <w:rsid w:val="005962D6"/>
    <w:rsid w:val="0059655E"/>
    <w:rsid w:val="005A0B3D"/>
    <w:rsid w:val="005A1471"/>
    <w:rsid w:val="005A277F"/>
    <w:rsid w:val="005A27E2"/>
    <w:rsid w:val="005A2952"/>
    <w:rsid w:val="005A464F"/>
    <w:rsid w:val="005A54AF"/>
    <w:rsid w:val="005A54FF"/>
    <w:rsid w:val="005A580B"/>
    <w:rsid w:val="005A5D42"/>
    <w:rsid w:val="005A62C3"/>
    <w:rsid w:val="005A74C4"/>
    <w:rsid w:val="005B0F76"/>
    <w:rsid w:val="005B2194"/>
    <w:rsid w:val="005B2821"/>
    <w:rsid w:val="005B2E1C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A78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C7D4C"/>
    <w:rsid w:val="005C7E6E"/>
    <w:rsid w:val="005D189B"/>
    <w:rsid w:val="005D1EA3"/>
    <w:rsid w:val="005D27E9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32E"/>
    <w:rsid w:val="006006CB"/>
    <w:rsid w:val="00600F75"/>
    <w:rsid w:val="00601FE6"/>
    <w:rsid w:val="00602DE1"/>
    <w:rsid w:val="00604645"/>
    <w:rsid w:val="006047CA"/>
    <w:rsid w:val="00604EA6"/>
    <w:rsid w:val="00605042"/>
    <w:rsid w:val="0060520D"/>
    <w:rsid w:val="00605F1C"/>
    <w:rsid w:val="006060C7"/>
    <w:rsid w:val="00606280"/>
    <w:rsid w:val="006067F5"/>
    <w:rsid w:val="0060693F"/>
    <w:rsid w:val="00606AEE"/>
    <w:rsid w:val="0060700F"/>
    <w:rsid w:val="00607670"/>
    <w:rsid w:val="00611B3F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288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3B03"/>
    <w:rsid w:val="00634151"/>
    <w:rsid w:val="00634190"/>
    <w:rsid w:val="0063425F"/>
    <w:rsid w:val="006342C1"/>
    <w:rsid w:val="0063586D"/>
    <w:rsid w:val="00636354"/>
    <w:rsid w:val="0063710C"/>
    <w:rsid w:val="00637A79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19A"/>
    <w:rsid w:val="006529F5"/>
    <w:rsid w:val="00652AE1"/>
    <w:rsid w:val="006532D6"/>
    <w:rsid w:val="0065385E"/>
    <w:rsid w:val="0065436F"/>
    <w:rsid w:val="00654655"/>
    <w:rsid w:val="00654EC9"/>
    <w:rsid w:val="006550AE"/>
    <w:rsid w:val="0065619B"/>
    <w:rsid w:val="0065689C"/>
    <w:rsid w:val="00656A34"/>
    <w:rsid w:val="0065781C"/>
    <w:rsid w:val="0065797A"/>
    <w:rsid w:val="00657B02"/>
    <w:rsid w:val="00660174"/>
    <w:rsid w:val="006619F0"/>
    <w:rsid w:val="00661FF0"/>
    <w:rsid w:val="00663B9B"/>
    <w:rsid w:val="00664A36"/>
    <w:rsid w:val="00664B47"/>
    <w:rsid w:val="00664B58"/>
    <w:rsid w:val="0066555F"/>
    <w:rsid w:val="006658B1"/>
    <w:rsid w:val="00665CF1"/>
    <w:rsid w:val="00665D99"/>
    <w:rsid w:val="006661BE"/>
    <w:rsid w:val="00666ECF"/>
    <w:rsid w:val="00667520"/>
    <w:rsid w:val="00667704"/>
    <w:rsid w:val="00667D23"/>
    <w:rsid w:val="00667FE9"/>
    <w:rsid w:val="00670808"/>
    <w:rsid w:val="00671588"/>
    <w:rsid w:val="00673019"/>
    <w:rsid w:val="006741CD"/>
    <w:rsid w:val="006746C5"/>
    <w:rsid w:val="006746DB"/>
    <w:rsid w:val="006747D2"/>
    <w:rsid w:val="00674943"/>
    <w:rsid w:val="006778DE"/>
    <w:rsid w:val="006779AA"/>
    <w:rsid w:val="006801A6"/>
    <w:rsid w:val="00680EEC"/>
    <w:rsid w:val="00681B58"/>
    <w:rsid w:val="00682247"/>
    <w:rsid w:val="00682B6A"/>
    <w:rsid w:val="0068427C"/>
    <w:rsid w:val="00685A13"/>
    <w:rsid w:val="006863A3"/>
    <w:rsid w:val="006879DA"/>
    <w:rsid w:val="00687C18"/>
    <w:rsid w:val="0069025D"/>
    <w:rsid w:val="00690270"/>
    <w:rsid w:val="00690587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A85"/>
    <w:rsid w:val="00697DD5"/>
    <w:rsid w:val="006A0015"/>
    <w:rsid w:val="006A0056"/>
    <w:rsid w:val="006A0263"/>
    <w:rsid w:val="006A0B03"/>
    <w:rsid w:val="006A0C70"/>
    <w:rsid w:val="006A1B51"/>
    <w:rsid w:val="006A20E0"/>
    <w:rsid w:val="006A24C8"/>
    <w:rsid w:val="006A2E6B"/>
    <w:rsid w:val="006A3EB8"/>
    <w:rsid w:val="006A69C1"/>
    <w:rsid w:val="006B1DC7"/>
    <w:rsid w:val="006B1FCC"/>
    <w:rsid w:val="006B2258"/>
    <w:rsid w:val="006B2340"/>
    <w:rsid w:val="006B2C0C"/>
    <w:rsid w:val="006B327A"/>
    <w:rsid w:val="006B3288"/>
    <w:rsid w:val="006B3C23"/>
    <w:rsid w:val="006B5AA7"/>
    <w:rsid w:val="006B5B80"/>
    <w:rsid w:val="006B6594"/>
    <w:rsid w:val="006C163F"/>
    <w:rsid w:val="006C181E"/>
    <w:rsid w:val="006C1E3C"/>
    <w:rsid w:val="006C305C"/>
    <w:rsid w:val="006C3159"/>
    <w:rsid w:val="006C3399"/>
    <w:rsid w:val="006C33D4"/>
    <w:rsid w:val="006C3F7D"/>
    <w:rsid w:val="006C4FB0"/>
    <w:rsid w:val="006D09D3"/>
    <w:rsid w:val="006D128F"/>
    <w:rsid w:val="006D13DC"/>
    <w:rsid w:val="006D1AAE"/>
    <w:rsid w:val="006D1E60"/>
    <w:rsid w:val="006D29C8"/>
    <w:rsid w:val="006D2BC4"/>
    <w:rsid w:val="006D6112"/>
    <w:rsid w:val="006D6FAB"/>
    <w:rsid w:val="006D74D9"/>
    <w:rsid w:val="006D7F28"/>
    <w:rsid w:val="006E269E"/>
    <w:rsid w:val="006E42B4"/>
    <w:rsid w:val="006E477B"/>
    <w:rsid w:val="006E4F5F"/>
    <w:rsid w:val="006E5EDC"/>
    <w:rsid w:val="006E60A0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1A8A"/>
    <w:rsid w:val="00701C8F"/>
    <w:rsid w:val="00703762"/>
    <w:rsid w:val="00705879"/>
    <w:rsid w:val="00706FCE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24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CA"/>
    <w:rsid w:val="007409DD"/>
    <w:rsid w:val="007414E3"/>
    <w:rsid w:val="00741CE8"/>
    <w:rsid w:val="0074459F"/>
    <w:rsid w:val="00744779"/>
    <w:rsid w:val="007454E2"/>
    <w:rsid w:val="00747EE3"/>
    <w:rsid w:val="0075013C"/>
    <w:rsid w:val="007508A6"/>
    <w:rsid w:val="00751F05"/>
    <w:rsid w:val="00752BBA"/>
    <w:rsid w:val="0075323C"/>
    <w:rsid w:val="00753955"/>
    <w:rsid w:val="007544E0"/>
    <w:rsid w:val="00754BA0"/>
    <w:rsid w:val="00756C0C"/>
    <w:rsid w:val="00756F24"/>
    <w:rsid w:val="00761057"/>
    <w:rsid w:val="007612DB"/>
    <w:rsid w:val="00761343"/>
    <w:rsid w:val="00761870"/>
    <w:rsid w:val="00761CD7"/>
    <w:rsid w:val="00761E06"/>
    <w:rsid w:val="007624E7"/>
    <w:rsid w:val="00762882"/>
    <w:rsid w:val="007634B0"/>
    <w:rsid w:val="00764071"/>
    <w:rsid w:val="0076414B"/>
    <w:rsid w:val="0076428F"/>
    <w:rsid w:val="007647E1"/>
    <w:rsid w:val="007652DE"/>
    <w:rsid w:val="0076533C"/>
    <w:rsid w:val="00766777"/>
    <w:rsid w:val="00766FE6"/>
    <w:rsid w:val="0076788A"/>
    <w:rsid w:val="00770276"/>
    <w:rsid w:val="007711D3"/>
    <w:rsid w:val="00771DE5"/>
    <w:rsid w:val="00771E33"/>
    <w:rsid w:val="00772D07"/>
    <w:rsid w:val="00773654"/>
    <w:rsid w:val="0077390D"/>
    <w:rsid w:val="00773DBA"/>
    <w:rsid w:val="007745C7"/>
    <w:rsid w:val="007756AA"/>
    <w:rsid w:val="007757E9"/>
    <w:rsid w:val="00776CD2"/>
    <w:rsid w:val="00776DFB"/>
    <w:rsid w:val="00777651"/>
    <w:rsid w:val="00777AAC"/>
    <w:rsid w:val="007801DE"/>
    <w:rsid w:val="00780515"/>
    <w:rsid w:val="007818B1"/>
    <w:rsid w:val="007819A8"/>
    <w:rsid w:val="00781A5A"/>
    <w:rsid w:val="00782485"/>
    <w:rsid w:val="0078311A"/>
    <w:rsid w:val="007834C0"/>
    <w:rsid w:val="00783CD3"/>
    <w:rsid w:val="007843D2"/>
    <w:rsid w:val="00786508"/>
    <w:rsid w:val="00786A86"/>
    <w:rsid w:val="007872C3"/>
    <w:rsid w:val="007872E1"/>
    <w:rsid w:val="007902C3"/>
    <w:rsid w:val="0079098B"/>
    <w:rsid w:val="00790E58"/>
    <w:rsid w:val="007912F1"/>
    <w:rsid w:val="007916D5"/>
    <w:rsid w:val="007921E0"/>
    <w:rsid w:val="007925A3"/>
    <w:rsid w:val="00792791"/>
    <w:rsid w:val="00792AC4"/>
    <w:rsid w:val="00792AE2"/>
    <w:rsid w:val="00792F44"/>
    <w:rsid w:val="0079442D"/>
    <w:rsid w:val="00794D66"/>
    <w:rsid w:val="00795024"/>
    <w:rsid w:val="007954A4"/>
    <w:rsid w:val="00796354"/>
    <w:rsid w:val="007968A0"/>
    <w:rsid w:val="00797BDB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5A"/>
    <w:rsid w:val="007A3CD0"/>
    <w:rsid w:val="007A3CFD"/>
    <w:rsid w:val="007A3E99"/>
    <w:rsid w:val="007A46A6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2F72"/>
    <w:rsid w:val="007B392E"/>
    <w:rsid w:val="007B3ED5"/>
    <w:rsid w:val="007B4277"/>
    <w:rsid w:val="007B468D"/>
    <w:rsid w:val="007B54F4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695D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3B74"/>
    <w:rsid w:val="007D4D20"/>
    <w:rsid w:val="007D57D6"/>
    <w:rsid w:val="007D633E"/>
    <w:rsid w:val="007D6572"/>
    <w:rsid w:val="007D7801"/>
    <w:rsid w:val="007E0678"/>
    <w:rsid w:val="007E06C5"/>
    <w:rsid w:val="007E1113"/>
    <w:rsid w:val="007E114F"/>
    <w:rsid w:val="007E13AF"/>
    <w:rsid w:val="007E1B3A"/>
    <w:rsid w:val="007E22D2"/>
    <w:rsid w:val="007E236C"/>
    <w:rsid w:val="007E2800"/>
    <w:rsid w:val="007E3464"/>
    <w:rsid w:val="007E3904"/>
    <w:rsid w:val="007E497A"/>
    <w:rsid w:val="007E540B"/>
    <w:rsid w:val="007E562B"/>
    <w:rsid w:val="007E5F21"/>
    <w:rsid w:val="007E6312"/>
    <w:rsid w:val="007E6920"/>
    <w:rsid w:val="007E6AC6"/>
    <w:rsid w:val="007E75D4"/>
    <w:rsid w:val="007F0413"/>
    <w:rsid w:val="007F041F"/>
    <w:rsid w:val="007F1601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8E"/>
    <w:rsid w:val="007F46AC"/>
    <w:rsid w:val="007F4718"/>
    <w:rsid w:val="007F60D9"/>
    <w:rsid w:val="007F6193"/>
    <w:rsid w:val="007F63C8"/>
    <w:rsid w:val="007F7487"/>
    <w:rsid w:val="007F781D"/>
    <w:rsid w:val="008007C2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764"/>
    <w:rsid w:val="00804A6D"/>
    <w:rsid w:val="00804D25"/>
    <w:rsid w:val="008053AA"/>
    <w:rsid w:val="00805C64"/>
    <w:rsid w:val="00806C3C"/>
    <w:rsid w:val="00806CB1"/>
    <w:rsid w:val="0080775A"/>
    <w:rsid w:val="00807C95"/>
    <w:rsid w:val="00810857"/>
    <w:rsid w:val="00810A1D"/>
    <w:rsid w:val="00810E71"/>
    <w:rsid w:val="00810FCC"/>
    <w:rsid w:val="008112DB"/>
    <w:rsid w:val="008115AC"/>
    <w:rsid w:val="00811AA7"/>
    <w:rsid w:val="00812B3D"/>
    <w:rsid w:val="008131CD"/>
    <w:rsid w:val="00813731"/>
    <w:rsid w:val="00814CA1"/>
    <w:rsid w:val="008150D7"/>
    <w:rsid w:val="00815553"/>
    <w:rsid w:val="00815C70"/>
    <w:rsid w:val="00816373"/>
    <w:rsid w:val="008168BF"/>
    <w:rsid w:val="00816BCB"/>
    <w:rsid w:val="00816E3F"/>
    <w:rsid w:val="00817639"/>
    <w:rsid w:val="00817ED3"/>
    <w:rsid w:val="0082068B"/>
    <w:rsid w:val="00820A02"/>
    <w:rsid w:val="00820E1A"/>
    <w:rsid w:val="00821EEC"/>
    <w:rsid w:val="00821FB5"/>
    <w:rsid w:val="0082313D"/>
    <w:rsid w:val="0082348F"/>
    <w:rsid w:val="008236CD"/>
    <w:rsid w:val="0082408F"/>
    <w:rsid w:val="00825F7E"/>
    <w:rsid w:val="00826158"/>
    <w:rsid w:val="00826825"/>
    <w:rsid w:val="00827B93"/>
    <w:rsid w:val="00827F39"/>
    <w:rsid w:val="00830C40"/>
    <w:rsid w:val="00831024"/>
    <w:rsid w:val="00831273"/>
    <w:rsid w:val="008323B8"/>
    <w:rsid w:val="008330FA"/>
    <w:rsid w:val="00833B3C"/>
    <w:rsid w:val="00834053"/>
    <w:rsid w:val="008347B3"/>
    <w:rsid w:val="0083485E"/>
    <w:rsid w:val="00834E60"/>
    <w:rsid w:val="00836034"/>
    <w:rsid w:val="008377B8"/>
    <w:rsid w:val="008378A3"/>
    <w:rsid w:val="00837B36"/>
    <w:rsid w:val="00837D3B"/>
    <w:rsid w:val="00840749"/>
    <w:rsid w:val="008408A8"/>
    <w:rsid w:val="00840D5B"/>
    <w:rsid w:val="0084120D"/>
    <w:rsid w:val="00841D6F"/>
    <w:rsid w:val="00842594"/>
    <w:rsid w:val="00842683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3E8C"/>
    <w:rsid w:val="008548B0"/>
    <w:rsid w:val="00855918"/>
    <w:rsid w:val="008567F8"/>
    <w:rsid w:val="00857422"/>
    <w:rsid w:val="0085776B"/>
    <w:rsid w:val="008577C3"/>
    <w:rsid w:val="00860520"/>
    <w:rsid w:val="0086060D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213"/>
    <w:rsid w:val="00864842"/>
    <w:rsid w:val="00864F5E"/>
    <w:rsid w:val="00866D8F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921"/>
    <w:rsid w:val="00874CA4"/>
    <w:rsid w:val="008753A5"/>
    <w:rsid w:val="00875B0C"/>
    <w:rsid w:val="0087625F"/>
    <w:rsid w:val="00876808"/>
    <w:rsid w:val="008769BB"/>
    <w:rsid w:val="0087748C"/>
    <w:rsid w:val="00877920"/>
    <w:rsid w:val="00880074"/>
    <w:rsid w:val="00880D1F"/>
    <w:rsid w:val="00882369"/>
    <w:rsid w:val="008824C8"/>
    <w:rsid w:val="008826A6"/>
    <w:rsid w:val="00882F44"/>
    <w:rsid w:val="00883AD4"/>
    <w:rsid w:val="00885316"/>
    <w:rsid w:val="00885A29"/>
    <w:rsid w:val="00886F62"/>
    <w:rsid w:val="0088706E"/>
    <w:rsid w:val="00887132"/>
    <w:rsid w:val="0088771B"/>
    <w:rsid w:val="008879FA"/>
    <w:rsid w:val="00890B10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1D7"/>
    <w:rsid w:val="008965D5"/>
    <w:rsid w:val="00896DE6"/>
    <w:rsid w:val="0089748C"/>
    <w:rsid w:val="00897F19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A7E2B"/>
    <w:rsid w:val="008B1B9E"/>
    <w:rsid w:val="008B20F2"/>
    <w:rsid w:val="008B4029"/>
    <w:rsid w:val="008B42F7"/>
    <w:rsid w:val="008B5198"/>
    <w:rsid w:val="008B5EDA"/>
    <w:rsid w:val="008B62D7"/>
    <w:rsid w:val="008B774E"/>
    <w:rsid w:val="008C0E3D"/>
    <w:rsid w:val="008C178E"/>
    <w:rsid w:val="008C2D98"/>
    <w:rsid w:val="008C3159"/>
    <w:rsid w:val="008C35A1"/>
    <w:rsid w:val="008C4394"/>
    <w:rsid w:val="008C457B"/>
    <w:rsid w:val="008C464D"/>
    <w:rsid w:val="008C489C"/>
    <w:rsid w:val="008C4946"/>
    <w:rsid w:val="008C5C53"/>
    <w:rsid w:val="008C60B6"/>
    <w:rsid w:val="008C6135"/>
    <w:rsid w:val="008C653A"/>
    <w:rsid w:val="008C6E11"/>
    <w:rsid w:val="008C7ACB"/>
    <w:rsid w:val="008D0B4B"/>
    <w:rsid w:val="008D0C13"/>
    <w:rsid w:val="008D0DFE"/>
    <w:rsid w:val="008D10A1"/>
    <w:rsid w:val="008D1315"/>
    <w:rsid w:val="008D1FCD"/>
    <w:rsid w:val="008D2034"/>
    <w:rsid w:val="008D21F0"/>
    <w:rsid w:val="008D2CA1"/>
    <w:rsid w:val="008D3014"/>
    <w:rsid w:val="008D333B"/>
    <w:rsid w:val="008D5A77"/>
    <w:rsid w:val="008D5C12"/>
    <w:rsid w:val="008D644B"/>
    <w:rsid w:val="008D68C2"/>
    <w:rsid w:val="008D6C5F"/>
    <w:rsid w:val="008E04C7"/>
    <w:rsid w:val="008E099A"/>
    <w:rsid w:val="008E0D1C"/>
    <w:rsid w:val="008E2D57"/>
    <w:rsid w:val="008E32D5"/>
    <w:rsid w:val="008E34C6"/>
    <w:rsid w:val="008E39D7"/>
    <w:rsid w:val="008E4412"/>
    <w:rsid w:val="008E5514"/>
    <w:rsid w:val="008E5E16"/>
    <w:rsid w:val="008E60C5"/>
    <w:rsid w:val="008E6700"/>
    <w:rsid w:val="008E7C6F"/>
    <w:rsid w:val="008F2355"/>
    <w:rsid w:val="008F5963"/>
    <w:rsid w:val="008F5DD9"/>
    <w:rsid w:val="008F61F6"/>
    <w:rsid w:val="008F6524"/>
    <w:rsid w:val="008F75C4"/>
    <w:rsid w:val="008F7FBF"/>
    <w:rsid w:val="009016FD"/>
    <w:rsid w:val="00903745"/>
    <w:rsid w:val="00904131"/>
    <w:rsid w:val="00904519"/>
    <w:rsid w:val="0090490E"/>
    <w:rsid w:val="00904C72"/>
    <w:rsid w:val="009051FB"/>
    <w:rsid w:val="00905491"/>
    <w:rsid w:val="00905630"/>
    <w:rsid w:val="00905D5D"/>
    <w:rsid w:val="00906551"/>
    <w:rsid w:val="00906767"/>
    <w:rsid w:val="00906B6F"/>
    <w:rsid w:val="00906F28"/>
    <w:rsid w:val="00907B08"/>
    <w:rsid w:val="0091022C"/>
    <w:rsid w:val="00910D39"/>
    <w:rsid w:val="0091289F"/>
    <w:rsid w:val="00912DA8"/>
    <w:rsid w:val="00912F85"/>
    <w:rsid w:val="00913395"/>
    <w:rsid w:val="00913F2C"/>
    <w:rsid w:val="00914418"/>
    <w:rsid w:val="00915E59"/>
    <w:rsid w:val="0091607F"/>
    <w:rsid w:val="009161E9"/>
    <w:rsid w:val="009210E7"/>
    <w:rsid w:val="009215B0"/>
    <w:rsid w:val="00921AD4"/>
    <w:rsid w:val="00924613"/>
    <w:rsid w:val="009248E1"/>
    <w:rsid w:val="0092608F"/>
    <w:rsid w:val="00926335"/>
    <w:rsid w:val="009263A2"/>
    <w:rsid w:val="00926DD9"/>
    <w:rsid w:val="009279FE"/>
    <w:rsid w:val="00930AD2"/>
    <w:rsid w:val="00930C59"/>
    <w:rsid w:val="0093107B"/>
    <w:rsid w:val="0093157E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082"/>
    <w:rsid w:val="00943F56"/>
    <w:rsid w:val="009449B6"/>
    <w:rsid w:val="00944B06"/>
    <w:rsid w:val="00945177"/>
    <w:rsid w:val="0095097B"/>
    <w:rsid w:val="00950C2E"/>
    <w:rsid w:val="0095196F"/>
    <w:rsid w:val="00951A41"/>
    <w:rsid w:val="00951F19"/>
    <w:rsid w:val="009526AD"/>
    <w:rsid w:val="009539E9"/>
    <w:rsid w:val="00953D52"/>
    <w:rsid w:val="00953FC5"/>
    <w:rsid w:val="0095457D"/>
    <w:rsid w:val="00954CC1"/>
    <w:rsid w:val="00955777"/>
    <w:rsid w:val="0095582E"/>
    <w:rsid w:val="00955A6F"/>
    <w:rsid w:val="00955E0A"/>
    <w:rsid w:val="0095682F"/>
    <w:rsid w:val="009609F4"/>
    <w:rsid w:val="00960BC7"/>
    <w:rsid w:val="009614C4"/>
    <w:rsid w:val="0096178F"/>
    <w:rsid w:val="0096209A"/>
    <w:rsid w:val="009631DB"/>
    <w:rsid w:val="00963F9F"/>
    <w:rsid w:val="009651E9"/>
    <w:rsid w:val="009656BF"/>
    <w:rsid w:val="00966715"/>
    <w:rsid w:val="009672EF"/>
    <w:rsid w:val="009674C3"/>
    <w:rsid w:val="00967704"/>
    <w:rsid w:val="00967778"/>
    <w:rsid w:val="00970C81"/>
    <w:rsid w:val="00970D1C"/>
    <w:rsid w:val="009710B2"/>
    <w:rsid w:val="00971641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66F"/>
    <w:rsid w:val="009927DA"/>
    <w:rsid w:val="00994320"/>
    <w:rsid w:val="00994D79"/>
    <w:rsid w:val="00996996"/>
    <w:rsid w:val="00997158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C9C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095E"/>
    <w:rsid w:val="009C12DB"/>
    <w:rsid w:val="009C1669"/>
    <w:rsid w:val="009C1EB3"/>
    <w:rsid w:val="009C1EF0"/>
    <w:rsid w:val="009C263E"/>
    <w:rsid w:val="009C2EE0"/>
    <w:rsid w:val="009C426C"/>
    <w:rsid w:val="009C4737"/>
    <w:rsid w:val="009C7FA6"/>
    <w:rsid w:val="009D0440"/>
    <w:rsid w:val="009D0CBF"/>
    <w:rsid w:val="009D1A92"/>
    <w:rsid w:val="009D2B85"/>
    <w:rsid w:val="009D3905"/>
    <w:rsid w:val="009D7451"/>
    <w:rsid w:val="009D751F"/>
    <w:rsid w:val="009E069A"/>
    <w:rsid w:val="009E0AFF"/>
    <w:rsid w:val="009E0BFD"/>
    <w:rsid w:val="009E12D5"/>
    <w:rsid w:val="009E1BA0"/>
    <w:rsid w:val="009E2B77"/>
    <w:rsid w:val="009E3BB4"/>
    <w:rsid w:val="009E4457"/>
    <w:rsid w:val="009E4561"/>
    <w:rsid w:val="009E45D0"/>
    <w:rsid w:val="009E4689"/>
    <w:rsid w:val="009E4CA0"/>
    <w:rsid w:val="009E4D21"/>
    <w:rsid w:val="009E561D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A80"/>
    <w:rsid w:val="00A00FE4"/>
    <w:rsid w:val="00A021A9"/>
    <w:rsid w:val="00A03204"/>
    <w:rsid w:val="00A03A76"/>
    <w:rsid w:val="00A03CB0"/>
    <w:rsid w:val="00A03DA1"/>
    <w:rsid w:val="00A043BF"/>
    <w:rsid w:val="00A04B06"/>
    <w:rsid w:val="00A04C3C"/>
    <w:rsid w:val="00A051B2"/>
    <w:rsid w:val="00A06656"/>
    <w:rsid w:val="00A07A15"/>
    <w:rsid w:val="00A105C7"/>
    <w:rsid w:val="00A108C4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1FB0"/>
    <w:rsid w:val="00A22DEB"/>
    <w:rsid w:val="00A230DD"/>
    <w:rsid w:val="00A231C1"/>
    <w:rsid w:val="00A2322F"/>
    <w:rsid w:val="00A24095"/>
    <w:rsid w:val="00A242C9"/>
    <w:rsid w:val="00A24A9F"/>
    <w:rsid w:val="00A2539A"/>
    <w:rsid w:val="00A25611"/>
    <w:rsid w:val="00A26787"/>
    <w:rsid w:val="00A268BA"/>
    <w:rsid w:val="00A26983"/>
    <w:rsid w:val="00A270DC"/>
    <w:rsid w:val="00A27C06"/>
    <w:rsid w:val="00A30037"/>
    <w:rsid w:val="00A30370"/>
    <w:rsid w:val="00A30F36"/>
    <w:rsid w:val="00A317AE"/>
    <w:rsid w:val="00A31AB0"/>
    <w:rsid w:val="00A31E38"/>
    <w:rsid w:val="00A33178"/>
    <w:rsid w:val="00A33307"/>
    <w:rsid w:val="00A33441"/>
    <w:rsid w:val="00A33B33"/>
    <w:rsid w:val="00A34BCA"/>
    <w:rsid w:val="00A34E37"/>
    <w:rsid w:val="00A3533E"/>
    <w:rsid w:val="00A35D53"/>
    <w:rsid w:val="00A35F39"/>
    <w:rsid w:val="00A35F9C"/>
    <w:rsid w:val="00A366AD"/>
    <w:rsid w:val="00A371BA"/>
    <w:rsid w:val="00A3760E"/>
    <w:rsid w:val="00A40187"/>
    <w:rsid w:val="00A40744"/>
    <w:rsid w:val="00A41826"/>
    <w:rsid w:val="00A41F3D"/>
    <w:rsid w:val="00A42FFF"/>
    <w:rsid w:val="00A4300A"/>
    <w:rsid w:val="00A4357F"/>
    <w:rsid w:val="00A44B3A"/>
    <w:rsid w:val="00A44CFB"/>
    <w:rsid w:val="00A44DEC"/>
    <w:rsid w:val="00A45A14"/>
    <w:rsid w:val="00A45A1F"/>
    <w:rsid w:val="00A4698E"/>
    <w:rsid w:val="00A46D8B"/>
    <w:rsid w:val="00A50A45"/>
    <w:rsid w:val="00A51B91"/>
    <w:rsid w:val="00A529E6"/>
    <w:rsid w:val="00A52BFB"/>
    <w:rsid w:val="00A53257"/>
    <w:rsid w:val="00A53A85"/>
    <w:rsid w:val="00A54271"/>
    <w:rsid w:val="00A543E7"/>
    <w:rsid w:val="00A54451"/>
    <w:rsid w:val="00A55A84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A01"/>
    <w:rsid w:val="00A63C43"/>
    <w:rsid w:val="00A640A5"/>
    <w:rsid w:val="00A648C4"/>
    <w:rsid w:val="00A65009"/>
    <w:rsid w:val="00A655CE"/>
    <w:rsid w:val="00A665AC"/>
    <w:rsid w:val="00A67934"/>
    <w:rsid w:val="00A70038"/>
    <w:rsid w:val="00A70CB5"/>
    <w:rsid w:val="00A71792"/>
    <w:rsid w:val="00A71827"/>
    <w:rsid w:val="00A719B9"/>
    <w:rsid w:val="00A72C1E"/>
    <w:rsid w:val="00A73EB1"/>
    <w:rsid w:val="00A74E18"/>
    <w:rsid w:val="00A75306"/>
    <w:rsid w:val="00A75D41"/>
    <w:rsid w:val="00A76083"/>
    <w:rsid w:val="00A76C5F"/>
    <w:rsid w:val="00A76E9F"/>
    <w:rsid w:val="00A7778A"/>
    <w:rsid w:val="00A77883"/>
    <w:rsid w:val="00A80490"/>
    <w:rsid w:val="00A80D12"/>
    <w:rsid w:val="00A81A90"/>
    <w:rsid w:val="00A81BA6"/>
    <w:rsid w:val="00A82FFE"/>
    <w:rsid w:val="00A83320"/>
    <w:rsid w:val="00A833B2"/>
    <w:rsid w:val="00A83488"/>
    <w:rsid w:val="00A83EEF"/>
    <w:rsid w:val="00A841CB"/>
    <w:rsid w:val="00A85894"/>
    <w:rsid w:val="00A862B4"/>
    <w:rsid w:val="00A86BCF"/>
    <w:rsid w:val="00A86CFC"/>
    <w:rsid w:val="00A8702E"/>
    <w:rsid w:val="00A872DB"/>
    <w:rsid w:val="00A87B8B"/>
    <w:rsid w:val="00A87F42"/>
    <w:rsid w:val="00A904FE"/>
    <w:rsid w:val="00A909F8"/>
    <w:rsid w:val="00A90A3B"/>
    <w:rsid w:val="00A90DA3"/>
    <w:rsid w:val="00A9169A"/>
    <w:rsid w:val="00A9183F"/>
    <w:rsid w:val="00A91EAF"/>
    <w:rsid w:val="00A92C6B"/>
    <w:rsid w:val="00A933FD"/>
    <w:rsid w:val="00A941F0"/>
    <w:rsid w:val="00A946CF"/>
    <w:rsid w:val="00A955F7"/>
    <w:rsid w:val="00A95CB4"/>
    <w:rsid w:val="00A95FFF"/>
    <w:rsid w:val="00A962AF"/>
    <w:rsid w:val="00A96DA1"/>
    <w:rsid w:val="00AA0163"/>
    <w:rsid w:val="00AA1157"/>
    <w:rsid w:val="00AA1A1D"/>
    <w:rsid w:val="00AA2089"/>
    <w:rsid w:val="00AA277E"/>
    <w:rsid w:val="00AA3064"/>
    <w:rsid w:val="00AA3268"/>
    <w:rsid w:val="00AA39AF"/>
    <w:rsid w:val="00AA51AE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5A11"/>
    <w:rsid w:val="00AB68CF"/>
    <w:rsid w:val="00AB6D09"/>
    <w:rsid w:val="00AB6EC5"/>
    <w:rsid w:val="00AB7ABF"/>
    <w:rsid w:val="00AB7D82"/>
    <w:rsid w:val="00AC164D"/>
    <w:rsid w:val="00AC16DC"/>
    <w:rsid w:val="00AC2E69"/>
    <w:rsid w:val="00AC3218"/>
    <w:rsid w:val="00AC32C4"/>
    <w:rsid w:val="00AC3B04"/>
    <w:rsid w:val="00AC4883"/>
    <w:rsid w:val="00AC5153"/>
    <w:rsid w:val="00AC55CC"/>
    <w:rsid w:val="00AC5B9C"/>
    <w:rsid w:val="00AC6715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1BB0"/>
    <w:rsid w:val="00AF287C"/>
    <w:rsid w:val="00AF2CD6"/>
    <w:rsid w:val="00AF2E36"/>
    <w:rsid w:val="00AF3EA4"/>
    <w:rsid w:val="00AF4326"/>
    <w:rsid w:val="00AF598F"/>
    <w:rsid w:val="00AF5E6E"/>
    <w:rsid w:val="00AF6D2B"/>
    <w:rsid w:val="00AF6D65"/>
    <w:rsid w:val="00AF70F9"/>
    <w:rsid w:val="00AF7E31"/>
    <w:rsid w:val="00B001DC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1B2"/>
    <w:rsid w:val="00B1692C"/>
    <w:rsid w:val="00B1710C"/>
    <w:rsid w:val="00B17B90"/>
    <w:rsid w:val="00B20356"/>
    <w:rsid w:val="00B207E0"/>
    <w:rsid w:val="00B23478"/>
    <w:rsid w:val="00B23CB7"/>
    <w:rsid w:val="00B24D56"/>
    <w:rsid w:val="00B25086"/>
    <w:rsid w:val="00B25547"/>
    <w:rsid w:val="00B2567E"/>
    <w:rsid w:val="00B25ADA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6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AEB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150"/>
    <w:rsid w:val="00B737B2"/>
    <w:rsid w:val="00B7448F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2AAC"/>
    <w:rsid w:val="00B83BAB"/>
    <w:rsid w:val="00B84AD3"/>
    <w:rsid w:val="00B84D0C"/>
    <w:rsid w:val="00B84EAC"/>
    <w:rsid w:val="00B8650D"/>
    <w:rsid w:val="00B879C9"/>
    <w:rsid w:val="00B90C0B"/>
    <w:rsid w:val="00B92B08"/>
    <w:rsid w:val="00B92F14"/>
    <w:rsid w:val="00B9361F"/>
    <w:rsid w:val="00B9380A"/>
    <w:rsid w:val="00B94CE8"/>
    <w:rsid w:val="00B94FE4"/>
    <w:rsid w:val="00B954CC"/>
    <w:rsid w:val="00B96302"/>
    <w:rsid w:val="00B96AA0"/>
    <w:rsid w:val="00B96C46"/>
    <w:rsid w:val="00BA0231"/>
    <w:rsid w:val="00BA073B"/>
    <w:rsid w:val="00BA09FB"/>
    <w:rsid w:val="00BA0E67"/>
    <w:rsid w:val="00BA1C17"/>
    <w:rsid w:val="00BA23AF"/>
    <w:rsid w:val="00BA322E"/>
    <w:rsid w:val="00BA4BEF"/>
    <w:rsid w:val="00BA670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2D81"/>
    <w:rsid w:val="00BB5278"/>
    <w:rsid w:val="00BB5B5A"/>
    <w:rsid w:val="00BB6AD1"/>
    <w:rsid w:val="00BB762B"/>
    <w:rsid w:val="00BB784B"/>
    <w:rsid w:val="00BB7C55"/>
    <w:rsid w:val="00BC1117"/>
    <w:rsid w:val="00BC12F5"/>
    <w:rsid w:val="00BC177C"/>
    <w:rsid w:val="00BC17F5"/>
    <w:rsid w:val="00BC2D3D"/>
    <w:rsid w:val="00BC4430"/>
    <w:rsid w:val="00BC51EB"/>
    <w:rsid w:val="00BC530C"/>
    <w:rsid w:val="00BC5D3B"/>
    <w:rsid w:val="00BC62C6"/>
    <w:rsid w:val="00BC7324"/>
    <w:rsid w:val="00BD04E8"/>
    <w:rsid w:val="00BD05E8"/>
    <w:rsid w:val="00BD0ABD"/>
    <w:rsid w:val="00BD0BD0"/>
    <w:rsid w:val="00BD230C"/>
    <w:rsid w:val="00BD277D"/>
    <w:rsid w:val="00BD285E"/>
    <w:rsid w:val="00BD2877"/>
    <w:rsid w:val="00BD3CFB"/>
    <w:rsid w:val="00BD3F97"/>
    <w:rsid w:val="00BD6202"/>
    <w:rsid w:val="00BD6895"/>
    <w:rsid w:val="00BD706B"/>
    <w:rsid w:val="00BE08DA"/>
    <w:rsid w:val="00BE173B"/>
    <w:rsid w:val="00BE1AC4"/>
    <w:rsid w:val="00BE25CB"/>
    <w:rsid w:val="00BE2948"/>
    <w:rsid w:val="00BE295D"/>
    <w:rsid w:val="00BE2B42"/>
    <w:rsid w:val="00BE3788"/>
    <w:rsid w:val="00BE441B"/>
    <w:rsid w:val="00BE44F7"/>
    <w:rsid w:val="00BE5BBB"/>
    <w:rsid w:val="00BE5F99"/>
    <w:rsid w:val="00BE5FF6"/>
    <w:rsid w:val="00BE70EF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5202"/>
    <w:rsid w:val="00BF59E1"/>
    <w:rsid w:val="00BF6784"/>
    <w:rsid w:val="00BF6A05"/>
    <w:rsid w:val="00BF6AFC"/>
    <w:rsid w:val="00BF6C5C"/>
    <w:rsid w:val="00BF6C7C"/>
    <w:rsid w:val="00C01A9D"/>
    <w:rsid w:val="00C02708"/>
    <w:rsid w:val="00C02AC6"/>
    <w:rsid w:val="00C0369C"/>
    <w:rsid w:val="00C0385B"/>
    <w:rsid w:val="00C047D0"/>
    <w:rsid w:val="00C0485F"/>
    <w:rsid w:val="00C04E5B"/>
    <w:rsid w:val="00C04EDC"/>
    <w:rsid w:val="00C05673"/>
    <w:rsid w:val="00C05740"/>
    <w:rsid w:val="00C058B1"/>
    <w:rsid w:val="00C05BFF"/>
    <w:rsid w:val="00C067B9"/>
    <w:rsid w:val="00C1057C"/>
    <w:rsid w:val="00C1102D"/>
    <w:rsid w:val="00C111A7"/>
    <w:rsid w:val="00C1132B"/>
    <w:rsid w:val="00C13AE6"/>
    <w:rsid w:val="00C13C2C"/>
    <w:rsid w:val="00C141D4"/>
    <w:rsid w:val="00C142C4"/>
    <w:rsid w:val="00C15688"/>
    <w:rsid w:val="00C174C1"/>
    <w:rsid w:val="00C207A1"/>
    <w:rsid w:val="00C21215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1743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37DE6"/>
    <w:rsid w:val="00C40B8A"/>
    <w:rsid w:val="00C4107D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6E2F"/>
    <w:rsid w:val="00C67BFD"/>
    <w:rsid w:val="00C67D3B"/>
    <w:rsid w:val="00C700C6"/>
    <w:rsid w:val="00C7047D"/>
    <w:rsid w:val="00C73900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5EE"/>
    <w:rsid w:val="00C85A7F"/>
    <w:rsid w:val="00C86F0F"/>
    <w:rsid w:val="00C902F3"/>
    <w:rsid w:val="00C9047C"/>
    <w:rsid w:val="00C90E56"/>
    <w:rsid w:val="00C91683"/>
    <w:rsid w:val="00C918B6"/>
    <w:rsid w:val="00C91D76"/>
    <w:rsid w:val="00C92768"/>
    <w:rsid w:val="00C938C9"/>
    <w:rsid w:val="00C95A37"/>
    <w:rsid w:val="00C95C18"/>
    <w:rsid w:val="00C96406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3F7C"/>
    <w:rsid w:val="00CA42CA"/>
    <w:rsid w:val="00CA4702"/>
    <w:rsid w:val="00CA74B0"/>
    <w:rsid w:val="00CA77D1"/>
    <w:rsid w:val="00CB05C8"/>
    <w:rsid w:val="00CB0B9A"/>
    <w:rsid w:val="00CB188D"/>
    <w:rsid w:val="00CB19A3"/>
    <w:rsid w:val="00CB2F35"/>
    <w:rsid w:val="00CB3E3F"/>
    <w:rsid w:val="00CB48B8"/>
    <w:rsid w:val="00CB560A"/>
    <w:rsid w:val="00CB5DC5"/>
    <w:rsid w:val="00CB610C"/>
    <w:rsid w:val="00CB6B61"/>
    <w:rsid w:val="00CB79F8"/>
    <w:rsid w:val="00CB7C63"/>
    <w:rsid w:val="00CC010A"/>
    <w:rsid w:val="00CC0B4D"/>
    <w:rsid w:val="00CC0C70"/>
    <w:rsid w:val="00CC1902"/>
    <w:rsid w:val="00CC2D5F"/>
    <w:rsid w:val="00CC306C"/>
    <w:rsid w:val="00CC3427"/>
    <w:rsid w:val="00CC4E79"/>
    <w:rsid w:val="00CC5C20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836"/>
    <w:rsid w:val="00CE19A4"/>
    <w:rsid w:val="00CE1F1F"/>
    <w:rsid w:val="00CE2092"/>
    <w:rsid w:val="00CE23AA"/>
    <w:rsid w:val="00CE26C2"/>
    <w:rsid w:val="00CE292F"/>
    <w:rsid w:val="00CE31F7"/>
    <w:rsid w:val="00CE42F0"/>
    <w:rsid w:val="00CE4326"/>
    <w:rsid w:val="00CE55BF"/>
    <w:rsid w:val="00CE6CF3"/>
    <w:rsid w:val="00CF03C0"/>
    <w:rsid w:val="00CF221C"/>
    <w:rsid w:val="00CF22DB"/>
    <w:rsid w:val="00CF2666"/>
    <w:rsid w:val="00CF39ED"/>
    <w:rsid w:val="00CF4798"/>
    <w:rsid w:val="00CF63A0"/>
    <w:rsid w:val="00CF6523"/>
    <w:rsid w:val="00CF677E"/>
    <w:rsid w:val="00CF791A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5F9"/>
    <w:rsid w:val="00D07BC2"/>
    <w:rsid w:val="00D104A4"/>
    <w:rsid w:val="00D11838"/>
    <w:rsid w:val="00D125F0"/>
    <w:rsid w:val="00D131ED"/>
    <w:rsid w:val="00D132A3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592"/>
    <w:rsid w:val="00D22D82"/>
    <w:rsid w:val="00D23E98"/>
    <w:rsid w:val="00D25F6A"/>
    <w:rsid w:val="00D26C81"/>
    <w:rsid w:val="00D275FE"/>
    <w:rsid w:val="00D27A1C"/>
    <w:rsid w:val="00D31C91"/>
    <w:rsid w:val="00D3218D"/>
    <w:rsid w:val="00D3220E"/>
    <w:rsid w:val="00D32634"/>
    <w:rsid w:val="00D32CED"/>
    <w:rsid w:val="00D32F60"/>
    <w:rsid w:val="00D32FA1"/>
    <w:rsid w:val="00D330D1"/>
    <w:rsid w:val="00D335AC"/>
    <w:rsid w:val="00D33823"/>
    <w:rsid w:val="00D33B6F"/>
    <w:rsid w:val="00D34D9D"/>
    <w:rsid w:val="00D34E78"/>
    <w:rsid w:val="00D350D9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19D2"/>
    <w:rsid w:val="00D4316B"/>
    <w:rsid w:val="00D44182"/>
    <w:rsid w:val="00D44A39"/>
    <w:rsid w:val="00D452E1"/>
    <w:rsid w:val="00D45399"/>
    <w:rsid w:val="00D45432"/>
    <w:rsid w:val="00D455B7"/>
    <w:rsid w:val="00D45A18"/>
    <w:rsid w:val="00D46653"/>
    <w:rsid w:val="00D47A40"/>
    <w:rsid w:val="00D507E9"/>
    <w:rsid w:val="00D50853"/>
    <w:rsid w:val="00D50B58"/>
    <w:rsid w:val="00D50F24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5737E"/>
    <w:rsid w:val="00D60CD9"/>
    <w:rsid w:val="00D61D71"/>
    <w:rsid w:val="00D620A8"/>
    <w:rsid w:val="00D62F5D"/>
    <w:rsid w:val="00D62FA2"/>
    <w:rsid w:val="00D630F3"/>
    <w:rsid w:val="00D64A60"/>
    <w:rsid w:val="00D64C9D"/>
    <w:rsid w:val="00D65341"/>
    <w:rsid w:val="00D65420"/>
    <w:rsid w:val="00D65C82"/>
    <w:rsid w:val="00D65E31"/>
    <w:rsid w:val="00D66F83"/>
    <w:rsid w:val="00D671B8"/>
    <w:rsid w:val="00D70F07"/>
    <w:rsid w:val="00D71832"/>
    <w:rsid w:val="00D71899"/>
    <w:rsid w:val="00D72BE5"/>
    <w:rsid w:val="00D72EE4"/>
    <w:rsid w:val="00D73751"/>
    <w:rsid w:val="00D73C94"/>
    <w:rsid w:val="00D740B8"/>
    <w:rsid w:val="00D74145"/>
    <w:rsid w:val="00D76009"/>
    <w:rsid w:val="00D76167"/>
    <w:rsid w:val="00D765C5"/>
    <w:rsid w:val="00D77961"/>
    <w:rsid w:val="00D805DF"/>
    <w:rsid w:val="00D807BE"/>
    <w:rsid w:val="00D808BD"/>
    <w:rsid w:val="00D81D12"/>
    <w:rsid w:val="00D82F9F"/>
    <w:rsid w:val="00D83113"/>
    <w:rsid w:val="00D8388C"/>
    <w:rsid w:val="00D83916"/>
    <w:rsid w:val="00D84E41"/>
    <w:rsid w:val="00D84FA5"/>
    <w:rsid w:val="00D8502C"/>
    <w:rsid w:val="00D85206"/>
    <w:rsid w:val="00D85544"/>
    <w:rsid w:val="00D85866"/>
    <w:rsid w:val="00D85BEB"/>
    <w:rsid w:val="00D86168"/>
    <w:rsid w:val="00D861ED"/>
    <w:rsid w:val="00D869A8"/>
    <w:rsid w:val="00D86C50"/>
    <w:rsid w:val="00D86C60"/>
    <w:rsid w:val="00D8748A"/>
    <w:rsid w:val="00D876C4"/>
    <w:rsid w:val="00D8786C"/>
    <w:rsid w:val="00D87C1D"/>
    <w:rsid w:val="00D9213D"/>
    <w:rsid w:val="00D92C82"/>
    <w:rsid w:val="00D9300D"/>
    <w:rsid w:val="00D93172"/>
    <w:rsid w:val="00D94524"/>
    <w:rsid w:val="00D95E23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A7138"/>
    <w:rsid w:val="00DB15CB"/>
    <w:rsid w:val="00DB1A1B"/>
    <w:rsid w:val="00DB1DB0"/>
    <w:rsid w:val="00DB1F56"/>
    <w:rsid w:val="00DB382E"/>
    <w:rsid w:val="00DB3AF5"/>
    <w:rsid w:val="00DB3F21"/>
    <w:rsid w:val="00DB408F"/>
    <w:rsid w:val="00DB42F7"/>
    <w:rsid w:val="00DB4642"/>
    <w:rsid w:val="00DB62F4"/>
    <w:rsid w:val="00DB65A0"/>
    <w:rsid w:val="00DB67B8"/>
    <w:rsid w:val="00DB6E08"/>
    <w:rsid w:val="00DB76C3"/>
    <w:rsid w:val="00DC00AC"/>
    <w:rsid w:val="00DC0620"/>
    <w:rsid w:val="00DC114A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745"/>
    <w:rsid w:val="00DC6C99"/>
    <w:rsid w:val="00DC7474"/>
    <w:rsid w:val="00DC7C72"/>
    <w:rsid w:val="00DD01E6"/>
    <w:rsid w:val="00DD035F"/>
    <w:rsid w:val="00DD0BD0"/>
    <w:rsid w:val="00DD0BEC"/>
    <w:rsid w:val="00DD1640"/>
    <w:rsid w:val="00DD1C60"/>
    <w:rsid w:val="00DD231D"/>
    <w:rsid w:val="00DD2352"/>
    <w:rsid w:val="00DD263B"/>
    <w:rsid w:val="00DD3274"/>
    <w:rsid w:val="00DD3997"/>
    <w:rsid w:val="00DD3C11"/>
    <w:rsid w:val="00DD58AE"/>
    <w:rsid w:val="00DD59A1"/>
    <w:rsid w:val="00DD5E44"/>
    <w:rsid w:val="00DD62C6"/>
    <w:rsid w:val="00DD6385"/>
    <w:rsid w:val="00DD6492"/>
    <w:rsid w:val="00DD65BC"/>
    <w:rsid w:val="00DD66BB"/>
    <w:rsid w:val="00DD743D"/>
    <w:rsid w:val="00DE03F7"/>
    <w:rsid w:val="00DE0F4B"/>
    <w:rsid w:val="00DE184F"/>
    <w:rsid w:val="00DE1E9C"/>
    <w:rsid w:val="00DE24A6"/>
    <w:rsid w:val="00DE26A0"/>
    <w:rsid w:val="00DE277D"/>
    <w:rsid w:val="00DE2974"/>
    <w:rsid w:val="00DE2A06"/>
    <w:rsid w:val="00DE3EA0"/>
    <w:rsid w:val="00DE4A81"/>
    <w:rsid w:val="00DE4AAC"/>
    <w:rsid w:val="00DE4EE1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072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5903"/>
    <w:rsid w:val="00E069F5"/>
    <w:rsid w:val="00E06A53"/>
    <w:rsid w:val="00E10A3B"/>
    <w:rsid w:val="00E14E02"/>
    <w:rsid w:val="00E15210"/>
    <w:rsid w:val="00E1557B"/>
    <w:rsid w:val="00E1562C"/>
    <w:rsid w:val="00E15914"/>
    <w:rsid w:val="00E160EC"/>
    <w:rsid w:val="00E16793"/>
    <w:rsid w:val="00E1682F"/>
    <w:rsid w:val="00E16D3F"/>
    <w:rsid w:val="00E17135"/>
    <w:rsid w:val="00E17761"/>
    <w:rsid w:val="00E17B9B"/>
    <w:rsid w:val="00E207BA"/>
    <w:rsid w:val="00E20D67"/>
    <w:rsid w:val="00E21AAD"/>
    <w:rsid w:val="00E21B20"/>
    <w:rsid w:val="00E226E8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898"/>
    <w:rsid w:val="00E25BFE"/>
    <w:rsid w:val="00E266D1"/>
    <w:rsid w:val="00E27357"/>
    <w:rsid w:val="00E30312"/>
    <w:rsid w:val="00E303A3"/>
    <w:rsid w:val="00E309CB"/>
    <w:rsid w:val="00E333B5"/>
    <w:rsid w:val="00E33724"/>
    <w:rsid w:val="00E34A87"/>
    <w:rsid w:val="00E35364"/>
    <w:rsid w:val="00E415C7"/>
    <w:rsid w:val="00E418E2"/>
    <w:rsid w:val="00E425B6"/>
    <w:rsid w:val="00E4365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174E"/>
    <w:rsid w:val="00E5206D"/>
    <w:rsid w:val="00E52083"/>
    <w:rsid w:val="00E52489"/>
    <w:rsid w:val="00E52954"/>
    <w:rsid w:val="00E52CE8"/>
    <w:rsid w:val="00E5398A"/>
    <w:rsid w:val="00E543B4"/>
    <w:rsid w:val="00E5444A"/>
    <w:rsid w:val="00E54994"/>
    <w:rsid w:val="00E56BFA"/>
    <w:rsid w:val="00E56DFB"/>
    <w:rsid w:val="00E606E4"/>
    <w:rsid w:val="00E60BC1"/>
    <w:rsid w:val="00E61335"/>
    <w:rsid w:val="00E62325"/>
    <w:rsid w:val="00E62C10"/>
    <w:rsid w:val="00E62E51"/>
    <w:rsid w:val="00E63F72"/>
    <w:rsid w:val="00E64421"/>
    <w:rsid w:val="00E65AB7"/>
    <w:rsid w:val="00E66D90"/>
    <w:rsid w:val="00E672E0"/>
    <w:rsid w:val="00E675F4"/>
    <w:rsid w:val="00E677C4"/>
    <w:rsid w:val="00E7063D"/>
    <w:rsid w:val="00E71819"/>
    <w:rsid w:val="00E7283C"/>
    <w:rsid w:val="00E72C06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3817"/>
    <w:rsid w:val="00E84F53"/>
    <w:rsid w:val="00E85A10"/>
    <w:rsid w:val="00E864D6"/>
    <w:rsid w:val="00E90730"/>
    <w:rsid w:val="00E9085E"/>
    <w:rsid w:val="00E91BA1"/>
    <w:rsid w:val="00E91CA0"/>
    <w:rsid w:val="00E9219A"/>
    <w:rsid w:val="00E938A9"/>
    <w:rsid w:val="00E940B4"/>
    <w:rsid w:val="00E9525C"/>
    <w:rsid w:val="00E95339"/>
    <w:rsid w:val="00E95515"/>
    <w:rsid w:val="00E96158"/>
    <w:rsid w:val="00E968E3"/>
    <w:rsid w:val="00E97514"/>
    <w:rsid w:val="00E97D1B"/>
    <w:rsid w:val="00EA05C1"/>
    <w:rsid w:val="00EA0A0C"/>
    <w:rsid w:val="00EA0A9B"/>
    <w:rsid w:val="00EA155C"/>
    <w:rsid w:val="00EA18AA"/>
    <w:rsid w:val="00EA28C2"/>
    <w:rsid w:val="00EA308D"/>
    <w:rsid w:val="00EA358C"/>
    <w:rsid w:val="00EA3FCB"/>
    <w:rsid w:val="00EA42DE"/>
    <w:rsid w:val="00EA4D21"/>
    <w:rsid w:val="00EA55E2"/>
    <w:rsid w:val="00EA5E5A"/>
    <w:rsid w:val="00EA67ED"/>
    <w:rsid w:val="00EA69C6"/>
    <w:rsid w:val="00EA6D7F"/>
    <w:rsid w:val="00EA75D1"/>
    <w:rsid w:val="00EB2024"/>
    <w:rsid w:val="00EB2335"/>
    <w:rsid w:val="00EB3564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3152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37"/>
    <w:rsid w:val="00ED1788"/>
    <w:rsid w:val="00ED2248"/>
    <w:rsid w:val="00ED2DD3"/>
    <w:rsid w:val="00ED30F5"/>
    <w:rsid w:val="00ED323C"/>
    <w:rsid w:val="00ED37C9"/>
    <w:rsid w:val="00ED3CDC"/>
    <w:rsid w:val="00ED4B44"/>
    <w:rsid w:val="00ED513B"/>
    <w:rsid w:val="00ED5965"/>
    <w:rsid w:val="00ED6B80"/>
    <w:rsid w:val="00EE0646"/>
    <w:rsid w:val="00EE0CA7"/>
    <w:rsid w:val="00EE1462"/>
    <w:rsid w:val="00EE1AA5"/>
    <w:rsid w:val="00EE2144"/>
    <w:rsid w:val="00EE2470"/>
    <w:rsid w:val="00EE4A09"/>
    <w:rsid w:val="00EE56D3"/>
    <w:rsid w:val="00EE6B4B"/>
    <w:rsid w:val="00EE6C99"/>
    <w:rsid w:val="00EE7346"/>
    <w:rsid w:val="00EE79D9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0E1C"/>
    <w:rsid w:val="00F11501"/>
    <w:rsid w:val="00F12232"/>
    <w:rsid w:val="00F124C5"/>
    <w:rsid w:val="00F12552"/>
    <w:rsid w:val="00F12680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0AA9"/>
    <w:rsid w:val="00F20EC7"/>
    <w:rsid w:val="00F21862"/>
    <w:rsid w:val="00F2243D"/>
    <w:rsid w:val="00F2273D"/>
    <w:rsid w:val="00F22859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61E"/>
    <w:rsid w:val="00F329DC"/>
    <w:rsid w:val="00F33575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0BC"/>
    <w:rsid w:val="00F4572F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4E8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134"/>
    <w:rsid w:val="00F6052B"/>
    <w:rsid w:val="00F616FB"/>
    <w:rsid w:val="00F62978"/>
    <w:rsid w:val="00F63002"/>
    <w:rsid w:val="00F6317E"/>
    <w:rsid w:val="00F647CB"/>
    <w:rsid w:val="00F6492D"/>
    <w:rsid w:val="00F65536"/>
    <w:rsid w:val="00F65558"/>
    <w:rsid w:val="00F6591F"/>
    <w:rsid w:val="00F65CC6"/>
    <w:rsid w:val="00F66CB7"/>
    <w:rsid w:val="00F67B10"/>
    <w:rsid w:val="00F70D39"/>
    <w:rsid w:val="00F71EA9"/>
    <w:rsid w:val="00F749F2"/>
    <w:rsid w:val="00F74BAF"/>
    <w:rsid w:val="00F75227"/>
    <w:rsid w:val="00F75BBE"/>
    <w:rsid w:val="00F75C80"/>
    <w:rsid w:val="00F77F16"/>
    <w:rsid w:val="00F803B0"/>
    <w:rsid w:val="00F8096D"/>
    <w:rsid w:val="00F80F42"/>
    <w:rsid w:val="00F813F2"/>
    <w:rsid w:val="00F8180F"/>
    <w:rsid w:val="00F81E3E"/>
    <w:rsid w:val="00F81E8A"/>
    <w:rsid w:val="00F81F3C"/>
    <w:rsid w:val="00F81F93"/>
    <w:rsid w:val="00F825FD"/>
    <w:rsid w:val="00F82856"/>
    <w:rsid w:val="00F8336B"/>
    <w:rsid w:val="00F83BE2"/>
    <w:rsid w:val="00F84329"/>
    <w:rsid w:val="00F84F71"/>
    <w:rsid w:val="00F84FFC"/>
    <w:rsid w:val="00F85132"/>
    <w:rsid w:val="00F85376"/>
    <w:rsid w:val="00F8620C"/>
    <w:rsid w:val="00F87D7A"/>
    <w:rsid w:val="00F90C3C"/>
    <w:rsid w:val="00F919E7"/>
    <w:rsid w:val="00F9310A"/>
    <w:rsid w:val="00F94F6D"/>
    <w:rsid w:val="00F95024"/>
    <w:rsid w:val="00F9585B"/>
    <w:rsid w:val="00F9662B"/>
    <w:rsid w:val="00F96A9B"/>
    <w:rsid w:val="00F96DF4"/>
    <w:rsid w:val="00FA0AD3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05E4"/>
    <w:rsid w:val="00FB1972"/>
    <w:rsid w:val="00FB2697"/>
    <w:rsid w:val="00FB290F"/>
    <w:rsid w:val="00FB2BD2"/>
    <w:rsid w:val="00FB32D8"/>
    <w:rsid w:val="00FB34BA"/>
    <w:rsid w:val="00FB3789"/>
    <w:rsid w:val="00FB4564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32D2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93B"/>
    <w:rsid w:val="00FD0A3E"/>
    <w:rsid w:val="00FD0DBB"/>
    <w:rsid w:val="00FD1188"/>
    <w:rsid w:val="00FD215E"/>
    <w:rsid w:val="00FD30EA"/>
    <w:rsid w:val="00FD3273"/>
    <w:rsid w:val="00FD3281"/>
    <w:rsid w:val="00FD329A"/>
    <w:rsid w:val="00FD32ED"/>
    <w:rsid w:val="00FD4AEF"/>
    <w:rsid w:val="00FD5334"/>
    <w:rsid w:val="00FD5D62"/>
    <w:rsid w:val="00FD5FEE"/>
    <w:rsid w:val="00FD69D1"/>
    <w:rsid w:val="00FD6B90"/>
    <w:rsid w:val="00FD6D32"/>
    <w:rsid w:val="00FD6EFD"/>
    <w:rsid w:val="00FD7286"/>
    <w:rsid w:val="00FE08E7"/>
    <w:rsid w:val="00FE0C7A"/>
    <w:rsid w:val="00FE1297"/>
    <w:rsid w:val="00FE223B"/>
    <w:rsid w:val="00FE2EE3"/>
    <w:rsid w:val="00FE3447"/>
    <w:rsid w:val="00FE374D"/>
    <w:rsid w:val="00FE3CA9"/>
    <w:rsid w:val="00FE408D"/>
    <w:rsid w:val="00FE42B2"/>
    <w:rsid w:val="00FE495E"/>
    <w:rsid w:val="00FE4C08"/>
    <w:rsid w:val="00FE538E"/>
    <w:rsid w:val="00FE5817"/>
    <w:rsid w:val="00FE6D25"/>
    <w:rsid w:val="00FE744A"/>
    <w:rsid w:val="00FF07D2"/>
    <w:rsid w:val="00FF07D8"/>
    <w:rsid w:val="00FF2633"/>
    <w:rsid w:val="00FF3DF7"/>
    <w:rsid w:val="00FF3F87"/>
    <w:rsid w:val="00FF590F"/>
    <w:rsid w:val="00FF64DC"/>
    <w:rsid w:val="00FF6D01"/>
    <w:rsid w:val="00FF79AF"/>
    <w:rsid w:val="00FF7B2C"/>
    <w:rsid w:val="00FF7C9C"/>
    <w:rsid w:val="00FF7EDF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64F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64F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64F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A464F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A464F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A464F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46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6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6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6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5A464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A464F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464F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A464F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A464F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A464F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5A464F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5A464F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64F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64F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64F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5A464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5A464F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5A464F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A464F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5A464F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5A464F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5A464F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5A464F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5A464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64F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5A464F"/>
    <w:rPr>
      <w:b/>
    </w:rPr>
  </w:style>
  <w:style w:type="numbering" w:customStyle="1" w:styleId="KennysListStyles">
    <w:name w:val="KennysListStyles"/>
    <w:uiPriority w:val="99"/>
    <w:rsid w:val="005A464F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5A464F"/>
    <w:rPr>
      <w:b/>
    </w:rPr>
  </w:style>
  <w:style w:type="paragraph" w:customStyle="1" w:styleId="Answer">
    <w:name w:val="Answer"/>
    <w:basedOn w:val="Normal"/>
    <w:qFormat/>
    <w:rsid w:val="005A464F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5A464F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5A4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5A464F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5A464F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5A464F"/>
    <w:rPr>
      <w:smallCaps/>
    </w:rPr>
  </w:style>
  <w:style w:type="paragraph" w:customStyle="1" w:styleId="SourceCodeCaption">
    <w:name w:val="Source Code Caption"/>
    <w:basedOn w:val="Normal"/>
    <w:rsid w:val="005A464F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5A464F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5A464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A464F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5A464F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5A464F"/>
    <w:rPr>
      <w:b/>
      <w:smallCaps/>
    </w:rPr>
  </w:style>
  <w:style w:type="paragraph" w:customStyle="1" w:styleId="NumberedList">
    <w:name w:val="Numbered List"/>
    <w:basedOn w:val="Normal"/>
    <w:qFormat/>
    <w:rsid w:val="005A464F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5A464F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5A464F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5A464F"/>
  </w:style>
  <w:style w:type="paragraph" w:styleId="ListNumber">
    <w:name w:val="List Number"/>
    <w:basedOn w:val="Normal"/>
    <w:uiPriority w:val="99"/>
    <w:unhideWhenUsed/>
    <w:rsid w:val="005A464F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5A464F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5A464F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5A464F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5A464F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5A464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A464F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5A464F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5A464F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5A464F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5A464F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A4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64F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5A464F"/>
    <w:rPr>
      <w:smallCaps/>
    </w:rPr>
  </w:style>
  <w:style w:type="paragraph" w:customStyle="1" w:styleId="TableCellNormal">
    <w:name w:val="Table Cell Normal"/>
    <w:basedOn w:val="Normal"/>
    <w:qFormat/>
    <w:rsid w:val="005A464F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5A464F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5A464F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5A464F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5A464F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5A464F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5A464F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5A464F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5A464F"/>
    <w:rPr>
      <w:i/>
      <w:iCs/>
    </w:rPr>
  </w:style>
  <w:style w:type="character" w:customStyle="1" w:styleId="CommandChar">
    <w:name w:val="Command Char"/>
    <w:basedOn w:val="DefaultParagraphFont"/>
    <w:link w:val="Command"/>
    <w:rsid w:val="005A464F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5A464F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5A464F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5A464F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5A464F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5A464F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5A464F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5A464F"/>
    <w:pPr>
      <w:spacing w:after="0"/>
      <w:ind w:left="924" w:hanging="357"/>
    </w:pPr>
  </w:style>
  <w:style w:type="paragraph" w:customStyle="1" w:styleId="a">
    <w:name w:val="`"/>
    <w:basedOn w:val="Normal"/>
    <w:qFormat/>
    <w:rsid w:val="005A464F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5A464F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5A464F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5A464F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5A464F"/>
    <w:rPr>
      <w:b/>
      <w:smallCaps/>
    </w:rPr>
  </w:style>
  <w:style w:type="table" w:customStyle="1" w:styleId="SimpleDefinition">
    <w:name w:val="SimpleDefinition"/>
    <w:basedOn w:val="TableNormal"/>
    <w:uiPriority w:val="99"/>
    <w:rsid w:val="005A464F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5A464F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5A464F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5A464F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5A464F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5A464F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5A464F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5A464F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5A464F"/>
    <w:rPr>
      <w:color w:val="4BACC6" w:themeColor="accent5"/>
    </w:rPr>
  </w:style>
  <w:style w:type="paragraph" w:customStyle="1" w:styleId="ToDoSection">
    <w:name w:val="ToDo Section"/>
    <w:basedOn w:val="Heading1"/>
    <w:qFormat/>
    <w:rsid w:val="005A464F"/>
  </w:style>
  <w:style w:type="paragraph" w:customStyle="1" w:styleId="ToDoQuestionHeader">
    <w:name w:val="ToDo Question Header"/>
    <w:basedOn w:val="Question"/>
    <w:qFormat/>
    <w:rsid w:val="005A464F"/>
  </w:style>
  <w:style w:type="paragraph" w:customStyle="1" w:styleId="ToDoDetails">
    <w:name w:val="ToDoDetails"/>
    <w:basedOn w:val="Normal"/>
    <w:qFormat/>
    <w:rsid w:val="005A464F"/>
  </w:style>
  <w:style w:type="paragraph" w:customStyle="1" w:styleId="CodeExampleCode">
    <w:name w:val="Code Example Code"/>
    <w:basedOn w:val="Normal"/>
    <w:rsid w:val="005A464F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5A464F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5A464F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5A464F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5A464F"/>
  </w:style>
  <w:style w:type="paragraph" w:customStyle="1" w:styleId="questionsubsection2">
    <w:name w:val="question sub section 2"/>
    <w:basedOn w:val="Heading4"/>
    <w:qFormat/>
    <w:rsid w:val="005A464F"/>
  </w:style>
  <w:style w:type="paragraph" w:customStyle="1" w:styleId="ListBulletHeader2">
    <w:name w:val="List Bullet Header 2"/>
    <w:basedOn w:val="Normal"/>
    <w:next w:val="ListBullet"/>
    <w:qFormat/>
    <w:rsid w:val="005A464F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5A464F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5A464F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5A464F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5A464F"/>
    <w:rPr>
      <w:color w:val="00B0F0" w:themeColor="accent1"/>
    </w:rPr>
  </w:style>
  <w:style w:type="character" w:customStyle="1" w:styleId="token">
    <w:name w:val="token"/>
    <w:basedOn w:val="DefaultParagraphFont"/>
    <w:rsid w:val="00433D3D"/>
  </w:style>
  <w:style w:type="character" w:customStyle="1" w:styleId="gatsby-highlight-code-line">
    <w:name w:val="gatsby-highlight-code-line"/>
    <w:basedOn w:val="DefaultParagraphFont"/>
    <w:rsid w:val="00A665AC"/>
  </w:style>
  <w:style w:type="paragraph" w:customStyle="1" w:styleId="TutorialStepText">
    <w:name w:val="Tutorial Step Text"/>
    <w:basedOn w:val="Normal"/>
    <w:qFormat/>
    <w:rsid w:val="005A464F"/>
    <w:pPr>
      <w:ind w:left="480"/>
    </w:pPr>
  </w:style>
  <w:style w:type="paragraph" w:customStyle="1" w:styleId="Keyword">
    <w:name w:val="Keyword"/>
    <w:basedOn w:val="Strong1"/>
    <w:link w:val="KeywordChar"/>
    <w:qFormat/>
    <w:rsid w:val="005A464F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5A464F"/>
    <w:rPr>
      <w:rFonts w:eastAsiaTheme="minorEastAsia"/>
      <w:b w:val="0"/>
      <w:color w:val="31378B" w:themeColor="text2"/>
      <w:sz w:val="24"/>
      <w:lang w:eastAsia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510973"/>
    <w:pPr>
      <w:spacing w:before="240" w:line="259" w:lineRule="auto"/>
      <w:outlineLvl w:val="9"/>
    </w:pPr>
    <w:rPr>
      <w:color w:val="0083B3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109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097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09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2B4B52"/>
    <w:rsid w:val="0033464C"/>
    <w:rsid w:val="005148E8"/>
    <w:rsid w:val="007A2295"/>
    <w:rsid w:val="00B924D0"/>
    <w:rsid w:val="00C240F8"/>
    <w:rsid w:val="00DA4789"/>
    <w:rsid w:val="00E852A7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71877-4703-4D4C-8FF7-2EFD37F8F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16789</TotalTime>
  <Pages>49</Pages>
  <Words>4940</Words>
  <Characters>28162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1002</cp:revision>
  <cp:lastPrinted>2020-11-06T18:05:00Z</cp:lastPrinted>
  <dcterms:created xsi:type="dcterms:W3CDTF">2019-05-30T19:33:00Z</dcterms:created>
  <dcterms:modified xsi:type="dcterms:W3CDTF">2020-11-06T18:06:00Z</dcterms:modified>
</cp:coreProperties>
</file>