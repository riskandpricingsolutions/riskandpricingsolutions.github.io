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55E67F" w:rsidR="00CE23AA" w:rsidRDefault="00AE40DA" w:rsidP="00CF63A0">
      <w:pPr>
        <w:pStyle w:val="DocumentTitle"/>
      </w:pPr>
      <w:r>
        <w:t>Combinatorics</w:t>
      </w:r>
    </w:p>
    <w:p w14:paraId="189B54FD" w14:textId="38FA9717" w:rsidR="004114EF" w:rsidRDefault="00AE40DA" w:rsidP="00575B5F">
      <w:pPr>
        <w:pStyle w:val="SubTitle"/>
      </w:pPr>
      <w:r>
        <w:t>Permutations and Combinations</w:t>
      </w:r>
    </w:p>
    <w:p w14:paraId="0083325D" w14:textId="2DC44349" w:rsidR="0033666A" w:rsidRDefault="00D275FE" w:rsidP="00CC0C70">
      <w:pPr>
        <w:pStyle w:val="Heading2"/>
      </w:pPr>
      <w:r>
        <w:t>Summary</w:t>
      </w:r>
    </w:p>
    <w:p w14:paraId="52922BDE" w14:textId="01B568D9" w:rsidR="002A4B21" w:rsidRDefault="00813731" w:rsidP="002A4B21">
      <w:pPr>
        <w:pStyle w:val="TableCaption"/>
      </w:pPr>
      <w:r>
        <w:t>Listing</w:t>
      </w:r>
      <w:r w:rsidR="002A4B21">
        <w:t xml:space="preserve"> </w:t>
      </w:r>
      <w:fldSimple w:instr=" SEQ Listing \* ARABIC ">
        <w:r>
          <w:rPr>
            <w:noProof/>
          </w:rPr>
          <w:t>1</w:t>
        </w:r>
      </w:fldSimple>
      <w:r w:rsidR="002A4B21">
        <w:t xml:space="preserve"> Number Type</w:t>
      </w:r>
    </w:p>
    <w:tbl>
      <w:tblPr>
        <w:tblStyle w:val="SimpleDefinition"/>
        <w:tblW w:w="0" w:type="auto"/>
        <w:tblLook w:val="04A0" w:firstRow="1" w:lastRow="0" w:firstColumn="1" w:lastColumn="0" w:noHBand="0" w:noVBand="1"/>
      </w:tblPr>
      <w:tblGrid>
        <w:gridCol w:w="4722"/>
        <w:gridCol w:w="3908"/>
      </w:tblGrid>
      <w:tr w:rsidR="004114EF" w14:paraId="399BB9EF"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1A183D43" w14:textId="0BEA976F" w:rsidR="004114EF" w:rsidRDefault="00575B5F" w:rsidP="00F45DB8">
            <w:r>
              <w:t>Cartesian Product</w:t>
            </w:r>
          </w:p>
        </w:tc>
        <w:tc>
          <w:tcPr>
            <w:tcW w:w="3908" w:type="dxa"/>
          </w:tcPr>
          <w:p w14:paraId="2EF2F487" w14:textId="1E55DAC9" w:rsidR="004114EF" w:rsidRPr="00391C55" w:rsidRDefault="00E5398A"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114EF" w14:paraId="471ACADA"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2638C5F7" w14:textId="7105A63F" w:rsidR="004114EF" w:rsidRDefault="00B007C3" w:rsidP="00F45DB8">
            <w:r>
              <w:t>Permutations</w:t>
            </w:r>
            <w:r w:rsidR="00375053">
              <w:t xml:space="preserve"> of n things taken r at a time</w:t>
            </w:r>
          </w:p>
        </w:tc>
        <w:tc>
          <w:tcPr>
            <w:tcW w:w="3908" w:type="dxa"/>
          </w:tcPr>
          <w:p w14:paraId="6B0F5AC9" w14:textId="0D355FAE" w:rsidR="002B3B2F" w:rsidRPr="00391C55" w:rsidRDefault="00E5398A"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bl>
    <w:p w14:paraId="1BB0538C" w14:textId="1E42E59D" w:rsidR="00690C71" w:rsidRDefault="00F27AC7" w:rsidP="00690C71">
      <w:pPr>
        <w:pStyle w:val="Heading2"/>
      </w:pPr>
      <w:r>
        <w:t>Permutations and Combinations</w:t>
      </w:r>
    </w:p>
    <w:p w14:paraId="076F8298" w14:textId="0C913376" w:rsidR="00F27AC7" w:rsidRDefault="00F27AC7" w:rsidP="00F27AC7">
      <w:r>
        <w:t>The fundamental difference between permutations and combinations is that with permutations order is</w:t>
      </w:r>
      <w:r w:rsidR="009F3D24">
        <w:t xml:space="preserve"> significant whereas with combinations it is not. So with permutations A,B = B,A whereas with combinatios A,B = B,A.</w:t>
      </w:r>
    </w:p>
    <w:p w14:paraId="396FE9CB" w14:textId="7EA4FC82" w:rsidR="009F3D24" w:rsidRDefault="00E543B4" w:rsidP="00E543B4">
      <w:pPr>
        <w:pStyle w:val="Heading3"/>
      </w:pPr>
      <w:r>
        <w:t>Permutations</w:t>
      </w:r>
    </w:p>
    <w:p w14:paraId="2253440E" w14:textId="77777777" w:rsidR="00585F83" w:rsidRDefault="00E543B4" w:rsidP="00E543B4">
      <w:r>
        <w:t xml:space="preserve">With permutations order is important. We consider two </w:t>
      </w:r>
      <w:r w:rsidR="00B879C9">
        <w:t xml:space="preserve">types of permutation; one which allows </w:t>
      </w:r>
      <w:r w:rsidR="007A1684">
        <w:t xml:space="preserve">repetition and one which does not. </w:t>
      </w:r>
    </w:p>
    <w:p w14:paraId="6F669F34" w14:textId="77777777" w:rsidR="00585F83" w:rsidRDefault="00585F83" w:rsidP="00585F83">
      <w:pPr>
        <w:pStyle w:val="Heading4"/>
      </w:pPr>
      <w:r>
        <w:t>Permutations with repetition</w:t>
      </w:r>
    </w:p>
    <w:p w14:paraId="1A77F47A" w14:textId="4267C73D" w:rsidR="00E543B4" w:rsidRDefault="00D76009" w:rsidP="00E543B4">
      <w:r>
        <w:t xml:space="preserve">If repetition is allowed we have the following situation. </w:t>
      </w:r>
      <w:r w:rsidR="004B7D46">
        <w:t>We have 3 objects {A, B, C} taken two objects at a time. For each of the three possible values of the first slot we have 3 possible values for the second slot.</w:t>
      </w:r>
    </w:p>
    <w:p w14:paraId="119A0B3F" w14:textId="34D1C664" w:rsidR="00E06A53" w:rsidRDefault="00E06A53" w:rsidP="00E543B4">
      <w:r w:rsidRPr="00E06A53">
        <w:rPr>
          <w:noProof/>
        </w:rPr>
        <w:drawing>
          <wp:inline distT="0" distB="0" distL="0" distR="0" wp14:anchorId="6EB4A9DD" wp14:editId="3774E22D">
            <wp:extent cx="5731510" cy="1001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1395"/>
                    </a:xfrm>
                    <a:prstGeom prst="rect">
                      <a:avLst/>
                    </a:prstGeom>
                  </pic:spPr>
                </pic:pic>
              </a:graphicData>
            </a:graphic>
          </wp:inline>
        </w:drawing>
      </w:r>
    </w:p>
    <w:p w14:paraId="0743D401" w14:textId="2CF38296" w:rsidR="008E5514" w:rsidRDefault="00585F83" w:rsidP="0056536C">
      <w:r>
        <w:t xml:space="preserve">We have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rsidR="00464C09">
        <w:t xml:space="preserve">permutations. </w:t>
      </w:r>
      <w:r w:rsidR="00464C09" w:rsidRPr="00464C09">
        <w:t>In full ge</w:t>
      </w:r>
      <w:r w:rsidR="00464C09">
        <w:t>nerality there are</w:t>
      </w:r>
      <w:r w:rsidR="00DA683C">
        <w:t xml:space="preserve"> </w:t>
      </w:r>
      <m:oMath>
        <m:sSup>
          <m:sSupPr>
            <m:ctrlPr>
              <w:rPr>
                <w:rFonts w:ascii="Cambria Math" w:hAnsi="Cambria Math"/>
                <w:i/>
              </w:rPr>
            </m:ctrlPr>
          </m:sSupPr>
          <m:e>
            <m:r>
              <w:rPr>
                <w:rFonts w:ascii="Cambria Math" w:hAnsi="Cambria Math"/>
              </w:rPr>
              <m:t>n</m:t>
            </m:r>
          </m:e>
          <m:sup>
            <m:r>
              <w:rPr>
                <w:rFonts w:ascii="Cambria Math" w:hAnsi="Cambria Math"/>
              </w:rPr>
              <m:t>r</m:t>
            </m:r>
          </m:sup>
        </m:sSup>
      </m:oMath>
      <w:r w:rsidR="00DA683C">
        <w:t xml:space="preserve">ways of arraning </w:t>
      </w:r>
      <w:r w:rsidR="000F4F5D">
        <w:t>n objects taken two at a time with repetition</w:t>
      </w:r>
    </w:p>
    <w:p w14:paraId="1477F2AE" w14:textId="4B8E8E54" w:rsidR="0056536C" w:rsidRDefault="0056536C" w:rsidP="0056536C">
      <w:pPr>
        <w:pStyle w:val="Heading4"/>
      </w:pPr>
      <w:r>
        <w:t>Permutations without repetition</w:t>
      </w:r>
    </w:p>
    <w:p w14:paraId="14E59108" w14:textId="39268C36" w:rsidR="0056536C" w:rsidRDefault="00324479" w:rsidP="00324479">
      <w:pPr>
        <w:rPr>
          <w:rFonts w:eastAsiaTheme="majorEastAsia"/>
        </w:rPr>
      </w:pPr>
      <w:r>
        <w:rPr>
          <w:rFonts w:eastAsiaTheme="majorEastAsia"/>
        </w:rPr>
        <w:t>If repetition is not allowed we have the following situation</w:t>
      </w:r>
    </w:p>
    <w:p w14:paraId="16DDD03B" w14:textId="45BEE585" w:rsidR="00324479" w:rsidRDefault="00331715" w:rsidP="00324479">
      <w:pPr>
        <w:rPr>
          <w:rFonts w:eastAsiaTheme="majorEastAsia"/>
        </w:rPr>
      </w:pPr>
      <w:r w:rsidRPr="00331715">
        <w:rPr>
          <w:rFonts w:eastAsiaTheme="majorEastAsia"/>
          <w:noProof/>
        </w:rPr>
        <w:lastRenderedPageBreak/>
        <w:drawing>
          <wp:inline distT="0" distB="0" distL="0" distR="0" wp14:anchorId="59B8F8A7" wp14:editId="6304AF1D">
            <wp:extent cx="5731510" cy="139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7000"/>
                    </a:xfrm>
                    <a:prstGeom prst="rect">
                      <a:avLst/>
                    </a:prstGeom>
                  </pic:spPr>
                </pic:pic>
              </a:graphicData>
            </a:graphic>
          </wp:inline>
        </w:drawing>
      </w:r>
    </w:p>
    <w:p w14:paraId="4777EE11" w14:textId="5ECA94CA" w:rsidR="00331715" w:rsidRDefault="00331715" w:rsidP="00324479">
      <w:pPr>
        <w:rPr>
          <w:rFonts w:eastAsiaTheme="majorEastAsia"/>
        </w:rPr>
      </w:pPr>
      <w:r>
        <w:rPr>
          <w:rFonts w:eastAsiaTheme="majorEastAsia"/>
        </w:rPr>
        <w:t xml:space="preserve">We have three choices for the first </w:t>
      </w:r>
      <w:r w:rsidR="00FF07D2">
        <w:rPr>
          <w:rFonts w:eastAsiaTheme="majorEastAsia"/>
        </w:rPr>
        <w:t xml:space="preserve">slot. But for each of those choices we only have two choices for the second slot as once value from the set have been used up. So we have </w:t>
      </w:r>
      <m:oMath>
        <m:r>
          <w:rPr>
            <w:rFonts w:ascii="Cambria Math" w:eastAsiaTheme="majorEastAsia" w:hAnsi="Cambria Math"/>
          </w:rPr>
          <m:t>3</m:t>
        </m:r>
        <m:r>
          <w:rPr>
            <w:rFonts w:ascii="Cambria Math" w:hAnsi="Cambria Math"/>
          </w:rPr>
          <m:t>×2</m:t>
        </m:r>
      </m:oMath>
      <w:r w:rsidR="00FF07D2">
        <w:rPr>
          <w:rFonts w:eastAsiaTheme="majorEastAsia"/>
        </w:rPr>
        <w:t xml:space="preserve"> ways of taking </w:t>
      </w:r>
      <w:r w:rsidR="004A216E">
        <w:rPr>
          <w:rFonts w:eastAsiaTheme="majorEastAsia"/>
        </w:rPr>
        <w:t xml:space="preserve">3 objects 2 at a time without repetition. In full generality </w:t>
      </w:r>
      <w:r w:rsidR="006A69C1">
        <w:rPr>
          <w:rFonts w:eastAsiaTheme="majorEastAsia"/>
        </w:rPr>
        <w:t xml:space="preserve">we have </w:t>
      </w:r>
    </w:p>
    <w:p w14:paraId="150057AB" w14:textId="161F7861" w:rsidR="009350CD" w:rsidRPr="00001CC3" w:rsidRDefault="009350CD" w:rsidP="009350CD">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oMath>
      </m:oMathPara>
    </w:p>
    <w:p w14:paraId="78BAC283" w14:textId="071F7686" w:rsidR="009350CD" w:rsidRDefault="006A69C1" w:rsidP="0030340F">
      <w:r>
        <w:t>Ways of taking n objects r at time withour repetition.</w:t>
      </w:r>
      <w:r w:rsidR="0030340F">
        <w:t xml:space="preserve"> R must be less than or equal to n. This can be expressed as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rsidR="00541662">
        <w:t xml:space="preserve"> . We show why in the following section</w:t>
      </w:r>
    </w:p>
    <w:p w14:paraId="3E716D2B" w14:textId="403E0BE4" w:rsidR="00541662" w:rsidRDefault="008E5514" w:rsidP="0030340F">
      <w:pPr>
        <w:pStyle w:val="Heading5"/>
      </w:pPr>
      <w:r>
        <w:t>Proof</w:t>
      </w:r>
    </w:p>
    <w:p w14:paraId="2DC737A1" w14:textId="566B675A" w:rsidR="00D64C9D" w:rsidRPr="00DB1A1B" w:rsidRDefault="00E5398A" w:rsidP="00001CC3">
      <w:pPr>
        <w:rPr>
          <w:rFonts w:asciiTheme="majorHAnsi" w:eastAsiaTheme="majorEastAsia" w:hAnsiTheme="majorHAnsi" w:cstheme="majorBidi"/>
          <w:b/>
        </w:rPr>
      </w:pPr>
      <m:oMathPara>
        <m:oMath>
          <m:eqArr>
            <m:eqArrPr>
              <m:maxDist m:val="1"/>
              <m:ctrlPr>
                <w:rPr>
                  <w:rFonts w:ascii="Cambria Math" w:hAnsi="Cambria Math"/>
                  <w:b/>
                  <w:i/>
                </w:rPr>
              </m:ctrlPr>
            </m:eqArrPr>
            <m:e>
              <m:r>
                <w:rPr>
                  <w:rFonts w:ascii="Cambria Math" w:hAnsi="Cambria Math"/>
                </w:rPr>
                <m:t xml:space="preserve"> 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b/>
                      <w:i/>
                    </w:rPr>
                  </m:ctrlPr>
                </m:dPr>
                <m:e>
                  <m:r>
                    <m:rPr>
                      <m:sty m:val="bi"/>
                    </m:rPr>
                    <w:rPr>
                      <w:rFonts w:ascii="Cambria Math" w:hAnsi="Cambria Math"/>
                    </w:rPr>
                    <m:t>n-r</m:t>
                  </m:r>
                </m:e>
              </m:d>
              <m:r>
                <m:rPr>
                  <m:sty m:val="bi"/>
                </m:rPr>
                <w:rPr>
                  <w:rFonts w:ascii="Cambria Math" w:hAnsi="Cambria Math"/>
                </w:rPr>
                <m:t>×</m:t>
              </m:r>
              <m:d>
                <m:dPr>
                  <m:ctrlPr>
                    <w:rPr>
                      <w:rFonts w:ascii="Cambria Math" w:hAnsi="Cambria Math"/>
                      <w:b/>
                      <w:i/>
                    </w:rPr>
                  </m:ctrlPr>
                </m:dPr>
                <m:e>
                  <m:r>
                    <m:rPr>
                      <m:sty m:val="bi"/>
                    </m:rPr>
                    <w:rPr>
                      <w:rFonts w:ascii="Cambria Math" w:hAnsi="Cambria Math"/>
                    </w:rPr>
                    <m:t>n-r-1</m:t>
                  </m:r>
                </m:e>
              </m:d>
              <m:r>
                <m:rPr>
                  <m:sty m:val="bi"/>
                </m:rPr>
                <w:rPr>
                  <w:rFonts w:ascii="Cambria Math" w:hAnsi="Cambria Math"/>
                </w:rPr>
                <m:t xml:space="preserve">××2×1 </m:t>
              </m:r>
              <m:r>
                <w:rPr>
                  <w:rFonts w:ascii="Cambria Math" w:hAnsi="Cambria Math"/>
                </w:rPr>
                <m:t>#(</m:t>
              </m:r>
              <m:r>
                <m:rPr>
                  <m:sty m:val="bi"/>
                </m:rPr>
                <w:rPr>
                  <w:rFonts w:ascii="Cambria Math" w:hAnsi="Cambria Math"/>
                </w:rPr>
                <m:t>1)</m:t>
              </m:r>
            </m:e>
          </m:eqArr>
        </m:oMath>
      </m:oMathPara>
    </w:p>
    <w:p w14:paraId="7B8E1946" w14:textId="0702E7CB" w:rsidR="00DB1A1B" w:rsidRPr="005C1AA6" w:rsidRDefault="00E5398A" w:rsidP="00001CC3">
      <w:pPr>
        <w:rPr>
          <w:rFonts w:eastAsiaTheme="majorEastAsia"/>
        </w:rPr>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n-r-2</m:t>
                  </m:r>
                </m:e>
              </m:d>
              <m:r>
                <w:rPr>
                  <w:rFonts w:ascii="Cambria Math" w:hAnsi="Cambria Math"/>
                </w:rPr>
                <m:t>×…×2×1=</m:t>
              </m:r>
              <m:d>
                <m:dPr>
                  <m:ctrlPr>
                    <w:rPr>
                      <w:rFonts w:ascii="Cambria Math" w:hAnsi="Cambria Math"/>
                      <w:i/>
                    </w:rPr>
                  </m:ctrlPr>
                </m:dPr>
                <m:e>
                  <m:r>
                    <w:rPr>
                      <w:rFonts w:ascii="Cambria Math" w:hAnsi="Cambria Math"/>
                    </w:rPr>
                    <m:t>n-r</m:t>
                  </m:r>
                </m:e>
              </m:d>
              <m:r>
                <w:rPr>
                  <w:rFonts w:ascii="Cambria Math" w:hAnsi="Cambria Math"/>
                </w:rPr>
                <m:t>!#(2)</m:t>
              </m:r>
            </m:e>
          </m:eqArr>
        </m:oMath>
      </m:oMathPara>
    </w:p>
    <w:p w14:paraId="3EC3A8EC" w14:textId="4BE4E411" w:rsidR="0024027B" w:rsidRDefault="005E7851" w:rsidP="00001CC3">
      <w:r>
        <w:t xml:space="preserve">Substituting </w:t>
      </w:r>
      <w:r w:rsidR="00DB1A1B">
        <w:t>(2) into (1)</w:t>
      </w:r>
    </w:p>
    <w:p w14:paraId="46B65E4A" w14:textId="77777777" w:rsidR="00DB1A1B" w:rsidRPr="00DB1A1B" w:rsidRDefault="00E5398A" w:rsidP="00001CC3">
      <m:oMathPara>
        <m:oMath>
          <m:eqArr>
            <m:eqArrPr>
              <m:maxDist m:val="1"/>
              <m:ctrlPr>
                <w:rPr>
                  <w:rFonts w:ascii="Cambria Math" w:hAnsi="Cambria Math"/>
                  <w:i/>
                </w:rPr>
              </m:ctrlPr>
            </m:eqArrPr>
            <m:e>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063CA679" w14:textId="4E204A5E" w:rsidR="001A128A" w:rsidRPr="00F3682F" w:rsidRDefault="0008180E" w:rsidP="00F3682F">
      <w:r>
        <w:t>And re-arranging</w:t>
      </w:r>
      <m:oMath>
        <m:r>
          <m:rPr>
            <m:sty m:val="p"/>
          </m:rPr>
          <w:rPr>
            <w:rFonts w:ascii="Cambria Math" w:hAnsi="Cambria Math"/>
          </w:rPr>
          <w:br/>
        </m:r>
      </m:oMath>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37F43868" w14:textId="66131C96" w:rsidR="003D380E" w:rsidRDefault="001A128A" w:rsidP="001A128A">
      <w:pPr>
        <w:pStyle w:val="Heading3"/>
      </w:pPr>
      <w:r>
        <w:t>Combinations</w:t>
      </w:r>
    </w:p>
    <w:p w14:paraId="7465DBDE" w14:textId="606E6D47" w:rsidR="001A128A" w:rsidRPr="001A128A" w:rsidRDefault="001A128A" w:rsidP="001A128A">
      <w:pPr>
        <w:rPr>
          <w:rFonts w:eastAsia="Times New Roman"/>
          <w:color w:val="auto"/>
        </w:rPr>
      </w:pPr>
      <w:r>
        <w:t>Unlike permutations, where order is important, with combinations we are only concerned that we selected something. One way to visualize this is that the order of slots is unimportant so if we have three slots then</w:t>
      </w:r>
    </w:p>
    <w:p w14:paraId="54602814" w14:textId="09DF38CD" w:rsidR="001A128A" w:rsidRDefault="001A128A" w:rsidP="001A128A">
      <w:r>
        <w:rPr>
          <w:noProof/>
        </w:rPr>
        <w:lastRenderedPageBreak/>
        <mc:AlternateContent>
          <mc:Choice Requires="wpc">
            <w:drawing>
              <wp:inline distT="0" distB="0" distL="0" distR="0" wp14:anchorId="0189B80D" wp14:editId="43A2FC3A">
                <wp:extent cx="5307965" cy="2325370"/>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828800" y="36000"/>
                            <a:ext cx="457200" cy="4571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E25BE" w14:textId="77777777" w:rsidR="001A128A" w:rsidRDefault="001A128A" w:rsidP="001A128A">
                              <w:pPr>
                                <w:rPr>
                                  <w:sz w:val="48"/>
                                  <w:szCs w:val="48"/>
                                </w:rPr>
                              </w:pPr>
                              <w:r>
                                <w:rPr>
                                  <w:sz w:val="48"/>
                                  <w:szCs w:val="48"/>
                                </w:rPr>
                                <w:t>=</w:t>
                              </w:r>
                            </w:p>
                            <w:p w14:paraId="2B7ABC25"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4" name="Group 5"/>
                        <wpg:cNvGrpSpPr>
                          <a:grpSpLocks/>
                        </wpg:cNvGrpSpPr>
                        <wpg:grpSpPr bwMode="auto">
                          <a:xfrm>
                            <a:off x="114300" y="150840"/>
                            <a:ext cx="1714500" cy="688295"/>
                            <a:chOff x="2677" y="5257"/>
                            <a:chExt cx="2250" cy="929"/>
                          </a:xfrm>
                        </wpg:grpSpPr>
                        <wpg:grpSp>
                          <wpg:cNvPr id="5" name="Group 6"/>
                          <wpg:cNvGrpSpPr>
                            <a:grpSpLocks/>
                          </wpg:cNvGrpSpPr>
                          <wpg:grpSpPr bwMode="auto">
                            <a:xfrm>
                              <a:off x="2677" y="5257"/>
                              <a:ext cx="750" cy="927"/>
                              <a:chOff x="2677" y="5257"/>
                              <a:chExt cx="750" cy="927"/>
                            </a:xfrm>
                          </wpg:grpSpPr>
                          <wps:wsp>
                            <wps:cNvPr id="6" name="Rectangle 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7" name="Text Box 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0E3A8" w14:textId="77777777" w:rsidR="001A128A" w:rsidRDefault="001A128A" w:rsidP="001A128A">
                                  <w:pPr>
                                    <w:rPr>
                                      <w:sz w:val="20"/>
                                      <w:szCs w:val="20"/>
                                    </w:rPr>
                                  </w:pPr>
                                  <w:r>
                                    <w:rPr>
                                      <w:sz w:val="20"/>
                                      <w:szCs w:val="20"/>
                                    </w:rPr>
                                    <w:t>Slot 1</w:t>
                                  </w:r>
                                </w:p>
                                <w:p w14:paraId="100A7209"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8" name="Group 9"/>
                          <wpg:cNvGrpSpPr>
                            <a:grpSpLocks/>
                          </wpg:cNvGrpSpPr>
                          <wpg:grpSpPr bwMode="auto">
                            <a:xfrm>
                              <a:off x="3427" y="5257"/>
                              <a:ext cx="750" cy="927"/>
                              <a:chOff x="2677" y="5257"/>
                              <a:chExt cx="750" cy="927"/>
                            </a:xfrm>
                          </wpg:grpSpPr>
                          <wps:wsp>
                            <wps:cNvPr id="9" name="Rectangle 1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AA93D" w14:textId="77777777" w:rsidR="001A128A" w:rsidRDefault="001A128A" w:rsidP="001A128A">
                                  <w:pPr>
                                    <w:rPr>
                                      <w:sz w:val="20"/>
                                      <w:szCs w:val="20"/>
                                    </w:rPr>
                                  </w:pPr>
                                  <w:r>
                                    <w:rPr>
                                      <w:sz w:val="20"/>
                                      <w:szCs w:val="20"/>
                                    </w:rPr>
                                    <w:t>Slot 2</w:t>
                                  </w:r>
                                </w:p>
                                <w:p w14:paraId="026B68FF"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11" name="Group 12"/>
                          <wpg:cNvGrpSpPr>
                            <a:grpSpLocks/>
                          </wpg:cNvGrpSpPr>
                          <wpg:grpSpPr bwMode="auto">
                            <a:xfrm>
                              <a:off x="4177" y="5257"/>
                              <a:ext cx="750" cy="929"/>
                              <a:chOff x="2677" y="5257"/>
                              <a:chExt cx="750" cy="927"/>
                            </a:xfrm>
                          </wpg:grpSpPr>
                          <wps:wsp>
                            <wps:cNvPr id="12" name="Rectangle 1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3" name="Text Box 1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D5F21" w14:textId="77777777" w:rsidR="001A128A" w:rsidRDefault="001A128A" w:rsidP="001A128A">
                                  <w:pPr>
                                    <w:rPr>
                                      <w:sz w:val="20"/>
                                      <w:szCs w:val="20"/>
                                    </w:rPr>
                                  </w:pPr>
                                  <w:r>
                                    <w:rPr>
                                      <w:sz w:val="20"/>
                                      <w:szCs w:val="20"/>
                                    </w:rPr>
                                    <w:t>Slot 3</w:t>
                                  </w:r>
                                </w:p>
                                <w:p w14:paraId="687751D3"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14" name="Group 15"/>
                        <wpg:cNvGrpSpPr>
                          <a:grpSpLocks/>
                        </wpg:cNvGrpSpPr>
                        <wpg:grpSpPr bwMode="auto">
                          <a:xfrm>
                            <a:off x="2286000" y="150840"/>
                            <a:ext cx="571500" cy="686813"/>
                            <a:chOff x="2677" y="5257"/>
                            <a:chExt cx="750" cy="927"/>
                          </a:xfrm>
                        </wpg:grpSpPr>
                        <wps:wsp>
                          <wps:cNvPr id="15" name="Rectangle 16"/>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080F5" w14:textId="77777777" w:rsidR="001A128A" w:rsidRDefault="001A128A" w:rsidP="001A128A">
                                <w:pPr>
                                  <w:rPr>
                                    <w:sz w:val="20"/>
                                    <w:szCs w:val="20"/>
                                  </w:rPr>
                                </w:pPr>
                                <w:r>
                                  <w:rPr>
                                    <w:sz w:val="20"/>
                                    <w:szCs w:val="20"/>
                                  </w:rPr>
                                  <w:t>Slot 1</w:t>
                                </w:r>
                              </w:p>
                              <w:p w14:paraId="02BFEDDB" w14:textId="77777777" w:rsidR="001A128A" w:rsidRDefault="001A128A" w:rsidP="001A128A">
                                <w:pPr>
                                  <w:rPr>
                                    <w:sz w:val="20"/>
                                    <w:szCs w:val="20"/>
                                  </w:rPr>
                                </w:pPr>
                              </w:p>
                            </w:txbxContent>
                          </wps:txbx>
                          <wps:bodyPr rot="0" vert="horz" wrap="square" lIns="91440" tIns="45720" rIns="91440" bIns="45720" anchor="t" anchorCtr="0" upright="1">
                            <a:noAutofit/>
                          </wps:bodyPr>
                        </wps:wsp>
                      </wpg:wgp>
                      <wpg:wgp>
                        <wpg:cNvPr id="17" name="Group 18"/>
                        <wpg:cNvGrpSpPr>
                          <a:grpSpLocks/>
                        </wpg:cNvGrpSpPr>
                        <wpg:grpSpPr bwMode="auto">
                          <a:xfrm>
                            <a:off x="2857500" y="150840"/>
                            <a:ext cx="571500" cy="686813"/>
                            <a:chOff x="2677" y="5257"/>
                            <a:chExt cx="750" cy="927"/>
                          </a:xfrm>
                        </wpg:grpSpPr>
                        <wps:wsp>
                          <wps:cNvPr id="18" name="Rectangle 1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9" name="Text Box 2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61387" w14:textId="77777777" w:rsidR="001A128A" w:rsidRDefault="001A128A" w:rsidP="001A128A">
                                <w:pPr>
                                  <w:rPr>
                                    <w:sz w:val="20"/>
                                    <w:szCs w:val="20"/>
                                  </w:rPr>
                                </w:pPr>
                                <w:r>
                                  <w:rPr>
                                    <w:sz w:val="20"/>
                                    <w:szCs w:val="20"/>
                                  </w:rPr>
                                  <w:t>Slot 3</w:t>
                                </w:r>
                              </w:p>
                              <w:p w14:paraId="6EE81821" w14:textId="77777777" w:rsidR="001A128A" w:rsidRDefault="001A128A" w:rsidP="001A128A">
                                <w:pPr>
                                  <w:rPr>
                                    <w:sz w:val="20"/>
                                    <w:szCs w:val="20"/>
                                  </w:rPr>
                                </w:pPr>
                              </w:p>
                            </w:txbxContent>
                          </wps:txbx>
                          <wps:bodyPr rot="0" vert="horz" wrap="square" lIns="91440" tIns="45720" rIns="91440" bIns="45720" anchor="t" anchorCtr="0" upright="1">
                            <a:noAutofit/>
                          </wps:bodyPr>
                        </wps:wsp>
                      </wpg:wgp>
                      <wpg:wgp>
                        <wpg:cNvPr id="20" name="Group 21"/>
                        <wpg:cNvGrpSpPr>
                          <a:grpSpLocks/>
                        </wpg:cNvGrpSpPr>
                        <wpg:grpSpPr bwMode="auto">
                          <a:xfrm>
                            <a:off x="3429000" y="150840"/>
                            <a:ext cx="571500" cy="689036"/>
                            <a:chOff x="2677" y="5257"/>
                            <a:chExt cx="750" cy="927"/>
                          </a:xfrm>
                        </wpg:grpSpPr>
                        <wps:wsp>
                          <wps:cNvPr id="21" name="Rectangle 2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2" name="Text Box 2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F1C2C" w14:textId="77777777" w:rsidR="001A128A" w:rsidRDefault="001A128A" w:rsidP="001A128A">
                                <w:pPr>
                                  <w:rPr>
                                    <w:sz w:val="20"/>
                                    <w:szCs w:val="20"/>
                                  </w:rPr>
                                </w:pPr>
                                <w:r>
                                  <w:rPr>
                                    <w:sz w:val="20"/>
                                    <w:szCs w:val="20"/>
                                  </w:rPr>
                                  <w:t>Slot 2</w:t>
                                </w:r>
                              </w:p>
                              <w:p w14:paraId="4C28B354" w14:textId="77777777" w:rsidR="001A128A" w:rsidRDefault="001A128A" w:rsidP="001A128A">
                                <w:pPr>
                                  <w:rPr>
                                    <w:sz w:val="20"/>
                                    <w:szCs w:val="20"/>
                                  </w:rPr>
                                </w:pPr>
                              </w:p>
                            </w:txbxContent>
                          </wps:txbx>
                          <wps:bodyPr rot="0" vert="horz" wrap="square" lIns="91440" tIns="45720" rIns="91440" bIns="45720" anchor="t" anchorCtr="0" upright="1">
                            <a:noAutofit/>
                          </wps:bodyPr>
                        </wps:wsp>
                      </wpg:wgp>
                      <wps:wsp>
                        <wps:cNvPr id="23" name="Text Box 24"/>
                        <wps:cNvSpPr txBox="1">
                          <a:spLocks noChangeArrowheads="1"/>
                        </wps:cNvSpPr>
                        <wps:spPr bwMode="auto">
                          <a:xfrm>
                            <a:off x="4000500" y="36000"/>
                            <a:ext cx="457200" cy="4571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B4E8" w14:textId="77777777" w:rsidR="001A128A" w:rsidRDefault="001A128A" w:rsidP="001A128A">
                              <w:pPr>
                                <w:rPr>
                                  <w:sz w:val="48"/>
                                  <w:szCs w:val="48"/>
                                </w:rPr>
                              </w:pPr>
                              <w:r>
                                <w:rPr>
                                  <w:sz w:val="48"/>
                                  <w:szCs w:val="48"/>
                                </w:rPr>
                                <w:t>=</w:t>
                              </w:r>
                            </w:p>
                            <w:p w14:paraId="1648E6B3"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24" name="Group 25"/>
                        <wpg:cNvGrpSpPr>
                          <a:grpSpLocks/>
                        </wpg:cNvGrpSpPr>
                        <wpg:grpSpPr bwMode="auto">
                          <a:xfrm>
                            <a:off x="114300" y="836171"/>
                            <a:ext cx="1714500" cy="689036"/>
                            <a:chOff x="2677" y="5257"/>
                            <a:chExt cx="2250" cy="929"/>
                          </a:xfrm>
                        </wpg:grpSpPr>
                        <wpg:grpSp>
                          <wpg:cNvPr id="25" name="Group 26"/>
                          <wpg:cNvGrpSpPr>
                            <a:grpSpLocks/>
                          </wpg:cNvGrpSpPr>
                          <wpg:grpSpPr bwMode="auto">
                            <a:xfrm>
                              <a:off x="2677" y="5257"/>
                              <a:ext cx="750" cy="927"/>
                              <a:chOff x="2677" y="5257"/>
                              <a:chExt cx="750" cy="927"/>
                            </a:xfrm>
                          </wpg:grpSpPr>
                          <wps:wsp>
                            <wps:cNvPr id="26" name="Rectangle 2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DB63B" w14:textId="77777777" w:rsidR="001A128A" w:rsidRDefault="001A128A" w:rsidP="001A128A">
                                  <w:pPr>
                                    <w:rPr>
                                      <w:sz w:val="20"/>
                                      <w:szCs w:val="20"/>
                                    </w:rPr>
                                  </w:pPr>
                                  <w:r>
                                    <w:rPr>
                                      <w:sz w:val="20"/>
                                      <w:szCs w:val="20"/>
                                    </w:rPr>
                                    <w:t>Slot 2</w:t>
                                  </w:r>
                                </w:p>
                                <w:p w14:paraId="4BB4D3FE"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28" name="Group 29"/>
                          <wpg:cNvGrpSpPr>
                            <a:grpSpLocks/>
                          </wpg:cNvGrpSpPr>
                          <wpg:grpSpPr bwMode="auto">
                            <a:xfrm>
                              <a:off x="3427" y="5257"/>
                              <a:ext cx="750" cy="927"/>
                              <a:chOff x="2677" y="5257"/>
                              <a:chExt cx="750" cy="927"/>
                            </a:xfrm>
                          </wpg:grpSpPr>
                          <wps:wsp>
                            <wps:cNvPr id="29" name="Rectangle 3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0" name="Text Box 3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007F2" w14:textId="77777777" w:rsidR="001A128A" w:rsidRDefault="001A128A" w:rsidP="001A128A">
                                  <w:pPr>
                                    <w:rPr>
                                      <w:sz w:val="20"/>
                                      <w:szCs w:val="20"/>
                                    </w:rPr>
                                  </w:pPr>
                                  <w:r>
                                    <w:rPr>
                                      <w:sz w:val="20"/>
                                      <w:szCs w:val="20"/>
                                    </w:rPr>
                                    <w:t>Slot 1</w:t>
                                  </w:r>
                                </w:p>
                                <w:p w14:paraId="011DB4BF"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31" name="Group 32"/>
                          <wpg:cNvGrpSpPr>
                            <a:grpSpLocks/>
                          </wpg:cNvGrpSpPr>
                          <wpg:grpSpPr bwMode="auto">
                            <a:xfrm>
                              <a:off x="4177" y="5257"/>
                              <a:ext cx="750" cy="929"/>
                              <a:chOff x="2677" y="5257"/>
                              <a:chExt cx="750" cy="927"/>
                            </a:xfrm>
                          </wpg:grpSpPr>
                          <wps:wsp>
                            <wps:cNvPr id="32" name="Rectangle 3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3" name="Text Box 3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5B7EB" w14:textId="77777777" w:rsidR="001A128A" w:rsidRDefault="001A128A" w:rsidP="001A128A">
                                  <w:pPr>
                                    <w:rPr>
                                      <w:sz w:val="20"/>
                                      <w:szCs w:val="20"/>
                                    </w:rPr>
                                  </w:pPr>
                                  <w:r>
                                    <w:rPr>
                                      <w:sz w:val="20"/>
                                      <w:szCs w:val="20"/>
                                    </w:rPr>
                                    <w:t>Slot 3</w:t>
                                  </w:r>
                                </w:p>
                                <w:p w14:paraId="3A5D7B6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34" name="Group 35"/>
                        <wpg:cNvGrpSpPr>
                          <a:grpSpLocks/>
                        </wpg:cNvGrpSpPr>
                        <wpg:grpSpPr bwMode="auto">
                          <a:xfrm>
                            <a:off x="2286000" y="836171"/>
                            <a:ext cx="1714500" cy="689036"/>
                            <a:chOff x="2677" y="5257"/>
                            <a:chExt cx="2250" cy="929"/>
                          </a:xfrm>
                        </wpg:grpSpPr>
                        <wpg:grpSp>
                          <wpg:cNvPr id="35" name="Group 36"/>
                          <wpg:cNvGrpSpPr>
                            <a:grpSpLocks/>
                          </wpg:cNvGrpSpPr>
                          <wpg:grpSpPr bwMode="auto">
                            <a:xfrm>
                              <a:off x="2677" y="5257"/>
                              <a:ext cx="750" cy="927"/>
                              <a:chOff x="2677" y="5257"/>
                              <a:chExt cx="750" cy="927"/>
                            </a:xfrm>
                          </wpg:grpSpPr>
                          <wps:wsp>
                            <wps:cNvPr id="36" name="Rectangle 3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7" name="Text Box 3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8D9C3" w14:textId="77777777" w:rsidR="001A128A" w:rsidRDefault="001A128A" w:rsidP="001A128A">
                                  <w:pPr>
                                    <w:rPr>
                                      <w:sz w:val="20"/>
                                      <w:szCs w:val="20"/>
                                    </w:rPr>
                                  </w:pPr>
                                  <w:r>
                                    <w:rPr>
                                      <w:sz w:val="20"/>
                                      <w:szCs w:val="20"/>
                                    </w:rPr>
                                    <w:t>Slot 2</w:t>
                                  </w:r>
                                </w:p>
                                <w:p w14:paraId="4546FB3C"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38" name="Group 39"/>
                          <wpg:cNvGrpSpPr>
                            <a:grpSpLocks/>
                          </wpg:cNvGrpSpPr>
                          <wpg:grpSpPr bwMode="auto">
                            <a:xfrm>
                              <a:off x="3427" y="5257"/>
                              <a:ext cx="750" cy="927"/>
                              <a:chOff x="2677" y="5257"/>
                              <a:chExt cx="750" cy="927"/>
                            </a:xfrm>
                          </wpg:grpSpPr>
                          <wps:wsp>
                            <wps:cNvPr id="39" name="Rectangle 4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0" name="Text Box 4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7DFF4" w14:textId="77777777" w:rsidR="001A128A" w:rsidRDefault="001A128A" w:rsidP="001A128A">
                                  <w:pPr>
                                    <w:rPr>
                                      <w:sz w:val="20"/>
                                      <w:szCs w:val="20"/>
                                    </w:rPr>
                                  </w:pPr>
                                  <w:r>
                                    <w:rPr>
                                      <w:sz w:val="20"/>
                                      <w:szCs w:val="20"/>
                                    </w:rPr>
                                    <w:t>Slot 3</w:t>
                                  </w:r>
                                </w:p>
                                <w:p w14:paraId="0EC776E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41" name="Group 42"/>
                          <wpg:cNvGrpSpPr>
                            <a:grpSpLocks/>
                          </wpg:cNvGrpSpPr>
                          <wpg:grpSpPr bwMode="auto">
                            <a:xfrm>
                              <a:off x="4177" y="5257"/>
                              <a:ext cx="750" cy="929"/>
                              <a:chOff x="2677" y="5257"/>
                              <a:chExt cx="750" cy="927"/>
                            </a:xfrm>
                          </wpg:grpSpPr>
                          <wps:wsp>
                            <wps:cNvPr id="42" name="Rectangle 4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3" name="Text Box 4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A6FAD" w14:textId="77777777" w:rsidR="001A128A" w:rsidRDefault="001A128A" w:rsidP="001A128A">
                                  <w:pPr>
                                    <w:rPr>
                                      <w:sz w:val="20"/>
                                      <w:szCs w:val="20"/>
                                    </w:rPr>
                                  </w:pPr>
                                  <w:r>
                                    <w:rPr>
                                      <w:sz w:val="20"/>
                                      <w:szCs w:val="20"/>
                                    </w:rPr>
                                    <w:t>Slot 1</w:t>
                                  </w:r>
                                </w:p>
                                <w:p w14:paraId="0D8AF08E"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s:wsp>
                        <wps:cNvPr id="44" name="Text Box 45"/>
                        <wps:cNvSpPr txBox="1">
                          <a:spLocks noChangeArrowheads="1"/>
                        </wps:cNvSpPr>
                        <wps:spPr bwMode="auto">
                          <a:xfrm>
                            <a:off x="1828800" y="722072"/>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519216" w14:textId="77777777" w:rsidR="001A128A" w:rsidRDefault="001A128A" w:rsidP="001A128A">
                              <w:pPr>
                                <w:rPr>
                                  <w:sz w:val="48"/>
                                  <w:szCs w:val="48"/>
                                </w:rPr>
                              </w:pPr>
                              <w:r>
                                <w:rPr>
                                  <w:sz w:val="48"/>
                                  <w:szCs w:val="48"/>
                                </w:rPr>
                                <w:t>=</w:t>
                              </w:r>
                            </w:p>
                            <w:p w14:paraId="1F5E3CB9" w14:textId="77777777" w:rsidR="001A128A" w:rsidRDefault="001A128A" w:rsidP="001A128A">
                              <w:pPr>
                                <w:rPr>
                                  <w:sz w:val="48"/>
                                  <w:szCs w:val="4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4114800" y="722072"/>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14E" w14:textId="77777777" w:rsidR="001A128A" w:rsidRDefault="001A128A" w:rsidP="001A128A">
                              <w:pPr>
                                <w:rPr>
                                  <w:sz w:val="48"/>
                                  <w:szCs w:val="48"/>
                                </w:rPr>
                              </w:pPr>
                              <w:r>
                                <w:rPr>
                                  <w:sz w:val="48"/>
                                  <w:szCs w:val="48"/>
                                </w:rPr>
                                <w:t>=</w:t>
                              </w:r>
                            </w:p>
                            <w:p w14:paraId="283775B6"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46" name="Group 47"/>
                        <wpg:cNvGrpSpPr>
                          <a:grpSpLocks/>
                        </wpg:cNvGrpSpPr>
                        <wpg:grpSpPr bwMode="auto">
                          <a:xfrm>
                            <a:off x="114300" y="1636341"/>
                            <a:ext cx="1714500" cy="689036"/>
                            <a:chOff x="2677" y="5257"/>
                            <a:chExt cx="2250" cy="929"/>
                          </a:xfrm>
                        </wpg:grpSpPr>
                        <wpg:grpSp>
                          <wpg:cNvPr id="47" name="Group 48"/>
                          <wpg:cNvGrpSpPr>
                            <a:grpSpLocks/>
                          </wpg:cNvGrpSpPr>
                          <wpg:grpSpPr bwMode="auto">
                            <a:xfrm>
                              <a:off x="2677" y="5257"/>
                              <a:ext cx="750" cy="927"/>
                              <a:chOff x="2677" y="5257"/>
                              <a:chExt cx="750" cy="927"/>
                            </a:xfrm>
                          </wpg:grpSpPr>
                          <wps:wsp>
                            <wps:cNvPr id="48" name="Rectangle 4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9" name="Text Box 5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2E6DE" w14:textId="77777777" w:rsidR="001A128A" w:rsidRDefault="001A128A" w:rsidP="001A128A">
                                  <w:pPr>
                                    <w:rPr>
                                      <w:sz w:val="20"/>
                                      <w:szCs w:val="20"/>
                                    </w:rPr>
                                  </w:pPr>
                                  <w:r>
                                    <w:rPr>
                                      <w:sz w:val="20"/>
                                      <w:szCs w:val="20"/>
                                    </w:rPr>
                                    <w:t>Slot 3</w:t>
                                  </w:r>
                                </w:p>
                                <w:p w14:paraId="7C0F98B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50" name="Group 51"/>
                          <wpg:cNvGrpSpPr>
                            <a:grpSpLocks/>
                          </wpg:cNvGrpSpPr>
                          <wpg:grpSpPr bwMode="auto">
                            <a:xfrm>
                              <a:off x="3427" y="5257"/>
                              <a:ext cx="750" cy="927"/>
                              <a:chOff x="2677" y="5257"/>
                              <a:chExt cx="750" cy="927"/>
                            </a:xfrm>
                          </wpg:grpSpPr>
                          <wps:wsp>
                            <wps:cNvPr id="51" name="Rectangle 5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2" name="Text Box 5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1109" w14:textId="77777777" w:rsidR="001A128A" w:rsidRDefault="001A128A" w:rsidP="001A128A">
                                  <w:pPr>
                                    <w:rPr>
                                      <w:sz w:val="20"/>
                                      <w:szCs w:val="20"/>
                                    </w:rPr>
                                  </w:pPr>
                                  <w:r>
                                    <w:rPr>
                                      <w:sz w:val="20"/>
                                      <w:szCs w:val="20"/>
                                    </w:rPr>
                                    <w:t>Slot 1</w:t>
                                  </w:r>
                                </w:p>
                                <w:p w14:paraId="21974C5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53" name="Group 54"/>
                          <wpg:cNvGrpSpPr>
                            <a:grpSpLocks/>
                          </wpg:cNvGrpSpPr>
                          <wpg:grpSpPr bwMode="auto">
                            <a:xfrm>
                              <a:off x="4177" y="5257"/>
                              <a:ext cx="750" cy="929"/>
                              <a:chOff x="2677" y="5257"/>
                              <a:chExt cx="750" cy="927"/>
                            </a:xfrm>
                          </wpg:grpSpPr>
                          <wps:wsp>
                            <wps:cNvPr id="54" name="Rectangle 55"/>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5" name="Text Box 56"/>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EA7BB8" w14:textId="77777777" w:rsidR="001A128A" w:rsidRDefault="001A128A" w:rsidP="001A128A">
                                  <w:pPr>
                                    <w:rPr>
                                      <w:sz w:val="20"/>
                                      <w:szCs w:val="20"/>
                                    </w:rPr>
                                  </w:pPr>
                                  <w:r>
                                    <w:rPr>
                                      <w:sz w:val="20"/>
                                      <w:szCs w:val="20"/>
                                    </w:rPr>
                                    <w:t>Slot 2</w:t>
                                  </w:r>
                                </w:p>
                                <w:p w14:paraId="6199469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56" name="Group 57"/>
                        <wpg:cNvGrpSpPr>
                          <a:grpSpLocks/>
                        </wpg:cNvGrpSpPr>
                        <wpg:grpSpPr bwMode="auto">
                          <a:xfrm>
                            <a:off x="2286000" y="1636341"/>
                            <a:ext cx="1714500" cy="689036"/>
                            <a:chOff x="2677" y="5257"/>
                            <a:chExt cx="2250" cy="929"/>
                          </a:xfrm>
                        </wpg:grpSpPr>
                        <wpg:grpSp>
                          <wpg:cNvPr id="57" name="Group 58"/>
                          <wpg:cNvGrpSpPr>
                            <a:grpSpLocks/>
                          </wpg:cNvGrpSpPr>
                          <wpg:grpSpPr bwMode="auto">
                            <a:xfrm>
                              <a:off x="2677" y="5257"/>
                              <a:ext cx="750" cy="927"/>
                              <a:chOff x="2677" y="5257"/>
                              <a:chExt cx="750" cy="927"/>
                            </a:xfrm>
                          </wpg:grpSpPr>
                          <wps:wsp>
                            <wps:cNvPr id="58" name="Rectangle 5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9" name="Text Box 6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77FA0" w14:textId="77777777" w:rsidR="001A128A" w:rsidRDefault="001A128A" w:rsidP="001A128A">
                                  <w:pPr>
                                    <w:rPr>
                                      <w:sz w:val="20"/>
                                      <w:szCs w:val="20"/>
                                    </w:rPr>
                                  </w:pPr>
                                  <w:r>
                                    <w:rPr>
                                      <w:sz w:val="20"/>
                                      <w:szCs w:val="20"/>
                                    </w:rPr>
                                    <w:t>Slot 3</w:t>
                                  </w:r>
                                </w:p>
                                <w:p w14:paraId="42D8023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60" name="Group 61"/>
                          <wpg:cNvGrpSpPr>
                            <a:grpSpLocks/>
                          </wpg:cNvGrpSpPr>
                          <wpg:grpSpPr bwMode="auto">
                            <a:xfrm>
                              <a:off x="3427" y="5257"/>
                              <a:ext cx="750" cy="927"/>
                              <a:chOff x="2677" y="5257"/>
                              <a:chExt cx="750" cy="927"/>
                            </a:xfrm>
                          </wpg:grpSpPr>
                          <wps:wsp>
                            <wps:cNvPr id="61" name="Rectangle 6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2" name="Text Box 6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4DB67" w14:textId="77777777" w:rsidR="001A128A" w:rsidRDefault="001A128A" w:rsidP="001A128A">
                                  <w:pPr>
                                    <w:rPr>
                                      <w:sz w:val="20"/>
                                      <w:szCs w:val="20"/>
                                    </w:rPr>
                                  </w:pPr>
                                  <w:r>
                                    <w:rPr>
                                      <w:sz w:val="20"/>
                                      <w:szCs w:val="20"/>
                                    </w:rPr>
                                    <w:t>Slot 2</w:t>
                                  </w:r>
                                </w:p>
                                <w:p w14:paraId="6DA204E9"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63" name="Group 64"/>
                          <wpg:cNvGrpSpPr>
                            <a:grpSpLocks/>
                          </wpg:cNvGrpSpPr>
                          <wpg:grpSpPr bwMode="auto">
                            <a:xfrm>
                              <a:off x="4177" y="5257"/>
                              <a:ext cx="750" cy="929"/>
                              <a:chOff x="2677" y="5257"/>
                              <a:chExt cx="750" cy="927"/>
                            </a:xfrm>
                          </wpg:grpSpPr>
                          <wps:wsp>
                            <wps:cNvPr id="64" name="Rectangle 65"/>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5" name="Text Box 66"/>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F797A" w14:textId="77777777" w:rsidR="001A128A" w:rsidRDefault="001A128A" w:rsidP="001A128A">
                                  <w:pPr>
                                    <w:rPr>
                                      <w:sz w:val="20"/>
                                      <w:szCs w:val="20"/>
                                    </w:rPr>
                                  </w:pPr>
                                  <w:r>
                                    <w:rPr>
                                      <w:sz w:val="20"/>
                                      <w:szCs w:val="20"/>
                                    </w:rPr>
                                    <w:t>Slot 1</w:t>
                                  </w:r>
                                </w:p>
                                <w:p w14:paraId="5DA40793"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s:wsp>
                        <wps:cNvPr id="66" name="Text Box 67"/>
                        <wps:cNvSpPr txBox="1">
                          <a:spLocks noChangeArrowheads="1"/>
                        </wps:cNvSpPr>
                        <wps:spPr bwMode="auto">
                          <a:xfrm>
                            <a:off x="1828800" y="1522243"/>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4F7CE" w14:textId="77777777" w:rsidR="001A128A" w:rsidRDefault="001A128A" w:rsidP="001A128A">
                              <w:pPr>
                                <w:rPr>
                                  <w:sz w:val="48"/>
                                  <w:szCs w:val="48"/>
                                </w:rPr>
                              </w:pPr>
                              <w:r>
                                <w:rPr>
                                  <w:sz w:val="48"/>
                                  <w:szCs w:val="48"/>
                                </w:rPr>
                                <w:t>=</w:t>
                              </w:r>
                            </w:p>
                            <w:p w14:paraId="31438D4D" w14:textId="77777777" w:rsidR="001A128A" w:rsidRDefault="001A128A" w:rsidP="001A128A">
                              <w:pPr>
                                <w:rPr>
                                  <w:sz w:val="48"/>
                                  <w:szCs w:val="48"/>
                                </w:rPr>
                              </w:pP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4114800" y="1522243"/>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86F2F" w14:textId="77777777" w:rsidR="001A128A" w:rsidRDefault="001A128A" w:rsidP="001A128A">
                              <w:pPr>
                                <w:rPr>
                                  <w:sz w:val="48"/>
                                  <w:szCs w:val="48"/>
                                </w:rPr>
                              </w:pPr>
                              <w:r>
                                <w:rPr>
                                  <w:sz w:val="48"/>
                                  <w:szCs w:val="48"/>
                                </w:rPr>
                                <w:t>=</w:t>
                              </w:r>
                            </w:p>
                            <w:p w14:paraId="48AE3537" w14:textId="77777777" w:rsidR="001A128A" w:rsidRDefault="001A128A" w:rsidP="001A128A">
                              <w:pPr>
                                <w:rPr>
                                  <w:sz w:val="48"/>
                                  <w:szCs w:val="48"/>
                                </w:rPr>
                              </w:pPr>
                            </w:p>
                          </w:txbxContent>
                        </wps:txbx>
                        <wps:bodyPr rot="0" vert="horz" wrap="square" lIns="91440" tIns="45720" rIns="91440" bIns="45720" anchor="t" anchorCtr="0" upright="1">
                          <a:noAutofit/>
                        </wps:bodyPr>
                      </wps:wsp>
                    </wpc:wpc>
                  </a:graphicData>
                </a:graphic>
              </wp:inline>
            </w:drawing>
          </mc:Choice>
          <mc:Fallback>
            <w:pict>
              <v:group w14:anchorId="0189B80D" id="Canvas 68" o:spid="_x0000_s1026" editas="canvas" style="width:417.95pt;height:183.1pt;mso-position-horizontal-relative:char;mso-position-vertical-relative:line" coordsize="53079,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79;height:2325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8288;top:36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3D7E25BE" w14:textId="77777777" w:rsidR="001A128A" w:rsidRDefault="001A128A" w:rsidP="001A128A">
                        <w:pPr>
                          <w:rPr>
                            <w:sz w:val="48"/>
                            <w:szCs w:val="48"/>
                          </w:rPr>
                        </w:pPr>
                        <w:r>
                          <w:rPr>
                            <w:sz w:val="48"/>
                            <w:szCs w:val="48"/>
                          </w:rPr>
                          <w:t>=</w:t>
                        </w:r>
                      </w:p>
                      <w:p w14:paraId="2B7ABC25" w14:textId="77777777" w:rsidR="001A128A" w:rsidRDefault="001A128A" w:rsidP="001A128A">
                        <w:pPr>
                          <w:rPr>
                            <w:sz w:val="48"/>
                            <w:szCs w:val="48"/>
                          </w:rPr>
                        </w:pPr>
                      </w:p>
                    </w:txbxContent>
                  </v:textbox>
                </v:shape>
                <v:group id="Group 5" o:spid="_x0000_s1029" style="position:absolute;left:1143;top:1508;width:17145;height:6883"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3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7" o:spid="_x0000_s103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">
                      <v:stroke dashstyle="dash"/>
                    </v:rect>
                    <v:shape id="Text Box 8" o:spid="_x0000_s103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060E3A8" w14:textId="77777777" w:rsidR="001A128A" w:rsidRDefault="001A128A" w:rsidP="001A128A">
                            <w:pPr>
                              <w:rPr>
                                <w:sz w:val="20"/>
                                <w:szCs w:val="20"/>
                              </w:rPr>
                            </w:pPr>
                            <w:r>
                              <w:rPr>
                                <w:sz w:val="20"/>
                                <w:szCs w:val="20"/>
                              </w:rPr>
                              <w:t>Slot 1</w:t>
                            </w:r>
                          </w:p>
                          <w:p w14:paraId="100A7209" w14:textId="77777777" w:rsidR="001A128A" w:rsidRDefault="001A128A" w:rsidP="001A128A">
                            <w:pPr>
                              <w:rPr>
                                <w:sz w:val="20"/>
                                <w:szCs w:val="20"/>
                              </w:rPr>
                            </w:pPr>
                          </w:p>
                        </w:txbxContent>
                      </v:textbox>
                    </v:shape>
                  </v:group>
                  <v:group id="Group 9" o:spid="_x0000_s103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3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">
                      <v:stroke dashstyle="dash"/>
                    </v:rect>
                    <v:shape id="Text Box 11" o:spid="_x0000_s103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1EAA93D" w14:textId="77777777" w:rsidR="001A128A" w:rsidRDefault="001A128A" w:rsidP="001A128A">
                            <w:pPr>
                              <w:rPr>
                                <w:sz w:val="20"/>
                                <w:szCs w:val="20"/>
                              </w:rPr>
                            </w:pPr>
                            <w:r>
                              <w:rPr>
                                <w:sz w:val="20"/>
                                <w:szCs w:val="20"/>
                              </w:rPr>
                              <w:t>Slot 2</w:t>
                            </w:r>
                          </w:p>
                          <w:p w14:paraId="026B68FF" w14:textId="77777777" w:rsidR="001A128A" w:rsidRDefault="001A128A" w:rsidP="001A128A">
                            <w:pPr>
                              <w:rPr>
                                <w:sz w:val="20"/>
                                <w:szCs w:val="20"/>
                              </w:rPr>
                            </w:pPr>
                          </w:p>
                        </w:txbxContent>
                      </v:textbox>
                    </v:shape>
                  </v:group>
                  <v:group id="Group 12" o:spid="_x0000_s103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3" o:spid="_x0000_s103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">
                      <v:stroke dashstyle="dash"/>
                    </v:rect>
                    <v:shape id="Text Box 14" o:spid="_x0000_s103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73D5F21" w14:textId="77777777" w:rsidR="001A128A" w:rsidRDefault="001A128A" w:rsidP="001A128A">
                            <w:pPr>
                              <w:rPr>
                                <w:sz w:val="20"/>
                                <w:szCs w:val="20"/>
                              </w:rPr>
                            </w:pPr>
                            <w:r>
                              <w:rPr>
                                <w:sz w:val="20"/>
                                <w:szCs w:val="20"/>
                              </w:rPr>
                              <w:t>Slot 3</w:t>
                            </w:r>
                          </w:p>
                          <w:p w14:paraId="687751D3" w14:textId="77777777" w:rsidR="001A128A" w:rsidRDefault="001A128A" w:rsidP="001A128A">
                            <w:pPr>
                              <w:rPr>
                                <w:sz w:val="20"/>
                                <w:szCs w:val="20"/>
                              </w:rPr>
                            </w:pPr>
                          </w:p>
                        </w:txbxContent>
                      </v:textbox>
                    </v:shape>
                  </v:group>
                </v:group>
                <v:group id="Group 15" o:spid="_x0000_s1039" style="position:absolute;left:22860;top:1508;width:5715;height:6868"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6" o:spid="_x0000_s1040"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">
                    <v:stroke dashstyle="dash"/>
                  </v:rect>
                  <v:shape id="Text Box 17" o:spid="_x0000_s1041"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1FE080F5" w14:textId="77777777" w:rsidR="001A128A" w:rsidRDefault="001A128A" w:rsidP="001A128A">
                          <w:pPr>
                            <w:rPr>
                              <w:sz w:val="20"/>
                              <w:szCs w:val="20"/>
                            </w:rPr>
                          </w:pPr>
                          <w:r>
                            <w:rPr>
                              <w:sz w:val="20"/>
                              <w:szCs w:val="20"/>
                            </w:rPr>
                            <w:t>Slot 1</w:t>
                          </w:r>
                        </w:p>
                        <w:p w14:paraId="02BFEDDB" w14:textId="77777777" w:rsidR="001A128A" w:rsidRDefault="001A128A" w:rsidP="001A128A">
                          <w:pPr>
                            <w:rPr>
                              <w:sz w:val="20"/>
                              <w:szCs w:val="20"/>
                            </w:rPr>
                          </w:pPr>
                        </w:p>
                      </w:txbxContent>
                    </v:textbox>
                  </v:shape>
                </v:group>
                <v:group id="Group 18" o:spid="_x0000_s1042" style="position:absolute;left:28575;top:1508;width:5715;height:6868"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9" o:spid="_x0000_s104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">
                    <v:stroke dashstyle="dash"/>
                  </v:rect>
                  <v:shape id="Text Box 20" o:spid="_x0000_s104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9C61387" w14:textId="77777777" w:rsidR="001A128A" w:rsidRDefault="001A128A" w:rsidP="001A128A">
                          <w:pPr>
                            <w:rPr>
                              <w:sz w:val="20"/>
                              <w:szCs w:val="20"/>
                            </w:rPr>
                          </w:pPr>
                          <w:r>
                            <w:rPr>
                              <w:sz w:val="20"/>
                              <w:szCs w:val="20"/>
                            </w:rPr>
                            <w:t>Slot 3</w:t>
                          </w:r>
                        </w:p>
                        <w:p w14:paraId="6EE81821" w14:textId="77777777" w:rsidR="001A128A" w:rsidRDefault="001A128A" w:rsidP="001A128A">
                          <w:pPr>
                            <w:rPr>
                              <w:sz w:val="20"/>
                              <w:szCs w:val="20"/>
                            </w:rPr>
                          </w:pPr>
                        </w:p>
                      </w:txbxContent>
                    </v:textbox>
                  </v:shape>
                </v:group>
                <v:group id="Group 21" o:spid="_x0000_s1045" style="position:absolute;left:34290;top:1508;width:5715;height:6890"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2" o:spid="_x0000_s104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">
                    <v:stroke dashstyle="dash"/>
                  </v:rect>
                  <v:shape id="Text Box 23" o:spid="_x0000_s104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6C3F1C2C" w14:textId="77777777" w:rsidR="001A128A" w:rsidRDefault="001A128A" w:rsidP="001A128A">
                          <w:pPr>
                            <w:rPr>
                              <w:sz w:val="20"/>
                              <w:szCs w:val="20"/>
                            </w:rPr>
                          </w:pPr>
                          <w:r>
                            <w:rPr>
                              <w:sz w:val="20"/>
                              <w:szCs w:val="20"/>
                            </w:rPr>
                            <w:t>Slot 2</w:t>
                          </w:r>
                        </w:p>
                        <w:p w14:paraId="4C28B354" w14:textId="77777777" w:rsidR="001A128A" w:rsidRDefault="001A128A" w:rsidP="001A128A">
                          <w:pPr>
                            <w:rPr>
                              <w:sz w:val="20"/>
                              <w:szCs w:val="20"/>
                            </w:rPr>
                          </w:pPr>
                        </w:p>
                      </w:txbxContent>
                    </v:textbox>
                  </v:shape>
                </v:group>
                <v:shape id="Text Box 24" o:spid="_x0000_s1048" type="#_x0000_t202" style="position:absolute;left:40005;top:36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1EA0B4E8" w14:textId="77777777" w:rsidR="001A128A" w:rsidRDefault="001A128A" w:rsidP="001A128A">
                        <w:pPr>
                          <w:rPr>
                            <w:sz w:val="48"/>
                            <w:szCs w:val="48"/>
                          </w:rPr>
                        </w:pPr>
                        <w:r>
                          <w:rPr>
                            <w:sz w:val="48"/>
                            <w:szCs w:val="48"/>
                          </w:rPr>
                          <w:t>=</w:t>
                        </w:r>
                      </w:p>
                      <w:p w14:paraId="1648E6B3" w14:textId="77777777" w:rsidR="001A128A" w:rsidRDefault="001A128A" w:rsidP="001A128A">
                        <w:pPr>
                          <w:rPr>
                            <w:sz w:val="48"/>
                            <w:szCs w:val="48"/>
                          </w:rPr>
                        </w:pPr>
                      </w:p>
                    </w:txbxContent>
                  </v:textbox>
                </v:shape>
                <v:group id="Group 25" o:spid="_x0000_s1049" style="position:absolute;left:1143;top:8361;width:17145;height:6891"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6" o:spid="_x0000_s105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">
                      <v:stroke dashstyle="dash"/>
                    </v:rect>
                    <v:shape id="Text Box 28" o:spid="_x0000_s105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432DB63B" w14:textId="77777777" w:rsidR="001A128A" w:rsidRDefault="001A128A" w:rsidP="001A128A">
                            <w:pPr>
                              <w:rPr>
                                <w:sz w:val="20"/>
                                <w:szCs w:val="20"/>
                              </w:rPr>
                            </w:pPr>
                            <w:r>
                              <w:rPr>
                                <w:sz w:val="20"/>
                                <w:szCs w:val="20"/>
                              </w:rPr>
                              <w:t>Slot 2</w:t>
                            </w:r>
                          </w:p>
                          <w:p w14:paraId="4BB4D3FE" w14:textId="77777777" w:rsidR="001A128A" w:rsidRDefault="001A128A" w:rsidP="001A128A">
                            <w:pPr>
                              <w:rPr>
                                <w:sz w:val="20"/>
                                <w:szCs w:val="20"/>
                              </w:rPr>
                            </w:pPr>
                          </w:p>
                        </w:txbxContent>
                      </v:textbox>
                    </v:shape>
                  </v:group>
                  <v:group id="Group 29" o:spid="_x0000_s105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">
                      <v:stroke dashstyle="dash"/>
                    </v:rect>
                    <v:shape id="Text Box 31" o:spid="_x0000_s105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6A6007F2" w14:textId="77777777" w:rsidR="001A128A" w:rsidRDefault="001A128A" w:rsidP="001A128A">
                            <w:pPr>
                              <w:rPr>
                                <w:sz w:val="20"/>
                                <w:szCs w:val="20"/>
                              </w:rPr>
                            </w:pPr>
                            <w:r>
                              <w:rPr>
                                <w:sz w:val="20"/>
                                <w:szCs w:val="20"/>
                              </w:rPr>
                              <w:t>Slot 1</w:t>
                            </w:r>
                          </w:p>
                          <w:p w14:paraId="011DB4BF" w14:textId="77777777" w:rsidR="001A128A" w:rsidRDefault="001A128A" w:rsidP="001A128A">
                            <w:pPr>
                              <w:rPr>
                                <w:sz w:val="20"/>
                                <w:szCs w:val="20"/>
                              </w:rPr>
                            </w:pPr>
                          </w:p>
                        </w:txbxContent>
                      </v:textbox>
                    </v:shape>
                  </v:group>
                  <v:group id="Group 32" o:spid="_x0000_s105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">
                      <v:stroke dashstyle="dash"/>
                    </v:rect>
                    <v:shape id="Text Box 34" o:spid="_x0000_s105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34B5B7EB" w14:textId="77777777" w:rsidR="001A128A" w:rsidRDefault="001A128A" w:rsidP="001A128A">
                            <w:pPr>
                              <w:rPr>
                                <w:sz w:val="20"/>
                                <w:szCs w:val="20"/>
                              </w:rPr>
                            </w:pPr>
                            <w:r>
                              <w:rPr>
                                <w:sz w:val="20"/>
                                <w:szCs w:val="20"/>
                              </w:rPr>
                              <w:t>Slot 3</w:t>
                            </w:r>
                          </w:p>
                          <w:p w14:paraId="3A5D7B6D" w14:textId="77777777" w:rsidR="001A128A" w:rsidRDefault="001A128A" w:rsidP="001A128A">
                            <w:pPr>
                              <w:rPr>
                                <w:sz w:val="20"/>
                                <w:szCs w:val="20"/>
                              </w:rPr>
                            </w:pPr>
                          </w:p>
                        </w:txbxContent>
                      </v:textbox>
                    </v:shape>
                  </v:group>
                </v:group>
                <v:group id="Group 35" o:spid="_x0000_s1059" style="position:absolute;left:22860;top:8361;width:17145;height:6891"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6" o:spid="_x0000_s106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6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">
                      <v:stroke dashstyle="dash"/>
                    </v:rect>
                    <v:shape id="Text Box 38" o:spid="_x0000_s106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678D9C3" w14:textId="77777777" w:rsidR="001A128A" w:rsidRDefault="001A128A" w:rsidP="001A128A">
                            <w:pPr>
                              <w:rPr>
                                <w:sz w:val="20"/>
                                <w:szCs w:val="20"/>
                              </w:rPr>
                            </w:pPr>
                            <w:r>
                              <w:rPr>
                                <w:sz w:val="20"/>
                                <w:szCs w:val="20"/>
                              </w:rPr>
                              <w:t>Slot 2</w:t>
                            </w:r>
                          </w:p>
                          <w:p w14:paraId="4546FB3C" w14:textId="77777777" w:rsidR="001A128A" w:rsidRDefault="001A128A" w:rsidP="001A128A">
                            <w:pPr>
                              <w:rPr>
                                <w:sz w:val="20"/>
                                <w:szCs w:val="20"/>
                              </w:rPr>
                            </w:pPr>
                          </w:p>
                        </w:txbxContent>
                      </v:textbox>
                    </v:shape>
                  </v:group>
                  <v:group id="Group 39" o:spid="_x0000_s106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0" o:spid="_x0000_s106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">
                      <v:stroke dashstyle="dash"/>
                    </v:rect>
                    <v:shape id="Text Box 41" o:spid="_x0000_s106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227DFF4" w14:textId="77777777" w:rsidR="001A128A" w:rsidRDefault="001A128A" w:rsidP="001A128A">
                            <w:pPr>
                              <w:rPr>
                                <w:sz w:val="20"/>
                                <w:szCs w:val="20"/>
                              </w:rPr>
                            </w:pPr>
                            <w:r>
                              <w:rPr>
                                <w:sz w:val="20"/>
                                <w:szCs w:val="20"/>
                              </w:rPr>
                              <w:t>Slot 3</w:t>
                            </w:r>
                          </w:p>
                          <w:p w14:paraId="0EC776ED" w14:textId="77777777" w:rsidR="001A128A" w:rsidRDefault="001A128A" w:rsidP="001A128A">
                            <w:pPr>
                              <w:rPr>
                                <w:sz w:val="20"/>
                                <w:szCs w:val="20"/>
                              </w:rPr>
                            </w:pPr>
                          </w:p>
                        </w:txbxContent>
                      </v:textbox>
                    </v:shape>
                  </v:group>
                  <v:group id="Group 42" o:spid="_x0000_s106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3" o:spid="_x0000_s106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">
                      <v:stroke dashstyle="dash"/>
                    </v:rect>
                    <v:shape id="Text Box 44" o:spid="_x0000_s106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8AA6FAD" w14:textId="77777777" w:rsidR="001A128A" w:rsidRDefault="001A128A" w:rsidP="001A128A">
                            <w:pPr>
                              <w:rPr>
                                <w:sz w:val="20"/>
                                <w:szCs w:val="20"/>
                              </w:rPr>
                            </w:pPr>
                            <w:r>
                              <w:rPr>
                                <w:sz w:val="20"/>
                                <w:szCs w:val="20"/>
                              </w:rPr>
                              <w:t>Slot 1</w:t>
                            </w:r>
                          </w:p>
                          <w:p w14:paraId="0D8AF08E" w14:textId="77777777" w:rsidR="001A128A" w:rsidRDefault="001A128A" w:rsidP="001A128A">
                            <w:pPr>
                              <w:rPr>
                                <w:sz w:val="20"/>
                                <w:szCs w:val="20"/>
                              </w:rPr>
                            </w:pPr>
                          </w:p>
                        </w:txbxContent>
                      </v:textbox>
                    </v:shape>
                  </v:group>
                </v:group>
                <v:shape id="Text Box 45" o:spid="_x0000_s1069" type="#_x0000_t202" style="position:absolute;left:18288;top:7220;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47519216" w14:textId="77777777" w:rsidR="001A128A" w:rsidRDefault="001A128A" w:rsidP="001A128A">
                        <w:pPr>
                          <w:rPr>
                            <w:sz w:val="48"/>
                            <w:szCs w:val="48"/>
                          </w:rPr>
                        </w:pPr>
                        <w:r>
                          <w:rPr>
                            <w:sz w:val="48"/>
                            <w:szCs w:val="48"/>
                          </w:rPr>
                          <w:t>=</w:t>
                        </w:r>
                      </w:p>
                      <w:p w14:paraId="1F5E3CB9" w14:textId="77777777" w:rsidR="001A128A" w:rsidRDefault="001A128A" w:rsidP="001A128A">
                        <w:pPr>
                          <w:rPr>
                            <w:sz w:val="48"/>
                            <w:szCs w:val="48"/>
                          </w:rPr>
                        </w:pPr>
                      </w:p>
                    </w:txbxContent>
                  </v:textbox>
                </v:shape>
                <v:shape id="Text Box 46" o:spid="_x0000_s1070" type="#_x0000_t202" style="position:absolute;left:41148;top:7220;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052814E" w14:textId="77777777" w:rsidR="001A128A" w:rsidRDefault="001A128A" w:rsidP="001A128A">
                        <w:pPr>
                          <w:rPr>
                            <w:sz w:val="48"/>
                            <w:szCs w:val="48"/>
                          </w:rPr>
                        </w:pPr>
                        <w:r>
                          <w:rPr>
                            <w:sz w:val="48"/>
                            <w:szCs w:val="48"/>
                          </w:rPr>
                          <w:t>=</w:t>
                        </w:r>
                      </w:p>
                      <w:p w14:paraId="283775B6" w14:textId="77777777" w:rsidR="001A128A" w:rsidRDefault="001A128A" w:rsidP="001A128A">
                        <w:pPr>
                          <w:rPr>
                            <w:sz w:val="48"/>
                            <w:szCs w:val="48"/>
                          </w:rPr>
                        </w:pPr>
                      </w:p>
                    </w:txbxContent>
                  </v:textbox>
                </v:shape>
                <v:group id="Group 47" o:spid="_x0000_s1071" style="position:absolute;left:1143;top:16363;width:17145;height:6890"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8" o:spid="_x0000_s1072"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9" o:spid="_x0000_s107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">
                      <v:stroke dashstyle="dash"/>
                    </v:rect>
                    <v:shape id="Text Box 50" o:spid="_x0000_s107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3D72E6DE" w14:textId="77777777" w:rsidR="001A128A" w:rsidRDefault="001A128A" w:rsidP="001A128A">
                            <w:pPr>
                              <w:rPr>
                                <w:sz w:val="20"/>
                                <w:szCs w:val="20"/>
                              </w:rPr>
                            </w:pPr>
                            <w:r>
                              <w:rPr>
                                <w:sz w:val="20"/>
                                <w:szCs w:val="20"/>
                              </w:rPr>
                              <w:t>Slot 3</w:t>
                            </w:r>
                          </w:p>
                          <w:p w14:paraId="7C0F98B4" w14:textId="77777777" w:rsidR="001A128A" w:rsidRDefault="001A128A" w:rsidP="001A128A">
                            <w:pPr>
                              <w:rPr>
                                <w:sz w:val="20"/>
                                <w:szCs w:val="20"/>
                              </w:rPr>
                            </w:pPr>
                          </w:p>
                        </w:txbxContent>
                      </v:textbox>
                    </v:shape>
                  </v:group>
                  <v:group id="Group 51" o:spid="_x0000_s1075"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2" o:spid="_x0000_s107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">
                      <v:stroke dashstyle="dash"/>
                    </v:rect>
                    <v:shape id="Text Box 53" o:spid="_x0000_s107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3A211109" w14:textId="77777777" w:rsidR="001A128A" w:rsidRDefault="001A128A" w:rsidP="001A128A">
                            <w:pPr>
                              <w:rPr>
                                <w:sz w:val="20"/>
                                <w:szCs w:val="20"/>
                              </w:rPr>
                            </w:pPr>
                            <w:r>
                              <w:rPr>
                                <w:sz w:val="20"/>
                                <w:szCs w:val="20"/>
                              </w:rPr>
                              <w:t>Slot 1</w:t>
                            </w:r>
                          </w:p>
                          <w:p w14:paraId="21974C54" w14:textId="77777777" w:rsidR="001A128A" w:rsidRDefault="001A128A" w:rsidP="001A128A">
                            <w:pPr>
                              <w:rPr>
                                <w:sz w:val="20"/>
                                <w:szCs w:val="20"/>
                              </w:rPr>
                            </w:pPr>
                          </w:p>
                        </w:txbxContent>
                      </v:textbox>
                    </v:shape>
                  </v:group>
                  <v:group id="Group 54" o:spid="_x0000_s1078"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5" o:spid="_x0000_s1079"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">
                      <v:stroke dashstyle="dash"/>
                    </v:rect>
                    <v:shape id="Text Box 56" o:spid="_x0000_s1080"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7FEA7BB8" w14:textId="77777777" w:rsidR="001A128A" w:rsidRDefault="001A128A" w:rsidP="001A128A">
                            <w:pPr>
                              <w:rPr>
                                <w:sz w:val="20"/>
                                <w:szCs w:val="20"/>
                              </w:rPr>
                            </w:pPr>
                            <w:r>
                              <w:rPr>
                                <w:sz w:val="20"/>
                                <w:szCs w:val="20"/>
                              </w:rPr>
                              <w:t>Slot 2</w:t>
                            </w:r>
                          </w:p>
                          <w:p w14:paraId="6199469D" w14:textId="77777777" w:rsidR="001A128A" w:rsidRDefault="001A128A" w:rsidP="001A128A">
                            <w:pPr>
                              <w:rPr>
                                <w:sz w:val="20"/>
                                <w:szCs w:val="20"/>
                              </w:rPr>
                            </w:pPr>
                          </w:p>
                        </w:txbxContent>
                      </v:textbox>
                    </v:shape>
                  </v:group>
                </v:group>
                <v:group id="Group 57" o:spid="_x0000_s1081" style="position:absolute;left:22860;top:16363;width:17145;height:6890"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8" o:spid="_x0000_s1082"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9" o:spid="_x0000_s108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">
                      <v:stroke dashstyle="dash"/>
                    </v:rect>
                    <v:shape id="Text Box 60" o:spid="_x0000_s108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66A77FA0" w14:textId="77777777" w:rsidR="001A128A" w:rsidRDefault="001A128A" w:rsidP="001A128A">
                            <w:pPr>
                              <w:rPr>
                                <w:sz w:val="20"/>
                                <w:szCs w:val="20"/>
                              </w:rPr>
                            </w:pPr>
                            <w:r>
                              <w:rPr>
                                <w:sz w:val="20"/>
                                <w:szCs w:val="20"/>
                              </w:rPr>
                              <w:t>Slot 3</w:t>
                            </w:r>
                          </w:p>
                          <w:p w14:paraId="42D80234" w14:textId="77777777" w:rsidR="001A128A" w:rsidRDefault="001A128A" w:rsidP="001A128A">
                            <w:pPr>
                              <w:rPr>
                                <w:sz w:val="20"/>
                                <w:szCs w:val="20"/>
                              </w:rPr>
                            </w:pPr>
                          </w:p>
                        </w:txbxContent>
                      </v:textbox>
                    </v:shape>
                  </v:group>
                  <v:group id="Group 61" o:spid="_x0000_s1085"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2" o:spid="_x0000_s108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">
                      <v:stroke dashstyle="dash"/>
                    </v:rect>
                    <v:shape id="Text Box 63" o:spid="_x0000_s108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544DB67" w14:textId="77777777" w:rsidR="001A128A" w:rsidRDefault="001A128A" w:rsidP="001A128A">
                            <w:pPr>
                              <w:rPr>
                                <w:sz w:val="20"/>
                                <w:szCs w:val="20"/>
                              </w:rPr>
                            </w:pPr>
                            <w:r>
                              <w:rPr>
                                <w:sz w:val="20"/>
                                <w:szCs w:val="20"/>
                              </w:rPr>
                              <w:t>Slot 2</w:t>
                            </w:r>
                          </w:p>
                          <w:p w14:paraId="6DA204E9" w14:textId="77777777" w:rsidR="001A128A" w:rsidRDefault="001A128A" w:rsidP="001A128A">
                            <w:pPr>
                              <w:rPr>
                                <w:sz w:val="20"/>
                                <w:szCs w:val="20"/>
                              </w:rPr>
                            </w:pPr>
                          </w:p>
                        </w:txbxContent>
                      </v:textbox>
                    </v:shape>
                  </v:group>
                  <v:group id="Group 64" o:spid="_x0000_s1088"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5" o:spid="_x0000_s1089"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">
                      <v:stroke dashstyle="dash"/>
                    </v:rect>
                    <v:shape id="Text Box 66" o:spid="_x0000_s1090"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45BF797A" w14:textId="77777777" w:rsidR="001A128A" w:rsidRDefault="001A128A" w:rsidP="001A128A">
                            <w:pPr>
                              <w:rPr>
                                <w:sz w:val="20"/>
                                <w:szCs w:val="20"/>
                              </w:rPr>
                            </w:pPr>
                            <w:r>
                              <w:rPr>
                                <w:sz w:val="20"/>
                                <w:szCs w:val="20"/>
                              </w:rPr>
                              <w:t>Slot 1</w:t>
                            </w:r>
                          </w:p>
                          <w:p w14:paraId="5DA40793" w14:textId="77777777" w:rsidR="001A128A" w:rsidRDefault="001A128A" w:rsidP="001A128A">
                            <w:pPr>
                              <w:rPr>
                                <w:sz w:val="20"/>
                                <w:szCs w:val="20"/>
                              </w:rPr>
                            </w:pPr>
                          </w:p>
                        </w:txbxContent>
                      </v:textbox>
                    </v:shape>
                  </v:group>
                </v:group>
                <v:shape id="Text Box 67" o:spid="_x0000_s1091" type="#_x0000_t202" style="position:absolute;left:18288;top:15222;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7C24F7CE" w14:textId="77777777" w:rsidR="001A128A" w:rsidRDefault="001A128A" w:rsidP="001A128A">
                        <w:pPr>
                          <w:rPr>
                            <w:sz w:val="48"/>
                            <w:szCs w:val="48"/>
                          </w:rPr>
                        </w:pPr>
                        <w:r>
                          <w:rPr>
                            <w:sz w:val="48"/>
                            <w:szCs w:val="48"/>
                          </w:rPr>
                          <w:t>=</w:t>
                        </w:r>
                      </w:p>
                      <w:p w14:paraId="31438D4D" w14:textId="77777777" w:rsidR="001A128A" w:rsidRDefault="001A128A" w:rsidP="001A128A">
                        <w:pPr>
                          <w:rPr>
                            <w:sz w:val="48"/>
                            <w:szCs w:val="48"/>
                          </w:rPr>
                        </w:pPr>
                      </w:p>
                    </w:txbxContent>
                  </v:textbox>
                </v:shape>
                <v:shape id="Text Box 68" o:spid="_x0000_s1092" type="#_x0000_t202" style="position:absolute;left:41148;top:15222;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51586F2F" w14:textId="77777777" w:rsidR="001A128A" w:rsidRDefault="001A128A" w:rsidP="001A128A">
                        <w:pPr>
                          <w:rPr>
                            <w:sz w:val="48"/>
                            <w:szCs w:val="48"/>
                          </w:rPr>
                        </w:pPr>
                        <w:r>
                          <w:rPr>
                            <w:sz w:val="48"/>
                            <w:szCs w:val="48"/>
                          </w:rPr>
                          <w:t>=</w:t>
                        </w:r>
                      </w:p>
                      <w:p w14:paraId="48AE3537" w14:textId="77777777" w:rsidR="001A128A" w:rsidRDefault="001A128A" w:rsidP="001A128A">
                        <w:pPr>
                          <w:rPr>
                            <w:sz w:val="48"/>
                            <w:szCs w:val="48"/>
                          </w:rPr>
                        </w:pPr>
                      </w:p>
                    </w:txbxContent>
                  </v:textbox>
                </v:shape>
                <w10:anchorlock/>
              </v:group>
            </w:pict>
          </mc:Fallback>
        </mc:AlternateContent>
      </w:r>
    </w:p>
    <w:p w14:paraId="4719A49F" w14:textId="3033B127" w:rsidR="001A128A" w:rsidRDefault="001A128A" w:rsidP="001A128A">
      <w:r>
        <w:t>Because we consider all permutations of the same things equal, then the numbers of combinations equals the number of permutations divided by the number of permutations of slots. We can formulate the problem generally as</w:t>
      </w:r>
    </w:p>
    <w:p w14:paraId="06D35431" w14:textId="54DDC57F" w:rsidR="001A128A" w:rsidRDefault="001A128A" w:rsidP="001A128A">
      <w:pPr>
        <w:pStyle w:val="ListBullet"/>
      </w:pPr>
      <w:r>
        <w:t>The number of ways of selecting r items from a total of n</w:t>
      </w:r>
      <w:r w:rsidR="00F3682F">
        <w:t xml:space="preserve"> where order in unimportant</w:t>
      </w:r>
    </w:p>
    <w:p w14:paraId="48896544" w14:textId="0523BBD4" w:rsidR="001A128A" w:rsidRDefault="00DB6E08" w:rsidP="00DB6E08">
      <w:pPr>
        <w:rPr>
          <w:rFonts w:ascii="Times New Roman" w:eastAsia="Times New Roman" w:hAnsi="Times New Roman" w:cs="Times New Roman"/>
          <w:szCs w:val="24"/>
          <w:lang w:val="en-US" w:eastAsia="en-US"/>
        </w:rPr>
      </w:pPr>
      <m:oMathPara>
        <m:oMath>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m:t>
                    </m:r>
                  </m:e>
                </m:mr>
                <m:mr>
                  <m:e>
                    <m:r>
                      <w:rPr>
                        <w:rFonts w:ascii="Cambria Math" w:eastAsia="Times New Roman" w:hAnsi="Times New Roman" w:cs="Times New Roman"/>
                        <w:szCs w:val="24"/>
                        <w:lang w:val="en-US" w:eastAsia="en-US"/>
                      </w:rPr>
                      <m:t>r</m:t>
                    </m:r>
                  </m:e>
                </m:mr>
              </m:m>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n!</m:t>
              </m:r>
            </m:num>
            <m:den>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r</m:t>
                  </m:r>
                </m:e>
              </m:d>
              <m:r>
                <w:rPr>
                  <w:rFonts w:ascii="Cambria Math" w:eastAsia="Times New Roman" w:hAnsi="Times New Roman" w:cs="Times New Roman"/>
                  <w:szCs w:val="24"/>
                  <w:lang w:val="en-US" w:eastAsia="en-US"/>
                </w:rPr>
                <m:t>!r!</m:t>
              </m:r>
            </m:den>
          </m:f>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sPre>
                <m:sPrePr>
                  <m:ctrlPr>
                    <w:rPr>
                      <w:rFonts w:ascii="Cambria Math" w:eastAsia="Times New Roman" w:hAnsi="Times New Roman" w:cs="Times New Roman"/>
                      <w:i/>
                      <w:szCs w:val="24"/>
                      <w:lang w:val="en-US" w:eastAsia="en-US"/>
                    </w:rPr>
                  </m:ctrlPr>
                </m:sPrePr>
                <m:sub/>
                <m:sup>
                  <m:r>
                    <w:rPr>
                      <w:rFonts w:ascii="Cambria Math" w:eastAsia="Times New Roman" w:hAnsi="Times New Roman" w:cs="Times New Roman"/>
                      <w:szCs w:val="24"/>
                      <w:lang w:val="en-US" w:eastAsia="en-US"/>
                    </w:rPr>
                    <m:t>n</m:t>
                  </m:r>
                </m:sup>
                <m:e>
                  <m:r>
                    <w:rPr>
                      <w:rFonts w:ascii="Cambria Math" w:eastAsia="Times New Roman" w:hAnsi="Times New Roman" w:cs="Times New Roman"/>
                      <w:szCs w:val="24"/>
                      <w:lang w:val="en-US" w:eastAsia="en-US"/>
                    </w:rPr>
                    <m:t>C</m:t>
                  </m:r>
                </m:e>
              </m:sPre>
            </m:e>
            <m:sub>
              <m:r>
                <w:rPr>
                  <w:rFonts w:ascii="Cambria Math" w:eastAsia="Times New Roman" w:hAnsi="Times New Roman" w:cs="Times New Roman"/>
                  <w:szCs w:val="24"/>
                  <w:lang w:val="en-US" w:eastAsia="en-US"/>
                </w:rPr>
                <m:t>r</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sPre>
                <m:sPrePr>
                  <m:ctrlPr>
                    <w:rPr>
                      <w:rFonts w:ascii="Cambria Math" w:eastAsia="Times New Roman" w:hAnsi="Times New Roman" w:cs="Times New Roman"/>
                      <w:i/>
                      <w:szCs w:val="24"/>
                      <w:lang w:val="en-US" w:eastAsia="en-US"/>
                    </w:rPr>
                  </m:ctrlPr>
                </m:sPrePr>
                <m:sub>
                  <m:r>
                    <w:rPr>
                      <w:rFonts w:ascii="Cambria Math" w:eastAsia="Times New Roman" w:hAnsi="Times New Roman" w:cs="Times New Roman"/>
                      <w:szCs w:val="24"/>
                      <w:lang w:val="en-US" w:eastAsia="en-US"/>
                    </w:rPr>
                    <m:t>n</m:t>
                  </m:r>
                </m:sub>
                <m:sup/>
                <m:e>
                  <m:r>
                    <w:rPr>
                      <w:rFonts w:ascii="Cambria Math" w:eastAsia="Times New Roman" w:hAnsi="Times New Roman" w:cs="Times New Roman"/>
                      <w:szCs w:val="24"/>
                      <w:lang w:val="en-US" w:eastAsia="en-US"/>
                    </w:rPr>
                    <m:t>C</m:t>
                  </m:r>
                </m:e>
              </m:sPre>
            </m:e>
            <m:sub>
              <m:r>
                <w:rPr>
                  <w:rFonts w:ascii="Cambria Math" w:eastAsia="Times New Roman" w:hAnsi="Times New Roman" w:cs="Times New Roman"/>
                  <w:szCs w:val="24"/>
                  <w:lang w:val="en-US" w:eastAsia="en-US"/>
                </w:rPr>
                <m:t>r</m:t>
              </m:r>
            </m:sub>
          </m:s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n,r</m:t>
              </m:r>
            </m:e>
          </m:d>
        </m:oMath>
      </m:oMathPara>
    </w:p>
    <w:p w14:paraId="4A5838B8" w14:textId="722FC885" w:rsidR="00F3682F" w:rsidRDefault="00F3682F" w:rsidP="00F3682F">
      <w:pPr>
        <w:pStyle w:val="Heading3"/>
      </w:pPr>
      <w:r>
        <w:t xml:space="preserve">Circular </w:t>
      </w:r>
      <w:r>
        <w:t>Permutations</w:t>
      </w:r>
    </w:p>
    <w:p w14:paraId="1CFC09FC" w14:textId="77777777" w:rsidR="00DB6E08" w:rsidRDefault="00DB6E08" w:rsidP="00DB6E08">
      <w:pPr>
        <w:rPr>
          <w:rFonts w:eastAsia="Times New Roman"/>
          <w:color w:val="auto"/>
        </w:rPr>
      </w:pPr>
      <w:r>
        <w:t>With a circular permutation we consider two different permutations where each entry has the same element to its right/left as identical</w:t>
      </w:r>
    </w:p>
    <w:p w14:paraId="0C17DCB2" w14:textId="77777777" w:rsidR="00DB6E08" w:rsidRDefault="00DB6E08" w:rsidP="00DB6E08"/>
    <w:p w14:paraId="0A7A4B78" w14:textId="4AB950B3" w:rsidR="00DB6E08" w:rsidRDefault="00DB6E08" w:rsidP="00DB6E08">
      <w:pPr>
        <w:pStyle w:val="Heading2"/>
      </w:pPr>
      <w:r>
        <w:rPr>
          <w:noProof/>
        </w:rPr>
        <w:lastRenderedPageBreak/>
        <mc:AlternateContent>
          <mc:Choice Requires="wpc">
            <w:drawing>
              <wp:inline distT="0" distB="0" distL="0" distR="0" wp14:anchorId="22E14F43" wp14:editId="5342F4E1">
                <wp:extent cx="5486400" cy="2971800"/>
                <wp:effectExtent l="0" t="9525"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 name="Text Box 71"/>
                        <wps:cNvSpPr txBox="1">
                          <a:spLocks noChangeArrowheads="1"/>
                        </wps:cNvSpPr>
                        <wps:spPr bwMode="auto">
                          <a:xfrm>
                            <a:off x="1714500" y="1942929"/>
                            <a:ext cx="457200" cy="3822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1332" w14:textId="77777777" w:rsidR="00DB6E08" w:rsidRDefault="00DB6E08" w:rsidP="00DB6E08">
                              <w:pPr>
                                <w:rPr>
                                  <w:b/>
                                  <w:sz w:val="44"/>
                                  <w:szCs w:val="44"/>
                                </w:rPr>
                              </w:pPr>
                              <w:r>
                                <w:rPr>
                                  <w:b/>
                                  <w:sz w:val="44"/>
                                  <w:szCs w:val="44"/>
                                </w:rPr>
                                <w:t>=</w:t>
                              </w:r>
                            </w:p>
                            <w:p w14:paraId="2E632454" w14:textId="77777777" w:rsidR="00DB6E08" w:rsidRDefault="00DB6E08" w:rsidP="00DB6E08">
                              <w:pPr>
                                <w:rPr>
                                  <w:b/>
                                  <w:sz w:val="44"/>
                                  <w:szCs w:val="44"/>
                                </w:rPr>
                              </w:pPr>
                            </w:p>
                          </w:txbxContent>
                        </wps:txbx>
                        <wps:bodyPr rot="0" vert="horz" wrap="square" lIns="91440" tIns="45720" rIns="91440" bIns="45720" anchor="t" anchorCtr="0" upright="1">
                          <a:noAutofit/>
                        </wps:bodyPr>
                      </wps:wsp>
                      <wps:wsp>
                        <wps:cNvPr id="70" name="Rectangle 72"/>
                        <wps:cNvSpPr>
                          <a:spLocks noChangeArrowheads="1"/>
                        </wps:cNvSpPr>
                        <wps:spPr bwMode="auto">
                          <a:xfrm>
                            <a:off x="685800" y="228144"/>
                            <a:ext cx="342900" cy="342957"/>
                          </a:xfrm>
                          <a:prstGeom prst="rect">
                            <a:avLst/>
                          </a:prstGeom>
                          <a:solidFill>
                            <a:srgbClr val="FFFFFF"/>
                          </a:solidFill>
                          <a:ln w="9525">
                            <a:solidFill>
                              <a:srgbClr val="000000"/>
                            </a:solidFill>
                            <a:prstDash val="dash"/>
                            <a:miter lim="800000"/>
                            <a:headEnd/>
                            <a:tailEnd/>
                          </a:ln>
                        </wps:spPr>
                        <wps:txbx>
                          <w:txbxContent>
                            <w:p w14:paraId="34188095" w14:textId="77777777" w:rsidR="00DB6E08" w:rsidRDefault="00DB6E08" w:rsidP="00DB6E08">
                              <w:r>
                                <w:t>B</w:t>
                              </w:r>
                            </w:p>
                            <w:p w14:paraId="2B09B670" w14:textId="77777777" w:rsidR="00DB6E08" w:rsidRDefault="00DB6E08" w:rsidP="00DB6E08"/>
                          </w:txbxContent>
                        </wps:txbx>
                        <wps:bodyPr rot="0" vert="horz" wrap="square" lIns="91440" tIns="45720" rIns="91440" bIns="45720" anchor="t" anchorCtr="0" upright="1">
                          <a:noAutofit/>
                        </wps:bodyPr>
                      </wps:wsp>
                      <wps:wsp>
                        <wps:cNvPr id="71" name="Oval 73"/>
                        <wps:cNvSpPr>
                          <a:spLocks noChangeArrowheads="1"/>
                        </wps:cNvSpPr>
                        <wps:spPr bwMode="auto">
                          <a:xfrm>
                            <a:off x="228600" y="0"/>
                            <a:ext cx="1257300" cy="137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Rectangle 74"/>
                        <wps:cNvSpPr>
                          <a:spLocks noChangeArrowheads="1"/>
                        </wps:cNvSpPr>
                        <wps:spPr bwMode="auto">
                          <a:xfrm>
                            <a:off x="114300" y="228144"/>
                            <a:ext cx="342900" cy="342957"/>
                          </a:xfrm>
                          <a:prstGeom prst="rect">
                            <a:avLst/>
                          </a:prstGeom>
                          <a:solidFill>
                            <a:srgbClr val="FFFFFF"/>
                          </a:solidFill>
                          <a:ln w="9525">
                            <a:solidFill>
                              <a:srgbClr val="000000"/>
                            </a:solidFill>
                            <a:prstDash val="dash"/>
                            <a:miter lim="800000"/>
                            <a:headEnd/>
                            <a:tailEnd/>
                          </a:ln>
                        </wps:spPr>
                        <wps:txbx>
                          <w:txbxContent>
                            <w:p w14:paraId="16FAFA3E" w14:textId="77777777" w:rsidR="00DB6E08" w:rsidRDefault="00DB6E08" w:rsidP="00DB6E08">
                              <w:r>
                                <w:t>A</w:t>
                              </w:r>
                            </w:p>
                            <w:p w14:paraId="355EC85C" w14:textId="77777777" w:rsidR="00DB6E08" w:rsidRDefault="00DB6E08" w:rsidP="00DB6E08"/>
                          </w:txbxContent>
                        </wps:txbx>
                        <wps:bodyPr rot="0" vert="horz" wrap="square" lIns="91440" tIns="45720" rIns="91440" bIns="45720" anchor="t" anchorCtr="0" upright="1">
                          <a:noAutofit/>
                        </wps:bodyPr>
                      </wps:wsp>
                      <wps:wsp>
                        <wps:cNvPr id="73" name="Rectangle 75"/>
                        <wps:cNvSpPr>
                          <a:spLocks noChangeArrowheads="1"/>
                        </wps:cNvSpPr>
                        <wps:spPr bwMode="auto">
                          <a:xfrm>
                            <a:off x="114300" y="799986"/>
                            <a:ext cx="342900" cy="341476"/>
                          </a:xfrm>
                          <a:prstGeom prst="rect">
                            <a:avLst/>
                          </a:prstGeom>
                          <a:solidFill>
                            <a:srgbClr val="FFFFFF"/>
                          </a:solidFill>
                          <a:ln w="9525">
                            <a:solidFill>
                              <a:srgbClr val="000000"/>
                            </a:solidFill>
                            <a:prstDash val="dash"/>
                            <a:miter lim="800000"/>
                            <a:headEnd/>
                            <a:tailEnd/>
                          </a:ln>
                        </wps:spPr>
                        <wps:txbx>
                          <w:txbxContent>
                            <w:p w14:paraId="7CC7AC06" w14:textId="77777777" w:rsidR="00DB6E08" w:rsidRDefault="00DB6E08" w:rsidP="00DB6E08">
                              <w:r>
                                <w:t>D</w:t>
                              </w:r>
                            </w:p>
                            <w:p w14:paraId="131F56EC" w14:textId="77777777" w:rsidR="00DB6E08" w:rsidRDefault="00DB6E08" w:rsidP="00DB6E08"/>
                          </w:txbxContent>
                        </wps:txbx>
                        <wps:bodyPr rot="0" vert="horz" wrap="square" lIns="91440" tIns="45720" rIns="91440" bIns="45720" anchor="t" anchorCtr="0" upright="1">
                          <a:noAutofit/>
                        </wps:bodyPr>
                      </wps:wsp>
                      <wps:wsp>
                        <wps:cNvPr id="74" name="Rectangle 76"/>
                        <wps:cNvSpPr>
                          <a:spLocks noChangeArrowheads="1"/>
                        </wps:cNvSpPr>
                        <wps:spPr bwMode="auto">
                          <a:xfrm>
                            <a:off x="1257300" y="228144"/>
                            <a:ext cx="342900" cy="342216"/>
                          </a:xfrm>
                          <a:prstGeom prst="rect">
                            <a:avLst/>
                          </a:prstGeom>
                          <a:solidFill>
                            <a:srgbClr val="FFFFFF"/>
                          </a:solidFill>
                          <a:ln w="9525">
                            <a:solidFill>
                              <a:srgbClr val="000000"/>
                            </a:solidFill>
                            <a:prstDash val="dash"/>
                            <a:miter lim="800000"/>
                            <a:headEnd/>
                            <a:tailEnd/>
                          </a:ln>
                        </wps:spPr>
                        <wps:txbx>
                          <w:txbxContent>
                            <w:p w14:paraId="6E299C49" w14:textId="77777777" w:rsidR="00DB6E08" w:rsidRDefault="00DB6E08" w:rsidP="00DB6E08">
                              <w:r>
                                <w:t>B</w:t>
                              </w:r>
                            </w:p>
                            <w:p w14:paraId="4D5D9C46" w14:textId="77777777" w:rsidR="00DB6E08" w:rsidRDefault="00DB6E08" w:rsidP="00DB6E08"/>
                          </w:txbxContent>
                        </wps:txbx>
                        <wps:bodyPr rot="0" vert="horz" wrap="square" lIns="91440" tIns="45720" rIns="91440" bIns="45720" anchor="t" anchorCtr="0" upright="1">
                          <a:noAutofit/>
                        </wps:bodyPr>
                      </wps:wsp>
                      <wps:wsp>
                        <wps:cNvPr id="75" name="Rectangle 77"/>
                        <wps:cNvSpPr>
                          <a:spLocks noChangeArrowheads="1"/>
                        </wps:cNvSpPr>
                        <wps:spPr bwMode="auto">
                          <a:xfrm>
                            <a:off x="1257300" y="799986"/>
                            <a:ext cx="342900" cy="341476"/>
                          </a:xfrm>
                          <a:prstGeom prst="rect">
                            <a:avLst/>
                          </a:prstGeom>
                          <a:solidFill>
                            <a:srgbClr val="FFFFFF"/>
                          </a:solidFill>
                          <a:ln w="9525">
                            <a:solidFill>
                              <a:srgbClr val="000000"/>
                            </a:solidFill>
                            <a:prstDash val="dash"/>
                            <a:miter lim="800000"/>
                            <a:headEnd/>
                            <a:tailEnd/>
                          </a:ln>
                        </wps:spPr>
                        <wps:txbx>
                          <w:txbxContent>
                            <w:p w14:paraId="266C93A8" w14:textId="77777777" w:rsidR="00DB6E08" w:rsidRDefault="00DB6E08" w:rsidP="00DB6E08">
                              <w:r>
                                <w:t>C</w:t>
                              </w:r>
                            </w:p>
                            <w:p w14:paraId="2E695BE4" w14:textId="77777777" w:rsidR="00DB6E08" w:rsidRDefault="00DB6E08" w:rsidP="00DB6E08"/>
                          </w:txbxContent>
                        </wps:txbx>
                        <wps:bodyPr rot="0" vert="horz" wrap="square" lIns="91440" tIns="45720" rIns="91440" bIns="45720" anchor="t" anchorCtr="0" upright="1">
                          <a:noAutofit/>
                        </wps:bodyPr>
                      </wps:wsp>
                      <wps:wsp>
                        <wps:cNvPr id="76" name="Rectangle 78"/>
                        <wps:cNvSpPr>
                          <a:spLocks noChangeArrowheads="1"/>
                        </wps:cNvSpPr>
                        <wps:spPr bwMode="auto">
                          <a:xfrm>
                            <a:off x="2628900" y="228144"/>
                            <a:ext cx="342900" cy="342957"/>
                          </a:xfrm>
                          <a:prstGeom prst="rect">
                            <a:avLst/>
                          </a:prstGeom>
                          <a:solidFill>
                            <a:srgbClr val="FFFFFF"/>
                          </a:solidFill>
                          <a:ln w="9525">
                            <a:solidFill>
                              <a:srgbClr val="000000"/>
                            </a:solidFill>
                            <a:prstDash val="dash"/>
                            <a:miter lim="800000"/>
                            <a:headEnd/>
                            <a:tailEnd/>
                          </a:ln>
                        </wps:spPr>
                        <wps:txbx>
                          <w:txbxContent>
                            <w:p w14:paraId="0F172E35" w14:textId="77777777" w:rsidR="00DB6E08" w:rsidRDefault="00DB6E08" w:rsidP="00DB6E08">
                              <w:r>
                                <w:t>B</w:t>
                              </w:r>
                            </w:p>
                            <w:p w14:paraId="0754684C" w14:textId="77777777" w:rsidR="00DB6E08" w:rsidRDefault="00DB6E08" w:rsidP="00DB6E08"/>
                          </w:txbxContent>
                        </wps:txbx>
                        <wps:bodyPr rot="0" vert="horz" wrap="square" lIns="91440" tIns="45720" rIns="91440" bIns="45720" anchor="t" anchorCtr="0" upright="1">
                          <a:noAutofit/>
                        </wps:bodyPr>
                      </wps:wsp>
                      <wps:wsp>
                        <wps:cNvPr id="77" name="Oval 79"/>
                        <wps:cNvSpPr>
                          <a:spLocks noChangeArrowheads="1"/>
                        </wps:cNvSpPr>
                        <wps:spPr bwMode="auto">
                          <a:xfrm>
                            <a:off x="2171700" y="0"/>
                            <a:ext cx="1257300" cy="137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Rectangle 80"/>
                        <wps:cNvSpPr>
                          <a:spLocks noChangeArrowheads="1"/>
                        </wps:cNvSpPr>
                        <wps:spPr bwMode="auto">
                          <a:xfrm>
                            <a:off x="2057400" y="228144"/>
                            <a:ext cx="342900" cy="342957"/>
                          </a:xfrm>
                          <a:prstGeom prst="rect">
                            <a:avLst/>
                          </a:prstGeom>
                          <a:solidFill>
                            <a:srgbClr val="FFFFFF"/>
                          </a:solidFill>
                          <a:ln w="9525">
                            <a:solidFill>
                              <a:srgbClr val="000000"/>
                            </a:solidFill>
                            <a:prstDash val="dash"/>
                            <a:miter lim="800000"/>
                            <a:headEnd/>
                            <a:tailEnd/>
                          </a:ln>
                        </wps:spPr>
                        <wps:txbx>
                          <w:txbxContent>
                            <w:p w14:paraId="2E59B6E9" w14:textId="77777777" w:rsidR="00DB6E08" w:rsidRDefault="00DB6E08" w:rsidP="00DB6E08">
                              <w:r>
                                <w:t>D</w:t>
                              </w:r>
                            </w:p>
                            <w:p w14:paraId="42CACDF4" w14:textId="77777777" w:rsidR="00DB6E08" w:rsidRDefault="00DB6E08" w:rsidP="00DB6E08"/>
                          </w:txbxContent>
                        </wps:txbx>
                        <wps:bodyPr rot="0" vert="horz" wrap="square" lIns="91440" tIns="45720" rIns="91440" bIns="45720" anchor="t" anchorCtr="0" upright="1">
                          <a:noAutofit/>
                        </wps:bodyPr>
                      </wps:wsp>
                      <wps:wsp>
                        <wps:cNvPr id="79" name="Rectangle 81"/>
                        <wps:cNvSpPr>
                          <a:spLocks noChangeArrowheads="1"/>
                        </wps:cNvSpPr>
                        <wps:spPr bwMode="auto">
                          <a:xfrm>
                            <a:off x="2057400" y="800727"/>
                            <a:ext cx="342900" cy="340735"/>
                          </a:xfrm>
                          <a:prstGeom prst="rect">
                            <a:avLst/>
                          </a:prstGeom>
                          <a:solidFill>
                            <a:srgbClr val="FFFFFF"/>
                          </a:solidFill>
                          <a:ln w="9525">
                            <a:solidFill>
                              <a:srgbClr val="000000"/>
                            </a:solidFill>
                            <a:prstDash val="dash"/>
                            <a:miter lim="800000"/>
                            <a:headEnd/>
                            <a:tailEnd/>
                          </a:ln>
                        </wps:spPr>
                        <wps:txbx>
                          <w:txbxContent>
                            <w:p w14:paraId="6F7C9630" w14:textId="77777777" w:rsidR="00DB6E08" w:rsidRDefault="00DB6E08" w:rsidP="00DB6E08">
                              <w:r>
                                <w:t>C</w:t>
                              </w:r>
                            </w:p>
                            <w:p w14:paraId="199AB08B" w14:textId="77777777" w:rsidR="00DB6E08" w:rsidRDefault="00DB6E08" w:rsidP="00DB6E08"/>
                          </w:txbxContent>
                        </wps:txbx>
                        <wps:bodyPr rot="0" vert="horz" wrap="square" lIns="91440" tIns="45720" rIns="91440" bIns="45720" anchor="t" anchorCtr="0" upright="1">
                          <a:noAutofit/>
                        </wps:bodyPr>
                      </wps:wsp>
                      <wps:wsp>
                        <wps:cNvPr id="80" name="Rectangle 82"/>
                        <wps:cNvSpPr>
                          <a:spLocks noChangeArrowheads="1"/>
                        </wps:cNvSpPr>
                        <wps:spPr bwMode="auto">
                          <a:xfrm>
                            <a:off x="3200400" y="228144"/>
                            <a:ext cx="342900" cy="342216"/>
                          </a:xfrm>
                          <a:prstGeom prst="rect">
                            <a:avLst/>
                          </a:prstGeom>
                          <a:solidFill>
                            <a:srgbClr val="FFFFFF"/>
                          </a:solidFill>
                          <a:ln w="9525">
                            <a:solidFill>
                              <a:srgbClr val="000000"/>
                            </a:solidFill>
                            <a:prstDash val="dash"/>
                            <a:miter lim="800000"/>
                            <a:headEnd/>
                            <a:tailEnd/>
                          </a:ln>
                        </wps:spPr>
                        <wps:txbx>
                          <w:txbxContent>
                            <w:p w14:paraId="0EA05F34" w14:textId="77777777" w:rsidR="00DB6E08" w:rsidRDefault="00DB6E08" w:rsidP="00DB6E08">
                              <w:r>
                                <w:t>A</w:t>
                              </w:r>
                            </w:p>
                            <w:p w14:paraId="3970F621" w14:textId="77777777" w:rsidR="00DB6E08" w:rsidRDefault="00DB6E08" w:rsidP="00DB6E08"/>
                          </w:txbxContent>
                        </wps:txbx>
                        <wps:bodyPr rot="0" vert="horz" wrap="square" lIns="91440" tIns="45720" rIns="91440" bIns="45720" anchor="t" anchorCtr="0" upright="1">
                          <a:noAutofit/>
                        </wps:bodyPr>
                      </wps:wsp>
                      <wps:wsp>
                        <wps:cNvPr id="81" name="Rectangle 83"/>
                        <wps:cNvSpPr>
                          <a:spLocks noChangeArrowheads="1"/>
                        </wps:cNvSpPr>
                        <wps:spPr bwMode="auto">
                          <a:xfrm>
                            <a:off x="3200400" y="800727"/>
                            <a:ext cx="342900" cy="340735"/>
                          </a:xfrm>
                          <a:prstGeom prst="rect">
                            <a:avLst/>
                          </a:prstGeom>
                          <a:solidFill>
                            <a:srgbClr val="FFFFFF"/>
                          </a:solidFill>
                          <a:ln w="9525">
                            <a:solidFill>
                              <a:srgbClr val="000000"/>
                            </a:solidFill>
                            <a:prstDash val="dash"/>
                            <a:miter lim="800000"/>
                            <a:headEnd/>
                            <a:tailEnd/>
                          </a:ln>
                        </wps:spPr>
                        <wps:txbx>
                          <w:txbxContent>
                            <w:p w14:paraId="1B70FA15" w14:textId="77777777" w:rsidR="00DB6E08" w:rsidRDefault="00DB6E08" w:rsidP="00DB6E08">
                              <w:r>
                                <w:t>B</w:t>
                              </w:r>
                            </w:p>
                            <w:p w14:paraId="5836B405" w14:textId="77777777" w:rsidR="00DB6E08" w:rsidRDefault="00DB6E08" w:rsidP="00DB6E08"/>
                          </w:txbxContent>
                        </wps:txbx>
                        <wps:bodyPr rot="0" vert="horz" wrap="square" lIns="91440" tIns="45720" rIns="91440" bIns="45720" anchor="t" anchorCtr="0" upright="1">
                          <a:noAutofit/>
                        </wps:bodyPr>
                      </wps:wsp>
                      <wps:wsp>
                        <wps:cNvPr id="82" name="Rectangle 84"/>
                        <wps:cNvSpPr>
                          <a:spLocks noChangeArrowheads="1"/>
                        </wps:cNvSpPr>
                        <wps:spPr bwMode="auto">
                          <a:xfrm>
                            <a:off x="800100" y="1714785"/>
                            <a:ext cx="342900" cy="342957"/>
                          </a:xfrm>
                          <a:prstGeom prst="rect">
                            <a:avLst/>
                          </a:prstGeom>
                          <a:solidFill>
                            <a:srgbClr val="FFFFFF"/>
                          </a:solidFill>
                          <a:ln w="9525">
                            <a:solidFill>
                              <a:srgbClr val="000000"/>
                            </a:solidFill>
                            <a:prstDash val="dash"/>
                            <a:miter lim="800000"/>
                            <a:headEnd/>
                            <a:tailEnd/>
                          </a:ln>
                        </wps:spPr>
                        <wps:txbx>
                          <w:txbxContent>
                            <w:p w14:paraId="67F40D0F" w14:textId="77777777" w:rsidR="00DB6E08" w:rsidRDefault="00DB6E08" w:rsidP="00DB6E08">
                              <w:r>
                                <w:t>B</w:t>
                              </w:r>
                            </w:p>
                            <w:p w14:paraId="18A5F342" w14:textId="77777777" w:rsidR="00DB6E08" w:rsidRDefault="00DB6E08" w:rsidP="00DB6E08"/>
                          </w:txbxContent>
                        </wps:txbx>
                        <wps:bodyPr rot="0" vert="horz" wrap="square" lIns="91440" tIns="45720" rIns="91440" bIns="45720" anchor="t" anchorCtr="0" upright="1">
                          <a:noAutofit/>
                        </wps:bodyPr>
                      </wps:wsp>
                      <wps:wsp>
                        <wps:cNvPr id="83" name="Oval 85"/>
                        <wps:cNvSpPr>
                          <a:spLocks noChangeArrowheads="1"/>
                        </wps:cNvSpPr>
                        <wps:spPr bwMode="auto">
                          <a:xfrm>
                            <a:off x="342900" y="1485900"/>
                            <a:ext cx="1257300" cy="1370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Rectangle 86"/>
                        <wps:cNvSpPr>
                          <a:spLocks noChangeArrowheads="1"/>
                        </wps:cNvSpPr>
                        <wps:spPr bwMode="auto">
                          <a:xfrm>
                            <a:off x="228600" y="1714785"/>
                            <a:ext cx="342900" cy="342957"/>
                          </a:xfrm>
                          <a:prstGeom prst="rect">
                            <a:avLst/>
                          </a:prstGeom>
                          <a:solidFill>
                            <a:srgbClr val="FFFFFF"/>
                          </a:solidFill>
                          <a:ln w="9525">
                            <a:solidFill>
                              <a:srgbClr val="000000"/>
                            </a:solidFill>
                            <a:prstDash val="dash"/>
                            <a:miter lim="800000"/>
                            <a:headEnd/>
                            <a:tailEnd/>
                          </a:ln>
                        </wps:spPr>
                        <wps:txbx>
                          <w:txbxContent>
                            <w:p w14:paraId="7C834ADD" w14:textId="77777777" w:rsidR="00DB6E08" w:rsidRDefault="00DB6E08" w:rsidP="00DB6E08">
                              <w:r>
                                <w:t>C</w:t>
                              </w:r>
                            </w:p>
                            <w:p w14:paraId="53DC0043" w14:textId="77777777" w:rsidR="00DB6E08" w:rsidRDefault="00DB6E08" w:rsidP="00DB6E08"/>
                          </w:txbxContent>
                        </wps:txbx>
                        <wps:bodyPr rot="0" vert="horz" wrap="square" lIns="91440" tIns="45720" rIns="91440" bIns="45720" anchor="t" anchorCtr="0" upright="1">
                          <a:noAutofit/>
                        </wps:bodyPr>
                      </wps:wsp>
                      <wps:wsp>
                        <wps:cNvPr id="85" name="Rectangle 87"/>
                        <wps:cNvSpPr>
                          <a:spLocks noChangeArrowheads="1"/>
                        </wps:cNvSpPr>
                        <wps:spPr bwMode="auto">
                          <a:xfrm>
                            <a:off x="228600" y="2285145"/>
                            <a:ext cx="342900" cy="342957"/>
                          </a:xfrm>
                          <a:prstGeom prst="rect">
                            <a:avLst/>
                          </a:prstGeom>
                          <a:solidFill>
                            <a:srgbClr val="FFFFFF"/>
                          </a:solidFill>
                          <a:ln w="9525">
                            <a:solidFill>
                              <a:srgbClr val="000000"/>
                            </a:solidFill>
                            <a:prstDash val="dash"/>
                            <a:miter lim="800000"/>
                            <a:headEnd/>
                            <a:tailEnd/>
                          </a:ln>
                        </wps:spPr>
                        <wps:txbx>
                          <w:txbxContent>
                            <w:p w14:paraId="1D5CFA59" w14:textId="77777777" w:rsidR="00DB6E08" w:rsidRDefault="00DB6E08" w:rsidP="00DB6E08">
                              <w:r>
                                <w:t>B</w:t>
                              </w:r>
                            </w:p>
                            <w:p w14:paraId="12FCF570" w14:textId="77777777" w:rsidR="00DB6E08" w:rsidRDefault="00DB6E08" w:rsidP="00DB6E08"/>
                          </w:txbxContent>
                        </wps:txbx>
                        <wps:bodyPr rot="0" vert="horz" wrap="square" lIns="91440" tIns="45720" rIns="91440" bIns="45720" anchor="t" anchorCtr="0" upright="1">
                          <a:noAutofit/>
                        </wps:bodyPr>
                      </wps:wsp>
                      <wps:wsp>
                        <wps:cNvPr id="86" name="Rectangle 88"/>
                        <wps:cNvSpPr>
                          <a:spLocks noChangeArrowheads="1"/>
                        </wps:cNvSpPr>
                        <wps:spPr bwMode="auto">
                          <a:xfrm>
                            <a:off x="1371600" y="1714785"/>
                            <a:ext cx="342900" cy="342216"/>
                          </a:xfrm>
                          <a:prstGeom prst="rect">
                            <a:avLst/>
                          </a:prstGeom>
                          <a:solidFill>
                            <a:srgbClr val="FFFFFF"/>
                          </a:solidFill>
                          <a:ln w="9525">
                            <a:solidFill>
                              <a:srgbClr val="000000"/>
                            </a:solidFill>
                            <a:prstDash val="dash"/>
                            <a:miter lim="800000"/>
                            <a:headEnd/>
                            <a:tailEnd/>
                          </a:ln>
                        </wps:spPr>
                        <wps:txbx>
                          <w:txbxContent>
                            <w:p w14:paraId="49276C02" w14:textId="77777777" w:rsidR="00DB6E08" w:rsidRDefault="00DB6E08" w:rsidP="00DB6E08">
                              <w:r>
                                <w:t>D</w:t>
                              </w:r>
                            </w:p>
                            <w:p w14:paraId="086763FE" w14:textId="77777777" w:rsidR="00DB6E08" w:rsidRDefault="00DB6E08" w:rsidP="00DB6E08"/>
                          </w:txbxContent>
                        </wps:txbx>
                        <wps:bodyPr rot="0" vert="horz" wrap="square" lIns="91440" tIns="45720" rIns="91440" bIns="45720" anchor="t" anchorCtr="0" upright="1">
                          <a:noAutofit/>
                        </wps:bodyPr>
                      </wps:wsp>
                      <wps:wsp>
                        <wps:cNvPr id="87" name="Rectangle 89"/>
                        <wps:cNvSpPr>
                          <a:spLocks noChangeArrowheads="1"/>
                        </wps:cNvSpPr>
                        <wps:spPr bwMode="auto">
                          <a:xfrm>
                            <a:off x="1371600" y="2285145"/>
                            <a:ext cx="342900" cy="342957"/>
                          </a:xfrm>
                          <a:prstGeom prst="rect">
                            <a:avLst/>
                          </a:prstGeom>
                          <a:solidFill>
                            <a:srgbClr val="FFFFFF"/>
                          </a:solidFill>
                          <a:ln w="9525">
                            <a:solidFill>
                              <a:srgbClr val="000000"/>
                            </a:solidFill>
                            <a:prstDash val="dash"/>
                            <a:miter lim="800000"/>
                            <a:headEnd/>
                            <a:tailEnd/>
                          </a:ln>
                        </wps:spPr>
                        <wps:txbx>
                          <w:txbxContent>
                            <w:p w14:paraId="512ED9A5" w14:textId="77777777" w:rsidR="00DB6E08" w:rsidRDefault="00DB6E08" w:rsidP="00DB6E08">
                              <w:r>
                                <w:t>A</w:t>
                              </w:r>
                            </w:p>
                            <w:p w14:paraId="0D60644A" w14:textId="77777777" w:rsidR="00DB6E08" w:rsidRDefault="00DB6E08" w:rsidP="00DB6E08"/>
                          </w:txbxContent>
                        </wps:txbx>
                        <wps:bodyPr rot="0" vert="horz" wrap="square" lIns="91440" tIns="45720" rIns="91440" bIns="45720" anchor="t" anchorCtr="0" upright="1">
                          <a:noAutofit/>
                        </wps:bodyPr>
                      </wps:wsp>
                      <wps:wsp>
                        <wps:cNvPr id="88" name="Rectangle 90"/>
                        <wps:cNvSpPr>
                          <a:spLocks noChangeArrowheads="1"/>
                        </wps:cNvSpPr>
                        <wps:spPr bwMode="auto">
                          <a:xfrm>
                            <a:off x="2628900" y="1715526"/>
                            <a:ext cx="342900" cy="342957"/>
                          </a:xfrm>
                          <a:prstGeom prst="rect">
                            <a:avLst/>
                          </a:prstGeom>
                          <a:solidFill>
                            <a:srgbClr val="FFFFFF"/>
                          </a:solidFill>
                          <a:ln w="9525">
                            <a:solidFill>
                              <a:srgbClr val="000000"/>
                            </a:solidFill>
                            <a:prstDash val="dash"/>
                            <a:miter lim="800000"/>
                            <a:headEnd/>
                            <a:tailEnd/>
                          </a:ln>
                        </wps:spPr>
                        <wps:txbx>
                          <w:txbxContent>
                            <w:p w14:paraId="425174AE" w14:textId="77777777" w:rsidR="00DB6E08" w:rsidRDefault="00DB6E08" w:rsidP="00DB6E08">
                              <w:r>
                                <w:t>B</w:t>
                              </w:r>
                            </w:p>
                            <w:p w14:paraId="49F6049D" w14:textId="77777777" w:rsidR="00DB6E08" w:rsidRDefault="00DB6E08" w:rsidP="00DB6E08"/>
                          </w:txbxContent>
                        </wps:txbx>
                        <wps:bodyPr rot="0" vert="horz" wrap="square" lIns="91440" tIns="45720" rIns="91440" bIns="45720" anchor="t" anchorCtr="0" upright="1">
                          <a:noAutofit/>
                        </wps:bodyPr>
                      </wps:wsp>
                      <wps:wsp>
                        <wps:cNvPr id="89" name="Oval 91"/>
                        <wps:cNvSpPr>
                          <a:spLocks noChangeArrowheads="1"/>
                        </wps:cNvSpPr>
                        <wps:spPr bwMode="auto">
                          <a:xfrm>
                            <a:off x="2171700" y="1485900"/>
                            <a:ext cx="1257300" cy="13718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Rectangle 92"/>
                        <wps:cNvSpPr>
                          <a:spLocks noChangeArrowheads="1"/>
                        </wps:cNvSpPr>
                        <wps:spPr bwMode="auto">
                          <a:xfrm>
                            <a:off x="2057400" y="1715526"/>
                            <a:ext cx="342900" cy="342957"/>
                          </a:xfrm>
                          <a:prstGeom prst="rect">
                            <a:avLst/>
                          </a:prstGeom>
                          <a:solidFill>
                            <a:srgbClr val="FFFFFF"/>
                          </a:solidFill>
                          <a:ln w="9525">
                            <a:solidFill>
                              <a:srgbClr val="000000"/>
                            </a:solidFill>
                            <a:prstDash val="dash"/>
                            <a:miter lim="800000"/>
                            <a:headEnd/>
                            <a:tailEnd/>
                          </a:ln>
                        </wps:spPr>
                        <wps:txbx>
                          <w:txbxContent>
                            <w:p w14:paraId="0AA8DF3C" w14:textId="77777777" w:rsidR="00DB6E08" w:rsidRDefault="00DB6E08" w:rsidP="00DB6E08">
                              <w:r>
                                <w:t>B</w:t>
                              </w:r>
                            </w:p>
                            <w:p w14:paraId="0B88B746" w14:textId="77777777" w:rsidR="00DB6E08" w:rsidRDefault="00DB6E08" w:rsidP="00DB6E08"/>
                          </w:txbxContent>
                        </wps:txbx>
                        <wps:bodyPr rot="0" vert="horz" wrap="square" lIns="91440" tIns="45720" rIns="91440" bIns="45720" anchor="t" anchorCtr="0" upright="1">
                          <a:noAutofit/>
                        </wps:bodyPr>
                      </wps:wsp>
                      <wps:wsp>
                        <wps:cNvPr id="91" name="Rectangle 93"/>
                        <wps:cNvSpPr>
                          <a:spLocks noChangeArrowheads="1"/>
                        </wps:cNvSpPr>
                        <wps:spPr bwMode="auto">
                          <a:xfrm>
                            <a:off x="2057400" y="2286627"/>
                            <a:ext cx="342900" cy="341476"/>
                          </a:xfrm>
                          <a:prstGeom prst="rect">
                            <a:avLst/>
                          </a:prstGeom>
                          <a:solidFill>
                            <a:srgbClr val="FFFFFF"/>
                          </a:solidFill>
                          <a:ln w="9525">
                            <a:solidFill>
                              <a:srgbClr val="000000"/>
                            </a:solidFill>
                            <a:prstDash val="dash"/>
                            <a:miter lim="800000"/>
                            <a:headEnd/>
                            <a:tailEnd/>
                          </a:ln>
                        </wps:spPr>
                        <wps:txbx>
                          <w:txbxContent>
                            <w:p w14:paraId="6A7C5176" w14:textId="77777777" w:rsidR="00DB6E08" w:rsidRDefault="00DB6E08" w:rsidP="00DB6E08">
                              <w:r>
                                <w:t>A</w:t>
                              </w:r>
                            </w:p>
                            <w:p w14:paraId="3E4DF914" w14:textId="77777777" w:rsidR="00DB6E08" w:rsidRDefault="00DB6E08" w:rsidP="00DB6E08"/>
                          </w:txbxContent>
                        </wps:txbx>
                        <wps:bodyPr rot="0" vert="horz" wrap="square" lIns="91440" tIns="45720" rIns="91440" bIns="45720" anchor="t" anchorCtr="0" upright="1">
                          <a:noAutofit/>
                        </wps:bodyPr>
                      </wps:wsp>
                      <wps:wsp>
                        <wps:cNvPr id="92" name="Rectangle 94"/>
                        <wps:cNvSpPr>
                          <a:spLocks noChangeArrowheads="1"/>
                        </wps:cNvSpPr>
                        <wps:spPr bwMode="auto">
                          <a:xfrm>
                            <a:off x="3200400" y="1715526"/>
                            <a:ext cx="342900" cy="342216"/>
                          </a:xfrm>
                          <a:prstGeom prst="rect">
                            <a:avLst/>
                          </a:prstGeom>
                          <a:solidFill>
                            <a:srgbClr val="FFFFFF"/>
                          </a:solidFill>
                          <a:ln w="9525">
                            <a:solidFill>
                              <a:srgbClr val="000000"/>
                            </a:solidFill>
                            <a:prstDash val="dash"/>
                            <a:miter lim="800000"/>
                            <a:headEnd/>
                            <a:tailEnd/>
                          </a:ln>
                        </wps:spPr>
                        <wps:txbx>
                          <w:txbxContent>
                            <w:p w14:paraId="0CDCB612" w14:textId="77777777" w:rsidR="00DB6E08" w:rsidRDefault="00DB6E08" w:rsidP="00DB6E08">
                              <w:r>
                                <w:t>C</w:t>
                              </w:r>
                            </w:p>
                            <w:p w14:paraId="0A418943" w14:textId="77777777" w:rsidR="00DB6E08" w:rsidRDefault="00DB6E08" w:rsidP="00DB6E08"/>
                          </w:txbxContent>
                        </wps:txbx>
                        <wps:bodyPr rot="0" vert="horz" wrap="square" lIns="91440" tIns="45720" rIns="91440" bIns="45720" anchor="t" anchorCtr="0" upright="1">
                          <a:noAutofit/>
                        </wps:bodyPr>
                      </wps:wsp>
                      <wps:wsp>
                        <wps:cNvPr id="93" name="Rectangle 95"/>
                        <wps:cNvSpPr>
                          <a:spLocks noChangeArrowheads="1"/>
                        </wps:cNvSpPr>
                        <wps:spPr bwMode="auto">
                          <a:xfrm>
                            <a:off x="3200400" y="2286627"/>
                            <a:ext cx="342900" cy="341476"/>
                          </a:xfrm>
                          <a:prstGeom prst="rect">
                            <a:avLst/>
                          </a:prstGeom>
                          <a:solidFill>
                            <a:srgbClr val="FFFFFF"/>
                          </a:solidFill>
                          <a:ln w="9525">
                            <a:solidFill>
                              <a:srgbClr val="000000"/>
                            </a:solidFill>
                            <a:prstDash val="dash"/>
                            <a:miter lim="800000"/>
                            <a:headEnd/>
                            <a:tailEnd/>
                          </a:ln>
                        </wps:spPr>
                        <wps:txbx>
                          <w:txbxContent>
                            <w:p w14:paraId="7BF91C5C" w14:textId="77777777" w:rsidR="00DB6E08" w:rsidRDefault="00DB6E08" w:rsidP="00DB6E08">
                              <w:r>
                                <w:t>D</w:t>
                              </w:r>
                            </w:p>
                            <w:p w14:paraId="1EC1DDE0" w14:textId="77777777" w:rsidR="00DB6E08" w:rsidRDefault="00DB6E08" w:rsidP="00DB6E08"/>
                          </w:txbxContent>
                        </wps:txbx>
                        <wps:bodyPr rot="0" vert="horz" wrap="square" lIns="91440" tIns="45720" rIns="91440" bIns="45720" anchor="t" anchorCtr="0" upright="1">
                          <a:noAutofit/>
                        </wps:bodyPr>
                      </wps:wsp>
                      <wps:wsp>
                        <wps:cNvPr id="94" name="Text Box 96"/>
                        <wps:cNvSpPr txBox="1">
                          <a:spLocks noChangeArrowheads="1"/>
                        </wps:cNvSpPr>
                        <wps:spPr bwMode="auto">
                          <a:xfrm>
                            <a:off x="1600200" y="457029"/>
                            <a:ext cx="457200" cy="38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A27E7" w14:textId="77777777" w:rsidR="00DB6E08" w:rsidRDefault="00DB6E08" w:rsidP="00DB6E08">
                              <w:pPr>
                                <w:rPr>
                                  <w:b/>
                                  <w:sz w:val="44"/>
                                  <w:szCs w:val="44"/>
                                </w:rPr>
                              </w:pPr>
                              <w:r>
                                <w:rPr>
                                  <w:b/>
                                  <w:sz w:val="44"/>
                                  <w:szCs w:val="44"/>
                                </w:rPr>
                                <w:t>=</w:t>
                              </w:r>
                            </w:p>
                            <w:p w14:paraId="31C98B3B" w14:textId="77777777" w:rsidR="00DB6E08" w:rsidRDefault="00DB6E08" w:rsidP="00DB6E08">
                              <w:pPr>
                                <w:rPr>
                                  <w:b/>
                                  <w:sz w:val="44"/>
                                  <w:szCs w:val="44"/>
                                </w:rPr>
                              </w:pPr>
                            </w:p>
                          </w:txbxContent>
                        </wps:txbx>
                        <wps:bodyPr rot="0" vert="horz" wrap="square" lIns="91440" tIns="45720" rIns="91440" bIns="45720" anchor="t" anchorCtr="0" upright="1">
                          <a:noAutofit/>
                        </wps:bodyPr>
                      </wps:wsp>
                      <wps:wsp>
                        <wps:cNvPr id="95" name="Text Box 97"/>
                        <wps:cNvSpPr txBox="1">
                          <a:spLocks noChangeArrowheads="1"/>
                        </wps:cNvSpPr>
                        <wps:spPr bwMode="auto">
                          <a:xfrm>
                            <a:off x="3771900" y="457029"/>
                            <a:ext cx="457200" cy="38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EAF87" w14:textId="77777777" w:rsidR="00DB6E08" w:rsidRDefault="00DB6E08" w:rsidP="00DB6E08">
                              <w:pPr>
                                <w:rPr>
                                  <w:b/>
                                  <w:sz w:val="44"/>
                                  <w:szCs w:val="44"/>
                                </w:rPr>
                              </w:pPr>
                              <w:r>
                                <w:rPr>
                                  <w:b/>
                                  <w:sz w:val="44"/>
                                  <w:szCs w:val="44"/>
                                </w:rPr>
                                <w:t>=</w:t>
                              </w:r>
                            </w:p>
                            <w:p w14:paraId="089099B9" w14:textId="77777777" w:rsidR="00DB6E08" w:rsidRDefault="00DB6E08" w:rsidP="00DB6E08">
                              <w:pPr>
                                <w:rPr>
                                  <w:b/>
                                  <w:sz w:val="44"/>
                                  <w:szCs w:val="44"/>
                                </w:rPr>
                              </w:pPr>
                            </w:p>
                          </w:txbxContent>
                        </wps:txbx>
                        <wps:bodyPr rot="0" vert="horz" wrap="square" lIns="91440" tIns="45720" rIns="91440" bIns="45720" anchor="t" anchorCtr="0" upright="1">
                          <a:noAutofit/>
                        </wps:bodyPr>
                      </wps:wsp>
                    </wpc:wpc>
                  </a:graphicData>
                </a:graphic>
              </wp:inline>
            </w:drawing>
          </mc:Choice>
          <mc:Fallback>
            <w:pict>
              <v:group w14:anchorId="22E14F43" id="Canvas 96" o:spid="_x0000_s1093"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">
                <v:shape id="_x0000_s1094" type="#_x0000_t75" style="position:absolute;width:54864;height:29718;visibility:visible;mso-wrap-style:square">
                  <v:fill o:detectmouseclick="t"/>
                  <v:path o:connecttype="none"/>
                </v:shape>
                <v:shape id="Text Box 71" o:spid="_x0000_s1095" type="#_x0000_t202" style="position:absolute;left:17145;top:19429;width:4572;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14:paraId="1EEE1332" w14:textId="77777777" w:rsidR="00DB6E08" w:rsidRDefault="00DB6E08" w:rsidP="00DB6E08">
                        <w:pPr>
                          <w:rPr>
                            <w:b/>
                            <w:sz w:val="44"/>
                            <w:szCs w:val="44"/>
                          </w:rPr>
                        </w:pPr>
                        <w:r>
                          <w:rPr>
                            <w:b/>
                            <w:sz w:val="44"/>
                            <w:szCs w:val="44"/>
                          </w:rPr>
                          <w:t>=</w:t>
                        </w:r>
                      </w:p>
                      <w:p w14:paraId="2E632454" w14:textId="77777777" w:rsidR="00DB6E08" w:rsidRDefault="00DB6E08" w:rsidP="00DB6E08">
                        <w:pPr>
                          <w:rPr>
                            <w:b/>
                            <w:sz w:val="44"/>
                            <w:szCs w:val="44"/>
                          </w:rPr>
                        </w:pPr>
                      </w:p>
                    </w:txbxContent>
                  </v:textbox>
                </v:shape>
                <v:rect id="Rectangle 72" o:spid="_x0000_s1096" style="position:absolute;left:6858;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">
                  <v:stroke dashstyle="dash"/>
                  <v:textbox>
                    <w:txbxContent>
                      <w:p w14:paraId="34188095" w14:textId="77777777" w:rsidR="00DB6E08" w:rsidRDefault="00DB6E08" w:rsidP="00DB6E08">
                        <w:r>
                          <w:t>B</w:t>
                        </w:r>
                      </w:p>
                      <w:p w14:paraId="2B09B670" w14:textId="77777777" w:rsidR="00DB6E08" w:rsidRDefault="00DB6E08" w:rsidP="00DB6E08"/>
                    </w:txbxContent>
                  </v:textbox>
                </v:rect>
                <v:oval id="Oval 73" o:spid="_x0000_s1097" style="position:absolute;left:2286;width:12573;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rect id="Rectangle 74" o:spid="_x0000_s1098" style="position:absolute;left:1143;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">
                  <v:stroke dashstyle="dash"/>
                  <v:textbox>
                    <w:txbxContent>
                      <w:p w14:paraId="16FAFA3E" w14:textId="77777777" w:rsidR="00DB6E08" w:rsidRDefault="00DB6E08" w:rsidP="00DB6E08">
                        <w:r>
                          <w:t>A</w:t>
                        </w:r>
                      </w:p>
                      <w:p w14:paraId="355EC85C" w14:textId="77777777" w:rsidR="00DB6E08" w:rsidRDefault="00DB6E08" w:rsidP="00DB6E08"/>
                    </w:txbxContent>
                  </v:textbox>
                </v:rect>
                <v:rect id="Rectangle 75" o:spid="_x0000_s1099" style="position:absolute;left:1143;top:7999;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">
                  <v:stroke dashstyle="dash"/>
                  <v:textbox>
                    <w:txbxContent>
                      <w:p w14:paraId="7CC7AC06" w14:textId="77777777" w:rsidR="00DB6E08" w:rsidRDefault="00DB6E08" w:rsidP="00DB6E08">
                        <w:r>
                          <w:t>D</w:t>
                        </w:r>
                      </w:p>
                      <w:p w14:paraId="131F56EC" w14:textId="77777777" w:rsidR="00DB6E08" w:rsidRDefault="00DB6E08" w:rsidP="00DB6E08"/>
                    </w:txbxContent>
                  </v:textbox>
                </v:rect>
                <v:rect id="Rectangle 76" o:spid="_x0000_s1100" style="position:absolute;left:12573;top:228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">
                  <v:stroke dashstyle="dash"/>
                  <v:textbox>
                    <w:txbxContent>
                      <w:p w14:paraId="6E299C49" w14:textId="77777777" w:rsidR="00DB6E08" w:rsidRDefault="00DB6E08" w:rsidP="00DB6E08">
                        <w:r>
                          <w:t>B</w:t>
                        </w:r>
                      </w:p>
                      <w:p w14:paraId="4D5D9C46" w14:textId="77777777" w:rsidR="00DB6E08" w:rsidRDefault="00DB6E08" w:rsidP="00DB6E08"/>
                    </w:txbxContent>
                  </v:textbox>
                </v:rect>
                <v:rect id="Rectangle 77" o:spid="_x0000_s1101" style="position:absolute;left:12573;top:7999;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">
                  <v:stroke dashstyle="dash"/>
                  <v:textbox>
                    <w:txbxContent>
                      <w:p w14:paraId="266C93A8" w14:textId="77777777" w:rsidR="00DB6E08" w:rsidRDefault="00DB6E08" w:rsidP="00DB6E08">
                        <w:r>
                          <w:t>C</w:t>
                        </w:r>
                      </w:p>
                      <w:p w14:paraId="2E695BE4" w14:textId="77777777" w:rsidR="00DB6E08" w:rsidRDefault="00DB6E08" w:rsidP="00DB6E08"/>
                    </w:txbxContent>
                  </v:textbox>
                </v:rect>
                <v:rect id="Rectangle 78" o:spid="_x0000_s1102" style="position:absolute;left:26289;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">
                  <v:stroke dashstyle="dash"/>
                  <v:textbox>
                    <w:txbxContent>
                      <w:p w14:paraId="0F172E35" w14:textId="77777777" w:rsidR="00DB6E08" w:rsidRDefault="00DB6E08" w:rsidP="00DB6E08">
                        <w:r>
                          <w:t>B</w:t>
                        </w:r>
                      </w:p>
                      <w:p w14:paraId="0754684C" w14:textId="77777777" w:rsidR="00DB6E08" w:rsidRDefault="00DB6E08" w:rsidP="00DB6E08"/>
                    </w:txbxContent>
                  </v:textbox>
                </v:rect>
                <v:oval id="Oval 79" o:spid="_x0000_s1103" style="position:absolute;left:21717;width:12573;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rect id="Rectangle 80" o:spid="_x0000_s1104" style="position:absolute;left:20574;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">
                  <v:stroke dashstyle="dash"/>
                  <v:textbox>
                    <w:txbxContent>
                      <w:p w14:paraId="2E59B6E9" w14:textId="77777777" w:rsidR="00DB6E08" w:rsidRDefault="00DB6E08" w:rsidP="00DB6E08">
                        <w:r>
                          <w:t>D</w:t>
                        </w:r>
                      </w:p>
                      <w:p w14:paraId="42CACDF4" w14:textId="77777777" w:rsidR="00DB6E08" w:rsidRDefault="00DB6E08" w:rsidP="00DB6E08"/>
                    </w:txbxContent>
                  </v:textbox>
                </v:rect>
                <v:rect id="Rectangle 81" o:spid="_x0000_s1105" style="position:absolute;left:20574;top:8007;width:3429;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">
                  <v:stroke dashstyle="dash"/>
                  <v:textbox>
                    <w:txbxContent>
                      <w:p w14:paraId="6F7C9630" w14:textId="77777777" w:rsidR="00DB6E08" w:rsidRDefault="00DB6E08" w:rsidP="00DB6E08">
                        <w:r>
                          <w:t>C</w:t>
                        </w:r>
                      </w:p>
                      <w:p w14:paraId="199AB08B" w14:textId="77777777" w:rsidR="00DB6E08" w:rsidRDefault="00DB6E08" w:rsidP="00DB6E08"/>
                    </w:txbxContent>
                  </v:textbox>
                </v:rect>
                <v:rect id="Rectangle 82" o:spid="_x0000_s1106" style="position:absolute;left:32004;top:228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">
                  <v:stroke dashstyle="dash"/>
                  <v:textbox>
                    <w:txbxContent>
                      <w:p w14:paraId="0EA05F34" w14:textId="77777777" w:rsidR="00DB6E08" w:rsidRDefault="00DB6E08" w:rsidP="00DB6E08">
                        <w:r>
                          <w:t>A</w:t>
                        </w:r>
                      </w:p>
                      <w:p w14:paraId="3970F621" w14:textId="77777777" w:rsidR="00DB6E08" w:rsidRDefault="00DB6E08" w:rsidP="00DB6E08"/>
                    </w:txbxContent>
                  </v:textbox>
                </v:rect>
                <v:rect id="Rectangle 83" o:spid="_x0000_s1107" style="position:absolute;left:32004;top:8007;width:3429;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">
                  <v:stroke dashstyle="dash"/>
                  <v:textbox>
                    <w:txbxContent>
                      <w:p w14:paraId="1B70FA15" w14:textId="77777777" w:rsidR="00DB6E08" w:rsidRDefault="00DB6E08" w:rsidP="00DB6E08">
                        <w:r>
                          <w:t>B</w:t>
                        </w:r>
                      </w:p>
                      <w:p w14:paraId="5836B405" w14:textId="77777777" w:rsidR="00DB6E08" w:rsidRDefault="00DB6E08" w:rsidP="00DB6E08"/>
                    </w:txbxContent>
                  </v:textbox>
                </v:rect>
                <v:rect id="Rectangle 84" o:spid="_x0000_s1108" style="position:absolute;left:8001;top:17147;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">
                  <v:stroke dashstyle="dash"/>
                  <v:textbox>
                    <w:txbxContent>
                      <w:p w14:paraId="67F40D0F" w14:textId="77777777" w:rsidR="00DB6E08" w:rsidRDefault="00DB6E08" w:rsidP="00DB6E08">
                        <w:r>
                          <w:t>B</w:t>
                        </w:r>
                      </w:p>
                      <w:p w14:paraId="18A5F342" w14:textId="77777777" w:rsidR="00DB6E08" w:rsidRDefault="00DB6E08" w:rsidP="00DB6E08"/>
                    </w:txbxContent>
                  </v:textbox>
                </v:rect>
                <v:oval id="Oval 85" o:spid="_x0000_s1109" style="position:absolute;left:3429;top:14859;width:12573;height:1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rect id="Rectangle 86" o:spid="_x0000_s1110" style="position:absolute;left:2286;top:17147;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">
                  <v:stroke dashstyle="dash"/>
                  <v:textbox>
                    <w:txbxContent>
                      <w:p w14:paraId="7C834ADD" w14:textId="77777777" w:rsidR="00DB6E08" w:rsidRDefault="00DB6E08" w:rsidP="00DB6E08">
                        <w:r>
                          <w:t>C</w:t>
                        </w:r>
                      </w:p>
                      <w:p w14:paraId="53DC0043" w14:textId="77777777" w:rsidR="00DB6E08" w:rsidRDefault="00DB6E08" w:rsidP="00DB6E08"/>
                    </w:txbxContent>
                  </v:textbox>
                </v:rect>
                <v:rect id="Rectangle 87" o:spid="_x0000_s1111" style="position:absolute;left:2286;top:2285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">
                  <v:stroke dashstyle="dash"/>
                  <v:textbox>
                    <w:txbxContent>
                      <w:p w14:paraId="1D5CFA59" w14:textId="77777777" w:rsidR="00DB6E08" w:rsidRDefault="00DB6E08" w:rsidP="00DB6E08">
                        <w:r>
                          <w:t>B</w:t>
                        </w:r>
                      </w:p>
                      <w:p w14:paraId="12FCF570" w14:textId="77777777" w:rsidR="00DB6E08" w:rsidRDefault="00DB6E08" w:rsidP="00DB6E08"/>
                    </w:txbxContent>
                  </v:textbox>
                </v:rect>
                <v:rect id="Rectangle 88" o:spid="_x0000_s1112" style="position:absolute;left:13716;top:17147;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">
                  <v:stroke dashstyle="dash"/>
                  <v:textbox>
                    <w:txbxContent>
                      <w:p w14:paraId="49276C02" w14:textId="77777777" w:rsidR="00DB6E08" w:rsidRDefault="00DB6E08" w:rsidP="00DB6E08">
                        <w:r>
                          <w:t>D</w:t>
                        </w:r>
                      </w:p>
                      <w:p w14:paraId="086763FE" w14:textId="77777777" w:rsidR="00DB6E08" w:rsidRDefault="00DB6E08" w:rsidP="00DB6E08"/>
                    </w:txbxContent>
                  </v:textbox>
                </v:rect>
                <v:rect id="Rectangle 89" o:spid="_x0000_s1113" style="position:absolute;left:13716;top:2285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">
                  <v:stroke dashstyle="dash"/>
                  <v:textbox>
                    <w:txbxContent>
                      <w:p w14:paraId="512ED9A5" w14:textId="77777777" w:rsidR="00DB6E08" w:rsidRDefault="00DB6E08" w:rsidP="00DB6E08">
                        <w:r>
                          <w:t>A</w:t>
                        </w:r>
                      </w:p>
                      <w:p w14:paraId="0D60644A" w14:textId="77777777" w:rsidR="00DB6E08" w:rsidRDefault="00DB6E08" w:rsidP="00DB6E08"/>
                    </w:txbxContent>
                  </v:textbox>
                </v:rect>
                <v:rect id="Rectangle 90" o:spid="_x0000_s1114" style="position:absolute;left:26289;top:171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">
                  <v:stroke dashstyle="dash"/>
                  <v:textbox>
                    <w:txbxContent>
                      <w:p w14:paraId="425174AE" w14:textId="77777777" w:rsidR="00DB6E08" w:rsidRDefault="00DB6E08" w:rsidP="00DB6E08">
                        <w:r>
                          <w:t>B</w:t>
                        </w:r>
                      </w:p>
                      <w:p w14:paraId="49F6049D" w14:textId="77777777" w:rsidR="00DB6E08" w:rsidRDefault="00DB6E08" w:rsidP="00DB6E08"/>
                    </w:txbxContent>
                  </v:textbox>
                </v:rect>
                <v:oval id="Oval 91" o:spid="_x0000_s1115" style="position:absolute;left:21717;top:14859;width:12573;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rect id="Rectangle 92" o:spid="_x0000_s1116" style="position:absolute;left:20574;top:171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">
                  <v:stroke dashstyle="dash"/>
                  <v:textbox>
                    <w:txbxContent>
                      <w:p w14:paraId="0AA8DF3C" w14:textId="77777777" w:rsidR="00DB6E08" w:rsidRDefault="00DB6E08" w:rsidP="00DB6E08">
                        <w:r>
                          <w:t>B</w:t>
                        </w:r>
                      </w:p>
                      <w:p w14:paraId="0B88B746" w14:textId="77777777" w:rsidR="00DB6E08" w:rsidRDefault="00DB6E08" w:rsidP="00DB6E08"/>
                    </w:txbxContent>
                  </v:textbox>
                </v:rect>
                <v:rect id="Rectangle 93" o:spid="_x0000_s1117" style="position:absolute;left:20574;top:22866;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">
                  <v:stroke dashstyle="dash"/>
                  <v:textbox>
                    <w:txbxContent>
                      <w:p w14:paraId="6A7C5176" w14:textId="77777777" w:rsidR="00DB6E08" w:rsidRDefault="00DB6E08" w:rsidP="00DB6E08">
                        <w:r>
                          <w:t>A</w:t>
                        </w:r>
                      </w:p>
                      <w:p w14:paraId="3E4DF914" w14:textId="77777777" w:rsidR="00DB6E08" w:rsidRDefault="00DB6E08" w:rsidP="00DB6E08"/>
                    </w:txbxContent>
                  </v:textbox>
                </v:rect>
                <v:rect id="Rectangle 94" o:spid="_x0000_s1118" style="position:absolute;left:32004;top:17155;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">
                  <v:stroke dashstyle="dash"/>
                  <v:textbox>
                    <w:txbxContent>
                      <w:p w14:paraId="0CDCB612" w14:textId="77777777" w:rsidR="00DB6E08" w:rsidRDefault="00DB6E08" w:rsidP="00DB6E08">
                        <w:r>
                          <w:t>C</w:t>
                        </w:r>
                      </w:p>
                      <w:p w14:paraId="0A418943" w14:textId="77777777" w:rsidR="00DB6E08" w:rsidRDefault="00DB6E08" w:rsidP="00DB6E08"/>
                    </w:txbxContent>
                  </v:textbox>
                </v:rect>
                <v:rect id="Rectangle 95" o:spid="_x0000_s1119" style="position:absolute;left:32004;top:22866;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">
                  <v:stroke dashstyle="dash"/>
                  <v:textbox>
                    <w:txbxContent>
                      <w:p w14:paraId="7BF91C5C" w14:textId="77777777" w:rsidR="00DB6E08" w:rsidRDefault="00DB6E08" w:rsidP="00DB6E08">
                        <w:r>
                          <w:t>D</w:t>
                        </w:r>
                      </w:p>
                      <w:p w14:paraId="1EC1DDE0" w14:textId="77777777" w:rsidR="00DB6E08" w:rsidRDefault="00DB6E08" w:rsidP="00DB6E08"/>
                    </w:txbxContent>
                  </v:textbox>
                </v:rect>
                <v:shape id="Text Box 96" o:spid="_x0000_s1120" type="#_x0000_t202" style="position:absolute;left:16002;top:4570;width:4572;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03AA27E7" w14:textId="77777777" w:rsidR="00DB6E08" w:rsidRDefault="00DB6E08" w:rsidP="00DB6E08">
                        <w:pPr>
                          <w:rPr>
                            <w:b/>
                            <w:sz w:val="44"/>
                            <w:szCs w:val="44"/>
                          </w:rPr>
                        </w:pPr>
                        <w:r>
                          <w:rPr>
                            <w:b/>
                            <w:sz w:val="44"/>
                            <w:szCs w:val="44"/>
                          </w:rPr>
                          <w:t>=</w:t>
                        </w:r>
                      </w:p>
                      <w:p w14:paraId="31C98B3B" w14:textId="77777777" w:rsidR="00DB6E08" w:rsidRDefault="00DB6E08" w:rsidP="00DB6E08">
                        <w:pPr>
                          <w:rPr>
                            <w:b/>
                            <w:sz w:val="44"/>
                            <w:szCs w:val="44"/>
                          </w:rPr>
                        </w:pPr>
                      </w:p>
                    </w:txbxContent>
                  </v:textbox>
                </v:shape>
                <v:shape id="Text Box 97" o:spid="_x0000_s1121" type="#_x0000_t202" style="position:absolute;left:37719;top:4570;width:4572;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40AEAF87" w14:textId="77777777" w:rsidR="00DB6E08" w:rsidRDefault="00DB6E08" w:rsidP="00DB6E08">
                        <w:pPr>
                          <w:rPr>
                            <w:b/>
                            <w:sz w:val="44"/>
                            <w:szCs w:val="44"/>
                          </w:rPr>
                        </w:pPr>
                        <w:r>
                          <w:rPr>
                            <w:b/>
                            <w:sz w:val="44"/>
                            <w:szCs w:val="44"/>
                          </w:rPr>
                          <w:t>=</w:t>
                        </w:r>
                      </w:p>
                      <w:p w14:paraId="089099B9" w14:textId="77777777" w:rsidR="00DB6E08" w:rsidRDefault="00DB6E08" w:rsidP="00DB6E08">
                        <w:pPr>
                          <w:rPr>
                            <w:b/>
                            <w:sz w:val="44"/>
                            <w:szCs w:val="44"/>
                          </w:rPr>
                        </w:pPr>
                      </w:p>
                    </w:txbxContent>
                  </v:textbox>
                </v:shape>
                <w10:anchorlock/>
              </v:group>
            </w:pict>
          </mc:Fallback>
        </mc:AlternateContent>
      </w:r>
    </w:p>
    <w:p w14:paraId="10ADF3EB" w14:textId="77777777" w:rsidR="00DB6E08" w:rsidRDefault="00DB6E08" w:rsidP="00DB6E08">
      <w:r>
        <w:t xml:space="preserve">From this we can see that the number of circular permutations of n items taken r at a time is given by </w:t>
      </w:r>
    </w:p>
    <w:p w14:paraId="7C73301F" w14:textId="77777777" w:rsidR="00DB6E08" w:rsidRDefault="00DB6E08" w:rsidP="00DB6E08"/>
    <w:p w14:paraId="6A0A067A" w14:textId="30A4FF16" w:rsidR="00DB6E08" w:rsidRDefault="00DB6E08" w:rsidP="00DB6E08">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n!</m:t>
              </m:r>
            </m:num>
            <m:den>
              <m:r>
                <w:rPr>
                  <w:rFonts w:ascii="Cambria Math" w:eastAsia="Times New Roman" w:hAnsi="Times New Roman" w:cs="Times New Roman"/>
                  <w:szCs w:val="24"/>
                  <w:lang w:val="en-US" w:eastAsia="en-US"/>
                </w:rPr>
                <m:t>r</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r</m:t>
                  </m:r>
                </m:e>
              </m:d>
              <m:r>
                <w:rPr>
                  <w:rFonts w:ascii="Cambria Math" w:eastAsia="Times New Roman" w:hAnsi="Times New Roman" w:cs="Times New Roman"/>
                  <w:szCs w:val="24"/>
                  <w:lang w:val="en-US" w:eastAsia="en-US"/>
                </w:rPr>
                <m:t>!</m:t>
              </m:r>
            </m:den>
          </m:f>
        </m:oMath>
      </m:oMathPara>
    </w:p>
    <w:p w14:paraId="411F64CC" w14:textId="77777777" w:rsidR="00D07BC2" w:rsidRDefault="00D07BC2">
      <w:pPr>
        <w:spacing w:after="160" w:line="259" w:lineRule="auto"/>
        <w:rPr>
          <w:rFonts w:asciiTheme="majorHAnsi" w:eastAsiaTheme="majorEastAsia" w:hAnsiTheme="majorHAnsi" w:cstheme="majorBidi"/>
          <w:color w:val="31378B" w:themeColor="text2"/>
          <w:sz w:val="32"/>
          <w:szCs w:val="28"/>
        </w:rPr>
      </w:pPr>
      <w:r>
        <w:br w:type="page"/>
      </w:r>
    </w:p>
    <w:p w14:paraId="03F795A8" w14:textId="6C6ACCD5" w:rsidR="00DB6E08" w:rsidRDefault="00DB6E08" w:rsidP="00DB6E08">
      <w:pPr>
        <w:pStyle w:val="Heading2"/>
      </w:pPr>
      <w:r>
        <w:lastRenderedPageBreak/>
        <w:t>Binomial Th</w:t>
      </w:r>
      <w:r w:rsidR="00D07BC2">
        <w:t>eorum</w:t>
      </w:r>
    </w:p>
    <w:p w14:paraId="2ACD75F7" w14:textId="3A53E553" w:rsidR="00D07BC2" w:rsidRDefault="00D07BC2" w:rsidP="00D07BC2">
      <w:pPr>
        <w:pStyle w:val="Heading3"/>
      </w:pPr>
      <w:r>
        <w:t>Overview – A recurrence relation for the co-efficients</w:t>
      </w:r>
    </w:p>
    <w:p w14:paraId="398FCC56" w14:textId="0A7E7AF1" w:rsidR="007E75D4" w:rsidRDefault="007E75D4" w:rsidP="007E75D4">
      <w:pPr>
        <w:rPr>
          <w:rFonts w:eastAsia="Times New Roman"/>
          <w:color w:val="auto"/>
        </w:rPr>
      </w:pPr>
      <w:r>
        <w:t>Expressions of the form</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sup>
        </m:sSup>
      </m:oMath>
      <w:r>
        <w:t>, where n is a positive integer are known as binomial expressions. Multiplying out a binomial expansion gives us a binomial expansion.</w:t>
      </w:r>
    </w:p>
    <w:p w14:paraId="3797E195" w14:textId="77777777" w:rsidR="001349F6" w:rsidRDefault="001349F6" w:rsidP="001349F6"/>
    <w:p w14:paraId="5123B888" w14:textId="64E17023"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=1+x</m:t>
          </m:r>
        </m:oMath>
      </m:oMathPara>
    </w:p>
    <w:p w14:paraId="626B08C1" w14:textId="6992865B"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=1+2x+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oMath>
      </m:oMathPara>
    </w:p>
    <w:p w14:paraId="3F3BBBAA" w14:textId="51E60A85"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=1+3x+3</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oMath>
      </m:oMathPara>
    </w:p>
    <w:p w14:paraId="719B43A5" w14:textId="18DF035A"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4</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6C7EF771" w14:textId="77777777" w:rsidR="007E75D4" w:rsidRDefault="007E75D4" w:rsidP="007E75D4"/>
    <w:p w14:paraId="5DE79678" w14:textId="68A6583C" w:rsidR="007E75D4" w:rsidRDefault="007E75D4" w:rsidP="001349F6">
      <w:r>
        <w:t xml:space="preserve">Notice the emerging pattern! The co-efficient of </w:t>
      </w:r>
      <w:r>
        <w:rPr>
          <w:rFonts w:ascii="Times New Roman" w:eastAsia="Times New Roman" w:hAnsi="Times New Roman" w:cs="Times New Roman"/>
          <w:position w:val="-6"/>
          <w:szCs w:val="24"/>
          <w:lang w:val="en-US" w:eastAsia="en-US"/>
        </w:rPr>
        <w:object w:dxaOrig="278" w:dyaOrig="323" w14:anchorId="5D49217B">
          <v:shape id="_x0000_i1041" type="#_x0000_t75" style="width:13.9pt;height:16.15pt" o:ole="">
            <v:imagedata r:id="rId10" o:title=""/>
          </v:shape>
          <o:OLEObject Type="Embed" ProgID="Equation.3" ShapeID="_x0000_i1041" DrawAspect="Content" ObjectID="_1620876906" r:id="rId11"/>
        </w:object>
      </w:r>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oMath>
      <w:r>
        <w:t xml:space="preserve">is equal to the sum of the co-efficient of </w:t>
      </w:r>
      <w:r>
        <w:rPr>
          <w:rFonts w:ascii="Times New Roman" w:eastAsia="Times New Roman" w:hAnsi="Times New Roman" w:cs="Times New Roman"/>
          <w:position w:val="-6"/>
          <w:szCs w:val="24"/>
          <w:lang w:val="en-US" w:eastAsia="en-US"/>
        </w:rPr>
        <w:object w:dxaOrig="278" w:dyaOrig="323" w14:anchorId="78B60C27">
          <v:shape id="_x0000_i1043" type="#_x0000_t75" style="width:13.9pt;height:16.15pt" o:ole="">
            <v:imagedata r:id="rId12" o:title=""/>
          </v:shape>
          <o:OLEObject Type="Embed" ProgID="Equation.3" ShapeID="_x0000_i1043" DrawAspect="Content" ObjectID="_1620876907" r:id="rId13"/>
        </w:object>
      </w:r>
      <w:r>
        <w:t xml:space="preserve">and the co-efficient of </w:t>
      </w:r>
      <w:r>
        <w:rPr>
          <w:rFonts w:ascii="Times New Roman" w:eastAsia="Times New Roman" w:hAnsi="Times New Roman" w:cs="Times New Roman"/>
          <w:position w:val="-6"/>
          <w:szCs w:val="24"/>
          <w:lang w:val="en-US" w:eastAsia="en-US"/>
        </w:rPr>
        <w:object w:dxaOrig="203" w:dyaOrig="218" w14:anchorId="7AFD3890">
          <v:shape id="_x0000_i1044" type="#_x0000_t75" style="width:10.15pt;height:10.9pt" o:ole="">
            <v:imagedata r:id="rId14" o:title=""/>
          </v:shape>
          <o:OLEObject Type="Embed" ProgID="Equation.3" ShapeID="_x0000_i1044" DrawAspect="Content" ObjectID="_1620876908" r:id="rId15"/>
        </w:object>
      </w:r>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3</m:t>
            </m:r>
          </m:sup>
        </m:sSup>
      </m:oMath>
      <w:r>
        <w:t xml:space="preserve">. In general the co-efficient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sup>
        </m:sSup>
      </m:oMath>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sup>
        </m:sSup>
      </m:oMath>
      <w:r>
        <w:t xml:space="preserve">is equal to the sum of the co-efficient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sup>
        </m:sSup>
      </m:oMath>
      <w:r>
        <w:t xml:space="preserve">and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 We can easily see why this is by looking at the following example</w:t>
      </w:r>
    </w:p>
    <w:p w14:paraId="18847381" w14:textId="77777777" w:rsidR="007E75D4" w:rsidRDefault="007E75D4" w:rsidP="007E75D4"/>
    <w:p w14:paraId="2C4FE3A5" w14:textId="48DD06C6"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5</m:t>
              </m:r>
            </m:sup>
          </m:sSup>
          <m:r>
            <w:rPr>
              <w:rFonts w:ascii="Cambria Math" w:eastAsia="Times New Roman" w:hAnsi="Times New Roman" w:cs="Times New Roman"/>
              <w:szCs w:val="24"/>
              <w:lang w:val="en-US" w:eastAsia="en-US"/>
            </w:rPr>
            <m:t>=(1+x)(1+x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oMath>
      </m:oMathPara>
    </w:p>
    <w:p w14:paraId="0FDD0B3C" w14:textId="77777777" w:rsidR="007E75D4" w:rsidRDefault="007E75D4" w:rsidP="007E75D4"/>
    <w:p w14:paraId="2E04AB8E" w14:textId="5007346E" w:rsidR="007E75D4" w:rsidRPr="001349F6" w:rsidRDefault="001349F6" w:rsidP="001349F6">
      <m:oMathPara>
        <m:oMathParaPr>
          <m:jc m:val="left"/>
        </m:oMathParaPr>
        <m:oMath>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04362741" w14:textId="08A007F1" w:rsidR="007E75D4" w:rsidRPr="001349F6" w:rsidRDefault="001349F6" w:rsidP="001349F6">
      <w:pPr>
        <w:pBdr>
          <w:bottom w:val="single" w:sz="6" w:space="1" w:color="auto"/>
        </w:pBdr>
      </w:pPr>
      <m:oMathPara>
        <m:oMathParaPr>
          <m:jc m:val="left"/>
        </m:oMathParaPr>
        <m:oMath>
          <m:r>
            <w:rPr>
              <w:rFonts w:ascii="Cambria Math" w:eastAsia="Times New Roman" w:hAnsi="Times New Roman" w:cs="Times New Roman"/>
              <w:szCs w:val="24"/>
              <w:lang w:val="en-US" w:eastAsia="en-US"/>
            </w:rPr>
            <m:t>1+x</m:t>
          </m:r>
        </m:oMath>
      </m:oMathPara>
    </w:p>
    <w:p w14:paraId="2C8C92B9" w14:textId="19CA7832" w:rsidR="007E75D4" w:rsidRPr="001349F6" w:rsidRDefault="001349F6" w:rsidP="001349F6">
      <m:oMathPara>
        <m:oMathParaPr>
          <m:jc m:val="left"/>
        </m:oMathParaPr>
        <m:oMath>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27E5A032" w14:textId="2D712683" w:rsidR="007E75D4" w:rsidRPr="001349F6" w:rsidRDefault="001349F6" w:rsidP="001349F6">
      <w:pPr>
        <w:pBdr>
          <w:bottom w:val="single" w:sz="6" w:space="1" w:color="auto"/>
        </w:pBdr>
        <w:jc w:val="center"/>
      </w:pPr>
      <m:oMathPara>
        <m:oMathParaPr>
          <m:jc m:val="left"/>
        </m:oMathParaPr>
        <m:oMath>
          <m:r>
            <w:rPr>
              <w:rFonts w:ascii="Cambria Math" w:eastAsia="Times New Roman" w:hAnsi="Times New Roman" w:cs="Times New Roman"/>
              <w:szCs w:val="24"/>
              <w:lang w:val="en-US" w:eastAsia="en-US"/>
            </w:rPr>
            <m:t>x+4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5</m:t>
              </m:r>
            </m:sup>
          </m:sSup>
        </m:oMath>
      </m:oMathPara>
    </w:p>
    <w:p w14:paraId="2F3F619A" w14:textId="13745491" w:rsidR="007E75D4" w:rsidRPr="001349F6" w:rsidRDefault="001349F6" w:rsidP="001349F6">
      <m:oMathPara>
        <m:oMathParaPr>
          <m:jc m:val="left"/>
        </m:oMathParaPr>
        <m:oMath>
          <m:r>
            <w:rPr>
              <w:rFonts w:ascii="Cambria Math" w:eastAsia="Times New Roman" w:hAnsi="Times New Roman" w:cs="Times New Roman"/>
              <w:szCs w:val="24"/>
              <w:lang w:val="en-US" w:eastAsia="en-US"/>
            </w:rPr>
            <m:t>1+5x+10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+10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+5</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5</m:t>
              </m:r>
            </m:sup>
          </m:sSup>
        </m:oMath>
      </m:oMathPara>
    </w:p>
    <w:p w14:paraId="3F9185EE" w14:textId="77777777" w:rsidR="00D07BC2" w:rsidRPr="00D07BC2" w:rsidRDefault="00D07BC2" w:rsidP="00D07BC2"/>
    <w:p w14:paraId="584108B4" w14:textId="77777777" w:rsidR="00D07BC2" w:rsidRPr="00D07BC2" w:rsidRDefault="00D07BC2" w:rsidP="00D07BC2"/>
    <w:p w14:paraId="2A8F88C4" w14:textId="00DB16D2" w:rsidR="00766777" w:rsidRDefault="00766777" w:rsidP="00766777">
      <w:pPr>
        <w:pStyle w:val="Heading3"/>
      </w:pPr>
      <w:r>
        <w:lastRenderedPageBreak/>
        <w:t xml:space="preserve"> A closd form solution for Binomial Co-efficients</w:t>
      </w:r>
    </w:p>
    <w:p w14:paraId="37ECC778" w14:textId="77777777" w:rsidR="00F31D69" w:rsidRDefault="00F31D69" w:rsidP="00F31D69">
      <w:pPr>
        <w:rPr>
          <w:rFonts w:eastAsia="Times New Roman"/>
          <w:color w:val="auto"/>
        </w:rPr>
      </w:pPr>
      <w:r>
        <w:t xml:space="preserve">The coefficients of the binomial expansion </w:t>
      </w:r>
      <w:r>
        <w:rPr>
          <w:rFonts w:ascii="Times New Roman" w:eastAsia="Times New Roman" w:hAnsi="Times New Roman" w:cs="Times New Roman"/>
          <w:position w:val="-10"/>
          <w:szCs w:val="24"/>
          <w:lang w:val="en-US" w:eastAsia="en-US"/>
        </w:rPr>
        <w:object w:dxaOrig="758" w:dyaOrig="360" w14:anchorId="0D0031CF">
          <v:shape id="_x0000_i1118" type="#_x0000_t75" style="width:37.9pt;height:18pt" o:ole="">
            <v:imagedata r:id="rId16" o:title=""/>
          </v:shape>
          <o:OLEObject Type="Embed" ProgID="Equation.3" ShapeID="_x0000_i1118" DrawAspect="Content" ObjectID="_1620876909" r:id="rId17"/>
        </w:object>
      </w:r>
      <w:r>
        <w:t xml:space="preserve">are given by </w:t>
      </w:r>
    </w:p>
    <w:p w14:paraId="11AD21B6" w14:textId="77777777" w:rsidR="00F31D69" w:rsidRDefault="00F31D69" w:rsidP="00F31D69"/>
    <w:p w14:paraId="39F2F1CC" w14:textId="77777777" w:rsidR="00F31D69" w:rsidRDefault="00F31D69" w:rsidP="00F31D69">
      <w:r>
        <w:rPr>
          <w:rFonts w:ascii="Times New Roman" w:eastAsia="Times New Roman" w:hAnsi="Times New Roman" w:cs="Times New Roman"/>
          <w:position w:val="-12"/>
          <w:szCs w:val="24"/>
          <w:lang w:val="en-US" w:eastAsia="en-US"/>
        </w:rPr>
        <w:object w:dxaOrig="3338" w:dyaOrig="383" w14:anchorId="5B839C60">
          <v:shape id="_x0000_i1119" type="#_x0000_t75" style="width:166.9pt;height:19.15pt" o:ole="">
            <v:imagedata r:id="rId18" o:title=""/>
          </v:shape>
          <o:OLEObject Type="Embed" ProgID="Equation.3" ShapeID="_x0000_i1119" DrawAspect="Content" ObjectID="_1620876910" r:id="rId19"/>
        </w:object>
      </w:r>
    </w:p>
    <w:p w14:paraId="3832FF2B" w14:textId="77777777" w:rsidR="00F31D69" w:rsidRDefault="00F31D69" w:rsidP="00F31D69"/>
    <w:p w14:paraId="1773E938" w14:textId="77777777" w:rsidR="00F31D69" w:rsidRDefault="00F31D69" w:rsidP="00F31D69">
      <w:r>
        <w:t xml:space="preserve">It is worth spending a little time looking at why this might be. Consider the expansion of </w:t>
      </w:r>
    </w:p>
    <w:p w14:paraId="54C6BF97" w14:textId="77777777" w:rsidR="00F31D69" w:rsidRDefault="00F31D69" w:rsidP="00F31D69"/>
    <w:p w14:paraId="67B0F12C" w14:textId="77777777" w:rsidR="00F31D69" w:rsidRDefault="00F31D69" w:rsidP="00F31D69">
      <w:r>
        <w:t>(1.1).</w:t>
      </w:r>
      <w:r>
        <w:tab/>
      </w:r>
      <w:r>
        <w:rPr>
          <w:rFonts w:ascii="Times New Roman" w:eastAsia="Times New Roman" w:hAnsi="Times New Roman" w:cs="Times New Roman"/>
          <w:position w:val="-12"/>
          <w:szCs w:val="24"/>
          <w:lang w:val="en-US" w:eastAsia="en-US"/>
        </w:rPr>
        <w:object w:dxaOrig="3443" w:dyaOrig="383" w14:anchorId="63130855">
          <v:shape id="_x0000_i1120" type="#_x0000_t75" style="width:172.15pt;height:19.15pt" o:ole="">
            <v:imagedata r:id="rId20" o:title=""/>
          </v:shape>
          <o:OLEObject Type="Embed" ProgID="Equation.3" ShapeID="_x0000_i1120" DrawAspect="Content" ObjectID="_1620876911" r:id="rId21"/>
        </w:object>
      </w:r>
    </w:p>
    <w:p w14:paraId="0A2125B7" w14:textId="77777777" w:rsidR="00F31D69" w:rsidRDefault="00F31D69" w:rsidP="00F31D69">
      <w:r>
        <w:t>(1.2)</w:t>
      </w:r>
      <w:r>
        <w:tab/>
      </w:r>
      <w:r>
        <w:rPr>
          <w:rFonts w:ascii="Times New Roman" w:eastAsia="Times New Roman" w:hAnsi="Times New Roman" w:cs="Times New Roman"/>
          <w:position w:val="-12"/>
          <w:szCs w:val="24"/>
          <w:lang w:val="en-US" w:eastAsia="en-US"/>
        </w:rPr>
        <w:object w:dxaOrig="6638" w:dyaOrig="360" w14:anchorId="6C338F93">
          <v:shape id="_x0000_i1121" type="#_x0000_t75" style="width:331.9pt;height:18pt" o:ole="">
            <v:imagedata r:id="rId22" o:title=""/>
          </v:shape>
          <o:OLEObject Type="Embed" ProgID="Equation.3" ShapeID="_x0000_i1121" DrawAspect="Content" ObjectID="_1620876912" r:id="rId23"/>
        </w:object>
      </w:r>
    </w:p>
    <w:p w14:paraId="34B09334" w14:textId="77777777" w:rsidR="00F31D69" w:rsidRDefault="00F31D69" w:rsidP="00F31D69">
      <w:r>
        <w:t>(1.3)</w:t>
      </w:r>
      <w:r>
        <w:tab/>
      </w:r>
      <w:r>
        <w:rPr>
          <w:rFonts w:ascii="Times New Roman" w:eastAsia="Times New Roman" w:hAnsi="Times New Roman" w:cs="Times New Roman"/>
          <w:position w:val="-12"/>
          <w:szCs w:val="24"/>
          <w:lang w:val="en-US" w:eastAsia="en-US"/>
        </w:rPr>
        <w:object w:dxaOrig="4260" w:dyaOrig="360" w14:anchorId="1117ED6C">
          <v:shape id="_x0000_i1122" type="#_x0000_t75" style="width:213pt;height:18pt" o:ole="">
            <v:imagedata r:id="rId24" o:title=""/>
          </v:shape>
          <o:OLEObject Type="Embed" ProgID="Equation.3" ShapeID="_x0000_i1122" DrawAspect="Content" ObjectID="_1620876913" r:id="rId25"/>
        </w:object>
      </w:r>
    </w:p>
    <w:p w14:paraId="750C14CB" w14:textId="77777777" w:rsidR="00F31D69" w:rsidRDefault="00F31D69" w:rsidP="00F31D69">
      <w:r>
        <w:t>(1.4)</w:t>
      </w:r>
      <w:r>
        <w:tab/>
      </w:r>
      <w:r>
        <w:rPr>
          <w:rFonts w:ascii="Times New Roman" w:eastAsia="Times New Roman" w:hAnsi="Times New Roman" w:cs="Times New Roman"/>
          <w:position w:val="-12"/>
          <w:szCs w:val="24"/>
          <w:lang w:val="en-US" w:eastAsia="en-US"/>
        </w:rPr>
        <w:object w:dxaOrig="4763" w:dyaOrig="360" w14:anchorId="5DFBF4D1">
          <v:shape id="_x0000_i1123" type="#_x0000_t75" style="width:238.15pt;height:18pt" o:ole="">
            <v:imagedata r:id="rId26" o:title=""/>
          </v:shape>
          <o:OLEObject Type="Embed" ProgID="Equation.3" ShapeID="_x0000_i1123" DrawAspect="Content" ObjectID="_1620876914" r:id="rId27"/>
        </w:object>
      </w:r>
    </w:p>
    <w:p w14:paraId="6B86A6F4" w14:textId="77777777" w:rsidR="00F31D69" w:rsidRDefault="00F31D69" w:rsidP="00F31D69">
      <w:r>
        <w:t>(1.5)</w:t>
      </w:r>
      <w:r>
        <w:tab/>
      </w:r>
      <w:r>
        <w:rPr>
          <w:rFonts w:ascii="Times New Roman" w:eastAsia="Times New Roman" w:hAnsi="Times New Roman" w:cs="Times New Roman"/>
          <w:position w:val="-6"/>
          <w:szCs w:val="24"/>
          <w:lang w:val="en-US" w:eastAsia="en-US"/>
        </w:rPr>
        <w:object w:dxaOrig="1560" w:dyaOrig="323" w14:anchorId="25EBD2B0">
          <v:shape id="_x0000_i1124" type="#_x0000_t75" style="width:78pt;height:16.15pt" o:ole="">
            <v:imagedata r:id="rId28" o:title=""/>
          </v:shape>
          <o:OLEObject Type="Embed" ProgID="Equation.3" ShapeID="_x0000_i1124" DrawAspect="Content" ObjectID="_1620876915" r:id="rId29"/>
        </w:object>
      </w:r>
    </w:p>
    <w:p w14:paraId="27BFDE8C" w14:textId="77777777" w:rsidR="00F31D69" w:rsidRDefault="00F31D69" w:rsidP="00F31D69"/>
    <w:p w14:paraId="06C956BD" w14:textId="77777777" w:rsidR="00F31D69" w:rsidRDefault="00F31D69" w:rsidP="00F31D69">
      <w:r>
        <w:t xml:space="preserve">Look at line (1.4) and notice that the number of ways of obtaining a unit power of </w:t>
      </w:r>
      <w:r>
        <w:rPr>
          <w:rFonts w:ascii="Times New Roman" w:eastAsia="Times New Roman" w:hAnsi="Times New Roman" w:cs="Times New Roman"/>
          <w:position w:val="-6"/>
          <w:szCs w:val="24"/>
          <w:lang w:val="en-US" w:eastAsia="en-US"/>
        </w:rPr>
        <w:object w:dxaOrig="203" w:dyaOrig="218" w14:anchorId="62FE7ED4">
          <v:shape id="_x0000_i1125" type="#_x0000_t75" style="width:10.15pt;height:10.9pt" o:ole="">
            <v:imagedata r:id="rId30" o:title=""/>
          </v:shape>
          <o:OLEObject Type="Embed" ProgID="Equation.3" ShapeID="_x0000_i1125" DrawAspect="Content" ObjectID="_1620876916" r:id="rId31"/>
        </w:object>
      </w:r>
      <w:r>
        <w:t xml:space="preserve">is the number of ways of selecting one item from the set </w:t>
      </w:r>
      <w:r>
        <w:rPr>
          <w:rFonts w:ascii="Times New Roman" w:eastAsia="Times New Roman" w:hAnsi="Times New Roman" w:cs="Times New Roman"/>
          <w:position w:val="-12"/>
          <w:szCs w:val="24"/>
          <w:lang w:val="en-US" w:eastAsia="en-US"/>
        </w:rPr>
        <w:object w:dxaOrig="1080" w:dyaOrig="360" w14:anchorId="58548380">
          <v:shape id="_x0000_i1126" type="#_x0000_t75" style="width:54pt;height:18pt" o:ole="">
            <v:imagedata r:id="rId32" o:title=""/>
          </v:shape>
          <o:OLEObject Type="Embed" ProgID="Equation.3" ShapeID="_x0000_i1126" DrawAspect="Content" ObjectID="_1620876917" r:id="rId33"/>
        </w:object>
      </w:r>
      <w:r>
        <w:t xml:space="preserve">The ways of obtaining a square power of x is the number of ways of selecting two items from </w:t>
      </w:r>
      <w:r>
        <w:rPr>
          <w:rFonts w:ascii="Times New Roman" w:eastAsia="Times New Roman" w:hAnsi="Times New Roman" w:cs="Times New Roman"/>
          <w:position w:val="-12"/>
          <w:szCs w:val="24"/>
          <w:lang w:val="en-US" w:eastAsia="en-US"/>
        </w:rPr>
        <w:object w:dxaOrig="1058" w:dyaOrig="360" w14:anchorId="3D45A256">
          <v:shape id="_x0000_i1127" type="#_x0000_t75" style="width:52.9pt;height:18pt" o:ole="">
            <v:imagedata r:id="rId34" o:title=""/>
          </v:shape>
          <o:OLEObject Type="Embed" ProgID="Equation.3" ShapeID="_x0000_i1127" DrawAspect="Content" ObjectID="_1620876918" r:id="rId35"/>
        </w:object>
      </w:r>
      <w:r>
        <w:t xml:space="preserve">The ways of obtaining a cube power of x is the number of ways of selecting three items from </w:t>
      </w:r>
      <w:r>
        <w:rPr>
          <w:rFonts w:ascii="Times New Roman" w:eastAsia="Times New Roman" w:hAnsi="Times New Roman" w:cs="Times New Roman"/>
          <w:position w:val="-12"/>
          <w:szCs w:val="24"/>
          <w:lang w:val="en-US" w:eastAsia="en-US"/>
        </w:rPr>
        <w:object w:dxaOrig="1058" w:dyaOrig="360" w14:anchorId="3371991B">
          <v:shape id="_x0000_i1128" type="#_x0000_t75" style="width:52.9pt;height:18pt" o:ole="">
            <v:imagedata r:id="rId34" o:title=""/>
          </v:shape>
          <o:OLEObject Type="Embed" ProgID="Equation.3" ShapeID="_x0000_i1128" DrawAspect="Content" ObjectID="_1620876919" r:id="rId36"/>
        </w:object>
      </w:r>
      <w:r>
        <w:t>And not forgetting the unit term, the number of ways of obtaining 1 is the number of ways of selecting zero x’s from three things</w:t>
      </w:r>
    </w:p>
    <w:p w14:paraId="751134C6" w14:textId="77777777" w:rsidR="00F31D69" w:rsidRDefault="00F31D69" w:rsidP="00F31D69"/>
    <w:p w14:paraId="30227EE6" w14:textId="77777777" w:rsidR="00F31D69" w:rsidRDefault="00F31D69" w:rsidP="00F31D69">
      <w:r>
        <w:t xml:space="preserve"> Since the 1’s have no effect the co-efficient of the</w:t>
      </w:r>
      <w:r>
        <w:rPr>
          <w:rFonts w:ascii="Times New Roman" w:eastAsia="Times New Roman" w:hAnsi="Times New Roman" w:cs="Times New Roman"/>
          <w:position w:val="-6"/>
          <w:szCs w:val="24"/>
          <w:lang w:val="en-US" w:eastAsia="en-US"/>
        </w:rPr>
        <w:object w:dxaOrig="278" w:dyaOrig="323" w14:anchorId="280B6ED0">
          <v:shape id="_x0000_i1129" type="#_x0000_t75" style="width:13.9pt;height:16.15pt" o:ole="">
            <v:imagedata r:id="rId37" o:title=""/>
          </v:shape>
          <o:OLEObject Type="Embed" ProgID="Equation.3" ShapeID="_x0000_i1129" DrawAspect="Content" ObjectID="_1620876920" r:id="rId38"/>
        </w:object>
      </w:r>
      <w:r>
        <w:t>term is the number of combinations of n x’s taken r at a time</w:t>
      </w:r>
      <w:r>
        <w:rPr>
          <w:rFonts w:ascii="Times New Roman" w:eastAsia="Times New Roman" w:hAnsi="Times New Roman" w:cs="Times New Roman"/>
          <w:position w:val="-10"/>
          <w:szCs w:val="24"/>
          <w:lang w:val="en-US" w:eastAsia="en-US"/>
        </w:rPr>
        <w:object w:dxaOrig="683" w:dyaOrig="360" w14:anchorId="59A6D869">
          <v:shape id="_x0000_i1130" type="#_x0000_t75" style="width:34.15pt;height:18pt" o:ole="">
            <v:imagedata r:id="rId39" o:title=""/>
          </v:shape>
          <o:OLEObject Type="Embed" ProgID="Equation.3" ShapeID="_x0000_i1130" DrawAspect="Content" ObjectID="_1620876921" r:id="rId40"/>
        </w:object>
      </w:r>
    </w:p>
    <w:p w14:paraId="366B17D8" w14:textId="77777777" w:rsidR="00F31D69" w:rsidRDefault="00F31D69" w:rsidP="00F31D69"/>
    <w:p w14:paraId="457E8E96" w14:textId="77777777" w:rsidR="00F31D69" w:rsidRDefault="00F31D69" w:rsidP="00F31D69">
      <w:pPr>
        <w:pStyle w:val="Heading2"/>
      </w:pPr>
      <w:r>
        <w:lastRenderedPageBreak/>
        <w:t>Extending the solution to (a+b)</w:t>
      </w:r>
    </w:p>
    <w:p w14:paraId="2330F785" w14:textId="77777777" w:rsidR="00F31D69" w:rsidRDefault="00F31D69" w:rsidP="00F31D69">
      <w:r>
        <w:t xml:space="preserve">Now we know how to obtain the coefficients of </w:t>
      </w:r>
      <w:r>
        <w:rPr>
          <w:rFonts w:ascii="Times New Roman" w:eastAsia="Times New Roman" w:hAnsi="Times New Roman" w:cs="Times New Roman"/>
          <w:position w:val="-10"/>
          <w:szCs w:val="24"/>
          <w:lang w:val="en-US" w:eastAsia="en-US"/>
        </w:rPr>
        <w:object w:dxaOrig="758" w:dyaOrig="360" w14:anchorId="70C90C7B">
          <v:shape id="_x0000_i1131" type="#_x0000_t75" style="width:37.9pt;height:18pt" o:ole="">
            <v:imagedata r:id="rId16" o:title=""/>
          </v:shape>
          <o:OLEObject Type="Embed" ProgID="Equation.3" ShapeID="_x0000_i1131" DrawAspect="Content" ObjectID="_1620876922" r:id="rId41"/>
        </w:object>
      </w:r>
      <w:r>
        <w:t xml:space="preserve">we can extend the methodology to the expansion of </w:t>
      </w:r>
      <w:r>
        <w:rPr>
          <w:rFonts w:ascii="Times New Roman" w:eastAsia="Times New Roman" w:hAnsi="Times New Roman" w:cs="Times New Roman"/>
          <w:position w:val="-10"/>
          <w:szCs w:val="24"/>
          <w:lang w:val="en-US" w:eastAsia="en-US"/>
        </w:rPr>
        <w:object w:dxaOrig="803" w:dyaOrig="360" w14:anchorId="6BF0D0CE">
          <v:shape id="_x0000_i1132" type="#_x0000_t75" style="width:40.15pt;height:18pt" o:ole="">
            <v:imagedata r:id="rId42" o:title=""/>
          </v:shape>
          <o:OLEObject Type="Embed" ProgID="Equation.3" ShapeID="_x0000_i1132" DrawAspect="Content" ObjectID="_1620876923" r:id="rId43"/>
        </w:object>
      </w:r>
      <w:r>
        <w:t xml:space="preserve">by noting that. </w:t>
      </w:r>
    </w:p>
    <w:p w14:paraId="289479CB" w14:textId="77777777" w:rsidR="00F31D69" w:rsidRDefault="00F31D69" w:rsidP="00F31D69"/>
    <w:p w14:paraId="6311175E" w14:textId="77777777" w:rsidR="00F31D69" w:rsidRDefault="00F31D69" w:rsidP="00F31D69">
      <w:r>
        <w:rPr>
          <w:rFonts w:ascii="Times New Roman" w:eastAsia="Times New Roman" w:hAnsi="Times New Roman" w:cs="Times New Roman"/>
          <w:position w:val="-28"/>
          <w:szCs w:val="24"/>
          <w:lang w:val="en-US" w:eastAsia="en-US"/>
        </w:rPr>
        <w:object w:dxaOrig="1838" w:dyaOrig="683" w14:anchorId="10874E13">
          <v:shape id="_x0000_i1133" type="#_x0000_t75" style="width:91.9pt;height:34.15pt" o:ole="">
            <v:imagedata r:id="rId44" o:title=""/>
          </v:shape>
          <o:OLEObject Type="Embed" ProgID="Equation.3" ShapeID="_x0000_i1133" DrawAspect="Content" ObjectID="_1620876924" r:id="rId45"/>
        </w:object>
      </w:r>
      <w:r>
        <w:t xml:space="preserve">. </w:t>
      </w:r>
    </w:p>
    <w:p w14:paraId="21BA5AF3" w14:textId="77777777" w:rsidR="00F31D69" w:rsidRDefault="00F31D69" w:rsidP="00F31D69"/>
    <w:p w14:paraId="053FE20A" w14:textId="77777777" w:rsidR="00F31D69" w:rsidRDefault="00F31D69" w:rsidP="00F31D69">
      <w:r>
        <w:t xml:space="preserve">Also </w:t>
      </w:r>
    </w:p>
    <w:p w14:paraId="7ECF513A" w14:textId="77777777" w:rsidR="00F31D69" w:rsidRDefault="00F31D69" w:rsidP="00F31D69"/>
    <w:p w14:paraId="726C15BA" w14:textId="77777777" w:rsidR="00F31D69" w:rsidRDefault="00F31D69" w:rsidP="00F31D69">
      <w:r>
        <w:rPr>
          <w:rFonts w:ascii="Times New Roman" w:eastAsia="Times New Roman" w:hAnsi="Times New Roman" w:cs="Times New Roman"/>
          <w:position w:val="-28"/>
          <w:szCs w:val="24"/>
          <w:lang w:val="en-US" w:eastAsia="en-US"/>
        </w:rPr>
        <w:object w:dxaOrig="1958" w:dyaOrig="743" w14:anchorId="31CADD49">
          <v:shape id="_x0000_i1134" type="#_x0000_t75" style="width:97.9pt;height:37.15pt" o:ole="">
            <v:imagedata r:id="rId46" o:title=""/>
          </v:shape>
          <o:OLEObject Type="Embed" ProgID="Equation.3" ShapeID="_x0000_i1134" DrawAspect="Content" ObjectID="_1620876925" r:id="rId47"/>
        </w:object>
      </w:r>
    </w:p>
    <w:p w14:paraId="378A83EC" w14:textId="77777777" w:rsidR="00F31D69" w:rsidRDefault="00F31D69" w:rsidP="00F31D69"/>
    <w:p w14:paraId="57F3B83E" w14:textId="77777777" w:rsidR="00F31D69" w:rsidRDefault="00F31D69" w:rsidP="00F31D69">
      <w:r>
        <w:t>So</w:t>
      </w:r>
    </w:p>
    <w:p w14:paraId="3BF0159D" w14:textId="77777777" w:rsidR="00F31D69" w:rsidRDefault="00F31D69" w:rsidP="00F31D69">
      <w:r>
        <w:rPr>
          <w:rFonts w:ascii="Times New Roman" w:eastAsia="Times New Roman" w:hAnsi="Times New Roman" w:cs="Times New Roman"/>
          <w:position w:val="-28"/>
          <w:szCs w:val="24"/>
          <w:lang w:val="en-US" w:eastAsia="en-US"/>
        </w:rPr>
        <w:object w:dxaOrig="2123" w:dyaOrig="743" w14:anchorId="4E97FDB4">
          <v:shape id="_x0000_i1135" type="#_x0000_t75" style="width:106.15pt;height:37.15pt" o:ole="">
            <v:imagedata r:id="rId48" o:title=""/>
          </v:shape>
          <o:OLEObject Type="Embed" ProgID="Equation.3" ShapeID="_x0000_i1135" DrawAspect="Content" ObjectID="_1620876926" r:id="rId49"/>
        </w:object>
      </w:r>
    </w:p>
    <w:p w14:paraId="7007202C" w14:textId="36A3371F" w:rsidR="00766777" w:rsidRDefault="00F31D69" w:rsidP="00F31D69">
      <w:r>
        <w:br w:type="page"/>
      </w:r>
    </w:p>
    <w:p w14:paraId="773AF24C" w14:textId="6384262D" w:rsidR="00F31D69" w:rsidRDefault="00F31D69" w:rsidP="00F31D69">
      <w:pPr>
        <w:pStyle w:val="Heading3"/>
      </w:pPr>
      <w:r>
        <w:lastRenderedPageBreak/>
        <w:t>Binomial expansion of E</w:t>
      </w:r>
    </w:p>
    <w:p w14:paraId="0E0B2FA9" w14:textId="77777777" w:rsidR="000E31A7" w:rsidRDefault="000E31A7" w:rsidP="000E31A7">
      <w:pPr>
        <w:rPr>
          <w:rFonts w:eastAsia="Times New Roman"/>
          <w:color w:val="auto"/>
        </w:rPr>
      </w:pPr>
      <w:r>
        <w:t>Binomial expansion of E is given by</w:t>
      </w:r>
    </w:p>
    <w:p w14:paraId="5E300E8E" w14:textId="77777777" w:rsidR="000E31A7" w:rsidRDefault="000E31A7" w:rsidP="000E31A7"/>
    <w:p w14:paraId="74AB4535" w14:textId="77777777" w:rsidR="000E31A7" w:rsidRDefault="000E31A7" w:rsidP="000E31A7">
      <w:r>
        <w:rPr>
          <w:rFonts w:ascii="Times New Roman" w:eastAsia="Times New Roman" w:hAnsi="Times New Roman" w:cs="Times New Roman"/>
          <w:position w:val="-28"/>
          <w:szCs w:val="24"/>
          <w:lang w:val="en-US" w:eastAsia="en-US"/>
        </w:rPr>
        <w:object w:dxaOrig="6600" w:dyaOrig="743" w14:anchorId="15F7CA76">
          <v:shape id="_x0000_i1154" type="#_x0000_t75" style="width:330pt;height:37.15pt" o:ole="">
            <v:imagedata r:id="rId50" o:title=""/>
          </v:shape>
          <o:OLEObject Type="Embed" ProgID="Equation.3" ShapeID="_x0000_i1154" DrawAspect="Content" ObjectID="_1620876927" r:id="rId51"/>
        </w:object>
      </w:r>
    </w:p>
    <w:p w14:paraId="698B0A79" w14:textId="77777777" w:rsidR="000E31A7" w:rsidRDefault="000E31A7" w:rsidP="000E31A7"/>
    <w:p w14:paraId="161DA67E" w14:textId="77777777" w:rsidR="000E31A7" w:rsidRDefault="000E31A7" w:rsidP="000E31A7"/>
    <w:p w14:paraId="0A88DDC8" w14:textId="77777777" w:rsidR="000E31A7" w:rsidRDefault="000E31A7" w:rsidP="000E31A7">
      <w:r>
        <w:rPr>
          <w:rFonts w:ascii="Times New Roman" w:eastAsia="Times New Roman" w:hAnsi="Times New Roman" w:cs="Times New Roman"/>
          <w:position w:val="-28"/>
          <w:szCs w:val="24"/>
          <w:lang w:val="en-US" w:eastAsia="en-US"/>
        </w:rPr>
        <w:object w:dxaOrig="4538" w:dyaOrig="683" w14:anchorId="5E1ECC49">
          <v:shape id="_x0000_i1155" type="#_x0000_t75" style="width:226.9pt;height:34.15pt" o:ole="">
            <v:imagedata r:id="rId52" o:title=""/>
          </v:shape>
          <o:OLEObject Type="Embed" ProgID="Equation.3" ShapeID="_x0000_i1155" DrawAspect="Content" ObjectID="_1620876928" r:id="rId53"/>
        </w:object>
      </w:r>
    </w:p>
    <w:p w14:paraId="3FB1095D" w14:textId="77777777" w:rsidR="000E31A7" w:rsidRDefault="000E31A7" w:rsidP="000E31A7"/>
    <w:p w14:paraId="05C1081C" w14:textId="77777777" w:rsidR="000E31A7" w:rsidRDefault="000E31A7" w:rsidP="000E31A7"/>
    <w:p w14:paraId="5960CD0C" w14:textId="77777777" w:rsidR="000E31A7" w:rsidRDefault="000E31A7" w:rsidP="000E31A7">
      <w:r>
        <w:rPr>
          <w:rFonts w:ascii="Times New Roman" w:eastAsia="Times New Roman" w:hAnsi="Times New Roman" w:cs="Times New Roman"/>
          <w:position w:val="-24"/>
          <w:szCs w:val="24"/>
          <w:lang w:val="en-US" w:eastAsia="en-US"/>
        </w:rPr>
        <w:object w:dxaOrig="4080" w:dyaOrig="983" w14:anchorId="5E8FE7EE">
          <v:shape id="_x0000_i1156" type="#_x0000_t75" style="width:204pt;height:49.15pt" o:ole="">
            <v:imagedata r:id="rId54" o:title=""/>
          </v:shape>
          <o:OLEObject Type="Embed" ProgID="Equation.3" ShapeID="_x0000_i1156" DrawAspect="Content" ObjectID="_1620876929" r:id="rId55"/>
        </w:object>
      </w:r>
    </w:p>
    <w:p w14:paraId="71A72C02" w14:textId="77777777" w:rsidR="000E31A7" w:rsidRDefault="000E31A7" w:rsidP="000E31A7"/>
    <w:p w14:paraId="35504316" w14:textId="77777777" w:rsidR="000E31A7" w:rsidRDefault="000E31A7" w:rsidP="000E31A7">
      <w:r>
        <w:t xml:space="preserve">In the limit </w:t>
      </w:r>
      <w:r>
        <w:rPr>
          <w:rFonts w:ascii="Times New Roman" w:eastAsia="Times New Roman" w:hAnsi="Times New Roman" w:cs="Times New Roman"/>
          <w:position w:val="-28"/>
          <w:szCs w:val="24"/>
          <w:lang w:val="en-US" w:eastAsia="en-US"/>
        </w:rPr>
        <w:object w:dxaOrig="1223" w:dyaOrig="683" w14:anchorId="51C18661">
          <v:shape id="_x0000_i1157" type="#_x0000_t75" style="width:61.15pt;height:34.15pt" o:ole="">
            <v:imagedata r:id="rId56" o:title=""/>
          </v:shape>
          <o:OLEObject Type="Embed" ProgID="Equation.3" ShapeID="_x0000_i1157" DrawAspect="Content" ObjectID="_1620876930" r:id="rId57"/>
        </w:object>
      </w:r>
      <w:r>
        <w:t xml:space="preserve"> then the above expression tends to </w:t>
      </w:r>
    </w:p>
    <w:p w14:paraId="632A6E4B" w14:textId="77777777" w:rsidR="000E31A7" w:rsidRDefault="000E31A7" w:rsidP="000E31A7"/>
    <w:p w14:paraId="6DD62223" w14:textId="77777777" w:rsidR="000E31A7" w:rsidRDefault="000E31A7" w:rsidP="000E31A7"/>
    <w:p w14:paraId="4AE89253" w14:textId="77777777" w:rsidR="000E31A7" w:rsidRDefault="000E31A7" w:rsidP="000E31A7">
      <w:r>
        <w:rPr>
          <w:rFonts w:ascii="Times New Roman" w:eastAsia="Times New Roman" w:hAnsi="Times New Roman" w:cs="Times New Roman"/>
          <w:position w:val="-28"/>
          <w:szCs w:val="24"/>
          <w:lang w:val="en-US" w:eastAsia="en-US"/>
        </w:rPr>
        <w:object w:dxaOrig="5738" w:dyaOrig="683" w14:anchorId="084D06D1">
          <v:shape id="_x0000_i1158" type="#_x0000_t75" style="width:286.9pt;height:34.15pt" o:ole="">
            <v:imagedata r:id="rId58" o:title=""/>
          </v:shape>
          <o:OLEObject Type="Embed" ProgID="Equation.3" ShapeID="_x0000_i1158" DrawAspect="Content" ObjectID="_1620876931" r:id="rId59"/>
        </w:object>
      </w:r>
    </w:p>
    <w:p w14:paraId="5FB97C97" w14:textId="77777777" w:rsidR="00F31D69" w:rsidRPr="00F31D69" w:rsidRDefault="00F31D69" w:rsidP="00F31D69"/>
    <w:p w14:paraId="34A1FB49" w14:textId="7DFBACC9" w:rsidR="000E31A7" w:rsidRDefault="000E31A7" w:rsidP="000E31A7">
      <w:pPr>
        <w:pStyle w:val="Heading2"/>
      </w:pPr>
      <w:r>
        <w:t>Properties of Combinatorial Coefficients</w:t>
      </w:r>
    </w:p>
    <w:p w14:paraId="4933E126" w14:textId="77777777" w:rsidR="00E5398A" w:rsidRDefault="00E5398A" w:rsidP="00E5398A">
      <w:pPr>
        <w:rPr>
          <w:rFonts w:eastAsia="Times New Roman"/>
          <w:color w:val="auto"/>
        </w:rPr>
      </w:pPr>
      <w:r>
        <w:rPr>
          <w:b/>
        </w:rPr>
        <w:t xml:space="preserve">1. </w:t>
      </w:r>
      <w:r>
        <w:rPr>
          <w:rFonts w:ascii="Times New Roman" w:eastAsia="Times New Roman" w:hAnsi="Times New Roman" w:cs="Times New Roman"/>
          <w:b/>
          <w:position w:val="-12"/>
          <w:szCs w:val="24"/>
          <w:lang w:val="en-US" w:eastAsia="en-US"/>
        </w:rPr>
        <w:object w:dxaOrig="923" w:dyaOrig="383" w14:anchorId="1A494D8A">
          <v:shape id="_x0000_i1164" type="#_x0000_t75" style="width:46.15pt;height:19.15pt" o:ole="">
            <v:imagedata r:id="rId60" o:title=""/>
          </v:shape>
          <o:OLEObject Type="Embed" ProgID="Equation.3" ShapeID="_x0000_i1164" DrawAspect="Content" ObjectID="_1620876932" r:id="rId61"/>
        </w:object>
      </w:r>
      <w:r>
        <w:rPr>
          <w:b/>
        </w:rPr>
        <w:t xml:space="preserve"> </w:t>
      </w:r>
      <w:r>
        <w:t xml:space="preserve">Because </w:t>
      </w:r>
      <w:r>
        <w:rPr>
          <w:rFonts w:ascii="Times New Roman" w:eastAsia="Times New Roman" w:hAnsi="Times New Roman" w:cs="Times New Roman"/>
          <w:position w:val="-28"/>
          <w:szCs w:val="24"/>
          <w:lang w:val="en-US" w:eastAsia="en-US"/>
        </w:rPr>
        <w:object w:dxaOrig="2363" w:dyaOrig="660" w14:anchorId="093067A6">
          <v:shape id="_x0000_i1165" type="#_x0000_t75" style="width:118.15pt;height:33pt" o:ole="">
            <v:imagedata r:id="rId62" o:title=""/>
          </v:shape>
          <o:OLEObject Type="Embed" ProgID="Equation.3" ShapeID="_x0000_i1165" DrawAspect="Content" ObjectID="_1620876933" r:id="rId63"/>
        </w:object>
      </w:r>
      <w:r>
        <w:t xml:space="preserve">and </w:t>
      </w:r>
      <w:r>
        <w:rPr>
          <w:rFonts w:ascii="Times New Roman" w:eastAsia="Times New Roman" w:hAnsi="Times New Roman" w:cs="Times New Roman"/>
          <w:position w:val="-24"/>
          <w:szCs w:val="24"/>
          <w:lang w:val="en-US" w:eastAsia="en-US"/>
        </w:rPr>
        <w:object w:dxaOrig="1380" w:dyaOrig="623" w14:anchorId="21050DD8">
          <v:shape id="_x0000_i1166" type="#_x0000_t75" style="width:69pt;height:31.15pt" o:ole="">
            <v:imagedata r:id="rId64" o:title=""/>
          </v:shape>
          <o:OLEObject Type="Embed" ProgID="Equation.3" ShapeID="_x0000_i1166" DrawAspect="Content" ObjectID="_1620876934" r:id="rId65"/>
        </w:object>
      </w:r>
    </w:p>
    <w:p w14:paraId="66513C5A" w14:textId="77777777" w:rsidR="00E5398A" w:rsidRDefault="00E5398A" w:rsidP="00E5398A">
      <w:r>
        <w:rPr>
          <w:b/>
        </w:rPr>
        <w:t xml:space="preserve">2.  </w:t>
      </w:r>
      <w:r>
        <w:rPr>
          <w:rFonts w:ascii="Times New Roman" w:eastAsia="Times New Roman" w:hAnsi="Times New Roman" w:cs="Times New Roman"/>
          <w:b/>
          <w:position w:val="-12"/>
          <w:szCs w:val="24"/>
          <w:lang w:val="en-US" w:eastAsia="en-US"/>
        </w:rPr>
        <w:object w:dxaOrig="1080" w:dyaOrig="383" w14:anchorId="59F0D655">
          <v:shape id="_x0000_i1167" type="#_x0000_t75" style="width:54pt;height:19.15pt" o:ole="">
            <v:imagedata r:id="rId66" o:title=""/>
          </v:shape>
          <o:OLEObject Type="Embed" ProgID="Equation.3" ShapeID="_x0000_i1167" DrawAspect="Content" ObjectID="_1620876935" r:id="rId67"/>
        </w:object>
      </w:r>
      <w:r>
        <w:t xml:space="preserve">Because </w:t>
      </w:r>
      <w:r>
        <w:rPr>
          <w:rFonts w:ascii="Times New Roman" w:eastAsia="Times New Roman" w:hAnsi="Times New Roman" w:cs="Times New Roman"/>
          <w:position w:val="-28"/>
          <w:szCs w:val="24"/>
          <w:lang w:val="en-US" w:eastAsia="en-US"/>
        </w:rPr>
        <w:object w:dxaOrig="4238" w:dyaOrig="660" w14:anchorId="075B63EF">
          <v:shape id="_x0000_i1168" type="#_x0000_t75" style="width:211.9pt;height:33pt" o:ole="">
            <v:imagedata r:id="rId68" o:title=""/>
          </v:shape>
          <o:OLEObject Type="Embed" ProgID="Equation.3" ShapeID="_x0000_i1168" DrawAspect="Content" ObjectID="_1620876936" r:id="rId69"/>
        </w:object>
      </w:r>
    </w:p>
    <w:p w14:paraId="558548D2" w14:textId="77777777" w:rsidR="00E5398A" w:rsidRDefault="00E5398A" w:rsidP="00E5398A"/>
    <w:p w14:paraId="7547915A" w14:textId="77777777" w:rsidR="00E5398A" w:rsidRDefault="00E5398A" w:rsidP="00E5398A">
      <w:pPr>
        <w:rPr>
          <w:b/>
        </w:rPr>
      </w:pPr>
      <w:r>
        <w:rPr>
          <w:b/>
        </w:rPr>
        <w:t xml:space="preserve">3. </w:t>
      </w:r>
      <w:r>
        <w:rPr>
          <w:rFonts w:ascii="Times New Roman" w:eastAsia="Times New Roman" w:hAnsi="Times New Roman" w:cs="Times New Roman"/>
          <w:b/>
          <w:position w:val="-10"/>
          <w:szCs w:val="24"/>
          <w:lang w:val="en-US" w:eastAsia="en-US"/>
        </w:rPr>
        <w:object w:dxaOrig="1823" w:dyaOrig="360" w14:anchorId="58156E43">
          <v:shape id="_x0000_i1169" type="#_x0000_t75" style="width:91.15pt;height:18pt" o:ole="">
            <v:imagedata r:id="rId70" o:title=""/>
          </v:shape>
          <o:OLEObject Type="Embed" ProgID="Equation.3" ShapeID="_x0000_i1169" DrawAspect="Content" ObjectID="_1620876937" r:id="rId71"/>
        </w:object>
      </w:r>
      <w:r>
        <w:rPr>
          <w:b/>
        </w:rPr>
        <w:t xml:space="preserve"> </w:t>
      </w:r>
      <w:r>
        <w:t xml:space="preserve">Because </w:t>
      </w:r>
      <w:r>
        <w:rPr>
          <w:b/>
        </w:rPr>
        <w:t xml:space="preserve">Insert Proof </w:t>
      </w:r>
    </w:p>
    <w:p w14:paraId="3B20900F" w14:textId="77777777" w:rsidR="000E31A7" w:rsidRPr="000E31A7" w:rsidRDefault="000E31A7" w:rsidP="000E31A7">
      <w:bookmarkStart w:id="0" w:name="_GoBack"/>
      <w:bookmarkEnd w:id="0"/>
    </w:p>
    <w:p w14:paraId="2E8674C8" w14:textId="77777777" w:rsidR="00F31D69" w:rsidRPr="00766777" w:rsidRDefault="00F31D69" w:rsidP="00F31D69"/>
    <w:p w14:paraId="2E2C952C" w14:textId="77777777" w:rsidR="00DB6E08" w:rsidRPr="00DB6E08" w:rsidRDefault="00DB6E08" w:rsidP="00DB6E08"/>
    <w:p w14:paraId="16E7814E" w14:textId="77777777" w:rsidR="00F3682F" w:rsidRPr="001A128A" w:rsidRDefault="00F3682F" w:rsidP="001A128A"/>
    <w:sectPr w:rsidR="00F3682F" w:rsidRPr="001A1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22705" w14:textId="77777777" w:rsidR="00EA28C2" w:rsidRDefault="00EA28C2" w:rsidP="00DC0620">
      <w:r>
        <w:separator/>
      </w:r>
    </w:p>
  </w:endnote>
  <w:endnote w:type="continuationSeparator" w:id="0">
    <w:p w14:paraId="5CBFE3F5" w14:textId="77777777" w:rsidR="00EA28C2" w:rsidRDefault="00EA28C2" w:rsidP="00DC0620">
      <w:r>
        <w:continuationSeparator/>
      </w:r>
    </w:p>
  </w:endnote>
  <w:endnote w:type="continuationNotice" w:id="1">
    <w:p w14:paraId="361309FF" w14:textId="77777777" w:rsidR="00EA28C2" w:rsidRDefault="00EA28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7EC1D" w14:textId="77777777" w:rsidR="00EA28C2" w:rsidRDefault="00EA28C2" w:rsidP="00DC0620">
      <w:r>
        <w:separator/>
      </w:r>
    </w:p>
  </w:footnote>
  <w:footnote w:type="continuationSeparator" w:id="0">
    <w:p w14:paraId="23AEAEB0" w14:textId="77777777" w:rsidR="00EA28C2" w:rsidRDefault="00EA28C2" w:rsidP="00DC0620">
      <w:r>
        <w:continuationSeparator/>
      </w:r>
    </w:p>
  </w:footnote>
  <w:footnote w:type="continuationNotice" w:id="1">
    <w:p w14:paraId="14359CBB" w14:textId="77777777" w:rsidR="00EA28C2" w:rsidRDefault="00EA28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7EAC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20A9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2A8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E48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CD1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6"/>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0"/>
  </w:num>
  <w:num w:numId="10">
    <w:abstractNumId w:val="20"/>
  </w:num>
  <w:num w:numId="11">
    <w:abstractNumId w:val="17"/>
  </w:num>
  <w:num w:numId="12">
    <w:abstractNumId w:val="42"/>
  </w:num>
  <w:num w:numId="13">
    <w:abstractNumId w:val="6"/>
  </w:num>
  <w:num w:numId="14">
    <w:abstractNumId w:val="5"/>
  </w:num>
  <w:num w:numId="15">
    <w:abstractNumId w:val="4"/>
  </w:num>
  <w:num w:numId="16">
    <w:abstractNumId w:val="3"/>
  </w:num>
  <w:num w:numId="17">
    <w:abstractNumId w:val="0"/>
  </w:num>
  <w:num w:numId="18">
    <w:abstractNumId w:val="39"/>
  </w:num>
  <w:num w:numId="19">
    <w:abstractNumId w:val="32"/>
  </w:num>
  <w:num w:numId="20">
    <w:abstractNumId w:val="25"/>
  </w:num>
  <w:num w:numId="21">
    <w:abstractNumId w:val="16"/>
  </w:num>
  <w:num w:numId="22">
    <w:abstractNumId w:val="34"/>
  </w:num>
  <w:num w:numId="23">
    <w:abstractNumId w:val="41"/>
  </w:num>
  <w:num w:numId="24">
    <w:abstractNumId w:val="24"/>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8"/>
  </w:num>
  <w:num w:numId="39">
    <w:abstractNumId w:val="19"/>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5"/>
  </w:num>
  <w:num w:numId="45">
    <w:abstractNumId w:val="22"/>
  </w:num>
  <w:num w:numId="46">
    <w:abstractNumId w:val="38"/>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89C"/>
    <w:rsid w:val="00001CC3"/>
    <w:rsid w:val="00001FD6"/>
    <w:rsid w:val="00002484"/>
    <w:rsid w:val="000025BE"/>
    <w:rsid w:val="000025FA"/>
    <w:rsid w:val="000038B4"/>
    <w:rsid w:val="00006158"/>
    <w:rsid w:val="000061A1"/>
    <w:rsid w:val="00007E3F"/>
    <w:rsid w:val="000119C0"/>
    <w:rsid w:val="00012977"/>
    <w:rsid w:val="0001337F"/>
    <w:rsid w:val="00013AB6"/>
    <w:rsid w:val="000140F8"/>
    <w:rsid w:val="0001631A"/>
    <w:rsid w:val="000169FE"/>
    <w:rsid w:val="0001797D"/>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B74"/>
    <w:rsid w:val="000C07C2"/>
    <w:rsid w:val="000C086B"/>
    <w:rsid w:val="000C1025"/>
    <w:rsid w:val="000C1BA1"/>
    <w:rsid w:val="000C2763"/>
    <w:rsid w:val="000C2C60"/>
    <w:rsid w:val="000C3AD4"/>
    <w:rsid w:val="000C3CD0"/>
    <w:rsid w:val="000C538F"/>
    <w:rsid w:val="000C5712"/>
    <w:rsid w:val="000C5C23"/>
    <w:rsid w:val="000C612A"/>
    <w:rsid w:val="000C612F"/>
    <w:rsid w:val="000C6723"/>
    <w:rsid w:val="000C6734"/>
    <w:rsid w:val="000D03CA"/>
    <w:rsid w:val="000D0F2A"/>
    <w:rsid w:val="000D24FF"/>
    <w:rsid w:val="000D27B4"/>
    <w:rsid w:val="000D33C3"/>
    <w:rsid w:val="000D3991"/>
    <w:rsid w:val="000D65A8"/>
    <w:rsid w:val="000D6FB9"/>
    <w:rsid w:val="000E153A"/>
    <w:rsid w:val="000E17E5"/>
    <w:rsid w:val="000E1853"/>
    <w:rsid w:val="000E1974"/>
    <w:rsid w:val="000E1BBC"/>
    <w:rsid w:val="000E2624"/>
    <w:rsid w:val="000E31A7"/>
    <w:rsid w:val="000E52C7"/>
    <w:rsid w:val="000F0825"/>
    <w:rsid w:val="000F1F22"/>
    <w:rsid w:val="000F2521"/>
    <w:rsid w:val="000F2B71"/>
    <w:rsid w:val="000F2C4C"/>
    <w:rsid w:val="000F4683"/>
    <w:rsid w:val="000F4AD5"/>
    <w:rsid w:val="000F4F5D"/>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2E3C"/>
    <w:rsid w:val="001533FB"/>
    <w:rsid w:val="001538F0"/>
    <w:rsid w:val="00153D10"/>
    <w:rsid w:val="00154518"/>
    <w:rsid w:val="001545EF"/>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F034B"/>
    <w:rsid w:val="001F109D"/>
    <w:rsid w:val="001F18B9"/>
    <w:rsid w:val="001F2E09"/>
    <w:rsid w:val="001F413E"/>
    <w:rsid w:val="001F47F6"/>
    <w:rsid w:val="001F5C16"/>
    <w:rsid w:val="001F66F0"/>
    <w:rsid w:val="001F6859"/>
    <w:rsid w:val="001F7310"/>
    <w:rsid w:val="001F7BEC"/>
    <w:rsid w:val="002004D8"/>
    <w:rsid w:val="0020238D"/>
    <w:rsid w:val="00203488"/>
    <w:rsid w:val="0020479C"/>
    <w:rsid w:val="00204BEF"/>
    <w:rsid w:val="002064D4"/>
    <w:rsid w:val="00210E64"/>
    <w:rsid w:val="00212151"/>
    <w:rsid w:val="00212E2F"/>
    <w:rsid w:val="0021345D"/>
    <w:rsid w:val="00215394"/>
    <w:rsid w:val="00220410"/>
    <w:rsid w:val="00220B73"/>
    <w:rsid w:val="00220EBF"/>
    <w:rsid w:val="0022122C"/>
    <w:rsid w:val="0022208E"/>
    <w:rsid w:val="002232AC"/>
    <w:rsid w:val="002234F7"/>
    <w:rsid w:val="00224DFF"/>
    <w:rsid w:val="0022605F"/>
    <w:rsid w:val="00226BAC"/>
    <w:rsid w:val="00226F09"/>
    <w:rsid w:val="00230159"/>
    <w:rsid w:val="00230E95"/>
    <w:rsid w:val="0023145A"/>
    <w:rsid w:val="00231932"/>
    <w:rsid w:val="002335F1"/>
    <w:rsid w:val="00233AEE"/>
    <w:rsid w:val="00233BFD"/>
    <w:rsid w:val="00233E13"/>
    <w:rsid w:val="00235F07"/>
    <w:rsid w:val="002375EE"/>
    <w:rsid w:val="0024027B"/>
    <w:rsid w:val="002404DC"/>
    <w:rsid w:val="00241ABA"/>
    <w:rsid w:val="00241D13"/>
    <w:rsid w:val="00243E70"/>
    <w:rsid w:val="0024466F"/>
    <w:rsid w:val="00244AD7"/>
    <w:rsid w:val="00245226"/>
    <w:rsid w:val="00246BFA"/>
    <w:rsid w:val="00247A17"/>
    <w:rsid w:val="00250F9E"/>
    <w:rsid w:val="00252D68"/>
    <w:rsid w:val="00252E1A"/>
    <w:rsid w:val="00252F11"/>
    <w:rsid w:val="00253284"/>
    <w:rsid w:val="002539CE"/>
    <w:rsid w:val="0025494C"/>
    <w:rsid w:val="00255D85"/>
    <w:rsid w:val="002621ED"/>
    <w:rsid w:val="00262CD6"/>
    <w:rsid w:val="00263AE5"/>
    <w:rsid w:val="0026479F"/>
    <w:rsid w:val="002648F2"/>
    <w:rsid w:val="00264BCB"/>
    <w:rsid w:val="00267512"/>
    <w:rsid w:val="002705CF"/>
    <w:rsid w:val="002715E8"/>
    <w:rsid w:val="00272C74"/>
    <w:rsid w:val="00273461"/>
    <w:rsid w:val="00273462"/>
    <w:rsid w:val="002738A9"/>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A0997"/>
    <w:rsid w:val="002A0BDA"/>
    <w:rsid w:val="002A221B"/>
    <w:rsid w:val="002A2385"/>
    <w:rsid w:val="002A4861"/>
    <w:rsid w:val="002A4B21"/>
    <w:rsid w:val="002A5048"/>
    <w:rsid w:val="002A5B5D"/>
    <w:rsid w:val="002A5B75"/>
    <w:rsid w:val="002A662E"/>
    <w:rsid w:val="002A6920"/>
    <w:rsid w:val="002A6A61"/>
    <w:rsid w:val="002A6B45"/>
    <w:rsid w:val="002A79AA"/>
    <w:rsid w:val="002A7BCB"/>
    <w:rsid w:val="002B0E0C"/>
    <w:rsid w:val="002B0EF0"/>
    <w:rsid w:val="002B1526"/>
    <w:rsid w:val="002B1600"/>
    <w:rsid w:val="002B2964"/>
    <w:rsid w:val="002B37C8"/>
    <w:rsid w:val="002B3B2F"/>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5FD8"/>
    <w:rsid w:val="002D623F"/>
    <w:rsid w:val="002D721F"/>
    <w:rsid w:val="002E1654"/>
    <w:rsid w:val="002E2158"/>
    <w:rsid w:val="002E2C88"/>
    <w:rsid w:val="002E3266"/>
    <w:rsid w:val="002E41F1"/>
    <w:rsid w:val="002E4316"/>
    <w:rsid w:val="002E54E8"/>
    <w:rsid w:val="002E5794"/>
    <w:rsid w:val="002E6CCF"/>
    <w:rsid w:val="002F1712"/>
    <w:rsid w:val="002F3032"/>
    <w:rsid w:val="002F35B5"/>
    <w:rsid w:val="002F3BE5"/>
    <w:rsid w:val="002F439C"/>
    <w:rsid w:val="002F4A16"/>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79C4"/>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670"/>
    <w:rsid w:val="00393A1C"/>
    <w:rsid w:val="00394262"/>
    <w:rsid w:val="003944D1"/>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20CD"/>
    <w:rsid w:val="003C458D"/>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E0B66"/>
    <w:rsid w:val="003E0E02"/>
    <w:rsid w:val="003E1E62"/>
    <w:rsid w:val="003E2AD0"/>
    <w:rsid w:val="003E2B00"/>
    <w:rsid w:val="003E4CAC"/>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13D5"/>
    <w:rsid w:val="00401B5F"/>
    <w:rsid w:val="004022A9"/>
    <w:rsid w:val="00402870"/>
    <w:rsid w:val="004030AE"/>
    <w:rsid w:val="004039B5"/>
    <w:rsid w:val="00403C67"/>
    <w:rsid w:val="00403F94"/>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16CA"/>
    <w:rsid w:val="00441996"/>
    <w:rsid w:val="004426B0"/>
    <w:rsid w:val="0044274C"/>
    <w:rsid w:val="00442CA7"/>
    <w:rsid w:val="0044380D"/>
    <w:rsid w:val="00443F7A"/>
    <w:rsid w:val="004440B9"/>
    <w:rsid w:val="00444244"/>
    <w:rsid w:val="004460E2"/>
    <w:rsid w:val="00446EAD"/>
    <w:rsid w:val="00447396"/>
    <w:rsid w:val="00447E8A"/>
    <w:rsid w:val="00450295"/>
    <w:rsid w:val="00450A9D"/>
    <w:rsid w:val="00450D54"/>
    <w:rsid w:val="004512E9"/>
    <w:rsid w:val="00451E53"/>
    <w:rsid w:val="00452646"/>
    <w:rsid w:val="00452F6C"/>
    <w:rsid w:val="00453291"/>
    <w:rsid w:val="00455097"/>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9126E"/>
    <w:rsid w:val="004912F4"/>
    <w:rsid w:val="00492717"/>
    <w:rsid w:val="004931AF"/>
    <w:rsid w:val="00494514"/>
    <w:rsid w:val="00494539"/>
    <w:rsid w:val="00494873"/>
    <w:rsid w:val="004949AD"/>
    <w:rsid w:val="0049694A"/>
    <w:rsid w:val="00496B02"/>
    <w:rsid w:val="004A02A5"/>
    <w:rsid w:val="004A077A"/>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1222"/>
    <w:rsid w:val="004C1636"/>
    <w:rsid w:val="004C1799"/>
    <w:rsid w:val="004C38E4"/>
    <w:rsid w:val="004C4B74"/>
    <w:rsid w:val="004C4E78"/>
    <w:rsid w:val="004C57C0"/>
    <w:rsid w:val="004C7D50"/>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30E5D"/>
    <w:rsid w:val="005325D6"/>
    <w:rsid w:val="0053263B"/>
    <w:rsid w:val="005335A4"/>
    <w:rsid w:val="00533CC5"/>
    <w:rsid w:val="00534554"/>
    <w:rsid w:val="00534EBD"/>
    <w:rsid w:val="00535126"/>
    <w:rsid w:val="005366F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A17"/>
    <w:rsid w:val="005B74A1"/>
    <w:rsid w:val="005C12B6"/>
    <w:rsid w:val="005C1AA6"/>
    <w:rsid w:val="005C1D14"/>
    <w:rsid w:val="005C1DF3"/>
    <w:rsid w:val="005C3C10"/>
    <w:rsid w:val="005C43C8"/>
    <w:rsid w:val="005C592A"/>
    <w:rsid w:val="005C5D30"/>
    <w:rsid w:val="005C5DE5"/>
    <w:rsid w:val="005C6063"/>
    <w:rsid w:val="005C6B72"/>
    <w:rsid w:val="005C71DA"/>
    <w:rsid w:val="005C77A5"/>
    <w:rsid w:val="005C79D1"/>
    <w:rsid w:val="005C7BA5"/>
    <w:rsid w:val="005D189B"/>
    <w:rsid w:val="005D1EA3"/>
    <w:rsid w:val="005D2BAC"/>
    <w:rsid w:val="005D6958"/>
    <w:rsid w:val="005D7796"/>
    <w:rsid w:val="005E1AE5"/>
    <w:rsid w:val="005E2A5E"/>
    <w:rsid w:val="005E34EE"/>
    <w:rsid w:val="005E3FB4"/>
    <w:rsid w:val="005E4473"/>
    <w:rsid w:val="005E5B92"/>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7F5"/>
    <w:rsid w:val="0060693F"/>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689"/>
    <w:rsid w:val="006257AB"/>
    <w:rsid w:val="00631112"/>
    <w:rsid w:val="006316BC"/>
    <w:rsid w:val="00631910"/>
    <w:rsid w:val="00631A7C"/>
    <w:rsid w:val="006335C0"/>
    <w:rsid w:val="00634151"/>
    <w:rsid w:val="00634190"/>
    <w:rsid w:val="0063425F"/>
    <w:rsid w:val="006342C1"/>
    <w:rsid w:val="00636354"/>
    <w:rsid w:val="00640439"/>
    <w:rsid w:val="006419FF"/>
    <w:rsid w:val="00641C37"/>
    <w:rsid w:val="00642599"/>
    <w:rsid w:val="00642631"/>
    <w:rsid w:val="00642D5D"/>
    <w:rsid w:val="00642F4A"/>
    <w:rsid w:val="00643D7E"/>
    <w:rsid w:val="006443FC"/>
    <w:rsid w:val="006471D5"/>
    <w:rsid w:val="0065034F"/>
    <w:rsid w:val="006505C2"/>
    <w:rsid w:val="006506D4"/>
    <w:rsid w:val="00651108"/>
    <w:rsid w:val="00651C3F"/>
    <w:rsid w:val="006529F5"/>
    <w:rsid w:val="00652AE1"/>
    <w:rsid w:val="006532D6"/>
    <w:rsid w:val="00654655"/>
    <w:rsid w:val="00654EC9"/>
    <w:rsid w:val="006550AE"/>
    <w:rsid w:val="0065619B"/>
    <w:rsid w:val="0065689C"/>
    <w:rsid w:val="0065797A"/>
    <w:rsid w:val="00657B02"/>
    <w:rsid w:val="00660174"/>
    <w:rsid w:val="006619F0"/>
    <w:rsid w:val="00663B9B"/>
    <w:rsid w:val="00664A36"/>
    <w:rsid w:val="00664B58"/>
    <w:rsid w:val="006658B1"/>
    <w:rsid w:val="00665CF1"/>
    <w:rsid w:val="00665D99"/>
    <w:rsid w:val="006661BE"/>
    <w:rsid w:val="00666ECF"/>
    <w:rsid w:val="00667520"/>
    <w:rsid w:val="00667FE9"/>
    <w:rsid w:val="00670808"/>
    <w:rsid w:val="00673019"/>
    <w:rsid w:val="006741CD"/>
    <w:rsid w:val="006746C5"/>
    <w:rsid w:val="00674943"/>
    <w:rsid w:val="00680EEC"/>
    <w:rsid w:val="00682247"/>
    <w:rsid w:val="00682B6A"/>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7694"/>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882"/>
    <w:rsid w:val="00764071"/>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78B"/>
    <w:rsid w:val="007A0C91"/>
    <w:rsid w:val="007A1684"/>
    <w:rsid w:val="007A22EA"/>
    <w:rsid w:val="007A3524"/>
    <w:rsid w:val="007A38C5"/>
    <w:rsid w:val="007A38FA"/>
    <w:rsid w:val="007A3CFD"/>
    <w:rsid w:val="007A3E99"/>
    <w:rsid w:val="007A52A4"/>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343F"/>
    <w:rsid w:val="008037C1"/>
    <w:rsid w:val="00803885"/>
    <w:rsid w:val="008039EB"/>
    <w:rsid w:val="00803C9C"/>
    <w:rsid w:val="0080446F"/>
    <w:rsid w:val="00804A6D"/>
    <w:rsid w:val="00805C64"/>
    <w:rsid w:val="00806C3C"/>
    <w:rsid w:val="0080775A"/>
    <w:rsid w:val="00810857"/>
    <w:rsid w:val="00810A1D"/>
    <w:rsid w:val="00810FCC"/>
    <w:rsid w:val="008115AC"/>
    <w:rsid w:val="00811AA7"/>
    <w:rsid w:val="008131CD"/>
    <w:rsid w:val="00813731"/>
    <w:rsid w:val="00814CA1"/>
    <w:rsid w:val="00815C70"/>
    <w:rsid w:val="00816373"/>
    <w:rsid w:val="008168BF"/>
    <w:rsid w:val="00816BCB"/>
    <w:rsid w:val="00817ED3"/>
    <w:rsid w:val="0082068B"/>
    <w:rsid w:val="00820A02"/>
    <w:rsid w:val="00821EEC"/>
    <w:rsid w:val="00821FB5"/>
    <w:rsid w:val="0082313D"/>
    <w:rsid w:val="0082348F"/>
    <w:rsid w:val="008236CD"/>
    <w:rsid w:val="00825F7E"/>
    <w:rsid w:val="00826158"/>
    <w:rsid w:val="00827B93"/>
    <w:rsid w:val="00827F39"/>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3DA"/>
    <w:rsid w:val="0085183F"/>
    <w:rsid w:val="00851D08"/>
    <w:rsid w:val="00852627"/>
    <w:rsid w:val="00853372"/>
    <w:rsid w:val="00853C41"/>
    <w:rsid w:val="008548B0"/>
    <w:rsid w:val="00855918"/>
    <w:rsid w:val="008567F8"/>
    <w:rsid w:val="00857422"/>
    <w:rsid w:val="0085776B"/>
    <w:rsid w:val="00860520"/>
    <w:rsid w:val="008606DE"/>
    <w:rsid w:val="008610A5"/>
    <w:rsid w:val="00861D91"/>
    <w:rsid w:val="00861DAB"/>
    <w:rsid w:val="008628B6"/>
    <w:rsid w:val="00862909"/>
    <w:rsid w:val="00863939"/>
    <w:rsid w:val="00863C2F"/>
    <w:rsid w:val="00863EE8"/>
    <w:rsid w:val="00864842"/>
    <w:rsid w:val="0087046A"/>
    <w:rsid w:val="008718EA"/>
    <w:rsid w:val="0087190F"/>
    <w:rsid w:val="00871D73"/>
    <w:rsid w:val="0087272A"/>
    <w:rsid w:val="0087286A"/>
    <w:rsid w:val="00873DC5"/>
    <w:rsid w:val="00874CA4"/>
    <w:rsid w:val="00875B0C"/>
    <w:rsid w:val="00876808"/>
    <w:rsid w:val="008769BB"/>
    <w:rsid w:val="00877920"/>
    <w:rsid w:val="008824C8"/>
    <w:rsid w:val="00883AD4"/>
    <w:rsid w:val="00885316"/>
    <w:rsid w:val="00885A29"/>
    <w:rsid w:val="00886F62"/>
    <w:rsid w:val="0088706E"/>
    <w:rsid w:val="0088771B"/>
    <w:rsid w:val="0089163C"/>
    <w:rsid w:val="0089166C"/>
    <w:rsid w:val="00891D39"/>
    <w:rsid w:val="00891DB3"/>
    <w:rsid w:val="008921D4"/>
    <w:rsid w:val="00893318"/>
    <w:rsid w:val="008937BC"/>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76E0"/>
    <w:rsid w:val="008B1B9E"/>
    <w:rsid w:val="008B20F2"/>
    <w:rsid w:val="008B4029"/>
    <w:rsid w:val="008B42F7"/>
    <w:rsid w:val="008B5198"/>
    <w:rsid w:val="008B5EDA"/>
    <w:rsid w:val="008B774E"/>
    <w:rsid w:val="008C178E"/>
    <w:rsid w:val="008C3159"/>
    <w:rsid w:val="008C35A1"/>
    <w:rsid w:val="008C4394"/>
    <w:rsid w:val="008C464D"/>
    <w:rsid w:val="008C4946"/>
    <w:rsid w:val="008C5C53"/>
    <w:rsid w:val="008C60B6"/>
    <w:rsid w:val="008C6135"/>
    <w:rsid w:val="008C6E11"/>
    <w:rsid w:val="008C7ACB"/>
    <w:rsid w:val="008D0DFE"/>
    <w:rsid w:val="008D1FCD"/>
    <w:rsid w:val="008D2CA1"/>
    <w:rsid w:val="008D333B"/>
    <w:rsid w:val="008D5A77"/>
    <w:rsid w:val="008D644B"/>
    <w:rsid w:val="008D6C5F"/>
    <w:rsid w:val="008E0D1C"/>
    <w:rsid w:val="008E2D57"/>
    <w:rsid w:val="008E32D5"/>
    <w:rsid w:val="008E4412"/>
    <w:rsid w:val="008E5514"/>
    <w:rsid w:val="008E5E16"/>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6715"/>
    <w:rsid w:val="00967778"/>
    <w:rsid w:val="00970C81"/>
    <w:rsid w:val="00970D1C"/>
    <w:rsid w:val="00971A59"/>
    <w:rsid w:val="00971D17"/>
    <w:rsid w:val="009720A3"/>
    <w:rsid w:val="00972ECC"/>
    <w:rsid w:val="0097383A"/>
    <w:rsid w:val="00974936"/>
    <w:rsid w:val="00975290"/>
    <w:rsid w:val="009763D0"/>
    <w:rsid w:val="00977FFB"/>
    <w:rsid w:val="009803B0"/>
    <w:rsid w:val="00980522"/>
    <w:rsid w:val="00980AAD"/>
    <w:rsid w:val="00981DB6"/>
    <w:rsid w:val="0098281E"/>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6F08"/>
    <w:rsid w:val="009C01D3"/>
    <w:rsid w:val="009C0831"/>
    <w:rsid w:val="009C1669"/>
    <w:rsid w:val="009C1EB3"/>
    <w:rsid w:val="009C1EF0"/>
    <w:rsid w:val="009C2EE0"/>
    <w:rsid w:val="009C426C"/>
    <w:rsid w:val="009C4737"/>
    <w:rsid w:val="009D0CBF"/>
    <w:rsid w:val="009D1A92"/>
    <w:rsid w:val="009D2B8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72DC"/>
    <w:rsid w:val="009F7AC2"/>
    <w:rsid w:val="00A0018C"/>
    <w:rsid w:val="00A00964"/>
    <w:rsid w:val="00A00FE4"/>
    <w:rsid w:val="00A021A9"/>
    <w:rsid w:val="00A03A76"/>
    <w:rsid w:val="00A03CB0"/>
    <w:rsid w:val="00A03DA1"/>
    <w:rsid w:val="00A043BF"/>
    <w:rsid w:val="00A04B06"/>
    <w:rsid w:val="00A04C3C"/>
    <w:rsid w:val="00A06656"/>
    <w:rsid w:val="00A105C7"/>
    <w:rsid w:val="00A12E61"/>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702E"/>
    <w:rsid w:val="00A872DB"/>
    <w:rsid w:val="00A87F42"/>
    <w:rsid w:val="00A909F8"/>
    <w:rsid w:val="00A90DA3"/>
    <w:rsid w:val="00A9169A"/>
    <w:rsid w:val="00A933FD"/>
    <w:rsid w:val="00A941F0"/>
    <w:rsid w:val="00A946CF"/>
    <w:rsid w:val="00A955F7"/>
    <w:rsid w:val="00A962AF"/>
    <w:rsid w:val="00A96DA1"/>
    <w:rsid w:val="00AA1157"/>
    <w:rsid w:val="00AA1A1D"/>
    <w:rsid w:val="00AA277E"/>
    <w:rsid w:val="00AA3064"/>
    <w:rsid w:val="00AA3268"/>
    <w:rsid w:val="00AA39AF"/>
    <w:rsid w:val="00AA5693"/>
    <w:rsid w:val="00AA5D7F"/>
    <w:rsid w:val="00AA68DD"/>
    <w:rsid w:val="00AB0A31"/>
    <w:rsid w:val="00AB0D22"/>
    <w:rsid w:val="00AB0EEF"/>
    <w:rsid w:val="00AB0FA2"/>
    <w:rsid w:val="00AB162F"/>
    <w:rsid w:val="00AB1C19"/>
    <w:rsid w:val="00AB559C"/>
    <w:rsid w:val="00AB6D09"/>
    <w:rsid w:val="00AC164D"/>
    <w:rsid w:val="00AC16DC"/>
    <w:rsid w:val="00AC2E69"/>
    <w:rsid w:val="00AC3218"/>
    <w:rsid w:val="00AC32C4"/>
    <w:rsid w:val="00AC5153"/>
    <w:rsid w:val="00AC5B9C"/>
    <w:rsid w:val="00AC73B9"/>
    <w:rsid w:val="00AC7A6E"/>
    <w:rsid w:val="00AD0964"/>
    <w:rsid w:val="00AD1C7F"/>
    <w:rsid w:val="00AD4029"/>
    <w:rsid w:val="00AD419F"/>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31080"/>
    <w:rsid w:val="00B33421"/>
    <w:rsid w:val="00B35222"/>
    <w:rsid w:val="00B3528A"/>
    <w:rsid w:val="00B35C4E"/>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4589"/>
    <w:rsid w:val="00B750DC"/>
    <w:rsid w:val="00B757CF"/>
    <w:rsid w:val="00B7595C"/>
    <w:rsid w:val="00B7680B"/>
    <w:rsid w:val="00B77A72"/>
    <w:rsid w:val="00B80ECD"/>
    <w:rsid w:val="00B81040"/>
    <w:rsid w:val="00B82903"/>
    <w:rsid w:val="00B82988"/>
    <w:rsid w:val="00B84AD3"/>
    <w:rsid w:val="00B84EAC"/>
    <w:rsid w:val="00B8650D"/>
    <w:rsid w:val="00B879C9"/>
    <w:rsid w:val="00B90C0B"/>
    <w:rsid w:val="00B92B08"/>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230C"/>
    <w:rsid w:val="00BD277D"/>
    <w:rsid w:val="00BD285E"/>
    <w:rsid w:val="00BD3CFB"/>
    <w:rsid w:val="00BD3F97"/>
    <w:rsid w:val="00BD6202"/>
    <w:rsid w:val="00BD706B"/>
    <w:rsid w:val="00BE08DA"/>
    <w:rsid w:val="00BE173B"/>
    <w:rsid w:val="00BE25CB"/>
    <w:rsid w:val="00BE2948"/>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5A7F"/>
    <w:rsid w:val="00C86F0F"/>
    <w:rsid w:val="00C902F3"/>
    <w:rsid w:val="00C9047C"/>
    <w:rsid w:val="00C90E56"/>
    <w:rsid w:val="00C91D76"/>
    <w:rsid w:val="00C92768"/>
    <w:rsid w:val="00C95A37"/>
    <w:rsid w:val="00C96C70"/>
    <w:rsid w:val="00C97602"/>
    <w:rsid w:val="00CA02A2"/>
    <w:rsid w:val="00CA02C8"/>
    <w:rsid w:val="00CA1391"/>
    <w:rsid w:val="00CA1B78"/>
    <w:rsid w:val="00CA1FB3"/>
    <w:rsid w:val="00CA235C"/>
    <w:rsid w:val="00CA2461"/>
    <w:rsid w:val="00CA3646"/>
    <w:rsid w:val="00CA39C7"/>
    <w:rsid w:val="00CA4702"/>
    <w:rsid w:val="00CA77D1"/>
    <w:rsid w:val="00CB05C8"/>
    <w:rsid w:val="00CB19A3"/>
    <w:rsid w:val="00CB2F35"/>
    <w:rsid w:val="00CB3E3F"/>
    <w:rsid w:val="00CB48B8"/>
    <w:rsid w:val="00CB5DC5"/>
    <w:rsid w:val="00CB610C"/>
    <w:rsid w:val="00CB6B61"/>
    <w:rsid w:val="00CC010A"/>
    <w:rsid w:val="00CC0B4D"/>
    <w:rsid w:val="00CC0C70"/>
    <w:rsid w:val="00CC1902"/>
    <w:rsid w:val="00CC306C"/>
    <w:rsid w:val="00CC3427"/>
    <w:rsid w:val="00CC5CE9"/>
    <w:rsid w:val="00CC5E67"/>
    <w:rsid w:val="00CC61FD"/>
    <w:rsid w:val="00CC6BB1"/>
    <w:rsid w:val="00CC7AD8"/>
    <w:rsid w:val="00CC7E50"/>
    <w:rsid w:val="00CD0231"/>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58A0"/>
    <w:rsid w:val="00D55A04"/>
    <w:rsid w:val="00D56195"/>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A0277"/>
    <w:rsid w:val="00DA034C"/>
    <w:rsid w:val="00DA090F"/>
    <w:rsid w:val="00DA0E29"/>
    <w:rsid w:val="00DA1134"/>
    <w:rsid w:val="00DA12DF"/>
    <w:rsid w:val="00DA1408"/>
    <w:rsid w:val="00DA194E"/>
    <w:rsid w:val="00DA25ED"/>
    <w:rsid w:val="00DA2740"/>
    <w:rsid w:val="00DA2EC5"/>
    <w:rsid w:val="00DA3425"/>
    <w:rsid w:val="00DA349B"/>
    <w:rsid w:val="00DA3B14"/>
    <w:rsid w:val="00DA4275"/>
    <w:rsid w:val="00DA683C"/>
    <w:rsid w:val="00DA6FEC"/>
    <w:rsid w:val="00DB15CB"/>
    <w:rsid w:val="00DB1A1B"/>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66D1"/>
    <w:rsid w:val="00E27357"/>
    <w:rsid w:val="00E30312"/>
    <w:rsid w:val="00E309CB"/>
    <w:rsid w:val="00E33724"/>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72E0"/>
    <w:rsid w:val="00E675F4"/>
    <w:rsid w:val="00E7063D"/>
    <w:rsid w:val="00E71819"/>
    <w:rsid w:val="00E7283C"/>
    <w:rsid w:val="00E73B08"/>
    <w:rsid w:val="00E73F07"/>
    <w:rsid w:val="00E74EBD"/>
    <w:rsid w:val="00E752CC"/>
    <w:rsid w:val="00E76110"/>
    <w:rsid w:val="00E762CA"/>
    <w:rsid w:val="00E77BAF"/>
    <w:rsid w:val="00E81C62"/>
    <w:rsid w:val="00E82C08"/>
    <w:rsid w:val="00E834F7"/>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965"/>
    <w:rsid w:val="00ED6B80"/>
    <w:rsid w:val="00EE0646"/>
    <w:rsid w:val="00EE1AA5"/>
    <w:rsid w:val="00EE2144"/>
    <w:rsid w:val="00EE2470"/>
    <w:rsid w:val="00EE56D3"/>
    <w:rsid w:val="00EE6C99"/>
    <w:rsid w:val="00EE7346"/>
    <w:rsid w:val="00EF1046"/>
    <w:rsid w:val="00EF1960"/>
    <w:rsid w:val="00EF3CDD"/>
    <w:rsid w:val="00EF50E5"/>
    <w:rsid w:val="00EF5F80"/>
    <w:rsid w:val="00EF61AF"/>
    <w:rsid w:val="00EF655D"/>
    <w:rsid w:val="00EF79DD"/>
    <w:rsid w:val="00F01D0C"/>
    <w:rsid w:val="00F028CE"/>
    <w:rsid w:val="00F03CD8"/>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5D6B"/>
    <w:rsid w:val="00F45E9B"/>
    <w:rsid w:val="00F46E81"/>
    <w:rsid w:val="00F46EBE"/>
    <w:rsid w:val="00F47A3C"/>
    <w:rsid w:val="00F5176B"/>
    <w:rsid w:val="00F518F6"/>
    <w:rsid w:val="00F5329A"/>
    <w:rsid w:val="00F53343"/>
    <w:rsid w:val="00F53660"/>
    <w:rsid w:val="00F54810"/>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7B10"/>
    <w:rsid w:val="00F70D39"/>
    <w:rsid w:val="00F71EA9"/>
    <w:rsid w:val="00F74BAF"/>
    <w:rsid w:val="00F75227"/>
    <w:rsid w:val="00F75C80"/>
    <w:rsid w:val="00F77F16"/>
    <w:rsid w:val="00F80F42"/>
    <w:rsid w:val="00F813F2"/>
    <w:rsid w:val="00F8180F"/>
    <w:rsid w:val="00F81E3E"/>
    <w:rsid w:val="00F825FD"/>
    <w:rsid w:val="00F8336B"/>
    <w:rsid w:val="00F84329"/>
    <w:rsid w:val="00F84FFC"/>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5D62"/>
    <w:rsid w:val="00FD5FEE"/>
    <w:rsid w:val="00FD69D1"/>
    <w:rsid w:val="00FD6B90"/>
    <w:rsid w:val="00FD6D32"/>
    <w:rsid w:val="00FD7286"/>
    <w:rsid w:val="00FE08E7"/>
    <w:rsid w:val="00FE1297"/>
    <w:rsid w:val="00FE2EE3"/>
    <w:rsid w:val="00FE3447"/>
    <w:rsid w:val="00FE374D"/>
    <w:rsid w:val="00FE3CA9"/>
    <w:rsid w:val="00FE495E"/>
    <w:rsid w:val="00FE4C08"/>
    <w:rsid w:val="00FE538E"/>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8A"/>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A128A"/>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A128A"/>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A128A"/>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A128A"/>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A128A"/>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A128A"/>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A128A"/>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A128A"/>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A128A"/>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A1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128A"/>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128A"/>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A128A"/>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A128A"/>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A128A"/>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A128A"/>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A128A"/>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A128A"/>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A128A"/>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A128A"/>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A128A"/>
    <w:rPr>
      <w:rFonts w:cs="Times New Roman"/>
      <w:color w:val="0000FF"/>
      <w:u w:val="single"/>
    </w:rPr>
  </w:style>
  <w:style w:type="character" w:styleId="FollowedHyperlink">
    <w:name w:val="FollowedHyperlink"/>
    <w:basedOn w:val="DefaultParagraphFont"/>
    <w:uiPriority w:val="99"/>
    <w:rsid w:val="001A128A"/>
    <w:rPr>
      <w:rFonts w:cs="Times New Roman"/>
      <w:color w:val="606420"/>
      <w:u w:val="single"/>
    </w:rPr>
  </w:style>
  <w:style w:type="character" w:styleId="PageNumber">
    <w:name w:val="page number"/>
    <w:basedOn w:val="DefaultParagraphFont"/>
    <w:uiPriority w:val="99"/>
    <w:rsid w:val="001A128A"/>
    <w:rPr>
      <w:rFonts w:cs="Times New Roman"/>
    </w:rPr>
  </w:style>
  <w:style w:type="character" w:styleId="UnresolvedMention">
    <w:name w:val="Unresolved Mention"/>
    <w:basedOn w:val="DefaultParagraphFont"/>
    <w:uiPriority w:val="99"/>
    <w:semiHidden/>
    <w:unhideWhenUsed/>
    <w:rsid w:val="001A128A"/>
    <w:rPr>
      <w:color w:val="808080"/>
      <w:shd w:val="clear" w:color="auto" w:fill="E6E6E6"/>
    </w:rPr>
  </w:style>
  <w:style w:type="paragraph" w:customStyle="1" w:styleId="StyleGuideSubsection">
    <w:name w:val="Style Guide Subsection"/>
    <w:basedOn w:val="StyleGuideSection"/>
    <w:next w:val="Normal"/>
    <w:autoRedefine/>
    <w:qFormat/>
    <w:rsid w:val="001A128A"/>
    <w:pPr>
      <w:pBdr>
        <w:top w:val="none" w:sz="0" w:space="0" w:color="auto"/>
      </w:pBdr>
    </w:pPr>
    <w:rPr>
      <w:smallCaps/>
      <w:sz w:val="24"/>
    </w:rPr>
  </w:style>
  <w:style w:type="paragraph" w:customStyle="1" w:styleId="Command">
    <w:name w:val="Command"/>
    <w:basedOn w:val="Normal"/>
    <w:link w:val="CommandChar"/>
    <w:qFormat/>
    <w:rsid w:val="001A128A"/>
    <w:pPr>
      <w:spacing w:line="240" w:lineRule="auto"/>
      <w:ind w:left="284"/>
    </w:pPr>
    <w:rPr>
      <w:rFonts w:ascii="Courier New" w:hAnsi="Courier New"/>
      <w:sz w:val="20"/>
    </w:rPr>
  </w:style>
  <w:style w:type="paragraph" w:customStyle="1" w:styleId="CodeHeading">
    <w:name w:val="Code Heading"/>
    <w:basedOn w:val="Normal"/>
    <w:uiPriority w:val="99"/>
    <w:rsid w:val="001A128A"/>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A128A"/>
    <w:pPr>
      <w:jc w:val="both"/>
    </w:pPr>
    <w:rPr>
      <w:rFonts w:ascii="Courier New" w:hAnsi="Courier New"/>
      <w:noProof/>
      <w:sz w:val="20"/>
    </w:rPr>
  </w:style>
  <w:style w:type="character" w:styleId="PlaceholderText">
    <w:name w:val="Placeholder Text"/>
    <w:basedOn w:val="DefaultParagraphFont"/>
    <w:uiPriority w:val="99"/>
    <w:semiHidden/>
    <w:rsid w:val="001A128A"/>
    <w:rPr>
      <w:color w:val="808080"/>
    </w:rPr>
  </w:style>
  <w:style w:type="paragraph" w:styleId="HTMLPreformatted">
    <w:name w:val="HTML Preformatted"/>
    <w:basedOn w:val="Normal"/>
    <w:link w:val="HTMLPreformattedChar"/>
    <w:uiPriority w:val="99"/>
    <w:semiHidden/>
    <w:unhideWhenUsed/>
    <w:rsid w:val="001A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A128A"/>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1A128A"/>
    <w:rPr>
      <w:b/>
    </w:rPr>
  </w:style>
  <w:style w:type="numbering" w:customStyle="1" w:styleId="KennysListStyles">
    <w:name w:val="KennysListStyles"/>
    <w:uiPriority w:val="99"/>
    <w:rsid w:val="001A128A"/>
    <w:pPr>
      <w:numPr>
        <w:numId w:val="1"/>
      </w:numPr>
    </w:pPr>
  </w:style>
  <w:style w:type="paragraph" w:customStyle="1" w:styleId="Question">
    <w:name w:val="Question"/>
    <w:basedOn w:val="Normal"/>
    <w:next w:val="Answer"/>
    <w:qFormat/>
    <w:rsid w:val="001A128A"/>
    <w:rPr>
      <w:b/>
    </w:rPr>
  </w:style>
  <w:style w:type="paragraph" w:customStyle="1" w:styleId="Answer">
    <w:name w:val="Answer"/>
    <w:basedOn w:val="Normal"/>
    <w:qFormat/>
    <w:rsid w:val="001A128A"/>
    <w:pPr>
      <w:spacing w:line="240" w:lineRule="auto"/>
      <w:ind w:left="720"/>
    </w:pPr>
    <w:rPr>
      <w:i/>
    </w:rPr>
  </w:style>
  <w:style w:type="paragraph" w:customStyle="1" w:styleId="ChapterHeading">
    <w:name w:val="Chapter Heading"/>
    <w:basedOn w:val="Heading1"/>
    <w:qFormat/>
    <w:rsid w:val="001A128A"/>
    <w:pPr>
      <w:numPr>
        <w:numId w:val="6"/>
      </w:numPr>
      <w:spacing w:before="200" w:after="100"/>
      <w:ind w:left="357" w:hanging="357"/>
    </w:pPr>
    <w:rPr>
      <w:sz w:val="40"/>
    </w:rPr>
  </w:style>
  <w:style w:type="table" w:styleId="TableGrid">
    <w:name w:val="Table Grid"/>
    <w:basedOn w:val="TableNormal"/>
    <w:uiPriority w:val="59"/>
    <w:rsid w:val="001A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A128A"/>
    <w:pPr>
      <w:numPr>
        <w:numId w:val="2"/>
      </w:numPr>
    </w:pPr>
  </w:style>
  <w:style w:type="paragraph" w:customStyle="1" w:styleId="QuestionSection">
    <w:name w:val="Question Section"/>
    <w:basedOn w:val="Heading2"/>
    <w:qFormat/>
    <w:rsid w:val="001A128A"/>
    <w:rPr>
      <w:b/>
      <w:color w:val="403152" w:themeColor="accent4" w:themeShade="80"/>
    </w:rPr>
  </w:style>
  <w:style w:type="paragraph" w:customStyle="1" w:styleId="TableCaption">
    <w:name w:val="Table Caption"/>
    <w:basedOn w:val="Normal"/>
    <w:qFormat/>
    <w:rsid w:val="001A128A"/>
    <w:rPr>
      <w:smallCaps/>
    </w:rPr>
  </w:style>
  <w:style w:type="paragraph" w:customStyle="1" w:styleId="SourceCodeCaption">
    <w:name w:val="Source Code Caption"/>
    <w:basedOn w:val="Normal"/>
    <w:rsid w:val="001A128A"/>
    <w:pPr>
      <w:spacing w:after="0" w:line="240" w:lineRule="auto"/>
    </w:pPr>
    <w:rPr>
      <w:rFonts w:ascii="Arial" w:hAnsi="Arial"/>
      <w:noProof/>
    </w:rPr>
  </w:style>
  <w:style w:type="paragraph" w:customStyle="1" w:styleId="CodeListing">
    <w:name w:val="Code Listing"/>
    <w:basedOn w:val="Normal"/>
    <w:qFormat/>
    <w:rsid w:val="001A128A"/>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A128A"/>
    <w:pPr>
      <w:spacing w:before="120"/>
      <w:ind w:left="720" w:right="720"/>
      <w:jc w:val="center"/>
    </w:pPr>
    <w:rPr>
      <w:i/>
      <w:iCs/>
    </w:rPr>
  </w:style>
  <w:style w:type="character" w:customStyle="1" w:styleId="QuoteChar">
    <w:name w:val="Quote Char"/>
    <w:basedOn w:val="DefaultParagraphFont"/>
    <w:link w:val="Quote"/>
    <w:uiPriority w:val="29"/>
    <w:rsid w:val="001A128A"/>
    <w:rPr>
      <w:rFonts w:eastAsiaTheme="minorEastAsia"/>
      <w:i/>
      <w:iCs/>
      <w:color w:val="000000" w:themeColor="text1"/>
      <w:sz w:val="24"/>
      <w:lang w:eastAsia="en-GB"/>
    </w:rPr>
  </w:style>
  <w:style w:type="paragraph" w:styleId="Caption">
    <w:name w:val="caption"/>
    <w:basedOn w:val="Normal"/>
    <w:next w:val="Normal"/>
    <w:uiPriority w:val="35"/>
    <w:unhideWhenUsed/>
    <w:qFormat/>
    <w:rsid w:val="001A128A"/>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A128A"/>
    <w:rPr>
      <w:b/>
      <w:smallCaps/>
    </w:rPr>
  </w:style>
  <w:style w:type="paragraph" w:customStyle="1" w:styleId="NumberedList">
    <w:name w:val="Numbered List"/>
    <w:basedOn w:val="Normal"/>
    <w:qFormat/>
    <w:rsid w:val="001A128A"/>
    <w:pPr>
      <w:numPr>
        <w:numId w:val="3"/>
      </w:numPr>
      <w:contextualSpacing/>
    </w:pPr>
    <w:rPr>
      <w:b/>
      <w:i/>
    </w:rPr>
  </w:style>
  <w:style w:type="paragraph" w:customStyle="1" w:styleId="ListNumberHeader">
    <w:name w:val="List Number Header"/>
    <w:basedOn w:val="Normal"/>
    <w:next w:val="ListNumber"/>
    <w:qFormat/>
    <w:rsid w:val="001A128A"/>
    <w:pPr>
      <w:ind w:left="357" w:hanging="357"/>
      <w:contextualSpacing/>
    </w:pPr>
    <w:rPr>
      <w:b/>
      <w:smallCaps/>
    </w:rPr>
  </w:style>
  <w:style w:type="paragraph" w:styleId="ListBullet">
    <w:name w:val="List Bullet"/>
    <w:basedOn w:val="Normal"/>
    <w:uiPriority w:val="99"/>
    <w:unhideWhenUsed/>
    <w:rsid w:val="001A128A"/>
    <w:pPr>
      <w:numPr>
        <w:numId w:val="4"/>
      </w:numPr>
      <w:contextualSpacing/>
    </w:pPr>
  </w:style>
  <w:style w:type="paragraph" w:customStyle="1" w:styleId="NumberedBullet">
    <w:name w:val="Numbered Bullet"/>
    <w:basedOn w:val="NumberedList"/>
    <w:rsid w:val="001A128A"/>
  </w:style>
  <w:style w:type="paragraph" w:styleId="ListNumber">
    <w:name w:val="List Number"/>
    <w:basedOn w:val="Normal"/>
    <w:uiPriority w:val="99"/>
    <w:unhideWhenUsed/>
    <w:rsid w:val="001A128A"/>
    <w:pPr>
      <w:numPr>
        <w:numId w:val="5"/>
      </w:numPr>
      <w:contextualSpacing/>
    </w:pPr>
  </w:style>
  <w:style w:type="table" w:customStyle="1" w:styleId="RowAndColumnStyle">
    <w:name w:val="RowAndColumnStyle"/>
    <w:basedOn w:val="TableNormal"/>
    <w:uiPriority w:val="99"/>
    <w:rsid w:val="001A128A"/>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A128A"/>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A128A"/>
    <w:rPr>
      <w:rFonts w:eastAsiaTheme="minorEastAsia"/>
      <w:lang w:eastAsia="en-GB"/>
    </w:rPr>
    <w:tblPr/>
  </w:style>
  <w:style w:type="paragraph" w:customStyle="1" w:styleId="CommandOutput">
    <w:name w:val="Command Output"/>
    <w:basedOn w:val="Normal"/>
    <w:qFormat/>
    <w:rsid w:val="001A128A"/>
    <w:pPr>
      <w:spacing w:after="0" w:line="240" w:lineRule="auto"/>
      <w:ind w:left="284"/>
    </w:pPr>
    <w:rPr>
      <w:rFonts w:ascii="Courier New" w:hAnsi="Courier New"/>
      <w:noProof/>
      <w:sz w:val="20"/>
    </w:rPr>
  </w:style>
  <w:style w:type="character" w:styleId="Emphasis">
    <w:name w:val="Emphasis"/>
    <w:basedOn w:val="DefaultParagraphFont"/>
    <w:uiPriority w:val="20"/>
    <w:qFormat/>
    <w:rsid w:val="001A128A"/>
    <w:rPr>
      <w:i/>
      <w:iCs/>
    </w:rPr>
  </w:style>
  <w:style w:type="character" w:styleId="IntenseEmphasis">
    <w:name w:val="Intense Emphasis"/>
    <w:basedOn w:val="DefaultParagraphFont"/>
    <w:uiPriority w:val="21"/>
    <w:qFormat/>
    <w:rsid w:val="001A128A"/>
    <w:rPr>
      <w:b w:val="0"/>
      <w:bCs w:val="0"/>
      <w:i/>
      <w:iCs/>
      <w:color w:val="00B0F0" w:themeColor="accent1"/>
    </w:rPr>
  </w:style>
  <w:style w:type="paragraph" w:customStyle="1" w:styleId="Intro">
    <w:name w:val="Intro"/>
    <w:basedOn w:val="Normal"/>
    <w:next w:val="Normal"/>
    <w:qFormat/>
    <w:rsid w:val="001A128A"/>
    <w:pPr>
      <w:spacing w:before="240"/>
    </w:pPr>
    <w:rPr>
      <w:sz w:val="28"/>
      <w:lang w:eastAsia="fi-FI"/>
    </w:rPr>
  </w:style>
  <w:style w:type="paragraph" w:customStyle="1" w:styleId="StyleGuideSection">
    <w:name w:val="Style Guide Section"/>
    <w:basedOn w:val="Normal"/>
    <w:next w:val="Normal"/>
    <w:autoRedefine/>
    <w:qFormat/>
    <w:rsid w:val="001A128A"/>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A1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28A"/>
    <w:rPr>
      <w:rFonts w:eastAsiaTheme="minorEastAsia"/>
      <w:color w:val="000000" w:themeColor="text1"/>
      <w:sz w:val="24"/>
      <w:lang w:eastAsia="en-GB"/>
    </w:rPr>
  </w:style>
  <w:style w:type="paragraph" w:styleId="Footer">
    <w:name w:val="footer"/>
    <w:basedOn w:val="Normal"/>
    <w:link w:val="FooterChar"/>
    <w:uiPriority w:val="99"/>
    <w:unhideWhenUsed/>
    <w:rsid w:val="001A1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28A"/>
    <w:rPr>
      <w:rFonts w:eastAsiaTheme="minorEastAsia"/>
      <w:color w:val="000000" w:themeColor="text1"/>
      <w:sz w:val="24"/>
      <w:lang w:eastAsia="en-GB"/>
    </w:rPr>
  </w:style>
  <w:style w:type="paragraph" w:customStyle="1" w:styleId="QuestionSubSection">
    <w:name w:val="Question Sub Section"/>
    <w:basedOn w:val="Heading3"/>
    <w:qFormat/>
    <w:rsid w:val="001A128A"/>
    <w:rPr>
      <w:smallCaps/>
    </w:rPr>
  </w:style>
  <w:style w:type="paragraph" w:customStyle="1" w:styleId="TableCellNormal">
    <w:name w:val="Table Cell Normal"/>
    <w:basedOn w:val="Normal"/>
    <w:qFormat/>
    <w:rsid w:val="001A128A"/>
    <w:pPr>
      <w:spacing w:before="120" w:after="120" w:line="240" w:lineRule="auto"/>
    </w:pPr>
  </w:style>
  <w:style w:type="paragraph" w:customStyle="1" w:styleId="Strong1">
    <w:name w:val="Strong1"/>
    <w:basedOn w:val="Normal"/>
    <w:next w:val="BodyText"/>
    <w:link w:val="strongChar"/>
    <w:qFormat/>
    <w:rsid w:val="001A128A"/>
    <w:rPr>
      <w:b/>
      <w:lang w:eastAsia="fi-FI"/>
    </w:rPr>
  </w:style>
  <w:style w:type="paragraph" w:customStyle="1" w:styleId="Emphasis1">
    <w:name w:val="Emphasis1"/>
    <w:basedOn w:val="Normal"/>
    <w:next w:val="BodyText"/>
    <w:link w:val="emphasisChar"/>
    <w:qFormat/>
    <w:rsid w:val="001A128A"/>
    <w:rPr>
      <w:i/>
      <w:lang w:eastAsia="fi-FI"/>
    </w:rPr>
  </w:style>
  <w:style w:type="paragraph" w:styleId="BodyText">
    <w:name w:val="Body Text"/>
    <w:aliases w:val="b"/>
    <w:basedOn w:val="Normal"/>
    <w:link w:val="BodyTextChar"/>
    <w:unhideWhenUsed/>
    <w:rsid w:val="001A128A"/>
    <w:pPr>
      <w:spacing w:after="120"/>
    </w:pPr>
  </w:style>
  <w:style w:type="character" w:customStyle="1" w:styleId="BodyTextChar">
    <w:name w:val="Body Text Char"/>
    <w:aliases w:val="b Char"/>
    <w:basedOn w:val="DefaultParagraphFont"/>
    <w:link w:val="BodyText"/>
    <w:rsid w:val="001A128A"/>
    <w:rPr>
      <w:rFonts w:eastAsiaTheme="minorEastAsia"/>
      <w:color w:val="000000" w:themeColor="text1"/>
      <w:sz w:val="24"/>
      <w:lang w:eastAsia="en-GB"/>
    </w:rPr>
  </w:style>
  <w:style w:type="character" w:customStyle="1" w:styleId="strongChar">
    <w:name w:val="strong Char"/>
    <w:basedOn w:val="DefaultParagraphFont"/>
    <w:link w:val="Strong1"/>
    <w:rsid w:val="001A128A"/>
    <w:rPr>
      <w:rFonts w:eastAsiaTheme="minorEastAsia"/>
      <w:b/>
      <w:color w:val="000000" w:themeColor="text1"/>
      <w:sz w:val="24"/>
      <w:lang w:eastAsia="fi-FI"/>
    </w:rPr>
  </w:style>
  <w:style w:type="character" w:customStyle="1" w:styleId="PathChar">
    <w:name w:val="Path Char"/>
    <w:basedOn w:val="BodyTextChar"/>
    <w:link w:val="Path"/>
    <w:rsid w:val="001A128A"/>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A128A"/>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A128A"/>
    <w:rPr>
      <w:i/>
      <w:iCs/>
    </w:rPr>
  </w:style>
  <w:style w:type="character" w:customStyle="1" w:styleId="CommandChar">
    <w:name w:val="Command Char"/>
    <w:basedOn w:val="DefaultParagraphFont"/>
    <w:link w:val="Command"/>
    <w:rsid w:val="001A128A"/>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A128A"/>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A128A"/>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A128A"/>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A128A"/>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A128A"/>
    <w:pPr>
      <w:numPr>
        <w:numId w:val="0"/>
      </w:numPr>
      <w:spacing w:after="0"/>
      <w:ind w:left="357" w:hanging="357"/>
      <w:jc w:val="right"/>
    </w:pPr>
    <w:rPr>
      <w:lang w:eastAsia="fi-FI"/>
    </w:rPr>
  </w:style>
  <w:style w:type="paragraph" w:customStyle="1" w:styleId="SubTitle">
    <w:name w:val="Sub Title"/>
    <w:basedOn w:val="Heading1"/>
    <w:qFormat/>
    <w:rsid w:val="001A128A"/>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A128A"/>
    <w:pPr>
      <w:spacing w:after="0"/>
      <w:ind w:left="924" w:hanging="357"/>
    </w:pPr>
  </w:style>
  <w:style w:type="paragraph" w:customStyle="1" w:styleId="a">
    <w:name w:val="`"/>
    <w:basedOn w:val="Normal"/>
    <w:qFormat/>
    <w:rsid w:val="001A128A"/>
    <w:pPr>
      <w:pBdr>
        <w:bottom w:val="single" w:sz="4" w:space="1" w:color="auto"/>
      </w:pBdr>
    </w:pPr>
  </w:style>
  <w:style w:type="paragraph" w:customStyle="1" w:styleId="ContainsHeader">
    <w:name w:val="Contains Header"/>
    <w:basedOn w:val="ListBulletHeader"/>
    <w:qFormat/>
    <w:rsid w:val="001A128A"/>
    <w:pPr>
      <w:pBdr>
        <w:top w:val="single" w:sz="4" w:space="12" w:color="auto"/>
      </w:pBdr>
      <w:spacing w:before="240" w:after="120"/>
    </w:pPr>
  </w:style>
  <w:style w:type="paragraph" w:customStyle="1" w:styleId="ContainsEnd">
    <w:name w:val="Contains End"/>
    <w:basedOn w:val="Normal"/>
    <w:qFormat/>
    <w:rsid w:val="001A128A"/>
    <w:pPr>
      <w:pBdr>
        <w:bottom w:val="single" w:sz="4" w:space="1" w:color="auto"/>
      </w:pBdr>
      <w:spacing w:after="0" w:line="240" w:lineRule="auto"/>
    </w:pPr>
  </w:style>
  <w:style w:type="paragraph" w:customStyle="1" w:styleId="QuoteCallOut">
    <w:name w:val="Quote CallOut"/>
    <w:basedOn w:val="Normal"/>
    <w:qFormat/>
    <w:rsid w:val="001A128A"/>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A128A"/>
    <w:rPr>
      <w:b/>
      <w:smallCaps/>
    </w:rPr>
  </w:style>
  <w:style w:type="table" w:customStyle="1" w:styleId="SimpleDefinition">
    <w:name w:val="SimpleDefinition"/>
    <w:basedOn w:val="TableNormal"/>
    <w:uiPriority w:val="99"/>
    <w:rsid w:val="001A128A"/>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A128A"/>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A128A"/>
    <w:rPr>
      <w:i w:val="0"/>
      <w:color w:val="auto"/>
    </w:rPr>
  </w:style>
  <w:style w:type="paragraph" w:customStyle="1" w:styleId="TableHeader">
    <w:name w:val="Table Header"/>
    <w:basedOn w:val="ListBulletHeader"/>
    <w:qFormat/>
    <w:rsid w:val="001A128A"/>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A128A"/>
    <w:pPr>
      <w:numPr>
        <w:numId w:val="7"/>
      </w:numPr>
    </w:pPr>
    <w:rPr>
      <w:color w:val="0083B3" w:themeColor="accent6" w:themeShade="BF"/>
      <w:sz w:val="28"/>
      <w:lang w:eastAsia="fi-FI"/>
    </w:rPr>
  </w:style>
  <w:style w:type="paragraph" w:customStyle="1" w:styleId="QuestionAnkied">
    <w:name w:val="Question Ankied"/>
    <w:basedOn w:val="Question"/>
    <w:qFormat/>
    <w:rsid w:val="001A128A"/>
    <w:rPr>
      <w:color w:val="7F7F7F" w:themeColor="text1" w:themeTint="80"/>
    </w:rPr>
  </w:style>
  <w:style w:type="paragraph" w:customStyle="1" w:styleId="AppendiceSection">
    <w:name w:val="Appendice Section"/>
    <w:basedOn w:val="Normal"/>
    <w:next w:val="Heading1"/>
    <w:qFormat/>
    <w:rsid w:val="001A128A"/>
    <w:rPr>
      <w:rFonts w:asciiTheme="majorHAnsi" w:hAnsiTheme="majorHAnsi"/>
      <w:color w:val="31378B" w:themeColor="text2"/>
      <w:sz w:val="32"/>
      <w:lang w:eastAsia="fi-FI"/>
    </w:rPr>
  </w:style>
  <w:style w:type="paragraph" w:customStyle="1" w:styleId="Appendice">
    <w:name w:val="Appendice"/>
    <w:basedOn w:val="Heading2"/>
    <w:qFormat/>
    <w:rsid w:val="001A128A"/>
    <w:rPr>
      <w:sz w:val="28"/>
      <w:lang w:eastAsia="fi-FI"/>
    </w:rPr>
  </w:style>
  <w:style w:type="paragraph" w:customStyle="1" w:styleId="QuestionEsoteric">
    <w:name w:val="Question Esoteric"/>
    <w:basedOn w:val="Normal"/>
    <w:qFormat/>
    <w:rsid w:val="001A128A"/>
    <w:rPr>
      <w:color w:val="4BACC6" w:themeColor="accent5"/>
    </w:rPr>
  </w:style>
  <w:style w:type="paragraph" w:customStyle="1" w:styleId="ToDoSection">
    <w:name w:val="ToDo Section"/>
    <w:basedOn w:val="Heading1"/>
    <w:qFormat/>
    <w:rsid w:val="001A128A"/>
  </w:style>
  <w:style w:type="paragraph" w:customStyle="1" w:styleId="ToDoQuestionHeader">
    <w:name w:val="ToDo Question Header"/>
    <w:basedOn w:val="Question"/>
    <w:qFormat/>
    <w:rsid w:val="001A128A"/>
  </w:style>
  <w:style w:type="paragraph" w:customStyle="1" w:styleId="ToDoDetails">
    <w:name w:val="ToDoDetails"/>
    <w:basedOn w:val="Normal"/>
    <w:qFormat/>
    <w:rsid w:val="001A128A"/>
  </w:style>
  <w:style w:type="paragraph" w:customStyle="1" w:styleId="CodeExampleCode">
    <w:name w:val="Code Example Code"/>
    <w:basedOn w:val="Normal"/>
    <w:rsid w:val="001A128A"/>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A128A"/>
    <w:pPr>
      <w:spacing w:after="160" w:line="240" w:lineRule="auto"/>
    </w:pPr>
    <w:rPr>
      <w:b/>
      <w:color w:val="auto"/>
      <w:lang w:eastAsia="fi-FI"/>
    </w:rPr>
  </w:style>
  <w:style w:type="paragraph" w:customStyle="1" w:styleId="CodeExampleRuntime">
    <w:name w:val="Code Example Runtime"/>
    <w:basedOn w:val="Normal"/>
    <w:qFormat/>
    <w:rsid w:val="001A128A"/>
    <w:pPr>
      <w:spacing w:after="160" w:line="240" w:lineRule="auto"/>
    </w:pPr>
    <w:rPr>
      <w:smallCaps/>
      <w:color w:val="8064A2" w:themeColor="accent4"/>
      <w:lang w:eastAsia="fi-FI"/>
    </w:rPr>
  </w:style>
  <w:style w:type="paragraph" w:customStyle="1" w:styleId="CodeExampleHeading">
    <w:name w:val="Code Example Heading"/>
    <w:basedOn w:val="Normal"/>
    <w:qFormat/>
    <w:rsid w:val="001A128A"/>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A128A"/>
  </w:style>
  <w:style w:type="paragraph" w:customStyle="1" w:styleId="questionsubsection2">
    <w:name w:val="question sub section 2"/>
    <w:basedOn w:val="Heading4"/>
    <w:qFormat/>
    <w:rsid w:val="001A128A"/>
  </w:style>
  <w:style w:type="paragraph" w:customStyle="1" w:styleId="ListBulletHeader2">
    <w:name w:val="List Bullet Header 2"/>
    <w:basedOn w:val="Normal"/>
    <w:next w:val="ListBullet"/>
    <w:qFormat/>
    <w:rsid w:val="001A128A"/>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8F2C-AB31-4719-BCF3-52090A7A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1284</TotalTime>
  <Pages>9</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106</cp:revision>
  <dcterms:created xsi:type="dcterms:W3CDTF">2019-05-30T19:33:00Z</dcterms:created>
  <dcterms:modified xsi:type="dcterms:W3CDTF">2019-06-01T05:46:00Z</dcterms:modified>
</cp:coreProperties>
</file>