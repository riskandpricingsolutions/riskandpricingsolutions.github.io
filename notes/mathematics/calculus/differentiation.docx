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EC141FB" w:rsidR="00CE23AA" w:rsidRDefault="00C32ECF" w:rsidP="0036239E">
      <w:pPr>
        <w:pStyle w:val="DocumentTitle"/>
        <w:ind w:firstLine="0"/>
      </w:pPr>
      <w:bookmarkStart w:id="0" w:name="_GoBack"/>
      <w:bookmarkEnd w:id="0"/>
      <w:r>
        <w:t>Differentiation</w:t>
      </w:r>
    </w:p>
    <w:p w14:paraId="3D80E79C" w14:textId="77777777" w:rsidR="00BD04E8" w:rsidRDefault="00BD04E8" w:rsidP="00BD04E8"/>
    <w:p w14:paraId="73A040D4" w14:textId="42280612" w:rsidR="0065136D" w:rsidRDefault="007A549F" w:rsidP="0065136D">
      <w:pPr>
        <w:pStyle w:val="Heading2"/>
      </w:pPr>
      <w:r>
        <w:t>Contents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09818968" w:rsidR="0065136D" w:rsidRDefault="00683258" w:rsidP="0065136D">
      <w:pPr>
        <w:pStyle w:val="ContainsSection"/>
      </w:pPr>
      <w:r>
        <w:t>The rules of differentiation</w:t>
      </w:r>
    </w:p>
    <w:p w14:paraId="4981153A" w14:textId="59ACE743" w:rsidR="008B2DE3" w:rsidRDefault="008B2DE3" w:rsidP="0065136D">
      <w:pPr>
        <w:pStyle w:val="ContainsSection"/>
      </w:pPr>
      <w:r>
        <w:t>Definition of the derivative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27ACE027" w14:textId="2FFBDD2F" w:rsidR="00380F6F" w:rsidRDefault="00380F6F" w:rsidP="00380F6F">
      <w:pPr>
        <w:pStyle w:val="Heading3"/>
      </w:pPr>
      <w:r>
        <w:lastRenderedPageBreak/>
        <w:t xml:space="preserve">Table 1 Rules of Differentiation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013"/>
        <w:gridCol w:w="4617"/>
      </w:tblGrid>
      <w:tr w:rsidR="00380F6F" w:rsidRPr="005750C5" w14:paraId="2AC62A8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hideMark/>
          </w:tcPr>
          <w:p w14:paraId="2E1FF10A" w14:textId="0D4B1DB7" w:rsidR="00380F6F" w:rsidRDefault="000E6C2A" w:rsidP="00954AFD">
            <w:pPr>
              <w:pStyle w:val="Def"/>
              <w:numPr>
                <w:ilvl w:val="0"/>
                <w:numId w:val="11"/>
              </w:numPr>
            </w:pPr>
            <w:r>
              <w:t>Constant Function Rule</w:t>
            </w:r>
          </w:p>
        </w:tc>
        <w:tc>
          <w:tcPr>
            <w:tcW w:w="4617" w:type="dxa"/>
            <w:hideMark/>
          </w:tcPr>
          <w:p w14:paraId="1A6EE14E" w14:textId="62E7C8AC" w:rsidR="00380F6F" w:rsidRPr="000E6C2A" w:rsidRDefault="000E6C2A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/>
                  </w:rPr>
                  <m:t>f</m:t>
                </m:r>
                <m:r>
                  <w:rPr>
                    <w:rFonts w:asci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</m:t>
                    </m:r>
                  </m:e>
                </m:d>
                <m:r>
                  <w:rPr>
                    <w:rFonts w:ascii="Cambria Math"/>
                  </w:rPr>
                  <m:t>=0, if c is a constant</m:t>
                </m:r>
              </m:oMath>
            </m:oMathPara>
          </w:p>
        </w:tc>
      </w:tr>
      <w:tr w:rsidR="00380F6F" w:rsidRPr="00724BE2" w14:paraId="6DDF1A0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F5B4C6D" w14:textId="0D23D238" w:rsidR="00380F6F" w:rsidRDefault="00E72EDC" w:rsidP="00954AFD">
            <w:pPr>
              <w:pStyle w:val="Def"/>
              <w:numPr>
                <w:ilvl w:val="0"/>
                <w:numId w:val="11"/>
              </w:numPr>
            </w:pPr>
            <w:r>
              <w:t>Constant Multiple Rule</w:t>
            </w:r>
          </w:p>
        </w:tc>
        <w:tc>
          <w:tcPr>
            <w:tcW w:w="4617" w:type="dxa"/>
          </w:tcPr>
          <w:p w14:paraId="3C8FA5F9" w14:textId="5AE9FD03" w:rsidR="00380F6F" w:rsidRPr="00E72EDC" w:rsidRDefault="008C1962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cf(x)</m:t>
                    </m:r>
                  </m:e>
                </m:d>
                <m:r>
                  <w:rPr>
                    <w:rFonts w:ascii="Cambria Math"/>
                  </w:rPr>
                  <m:t>=c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f(x)</m:t>
                </m:r>
              </m:oMath>
            </m:oMathPara>
          </w:p>
        </w:tc>
      </w:tr>
      <w:tr w:rsidR="00380F6F" w:rsidRPr="00724BE2" w14:paraId="2071B083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2F6267B" w14:textId="76025395" w:rsidR="00380F6F" w:rsidRDefault="00787755" w:rsidP="00954AFD">
            <w:pPr>
              <w:pStyle w:val="Def"/>
              <w:numPr>
                <w:ilvl w:val="0"/>
                <w:numId w:val="11"/>
              </w:numPr>
            </w:pPr>
            <w:r>
              <w:t>Sum rule</w:t>
            </w:r>
          </w:p>
        </w:tc>
        <w:tc>
          <w:tcPr>
            <w:tcW w:w="4617" w:type="dxa"/>
          </w:tcPr>
          <w:p w14:paraId="0C18B071" w14:textId="77777777" w:rsidR="001D4660" w:rsidRDefault="008C1962" w:rsidP="001D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82F0F7A" w14:textId="636746EC" w:rsidR="00380F6F" w:rsidRPr="00354DF6" w:rsidRDefault="00380F6F" w:rsidP="00716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380F6F" w:rsidRPr="00724BE2" w14:paraId="4586876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48D485D" w14:textId="6F6B11EE" w:rsidR="00380F6F" w:rsidRDefault="00B440B3" w:rsidP="00954AFD">
            <w:pPr>
              <w:pStyle w:val="Def"/>
              <w:numPr>
                <w:ilvl w:val="0"/>
                <w:numId w:val="11"/>
              </w:numPr>
            </w:pPr>
            <w:r>
              <w:t>Product Rule</w:t>
            </w:r>
          </w:p>
        </w:tc>
        <w:tc>
          <w:tcPr>
            <w:tcW w:w="4617" w:type="dxa"/>
          </w:tcPr>
          <w:p w14:paraId="7B1DE927" w14:textId="331388A7" w:rsidR="00380F6F" w:rsidRPr="007A3BB5" w:rsidRDefault="008C1962" w:rsidP="007A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f(x)g(x)=f(x)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g(x)+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f(x)g(x)</m:t>
                </m:r>
              </m:oMath>
            </m:oMathPara>
          </w:p>
        </w:tc>
      </w:tr>
      <w:tr w:rsidR="00380F6F" w:rsidRPr="00AE06E1" w14:paraId="35454B85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5505A5EE" w14:textId="68E03EC9" w:rsidR="00380F6F" w:rsidRDefault="007A3BB5" w:rsidP="00954AFD">
            <w:pPr>
              <w:pStyle w:val="Def"/>
              <w:numPr>
                <w:ilvl w:val="0"/>
                <w:numId w:val="11"/>
              </w:numPr>
            </w:pPr>
            <w:r>
              <w:t>Quotient Rule</w:t>
            </w:r>
          </w:p>
        </w:tc>
        <w:tc>
          <w:tcPr>
            <w:tcW w:w="4617" w:type="dxa"/>
          </w:tcPr>
          <w:p w14:paraId="54BB6CAF" w14:textId="086B9C15" w:rsidR="00380F6F" w:rsidRPr="00AE06E1" w:rsidRDefault="008C1962" w:rsidP="00B1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f(x)g(x)-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g(x)f(x)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80F6F" w:rsidRPr="005750C5" w14:paraId="47704E20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E6EEDE8" w14:textId="79F558E3" w:rsidR="00380F6F" w:rsidRDefault="00B11B02" w:rsidP="00954AFD">
            <w:pPr>
              <w:pStyle w:val="Def"/>
              <w:numPr>
                <w:ilvl w:val="0"/>
                <w:numId w:val="11"/>
              </w:numPr>
            </w:pPr>
            <w:r>
              <w:t>Power Rule</w:t>
            </w:r>
          </w:p>
        </w:tc>
        <w:tc>
          <w:tcPr>
            <w:tcW w:w="4617" w:type="dxa"/>
          </w:tcPr>
          <w:p w14:paraId="40A9A6C9" w14:textId="70419D33" w:rsidR="00380F6F" w:rsidRPr="008B07FA" w:rsidRDefault="008C1962" w:rsidP="0095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37EB7" w:rsidRPr="001A10CE" w14:paraId="666F349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DF28ADD" w14:textId="7C774E10" w:rsidR="00637EB7" w:rsidRDefault="00637EB7" w:rsidP="00954AFD">
            <w:pPr>
              <w:pStyle w:val="Def"/>
              <w:numPr>
                <w:ilvl w:val="0"/>
                <w:numId w:val="11"/>
              </w:numPr>
            </w:pPr>
            <w:r>
              <w:t>Chain Rule</w:t>
            </w:r>
          </w:p>
        </w:tc>
        <w:tc>
          <w:tcPr>
            <w:tcW w:w="4617" w:type="dxa"/>
          </w:tcPr>
          <w:p w14:paraId="4CC6170D" w14:textId="206BF58F" w:rsidR="00637EB7" w:rsidRPr="001A10CE" w:rsidRDefault="001A10CE" w:rsidP="001A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1A10CE">
              <w:rPr>
                <w:rFonts w:asciiTheme="majorHAnsi" w:eastAsiaTheme="majorEastAsia" w:hAnsiTheme="majorHAnsi" w:cstheme="majorBidi"/>
              </w:rPr>
              <w:t xml:space="preserve">If </w:t>
            </w:r>
            <m:oMath>
              <m:r>
                <w:rPr>
                  <w:rFonts w:ascii="Cambria Math"/>
                </w:rPr>
                <m:t>y=f(g(x))</m:t>
              </m:r>
            </m:oMath>
            <w: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dy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df</m:t>
                  </m:r>
                </m:num>
                <m:den>
                  <m:r>
                    <w:rPr>
                      <w:rFonts w:ascii="Cambria Math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dg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</m:oMath>
          </w:p>
        </w:tc>
      </w:tr>
      <w:tr w:rsidR="002B330F" w:rsidRPr="001A10CE" w14:paraId="7C25C259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80481F9" w14:textId="3559A7F0" w:rsidR="002B330F" w:rsidRDefault="002B330F" w:rsidP="00954AFD">
            <w:pPr>
              <w:pStyle w:val="Def"/>
              <w:numPr>
                <w:ilvl w:val="0"/>
                <w:numId w:val="11"/>
              </w:numPr>
            </w:pPr>
            <w:r>
              <w:t xml:space="preserve">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</m:oMath>
          </w:p>
        </w:tc>
        <w:tc>
          <w:tcPr>
            <w:tcW w:w="4617" w:type="dxa"/>
          </w:tcPr>
          <w:p w14:paraId="1FFB0619" w14:textId="29B2797A" w:rsidR="002B330F" w:rsidRPr="001A10CE" w:rsidRDefault="008C1962" w:rsidP="00D15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F6533B" w:rsidRPr="001A10CE" w14:paraId="7F4CBD5D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7C2BA19" w14:textId="448A2F9C" w:rsidR="00F6533B" w:rsidRDefault="00603B71" w:rsidP="00954AFD">
            <w:pPr>
              <w:pStyle w:val="Def"/>
              <w:numPr>
                <w:ilvl w:val="0"/>
                <w:numId w:val="11"/>
              </w:numPr>
            </w:pPr>
            <w:r>
              <w:t>Inverse Function</w:t>
            </w:r>
          </w:p>
        </w:tc>
        <w:tc>
          <w:tcPr>
            <w:tcW w:w="4617" w:type="dxa"/>
          </w:tcPr>
          <w:p w14:paraId="046A5BB4" w14:textId="724FC38F" w:rsidR="00F6533B" w:rsidRDefault="008C1962" w:rsidP="0042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y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</w:rPr>
                      <m:t>dy</m:t>
                    </m:r>
                  </m:den>
                </m:f>
                <m:r>
                  <w:rPr>
                    <w:rFonts w:asci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4267A7" w:rsidRPr="001A10CE" w14:paraId="1E61F54E" w14:textId="77777777" w:rsidTr="0071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7642FB1" w14:textId="66008B8E" w:rsidR="004267A7" w:rsidRDefault="004267A7" w:rsidP="00954AFD">
            <w:pPr>
              <w:pStyle w:val="Def"/>
              <w:numPr>
                <w:ilvl w:val="0"/>
                <w:numId w:val="11"/>
              </w:numPr>
            </w:pPr>
            <w:r>
              <w:t>Natural logarithm</w:t>
            </w:r>
          </w:p>
        </w:tc>
        <w:tc>
          <w:tcPr>
            <w:tcW w:w="4617" w:type="dxa"/>
          </w:tcPr>
          <w:p w14:paraId="2986406A" w14:textId="08A44BAE" w:rsidR="004267A7" w:rsidRDefault="008C1962" w:rsidP="0046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dy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02BCD821" w14:textId="524E09DB" w:rsidR="00EC57A3" w:rsidRDefault="008B2DE3" w:rsidP="00015CDA">
      <w:pPr>
        <w:pStyle w:val="Heading2"/>
      </w:pPr>
      <w:r>
        <w:t>Definition of the derivative</w:t>
      </w:r>
    </w:p>
    <w:p w14:paraId="53FDA3BD" w14:textId="0BF45F11" w:rsidR="001F6C38" w:rsidRDefault="001F6C38" w:rsidP="001F6C38">
      <w:r>
        <w:t>The derivative measures the rate of change of one quantity with respect to another. Differentiation is then just the process of finding the derivative of a function. If we have a function of x then one of the many notations for specifying the derivative is as follows</w:t>
      </w:r>
    </w:p>
    <w:p w14:paraId="683DFE78" w14:textId="0DE5AF8F" w:rsidR="001F6C38" w:rsidRDefault="008C1962" w:rsidP="001F6C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</m:t>
          </m:r>
        </m:oMath>
      </m:oMathPara>
    </w:p>
    <w:p w14:paraId="2AD603D5" w14:textId="68E4C194" w:rsidR="001F6C38" w:rsidRDefault="001F6C38" w:rsidP="001F6C38">
      <w:r>
        <w:t xml:space="preserve">So if we took one or the simplest non-linear functions </w:t>
      </w:r>
      <m:oMath>
        <m:r>
          <w:rPr>
            <w:rFonts w:asci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and differentiate it we see that </w:t>
      </w:r>
    </w:p>
    <w:p w14:paraId="6F5DB9AC" w14:textId="43B7047B" w:rsidR="001F6C38" w:rsidRDefault="008C1962" w:rsidP="001F6C38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=2x</m:t>
        </m:r>
      </m:oMath>
      <w:r w:rsidR="001F6C38">
        <w:t>.</w:t>
      </w:r>
    </w:p>
    <w:p w14:paraId="08CCBB2B" w14:textId="245EC7BB" w:rsidR="001F6C38" w:rsidRDefault="001F6C38" w:rsidP="001F6C38">
      <w:r>
        <w:lastRenderedPageBreak/>
        <w:t xml:space="preserve">So in the simple case where x is equal to one </w:t>
      </w:r>
    </w:p>
    <w:p w14:paraId="31351512" w14:textId="0DC11D93" w:rsidR="001F6C38" w:rsidRDefault="008C1962" w:rsidP="001F6C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f(x)=2</m:t>
          </m:r>
        </m:oMath>
      </m:oMathPara>
    </w:p>
    <w:p w14:paraId="5C763312" w14:textId="77777777" w:rsidR="001F6C38" w:rsidRDefault="001F6C38" w:rsidP="001F6C38"/>
    <w:p w14:paraId="2B653ABA" w14:textId="0152878B" w:rsidR="001F6C38" w:rsidRDefault="001F6C38" w:rsidP="00B760B4">
      <w:pPr>
        <w:jc w:val="center"/>
      </w:pPr>
      <m:oMathPara>
        <m:oMath>
          <m:r>
            <w:rPr>
              <w:rFonts w:ascii="Cambria Math"/>
            </w:rPr>
            <m:t>df(x)=dx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2</m:t>
          </m:r>
        </m:oMath>
      </m:oMathPara>
    </w:p>
    <w:p w14:paraId="16DD0648" w14:textId="6E203E94" w:rsidR="008B2DE3" w:rsidRDefault="001F6C38" w:rsidP="008B2DE3">
      <w:r>
        <w:t xml:space="preserve">It is worth noting that differential calculus is concerned with finding the instantaneous rate of change of f with respect to x. </w:t>
      </w:r>
    </w:p>
    <w:p w14:paraId="660D9339" w14:textId="6726A561" w:rsidR="005156C8" w:rsidRDefault="00B760B4" w:rsidP="00B760B4">
      <w:pPr>
        <w:pStyle w:val="Def"/>
      </w:pPr>
      <w:r>
        <w:t>Why Bother?</w:t>
      </w:r>
    </w:p>
    <w:p w14:paraId="0877029E" w14:textId="77777777" w:rsidR="00051DA5" w:rsidRDefault="00051DA5" w:rsidP="00051DA5">
      <w:r>
        <w:t>Numerous problems in business, economics and finance are concerned with determining how one quantity is changing with respect to another. Differentiation also enables us to find where a function is highest and lowest both locally and across the entire domain. Also we often find where a rate of change is greatest or smallest and again differentiation provides us with this.</w:t>
      </w:r>
    </w:p>
    <w:p w14:paraId="4167A270" w14:textId="7610B67D" w:rsidR="00051DA5" w:rsidRDefault="00051DA5" w:rsidP="00051DA5">
      <w:pPr>
        <w:pStyle w:val="Def"/>
      </w:pPr>
      <w:r>
        <w:t>Where the derivative does not exist</w:t>
      </w:r>
    </w:p>
    <w:p w14:paraId="0C52ECB2" w14:textId="0C4AC857" w:rsidR="00801BE7" w:rsidRDefault="00801BE7" w:rsidP="00801BE7">
      <w:r>
        <w:t>There are three places where the derivative does not exist</w:t>
      </w:r>
    </w:p>
    <w:p w14:paraId="644F28CD" w14:textId="77777777" w:rsidR="00801BE7" w:rsidRDefault="00801BE7" w:rsidP="00801BE7">
      <w:pPr>
        <w:pStyle w:val="ListBullet"/>
      </w:pPr>
      <w:r>
        <w:t>Discontinuity</w:t>
      </w:r>
    </w:p>
    <w:p w14:paraId="4BDD2CE5" w14:textId="77777777" w:rsidR="00801BE7" w:rsidRDefault="00801BE7" w:rsidP="00801BE7">
      <w:pPr>
        <w:pStyle w:val="ListBullet"/>
      </w:pPr>
      <w:r>
        <w:t>Cusp on a function</w:t>
      </w:r>
    </w:p>
    <w:p w14:paraId="7F1020A8" w14:textId="77777777" w:rsidR="00801BE7" w:rsidRDefault="00801BE7" w:rsidP="00801BE7">
      <w:pPr>
        <w:pStyle w:val="ListBullet"/>
      </w:pPr>
      <w:r>
        <w:t>Vertical inflection point</w:t>
      </w:r>
    </w:p>
    <w:p w14:paraId="69303F48" w14:textId="4FCE0517" w:rsidR="00AF5646" w:rsidRDefault="00AF5646" w:rsidP="00AF5646">
      <w:pPr>
        <w:pStyle w:val="Heading2"/>
      </w:pPr>
      <w:r>
        <w:lastRenderedPageBreak/>
        <w:t>Calculation of the derivative</w:t>
      </w:r>
    </w:p>
    <w:p w14:paraId="4B599B97" w14:textId="699A0B4A" w:rsidR="007A26FF" w:rsidRPr="00D508CE" w:rsidRDefault="00C33585" w:rsidP="00D508CE">
      <w:pPr>
        <w:pStyle w:val="Heading3"/>
      </w:pPr>
      <w:r>
        <w:t>The approach</w:t>
      </w:r>
      <w:r w:rsidR="008C1962">
        <w:rPr>
          <w:i/>
        </w:rPr>
      </w:r>
      <w:r w:rsidR="008C1962">
        <w:rPr>
          <w:i/>
        </w:rPr>
        <w:pict w14:anchorId="11E872C6">
          <v:group id="_x0000_s1026" editas="canvas" style="width:6in;height:270.5pt;mso-position-horizontal-relative:char;mso-position-vertical-relative:line" coordorigin="2530,4730" coordsize="7538,48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30;top:4730;width:7538;height:4855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4130;top:4730;width:450;height:274">
              <v:imagedata r:id="rId8" o:title=""/>
            </v:shape>
            <v:shape id="_x0000_s1029" type="#_x0000_t75" style="position:absolute;left:9901;top:8034;width:167;height:188">
              <v:imagedata r:id="rId9" o:title=""/>
            </v:shape>
            <v:shape id="_x0000_s1030" type="#_x0000_t75" style="position:absolute;left:7077;top:8180;width:167;height:189">
              <v:imagedata r:id="rId10" o:title=""/>
            </v:shape>
            <v:line id="_x0000_s1031" style="position:absolute;mso-wrap-style:none;mso-wrap-distance-left:0;mso-wrap-distance-right:0" from="4468,8180" to="9856,8180">
              <v:stroke endarrow="block" joinstyle="miter"/>
              <v:shadow color="#5490a8"/>
            </v:line>
            <v:line id="_x0000_s1032" style="position:absolute;flip:y;mso-wrap-style:none;mso-wrap-distance-left:0;mso-wrap-distance-right:0" from="4468,5167" to="4468,8180">
              <v:stroke endarrow="block" joinstyle="miter"/>
              <v:shadow color="#5490a8"/>
            </v:line>
            <v:shape id="_x0000_s1033" style="position:absolute;left:4468;top:5459;width:5433;height:2721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2586,1248" path="m,1248v238,-10,476,-19,703,-68c930,1131,1142,1070,1361,953,1580,836,1815,636,2019,477,2223,318,2404,159,2586,e" filled="f" fillcolor="#09c" strokecolor="blue">
              <v:stroke joinstyle="miter"/>
              <v:shadow color="#5490a8"/>
              <v:path arrowok="t"/>
            </v:shape>
            <v:line id="_x0000_s1034" style="position:absolute;flip:x;mso-wrap-style:none;mso-wrap-distance-left:0;mso-wrap-distance-right:0" from="6074,6283" to="9856,8180" strokecolor="red">
              <v:stroke dashstyle="dash" joinstyle="miter"/>
              <v:shadow color="#5490a8"/>
            </v:line>
            <v:line id="_x0000_s1035" style="position:absolute;mso-wrap-style:none;mso-wrap-distance-left:0;mso-wrap-distance-right:0" from="7255,7597" to="7255,8180">
              <v:stroke joinstyle="miter"/>
              <v:shadow color="#5490a8"/>
            </v:line>
            <v:line id="_x0000_s1036" style="position:absolute;mso-wrap-style:none;mso-wrap-distance-left:0;mso-wrap-distance-right:0" from="7635,7353" to="7635,8180">
              <v:stroke joinstyle="miter"/>
              <v:shadow color="#5490a8"/>
            </v:line>
            <v:line id="_x0000_s1037" style="position:absolute;flip:x;mso-wrap-style:none;mso-wrap-distance-left:0;mso-wrap-distance-right:0" from="4468,7597" to="7210,7597">
              <v:stroke joinstyle="miter"/>
              <v:shadow color="#5490a8"/>
            </v:line>
            <v:line id="_x0000_s1038" style="position:absolute;flip:x;mso-wrap-style:none;mso-wrap-distance-left:0;mso-wrap-distance-right:0" from="4468,7353" to="7635,7353">
              <v:stroke joinstyle="miter"/>
              <v:shadow color="#5490a8"/>
            </v:line>
            <v:shape id="_x0000_s1039" style="position:absolute;left:3287;top:7597;width:1181;height:388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0" style="position:absolute;left:3241;top:7160;width:1227;height:193;flip:y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coordsize="363,136" path="m,136c38,102,76,68,137,45,198,22,280,11,363,e" filled="f" fillcolor="#09c" strokecolor="#9c0">
              <v:stroke endarrow="block" joinstyle="miter"/>
              <v:shadow color="#5490a8"/>
              <v:path arrowok="t"/>
            </v:shape>
            <v:shape id="_x0000_s1041" type="#_x0000_t75" style="position:absolute;left:2530;top:6956;width:817;height:275">
              <v:imagedata r:id="rId11" o:title=""/>
            </v:shape>
            <v:shape id="_x0000_s1042" type="#_x0000_t75" style="position:absolute;left:2791;top:7904;width:450;height:276">
              <v:imagedata r:id="rId12" o:title=""/>
            </v:shape>
            <v:shape id="_x0000_s1043" type="#_x0000_t75" style="position:absolute;left:7447;top:8129;width:533;height:240">
              <v:imagedata r:id="rId13" o:title=""/>
            </v:shape>
            <v:shape id="_x0000_s1044" type="#_x0000_t75" style="position:absolute;left:5161;top:8369;width:2183;height:547">
              <v:imagedata r:id="rId14" o:title=""/>
            </v:shape>
            <w10:wrap type="none"/>
            <w10:anchorlock/>
          </v:group>
          <o:OLEObject Type="Embed" ProgID="Equation.3" ShapeID="_x0000_s1028" DrawAspect="Content" ObjectID="_1628879495" r:id="rId15"/>
          <o:OLEObject Type="Embed" ProgID="Equation.3" ShapeID="_x0000_s1029" DrawAspect="Content" ObjectID="_1628879496" r:id="rId16"/>
          <o:OLEObject Type="Embed" ProgID="Equation.3" ShapeID="_x0000_s1030" DrawAspect="Content" ObjectID="_1628879497" r:id="rId17"/>
          <o:OLEObject Type="Embed" ProgID="Equation.3" ShapeID="_x0000_s1041" DrawAspect="Content" ObjectID="_1628879498" r:id="rId18"/>
          <o:OLEObject Type="Embed" ProgID="Equation.3" ShapeID="_x0000_s1042" DrawAspect="Content" ObjectID="_1628879499" r:id="rId19"/>
          <o:OLEObject Type="Embed" ProgID="Equation.3" ShapeID="_x0000_s1043" DrawAspect="Content" ObjectID="_1628879500" r:id="rId20"/>
          <o:OLEObject Type="Embed" ProgID="Equation.3" ShapeID="_x0000_s1044" DrawAspect="Content" ObjectID="_1628879501" r:id="rId21"/>
        </w:pict>
      </w:r>
    </w:p>
    <w:p w14:paraId="47B2DF59" w14:textId="77777777" w:rsidR="007A26FF" w:rsidRDefault="007A26FF" w:rsidP="007A26FF">
      <w:pPr>
        <w:pStyle w:val="Def"/>
      </w:pPr>
      <w:r>
        <w:t>Algebraic Derivation</w:t>
      </w:r>
    </w:p>
    <w:p w14:paraId="342F3DF6" w14:textId="51E78B82" w:rsidR="007A26FF" w:rsidRPr="00A47AE5" w:rsidRDefault="007A26FF" w:rsidP="007A26FF">
      <w:r>
        <w:t xml:space="preserve">If </w:t>
      </w:r>
      <m:oMath>
        <m:r>
          <w:rPr>
            <w:rFonts w:asci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t xml:space="preserve"> then the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</m:num>
          <m:den>
            <m:r>
              <w:rPr>
                <w:rFonts w:asci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</m:oMath>
      <w:r>
        <w:t xml:space="preserve">is defined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</m:e>
        </m:func>
      </m:oMath>
    </w:p>
    <w:p w14:paraId="1368DE09" w14:textId="77777777" w:rsidR="007A26FF" w:rsidRDefault="007A26FF" w:rsidP="007A26FF">
      <w:pPr>
        <w:pStyle w:val="Def"/>
      </w:pPr>
      <w:r>
        <w:t>Simple Example</w:t>
      </w:r>
    </w:p>
    <w:p w14:paraId="391AC6AD" w14:textId="22EE9A00" w:rsidR="007A26FF" w:rsidRDefault="007A26FF" w:rsidP="00C33585">
      <w:r>
        <w:t xml:space="preserve">Let us consider a basic quadratic </w:t>
      </w:r>
      <w:r w:rsidRPr="0048143C">
        <w:rPr>
          <w:position w:val="-10"/>
        </w:rPr>
        <w:object w:dxaOrig="1380" w:dyaOrig="360" w14:anchorId="2C60D748">
          <v:shape id="_x0000_i1033" type="#_x0000_t75" style="width:68.2pt;height:18.95pt" o:ole="">
            <v:imagedata r:id="rId22" o:title=""/>
          </v:shape>
          <o:OLEObject Type="Embed" ProgID="Equation.3" ShapeID="_x0000_i1033" DrawAspect="Content" ObjectID="_1628879437" r:id="rId23"/>
        </w:object>
      </w:r>
      <w:r>
        <w:t xml:space="preserve">then the derivative becomes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α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f(x)</m:t>
                </m:r>
              </m:num>
              <m:den>
                <m:r>
                  <w:rPr>
                    <w:rFonts w:ascii="Cambria Math"/>
                  </w:rPr>
                  <m:t>δx</m:t>
                </m:r>
              </m:den>
            </m:f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x+δx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δx</m:t>
            </m:r>
          </m:den>
        </m:f>
        <m:r>
          <w:rPr>
            <w:rFonts w:ascii="Cambria Math"/>
          </w:rPr>
          <m:t>=2x</m:t>
        </m:r>
      </m:oMath>
    </w:p>
    <w:p w14:paraId="709507C5" w14:textId="77777777" w:rsidR="00472575" w:rsidRDefault="00472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696ABC5" w14:textId="20581531" w:rsidR="00C33585" w:rsidRDefault="00C33585" w:rsidP="00C33585">
      <w:pPr>
        <w:pStyle w:val="Heading3"/>
      </w:pPr>
      <w:r>
        <w:lastRenderedPageBreak/>
        <w:t>Proofs</w:t>
      </w:r>
    </w:p>
    <w:p w14:paraId="6E31BFC1" w14:textId="714BB42B" w:rsidR="00472575" w:rsidRPr="00472575" w:rsidRDefault="00472575" w:rsidP="00E72FA0">
      <w:pPr>
        <w:pStyle w:val="ProofHeading"/>
      </w:pPr>
      <w:r>
        <w:t>Constant Function</w:t>
      </w:r>
    </w:p>
    <w:p w14:paraId="79FEEAED" w14:textId="6E62DF5E" w:rsidR="00472575" w:rsidRDefault="00472575" w:rsidP="00472575">
      <w:r>
        <w:t>The derivative of a constant function is zero</w:t>
      </w:r>
    </w:p>
    <w:p w14:paraId="4387889F" w14:textId="77777777" w:rsidR="00472575" w:rsidRDefault="00472575" w:rsidP="00472575">
      <m:oMathPara>
        <m:oMath>
          <m:r>
            <w:rPr>
              <w:rFonts w:ascii="Cambria Math"/>
            </w:rPr>
            <m:t>f</m:t>
          </m:r>
          <m:r>
            <w:rPr>
              <w:rFonts w:asci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c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419125C9" w14:textId="77777777" w:rsidR="00472575" w:rsidRDefault="00472575" w:rsidP="00472575"/>
    <w:p w14:paraId="19008D2D" w14:textId="1EC2CE4E" w:rsidR="00472575" w:rsidRDefault="00277F39" w:rsidP="00472575">
      <m:oMathPara>
        <m:oMath>
          <m:r>
            <w:rPr>
              <w:rFonts w:ascii="Cambria Math"/>
            </w:rPr>
            <m:t>f</m:t>
          </m:r>
          <m:r>
            <w:rPr>
              <w:rFonts w:asci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</m:t>
                      </m:r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/>
                    </w:rPr>
                    <m:t>h</m:t>
                  </m:r>
                </m:den>
              </m:f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lim</m:t>
                  </m:r>
                </m:e>
                <m:sub>
                  <m:r>
                    <w:rPr>
                      <w:rFonts w:ascii="Cambria Math"/>
                    </w:rPr>
                    <m:t>h→</m:t>
                  </m:r>
                  <m:r>
                    <w:rPr>
                      <w:rFonts w:ascii="Cambria Math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c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</m:t>
                  </m:r>
                </m:num>
                <m:den>
                  <m:r>
                    <w:rPr>
                      <w:rFonts w:ascii="Cambria Math"/>
                    </w:rPr>
                    <m:t>h</m:t>
                  </m:r>
                </m:den>
              </m:f>
            </m:e>
          </m:func>
          <m:r>
            <w:rPr>
              <w:rFonts w:ascii="Cambria Math"/>
            </w:rPr>
            <m:t>=0</m:t>
          </m:r>
        </m:oMath>
      </m:oMathPara>
    </w:p>
    <w:p w14:paraId="4534A37B" w14:textId="77777777" w:rsidR="00472575" w:rsidRPr="00720E68" w:rsidRDefault="00472575" w:rsidP="00472575">
      <w:r>
        <w:rPr>
          <w:noProof/>
        </w:rPr>
        <w:drawing>
          <wp:inline distT="0" distB="0" distL="0" distR="0" wp14:anchorId="69C4EA41" wp14:editId="1B1A8835">
            <wp:extent cx="2991917" cy="2074290"/>
            <wp:effectExtent l="0" t="0" r="0" b="254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74" cy="20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EFEE" w14:textId="11611D2E" w:rsidR="001C5C8A" w:rsidRPr="001C5C8A" w:rsidRDefault="00A44A5B" w:rsidP="00B72EA8">
      <w:pPr>
        <w:pStyle w:val="ProofHeading"/>
      </w:pPr>
      <w:r>
        <w:t xml:space="preserve">Constant </w:t>
      </w:r>
      <w:r w:rsidR="001C5C8A">
        <w:t>Multiple Rule</w:t>
      </w:r>
    </w:p>
    <w:p w14:paraId="6FD91DE7" w14:textId="5D5D5381" w:rsidR="001C5C8A" w:rsidRPr="00D508CE" w:rsidRDefault="008C1962" w:rsidP="00D508CE"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/>
                </w:rPr>
                <m:t>cf(x)</m:t>
              </m:r>
            </m:e>
          </m:d>
          <m:r>
            <w:rPr>
              <w:rFonts w:asci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f(x)</m:t>
          </m:r>
        </m:oMath>
      </m:oMathPara>
    </w:p>
    <w:p w14:paraId="775D07A6" w14:textId="11AF0288" w:rsidR="001C5C8A" w:rsidRPr="00B72EA8" w:rsidRDefault="008C1962" w:rsidP="001C5C8A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cf(x)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cf(x+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cf(x)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</m:t>
              </m:r>
            </m:e>
          </m:func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f(x+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cf(x)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=c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</m:t>
          </m:r>
        </m:oMath>
      </m:oMathPara>
    </w:p>
    <w:p w14:paraId="0200DC26" w14:textId="77777777" w:rsidR="00B72EA8" w:rsidRDefault="00B72EA8" w:rsidP="001C5C8A">
      <w:pPr>
        <w:rPr>
          <w:szCs w:val="24"/>
        </w:rPr>
      </w:pPr>
    </w:p>
    <w:p w14:paraId="54A47D86" w14:textId="0FDD547D" w:rsidR="001C5C8A" w:rsidRPr="001C5C8A" w:rsidRDefault="001C5C8A" w:rsidP="00B72EA8">
      <w:pPr>
        <w:pStyle w:val="ProofHeading"/>
      </w:pPr>
      <w:r>
        <w:t>Sum Rule</w:t>
      </w:r>
    </w:p>
    <w:p w14:paraId="0AEB41C7" w14:textId="1AE6BECC" w:rsidR="00335B23" w:rsidRDefault="008C1962" w:rsidP="00335B23">
      <w:pPr>
        <w:rPr>
          <w:rFonts w:eastAsia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</m:t>
          </m:r>
        </m:oMath>
      </m:oMathPara>
    </w:p>
    <w:p w14:paraId="09F3D268" w14:textId="25ACD507" w:rsidR="00335B23" w:rsidRPr="001269AC" w:rsidRDefault="008C1962" w:rsidP="001269A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)+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)-</m:t>
                  </m:r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)-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(</m:t>
          </m:r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)</m:t>
          </m:r>
        </m:oMath>
      </m:oMathPara>
    </w:p>
    <w:p w14:paraId="09FDC2F7" w14:textId="77777777" w:rsidR="00152C16" w:rsidRDefault="00152C1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62F1435" w14:textId="3FD83D87" w:rsidR="00152C16" w:rsidRPr="00152C16" w:rsidRDefault="00152C16" w:rsidP="00071CC0">
      <w:pPr>
        <w:pStyle w:val="ProofHeading"/>
      </w:pPr>
      <w:r>
        <w:lastRenderedPageBreak/>
        <w:t>Product Rule</w:t>
      </w:r>
    </w:p>
    <w:p w14:paraId="2902C52B" w14:textId="06B9C913" w:rsidR="00152C16" w:rsidRPr="00152C16" w:rsidRDefault="008C1962" w:rsidP="00152C16">
      <w:pPr>
        <w:rPr>
          <w:rFonts w:eastAsia="Times New Roman"/>
          <w:color w:val="auto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f(x)g(x)=f(x)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g(x)+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</m:t>
          </m:r>
        </m:oMath>
      </m:oMathPara>
    </w:p>
    <w:p w14:paraId="061081D7" w14:textId="77777777" w:rsidR="00152C16" w:rsidRDefault="00152C16" w:rsidP="00152C16">
      <w:pPr>
        <w:rPr>
          <w:rFonts w:ascii="Times New Roman" w:eastAsia="Times New Roman" w:hAnsi="Times New Roman" w:cs="Times New Roman"/>
          <w:szCs w:val="24"/>
          <w:lang w:eastAsia="en-US"/>
        </w:rPr>
      </w:pPr>
    </w:p>
    <w:p w14:paraId="0731146F" w14:textId="299C62C5" w:rsidR="00152C16" w:rsidRPr="001269AC" w:rsidRDefault="008C1962" w:rsidP="001269A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00E98832" w14:textId="03FD7276" w:rsidR="00152C16" w:rsidRDefault="00152C16" w:rsidP="00152C16">
      <w:pPr>
        <w:rPr>
          <w:szCs w:val="24"/>
        </w:rPr>
      </w:pPr>
      <w:r>
        <w:t xml:space="preserve">Add and subtract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f(x+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h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)g(x)</m:t>
        </m:r>
      </m:oMath>
      <w:r>
        <w:t xml:space="preserve"> to the numerator</w:t>
      </w:r>
    </w:p>
    <w:p w14:paraId="1A1A9D8A" w14:textId="77777777" w:rsidR="00152C16" w:rsidRDefault="00152C16" w:rsidP="00152C16"/>
    <w:p w14:paraId="0A1A7388" w14:textId="5C5ADBDB" w:rsidR="00152C16" w:rsidRDefault="008C1962" w:rsidP="00152C16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f(x)g(x)=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f(x)g(x)+f(x+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201FE27F" w14:textId="77777777" w:rsidR="00152C16" w:rsidRDefault="00152C16" w:rsidP="00152C16"/>
    <w:p w14:paraId="11505018" w14:textId="0295B8B4" w:rsidR="00152C16" w:rsidRDefault="00152C16" w:rsidP="00152C16">
      <w:r>
        <w:t>Arrange the terms on the numerator</w:t>
      </w:r>
    </w:p>
    <w:p w14:paraId="7208B900" w14:textId="43C548D6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)g(x)+f(x+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390AF0D0" w14:textId="7072CB20" w:rsidR="00152C16" w:rsidRDefault="00152C16" w:rsidP="00152C16">
      <w:r>
        <w:t>Factorize</w:t>
      </w:r>
    </w:p>
    <w:p w14:paraId="048C3C96" w14:textId="4ECA25C7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12FD01EA" w14:textId="77777777" w:rsidR="00152C16" w:rsidRDefault="00152C16" w:rsidP="00152C16"/>
    <w:p w14:paraId="0F3F230F" w14:textId="5D1E13DD" w:rsid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</m:t>
              </m: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(x+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h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+g(x)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32A449E9" w14:textId="04D74770" w:rsidR="00152C16" w:rsidRPr="00152C16" w:rsidRDefault="00152C16" w:rsidP="00152C16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</m:t>
              </m: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g(x)+g(x)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f(x)</m:t>
          </m:r>
        </m:oMath>
      </m:oMathPara>
    </w:p>
    <w:p w14:paraId="46FB5853" w14:textId="77777777" w:rsidR="001C5C8A" w:rsidRDefault="001C5C8A" w:rsidP="001C5C8A"/>
    <w:p w14:paraId="6DF11600" w14:textId="77777777" w:rsidR="001C5C8A" w:rsidRPr="001C5C8A" w:rsidRDefault="001C5C8A" w:rsidP="001C5C8A"/>
    <w:p w14:paraId="6DCAA92E" w14:textId="0F707F00" w:rsidR="00C33585" w:rsidRPr="00C33585" w:rsidRDefault="00472575" w:rsidP="00472575">
      <w:r>
        <w:br w:type="page"/>
      </w:r>
    </w:p>
    <w:p w14:paraId="7A5E25CC" w14:textId="1AA1F1EB" w:rsidR="0005362E" w:rsidRPr="00152C16" w:rsidRDefault="0005362E" w:rsidP="00A31B03">
      <w:pPr>
        <w:pStyle w:val="ProofHeading"/>
      </w:pPr>
      <w:r>
        <w:lastRenderedPageBreak/>
        <w:t>Quotient Rule</w:t>
      </w:r>
    </w:p>
    <w:p w14:paraId="000BB929" w14:textId="4783F4A7" w:rsidR="0005362E" w:rsidRDefault="008C1962" w:rsidP="0005362E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f(x)g(x)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g(x)f(x)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5CCAF95D" w14:textId="77777777" w:rsidR="0005362E" w:rsidRDefault="0005362E" w:rsidP="0005362E"/>
    <w:p w14:paraId="71CD49B6" w14:textId="2BBBAD46" w:rsidR="0005362E" w:rsidRDefault="008C1962" w:rsidP="0005362E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f(x)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g(x)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g(x)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6B91CC4B" w14:textId="77777777" w:rsidR="0005362E" w:rsidRDefault="0005362E" w:rsidP="0005362E"/>
    <w:p w14:paraId="535738C7" w14:textId="25408361" w:rsidR="0005362E" w:rsidRDefault="0005362E" w:rsidP="0005362E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542A1AE9" w14:textId="77777777" w:rsidR="0005362E" w:rsidRDefault="0005362E" w:rsidP="0005362E"/>
    <w:p w14:paraId="6E5736B5" w14:textId="77777777" w:rsidR="0005362E" w:rsidRDefault="0005362E" w:rsidP="0005362E">
      <w:r>
        <w:t xml:space="preserve">Add and subtract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975" w:dyaOrig="315" w14:anchorId="504D9B8F">
          <v:shape id="_x0000_i1034" type="#_x0000_t75" style="width:49.25pt;height:15.15pt" o:ole="">
            <v:imagedata r:id="rId25" o:title=""/>
          </v:shape>
          <o:OLEObject Type="Embed" ProgID="Equation.3" ShapeID="_x0000_i1034" DrawAspect="Content" ObjectID="_1628879438" r:id="rId26"/>
        </w:object>
      </w:r>
      <w:r>
        <w:t>to the numerator</w:t>
      </w:r>
    </w:p>
    <w:p w14:paraId="38DF1DFB" w14:textId="69AFFB6C" w:rsidR="0005362E" w:rsidRDefault="0005362E" w:rsidP="0005362E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lang w:val="en-US"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den>
              </m:f>
            </m:e>
          </m:func>
        </m:oMath>
      </m:oMathPara>
    </w:p>
    <w:p w14:paraId="7C1C9DED" w14:textId="24B745D1" w:rsidR="0005362E" w:rsidRDefault="0005362E" w:rsidP="0005362E">
      <w:r>
        <w:t>Re-arrange</w:t>
      </w:r>
    </w:p>
    <w:p w14:paraId="70E38EB9" w14:textId="6EB912FC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)+f(x)g(x)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64E73256" w14:textId="77777777" w:rsidR="0005362E" w:rsidRDefault="0005362E" w:rsidP="0005362E"/>
    <w:p w14:paraId="7EB3CD9B" w14:textId="18377490" w:rsidR="0005362E" w:rsidRDefault="0005362E" w:rsidP="0005362E">
      <w:r>
        <w:t>Factorize</w:t>
      </w:r>
    </w:p>
    <w:p w14:paraId="52E3ABDE" w14:textId="4FB6AA02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13D5E4C1" w14:textId="77777777" w:rsidR="0005362E" w:rsidRDefault="0005362E" w:rsidP="0005362E"/>
    <w:p w14:paraId="0FB58A5F" w14:textId="74806A09" w:rsidR="0005362E" w:rsidRDefault="0005362E" w:rsidP="0005362E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f(x)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)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428A2937" w14:textId="77777777" w:rsidR="0005362E" w:rsidRDefault="0005362E" w:rsidP="0005362E"/>
    <w:p w14:paraId="698BAF9F" w14:textId="354F5CA3" w:rsidR="0005362E" w:rsidRDefault="0005362E" w:rsidP="0005362E">
      <w:r>
        <w:t xml:space="preserve">Because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a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b</m:t>
                </m:r>
              </m:den>
            </m:f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cd</m:t>
            </m:r>
          </m:den>
        </m:f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bcd</m:t>
            </m:r>
          </m:den>
        </m:f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fPr>
          <m:num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a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bc</m:t>
                </m:r>
              </m:den>
            </m:f>
          </m:num>
          <m:den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den>
        </m:f>
      </m:oMath>
      <w:r>
        <w:t>we re-arrange the above expression as</w:t>
      </w:r>
    </w:p>
    <w:p w14:paraId="2EDD5C67" w14:textId="77777777" w:rsidR="0005362E" w:rsidRDefault="0005362E" w:rsidP="0005362E"/>
    <w:p w14:paraId="7D2E95A2" w14:textId="7B1093AF" w:rsidR="0005362E" w:rsidRDefault="0005362E" w:rsidP="0005362E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w:lastRenderedPageBreak/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g(x+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)g(x)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7F2F6D38" w14:textId="77777777" w:rsidR="0005362E" w:rsidRDefault="0005362E" w:rsidP="0005362E"/>
    <w:p w14:paraId="534C2065" w14:textId="32468DCA" w:rsidR="0005362E" w:rsidRPr="001269AC" w:rsidRDefault="0005362E" w:rsidP="001269AC">
      <w:pPr>
        <w:rPr>
          <w:szCs w:val="24"/>
          <w:lang w:val="en-US" w:eastAsia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f(x)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f(x)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)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g(x)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num>
            <m:den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(x+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×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lim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h→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g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(x)</m:t>
              </m:r>
            </m:den>
          </m:f>
        </m:oMath>
      </m:oMathPara>
    </w:p>
    <w:p w14:paraId="57BA3FDE" w14:textId="77777777" w:rsidR="001269AC" w:rsidRPr="001269AC" w:rsidRDefault="001269AC" w:rsidP="001269AC"/>
    <w:p w14:paraId="7A35E35A" w14:textId="70288144" w:rsidR="00051DA5" w:rsidRDefault="0005362E" w:rsidP="001269AC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f(x)g(x)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dx</m:t>
                  </m:r>
                </m:den>
              </m:f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g(x)f(x)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339B6642" w14:textId="77777777" w:rsidR="00B70E97" w:rsidRDefault="00B70E9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95DF3CC" w14:textId="187A733F" w:rsidR="00B70E97" w:rsidRPr="00152C16" w:rsidRDefault="00B70E97" w:rsidP="007110F9">
      <w:pPr>
        <w:pStyle w:val="ProofHeading"/>
      </w:pPr>
      <w:r>
        <w:lastRenderedPageBreak/>
        <w:t>Power Rule</w:t>
      </w:r>
    </w:p>
    <w:p w14:paraId="50471361" w14:textId="110A1D2C" w:rsidR="00A926DC" w:rsidRDefault="008C1962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=m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51BF5CA9" w14:textId="77777777" w:rsidR="00A926DC" w:rsidRDefault="00A926DC" w:rsidP="00A926DC"/>
    <w:p w14:paraId="355292DE" w14:textId="77777777" w:rsidR="00A926DC" w:rsidRDefault="00A926DC" w:rsidP="00A926DC">
      <w:r>
        <w:t>By mathematical induction where m = 0</w:t>
      </w:r>
    </w:p>
    <w:p w14:paraId="3BD90F76" w14:textId="77777777" w:rsidR="00A926DC" w:rsidRDefault="00A926DC" w:rsidP="00A926DC"/>
    <w:p w14:paraId="11330048" w14:textId="5E2DB0C7" w:rsidR="00A926DC" w:rsidRDefault="00B70E97" w:rsidP="00B70E97"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0</m:t>
            </m:r>
          </m:sup>
        </m:sSup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  <w:r w:rsidR="00A926DC">
        <w:t>then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f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'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=0</m:t>
        </m:r>
      </m:oMath>
      <w:r w:rsidR="00A926DC">
        <w:t xml:space="preserve"> by the constant rule </w:t>
      </w:r>
    </w:p>
    <w:p w14:paraId="6C9E7889" w14:textId="77777777" w:rsidR="00A926DC" w:rsidRDefault="00A926DC" w:rsidP="00A926DC"/>
    <w:p w14:paraId="16830A52" w14:textId="51C915B1" w:rsidR="00A926DC" w:rsidRDefault="00A926DC" w:rsidP="00B70E97">
      <w:r>
        <w:t xml:space="preserve">So the rule works for m = 0 since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0=0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sup>
        </m:sSup>
      </m:oMath>
      <w:r>
        <w:t>. Now we assume the rule works for m and prove it works for m+1</w:t>
      </w:r>
    </w:p>
    <w:p w14:paraId="3C2FAAA8" w14:textId="77777777" w:rsidR="00A926DC" w:rsidRDefault="00A926DC" w:rsidP="00A926DC"/>
    <w:p w14:paraId="0BB2B1B9" w14:textId="44E9857C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m+1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</m:t>
          </m:r>
        </m:oMath>
      </m:oMathPara>
    </w:p>
    <w:p w14:paraId="6158ACA5" w14:textId="77777777" w:rsidR="00A926DC" w:rsidRDefault="00A926DC" w:rsidP="00A926DC"/>
    <w:p w14:paraId="21E416C0" w14:textId="77777777" w:rsidR="00A926DC" w:rsidRDefault="00A926DC" w:rsidP="00A926DC">
      <w:r>
        <w:t>Using the power rule</w:t>
      </w:r>
    </w:p>
    <w:p w14:paraId="4649914D" w14:textId="77777777" w:rsidR="00A926DC" w:rsidRDefault="00A926DC" w:rsidP="00A926DC"/>
    <w:p w14:paraId="0F5810BD" w14:textId="6A4B6495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x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m</m:t>
              </m:r>
            </m:sup>
          </m:sSup>
        </m:oMath>
      </m:oMathPara>
    </w:p>
    <w:p w14:paraId="4086ED5D" w14:textId="77777777" w:rsidR="00A926DC" w:rsidRDefault="00A926DC" w:rsidP="00A926DC"/>
    <w:p w14:paraId="134CE64C" w14:textId="16F7F079" w:rsidR="00A926DC" w:rsidRDefault="00B70E97" w:rsidP="00B70E97">
      <w:pPr>
        <w:rPr>
          <w:lang w:val="en-US"/>
        </w:rPr>
      </w:pP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=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e>
        </m:d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p>
        </m:sSup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x+1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p>
        </m:sSup>
      </m:oMath>
      <w:r w:rsidR="00A926DC">
        <w:t>Because we assume is correct for m and from the constant rule</w:t>
      </w:r>
    </w:p>
    <w:p w14:paraId="082BBF77" w14:textId="6AC158B3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115CE125" w14:textId="77777777" w:rsidR="00A926DC" w:rsidRDefault="00A926DC" w:rsidP="00A926DC"/>
    <w:p w14:paraId="333602A9" w14:textId="44186264" w:rsidR="00A926DC" w:rsidRDefault="00B70E97" w:rsidP="00B70E97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3A10EC67" w14:textId="77777777" w:rsidR="00A926DC" w:rsidRDefault="00A926DC" w:rsidP="00A926DC"/>
    <w:p w14:paraId="364A118C" w14:textId="6883E094" w:rsidR="00A926DC" w:rsidRDefault="00B70E97" w:rsidP="00B70E97">
      <w:pPr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m+1</m:t>
              </m:r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m</m:t>
              </m:r>
            </m:sup>
          </m:sSup>
        </m:oMath>
      </m:oMathPara>
    </w:p>
    <w:p w14:paraId="528FF170" w14:textId="77777777" w:rsidR="00A926DC" w:rsidRDefault="00A926DC" w:rsidP="00A926DC"/>
    <w:p w14:paraId="772E3DC3" w14:textId="77777777" w:rsidR="00A926DC" w:rsidRDefault="00A926DC" w:rsidP="007B50EF">
      <w:pPr>
        <w:pStyle w:val="ProofHeading"/>
      </w:pPr>
      <w:r>
        <w:t>Since the rule works for m = 0 and m = m+1 it works for all m</w:t>
      </w:r>
      <w:r>
        <w:br w:type="page"/>
      </w:r>
      <w:r w:rsidRPr="007B50EF">
        <w:lastRenderedPageBreak/>
        <w:t>Chain Rule</w:t>
      </w:r>
    </w:p>
    <w:p w14:paraId="44044725" w14:textId="012DB5B5" w:rsidR="00A926DC" w:rsidRDefault="00A926DC" w:rsidP="00B70E97">
      <w:pPr>
        <w:rPr>
          <w:lang w:val="en-US"/>
        </w:rPr>
      </w:pPr>
      <w:r>
        <w:t xml:space="preserve">The chain rule expresses a very simple notion in a slightly complex fashion. If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y=f(g(x))</m:t>
        </m:r>
      </m:oMath>
    </w:p>
    <w:p w14:paraId="732A2018" w14:textId="77777777" w:rsidR="00A926DC" w:rsidRDefault="00A926DC" w:rsidP="00A926DC"/>
    <w:p w14:paraId="321E27C3" w14:textId="24223CE9" w:rsidR="00A926DC" w:rsidRDefault="008C1962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dy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df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dg</m:t>
              </m:r>
            </m:den>
          </m:f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dg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dx</m:t>
              </m:r>
            </m:den>
          </m:f>
        </m:oMath>
      </m:oMathPara>
    </w:p>
    <w:p w14:paraId="49E8452C" w14:textId="77777777" w:rsidR="00A926DC" w:rsidRDefault="00A926DC" w:rsidP="00A926DC"/>
    <w:p w14:paraId="6EB280F3" w14:textId="5D9FCE20" w:rsidR="00A926DC" w:rsidRDefault="00A926DC" w:rsidP="00B70E97">
      <w:r>
        <w:t xml:space="preserve">And by extension if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y=f(g(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h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))</m:t>
        </m:r>
      </m:oMath>
    </w:p>
    <w:p w14:paraId="001FB45B" w14:textId="71929419" w:rsidR="00A926DC" w:rsidRDefault="008C1962" w:rsidP="00A926D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dg</m:t>
              </m:r>
            </m:den>
          </m:f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dg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d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 w:eastAsia="en-US"/>
                </w:rPr>
                <m:t>dx</m:t>
              </m:r>
            </m:den>
          </m:f>
        </m:oMath>
      </m:oMathPara>
    </w:p>
    <w:p w14:paraId="272563A1" w14:textId="55D7FB1B" w:rsidR="00A926DC" w:rsidRDefault="00A926DC" w:rsidP="00A926DC">
      <w:r>
        <w:t>Etc.</w:t>
      </w:r>
    </w:p>
    <w:p w14:paraId="606BDC45" w14:textId="77777777" w:rsidR="00A926DC" w:rsidRDefault="00A926DC" w:rsidP="00A926DC">
      <w:r>
        <w:t>The proof is fairly self-explanatory. If a unit change in x leads to a three unit change in g and a unit change in g leads to a four unit change in f then a unit change in x leads to a twelve unit change in f.</w:t>
      </w:r>
    </w:p>
    <w:p w14:paraId="24EE3988" w14:textId="77777777" w:rsidR="00A926DC" w:rsidRDefault="00A926DC" w:rsidP="00A926DC"/>
    <w:p w14:paraId="6221D08D" w14:textId="77777777" w:rsidR="00A926DC" w:rsidRDefault="00A926DC" w:rsidP="00A926DC"/>
    <w:p w14:paraId="464A8943" w14:textId="77777777" w:rsidR="00A926DC" w:rsidRDefault="00A926DC" w:rsidP="00A926DC"/>
    <w:p w14:paraId="3480B997" w14:textId="77777777" w:rsidR="00A926DC" w:rsidRDefault="00A926DC" w:rsidP="00A926DC"/>
    <w:p w14:paraId="495C9F0F" w14:textId="77777777" w:rsidR="00A926DC" w:rsidRDefault="00A926DC" w:rsidP="00A926DC"/>
    <w:p w14:paraId="014EEE0D" w14:textId="77777777" w:rsidR="00A926DC" w:rsidRDefault="00A926DC" w:rsidP="00A926DC"/>
    <w:p w14:paraId="4C0F15E7" w14:textId="77777777" w:rsidR="00A926DC" w:rsidRDefault="00A926DC" w:rsidP="00A926DC"/>
    <w:p w14:paraId="79C82D0F" w14:textId="77777777" w:rsidR="00A926DC" w:rsidRDefault="00A926DC" w:rsidP="00A926DC"/>
    <w:p w14:paraId="2F371BEE" w14:textId="310878ED" w:rsidR="00A926DC" w:rsidRPr="00B70E97" w:rsidRDefault="00A926DC" w:rsidP="001269AC">
      <w:pPr>
        <w:pStyle w:val="ProofHeading"/>
      </w:pPr>
      <w:r>
        <w:rPr>
          <w:rStyle w:val="Heading2Char"/>
          <w:i/>
        </w:rPr>
        <w:br w:type="page"/>
      </w:r>
      <w:r>
        <w:lastRenderedPageBreak/>
        <w:t xml:space="preserve"> </w:t>
      </w:r>
      <w:r w:rsidRPr="00B70E97">
        <w:rPr>
          <w:rStyle w:val="Heading2Char"/>
          <w:color w:val="00B0F0" w:themeColor="accent1"/>
          <w:sz w:val="20"/>
          <w:szCs w:val="24"/>
        </w:rPr>
        <w:t>Derivative of</w:t>
      </w:r>
      <w:r w:rsidR="001269AC">
        <w:rPr>
          <w:rStyle w:val="Heading2Char"/>
          <w:color w:val="00B0F0" w:themeColor="accen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/>
              </w:rPr>
              <m:t>x</m:t>
            </m:r>
          </m:sup>
        </m:sSup>
      </m:oMath>
    </w:p>
    <w:p w14:paraId="70373759" w14:textId="77777777" w:rsidR="00A926DC" w:rsidRDefault="008C1962" w:rsidP="00A926DC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08DE2200">
          <v:group id="_x0000_s1046" editas="canvas" style="width:6in;height:232pt;mso-position-horizontal-relative:char;mso-position-vertical-relative:line" coordorigin="2455,3375" coordsize="7200,3977">
            <o:lock v:ext="edit" aspectratio="t"/>
            <v:shape id="_x0000_s1047" type="#_x0000_t75" style="position:absolute;left:2455;top:3375;width:7200;height:3977" o:preferrelative="f">
              <v:fill o:detectmouseclick="t"/>
              <v:path o:extrusionok="t" o:connecttype="none"/>
            </v:shape>
            <v:line id="_x0000_s1048" style="position:absolute;flip:y" from="3415,3684" to="3416,6924">
              <v:stroke endarrow="block"/>
            </v:line>
            <v:line id="_x0000_s1049" style="position:absolute" from="3415,6923" to="9115,6924">
              <v:stroke endarrow="block"/>
            </v:line>
            <v:shape id="_x0000_s1050" type="#_x0000_t75" style="position:absolute;left:8215;top:6946;width:167;height:188">
              <v:imagedata r:id="rId27" o:title=""/>
            </v:shape>
            <v:shape id="_x0000_s1051" type="#_x0000_t75" style="position:absolute;left:4015;top:5689;width:167;height:239">
              <v:imagedata r:id="rId28" o:title=""/>
            </v:shape>
            <v:shape id="_x0000_s1052" type="#_x0000_t75" style="position:absolute;left:2815;top:5381;width:550;height:273">
              <v:imagedata r:id="rId29" o:title=""/>
            </v:shape>
            <v:shape id="_x0000_s1053" type="#_x0000_t75" style="position:absolute;left:4615;top:5381;width:233;height:239">
              <v:imagedata r:id="rId30" o:title=""/>
            </v:shape>
            <v:line id="_x0000_s1054" style="position:absolute" from="3415,5535" to="4592,5536"/>
            <v:line id="_x0000_s1055" style="position:absolute;flip:y" from="4615,3838" to="4616,5511"/>
            <v:line id="_x0000_s1056" style="position:absolute;flip:y" from="3415,4301" to="4615,5535">
              <v:stroke dashstyle="dash"/>
            </v:line>
            <v:shape id="_x0000_s1057" style="position:absolute;left:3415;top:3375;width:1350;height:2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60,2340" path="m,2340c345,1905,690,1470,900,1080,1110,690,1185,345,1260,e" filled="f">
              <v:path arrowok="t"/>
            </v:shape>
            <v:shape id="_x0000_s1058" type="#_x0000_t75" style="position:absolute;left:4615;top:4208;width:184;height:223">
              <v:imagedata r:id="rId31" o:title=""/>
            </v:shape>
            <v:shape id="_x0000_s1059" type="#_x0000_t75" style="position:absolute;left:4015;top:3684;width:750;height:309">
              <v:imagedata r:id="rId32" o:title=""/>
            </v:shape>
            <w10:wrap type="none"/>
            <w10:anchorlock/>
          </v:group>
          <o:OLEObject Type="Embed" ProgID="Equation.3" ShapeID="_x0000_s1050" DrawAspect="Content" ObjectID="_1628879502" r:id="rId33"/>
          <o:OLEObject Type="Embed" ProgID="Equation.3" ShapeID="_x0000_s1051" DrawAspect="Content" ObjectID="_1628879503" r:id="rId34"/>
          <o:OLEObject Type="Embed" ProgID="Equation.3" ShapeID="_x0000_s1052" DrawAspect="Content" ObjectID="_1628879504" r:id="rId35"/>
          <o:OLEObject Type="Embed" ProgID="Equation.3" ShapeID="_x0000_s1053" DrawAspect="Content" ObjectID="_1628879505" r:id="rId36"/>
          <o:OLEObject Type="Embed" ProgID="Equation.3" ShapeID="_x0000_s1058" DrawAspect="Content" ObjectID="_1628879506" r:id="rId37"/>
          <o:OLEObject Type="Embed" ProgID="Equation.3" ShapeID="_x0000_s1059" DrawAspect="Content" ObjectID="_1628879507" r:id="rId38"/>
        </w:pict>
      </w:r>
    </w:p>
    <w:p w14:paraId="115352E3" w14:textId="77777777" w:rsidR="00A926DC" w:rsidRDefault="00A926DC" w:rsidP="00A926DC">
      <w:r>
        <w:t>The definition of the letter E is the number with the unique property that its gradient at the point it crosses the y-axis is one. From this it follows that</w:t>
      </w:r>
    </w:p>
    <w:p w14:paraId="449F8430" w14:textId="77777777" w:rsidR="00A926DC" w:rsidRDefault="00A926DC" w:rsidP="00A926DC"/>
    <w:p w14:paraId="369F0858" w14:textId="5D854DAE" w:rsidR="00A926DC" w:rsidRDefault="008C1962" w:rsidP="00B70E97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</m:t>
          </m:r>
        </m:oMath>
      </m:oMathPara>
    </w:p>
    <w:p w14:paraId="0E0FE8D2" w14:textId="77777777" w:rsidR="00A926DC" w:rsidRDefault="00A926DC" w:rsidP="00A926DC"/>
    <w:p w14:paraId="13637365" w14:textId="77777777" w:rsidR="00A926DC" w:rsidRDefault="00A926DC" w:rsidP="00A926DC">
      <w:r>
        <w:t>So from the definition of the derivative we have</w:t>
      </w:r>
    </w:p>
    <w:p w14:paraId="694E9885" w14:textId="77777777" w:rsidR="00A926DC" w:rsidRDefault="00A926DC" w:rsidP="00A926DC"/>
    <w:p w14:paraId="739E0D69" w14:textId="047059E9" w:rsidR="00A926DC" w:rsidRPr="001269AC" w:rsidRDefault="008C1962" w:rsidP="001269AC">
      <w:pPr>
        <w:rPr>
          <w:rStyle w:val="Heading2Char"/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up>
              </m:s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117578DF" w14:textId="0E7A7413" w:rsidR="00A926DC" w:rsidRDefault="00A926DC" w:rsidP="00B70E97">
      <w:pPr>
        <w:tabs>
          <w:tab w:val="center" w:pos="4320"/>
        </w:tabs>
        <w:rPr>
          <w:rFonts w:ascii="Times New Roman" w:hAnsi="Times New Roman" w:cs="Times New Roman"/>
          <w:color w:val="auto"/>
          <w:szCs w:val="24"/>
        </w:rPr>
      </w:pPr>
      <w:r>
        <w:t xml:space="preserve">Plugging in the previous result that </w:t>
      </w:r>
      <w:r>
        <w:tab/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lim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h→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0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h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en-US"/>
                  </w:rPr>
                </m:ctrlPr>
              </m:den>
            </m:f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func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</w:p>
    <w:p w14:paraId="62AAC313" w14:textId="77777777" w:rsidR="00A926DC" w:rsidRDefault="00A926DC" w:rsidP="00A926DC">
      <w:pPr>
        <w:tabs>
          <w:tab w:val="center" w:pos="4320"/>
        </w:tabs>
      </w:pPr>
    </w:p>
    <w:p w14:paraId="1130161C" w14:textId="55F85A2B" w:rsidR="00A926DC" w:rsidRPr="00B70E97" w:rsidRDefault="008C1962" w:rsidP="00B70E97">
      <w:pPr>
        <w:tabs>
          <w:tab w:val="center" w:pos="4320"/>
        </w:tabs>
        <w:rPr>
          <w:rStyle w:val="Heading2Char"/>
          <w:rFonts w:asciiTheme="minorHAnsi" w:eastAsiaTheme="minorEastAsia" w:hAnsiTheme="minorHAnsi" w:cstheme="minorBidi"/>
          <w:color w:val="000000" w:themeColor="text1"/>
          <w:sz w:val="24"/>
          <w:szCs w:val="22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sup>
          </m:sSup>
        </m:oMath>
      </m:oMathPara>
    </w:p>
    <w:p w14:paraId="7CCCEBBD" w14:textId="77777777" w:rsidR="00A926DC" w:rsidRPr="00D508CE" w:rsidRDefault="00A926DC" w:rsidP="00D508CE">
      <w:pPr>
        <w:pStyle w:val="ProofHeading"/>
      </w:pPr>
      <w:r w:rsidRPr="00D508CE">
        <w:rPr>
          <w:rStyle w:val="Heading2Char"/>
          <w:color w:val="00B0F0" w:themeColor="accent1"/>
          <w:sz w:val="20"/>
          <w:szCs w:val="24"/>
        </w:rPr>
        <w:t xml:space="preserve">Derivative of </w:t>
      </w:r>
      <w:r w:rsidRPr="00D508CE">
        <w:t>inverse functions</w:t>
      </w:r>
    </w:p>
    <w:p w14:paraId="3353848D" w14:textId="16FD3CD6" w:rsidR="00A926DC" w:rsidRDefault="00A926DC" w:rsidP="00A926DC">
      <w:r>
        <w:t>The defining property of an inverse function is given by</w:t>
      </w:r>
    </w:p>
    <w:p w14:paraId="2610F37C" w14:textId="3393D865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</m:oMath>
      </m:oMathPara>
    </w:p>
    <w:p w14:paraId="7359A2DA" w14:textId="77777777" w:rsidR="00A926DC" w:rsidRDefault="00A926DC" w:rsidP="00A926DC"/>
    <w:p w14:paraId="50C977FC" w14:textId="36E71E11" w:rsidR="00A926DC" w:rsidRDefault="008C1962" w:rsidP="00B70E97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=x</m:t>
          </m:r>
        </m:oMath>
      </m:oMathPara>
    </w:p>
    <w:p w14:paraId="5C0CE2E0" w14:textId="77777777" w:rsidR="00A926DC" w:rsidRDefault="00A926DC" w:rsidP="00A926DC"/>
    <w:p w14:paraId="75688D87" w14:textId="1F1676CC" w:rsidR="00A926DC" w:rsidRDefault="008C1962" w:rsidP="00B70E97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=x</m:t>
          </m:r>
        </m:oMath>
      </m:oMathPara>
    </w:p>
    <w:p w14:paraId="470A724C" w14:textId="77777777" w:rsidR="00A926DC" w:rsidRDefault="00A926DC" w:rsidP="00A926DC"/>
    <w:p w14:paraId="76CFA9FE" w14:textId="77777777" w:rsidR="00A926DC" w:rsidRDefault="00A926DC" w:rsidP="00A926DC">
      <w:r>
        <w:t xml:space="preserve">So the inverse function is a function of a function. By the chain rule </w:t>
      </w:r>
    </w:p>
    <w:p w14:paraId="17B9740E" w14:textId="77777777" w:rsidR="00A926DC" w:rsidRDefault="00A926DC" w:rsidP="00A926DC"/>
    <w:p w14:paraId="40A5FD73" w14:textId="346027EE" w:rsidR="00A926DC" w:rsidRDefault="008C1962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</m:oMath>
      </m:oMathPara>
    </w:p>
    <w:p w14:paraId="3AF8FFBE" w14:textId="77777777" w:rsidR="00A926DC" w:rsidRDefault="00A926DC" w:rsidP="00A926DC"/>
    <w:p w14:paraId="7D77E321" w14:textId="77777777" w:rsidR="00A926DC" w:rsidRDefault="00A926DC" w:rsidP="00A926DC"/>
    <w:p w14:paraId="7B515149" w14:textId="7D3C13DC" w:rsidR="00A926DC" w:rsidRDefault="00A926DC" w:rsidP="00B70E97">
      <w:r>
        <w:t xml:space="preserve">And since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=x</m:t>
        </m:r>
      </m:oMath>
      <w:r>
        <w:t xml:space="preserve">and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y=f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</m:oMath>
      <w:r>
        <w:t xml:space="preserve"> we get</w:t>
      </w:r>
    </w:p>
    <w:p w14:paraId="4A3A5E4D" w14:textId="77777777" w:rsidR="00A926DC" w:rsidRDefault="00A926DC" w:rsidP="00A926DC"/>
    <w:p w14:paraId="3C4080D2" w14:textId="250A2D36" w:rsidR="00A926DC" w:rsidRDefault="008C1962" w:rsidP="00B70E97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dy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</m:t>
          </m:r>
        </m:oMath>
      </m:oMathPara>
    </w:p>
    <w:p w14:paraId="7B6DAE4E" w14:textId="77777777" w:rsidR="00A926DC" w:rsidRDefault="00A926DC" w:rsidP="00A926DC"/>
    <w:p w14:paraId="39C4D455" w14:textId="36A75C8A" w:rsidR="00A926DC" w:rsidRDefault="00A926DC" w:rsidP="00B70E97">
      <w:r>
        <w:t xml:space="preserve">Also we can not that an inverse function is a reflection of the original function about the line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y=x</m:t>
        </m:r>
      </m:oMath>
      <w:r>
        <w:t>. After such a reflection the new function will have a gradient equal to the reciprocal of the original function</w:t>
      </w:r>
    </w:p>
    <w:p w14:paraId="4F128D3B" w14:textId="77777777" w:rsidR="00A926DC" w:rsidRDefault="00A926DC" w:rsidP="00A926DC">
      <w:pPr>
        <w:tabs>
          <w:tab w:val="left" w:pos="4935"/>
        </w:tabs>
      </w:pPr>
      <w:r>
        <w:tab/>
      </w:r>
    </w:p>
    <w:p w14:paraId="15C0EDCC" w14:textId="77777777" w:rsidR="00A926DC" w:rsidRDefault="00A926DC" w:rsidP="00A926DC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rPr>
          <w:bCs/>
          <w:iCs/>
          <w:sz w:val="48"/>
          <w:szCs w:val="32"/>
        </w:rPr>
        <w:br w:type="page"/>
      </w:r>
    </w:p>
    <w:p w14:paraId="256F6B06" w14:textId="77777777" w:rsidR="00A926DC" w:rsidRDefault="00A926DC" w:rsidP="00D508CE">
      <w:pPr>
        <w:pStyle w:val="ProofHeading"/>
        <w:rPr>
          <w:rFonts w:ascii="Arial" w:hAnsi="Arial" w:cs="Arial"/>
          <w:color w:val="003366"/>
          <w:kern w:val="32"/>
          <w:sz w:val="28"/>
        </w:rPr>
      </w:pPr>
      <w:r>
        <w:lastRenderedPageBreak/>
        <w:t>Natural Logarithm</w:t>
      </w:r>
    </w:p>
    <w:p w14:paraId="74AD387F" w14:textId="6A96FC71" w:rsidR="00A926DC" w:rsidRDefault="00A926DC" w:rsidP="00A926DC">
      <w:r>
        <w:t>We can use the result of differentiating the exponent to differentiate the natural logarithm</w:t>
      </w:r>
    </w:p>
    <w:p w14:paraId="345D4631" w14:textId="77777777" w:rsidR="00A926DC" w:rsidRDefault="00A926DC" w:rsidP="00A926DC">
      <m:oMathPara>
        <m:oMath>
          <m:r>
            <w:rPr>
              <w:rFonts w:asci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/>
                </w:rPr>
                <m:t>ln</m:t>
              </m:r>
            </m:fName>
            <m:e>
              <m:r>
                <w:rPr>
                  <w:rFonts w:ascii="Cambria Math"/>
                </w:rPr>
                <m:t>x</m:t>
              </m:r>
            </m:e>
          </m:func>
          <m:r>
            <w:rPr>
              <w:rFonts w:ascii="Cambria Math" w:hAnsi="Cambria Math" w:cs="Cambria Math"/>
            </w:rPr>
            <m:t>∴</m:t>
          </m:r>
        </m:oMath>
      </m:oMathPara>
    </w:p>
    <w:p w14:paraId="795A888F" w14:textId="3B72B7A2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135D016" w14:textId="2AF1FD8A" w:rsidR="00A926DC" w:rsidRDefault="008C1962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dx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87C9278" w14:textId="7E04D1FC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dx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w:rPr>
              <w:rFonts w:ascii="Cambria Math" w:hAnsi="Cambria Math"/>
              <w:lang w:eastAsia="en-US"/>
            </w:rPr>
            <m:t>dy</m:t>
          </m:r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E0BBB18" w14:textId="1030F4AC" w:rsidR="00A926DC" w:rsidRDefault="00B70E97" w:rsidP="00B70E97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1=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331555B8" w14:textId="23CE4DDA" w:rsidR="00A926DC" w:rsidRDefault="008C1962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3FE05E6D" w14:textId="3D7C5B36" w:rsidR="00A926DC" w:rsidRDefault="008C1962" w:rsidP="001036A6"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eastAsia="en-US"/>
                </w:rPr>
                <m:t>x</m:t>
              </m:r>
            </m:den>
          </m:f>
        </m:oMath>
      </m:oMathPara>
    </w:p>
    <w:p w14:paraId="1D935B5C" w14:textId="44A831A4" w:rsidR="00A926DC" w:rsidRPr="008A0E16" w:rsidRDefault="00A926DC" w:rsidP="008A0E16">
      <w:pPr>
        <w:pStyle w:val="ProofHeading"/>
        <w:rPr>
          <w:rStyle w:val="Heading3Char"/>
          <w:color w:val="00B0F0" w:themeColor="accent1"/>
          <w:sz w:val="20"/>
          <w:szCs w:val="24"/>
        </w:rPr>
      </w:pPr>
      <w:r w:rsidRPr="008A0E16">
        <w:rPr>
          <w:rStyle w:val="Heading3Char"/>
          <w:color w:val="00B0F0" w:themeColor="accent1"/>
          <w:sz w:val="20"/>
          <w:szCs w:val="24"/>
        </w:rPr>
        <w:t xml:space="preserve">Proof </w:t>
      </w:r>
      <w:r w:rsidR="008A0E16">
        <w:rPr>
          <w:rStyle w:val="Heading3Char"/>
          <w:color w:val="00B0F0" w:themeColor="accent1"/>
          <w:sz w:val="20"/>
          <w:szCs w:val="24"/>
        </w:rPr>
        <w:t xml:space="preserve">Natural logarithm </w:t>
      </w:r>
      <w:r w:rsidRPr="008A0E16">
        <w:rPr>
          <w:rStyle w:val="Heading3Char"/>
          <w:color w:val="00B0F0" w:themeColor="accent1"/>
          <w:sz w:val="20"/>
          <w:szCs w:val="24"/>
        </w:rPr>
        <w:t>2</w:t>
      </w:r>
    </w:p>
    <w:p w14:paraId="4AE0FF2C" w14:textId="2A860FB2" w:rsidR="00A926DC" w:rsidRDefault="00A926DC" w:rsidP="00B70E97">
      <w:r>
        <w:t xml:space="preserve">If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y=</m:t>
        </m:r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ln</m:t>
            </m:r>
          </m:fName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func>
      </m:oMath>
      <w:r>
        <w:t xml:space="preserve">then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x=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sup>
        </m:sSup>
      </m:oMath>
    </w:p>
    <w:p w14:paraId="34AA26CF" w14:textId="77777777" w:rsidR="00A926DC" w:rsidRDefault="00A926DC" w:rsidP="00A926DC"/>
    <w:p w14:paraId="7E9F9548" w14:textId="6A7F3428" w:rsidR="00A926DC" w:rsidRDefault="00A926DC" w:rsidP="00B70E97">
      <w:r>
        <w:t xml:space="preserve">We know that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dx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dy</m:t>
            </m: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e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y</m:t>
            </m:r>
          </m:sup>
        </m:sSup>
      </m:oMath>
      <w:r>
        <w:t xml:space="preserve">and from the derivative of a reciprocal that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dy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dx</m:t>
            </m: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y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den>
        </m:f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den>
        </m:f>
      </m:oMath>
    </w:p>
    <w:p w14:paraId="4B2EF34D" w14:textId="77777777" w:rsidR="00A926DC" w:rsidRDefault="00A926DC" w:rsidP="00A926DC">
      <w:pPr>
        <w:rPr>
          <w:u w:val="single"/>
        </w:rPr>
      </w:pPr>
    </w:p>
    <w:p w14:paraId="103CFC64" w14:textId="60E75397" w:rsidR="00A926DC" w:rsidRPr="00B70E97" w:rsidRDefault="00A926DC" w:rsidP="00A926DC">
      <w:pPr>
        <w:rPr>
          <w:u w:val="single"/>
        </w:rPr>
      </w:pPr>
      <w:r>
        <w:rPr>
          <w:u w:val="single"/>
        </w:rPr>
        <w:t>Alternative</w:t>
      </w:r>
    </w:p>
    <w:p w14:paraId="0EAB53C9" w14:textId="7BE8FC58" w:rsidR="00A926DC" w:rsidRDefault="00B70E97" w:rsidP="00B70E97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ln</m:t>
              </m:r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func>
          <m:r>
            <w:rPr>
              <w:rFonts w:ascii="Cambria Math" w:eastAsia="Times New Roman" w:hAnsi="Cambria Math" w:cs="Cambria Math"/>
              <w:szCs w:val="24"/>
              <w:lang w:eastAsia="en-US"/>
            </w:rPr>
            <m:t>∴</m:t>
          </m:r>
        </m:oMath>
      </m:oMathPara>
    </w:p>
    <w:p w14:paraId="5DB9F61F" w14:textId="0BCE677A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223F4A1" w14:textId="778EDE9E" w:rsidR="00A926DC" w:rsidRDefault="008C1962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dx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786C9781" w14:textId="2133BB2B" w:rsidR="00A926DC" w:rsidRDefault="00B70E97" w:rsidP="00B70E97">
      <m:oMathPara>
        <m:oMath>
          <m:r>
            <w:rPr>
              <w:rFonts w:ascii="Cambria Math" w:hAnsi="Cambria Math"/>
              <w:lang w:eastAsia="en-US"/>
            </w:rPr>
            <m:t>dx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r>
            <w:rPr>
              <w:rFonts w:ascii="Cambria Math" w:hAnsi="Cambria Math"/>
              <w:lang w:eastAsia="en-US"/>
            </w:rPr>
            <m:t>dy</m:t>
          </m:r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78FD39F4" w14:textId="49358731" w:rsidR="00A926DC" w:rsidRDefault="00B70E97" w:rsidP="00B70E97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1=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y</m:t>
              </m:r>
            </m:sup>
          </m:sSup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25A53CDA" w14:textId="4A4BF674" w:rsidR="00A926DC" w:rsidRDefault="008C1962" w:rsidP="00B70E97">
      <m:oMathPara>
        <m:oMath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dy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  <w:lang w:eastAsia="en-US"/>
            </w:rPr>
            <m:t>∴</m:t>
          </m:r>
        </m:oMath>
      </m:oMathPara>
    </w:p>
    <w:p w14:paraId="4F1C50BC" w14:textId="3A2CEDB6" w:rsidR="00A926DC" w:rsidRDefault="008C1962" w:rsidP="001036A6">
      <m:oMath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dy</m:t>
            </m:r>
          </m:num>
          <m:den>
            <m:r>
              <w:rPr>
                <w:rFonts w:ascii="Cambria Math" w:hAnsi="Cambria Math"/>
                <w:lang w:eastAsia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x</m:t>
            </m:r>
          </m:den>
        </m:f>
      </m:oMath>
      <w:r w:rsidR="00A926DC">
        <w:rPr>
          <w:rStyle w:val="Heading2Char"/>
          <w:i/>
        </w:rPr>
        <w:br w:type="page"/>
      </w:r>
      <w:r w:rsidR="00A926DC" w:rsidRPr="00A20295">
        <w:rPr>
          <w:rStyle w:val="Heading4Char"/>
        </w:rPr>
        <w:lastRenderedPageBreak/>
        <w:t>Sine</w:t>
      </w:r>
    </w:p>
    <w:p w14:paraId="0C521876" w14:textId="055F602B" w:rsidR="00A926DC" w:rsidRDefault="00A926DC" w:rsidP="00A20295">
      <w:r>
        <w:t xml:space="preserve">We first note that that </w:t>
      </w:r>
      <m:oMath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lim</m:t>
                </m:r>
              </m:e>
              <m:sub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h→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0</m:t>
                </m:r>
              </m:sub>
            </m:sSub>
          </m:fName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eastAsia="en-US"/>
                      </w:rPr>
                      <m:t>(</m:t>
                    </m:r>
                  </m:e>
                </m:func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x)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x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func>
        <m:r>
          <w:rPr>
            <w:rFonts w:ascii="Cambria Math" w:eastAsia="Times New Roman" w:hAnsi="Times New Roman" w:cs="Times New Roman"/>
            <w:szCs w:val="24"/>
            <w:lang w:eastAsia="en-US"/>
          </w:rPr>
          <m:t>=1</m:t>
        </m:r>
      </m:oMath>
      <w:r>
        <w:t>which we will need later</w:t>
      </w:r>
    </w:p>
    <w:p w14:paraId="44812A61" w14:textId="77777777" w:rsidR="00A926DC" w:rsidRDefault="00A926DC" w:rsidP="00A926DC"/>
    <w:p w14:paraId="2A4397F7" w14:textId="22479EF1" w:rsidR="00A926DC" w:rsidRDefault="00A20295" w:rsidP="00A20295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func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</m:oMath>
      </m:oMathPara>
    </w:p>
    <w:p w14:paraId="7E29B891" w14:textId="77777777" w:rsidR="00A926DC" w:rsidRDefault="00A926DC" w:rsidP="00A926DC"/>
    <w:p w14:paraId="219A8AB7" w14:textId="6BFFD831" w:rsidR="00A926DC" w:rsidRDefault="008C1962" w:rsidP="00A2029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)+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40C841A8" w14:textId="77777777" w:rsidR="00A926DC" w:rsidRDefault="00A926DC" w:rsidP="00A926DC"/>
    <w:p w14:paraId="5D8BA631" w14:textId="77777777" w:rsidR="00A926DC" w:rsidRDefault="00A926DC" w:rsidP="00A926DC">
      <w:r>
        <w:t>Now we can re-arrange the terms to give us</w:t>
      </w:r>
    </w:p>
    <w:p w14:paraId="51738FAC" w14:textId="77777777" w:rsidR="00A926DC" w:rsidRDefault="00A926DC" w:rsidP="00A926DC"/>
    <w:p w14:paraId="595BAC93" w14:textId="704787C7" w:rsidR="00A926DC" w:rsidRDefault="008C1962" w:rsidP="00A20295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x)[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(</m:t>
                      </m:r>
                    </m:e>
                  </m:func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)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)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(</m:t>
                  </m:r>
                </m:e>
              </m:func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x)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den>
          </m:f>
        </m:oMath>
      </m:oMathPara>
    </w:p>
    <w:p w14:paraId="2CF85D3E" w14:textId="77777777" w:rsidR="00A926DC" w:rsidRDefault="00A926DC" w:rsidP="00A926DC"/>
    <w:p w14:paraId="4F1DE532" w14:textId="77777777" w:rsidR="00A926DC" w:rsidRDefault="00A926DC" w:rsidP="00A926DC">
      <w:r>
        <w:t xml:space="preserve">Now the first term will tend to zero and the second term will tend to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15" w14:anchorId="5D66D3D2">
          <v:shape id="_x0000_i1042" type="#_x0000_t75" style="width:90.95pt;height:15.15pt" o:ole="">
            <v:imagedata r:id="rId39" o:title=""/>
          </v:shape>
          <o:OLEObject Type="Embed" ProgID="Equation.3" ShapeID="_x0000_i1042" DrawAspect="Content" ObjectID="_1628879439" r:id="rId40"/>
        </w:object>
      </w:r>
    </w:p>
    <w:p w14:paraId="48EE888E" w14:textId="77777777" w:rsidR="00A926DC" w:rsidRDefault="00A926DC" w:rsidP="00A926DC"/>
    <w:p w14:paraId="01F97DD1" w14:textId="77777777" w:rsidR="00A926DC" w:rsidRDefault="00A926DC" w:rsidP="00A926DC">
      <w:pPr>
        <w:rPr>
          <w:rFonts w:ascii="Arial" w:hAnsi="Arial" w:cs="Arial"/>
          <w:b/>
          <w:iCs/>
          <w:color w:val="003366"/>
          <w:kern w:val="32"/>
          <w:sz w:val="28"/>
          <w:szCs w:val="28"/>
          <w:lang w:val="en-US"/>
        </w:rPr>
      </w:pPr>
      <w:r>
        <w:br w:type="page"/>
      </w:r>
    </w:p>
    <w:p w14:paraId="5B5C6050" w14:textId="046006C0" w:rsidR="00A926DC" w:rsidRDefault="00A926DC" w:rsidP="005B7287">
      <w:pPr>
        <w:pStyle w:val="ProofHeading"/>
        <w:rPr>
          <w:position w:val="-6"/>
        </w:rPr>
      </w:pPr>
      <w:r>
        <w:lastRenderedPageBreak/>
        <w:t xml:space="preserve">Derivative of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lang w:eastAsia="en-US"/>
              </w:rPr>
              <m:t>n</m:t>
            </m:r>
          </m:sup>
        </m:sSup>
      </m:oMath>
    </w:p>
    <w:p w14:paraId="350C9A4E" w14:textId="07944647" w:rsidR="00A926DC" w:rsidRDefault="008C1962" w:rsidP="00A926D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=n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6FE8CBDA" w14:textId="17C94F8C" w:rsidR="00A926DC" w:rsidRDefault="00A926DC" w:rsidP="00A20295">
      <w:pPr>
        <w:pStyle w:val="ProofHeading"/>
      </w:pPr>
      <w:r>
        <w:t>Proof (a)</w:t>
      </w:r>
    </w:p>
    <w:p w14:paraId="6F26A5FB" w14:textId="4E3172C5" w:rsidR="00A926DC" w:rsidRDefault="00A926DC" w:rsidP="00A926DC">
      <w:r>
        <w:t>We can easily proof this result using the chain rule. First we note that</w:t>
      </w:r>
    </w:p>
    <w:p w14:paraId="63AE0F0F" w14:textId="6A00D327" w:rsidR="00A926DC" w:rsidRDefault="008C1962" w:rsidP="00A926DC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up>
          </m:sSup>
        </m:oMath>
      </m:oMathPara>
    </w:p>
    <w:p w14:paraId="27849701" w14:textId="7768FF3E" w:rsidR="00A926DC" w:rsidRDefault="00A926DC" w:rsidP="00A20295">
      <w:r>
        <w:t xml:space="preserve">Then by the chain rule and let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u=n</m:t>
        </m:r>
        <m:func>
          <m:func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ln</m:t>
            </m:r>
          </m:fName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func>
      </m:oMath>
    </w:p>
    <w:p w14:paraId="24A1D210" w14:textId="77777777" w:rsidR="00A926DC" w:rsidRDefault="00A926DC" w:rsidP="00A926DC"/>
    <w:p w14:paraId="19FC960B" w14:textId="3A20FC0B" w:rsidR="00A926DC" w:rsidRDefault="008C1962" w:rsidP="00A926DC"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func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du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u</m:t>
              </m:r>
            </m:sup>
          </m:sSup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dx</m:t>
              </m:r>
            </m:den>
          </m:f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ln</m:t>
              </m:r>
            </m:fName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func>
        </m:oMath>
      </m:oMathPara>
    </w:p>
    <w:p w14:paraId="0A14EAF5" w14:textId="33DD5B06" w:rsidR="00A926DC" w:rsidRDefault="00F9125B" w:rsidP="00F9125B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e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u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Cs w:val="24"/>
              <w:lang w:eastAsia="en-US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n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Cs w:val="24"/>
              <w:lang w:eastAsia="en-US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=n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n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</m:oMath>
      </m:oMathPara>
    </w:p>
    <w:p w14:paraId="5F866D01" w14:textId="77777777" w:rsidR="00A926DC" w:rsidRDefault="00A926DC" w:rsidP="00A926DC"/>
    <w:p w14:paraId="43109B73" w14:textId="77777777" w:rsidR="00A926DC" w:rsidRDefault="00A926DC" w:rsidP="00A926DC">
      <w:r>
        <w:rPr>
          <w:bCs/>
          <w:iCs/>
        </w:rPr>
        <w:br w:type="page"/>
      </w:r>
    </w:p>
    <w:p w14:paraId="6F286DAE" w14:textId="77777777" w:rsidR="00A926DC" w:rsidRDefault="00A926DC" w:rsidP="0054062F">
      <w:pPr>
        <w:pStyle w:val="ProofHeading"/>
      </w:pPr>
      <w:r>
        <w:lastRenderedPageBreak/>
        <w:t xml:space="preserve">Proof (b) </w:t>
      </w:r>
    </w:p>
    <w:p w14:paraId="7D04A36B" w14:textId="77777777" w:rsidR="00A926DC" w:rsidRDefault="00A926DC" w:rsidP="00A926DC"/>
    <w:p w14:paraId="35FE3FC6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620" w:dyaOrig="623" w14:anchorId="32C1D8A5">
          <v:shape id="_x0000_i1043" type="#_x0000_t75" style="width:79.6pt;height:30.3pt" o:ole="">
            <v:imagedata r:id="rId41" o:title=""/>
          </v:shape>
          <o:OLEObject Type="Embed" ProgID="Equation.3" ShapeID="_x0000_i1043" DrawAspect="Content" ObjectID="_1628879440" r:id="rId42"/>
        </w:object>
      </w:r>
    </w:p>
    <w:p w14:paraId="75E16B2A" w14:textId="77777777" w:rsidR="00A926DC" w:rsidRDefault="00A926DC" w:rsidP="00A926DC"/>
    <w:p w14:paraId="63D91B19" w14:textId="77777777" w:rsidR="00A926DC" w:rsidRDefault="00A926DC" w:rsidP="00A926DC">
      <w:r>
        <w:t>By mathematical induction where m = 0</w:t>
      </w:r>
    </w:p>
    <w:p w14:paraId="1AF17D34" w14:textId="77777777" w:rsidR="00A926DC" w:rsidRDefault="00A926DC" w:rsidP="00A926DC"/>
    <w:p w14:paraId="3D5CF5AE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343" w:dyaOrig="368" w14:anchorId="51A0FC32">
          <v:shape id="_x0000_i1044" type="#_x0000_t75" style="width:68.2pt;height:18.95pt" o:ole="">
            <v:imagedata r:id="rId43" o:title=""/>
          </v:shape>
          <o:OLEObject Type="Embed" ProgID="Equation.3" ShapeID="_x0000_i1044" DrawAspect="Content" ObjectID="_1628879441" r:id="rId44"/>
        </w:object>
      </w:r>
      <w:r>
        <w:t>then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938" w:dyaOrig="353" w14:anchorId="27F7E43B">
          <v:shape id="_x0000_i1045" type="#_x0000_t75" style="width:45.45pt;height:18.95pt" o:ole="">
            <v:imagedata r:id="rId45" o:title=""/>
          </v:shape>
          <o:OLEObject Type="Embed" ProgID="Equation.3" ShapeID="_x0000_i1045" DrawAspect="Content" ObjectID="_1628879442" r:id="rId46"/>
        </w:object>
      </w:r>
      <w:r>
        <w:t xml:space="preserve"> by the constant rule </w:t>
      </w:r>
    </w:p>
    <w:p w14:paraId="3249DA1F" w14:textId="77777777" w:rsidR="00A926DC" w:rsidRDefault="00A926DC" w:rsidP="00A926DC"/>
    <w:p w14:paraId="56419CCB" w14:textId="77777777" w:rsidR="00A926DC" w:rsidRDefault="00A926DC" w:rsidP="00A926DC">
      <w:r>
        <w:t xml:space="preserve">So the rule works for m = 0 since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833" w:dyaOrig="315" w14:anchorId="6BFB6BA5">
          <v:shape id="_x0000_i1046" type="#_x0000_t75" style="width:41.7pt;height:15.15pt" o:ole="">
            <v:imagedata r:id="rId47" o:title=""/>
          </v:shape>
          <o:OLEObject Type="Embed" ProgID="Equation.3" ShapeID="_x0000_i1046" DrawAspect="Content" ObjectID="_1628879443" r:id="rId48"/>
        </w:object>
      </w:r>
      <w:r>
        <w:t>. Now we assume the rule works for m and prove it works for m+1</w:t>
      </w:r>
    </w:p>
    <w:p w14:paraId="2E29072A" w14:textId="77777777" w:rsidR="00A926DC" w:rsidRDefault="00A926DC" w:rsidP="00A926DC"/>
    <w:p w14:paraId="7704B3EA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68" w14:anchorId="275D8C55">
          <v:shape id="_x0000_i1047" type="#_x0000_t75" style="width:90.95pt;height:18.95pt" o:ole="">
            <v:imagedata r:id="rId49" o:title=""/>
          </v:shape>
          <o:OLEObject Type="Embed" ProgID="Equation.3" ShapeID="_x0000_i1047" DrawAspect="Content" ObjectID="_1628879444" r:id="rId50"/>
        </w:object>
      </w:r>
    </w:p>
    <w:p w14:paraId="0A771A29" w14:textId="77777777" w:rsidR="00A926DC" w:rsidRDefault="00A926DC" w:rsidP="00A926DC"/>
    <w:p w14:paraId="16335E01" w14:textId="77777777" w:rsidR="00A926DC" w:rsidRDefault="00A926DC" w:rsidP="00A926DC">
      <w:r>
        <w:t>Using the power rule</w:t>
      </w:r>
    </w:p>
    <w:p w14:paraId="4BAA0E4D" w14:textId="77777777" w:rsidR="00A926DC" w:rsidRDefault="00A926DC" w:rsidP="00A926DC"/>
    <w:p w14:paraId="55F373D1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828" w:dyaOrig="623" w14:anchorId="4ADD683A">
          <v:shape id="_x0000_i1048" type="#_x0000_t75" style="width:140.2pt;height:30.3pt" o:ole="">
            <v:imagedata r:id="rId51" o:title=""/>
          </v:shape>
          <o:OLEObject Type="Embed" ProgID="Equation.3" ShapeID="_x0000_i1048" DrawAspect="Content" ObjectID="_1628879445" r:id="rId52"/>
        </w:object>
      </w:r>
    </w:p>
    <w:p w14:paraId="77AEFC94" w14:textId="77777777" w:rsidR="00A926DC" w:rsidRDefault="00A926DC" w:rsidP="00A926DC"/>
    <w:p w14:paraId="0F1CA9F0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958" w:dyaOrig="368" w14:anchorId="2AF4609F">
          <v:shape id="_x0000_i1049" type="#_x0000_t75" style="width:98.55pt;height:18.95pt" o:ole="">
            <v:imagedata r:id="rId53" o:title=""/>
          </v:shape>
          <o:OLEObject Type="Embed" ProgID="Equation.3" ShapeID="_x0000_i1049" DrawAspect="Content" ObjectID="_1628879446" r:id="rId54"/>
        </w:object>
      </w:r>
      <w:r>
        <w:t>Because we assume is correct for m and from the constant rule</w:t>
      </w:r>
    </w:p>
    <w:p w14:paraId="59B00C84" w14:textId="77777777" w:rsidR="00A926DC" w:rsidRDefault="00A926DC" w:rsidP="00A926DC"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343" w:dyaOrig="368" w14:anchorId="7C2B8EA5">
          <v:shape id="_x0000_i1050" type="#_x0000_t75" style="width:68.2pt;height:18.95pt" o:ole="">
            <v:imagedata r:id="rId55" o:title=""/>
          </v:shape>
          <o:OLEObject Type="Embed" ProgID="Equation.3" ShapeID="_x0000_i1050" DrawAspect="Content" ObjectID="_1628879447" r:id="rId56"/>
        </w:object>
      </w:r>
    </w:p>
    <w:p w14:paraId="51DD03DC" w14:textId="77777777" w:rsidR="00A926DC" w:rsidRDefault="00A926DC" w:rsidP="00A926DC"/>
    <w:p w14:paraId="26E9FBF2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343" w:dyaOrig="368" w14:anchorId="2E0C5CCF">
          <v:shape id="_x0000_i1051" type="#_x0000_t75" style="width:68.2pt;height:18.95pt" o:ole="">
            <v:imagedata r:id="rId57" o:title=""/>
          </v:shape>
          <o:OLEObject Type="Embed" ProgID="Equation.3" ShapeID="_x0000_i1051" DrawAspect="Content" ObjectID="_1628879448" r:id="rId58"/>
        </w:object>
      </w:r>
    </w:p>
    <w:p w14:paraId="79733167" w14:textId="77777777" w:rsidR="00A926DC" w:rsidRDefault="00A926DC" w:rsidP="00A926DC"/>
    <w:p w14:paraId="533B28FD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140" w:dyaOrig="368" w14:anchorId="2B513742">
          <v:shape id="_x0000_i1052" type="#_x0000_t75" style="width:56.85pt;height:18.95pt" o:ole="">
            <v:imagedata r:id="rId59" o:title=""/>
          </v:shape>
          <o:OLEObject Type="Embed" ProgID="Equation.3" ShapeID="_x0000_i1052" DrawAspect="Content" ObjectID="_1628879449" r:id="rId60"/>
        </w:object>
      </w:r>
    </w:p>
    <w:p w14:paraId="1FA05365" w14:textId="77777777" w:rsidR="00A926DC" w:rsidRDefault="00A926DC" w:rsidP="00A926DC"/>
    <w:p w14:paraId="64AC093B" w14:textId="77777777" w:rsidR="00A926DC" w:rsidRDefault="00A926DC" w:rsidP="00A926DC">
      <w:r>
        <w:t>Since the rule works for m = 0 and m = m+1 it works for all m</w:t>
      </w:r>
    </w:p>
    <w:p w14:paraId="36EAF779" w14:textId="77777777" w:rsidR="00A926DC" w:rsidRDefault="00A926DC" w:rsidP="00A926DC"/>
    <w:p w14:paraId="6F24AB08" w14:textId="77777777" w:rsidR="00A926DC" w:rsidRDefault="00A926DC" w:rsidP="00A926DC">
      <w:pPr>
        <w:rPr>
          <w:rFonts w:ascii="Arial" w:hAnsi="Arial" w:cs="Arial"/>
          <w:b/>
          <w:iCs/>
          <w:color w:val="003366"/>
          <w:kern w:val="32"/>
          <w:sz w:val="28"/>
          <w:szCs w:val="28"/>
        </w:rPr>
      </w:pPr>
      <w:r>
        <w:br w:type="page"/>
      </w:r>
    </w:p>
    <w:p w14:paraId="6CC23615" w14:textId="77777777" w:rsidR="00A926DC" w:rsidRDefault="00A926DC" w:rsidP="002B0CF6">
      <w:pPr>
        <w:pStyle w:val="ProofHeading"/>
        <w:rPr>
          <w:rFonts w:ascii="Arial" w:hAnsi="Arial" w:cs="Arial"/>
          <w:color w:val="003366"/>
          <w:kern w:val="32"/>
          <w:sz w:val="28"/>
        </w:rPr>
      </w:pPr>
      <w:r>
        <w:lastRenderedPageBreak/>
        <w:t>Derivative of sin x</w:t>
      </w:r>
    </w:p>
    <w:p w14:paraId="71A1BE49" w14:textId="77777777" w:rsidR="00A926DC" w:rsidRDefault="00A926DC" w:rsidP="00A926DC">
      <w:r>
        <w:t xml:space="preserve">We first note that that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695" w:dyaOrig="623" w14:anchorId="65C1B272">
          <v:shape id="_x0000_i1053" type="#_x0000_t75" style="width:83.35pt;height:30.3pt" o:ole="">
            <v:imagedata r:id="rId61" o:title=""/>
          </v:shape>
          <o:OLEObject Type="Embed" ProgID="Equation.3" ShapeID="_x0000_i1053" DrawAspect="Content" ObjectID="_1628879450" r:id="rId62"/>
        </w:object>
      </w:r>
      <w:r>
        <w:t>which we will need later</w:t>
      </w:r>
    </w:p>
    <w:p w14:paraId="650DDDB2" w14:textId="77777777" w:rsidR="00A926DC" w:rsidRDefault="00A926DC" w:rsidP="00A926DC"/>
    <w:p w14:paraId="5FFED426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765" w:dyaOrig="623" w14:anchorId="52E7A697">
          <v:shape id="_x0000_i1054" type="#_x0000_t75" style="width:189.45pt;height:30.3pt" o:ole="">
            <v:imagedata r:id="rId63" o:title=""/>
          </v:shape>
          <o:OLEObject Type="Embed" ProgID="Equation.3" ShapeID="_x0000_i1054" DrawAspect="Content" ObjectID="_1628879451" r:id="rId64"/>
        </w:object>
      </w:r>
    </w:p>
    <w:p w14:paraId="4E1D9184" w14:textId="77777777" w:rsidR="00A926DC" w:rsidRDefault="00A926DC" w:rsidP="00A926DC"/>
    <w:p w14:paraId="5F645B61" w14:textId="77777777" w:rsidR="00A926DC" w:rsidRDefault="00A926DC" w:rsidP="00A926DC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4065" w:dyaOrig="623" w14:anchorId="1BEECD45">
          <v:shape id="_x0000_i1055" type="#_x0000_t75" style="width:204.65pt;height:30.3pt" o:ole="">
            <v:imagedata r:id="rId65" o:title=""/>
          </v:shape>
          <o:OLEObject Type="Embed" ProgID="Equation.3" ShapeID="_x0000_i1055" DrawAspect="Content" ObjectID="_1628879452" r:id="rId66"/>
        </w:object>
      </w:r>
    </w:p>
    <w:p w14:paraId="28127DB1" w14:textId="77777777" w:rsidR="00A926DC" w:rsidRDefault="00A926DC" w:rsidP="00A926DC"/>
    <w:p w14:paraId="686CC6E4" w14:textId="77777777" w:rsidR="00A926DC" w:rsidRDefault="00A926DC" w:rsidP="00A926DC">
      <w:r>
        <w:t>Now we can re-arrange the terms to give us</w:t>
      </w:r>
    </w:p>
    <w:p w14:paraId="3016FFA2" w14:textId="77777777" w:rsidR="00A926DC" w:rsidRDefault="00A926DC" w:rsidP="00A926DC"/>
    <w:p w14:paraId="7D59A56B" w14:textId="77777777" w:rsidR="00A926DC" w:rsidRDefault="00A926DC" w:rsidP="00A926DC"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3818" w:dyaOrig="623" w14:anchorId="33457E73">
          <v:shape id="_x0000_i1056" type="#_x0000_t75" style="width:189.45pt;height:30.3pt" o:ole="">
            <v:imagedata r:id="rId67" o:title=""/>
          </v:shape>
          <o:OLEObject Type="Embed" ProgID="Equation.3" ShapeID="_x0000_i1056" DrawAspect="Content" ObjectID="_1628879453" r:id="rId68"/>
        </w:object>
      </w:r>
    </w:p>
    <w:p w14:paraId="732BE338" w14:textId="77777777" w:rsidR="00A926DC" w:rsidRDefault="00A926DC" w:rsidP="00A926DC"/>
    <w:p w14:paraId="75B8C42A" w14:textId="77777777" w:rsidR="00A926DC" w:rsidRDefault="00A926DC" w:rsidP="00A926DC">
      <w:r>
        <w:t xml:space="preserve">Now the first term will tend to zero and the second term will tend to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808" w:dyaOrig="315" w14:anchorId="0C10C5F7">
          <v:shape id="_x0000_i1057" type="#_x0000_t75" style="width:90.95pt;height:15.15pt" o:ole="">
            <v:imagedata r:id="rId39" o:title=""/>
          </v:shape>
          <o:OLEObject Type="Embed" ProgID="Equation.3" ShapeID="_x0000_i1057" DrawAspect="Content" ObjectID="_1628879454" r:id="rId69"/>
        </w:object>
      </w:r>
    </w:p>
    <w:p w14:paraId="19D27496" w14:textId="77777777" w:rsidR="003E42FB" w:rsidRDefault="003E42FB">
      <w:pPr>
        <w:spacing w:after="160" w:line="259" w:lineRule="auto"/>
        <w:rPr>
          <w:rStyle w:val="Heading2Char"/>
          <w:i/>
          <w:sz w:val="44"/>
        </w:rPr>
      </w:pPr>
      <w:r>
        <w:rPr>
          <w:rStyle w:val="Heading2Char"/>
          <w:i/>
          <w:sz w:val="44"/>
        </w:rPr>
        <w:br w:type="page"/>
      </w:r>
    </w:p>
    <w:p w14:paraId="381120C7" w14:textId="329BB098" w:rsidR="000F3E1F" w:rsidRDefault="000F3E1F" w:rsidP="0056606F">
      <w:pPr>
        <w:pStyle w:val="Heading2"/>
        <w:rPr>
          <w:rStyle w:val="Heading2Char"/>
          <w:i/>
          <w:sz w:val="44"/>
        </w:rPr>
      </w:pPr>
      <w:r>
        <w:rPr>
          <w:rStyle w:val="Heading2Char"/>
          <w:i/>
          <w:sz w:val="44"/>
        </w:rPr>
        <w:lastRenderedPageBreak/>
        <w:t>Worked Examples</w:t>
      </w:r>
    </w:p>
    <w:p w14:paraId="572CDD0B" w14:textId="1FC1A3D3" w:rsidR="000F3E1F" w:rsidRPr="0056606F" w:rsidRDefault="000F3E1F" w:rsidP="0056606F">
      <w:pPr>
        <w:pStyle w:val="Heading5"/>
      </w:pPr>
      <w:r w:rsidRPr="0056606F">
        <w:rPr>
          <w:rStyle w:val="Heading2Char"/>
          <w:color w:val="7076CC" w:themeColor="text2" w:themeTint="99"/>
          <w:sz w:val="20"/>
          <w:szCs w:val="24"/>
        </w:rPr>
        <w:t>Worked Example 1</w:t>
      </w:r>
      <w:r w:rsidRPr="0056606F">
        <w:t xml:space="preserve">Differentiate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</m:oMath>
    </w:p>
    <w:p w14:paraId="6F28CD07" w14:textId="72232759" w:rsidR="000F3E1F" w:rsidRPr="003E42FB" w:rsidRDefault="003E42FB" w:rsidP="004D46C4">
      <m:oMathPara>
        <m:oMath>
          <m:r>
            <w:rPr>
              <w:rFonts w:ascii="Cambria Math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'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04883137" w14:textId="77777777" w:rsidR="003E42FB" w:rsidRDefault="000F3E1F" w:rsidP="004D46C4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n-US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n-US"/>
          </w:rPr>
          <m:t>+</m:t>
        </m:r>
        <m:r>
          <w:rPr>
            <w:rFonts w:ascii="Cambria Math" w:eastAsia="Times New Roman" w:hAnsi="Cambria Math" w:cs="Times New Roman"/>
            <w:szCs w:val="24"/>
            <w:lang w:eastAsia="en-US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n-US"/>
              </w:rPr>
              <m:t>x</m:t>
            </m:r>
          </m:e>
        </m:rad>
      </m:oMath>
      <w:r>
        <w:t xml:space="preserve"> we get</w:t>
      </w:r>
    </w:p>
    <w:p w14:paraId="0B4E842D" w14:textId="49A97206" w:rsidR="000F3E1F" w:rsidRDefault="004D46C4" w:rsidP="00156573">
      <m:oMathPara>
        <m:oMath>
          <m:r>
            <w:rPr>
              <w:rFonts w:ascii="Cambria Math" w:eastAsia="Times New Roman" w:hAnsi="Cambria Math"/>
              <w:lang w:eastAsia="en-US"/>
            </w:rPr>
            <m:t>f</m:t>
          </m:r>
          <m:r>
            <m:rPr>
              <m:sty m:val="p"/>
            </m:rPr>
            <w:rPr>
              <w:rFonts w:ascii="Cambria Math" w:eastAsia="Times New Roman" w:hAnsi="Cambria Math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Cambria Math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/>
                      <w:lang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5E3164EC" w14:textId="4824E36B" w:rsidR="000F3E1F" w:rsidRPr="00156573" w:rsidRDefault="00156573" w:rsidP="001565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n-US" w:eastAsia="en-US"/>
                                </w:rPr>
                                <m:t>h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27F9A2E1" w14:textId="772C7E83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2EEA4FDB" w14:textId="3CE00B16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</m:rad>
                </m:den>
              </m:f>
            </m:e>
          </m:func>
        </m:oMath>
      </m:oMathPara>
    </w:p>
    <w:p w14:paraId="6E064E49" w14:textId="708FD1B4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02F63C89" w14:textId="7BD5A1E3" w:rsidR="000F3E1F" w:rsidRPr="00156573" w:rsidRDefault="00156573" w:rsidP="00156573">
      <m:oMathPara>
        <m:oMath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470A47DF" w14:textId="6D141349" w:rsidR="000F3E1F" w:rsidRDefault="000F3E1F" w:rsidP="00156573">
      <w:pPr>
        <w:pStyle w:val="Heading2"/>
        <w:rPr>
          <w:rStyle w:val="Heading5Char"/>
          <w:b w:val="0"/>
          <w:iCs w:val="0"/>
        </w:rPr>
      </w:pPr>
      <w:r>
        <w:rPr>
          <w:noProof/>
        </w:rPr>
        <w:drawing>
          <wp:inline distT="0" distB="0" distL="0" distR="0" wp14:anchorId="414D977E" wp14:editId="29134BC7">
            <wp:extent cx="491236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br w:type="page"/>
      </w:r>
      <w:r w:rsidRPr="00156573">
        <w:rPr>
          <w:rStyle w:val="Heading5Char"/>
        </w:rPr>
        <w:lastRenderedPageBreak/>
        <w:t>Worked Example 2</w:t>
      </w:r>
      <w:r w:rsidR="00156573">
        <w:rPr>
          <w:rStyle w:val="Heading5Char"/>
        </w:rPr>
        <w:t xml:space="preserve"> </w:t>
      </w:r>
      <w:r w:rsidRPr="00156573">
        <w:rPr>
          <w:rStyle w:val="Heading5Char"/>
        </w:rPr>
        <w:t xml:space="preserve">Differentiate </w:t>
      </w:r>
      <m:oMath>
        <m:r>
          <w:rPr>
            <w:rStyle w:val="Heading5Char"/>
            <w:rFonts w:ascii="Cambria Math" w:hAnsi="Cambria Math"/>
          </w:rPr>
          <m:t>f</m:t>
        </m:r>
        <m:d>
          <m:dPr>
            <m:ctrlPr>
              <w:rPr>
                <w:rStyle w:val="Heading5Char"/>
                <w:rFonts w:ascii="Cambria Math" w:hAnsi="Cambria Math"/>
                <w:b w:val="0"/>
                <w:i/>
                <w:iCs w:val="0"/>
              </w:rPr>
            </m:ctrlPr>
          </m:dPr>
          <m:e>
            <m:r>
              <w:rPr>
                <w:rStyle w:val="Heading5Char"/>
                <w:rFonts w:ascii="Cambria Math" w:hAnsi="Cambria Math"/>
              </w:rPr>
              <m:t>x</m:t>
            </m:r>
          </m:e>
        </m:d>
        <m:r>
          <w:rPr>
            <w:rStyle w:val="Heading5Char"/>
            <w:rFonts w:ascii="Cambria Math" w:hAnsi="Cambria Math"/>
          </w:rPr>
          <m:t>=</m:t>
        </m:r>
        <m:f>
          <m:fPr>
            <m:ctrlPr>
              <w:rPr>
                <w:rStyle w:val="Heading5Char"/>
                <w:rFonts w:ascii="Cambria Math" w:hAnsi="Cambria Math"/>
                <w:b w:val="0"/>
                <w:i/>
                <w:iCs w:val="0"/>
              </w:rPr>
            </m:ctrlPr>
          </m:fPr>
          <m:num>
            <m:r>
              <w:rPr>
                <w:rStyle w:val="Heading5Char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Heading5Char"/>
                    <w:rFonts w:ascii="Cambria Math" w:hAnsi="Cambria Math"/>
                    <w:b w:val="0"/>
                    <w:i/>
                    <w:iCs w:val="0"/>
                  </w:rPr>
                </m:ctrlPr>
              </m:radPr>
              <m:deg/>
              <m:e>
                <m:r>
                  <w:rPr>
                    <w:rStyle w:val="Heading5Char"/>
                    <w:rFonts w:ascii="Cambria Math" w:hAnsi="Cambria Math"/>
                  </w:rPr>
                  <m:t>x</m:t>
                </m:r>
              </m:e>
            </m:rad>
          </m:den>
        </m:f>
      </m:oMath>
    </w:p>
    <w:p w14:paraId="3634B7A7" w14:textId="77777777" w:rsidR="008A3351" w:rsidRPr="008A3351" w:rsidRDefault="008A3351" w:rsidP="008A3351"/>
    <w:p w14:paraId="70740A87" w14:textId="4EC8834A" w:rsidR="000F3E1F" w:rsidRDefault="00156573" w:rsidP="00156573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2EC4D90D" w14:textId="492409CE" w:rsidR="000F3E1F" w:rsidRDefault="008C1962" w:rsidP="00156573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50C792E0" w14:textId="10EE11E1" w:rsidR="000F3E1F" w:rsidRDefault="000F3E1F" w:rsidP="00156573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rad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h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rad>
      </m:oMath>
      <w:r>
        <w:t xml:space="preserve"> we get</w:t>
      </w:r>
    </w:p>
    <w:p w14:paraId="135A7C56" w14:textId="77777777" w:rsidR="000F3E1F" w:rsidRDefault="000F3E1F" w:rsidP="000F3E1F"/>
    <w:p w14:paraId="1160A45F" w14:textId="17D18842" w:rsidR="000F3E1F" w:rsidRDefault="008C1962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/>
                                  <w:lang w:val="en-US" w:eastAsia="en-US"/>
                                </w:rPr>
                                <m:t>h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</m:e>
                  </m:rad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438E7BAC" w14:textId="5F373397" w:rsidR="000F3E1F" w:rsidRPr="00527AFF" w:rsidRDefault="008C1962" w:rsidP="00156573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4C2B40F0" w14:textId="36E321CB" w:rsidR="000F3E1F" w:rsidRDefault="008C1962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32670DA8" w14:textId="0B726079" w:rsidR="000F3E1F" w:rsidRDefault="008C1962" w:rsidP="00156573">
      <m:oMathPara>
        <m:oMath>
          <m:func>
            <m:func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/>
                              <w:lang w:val="en-US" w:eastAsia="en-US"/>
                            </w:rPr>
                            <m:t>h</m:t>
                          </m:r>
                        </m:e>
                      </m:rad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h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val="en-US" w:eastAsia="en-US"/>
                        </w:rPr>
                        <m:t>x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</m:den>
          </m:f>
        </m:oMath>
      </m:oMathPara>
    </w:p>
    <w:p w14:paraId="3683B109" w14:textId="77777777" w:rsidR="000F3E1F" w:rsidRDefault="000F3E1F" w:rsidP="00156573"/>
    <w:p w14:paraId="752B794A" w14:textId="079067C3" w:rsidR="000F3E1F" w:rsidRDefault="00156573" w:rsidP="00156573">
      <m:oMathPara>
        <m:oMath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2</m:t>
              </m:r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x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 w:eastAsia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en-US"/>
                    </w:rPr>
                    <m:t>2</m:t>
                  </m:r>
                </m:den>
              </m:f>
            </m:sup>
          </m:sSup>
        </m:oMath>
      </m:oMathPara>
    </w:p>
    <w:p w14:paraId="1FD8EF9D" w14:textId="00A5B8AF" w:rsidR="000F3E1F" w:rsidRDefault="000F3E1F" w:rsidP="000F3E1F">
      <w:r>
        <w:rPr>
          <w:noProof/>
        </w:rPr>
        <w:lastRenderedPageBreak/>
        <w:drawing>
          <wp:inline distT="0" distB="0" distL="0" distR="0" wp14:anchorId="7087A145" wp14:editId="28CAA196">
            <wp:extent cx="491236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2AE2" w14:textId="77777777" w:rsidR="000F3E1F" w:rsidRDefault="000F3E1F" w:rsidP="000F3E1F"/>
    <w:p w14:paraId="0DFD04DF" w14:textId="1F348C04" w:rsidR="000F3E1F" w:rsidRDefault="000F3E1F" w:rsidP="00233C78">
      <w:pPr>
        <w:pStyle w:val="Heading5"/>
      </w:pPr>
      <w:r>
        <w:t>Worked Example 3</w:t>
      </w:r>
      <w:r w:rsidR="00527AFF">
        <w:t xml:space="preserve"> </w:t>
      </w:r>
      <w:r>
        <w:t xml:space="preserve">Differentiate 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lang w:eastAsia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lang w:eastAsia="en-US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+2</m:t>
            </m:r>
          </m:den>
        </m:f>
      </m:oMath>
    </w:p>
    <w:p w14:paraId="3EB0A6A5" w14:textId="7AC90DDC" w:rsidR="000F3E1F" w:rsidRDefault="00233C78" w:rsidP="00233C7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19F5D44C" w14:textId="074E6D1A" w:rsidR="000F3E1F" w:rsidRDefault="008C1962" w:rsidP="00233C7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+2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06DE1E9C" w14:textId="7A6638AD" w:rsidR="000F3E1F" w:rsidRDefault="000F3E1F" w:rsidP="00233C78">
      <w:r>
        <w:t xml:space="preserve">If we multiply the top and bottom by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x+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h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+2</m:t>
            </m:r>
          </m:e>
        </m:rad>
        <m:r>
          <w:rPr>
            <w:rFonts w:ascii="Cambria Math" w:eastAsia="Times New Roman" w:hAnsi="Times New Roman" w:cs="Times New Roman"/>
            <w:szCs w:val="24"/>
            <w:lang w:eastAsia="en-US"/>
          </w:rPr>
          <m:t>+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x+2</m:t>
            </m:r>
          </m:e>
        </m:rad>
      </m:oMath>
      <w:r>
        <w:t xml:space="preserve"> we get</w:t>
      </w:r>
    </w:p>
    <w:p w14:paraId="12490697" w14:textId="77777777" w:rsidR="000F3E1F" w:rsidRDefault="000F3E1F" w:rsidP="000F3E1F"/>
    <w:p w14:paraId="168E8003" w14:textId="0B2A9B92" w:rsidR="000F3E1F" w:rsidRDefault="008C1962" w:rsidP="00A82D5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x+2</m:t>
                              </m:r>
                            </m:e>
                          </m:ra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x+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+2</m:t>
                              </m:r>
                            </m:e>
                          </m:ra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h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+2</m:t>
                          </m:r>
                        </m:e>
                      </m:rad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x+2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73D1AC8F" w14:textId="19FB57F3" w:rsidR="000F3E1F" w:rsidRPr="00A82D58" w:rsidRDefault="008C1962" w:rsidP="00A82D5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val="en-US"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+2</m:t>
                      </m:r>
                    </m:e>
                  </m:rad>
                </m:den>
              </m:f>
            </m:e>
          </m:func>
        </m:oMath>
      </m:oMathPara>
    </w:p>
    <w:p w14:paraId="4DD5D000" w14:textId="77777777" w:rsidR="000F3E1F" w:rsidRDefault="000F3E1F" w:rsidP="000F3E1F"/>
    <w:p w14:paraId="1E997920" w14:textId="5A527711" w:rsidR="000F3E1F" w:rsidRDefault="008C1962" w:rsidP="00A82D58">
      <m:oMathPara>
        <m:oMath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h→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1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+2</m:t>
                      </m:r>
                    </m:e>
                  </m:rad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e>
          </m:func>
        </m:oMath>
      </m:oMathPara>
    </w:p>
    <w:p w14:paraId="00C89466" w14:textId="77777777" w:rsidR="000F3E1F" w:rsidRDefault="000F3E1F" w:rsidP="000F3E1F"/>
    <w:p w14:paraId="3AE12E2A" w14:textId="7B28B24F" w:rsidR="000F3E1F" w:rsidRPr="00A82D58" w:rsidRDefault="008C1962" w:rsidP="00A82D58"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x+2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en-US" w:eastAsia="en-US"/>
            </w:rPr>
            <w:br/>
          </m:r>
        </m:oMath>
      </m:oMathPara>
      <w:r w:rsidR="000F3E1F">
        <w:rPr>
          <w:noProof/>
        </w:rPr>
        <w:drawing>
          <wp:inline distT="0" distB="0" distL="0" distR="0" wp14:anchorId="36012DD5" wp14:editId="5F2D270B">
            <wp:extent cx="4166235" cy="233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6227" w14:textId="6535F82E" w:rsidR="000F3E1F" w:rsidRDefault="000F3E1F" w:rsidP="00A82D58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>Worked Example 4</w:t>
      </w:r>
      <w:r w:rsidR="00A82D58">
        <w:t xml:space="preserve"> </w:t>
      </w:r>
      <w:r>
        <w:t>If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5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x+1</m:t>
        </m:r>
      </m:oMath>
      <w:r>
        <w:t xml:space="preserve">, find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1</m:t>
            </m:r>
          </m:e>
        </m:d>
      </m:oMath>
      <w:r>
        <w:t xml:space="preserve">and use it to find the tangent line to the curve </w:t>
      </w:r>
      <m:oMath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y=</m:t>
        </m:r>
        <m:sSup>
          <m:sSup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5</m:t>
        </m:r>
        <m:r>
          <m:rPr>
            <m:sty m:val="bi"/>
          </m:rPr>
          <w:rPr>
            <w:rFonts w:ascii="Cambria Math" w:eastAsia="Times New Roman" w:hAnsi="Times New Roman" w:cs="Times New Roman"/>
            <w:lang w:eastAsia="en-US"/>
          </w:rPr>
          <m:t>x+1</m:t>
        </m:r>
      </m:oMath>
      <w:r>
        <w:t>at the point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lang w:eastAsia="en-US"/>
              </w:rPr>
              <m:t>0,`1</m:t>
            </m:r>
          </m:e>
        </m:d>
      </m:oMath>
      <w:r>
        <w:t>.</w:t>
      </w:r>
    </w:p>
    <w:p w14:paraId="53431C0D" w14:textId="77777777" w:rsidR="000F3E1F" w:rsidRDefault="000F3E1F" w:rsidP="000F3E1F"/>
    <w:p w14:paraId="50980D2B" w14:textId="582B8874" w:rsidR="000F3E1F" w:rsidRDefault="00A82D58" w:rsidP="00A82D5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743DFA6B" w14:textId="77777777" w:rsidR="000F3E1F" w:rsidRDefault="000F3E1F" w:rsidP="000F3E1F"/>
    <w:p w14:paraId="08BCC5DF" w14:textId="402E3CC5" w:rsidR="000F3E1F" w:rsidRDefault="00A82D58" w:rsidP="00A82D58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x+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5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+1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5x+1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4CFFBE2C" w14:textId="77777777" w:rsidR="000F3E1F" w:rsidRDefault="000F3E1F" w:rsidP="000F3E1F"/>
    <w:p w14:paraId="0A2F86BD" w14:textId="77777777" w:rsidR="000F3E1F" w:rsidRDefault="000F3E1F" w:rsidP="000F3E1F">
      <w:pPr>
        <w:rPr>
          <w:u w:val="single"/>
        </w:rPr>
      </w:pPr>
      <w:r>
        <w:rPr>
          <w:u w:val="single"/>
        </w:rPr>
        <w:t>Binomial Expansion</w:t>
      </w:r>
    </w:p>
    <w:p w14:paraId="1F023AE3" w14:textId="77777777" w:rsidR="00522202" w:rsidRDefault="00522202" w:rsidP="00522202">
      <w:pPr>
        <w:rPr>
          <w:rFonts w:ascii="Times New Roman" w:eastAsia="Times New Roman" w:hAnsi="Times New Roman" w:cs="Times New Roman"/>
          <w:szCs w:val="24"/>
          <w:lang w:eastAsia="en-US"/>
        </w:rPr>
      </w:pPr>
    </w:p>
    <w:p w14:paraId="304C188C" w14:textId="77777777" w:rsidR="00522202" w:rsidRDefault="000F3E1F" w:rsidP="00522202">
      <w:pPr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position w:val="-34"/>
          <w:szCs w:val="24"/>
          <w:lang w:eastAsia="en-US"/>
        </w:rPr>
        <w:object w:dxaOrig="2625" w:dyaOrig="788" w14:anchorId="4648F2A6">
          <v:shape id="_x0000_i1058" type="#_x0000_t75" style="width:132.65pt;height:37.9pt" o:ole="">
            <v:imagedata r:id="rId73" o:title=""/>
          </v:shape>
          <o:OLEObject Type="Embed" ProgID="Equation.3" ShapeID="_x0000_i1058" DrawAspect="Content" ObjectID="_1628879455" r:id="rId74"/>
        </w:object>
      </w:r>
    </w:p>
    <w:p w14:paraId="5C50B196" w14:textId="3399D9FA" w:rsidR="000F3E1F" w:rsidRDefault="000F3E1F" w:rsidP="00522202">
      <w:r>
        <w:t xml:space="preserve">where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k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n!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k!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k</m:t>
                </m:r>
              </m:e>
            </m:d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!</m:t>
            </m:r>
          </m:den>
        </m:f>
      </m:oMath>
    </w:p>
    <w:p w14:paraId="1EB9B8C9" w14:textId="77777777" w:rsidR="000F3E1F" w:rsidRDefault="000F3E1F" w:rsidP="000F3E1F"/>
    <w:p w14:paraId="55F2C312" w14:textId="05F6F005" w:rsidR="000F3E1F" w:rsidRDefault="008C1962" w:rsidP="00522202"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x+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=1.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0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+1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.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h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3</m:t>
              </m: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up>
          </m:sSup>
        </m:oMath>
      </m:oMathPara>
    </w:p>
    <w:p w14:paraId="5D327163" w14:textId="77777777" w:rsidR="000F3E1F" w:rsidRDefault="000F3E1F" w:rsidP="00522202"/>
    <w:p w14:paraId="7334D9B9" w14:textId="1203B29C" w:rsidR="000F3E1F" w:rsidRDefault="008C1962" w:rsidP="00522202">
      <m:oMathPara>
        <m:oMath>
          <m:sSup>
            <m:sSupPr>
              <m:ctrlPr>
                <w:rPr>
                  <w:rFonts w:ascii="Cambria Math" w:hAnsi="Cambria Math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en-US"/>
            </w:rPr>
            <m:t>-5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en-US"/>
            </w:rPr>
            <m:t>+1-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-5</m:t>
              </m:r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en-US"/>
            </w:rPr>
            <m:t>=</m:t>
          </m:r>
          <m:r>
            <w:rPr>
              <w:rFonts w:ascii="Cambria Math" w:hAnsi="Cambria Math" w:cs="Cambria Math"/>
              <w:lang w:val="en-US" w:eastAsia="en-US"/>
            </w:rPr>
            <m:t>h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+3</m:t>
              </m:r>
              <m:r>
                <w:rPr>
                  <w:rFonts w:ascii="Cambria Math" w:hAnsi="Cambria Math"/>
                  <w:lang w:val="en-US" w:eastAsia="en-US"/>
                </w:rPr>
                <m:t>x</m:t>
              </m:r>
              <m:r>
                <w:rPr>
                  <w:rFonts w:ascii="Cambria Math" w:hAnsi="Cambria Math" w:cs="Cambria Math"/>
                  <w:lang w:val="en-US" w:eastAsia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 w:eastAsia="en-US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-5</m:t>
              </m:r>
            </m:e>
          </m:d>
        </m:oMath>
      </m:oMathPara>
    </w:p>
    <w:p w14:paraId="4D918A96" w14:textId="77777777" w:rsidR="000F3E1F" w:rsidRDefault="000F3E1F" w:rsidP="00522202"/>
    <w:p w14:paraId="637E8A69" w14:textId="5B4DD734" w:rsidR="000F3E1F" w:rsidRDefault="00522202" w:rsidP="00522202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+3x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eastAsia="en-US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eastAsia="en-US"/>
                            </w:rPr>
                          </m:ctrlP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h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func>
        </m:oMath>
      </m:oMathPara>
    </w:p>
    <w:p w14:paraId="0890C9E5" w14:textId="07A1D68C" w:rsidR="000F3E1F" w:rsidRDefault="00522202" w:rsidP="00522202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F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=3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5</m:t>
          </m:r>
        </m:oMath>
      </m:oMathPara>
    </w:p>
    <w:p w14:paraId="359E1150" w14:textId="1CE27573" w:rsidR="000F3E1F" w:rsidRDefault="00522202" w:rsidP="00522202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F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'</m:t>
          </m:r>
          <m:d>
            <m:dPr>
              <m:ctrlPr>
                <w:rPr>
                  <w:rFonts w:ascii="Cambria Math" w:hAnsi="Arial" w:cs="Arial"/>
                  <w:b/>
                  <w:i/>
                  <w:iCs/>
                  <w:color w:val="003366"/>
                  <w:kern w:val="32"/>
                  <w:sz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Arial" w:cs="Arial"/>
                  <w:color w:val="003366"/>
                  <w:kern w:val="32"/>
                  <w:sz w:val="28"/>
                  <w:lang w:eastAsia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=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-</m:t>
          </m:r>
          <m:r>
            <m:rPr>
              <m:sty m:val="bi"/>
            </m:rPr>
            <w:rPr>
              <w:rFonts w:ascii="Cambria Math" w:hAnsi="Arial" w:cs="Arial"/>
              <w:color w:val="003366"/>
              <w:kern w:val="32"/>
              <w:sz w:val="28"/>
              <w:lang w:eastAsia="en-US"/>
            </w:rPr>
            <m:t>2</m:t>
          </m:r>
        </m:oMath>
      </m:oMathPara>
    </w:p>
    <w:p w14:paraId="0C0AE99B" w14:textId="77777777" w:rsidR="000F3E1F" w:rsidRDefault="000F3E1F" w:rsidP="000F3E1F"/>
    <w:p w14:paraId="19B093FC" w14:textId="77777777" w:rsidR="000F3E1F" w:rsidRDefault="000F3E1F" w:rsidP="000F3E1F">
      <w:r>
        <w:t>We know that the slope of the tangent and that is passes through the point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465" w:dyaOrig="353" w14:anchorId="7B0B8F7C">
          <v:shape id="_x0000_i1059" type="#_x0000_t75" style="width:22.75pt;height:18.95pt" o:ole="">
            <v:imagedata r:id="rId75" o:title=""/>
          </v:shape>
          <o:OLEObject Type="Embed" ProgID="Equation.3" ShapeID="_x0000_i1059" DrawAspect="Content" ObjectID="_1628879456" r:id="rId76"/>
        </w:object>
      </w:r>
    </w:p>
    <w:p w14:paraId="2629F8A0" w14:textId="77777777" w:rsidR="000F3E1F" w:rsidRDefault="000F3E1F" w:rsidP="000F3E1F"/>
    <w:p w14:paraId="3333CFF1" w14:textId="0140AA9D" w:rsidR="000F3E1F" w:rsidRDefault="00522202" w:rsidP="00522202">
      <w:pPr>
        <w:rPr>
          <w:i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y=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y</m:t>
              </m:r>
            </m:e>
            <m:sup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+m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x</m:t>
              </m:r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=1+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2(x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-</m:t>
          </m:r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0)</m:t>
          </m:r>
        </m:oMath>
      </m:oMathPara>
    </w:p>
    <w:p w14:paraId="65BD24C5" w14:textId="47E39846" w:rsidR="000F3E1F" w:rsidRDefault="00522202" w:rsidP="007E7123">
      <w:pPr>
        <w:pStyle w:val="NormalInden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0F3E1F">
        <w:br w:type="page"/>
      </w:r>
      <w:r w:rsidR="000F3E1F" w:rsidRPr="00BA6378">
        <w:rPr>
          <w:rStyle w:val="Heading5Char"/>
        </w:rPr>
        <w:lastRenderedPageBreak/>
        <w:t>Worked Example 5</w:t>
      </w:r>
    </w:p>
    <w:p w14:paraId="243879B4" w14:textId="67C3C807" w:rsidR="000F3E1F" w:rsidRDefault="000F3E1F" w:rsidP="007650D4">
      <w:r>
        <w:t xml:space="preserve">If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x</m:t>
            </m:r>
          </m:num>
          <m:den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1+2x</m:t>
            </m:r>
          </m:den>
        </m:f>
      </m:oMath>
      <w:r>
        <w:t xml:space="preserve">find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'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x</m:t>
            </m:r>
          </m:e>
        </m:d>
      </m:oMath>
      <w:r>
        <w:t xml:space="preserve">and use it to find the equation of the tangent to the curve at the point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4</m:t>
                </m:r>
              </m:den>
            </m:f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,</m:t>
            </m:r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en>
            </m:f>
          </m:e>
        </m:d>
      </m:oMath>
    </w:p>
    <w:p w14:paraId="25A1A397" w14:textId="0D8F8E59" w:rsidR="000F3E1F" w:rsidRPr="007E7123" w:rsidRDefault="007E7123" w:rsidP="007E7123">
      <m:oMathPara>
        <m:oMath>
          <m:r>
            <w:rPr>
              <w:rFonts w:ascii="Cambria Math" w:hAnsi="Cambria Math"/>
              <w:lang w:eastAsia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'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450DB059" w14:textId="51209F56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→0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1+2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h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1+2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h</m:t>
              </m:r>
            </m:den>
          </m:f>
        </m:oMath>
      </m:oMathPara>
    </w:p>
    <w:p w14:paraId="39330DAA" w14:textId="117E114D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+2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1+2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  <w:lang w:eastAsia="en-US"/>
                            </w:rPr>
                            <m:t>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lang w:eastAsia="en-US"/>
                </w:rPr>
                <m:t>h</m:t>
              </m:r>
            </m:den>
          </m:f>
        </m:oMath>
      </m:oMathPara>
    </w:p>
    <w:p w14:paraId="76A00999" w14:textId="235EC504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+2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-2</m:t>
                  </m:r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1+2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lang w:eastAsia="en-US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Cambria Math"/>
                      <w:lang w:eastAsia="en-US"/>
                    </w:rPr>
                    <m:t>h</m:t>
                  </m:r>
                </m:den>
              </m:f>
            </m:e>
          </m:func>
        </m:oMath>
      </m:oMathPara>
    </w:p>
    <w:p w14:paraId="749D206D" w14:textId="77777777" w:rsidR="000F3E1F" w:rsidRPr="007E7123" w:rsidRDefault="000F3E1F" w:rsidP="007E7123"/>
    <w:p w14:paraId="4AF1DA87" w14:textId="205F9A5C" w:rsidR="000F3E1F" w:rsidRPr="007E7123" w:rsidRDefault="007E7123" w:rsidP="007E7123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lim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4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+1+2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+2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xh</m:t>
                      </m:r>
                    </m:e>
                  </m:d>
                </m:den>
              </m:f>
            </m:e>
          </m:func>
        </m:oMath>
      </m:oMathPara>
    </w:p>
    <w:p w14:paraId="3B593A4B" w14:textId="1B17DFA0" w:rsidR="000F3E1F" w:rsidRDefault="007E7123" w:rsidP="007E7123">
      <m:oMathPara>
        <m:oMath>
          <m:r>
            <w:rPr>
              <w:rFonts w:ascii="Cambria Math" w:eastAsia="Times New Roman" w:hAnsi="Times New Roman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Cs w:val="24"/>
                  <w:lang w:eastAsia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4x+4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eastAsia="en-US"/>
                    </w:rPr>
                    <m:t>+1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en>
          </m:f>
        </m:oMath>
      </m:oMathPara>
    </w:p>
    <w:p w14:paraId="691E337F" w14:textId="77777777" w:rsidR="000F3E1F" w:rsidRDefault="000F3E1F" w:rsidP="000F3E1F"/>
    <w:p w14:paraId="46AA90B0" w14:textId="0159C515" w:rsidR="000F3E1F" w:rsidRDefault="000F3E1F" w:rsidP="007E7123">
      <w:r>
        <w:t xml:space="preserve">The gradient of the tangent to the curve at point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4</m:t>
                </m:r>
              </m:den>
            </m:f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,</m:t>
            </m:r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1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num>
              <m:den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en>
            </m:f>
          </m:e>
        </m:d>
      </m:oMath>
      <w:r>
        <w:t xml:space="preserve">is given by </w:t>
      </w:r>
      <m:oMath>
        <m:r>
          <w:rPr>
            <w:rFonts w:ascii="Cambria Math" w:eastAsia="Times New Roman" w:hAnsi="Times New Roman" w:cs="Times New Roman"/>
            <w:szCs w:val="24"/>
            <w:lang w:eastAsia="en-US"/>
          </w:rPr>
          <m:t>G</m:t>
        </m:r>
        <m:r>
          <w:rPr>
            <w:rFonts w:ascii="Cambria Math" w:eastAsia="Times New Roman" w:hAnsi="Times New Roman" w:cs="Times New Roman"/>
            <w:szCs w:val="24"/>
            <w:lang w:eastAsia="en-US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eastAsia="en-US"/>
              </w:rPr>
              <m:t>1/4</m:t>
            </m: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e>
        </m:d>
        <m:r>
          <w:rPr>
            <w:rFonts w:ascii="Cambria Math" w:eastAsia="Times New Roman" w:hAnsi="Times New Roman" w:cs="Times New Roman"/>
            <w:szCs w:val="24"/>
            <w:lang w:eastAsia="en-US"/>
          </w:rPr>
          <m:t>=4</m:t>
        </m:r>
      </m:oMath>
      <w:r>
        <w:t xml:space="preserve">and the equation of the tangent is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y=4x+.5</m:t>
        </m:r>
      </m:oMath>
    </w:p>
    <w:p w14:paraId="187D8BF4" w14:textId="77777777" w:rsidR="000F3E1F" w:rsidRDefault="000F3E1F" w:rsidP="000F3E1F"/>
    <w:p w14:paraId="236EC537" w14:textId="2E115E6D" w:rsidR="000F3E1F" w:rsidRDefault="000F3E1F" w:rsidP="000F3E1F">
      <w:r>
        <w:rPr>
          <w:noProof/>
        </w:rPr>
        <w:lastRenderedPageBreak/>
        <w:drawing>
          <wp:inline distT="0" distB="0" distL="0" distR="0" wp14:anchorId="63901E98" wp14:editId="28DC7F6E">
            <wp:extent cx="491236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A3F2" w14:textId="77777777" w:rsidR="000F3E1F" w:rsidRDefault="000F3E1F" w:rsidP="008A3351">
      <w:pPr>
        <w:pStyle w:val="Heading5"/>
      </w:pPr>
      <w:r>
        <w:t>Worked Example 5</w:t>
      </w:r>
    </w:p>
    <w:p w14:paraId="26EE7A5E" w14:textId="77777777" w:rsidR="000F3E1F" w:rsidRDefault="000F3E1F" w:rsidP="000F3E1F">
      <w:r>
        <w:t xml:space="preserve">Differentiate </w:t>
      </w:r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1673" w:dyaOrig="653" w14:anchorId="2AF294C5">
          <v:shape id="_x0000_i1060" type="#_x0000_t75" style="width:83.35pt;height:34.1pt" o:ole="">
            <v:imagedata r:id="rId78" o:title=""/>
          </v:shape>
          <o:OLEObject Type="Embed" ProgID="Equation.3" ShapeID="_x0000_i1060" DrawAspect="Content" ObjectID="_1628879457" r:id="rId79"/>
        </w:object>
      </w:r>
    </w:p>
    <w:p w14:paraId="25D940F1" w14:textId="77777777" w:rsidR="000F3E1F" w:rsidRDefault="000F3E1F" w:rsidP="000F3E1F">
      <w:r>
        <w:t xml:space="preserve">First re-write the function as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958" w:dyaOrig="435" w14:anchorId="37422475">
          <v:shape id="_x0000_i1061" type="#_x0000_t75" style="width:98.55pt;height:22.75pt" o:ole="">
            <v:imagedata r:id="rId80" o:title=""/>
          </v:shape>
          <o:OLEObject Type="Embed" ProgID="Equation.3" ShapeID="_x0000_i1061" DrawAspect="Content" ObjectID="_1628879458" r:id="rId81"/>
        </w:object>
      </w:r>
    </w:p>
    <w:p w14:paraId="1A9D1A65" w14:textId="77777777" w:rsidR="000F3E1F" w:rsidRDefault="000F3E1F" w:rsidP="000F3E1F"/>
    <w:p w14:paraId="180A5B0D" w14:textId="77777777" w:rsidR="000F3E1F" w:rsidRDefault="000F3E1F" w:rsidP="000F3E1F">
      <w:r>
        <w:t>Now differentiate each term in turn using the chain rule</w:t>
      </w:r>
    </w:p>
    <w:p w14:paraId="6053CAB3" w14:textId="77777777" w:rsidR="000F3E1F" w:rsidRDefault="000F3E1F" w:rsidP="000F3E1F"/>
    <w:p w14:paraId="09943216" w14:textId="77777777" w:rsidR="000F3E1F" w:rsidRDefault="000F3E1F" w:rsidP="000F3E1F"/>
    <w:p w14:paraId="15522F8A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180" w:dyaOrig="623" w14:anchorId="7F7D5CA4">
          <v:shape id="_x0000_i1062" type="#_x0000_t75" style="width:159.15pt;height:30.3pt" o:ole="">
            <v:imagedata r:id="rId82" o:title=""/>
          </v:shape>
          <o:OLEObject Type="Embed" ProgID="Equation.3" ShapeID="_x0000_i1062" DrawAspect="Content" ObjectID="_1628879459" r:id="rId83"/>
        </w:object>
      </w:r>
    </w:p>
    <w:p w14:paraId="0CF687CB" w14:textId="77777777" w:rsidR="000F3E1F" w:rsidRDefault="000F3E1F" w:rsidP="000F3E1F"/>
    <w:p w14:paraId="68C4353C" w14:textId="77777777" w:rsidR="000F3E1F" w:rsidRDefault="000F3E1F" w:rsidP="000F3E1F">
      <w:r>
        <w:t>Simplifying</w:t>
      </w:r>
    </w:p>
    <w:p w14:paraId="4A3B2B5E" w14:textId="77777777" w:rsidR="000F3E1F" w:rsidRDefault="000F3E1F" w:rsidP="000F3E1F"/>
    <w:p w14:paraId="5AFB968E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640" w:dyaOrig="623" w14:anchorId="0757EC01">
          <v:shape id="_x0000_i1063" type="#_x0000_t75" style="width:132.65pt;height:30.3pt" o:ole="">
            <v:imagedata r:id="rId84" o:title=""/>
          </v:shape>
          <o:OLEObject Type="Embed" ProgID="Equation.3" ShapeID="_x0000_i1063" DrawAspect="Content" ObjectID="_1628879460" r:id="rId85"/>
        </w:object>
      </w:r>
    </w:p>
    <w:p w14:paraId="00CBA486" w14:textId="77777777" w:rsidR="000F3E1F" w:rsidRDefault="000F3E1F" w:rsidP="000F3E1F"/>
    <w:p w14:paraId="1F73617A" w14:textId="77777777" w:rsidR="000F3E1F" w:rsidRDefault="000F3E1F" w:rsidP="000F3E1F">
      <w:r>
        <w:t>Express using positive powers only</w:t>
      </w:r>
    </w:p>
    <w:p w14:paraId="286F5306" w14:textId="77777777" w:rsidR="000F3E1F" w:rsidRDefault="000F3E1F" w:rsidP="000F3E1F"/>
    <w:p w14:paraId="51D0DA05" w14:textId="77777777" w:rsidR="000F3E1F" w:rsidRDefault="000F3E1F" w:rsidP="000F3E1F">
      <w:pPr>
        <w:rPr>
          <w:lang w:val="en-US"/>
        </w:rPr>
      </w:pPr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325" w:dyaOrig="773" w14:anchorId="53058F8B">
          <v:shape id="_x0000_i1064" type="#_x0000_t75" style="width:117.45pt;height:37.9pt" o:ole="">
            <v:imagedata r:id="rId86" o:title=""/>
          </v:shape>
          <o:OLEObject Type="Embed" ProgID="Equation.3" ShapeID="_x0000_i1064" DrawAspect="Content" ObjectID="_1628879461" r:id="rId87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1695" w:dyaOrig="435" w14:anchorId="1760B5A5">
          <v:shape id="_x0000_i1065" type="#_x0000_t75" style="width:83.35pt;height:22.75pt" o:ole="">
            <v:imagedata r:id="rId88" o:title=""/>
          </v:shape>
          <o:OLEObject Type="Embed" ProgID="Equation.3" ShapeID="_x0000_i1065" DrawAspect="Content" ObjectID="_1628879462" r:id="rId89"/>
        </w:object>
      </w:r>
      <w:r>
        <w:t>to rewrite</w:t>
      </w:r>
    </w:p>
    <w:p w14:paraId="5448C2ED" w14:textId="77777777" w:rsidR="000F3E1F" w:rsidRDefault="000F3E1F" w:rsidP="000F3E1F"/>
    <w:p w14:paraId="066ADCD0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348" w:dyaOrig="773" w14:anchorId="74252EDD">
          <v:shape id="_x0000_i1066" type="#_x0000_t75" style="width:117.45pt;height:37.9pt" o:ole="">
            <v:imagedata r:id="rId90" o:title=""/>
          </v:shape>
          <o:OLEObject Type="Embed" ProgID="Equation.3" ShapeID="_x0000_i1066" DrawAspect="Content" ObjectID="_1628879463" r:id="rId91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108" w:dyaOrig="420" w14:anchorId="5183CFC4">
          <v:shape id="_x0000_i1067" type="#_x0000_t75" style="width:106.1pt;height:22.75pt" o:ole="">
            <v:imagedata r:id="rId92" o:title=""/>
          </v:shape>
          <o:OLEObject Type="Embed" ProgID="Equation.3" ShapeID="_x0000_i1067" DrawAspect="Content" ObjectID="_1628879464" r:id="rId93"/>
        </w:object>
      </w:r>
      <w:r>
        <w:t>to rewrite as</w:t>
      </w:r>
    </w:p>
    <w:p w14:paraId="4CA5BB74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3180" w:dyaOrig="773" w14:anchorId="48C6793B">
          <v:shape id="_x0000_i1068" type="#_x0000_t75" style="width:159.15pt;height:37.9pt" o:ole="">
            <v:imagedata r:id="rId94" o:title=""/>
          </v:shape>
          <o:OLEObject Type="Embed" ProgID="Equation.3" ShapeID="_x0000_i1068" DrawAspect="Content" ObjectID="_1628879465" r:id="rId95"/>
        </w:object>
      </w:r>
      <w:r>
        <w:t>Simplify</w:t>
      </w:r>
    </w:p>
    <w:p w14:paraId="0D152B35" w14:textId="77777777" w:rsidR="000F3E1F" w:rsidRDefault="000F3E1F" w:rsidP="000F3E1F">
      <w:r>
        <w:rPr>
          <w:rFonts w:ascii="Times New Roman" w:eastAsia="Times New Roman" w:hAnsi="Times New Roman" w:cs="Times New Roman"/>
          <w:position w:val="-38"/>
          <w:szCs w:val="24"/>
          <w:lang w:eastAsia="en-US"/>
        </w:rPr>
        <w:object w:dxaOrig="2460" w:dyaOrig="773" w14:anchorId="01259CE9">
          <v:shape id="_x0000_i1069" type="#_x0000_t75" style="width:121.25pt;height:37.9pt" o:ole="">
            <v:imagedata r:id="rId96" o:title=""/>
          </v:shape>
          <o:OLEObject Type="Embed" ProgID="Equation.3" ShapeID="_x0000_i1069" DrawAspect="Content" ObjectID="_1628879466" r:id="rId97"/>
        </w:object>
      </w:r>
      <w:r>
        <w:t xml:space="preserve">Note that </w:t>
      </w:r>
      <w:r>
        <w:rPr>
          <w:rFonts w:ascii="Times New Roman" w:eastAsia="Times New Roman" w:hAnsi="Times New Roman" w:cs="Times New Roman"/>
          <w:position w:val="-38"/>
          <w:szCs w:val="24"/>
          <w:lang w:val="en-US" w:eastAsia="en-US"/>
        </w:rPr>
        <w:object w:dxaOrig="3480" w:dyaOrig="773" w14:anchorId="1B014D45">
          <v:shape id="_x0000_i1070" type="#_x0000_t75" style="width:174.3pt;height:37.9pt" o:ole="">
            <v:imagedata r:id="rId98" o:title=""/>
          </v:shape>
          <o:OLEObject Type="Embed" ProgID="Equation.3" ShapeID="_x0000_i1070" DrawAspect="Content" ObjectID="_1628879467" r:id="rId99"/>
        </w:object>
      </w:r>
    </w:p>
    <w:p w14:paraId="00275079" w14:textId="77777777" w:rsidR="000F3E1F" w:rsidRDefault="000F3E1F" w:rsidP="000F3E1F"/>
    <w:p w14:paraId="7F46D89E" w14:textId="77777777" w:rsidR="000F3E1F" w:rsidRDefault="000F3E1F" w:rsidP="000F3E1F">
      <w:r>
        <w:t>Finally expressing the whole derivative in surd notation</w:t>
      </w:r>
    </w:p>
    <w:p w14:paraId="5BF11B1C" w14:textId="77777777" w:rsidR="000F3E1F" w:rsidRDefault="000F3E1F" w:rsidP="000F3E1F"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1995" w:dyaOrig="653" w14:anchorId="1BFE1381">
          <v:shape id="_x0000_i1071" type="#_x0000_t75" style="width:98.55pt;height:34.1pt" o:ole="">
            <v:imagedata r:id="rId100" o:title=""/>
          </v:shape>
          <o:OLEObject Type="Embed" ProgID="Equation.3" ShapeID="_x0000_i1071" DrawAspect="Content" ObjectID="_1628879468" r:id="rId101"/>
        </w:object>
      </w:r>
    </w:p>
    <w:p w14:paraId="4BA9F72F" w14:textId="77777777" w:rsidR="000F3E1F" w:rsidRDefault="000F3E1F" w:rsidP="008A3351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 xml:space="preserve"> Worked Example 6</w:t>
      </w:r>
    </w:p>
    <w:p w14:paraId="527CA322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5108" w:dyaOrig="435" w14:anchorId="7D3F0D1F">
          <v:shape id="_x0000_i1072" type="#_x0000_t75" style="width:253.9pt;height:22.75pt" o:ole="">
            <v:imagedata r:id="rId102" o:title=""/>
          </v:shape>
          <o:OLEObject Type="Embed" ProgID="Equation.3" ShapeID="_x0000_i1072" DrawAspect="Content" ObjectID="_1628879469" r:id="rId103"/>
        </w:object>
      </w:r>
    </w:p>
    <w:p w14:paraId="128B401F" w14:textId="77777777" w:rsidR="000F3E1F" w:rsidRDefault="000F3E1F" w:rsidP="000F3E1F"/>
    <w:p w14:paraId="0327A6E7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565" w:dyaOrig="623" w14:anchorId="76E74ADE">
          <v:shape id="_x0000_i1073" type="#_x0000_t75" style="width:128.85pt;height:30.3pt" o:ole="">
            <v:imagedata r:id="rId104" o:title=""/>
          </v:shape>
          <o:OLEObject Type="Embed" ProgID="Equation.3" ShapeID="_x0000_i1073" DrawAspect="Content" ObjectID="_1628879470" r:id="rId105"/>
        </w:object>
      </w:r>
    </w:p>
    <w:p w14:paraId="233AA3E4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445" w:dyaOrig="623" w14:anchorId="22301EC3">
          <v:shape id="_x0000_i1074" type="#_x0000_t75" style="width:121.25pt;height:30.3pt" o:ole="">
            <v:imagedata r:id="rId106" o:title=""/>
          </v:shape>
          <o:OLEObject Type="Embed" ProgID="Equation.3" ShapeID="_x0000_i1074" DrawAspect="Content" ObjectID="_1628879471" r:id="rId107"/>
        </w:object>
      </w:r>
    </w:p>
    <w:p w14:paraId="1BAE2F9C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2145" w:dyaOrig="623" w14:anchorId="2B18D8E9">
          <v:shape id="_x0000_i1075" type="#_x0000_t75" style="width:106.1pt;height:30.3pt" o:ole="">
            <v:imagedata r:id="rId108" o:title=""/>
          </v:shape>
          <o:OLEObject Type="Embed" ProgID="Equation.3" ShapeID="_x0000_i1075" DrawAspect="Content" ObjectID="_1628879472" r:id="rId109"/>
        </w:object>
      </w:r>
    </w:p>
    <w:p w14:paraId="04652C9F" w14:textId="77777777" w:rsidR="000F3E1F" w:rsidRDefault="000F3E1F" w:rsidP="000F3E1F">
      <w:r>
        <w:rPr>
          <w:rFonts w:ascii="Times New Roman" w:eastAsia="Times New Roman" w:hAnsi="Times New Roman" w:cs="Times New Roman"/>
          <w:position w:val="-32"/>
          <w:szCs w:val="24"/>
          <w:lang w:eastAsia="en-US"/>
        </w:rPr>
        <w:object w:dxaOrig="1643" w:dyaOrig="735" w14:anchorId="734633B7">
          <v:shape id="_x0000_i1076" type="#_x0000_t75" style="width:83.35pt;height:37.9pt" o:ole="">
            <v:imagedata r:id="rId110" o:title=""/>
          </v:shape>
          <o:OLEObject Type="Embed" ProgID="Equation.3" ShapeID="_x0000_i1076" DrawAspect="Content" ObjectID="_1628879473" r:id="rId111"/>
        </w:object>
      </w:r>
    </w:p>
    <w:p w14:paraId="386D8509" w14:textId="77777777" w:rsidR="000F3E1F" w:rsidRDefault="000F3E1F" w:rsidP="000F3E1F"/>
    <w:p w14:paraId="5C9589BA" w14:textId="77777777" w:rsidR="000F3E1F" w:rsidRDefault="000F3E1F" w:rsidP="000F3E1F"/>
    <w:p w14:paraId="6FD18E24" w14:textId="77777777" w:rsidR="000F3E1F" w:rsidRDefault="000F3E1F" w:rsidP="000F3E1F"/>
    <w:p w14:paraId="5546F8A8" w14:textId="77777777" w:rsidR="000F3E1F" w:rsidRDefault="000F3E1F" w:rsidP="008A3351">
      <w:pPr>
        <w:pStyle w:val="Heading5"/>
      </w:pPr>
      <w:r>
        <w:t>Worked Example 7</w:t>
      </w:r>
    </w:p>
    <w:p w14:paraId="1EBE2F5B" w14:textId="77777777" w:rsidR="000F3E1F" w:rsidRDefault="000F3E1F" w:rsidP="000F3E1F">
      <w:r>
        <w:t xml:space="preserve">Differentiate </w:t>
      </w:r>
      <w:r>
        <w:rPr>
          <w:rFonts w:ascii="Times New Roman" w:eastAsia="Times New Roman" w:hAnsi="Times New Roman" w:cs="Times New Roman"/>
          <w:position w:val="-56"/>
          <w:szCs w:val="24"/>
          <w:lang w:eastAsia="en-US"/>
        </w:rPr>
        <w:object w:dxaOrig="1343" w:dyaOrig="938" w14:anchorId="673AE1D9">
          <v:shape id="_x0000_i1077" type="#_x0000_t75" style="width:68.2pt;height:45.45pt" o:ole="">
            <v:imagedata r:id="rId112" o:title=""/>
          </v:shape>
          <o:OLEObject Type="Embed" ProgID="Equation.3" ShapeID="_x0000_i1077" DrawAspect="Content" ObjectID="_1628879474" r:id="rId113"/>
        </w:object>
      </w:r>
    </w:p>
    <w:p w14:paraId="012B863C" w14:textId="77777777" w:rsidR="000F3E1F" w:rsidRDefault="000F3E1F" w:rsidP="000F3E1F"/>
    <w:p w14:paraId="7DC96CE8" w14:textId="77777777" w:rsidR="000F3E1F" w:rsidRDefault="000F3E1F" w:rsidP="000F3E1F">
      <w:r>
        <w:rPr>
          <w:rFonts w:ascii="Times New Roman" w:eastAsia="Times New Roman" w:hAnsi="Times New Roman" w:cs="Times New Roman"/>
          <w:position w:val="-66"/>
          <w:szCs w:val="24"/>
          <w:lang w:eastAsia="en-US"/>
        </w:rPr>
        <w:object w:dxaOrig="3233" w:dyaOrig="1440" w14:anchorId="58F73119">
          <v:shape id="_x0000_i1078" type="#_x0000_t75" style="width:162.95pt;height:1in" o:ole="">
            <v:imagedata r:id="rId114" o:title=""/>
          </v:shape>
          <o:OLEObject Type="Embed" ProgID="Equation.3" ShapeID="_x0000_i1078" DrawAspect="Content" ObjectID="_1628879475" r:id="rId115"/>
        </w:object>
      </w:r>
      <w:r>
        <w:t>By the quotient rule</w:t>
      </w:r>
    </w:p>
    <w:p w14:paraId="3363FA91" w14:textId="77777777" w:rsidR="000F3E1F" w:rsidRDefault="000F3E1F" w:rsidP="000F3E1F"/>
    <w:p w14:paraId="1D905C7A" w14:textId="77777777" w:rsidR="000F3E1F" w:rsidRDefault="000F3E1F" w:rsidP="000F3E1F">
      <w:r>
        <w:rPr>
          <w:rFonts w:ascii="Times New Roman" w:eastAsia="Times New Roman" w:hAnsi="Times New Roman" w:cs="Times New Roman"/>
          <w:position w:val="-72"/>
          <w:szCs w:val="24"/>
          <w:lang w:eastAsia="en-US"/>
        </w:rPr>
        <w:object w:dxaOrig="1808" w:dyaOrig="1388" w14:anchorId="1E23822C">
          <v:shape id="_x0000_i1079" type="#_x0000_t75" style="width:90.95pt;height:68.2pt" o:ole="">
            <v:imagedata r:id="rId116" o:title=""/>
          </v:shape>
          <o:OLEObject Type="Embed" ProgID="Equation.3" ShapeID="_x0000_i1079" DrawAspect="Content" ObjectID="_1628879476" r:id="rId117"/>
        </w:object>
      </w:r>
    </w:p>
    <w:p w14:paraId="463878F4" w14:textId="77777777" w:rsidR="000F3E1F" w:rsidRDefault="000F3E1F" w:rsidP="000F3E1F">
      <w:r>
        <w:rPr>
          <w:rFonts w:ascii="Times New Roman" w:eastAsia="Times New Roman" w:hAnsi="Times New Roman" w:cs="Times New Roman"/>
          <w:position w:val="-70"/>
          <w:szCs w:val="24"/>
          <w:lang w:eastAsia="en-US"/>
        </w:rPr>
        <w:object w:dxaOrig="1388" w:dyaOrig="1373" w14:anchorId="53458FA6">
          <v:shape id="_x0000_i1080" type="#_x0000_t75" style="width:68.2pt;height:68.2pt" o:ole="">
            <v:imagedata r:id="rId118" o:title=""/>
          </v:shape>
          <o:OLEObject Type="Embed" ProgID="Equation.3" ShapeID="_x0000_i1080" DrawAspect="Content" ObjectID="_1628879477" r:id="rId119"/>
        </w:object>
      </w:r>
      <w:r>
        <w:t xml:space="preserve">Multiple by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68" w:dyaOrig="653" w14:anchorId="2EA4BFF4">
          <v:shape id="_x0000_i1081" type="#_x0000_t75" style="width:18.95pt;height:34.1pt" o:ole="">
            <v:imagedata r:id="rId120" o:title=""/>
          </v:shape>
          <o:OLEObject Type="Embed" ProgID="Equation.3" ShapeID="_x0000_i1081" DrawAspect="Content" ObjectID="_1628879478" r:id="rId121"/>
        </w:object>
      </w:r>
    </w:p>
    <w:p w14:paraId="7F851129" w14:textId="77777777" w:rsidR="000F3E1F" w:rsidRDefault="000F3E1F" w:rsidP="000F3E1F">
      <w:r>
        <w:rPr>
          <w:rFonts w:ascii="Times New Roman" w:eastAsia="Times New Roman" w:hAnsi="Times New Roman" w:cs="Times New Roman"/>
          <w:position w:val="-34"/>
          <w:szCs w:val="24"/>
          <w:lang w:eastAsia="en-US"/>
        </w:rPr>
        <w:object w:dxaOrig="1350" w:dyaOrig="720" w14:anchorId="0164B5A8">
          <v:shape id="_x0000_i1082" type="#_x0000_t75" style="width:68.2pt;height:37.9pt" o:ole="">
            <v:imagedata r:id="rId122" o:title=""/>
          </v:shape>
          <o:OLEObject Type="Embed" ProgID="Equation.3" ShapeID="_x0000_i1082" DrawAspect="Content" ObjectID="_1628879479" r:id="rId123"/>
        </w:object>
      </w:r>
    </w:p>
    <w:p w14:paraId="56C6612B" w14:textId="77777777" w:rsidR="000F3E1F" w:rsidRDefault="000F3E1F" w:rsidP="008A3351">
      <w:pPr>
        <w:pStyle w:val="Heading5"/>
      </w:pPr>
      <w:r>
        <w:t>Worked Example 8</w:t>
      </w:r>
    </w:p>
    <w:p w14:paraId="138A877D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740" w:dyaOrig="368" w14:anchorId="0F99A27C">
          <v:shape id="_x0000_i1083" type="#_x0000_t75" style="width:87.15pt;height:18.95pt" o:ole="">
            <v:imagedata r:id="rId124" o:title=""/>
          </v:shape>
          <o:OLEObject Type="Embed" ProgID="Equation.3" ShapeID="_x0000_i1083" DrawAspect="Content" ObjectID="_1628879480" r:id="rId125"/>
        </w:object>
      </w:r>
    </w:p>
    <w:p w14:paraId="447C8A38" w14:textId="77777777" w:rsidR="000F3E1F" w:rsidRDefault="000F3E1F" w:rsidP="000F3E1F"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2048" w:dyaOrig="368" w14:anchorId="13FB2839">
          <v:shape id="_x0000_i1084" type="#_x0000_t75" style="width:102.3pt;height:18.95pt" o:ole="">
            <v:imagedata r:id="rId126" o:title=""/>
          </v:shape>
          <o:OLEObject Type="Embed" ProgID="Equation.3" ShapeID="_x0000_i1084" DrawAspect="Content" ObjectID="_1628879481" r:id="rId127"/>
        </w:object>
      </w:r>
    </w:p>
    <w:p w14:paraId="78CF6EF1" w14:textId="77777777" w:rsidR="000F3E1F" w:rsidRDefault="000F3E1F" w:rsidP="000F3E1F"/>
    <w:p w14:paraId="48E00345" w14:textId="77777777" w:rsidR="000F3E1F" w:rsidRDefault="000F3E1F" w:rsidP="000F3E1F">
      <w:r>
        <w:t>Notice that the derivative is zero when the function has a horizontal tangent and that as in the given interval the function is always decreasing so the derivative is always negative</w:t>
      </w:r>
    </w:p>
    <w:p w14:paraId="54EA4150" w14:textId="77777777" w:rsidR="000F3E1F" w:rsidRDefault="000F3E1F" w:rsidP="000F3E1F"/>
    <w:p w14:paraId="39D86C56" w14:textId="77777777" w:rsidR="000F3E1F" w:rsidRDefault="000F3E1F" w:rsidP="000F3E1F"/>
    <w:p w14:paraId="3EC0E3A7" w14:textId="52586827" w:rsidR="000F3E1F" w:rsidRDefault="000F3E1F" w:rsidP="000F3E1F">
      <w:r>
        <w:rPr>
          <w:noProof/>
        </w:rPr>
        <w:drawing>
          <wp:inline distT="0" distB="0" distL="0" distR="0" wp14:anchorId="2542C207" wp14:editId="2AEC9D39">
            <wp:extent cx="54864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514B" w14:textId="77777777" w:rsidR="000F3E1F" w:rsidRDefault="000F3E1F" w:rsidP="008A3351">
      <w:pPr>
        <w:pStyle w:val="Heading5"/>
      </w:pPr>
      <w:r>
        <w:rPr>
          <w:rFonts w:ascii="Arial" w:hAnsi="Arial" w:cs="Arial"/>
          <w:color w:val="003366"/>
          <w:kern w:val="32"/>
          <w:sz w:val="28"/>
        </w:rPr>
        <w:br w:type="page"/>
      </w:r>
      <w:r>
        <w:lastRenderedPageBreak/>
        <w:t>Worked Example 9</w:t>
      </w:r>
    </w:p>
    <w:p w14:paraId="203D52A2" w14:textId="77777777" w:rsidR="000F3E1F" w:rsidRDefault="000F3E1F" w:rsidP="000F3E1F">
      <w:r>
        <w:t xml:space="preserve">If </w:t>
      </w:r>
      <w:r>
        <w:rPr>
          <w:rFonts w:ascii="Times New Roman" w:eastAsia="Times New Roman" w:hAnsi="Times New Roman" w:cs="Times New Roman"/>
          <w:position w:val="-10"/>
          <w:szCs w:val="24"/>
          <w:lang w:eastAsia="en-US"/>
        </w:rPr>
        <w:object w:dxaOrig="1185" w:dyaOrig="368" w14:anchorId="0D1A41ED">
          <v:shape id="_x0000_i1085" type="#_x0000_t75" style="width:60.65pt;height:18.95pt" o:ole="">
            <v:imagedata r:id="rId129" o:title=""/>
          </v:shape>
          <o:OLEObject Type="Embed" ProgID="Equation.3" ShapeID="_x0000_i1085" DrawAspect="Content" ObjectID="_1628879482" r:id="rId130"/>
        </w:object>
      </w:r>
      <w:r>
        <w:t xml:space="preserve">and </w:t>
      </w:r>
      <w:r>
        <w:rPr>
          <w:rFonts w:ascii="Times New Roman" w:eastAsia="Times New Roman" w:hAnsi="Times New Roman" w:cs="Times New Roman"/>
          <w:position w:val="-8"/>
          <w:szCs w:val="24"/>
          <w:lang w:eastAsia="en-US"/>
        </w:rPr>
        <w:object w:dxaOrig="1253" w:dyaOrig="405" w14:anchorId="435FE5D8">
          <v:shape id="_x0000_i1086" type="#_x0000_t75" style="width:64.4pt;height:18.95pt" o:ole="">
            <v:imagedata r:id="rId131" o:title=""/>
          </v:shape>
          <o:OLEObject Type="Embed" ProgID="Equation.3" ShapeID="_x0000_i1086" DrawAspect="Content" ObjectID="_1628879483" r:id="rId132"/>
        </w:object>
      </w:r>
      <w:r>
        <w:t xml:space="preserve">find </w:t>
      </w:r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368" w:dyaOrig="623" w14:anchorId="51016F44">
          <v:shape id="_x0000_i1087" type="#_x0000_t75" style="width:18.95pt;height:30.3pt" o:ole="">
            <v:imagedata r:id="rId133" o:title=""/>
          </v:shape>
          <o:OLEObject Type="Embed" ProgID="Equation.3" ShapeID="_x0000_i1087" DrawAspect="Content" ObjectID="_1628879484" r:id="rId134"/>
        </w:object>
      </w:r>
      <w:r>
        <w:t xml:space="preserve">when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705" w:dyaOrig="353" w14:anchorId="3F165321">
          <v:shape id="_x0000_i1088" type="#_x0000_t75" style="width:34.1pt;height:18.95pt" o:ole="">
            <v:imagedata r:id="rId135" o:title=""/>
          </v:shape>
          <o:OLEObject Type="Embed" ProgID="Equation.3" ShapeID="_x0000_i1088" DrawAspect="Content" ObjectID="_1628879485" r:id="rId136"/>
        </w:object>
      </w:r>
    </w:p>
    <w:p w14:paraId="6B97E704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185" w:dyaOrig="623" w14:anchorId="567FE125">
          <v:shape id="_x0000_i1089" type="#_x0000_t75" style="width:60.65pt;height:30.3pt" o:ole="">
            <v:imagedata r:id="rId137" o:title=""/>
          </v:shape>
          <o:OLEObject Type="Embed" ProgID="Equation.3" ShapeID="_x0000_i1089" DrawAspect="Content" ObjectID="_1628879486" r:id="rId138"/>
        </w:object>
      </w:r>
    </w:p>
    <w:p w14:paraId="3D86804F" w14:textId="77777777" w:rsidR="000F3E1F" w:rsidRDefault="000F3E1F" w:rsidP="000F3E1F">
      <w:r>
        <w:rPr>
          <w:rFonts w:ascii="Times New Roman" w:eastAsia="Times New Roman" w:hAnsi="Times New Roman" w:cs="Times New Roman"/>
          <w:position w:val="-24"/>
          <w:szCs w:val="24"/>
          <w:lang w:eastAsia="en-US"/>
        </w:rPr>
        <w:object w:dxaOrig="1200" w:dyaOrig="623" w14:anchorId="02ED1F36">
          <v:shape id="_x0000_i1090" type="#_x0000_t75" style="width:60.65pt;height:30.3pt" o:ole="">
            <v:imagedata r:id="rId139" o:title=""/>
          </v:shape>
          <o:OLEObject Type="Embed" ProgID="Equation.3" ShapeID="_x0000_i1090" DrawAspect="Content" ObjectID="_1628879487" r:id="rId140"/>
        </w:object>
      </w:r>
      <w:r>
        <w:t xml:space="preserve">, </w:t>
      </w:r>
      <w:r>
        <w:rPr>
          <w:rFonts w:ascii="Times New Roman" w:eastAsia="Times New Roman" w:hAnsi="Times New Roman" w:cs="Times New Roman"/>
          <w:position w:val="-44"/>
          <w:szCs w:val="24"/>
          <w:lang w:eastAsia="en-US"/>
        </w:rPr>
        <w:object w:dxaOrig="4088" w:dyaOrig="1035" w14:anchorId="5DD31B21">
          <v:shape id="_x0000_i1091" type="#_x0000_t75" style="width:204.65pt;height:53.05pt" o:ole="">
            <v:imagedata r:id="rId141" o:title=""/>
          </v:shape>
          <o:OLEObject Type="Embed" ProgID="Equation.3" ShapeID="_x0000_i1091" DrawAspect="Content" ObjectID="_1628879488" r:id="rId142"/>
        </w:object>
      </w:r>
    </w:p>
    <w:p w14:paraId="6BF53A47" w14:textId="77777777" w:rsidR="000F3E1F" w:rsidRDefault="000F3E1F" w:rsidP="000F3E1F">
      <w:r>
        <w:rPr>
          <w:rFonts w:ascii="Times New Roman" w:eastAsia="Times New Roman" w:hAnsi="Times New Roman" w:cs="Times New Roman"/>
          <w:position w:val="-44"/>
          <w:szCs w:val="24"/>
          <w:lang w:eastAsia="en-US"/>
        </w:rPr>
        <w:object w:dxaOrig="2768" w:dyaOrig="818" w14:anchorId="06C4A9E5">
          <v:shape id="_x0000_i1092" type="#_x0000_t75" style="width:140.2pt;height:41.7pt" o:ole="">
            <v:imagedata r:id="rId143" o:title=""/>
          </v:shape>
          <o:OLEObject Type="Embed" ProgID="Equation.3" ShapeID="_x0000_i1092" DrawAspect="Content" ObjectID="_1628879489" r:id="rId144"/>
        </w:object>
      </w:r>
    </w:p>
    <w:p w14:paraId="39C99EFE" w14:textId="77777777" w:rsidR="000F3E1F" w:rsidRDefault="000F3E1F" w:rsidP="000F3E1F"/>
    <w:p w14:paraId="06E55104" w14:textId="77777777" w:rsidR="000F3E1F" w:rsidRDefault="000F3E1F" w:rsidP="000F3E1F">
      <w:r>
        <w:t xml:space="preserve">If </w:t>
      </w:r>
      <w:r>
        <w:rPr>
          <w:rFonts w:ascii="Times New Roman" w:eastAsia="Times New Roman" w:hAnsi="Times New Roman" w:cs="Times New Roman"/>
          <w:position w:val="-6"/>
          <w:szCs w:val="24"/>
          <w:lang w:eastAsia="en-US"/>
        </w:rPr>
        <w:object w:dxaOrig="705" w:dyaOrig="353" w14:anchorId="41B665B2">
          <v:shape id="_x0000_i1093" type="#_x0000_t75" style="width:35.15pt;height:17.55pt" o:ole="">
            <v:imagedata r:id="rId135" o:title=""/>
          </v:shape>
          <o:OLEObject Type="Embed" ProgID="Equation.3" ShapeID="_x0000_i1093" DrawAspect="Content" ObjectID="_1628879490" r:id="rId145"/>
        </w:object>
      </w:r>
      <w:r>
        <w:t xml:space="preserve"> then </w:t>
      </w:r>
      <w:r>
        <w:rPr>
          <w:rFonts w:ascii="Times New Roman" w:eastAsia="Times New Roman" w:hAnsi="Times New Roman" w:cs="Times New Roman"/>
          <w:position w:val="-12"/>
          <w:szCs w:val="24"/>
          <w:lang w:eastAsia="en-US"/>
        </w:rPr>
        <w:object w:dxaOrig="2025" w:dyaOrig="503" w14:anchorId="0D683DA7">
          <v:shape id="_x0000_i1094" type="#_x0000_t75" style="width:101.4pt;height:25.05pt" o:ole="">
            <v:imagedata r:id="rId146" o:title=""/>
          </v:shape>
          <o:OLEObject Type="Embed" ProgID="Equation.3" ShapeID="_x0000_i1094" DrawAspect="Content" ObjectID="_1628879491" r:id="rId147"/>
        </w:object>
      </w:r>
    </w:p>
    <w:p w14:paraId="2661B8A8" w14:textId="77777777" w:rsidR="000F3E1F" w:rsidRDefault="000F3E1F" w:rsidP="000F3E1F"/>
    <w:p w14:paraId="0DF5D356" w14:textId="77777777" w:rsidR="000F3E1F" w:rsidRDefault="000F3E1F" w:rsidP="000F3E1F">
      <w:r>
        <w:rPr>
          <w:rFonts w:ascii="Times New Roman" w:eastAsia="Times New Roman" w:hAnsi="Times New Roman" w:cs="Times New Roman"/>
          <w:position w:val="-66"/>
          <w:szCs w:val="24"/>
          <w:lang w:eastAsia="en-US"/>
        </w:rPr>
        <w:object w:dxaOrig="3465" w:dyaOrig="1088" w14:anchorId="7311D6ED">
          <v:shape id="_x0000_i1095" type="#_x0000_t75" style="width:173.4pt;height:54.45pt" o:ole="">
            <v:imagedata r:id="rId148" o:title=""/>
          </v:shape>
          <o:OLEObject Type="Embed" ProgID="Equation.3" ShapeID="_x0000_i1095" DrawAspect="Content" ObjectID="_1628879492" r:id="rId149"/>
        </w:object>
      </w:r>
      <w:r>
        <w:t xml:space="preserve">  Multiply by </w:t>
      </w:r>
      <w:r>
        <w:rPr>
          <w:rFonts w:ascii="Times New Roman" w:eastAsia="Times New Roman" w:hAnsi="Times New Roman" w:cs="Times New Roman"/>
          <w:position w:val="-28"/>
          <w:szCs w:val="24"/>
          <w:lang w:eastAsia="en-US"/>
        </w:rPr>
        <w:object w:dxaOrig="405" w:dyaOrig="720" w14:anchorId="0E6F4932">
          <v:shape id="_x0000_i1096" type="#_x0000_t75" style="width:20.15pt;height:36pt" o:ole="">
            <v:imagedata r:id="rId150" o:title=""/>
          </v:shape>
          <o:OLEObject Type="Embed" ProgID="Equation.3" ShapeID="_x0000_i1096" DrawAspect="Content" ObjectID="_1628879493" r:id="rId151"/>
        </w:object>
      </w:r>
    </w:p>
    <w:p w14:paraId="50A3798A" w14:textId="095B78DF" w:rsidR="00B760B4" w:rsidRPr="00B760B4" w:rsidRDefault="000F3E1F" w:rsidP="00371160">
      <w:r>
        <w:rPr>
          <w:rFonts w:ascii="Times New Roman" w:eastAsia="Times New Roman" w:hAnsi="Times New Roman" w:cs="Times New Roman"/>
          <w:position w:val="-24"/>
          <w:szCs w:val="24"/>
          <w:lang w:val="en-US" w:eastAsia="en-US"/>
        </w:rPr>
        <w:object w:dxaOrig="3195" w:dyaOrig="668" w14:anchorId="5E57C9D2">
          <v:shape id="_x0000_i1097" type="#_x0000_t75" style="width:159.85pt;height:33.4pt" o:ole="">
            <v:imagedata r:id="rId152" o:title=""/>
          </v:shape>
          <o:OLEObject Type="Embed" ProgID="Equation.3" ShapeID="_x0000_i1097" DrawAspect="Content" ObjectID="_1628879494" r:id="rId153"/>
        </w:object>
      </w:r>
    </w:p>
    <w:sectPr w:rsidR="00B760B4" w:rsidRPr="00B760B4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2519" w14:textId="77777777" w:rsidR="008C1962" w:rsidRDefault="008C1962" w:rsidP="00DC0620">
      <w:r>
        <w:separator/>
      </w:r>
    </w:p>
  </w:endnote>
  <w:endnote w:type="continuationSeparator" w:id="0">
    <w:p w14:paraId="5A76C64F" w14:textId="77777777" w:rsidR="008C1962" w:rsidRDefault="008C1962" w:rsidP="00DC0620">
      <w:r>
        <w:continuationSeparator/>
      </w:r>
    </w:p>
  </w:endnote>
  <w:endnote w:type="continuationNotice" w:id="1">
    <w:p w14:paraId="1046D32F" w14:textId="77777777" w:rsidR="008C1962" w:rsidRDefault="008C1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A3031" w14:textId="77777777" w:rsidR="008C1962" w:rsidRDefault="008C1962" w:rsidP="00DC0620">
      <w:r>
        <w:separator/>
      </w:r>
    </w:p>
  </w:footnote>
  <w:footnote w:type="continuationSeparator" w:id="0">
    <w:p w14:paraId="30C93725" w14:textId="77777777" w:rsidR="008C1962" w:rsidRDefault="008C1962" w:rsidP="00DC0620">
      <w:r>
        <w:continuationSeparator/>
      </w:r>
    </w:p>
  </w:footnote>
  <w:footnote w:type="continuationNotice" w:id="1">
    <w:p w14:paraId="0FEB60E0" w14:textId="77777777" w:rsidR="008C1962" w:rsidRDefault="008C19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453077"/>
    <w:multiLevelType w:val="hybridMultilevel"/>
    <w:tmpl w:val="3D485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95D00"/>
    <w:multiLevelType w:val="hybridMultilevel"/>
    <w:tmpl w:val="2FDEE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20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7"/>
  </w:num>
  <w:num w:numId="18">
    <w:abstractNumId w:val="37"/>
  </w:num>
  <w:num w:numId="19">
    <w:abstractNumId w:val="32"/>
  </w:num>
  <w:num w:numId="20">
    <w:abstractNumId w:val="24"/>
  </w:num>
  <w:num w:numId="21">
    <w:abstractNumId w:val="16"/>
  </w:num>
  <w:num w:numId="22">
    <w:abstractNumId w:val="34"/>
  </w:num>
  <w:num w:numId="23">
    <w:abstractNumId w:val="39"/>
  </w:num>
  <w:num w:numId="24">
    <w:abstractNumId w:val="23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6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1D6A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4E3B"/>
    <w:rsid w:val="0004603B"/>
    <w:rsid w:val="000460DD"/>
    <w:rsid w:val="00046711"/>
    <w:rsid w:val="00047272"/>
    <w:rsid w:val="00051DA5"/>
    <w:rsid w:val="00051E4B"/>
    <w:rsid w:val="00053289"/>
    <w:rsid w:val="0005362E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CC0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0517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C2A"/>
    <w:rsid w:val="000F004D"/>
    <w:rsid w:val="000F0825"/>
    <w:rsid w:val="000F1F22"/>
    <w:rsid w:val="000F2521"/>
    <w:rsid w:val="000F2B71"/>
    <w:rsid w:val="000F2C4C"/>
    <w:rsid w:val="000F3E1F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6A6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9AC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C16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57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0CE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5C8A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660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6C3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C78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77F3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CF6"/>
    <w:rsid w:val="002B0E0C"/>
    <w:rsid w:val="002B0EF0"/>
    <w:rsid w:val="002B1526"/>
    <w:rsid w:val="002B1600"/>
    <w:rsid w:val="002B1676"/>
    <w:rsid w:val="002B2964"/>
    <w:rsid w:val="002B330F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5B23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160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0F6F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2FB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322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7A7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6D13"/>
    <w:rsid w:val="00467074"/>
    <w:rsid w:val="0046768E"/>
    <w:rsid w:val="00470164"/>
    <w:rsid w:val="004701FF"/>
    <w:rsid w:val="00472575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46C4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6C8"/>
    <w:rsid w:val="00515A71"/>
    <w:rsid w:val="00515B71"/>
    <w:rsid w:val="00516F01"/>
    <w:rsid w:val="00517527"/>
    <w:rsid w:val="00521156"/>
    <w:rsid w:val="0052181F"/>
    <w:rsid w:val="00521FF5"/>
    <w:rsid w:val="00522202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AFF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62F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606F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28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B7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EB7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3258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0F9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0D4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87755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26FF"/>
    <w:rsid w:val="007A3524"/>
    <w:rsid w:val="007A38C5"/>
    <w:rsid w:val="007A38FA"/>
    <w:rsid w:val="007A3BB5"/>
    <w:rsid w:val="007A3CFD"/>
    <w:rsid w:val="007A3E99"/>
    <w:rsid w:val="007A52A4"/>
    <w:rsid w:val="007A549F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50EF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123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BE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E16"/>
    <w:rsid w:val="008A1CDE"/>
    <w:rsid w:val="008A23DE"/>
    <w:rsid w:val="008A246C"/>
    <w:rsid w:val="008A3351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DE3"/>
    <w:rsid w:val="008B4029"/>
    <w:rsid w:val="008B42F7"/>
    <w:rsid w:val="008B5198"/>
    <w:rsid w:val="008B5EDA"/>
    <w:rsid w:val="008B774E"/>
    <w:rsid w:val="008C178E"/>
    <w:rsid w:val="008C1962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AFD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05F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295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B03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A5B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D58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26DC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64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1B0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0B3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3E7F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0E97"/>
    <w:rsid w:val="00B71B08"/>
    <w:rsid w:val="00B72E96"/>
    <w:rsid w:val="00B72EA8"/>
    <w:rsid w:val="00B7309C"/>
    <w:rsid w:val="00B737B2"/>
    <w:rsid w:val="00B74589"/>
    <w:rsid w:val="00B750DC"/>
    <w:rsid w:val="00B757CF"/>
    <w:rsid w:val="00B7595C"/>
    <w:rsid w:val="00B760B4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378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020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2ECF"/>
    <w:rsid w:val="00C334DF"/>
    <w:rsid w:val="00C33585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576A"/>
    <w:rsid w:val="00D168E7"/>
    <w:rsid w:val="00D16B01"/>
    <w:rsid w:val="00D177B8"/>
    <w:rsid w:val="00D20494"/>
    <w:rsid w:val="00D21636"/>
    <w:rsid w:val="00D22151"/>
    <w:rsid w:val="00D22D82"/>
    <w:rsid w:val="00D23E98"/>
    <w:rsid w:val="00D257C9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8CE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EDC"/>
    <w:rsid w:val="00E72FA0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512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33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25B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6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D6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6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11D6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11D6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11D6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D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11D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1D6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D6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1D6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11D6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11D6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11D6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11D6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6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6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6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11D6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11D6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11D6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11D6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11D6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11D6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11D6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11D6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11D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D6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011D6A"/>
    <w:rPr>
      <w:b/>
    </w:rPr>
  </w:style>
  <w:style w:type="numbering" w:customStyle="1" w:styleId="KennysListStyles">
    <w:name w:val="KennysListStyles"/>
    <w:uiPriority w:val="99"/>
    <w:rsid w:val="00011D6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11D6A"/>
    <w:rPr>
      <w:b/>
    </w:rPr>
  </w:style>
  <w:style w:type="paragraph" w:customStyle="1" w:styleId="Answer">
    <w:name w:val="Answer"/>
    <w:basedOn w:val="Normal"/>
    <w:qFormat/>
    <w:rsid w:val="00011D6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011D6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11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11D6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11D6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11D6A"/>
    <w:rPr>
      <w:smallCaps/>
    </w:rPr>
  </w:style>
  <w:style w:type="paragraph" w:customStyle="1" w:styleId="SourceCodeCaption">
    <w:name w:val="Source Code Caption"/>
    <w:basedOn w:val="Normal"/>
    <w:rsid w:val="00011D6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11D6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11D6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1D6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11D6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11D6A"/>
    <w:rPr>
      <w:b/>
      <w:smallCaps/>
    </w:rPr>
  </w:style>
  <w:style w:type="paragraph" w:customStyle="1" w:styleId="NumberedList">
    <w:name w:val="Numbered List"/>
    <w:basedOn w:val="Normal"/>
    <w:qFormat/>
    <w:rsid w:val="00011D6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11D6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11D6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11D6A"/>
  </w:style>
  <w:style w:type="paragraph" w:styleId="ListNumber">
    <w:name w:val="List Number"/>
    <w:basedOn w:val="Normal"/>
    <w:uiPriority w:val="99"/>
    <w:unhideWhenUsed/>
    <w:rsid w:val="00011D6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11D6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11D6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11D6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11D6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11D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1D6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11D6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11D6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11D6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11D6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1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6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11D6A"/>
    <w:rPr>
      <w:smallCaps/>
    </w:rPr>
  </w:style>
  <w:style w:type="paragraph" w:customStyle="1" w:styleId="TableCellNormal">
    <w:name w:val="Table Cell Normal"/>
    <w:basedOn w:val="Normal"/>
    <w:qFormat/>
    <w:rsid w:val="00011D6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11D6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11D6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11D6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11D6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11D6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11D6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11D6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11D6A"/>
    <w:rPr>
      <w:i/>
      <w:iCs/>
    </w:rPr>
  </w:style>
  <w:style w:type="character" w:customStyle="1" w:styleId="CommandChar">
    <w:name w:val="Command Char"/>
    <w:basedOn w:val="DefaultParagraphFont"/>
    <w:link w:val="Command"/>
    <w:rsid w:val="00011D6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11D6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11D6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11D6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11D6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11D6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11D6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11D6A"/>
    <w:pPr>
      <w:spacing w:after="0"/>
      <w:ind w:left="924" w:hanging="357"/>
    </w:pPr>
  </w:style>
  <w:style w:type="paragraph" w:customStyle="1" w:styleId="a">
    <w:name w:val="`"/>
    <w:basedOn w:val="Normal"/>
    <w:qFormat/>
    <w:rsid w:val="00011D6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11D6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11D6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11D6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11D6A"/>
    <w:rPr>
      <w:b/>
      <w:smallCaps/>
    </w:rPr>
  </w:style>
  <w:style w:type="table" w:customStyle="1" w:styleId="SimpleDefinition">
    <w:name w:val="SimpleDefinition"/>
    <w:basedOn w:val="TableNormal"/>
    <w:uiPriority w:val="99"/>
    <w:rsid w:val="00011D6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11D6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11D6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11D6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11D6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011D6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11D6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11D6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11D6A"/>
    <w:rPr>
      <w:color w:val="4BACC6" w:themeColor="accent5"/>
    </w:rPr>
  </w:style>
  <w:style w:type="paragraph" w:customStyle="1" w:styleId="ToDoSection">
    <w:name w:val="ToDo Section"/>
    <w:basedOn w:val="Heading1"/>
    <w:qFormat/>
    <w:rsid w:val="00011D6A"/>
  </w:style>
  <w:style w:type="paragraph" w:customStyle="1" w:styleId="ToDoQuestionHeader">
    <w:name w:val="ToDo Question Header"/>
    <w:basedOn w:val="Question"/>
    <w:qFormat/>
    <w:rsid w:val="00011D6A"/>
  </w:style>
  <w:style w:type="paragraph" w:customStyle="1" w:styleId="ToDoDetails">
    <w:name w:val="ToDoDetails"/>
    <w:basedOn w:val="Normal"/>
    <w:qFormat/>
    <w:rsid w:val="00011D6A"/>
  </w:style>
  <w:style w:type="paragraph" w:customStyle="1" w:styleId="CodeExampleCode">
    <w:name w:val="Code Example Code"/>
    <w:basedOn w:val="Normal"/>
    <w:rsid w:val="00011D6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11D6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11D6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11D6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11D6A"/>
  </w:style>
  <w:style w:type="paragraph" w:customStyle="1" w:styleId="questionsubsection2">
    <w:name w:val="question sub section 2"/>
    <w:basedOn w:val="Heading4"/>
    <w:qFormat/>
    <w:rsid w:val="00011D6A"/>
  </w:style>
  <w:style w:type="paragraph" w:customStyle="1" w:styleId="ListBulletHeader2">
    <w:name w:val="List Bullet Header 2"/>
    <w:basedOn w:val="Normal"/>
    <w:next w:val="ListBullet"/>
    <w:qFormat/>
    <w:rsid w:val="00011D6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11D6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11D6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11D6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11D6A"/>
    <w:rPr>
      <w:color w:val="00B0F0" w:themeColor="accent1"/>
    </w:rPr>
  </w:style>
  <w:style w:type="character" w:styleId="HTMLSample">
    <w:name w:val="HTML Sample"/>
    <w:basedOn w:val="DefaultParagraphFont"/>
    <w:uiPriority w:val="99"/>
    <w:unhideWhenUsed/>
    <w:rsid w:val="00380F6F"/>
    <w:rPr>
      <w:rFonts w:ascii="Consolas" w:hAnsi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B50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50EF"/>
    <w:rPr>
      <w:rFonts w:ascii="Consolas" w:eastAsiaTheme="minorEastAsia" w:hAnsi="Consolas"/>
      <w:color w:val="000000" w:themeColor="text1"/>
      <w:sz w:val="21"/>
      <w:szCs w:val="21"/>
      <w:lang w:eastAsia="en-GB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565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56573"/>
    <w:rPr>
      <w:rFonts w:eastAsiaTheme="minorEastAsia"/>
      <w:color w:val="000000" w:themeColor="text1"/>
      <w:sz w:val="24"/>
      <w:lang w:eastAsia="en-GB"/>
    </w:rPr>
  </w:style>
  <w:style w:type="paragraph" w:styleId="NoSpacing">
    <w:name w:val="No Spacing"/>
    <w:uiPriority w:val="1"/>
    <w:qFormat/>
    <w:rsid w:val="00156573"/>
    <w:pPr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styleId="NormalIndent">
    <w:name w:val="Normal Indent"/>
    <w:basedOn w:val="Normal"/>
    <w:uiPriority w:val="99"/>
    <w:unhideWhenUsed/>
    <w:rsid w:val="007E71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emf"/><Relationship Id="rId144" Type="http://schemas.openxmlformats.org/officeDocument/2006/relationships/oleObject" Target="embeddings/oleObject66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55" Type="http://schemas.openxmlformats.org/officeDocument/2006/relationships/header" Target="header2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emf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6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image" Target="media/image45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9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e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e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24E4B"/>
    <w:rsid w:val="001141F8"/>
    <w:rsid w:val="00671633"/>
    <w:rsid w:val="008046E3"/>
    <w:rsid w:val="00C84448"/>
    <w:rsid w:val="00E03C9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671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748E-B856-4D81-B910-5DB166F2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13834</TotalTime>
  <Pages>31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401</cp:revision>
  <cp:lastPrinted>2019-09-01T20:43:00Z</cp:lastPrinted>
  <dcterms:created xsi:type="dcterms:W3CDTF">2019-05-30T19:33:00Z</dcterms:created>
  <dcterms:modified xsi:type="dcterms:W3CDTF">2019-09-01T20:43:00Z</dcterms:modified>
</cp:coreProperties>
</file>