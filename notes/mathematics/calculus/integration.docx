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973B6BC" w:rsidR="00CE23AA" w:rsidRDefault="007D406F" w:rsidP="0036239E">
      <w:pPr>
        <w:pStyle w:val="DocumentTitle"/>
        <w:ind w:firstLine="0"/>
      </w:pPr>
      <w:r>
        <w:t>Integration</w:t>
      </w:r>
    </w:p>
    <w:p w14:paraId="3D80E79C" w14:textId="77777777" w:rsidR="00BD04E8" w:rsidRDefault="00BD04E8" w:rsidP="00BD04E8"/>
    <w:p w14:paraId="73A040D4" w14:textId="77777777" w:rsidR="0065136D" w:rsidRDefault="0065136D" w:rsidP="0065136D">
      <w:pPr>
        <w:pStyle w:val="Heading2"/>
      </w:pPr>
      <w:r>
        <w:t>Introduction</w:t>
      </w:r>
      <w:bookmarkStart w:id="0" w:name="_GoBack"/>
      <w:bookmarkEnd w:id="0"/>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10881089" w14:textId="77777777" w:rsidR="00F22D37" w:rsidRDefault="00F22D37" w:rsidP="00F22D37">
      <w:pPr>
        <w:pStyle w:val="Heading1"/>
        <w:rPr>
          <w:rFonts w:eastAsia="Times New Roman"/>
          <w:color w:val="003366"/>
          <w:sz w:val="48"/>
        </w:rPr>
      </w:pPr>
      <w:r>
        <w:t>Definite Integral</w:t>
      </w:r>
    </w:p>
    <w:p w14:paraId="4EEF191B" w14:textId="77777777" w:rsidR="00F22D37" w:rsidRDefault="00F22D37" w:rsidP="00F22D37">
      <w:r>
        <w:t xml:space="preserve">If </w:t>
      </w:r>
      <w:r>
        <w:rPr>
          <w:rFonts w:ascii="Times New Roman" w:eastAsia="Times New Roman" w:hAnsi="Times New Roman" w:cs="Times New Roman"/>
          <w:position w:val="-10"/>
          <w:szCs w:val="24"/>
          <w:lang w:eastAsia="en-US"/>
        </w:rPr>
        <w:object w:dxaOrig="233" w:dyaOrig="315" w14:anchorId="11D3F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5.85pt" o:ole="">
            <v:imagedata r:id="rId8" o:title=""/>
          </v:shape>
          <o:OLEObject Type="Embed" ProgID="Equation.3" ShapeID="_x0000_i1025" DrawAspect="Content" ObjectID="_1628879972" r:id="rId9"/>
        </w:object>
      </w:r>
      <w:r>
        <w:t xml:space="preserve">is a continuous function defined for </w:t>
      </w:r>
      <w:r>
        <w:rPr>
          <w:rFonts w:ascii="Times New Roman" w:eastAsia="Times New Roman" w:hAnsi="Times New Roman" w:cs="Times New Roman"/>
          <w:position w:val="-6"/>
          <w:szCs w:val="24"/>
          <w:lang w:eastAsia="en-US"/>
        </w:rPr>
        <w:object w:dxaOrig="938" w:dyaOrig="285" w14:anchorId="0B7CE0B4">
          <v:shape id="_x0000_i1026" type="#_x0000_t75" style="width:46.95pt;height:14.1pt" o:ole="">
            <v:imagedata r:id="rId10" o:title=""/>
          </v:shape>
          <o:OLEObject Type="Embed" ProgID="Equation.3" ShapeID="_x0000_i1026" DrawAspect="Content" ObjectID="_1628879973" r:id="rId11"/>
        </w:object>
      </w:r>
      <w:r>
        <w:t xml:space="preserve">, we divide the sub-interval </w:t>
      </w:r>
      <w:r>
        <w:rPr>
          <w:rFonts w:ascii="Times New Roman" w:eastAsia="Times New Roman" w:hAnsi="Times New Roman" w:cs="Times New Roman"/>
          <w:position w:val="-10"/>
          <w:szCs w:val="24"/>
          <w:lang w:eastAsia="en-US"/>
        </w:rPr>
        <w:object w:dxaOrig="518" w:dyaOrig="338" w14:anchorId="50C50047">
          <v:shape id="_x0000_i1027" type="#_x0000_t75" style="width:25.9pt;height:17pt" o:ole="">
            <v:imagedata r:id="rId12" o:title=""/>
          </v:shape>
          <o:OLEObject Type="Embed" ProgID="Equation.3" ShapeID="_x0000_i1027" DrawAspect="Content" ObjectID="_1628879974" r:id="rId13"/>
        </w:object>
      </w:r>
      <w:r>
        <w:t xml:space="preserve">into n subintervals of equal width </w:t>
      </w:r>
      <w:r>
        <w:rPr>
          <w:rFonts w:ascii="Times New Roman" w:eastAsia="Times New Roman" w:hAnsi="Times New Roman" w:cs="Times New Roman"/>
          <w:position w:val="-24"/>
          <w:szCs w:val="24"/>
          <w:lang w:eastAsia="en-US"/>
        </w:rPr>
        <w:object w:dxaOrig="1238" w:dyaOrig="623" w14:anchorId="30A8880C">
          <v:shape id="_x0000_i1028" type="#_x0000_t75" style="width:61.9pt;height:31.1pt" o:ole="">
            <v:imagedata r:id="rId14" o:title=""/>
          </v:shape>
          <o:OLEObject Type="Embed" ProgID="Equation.3" ShapeID="_x0000_i1028" DrawAspect="Content" ObjectID="_1628879975" r:id="rId15"/>
        </w:object>
      </w:r>
      <w:r>
        <w:t xml:space="preserve">. We let </w:t>
      </w:r>
      <w:r>
        <w:rPr>
          <w:rFonts w:ascii="Times New Roman" w:eastAsia="Times New Roman" w:hAnsi="Times New Roman" w:cs="Times New Roman"/>
          <w:position w:val="-12"/>
          <w:szCs w:val="24"/>
          <w:lang w:eastAsia="en-US"/>
        </w:rPr>
        <w:object w:dxaOrig="2498" w:dyaOrig="368" w14:anchorId="4C780F8C">
          <v:shape id="_x0000_i1029" type="#_x0000_t75" style="width:125pt;height:18.45pt" o:ole="">
            <v:imagedata r:id="rId16" o:title=""/>
          </v:shape>
          <o:OLEObject Type="Embed" ProgID="Equation.3" ShapeID="_x0000_i1029" DrawAspect="Content" ObjectID="_1628879976" r:id="rId17"/>
        </w:object>
      </w:r>
      <w:r>
        <w:t xml:space="preserve">be the endpoints of these sub-intervals and we let </w:t>
      </w:r>
      <w:r>
        <w:rPr>
          <w:rFonts w:ascii="Times New Roman" w:eastAsia="Times New Roman" w:hAnsi="Times New Roman" w:cs="Times New Roman"/>
          <w:position w:val="-12"/>
          <w:szCs w:val="24"/>
          <w:lang w:eastAsia="en-US"/>
        </w:rPr>
        <w:object w:dxaOrig="1223" w:dyaOrig="383" w14:anchorId="34F949DF">
          <v:shape id="_x0000_i1030" type="#_x0000_t75" style="width:61.05pt;height:19pt" o:ole="">
            <v:imagedata r:id="rId18" o:title=""/>
          </v:shape>
          <o:OLEObject Type="Embed" ProgID="Equation.3" ShapeID="_x0000_i1030" DrawAspect="Content" ObjectID="_1628879977" r:id="rId19"/>
        </w:object>
      </w:r>
      <w:r>
        <w:t xml:space="preserve">be any sample points on these sub-intervals, so </w:t>
      </w:r>
      <w:r>
        <w:rPr>
          <w:rFonts w:ascii="Times New Roman" w:eastAsia="Times New Roman" w:hAnsi="Times New Roman" w:cs="Times New Roman"/>
          <w:position w:val="-12"/>
          <w:szCs w:val="24"/>
          <w:lang w:eastAsia="en-US"/>
        </w:rPr>
        <w:object w:dxaOrig="368" w:dyaOrig="383" w14:anchorId="5A93CBF3">
          <v:shape id="_x0000_i1031" type="#_x0000_t75" style="width:18.45pt;height:19pt" o:ole="">
            <v:imagedata r:id="rId20" o:title=""/>
          </v:shape>
          <o:OLEObject Type="Embed" ProgID="Equation.3" ShapeID="_x0000_i1031" DrawAspect="Content" ObjectID="_1628879978" r:id="rId21"/>
        </w:object>
      </w:r>
      <w:r>
        <w:t xml:space="preserve">lies on the sub-interval </w:t>
      </w:r>
      <w:r>
        <w:rPr>
          <w:rFonts w:ascii="Times New Roman" w:eastAsia="Times New Roman" w:hAnsi="Times New Roman" w:cs="Times New Roman"/>
          <w:position w:val="-12"/>
          <w:szCs w:val="24"/>
          <w:lang w:eastAsia="en-US"/>
        </w:rPr>
        <w:object w:dxaOrig="818" w:dyaOrig="368" w14:anchorId="7303FE3E">
          <v:shape id="_x0000_i1032" type="#_x0000_t75" style="width:40.9pt;height:18.45pt" o:ole="">
            <v:imagedata r:id="rId22" o:title=""/>
          </v:shape>
          <o:OLEObject Type="Embed" ProgID="Equation.3" ShapeID="_x0000_i1032" DrawAspect="Content" ObjectID="_1628879979" r:id="rId23"/>
        </w:object>
      </w:r>
      <w:r>
        <w:t xml:space="preserve">then the definite integral of </w:t>
      </w:r>
      <w:r>
        <w:rPr>
          <w:rFonts w:ascii="Times New Roman" w:eastAsia="Times New Roman" w:hAnsi="Times New Roman" w:cs="Times New Roman"/>
          <w:position w:val="-10"/>
          <w:szCs w:val="24"/>
          <w:lang w:eastAsia="en-US"/>
        </w:rPr>
        <w:object w:dxaOrig="233" w:dyaOrig="315" w14:anchorId="7B3D8FF9">
          <v:shape id="_x0000_i1033" type="#_x0000_t75" style="width:11.5pt;height:15.85pt" o:ole="">
            <v:imagedata r:id="rId8" o:title=""/>
          </v:shape>
          <o:OLEObject Type="Embed" ProgID="Equation.3" ShapeID="_x0000_i1033" DrawAspect="Content" ObjectID="_1628879980" r:id="rId24"/>
        </w:object>
      </w:r>
      <w:r>
        <w:t xml:space="preserve">from a to b is </w:t>
      </w:r>
    </w:p>
    <w:p w14:paraId="45A309A2" w14:textId="77777777" w:rsidR="00F22D37" w:rsidRDefault="00F22D37" w:rsidP="00F22D37"/>
    <w:p w14:paraId="1AB56A1D" w14:textId="77777777" w:rsidR="00F22D37" w:rsidRDefault="00F22D37" w:rsidP="00F22D37">
      <w:r>
        <w:rPr>
          <w:rFonts w:ascii="Times New Roman" w:eastAsia="Times New Roman" w:hAnsi="Times New Roman" w:cs="Times New Roman"/>
          <w:position w:val="-32"/>
          <w:szCs w:val="24"/>
          <w:lang w:eastAsia="en-US"/>
        </w:rPr>
        <w:object w:dxaOrig="3180" w:dyaOrig="750" w14:anchorId="03C9429D">
          <v:shape id="_x0000_i1034" type="#_x0000_t75" style="width:159pt;height:37.45pt" o:ole="">
            <v:imagedata r:id="rId25" o:title=""/>
          </v:shape>
          <o:OLEObject Type="Embed" ProgID="Equation.3" ShapeID="_x0000_i1034" DrawAspect="Content" ObjectID="_1628879981" r:id="rId26"/>
        </w:object>
      </w:r>
    </w:p>
    <w:p w14:paraId="3CB4A158" w14:textId="77777777" w:rsidR="00F22D37" w:rsidRDefault="00F22D37" w:rsidP="00F22D37"/>
    <w:p w14:paraId="789E7964" w14:textId="77777777" w:rsidR="00F22D37" w:rsidRDefault="00F22D37" w:rsidP="00F22D37">
      <w:r>
        <w:rPr>
          <w:rFonts w:ascii="Times New Roman" w:eastAsia="Times New Roman" w:hAnsi="Times New Roman" w:cs="Times New Roman"/>
          <w:position w:val="-10"/>
          <w:szCs w:val="24"/>
          <w:lang w:eastAsia="en-US"/>
        </w:rPr>
        <w:object w:dxaOrig="533" w:dyaOrig="315" w14:anchorId="5B0D3DF3">
          <v:shape id="_x0000_i1035" type="#_x0000_t75" style="width:26.8pt;height:15.85pt" o:ole="">
            <v:imagedata r:id="rId27" o:title=""/>
          </v:shape>
          <o:OLEObject Type="Embed" ProgID="Equation.3" ShapeID="_x0000_i1035" DrawAspect="Content" ObjectID="_1628879982" r:id="rId28"/>
        </w:object>
      </w:r>
      <w:r>
        <w:t>is the integrand, a and b are the limits of integration. The symbol dx has no official meaning by itself. The definite integral is a number that can be interpreted as the area under the curve from a to b</w:t>
      </w:r>
    </w:p>
    <w:p w14:paraId="72A3FC05" w14:textId="77777777" w:rsidR="00F22D37" w:rsidRDefault="00F22D37" w:rsidP="00F22D37"/>
    <w:p w14:paraId="18082E0D" w14:textId="77777777" w:rsidR="00F22D37" w:rsidRDefault="00F22D37" w:rsidP="00F22D37">
      <w:pPr>
        <w:pStyle w:val="Heading2"/>
      </w:pPr>
      <w:r>
        <w:lastRenderedPageBreak/>
        <w:t xml:space="preserve"> Properties of the Definite Integral</w:t>
      </w:r>
    </w:p>
    <w:p w14:paraId="0CDB614C"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1455" w:dyaOrig="750" w14:anchorId="260E86F8">
          <v:shape id="_x0000_i1036" type="#_x0000_t75" style="width:72.85pt;height:37.45pt" o:ole="">
            <v:imagedata r:id="rId29" o:title=""/>
          </v:shape>
          <o:OLEObject Type="Embed" ProgID="Equation.3" ShapeID="_x0000_i1036" DrawAspect="Content" ObjectID="_1628879983" r:id="rId30"/>
        </w:object>
      </w:r>
    </w:p>
    <w:p w14:paraId="57305967"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2160" w:dyaOrig="750" w14:anchorId="165C9CF5">
          <v:shape id="_x0000_i1037" type="#_x0000_t75" style="width:108pt;height:37.45pt" o:ole="">
            <v:imagedata r:id="rId31" o:title=""/>
          </v:shape>
          <o:OLEObject Type="Embed" ProgID="Equation.3" ShapeID="_x0000_i1037" DrawAspect="Content" ObjectID="_1628879984" r:id="rId32"/>
        </w:object>
      </w:r>
    </w:p>
    <w:p w14:paraId="74E2B87B"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3803" w:dyaOrig="750" w14:anchorId="79FE13B4">
          <v:shape id="_x0000_i1038" type="#_x0000_t75" style="width:190.1pt;height:37.45pt" o:ole="">
            <v:imagedata r:id="rId33" o:title=""/>
          </v:shape>
          <o:OLEObject Type="Embed" ProgID="Equation.3" ShapeID="_x0000_i1038" DrawAspect="Content" ObjectID="_1628879985" r:id="rId34"/>
        </w:object>
      </w:r>
    </w:p>
    <w:p w14:paraId="38CC2E63" w14:textId="77777777" w:rsidR="00F22D37" w:rsidRDefault="00F22D37" w:rsidP="00F22D37">
      <w:pPr>
        <w:pStyle w:val="Heading2"/>
      </w:pPr>
      <w:r>
        <w:rPr>
          <w:rFonts w:ascii="Arial" w:eastAsia="Times New Roman" w:hAnsi="Arial" w:cs="Arial"/>
          <w:b/>
          <w:iCs/>
          <w:color w:val="003366"/>
          <w:kern w:val="32"/>
          <w:position w:val="-32"/>
          <w:sz w:val="28"/>
          <w:lang w:eastAsia="en-US"/>
        </w:rPr>
        <w:object w:dxaOrig="3788" w:dyaOrig="750" w14:anchorId="2346E324">
          <v:shape id="_x0000_i1039" type="#_x0000_t75" style="width:189.5pt;height:37.45pt" o:ole="">
            <v:imagedata r:id="rId35" o:title=""/>
          </v:shape>
          <o:OLEObject Type="Embed" ProgID="Equation.3" ShapeID="_x0000_i1039" DrawAspect="Content" ObjectID="_1628879986" r:id="rId36"/>
        </w:object>
      </w:r>
    </w:p>
    <w:p w14:paraId="0C1C4E6E" w14:textId="77777777" w:rsidR="00F22D37" w:rsidRDefault="00F22D37" w:rsidP="00F22D37">
      <w:r>
        <w:rPr>
          <w:rFonts w:ascii="Times New Roman" w:eastAsia="Times New Roman" w:hAnsi="Times New Roman" w:cs="Times New Roman"/>
          <w:position w:val="-32"/>
          <w:szCs w:val="24"/>
          <w:lang w:eastAsia="en-US"/>
        </w:rPr>
        <w:object w:dxaOrig="2175" w:dyaOrig="750" w14:anchorId="7184B491">
          <v:shape id="_x0000_i1040" type="#_x0000_t75" style="width:108.85pt;height:37.45pt" o:ole="">
            <v:imagedata r:id="rId37" o:title=""/>
          </v:shape>
          <o:OLEObject Type="Embed" ProgID="Equation.3" ShapeID="_x0000_i1040" DrawAspect="Content" ObjectID="_1628879987" r:id="rId38"/>
        </w:object>
      </w:r>
    </w:p>
    <w:p w14:paraId="34F989DC" w14:textId="77777777" w:rsidR="00F22D37" w:rsidRDefault="00F22D37" w:rsidP="00F22D37">
      <w:pPr>
        <w:pStyle w:val="Heading1"/>
      </w:pPr>
      <w:r>
        <w:rPr>
          <w:rFonts w:ascii="Arial" w:hAnsi="Arial" w:cs="Arial"/>
          <w:b/>
          <w:bCs/>
          <w:color w:val="003366"/>
          <w:kern w:val="32"/>
          <w:sz w:val="48"/>
          <w:szCs w:val="32"/>
        </w:rPr>
        <w:br w:type="page"/>
      </w:r>
      <w:r>
        <w:lastRenderedPageBreak/>
        <w:t>Fundamental</w:t>
      </w:r>
    </w:p>
    <w:p w14:paraId="642A83BA" w14:textId="77777777" w:rsidR="00F22D37" w:rsidRDefault="00F22D37" w:rsidP="00F22D37">
      <w:pPr>
        <w:pStyle w:val="Heading2"/>
      </w:pPr>
      <w:r>
        <w:t>FTOC</w:t>
      </w:r>
    </w:p>
    <w:p w14:paraId="4E0C695C" w14:textId="77777777" w:rsidR="00F22D37" w:rsidRDefault="00F22D37" w:rsidP="00F22D37">
      <w:r>
        <w:t xml:space="preserve">If </w:t>
      </w:r>
      <w:r>
        <w:rPr>
          <w:rFonts w:ascii="Times New Roman" w:eastAsia="Times New Roman" w:hAnsi="Times New Roman" w:cs="Times New Roman"/>
          <w:position w:val="-32"/>
          <w:szCs w:val="24"/>
          <w:lang w:eastAsia="en-US"/>
        </w:rPr>
        <w:object w:dxaOrig="1275" w:dyaOrig="750" w14:anchorId="0B100C60">
          <v:shape id="_x0000_i1041" type="#_x0000_t75" style="width:63.65pt;height:37.45pt" o:ole="">
            <v:imagedata r:id="rId39" o:title=""/>
          </v:shape>
          <o:OLEObject Type="Embed" ProgID="Equation.3" ShapeID="_x0000_i1041" DrawAspect="Content" ObjectID="_1628879988" r:id="rId40"/>
        </w:object>
      </w:r>
      <w:r>
        <w:t xml:space="preserve">then </w:t>
      </w:r>
      <w:r>
        <w:rPr>
          <w:rFonts w:ascii="Times New Roman" w:eastAsia="Times New Roman" w:hAnsi="Times New Roman" w:cs="Times New Roman"/>
          <w:position w:val="-10"/>
          <w:szCs w:val="24"/>
          <w:lang w:eastAsia="en-US"/>
        </w:rPr>
        <w:object w:dxaOrig="1305" w:dyaOrig="315" w14:anchorId="01B76F5C">
          <v:shape id="_x0000_i1042" type="#_x0000_t75" style="width:65.4pt;height:15.85pt" o:ole="">
            <v:imagedata r:id="rId41" o:title=""/>
          </v:shape>
          <o:OLEObject Type="Embed" ProgID="Equation.3" ShapeID="_x0000_i1042" DrawAspect="Content" ObjectID="_1628879989" r:id="rId42"/>
        </w:object>
      </w:r>
    </w:p>
    <w:p w14:paraId="4D32D2C0" w14:textId="77777777" w:rsidR="00F22D37" w:rsidRDefault="00F22D37" w:rsidP="00F22D37">
      <w:r>
        <w:rPr>
          <w:rFonts w:ascii="Times New Roman" w:eastAsia="Times New Roman" w:hAnsi="Times New Roman" w:cs="Times New Roman"/>
          <w:position w:val="-32"/>
          <w:szCs w:val="24"/>
          <w:lang w:eastAsia="en-US"/>
        </w:rPr>
        <w:object w:dxaOrig="2348" w:dyaOrig="750" w14:anchorId="7537BD8A">
          <v:shape id="_x0000_i1043" type="#_x0000_t75" style="width:117.5pt;height:37.45pt" o:ole="">
            <v:imagedata r:id="rId43" o:title=""/>
          </v:shape>
          <o:OLEObject Type="Embed" ProgID="Equation.3" ShapeID="_x0000_i1043" DrawAspect="Content" ObjectID="_1628879990" r:id="rId44"/>
        </w:object>
      </w:r>
      <w:r>
        <w:t xml:space="preserve">where F is any anti-derivative of f, that is </w:t>
      </w:r>
      <w:r>
        <w:rPr>
          <w:rFonts w:ascii="Times New Roman" w:eastAsia="Times New Roman" w:hAnsi="Times New Roman" w:cs="Times New Roman"/>
          <w:position w:val="-10"/>
          <w:szCs w:val="24"/>
          <w:lang w:eastAsia="en-US"/>
        </w:rPr>
        <w:object w:dxaOrig="855" w:dyaOrig="368" w14:anchorId="766F3BE9">
          <v:shape id="_x0000_i1044" type="#_x0000_t75" style="width:42.6pt;height:18.45pt" o:ole="">
            <v:imagedata r:id="rId45" o:title=""/>
          </v:shape>
          <o:OLEObject Type="Embed" ProgID="Equation.3" ShapeID="_x0000_i1044" DrawAspect="Content" ObjectID="_1628879991" r:id="rId46"/>
        </w:object>
      </w:r>
    </w:p>
    <w:p w14:paraId="31CBF1E8" w14:textId="77777777" w:rsidR="00F22D37" w:rsidRDefault="00F22D37" w:rsidP="00F22D37">
      <w:pPr>
        <w:pStyle w:val="Heading1"/>
      </w:pPr>
      <w:r>
        <w:rPr>
          <w:rFonts w:ascii="Arial" w:hAnsi="Arial" w:cs="Arial"/>
          <w:b/>
          <w:bCs/>
          <w:color w:val="003366"/>
          <w:kern w:val="32"/>
          <w:sz w:val="48"/>
          <w:szCs w:val="32"/>
        </w:rPr>
        <w:br w:type="page"/>
      </w:r>
      <w:r>
        <w:lastRenderedPageBreak/>
        <w:t>Integrating complex numbers</w:t>
      </w:r>
    </w:p>
    <w:p w14:paraId="780C292B" w14:textId="77777777" w:rsidR="00F22D37" w:rsidRDefault="00F22D37" w:rsidP="00F22D37">
      <w:pPr>
        <w:pStyle w:val="Heading2"/>
      </w:pPr>
      <w:r>
        <w:t>One Show that</w:t>
      </w:r>
    </w:p>
    <w:p w14:paraId="0594594D" w14:textId="77777777" w:rsidR="00F22D37" w:rsidRDefault="00F22D37" w:rsidP="00F22D37">
      <w:r>
        <w:rPr>
          <w:rFonts w:ascii="Times New Roman" w:eastAsia="Times New Roman" w:hAnsi="Times New Roman" w:cs="Times New Roman"/>
          <w:position w:val="-24"/>
          <w:szCs w:val="24"/>
          <w:lang w:eastAsia="en-US"/>
        </w:rPr>
        <w:object w:dxaOrig="4418" w:dyaOrig="623" w14:anchorId="245A5641">
          <v:shape id="_x0000_i1045" type="#_x0000_t75" style="width:220.9pt;height:31.1pt" o:ole="">
            <v:imagedata r:id="rId47" o:title=""/>
          </v:shape>
          <o:OLEObject Type="Embed" ProgID="Equation.3" ShapeID="_x0000_i1045" DrawAspect="Content" ObjectID="_1628879992" r:id="rId48"/>
        </w:object>
      </w:r>
    </w:p>
    <w:p w14:paraId="27328A0F" w14:textId="77777777" w:rsidR="00F22D37" w:rsidRDefault="00F22D37" w:rsidP="00F22D37"/>
    <w:p w14:paraId="58E725EF" w14:textId="77777777" w:rsidR="00F22D37" w:rsidRDefault="00F22D37" w:rsidP="00F22D37">
      <w:r>
        <w:t xml:space="preserve">And </w:t>
      </w:r>
    </w:p>
    <w:p w14:paraId="36A71C6A" w14:textId="77777777" w:rsidR="00F22D37" w:rsidRDefault="00F22D37" w:rsidP="00F22D37">
      <w:pPr>
        <w:pStyle w:val="Heading2"/>
      </w:pPr>
      <w:r>
        <w:rPr>
          <w:rFonts w:ascii="Arial" w:eastAsia="Times New Roman" w:hAnsi="Arial" w:cs="Arial"/>
          <w:b/>
          <w:iCs/>
          <w:color w:val="003366"/>
          <w:kern w:val="32"/>
          <w:position w:val="-24"/>
          <w:sz w:val="28"/>
          <w:lang w:eastAsia="en-US"/>
        </w:rPr>
        <w:object w:dxaOrig="4553" w:dyaOrig="623" w14:anchorId="38ABB1CA">
          <v:shape id="_x0000_i1046" type="#_x0000_t75" style="width:227.5pt;height:31.1pt" o:ole="">
            <v:imagedata r:id="rId49" o:title=""/>
          </v:shape>
          <o:OLEObject Type="Embed" ProgID="Equation.3" ShapeID="_x0000_i1046" DrawAspect="Content" ObjectID="_1628879993" r:id="rId50"/>
        </w:object>
      </w:r>
    </w:p>
    <w:p w14:paraId="43F9D923" w14:textId="77777777" w:rsidR="00F22D37" w:rsidRDefault="00F22D37" w:rsidP="00F22D37"/>
    <w:p w14:paraId="630BEA41" w14:textId="77777777" w:rsidR="00F22D37" w:rsidRDefault="00F22D37" w:rsidP="00F22D37">
      <w:r>
        <w:t>Second express both more simply using a phase angle</w:t>
      </w:r>
    </w:p>
    <w:p w14:paraId="5B26B7F2" w14:textId="77777777" w:rsidR="00F22D37" w:rsidRDefault="00F22D37" w:rsidP="00F22D37"/>
    <w:p w14:paraId="776BB42C" w14:textId="77777777" w:rsidR="00F22D37" w:rsidRDefault="00F22D37" w:rsidP="00F22D37">
      <w:r>
        <w:t>Let</w:t>
      </w:r>
      <w:r>
        <w:rPr>
          <w:rFonts w:ascii="Times New Roman" w:eastAsia="Times New Roman" w:hAnsi="Times New Roman" w:cs="Times New Roman"/>
          <w:position w:val="-16"/>
          <w:szCs w:val="24"/>
          <w:lang w:eastAsia="en-US"/>
        </w:rPr>
        <w:object w:dxaOrig="1778" w:dyaOrig="435" w14:anchorId="2DD0525F">
          <v:shape id="_x0000_i1047" type="#_x0000_t75" style="width:89pt;height:21.9pt" o:ole="">
            <v:imagedata r:id="rId51" o:title=""/>
          </v:shape>
          <o:OLEObject Type="Embed" ProgID="Equation.3" ShapeID="_x0000_i1047" DrawAspect="Content" ObjectID="_1628879994" r:id="rId52"/>
        </w:object>
      </w:r>
      <w:r>
        <w:t xml:space="preserve"> and </w:t>
      </w:r>
      <w:r>
        <w:rPr>
          <w:rFonts w:ascii="Times New Roman" w:eastAsia="Times New Roman" w:hAnsi="Times New Roman" w:cs="Times New Roman"/>
          <w:position w:val="-24"/>
          <w:szCs w:val="24"/>
          <w:lang w:eastAsia="en-US"/>
        </w:rPr>
        <w:object w:dxaOrig="2715" w:dyaOrig="623" w14:anchorId="2BF4E4FF">
          <v:shape id="_x0000_i1048" type="#_x0000_t75" style="width:135.65pt;height:31.1pt" o:ole="">
            <v:imagedata r:id="rId53" o:title=""/>
          </v:shape>
          <o:OLEObject Type="Embed" ProgID="Equation.3" ShapeID="_x0000_i1048" DrawAspect="Content" ObjectID="_1628879995" r:id="rId54"/>
        </w:object>
      </w:r>
    </w:p>
    <w:p w14:paraId="79EC0673" w14:textId="77777777" w:rsidR="00F22D37" w:rsidRDefault="00F22D37" w:rsidP="00F22D37"/>
    <w:p w14:paraId="6EC05D64" w14:textId="77777777" w:rsidR="00F22D37" w:rsidRDefault="00F22D37" w:rsidP="00F22D37">
      <w:r>
        <w:t xml:space="preserve">Consider </w:t>
      </w:r>
      <w:r>
        <w:rPr>
          <w:rFonts w:ascii="Times New Roman" w:eastAsia="Times New Roman" w:hAnsi="Times New Roman" w:cs="Times New Roman"/>
          <w:position w:val="-16"/>
          <w:szCs w:val="24"/>
          <w:lang w:eastAsia="en-US"/>
        </w:rPr>
        <w:object w:dxaOrig="885" w:dyaOrig="435" w14:anchorId="6D01E659">
          <v:shape id="_x0000_i1049" type="#_x0000_t75" style="width:44.35pt;height:21.9pt" o:ole="">
            <v:imagedata r:id="rId55" o:title=""/>
          </v:shape>
          <o:OLEObject Type="Embed" ProgID="Equation.3" ShapeID="_x0000_i1049" DrawAspect="Content" ObjectID="_1628879996" r:id="rId56"/>
        </w:object>
      </w:r>
    </w:p>
    <w:p w14:paraId="64CBA9A8" w14:textId="77777777" w:rsidR="00F22D37" w:rsidRDefault="00F22D37" w:rsidP="00F22D37">
      <w:r>
        <w:rPr>
          <w:rFonts w:ascii="Times New Roman" w:eastAsia="Times New Roman" w:hAnsi="Times New Roman" w:cs="Times New Roman"/>
          <w:position w:val="-16"/>
          <w:szCs w:val="24"/>
          <w:lang w:eastAsia="en-US"/>
        </w:rPr>
        <w:object w:dxaOrig="3060" w:dyaOrig="435" w14:anchorId="7CEECAC1">
          <v:shape id="_x0000_i1050" type="#_x0000_t75" style="width:152.95pt;height:21.9pt" o:ole="">
            <v:imagedata r:id="rId57" o:title=""/>
          </v:shape>
          <o:OLEObject Type="Embed" ProgID="Equation.3" ShapeID="_x0000_i1050" DrawAspect="Content" ObjectID="_1628879997" r:id="rId58"/>
        </w:object>
      </w:r>
    </w:p>
    <w:p w14:paraId="74387442" w14:textId="77777777" w:rsidR="00F22D37" w:rsidRDefault="00F22D37" w:rsidP="00F22D37"/>
    <w:p w14:paraId="34D10D33" w14:textId="77777777" w:rsidR="00F22D37" w:rsidRDefault="00F22D37" w:rsidP="00F22D37">
      <w:r>
        <w:rPr>
          <w:rFonts w:ascii="Times New Roman" w:eastAsia="Times New Roman" w:hAnsi="Times New Roman" w:cs="Times New Roman"/>
          <w:position w:val="-16"/>
          <w:szCs w:val="24"/>
          <w:lang w:eastAsia="en-US"/>
        </w:rPr>
        <w:object w:dxaOrig="2528" w:dyaOrig="435" w14:anchorId="6FE55A00">
          <v:shape id="_x0000_i1051" type="#_x0000_t75" style="width:126.45pt;height:21.9pt" o:ole="">
            <v:imagedata r:id="rId59" o:title=""/>
          </v:shape>
          <o:OLEObject Type="Embed" ProgID="Equation.3" ShapeID="_x0000_i1051" DrawAspect="Content" ObjectID="_1628879998" r:id="rId60"/>
        </w:object>
      </w:r>
    </w:p>
    <w:p w14:paraId="52F435DE" w14:textId="77777777" w:rsidR="00F22D37" w:rsidRDefault="00F22D37" w:rsidP="00F22D37">
      <w:pPr>
        <w:pStyle w:val="Heading1"/>
      </w:pPr>
      <w:r>
        <w:rPr>
          <w:rFonts w:ascii="Arial" w:eastAsia="Times New Roman" w:hAnsi="Arial" w:cs="Arial"/>
          <w:b/>
          <w:bCs/>
          <w:color w:val="003366"/>
          <w:kern w:val="32"/>
          <w:position w:val="-16"/>
          <w:sz w:val="48"/>
          <w:szCs w:val="32"/>
          <w:lang w:eastAsia="en-US"/>
        </w:rPr>
        <w:object w:dxaOrig="1020" w:dyaOrig="435" w14:anchorId="4CBAB6FF">
          <v:shape id="_x0000_i1052" type="#_x0000_t75" style="width:51pt;height:21.9pt" o:ole="">
            <v:imagedata r:id="rId61" o:title=""/>
          </v:shape>
          <o:OLEObject Type="Embed" ProgID="Equation.3" ShapeID="_x0000_i1052" DrawAspect="Content" ObjectID="_1628879999" r:id="rId62"/>
        </w:object>
      </w:r>
    </w:p>
    <w:p w14:paraId="7DC36567" w14:textId="77777777" w:rsidR="00F22D37" w:rsidRDefault="00F22D37" w:rsidP="00F22D37">
      <w:pPr>
        <w:pStyle w:val="Heading1"/>
      </w:pPr>
      <w:r>
        <w:rPr>
          <w:rFonts w:ascii="Arial" w:eastAsia="Times New Roman" w:hAnsi="Arial" w:cs="Arial"/>
          <w:b/>
          <w:bCs/>
          <w:color w:val="003366"/>
          <w:kern w:val="32"/>
          <w:position w:val="-16"/>
          <w:sz w:val="48"/>
          <w:szCs w:val="32"/>
          <w:lang w:eastAsia="en-US"/>
        </w:rPr>
        <w:object w:dxaOrig="1305" w:dyaOrig="435" w14:anchorId="320B3E5D">
          <v:shape id="_x0000_i1053" type="#_x0000_t75" style="width:65.4pt;height:21.9pt" o:ole="">
            <v:imagedata r:id="rId63" o:title=""/>
          </v:shape>
          <o:OLEObject Type="Embed" ProgID="Equation.3" ShapeID="_x0000_i1053" DrawAspect="Content" ObjectID="_1628880000" r:id="rId64"/>
        </w:object>
      </w:r>
    </w:p>
    <w:p w14:paraId="4C1625DD" w14:textId="77777777" w:rsidR="00F22D37" w:rsidRDefault="00F22D37" w:rsidP="00F22D37">
      <w:pPr>
        <w:pStyle w:val="Heading1"/>
        <w:rPr>
          <w:lang w:val="en-US"/>
        </w:rPr>
      </w:pPr>
      <w:r>
        <w:rPr>
          <w:rFonts w:ascii="Arial" w:eastAsia="Times New Roman" w:hAnsi="Arial" w:cs="Arial"/>
          <w:b/>
          <w:bCs/>
          <w:color w:val="003366"/>
          <w:kern w:val="32"/>
          <w:position w:val="-24"/>
          <w:sz w:val="48"/>
          <w:szCs w:val="32"/>
          <w:lang w:val="en-US" w:eastAsia="en-US"/>
        </w:rPr>
        <w:object w:dxaOrig="1455" w:dyaOrig="623" w14:anchorId="74643492">
          <v:shape id="_x0000_i1054" type="#_x0000_t75" style="width:72.85pt;height:31.1pt" o:ole="">
            <v:imagedata r:id="rId65" o:title=""/>
          </v:shape>
          <o:OLEObject Type="Embed" ProgID="Equation.3" ShapeID="_x0000_i1054" DrawAspect="Content" ObjectID="_1628880001" r:id="rId66"/>
        </w:object>
      </w:r>
    </w:p>
    <w:p w14:paraId="08B77C76" w14:textId="77777777" w:rsidR="00F22D37" w:rsidRDefault="00F22D37" w:rsidP="00F22D37">
      <w:pPr>
        <w:pStyle w:val="Heading1"/>
      </w:pPr>
      <w:r>
        <w:rPr>
          <w:rFonts w:ascii="Arial" w:eastAsia="Times New Roman" w:hAnsi="Arial" w:cs="Arial"/>
          <w:b/>
          <w:bCs/>
          <w:color w:val="003366"/>
          <w:kern w:val="32"/>
          <w:position w:val="-24"/>
          <w:sz w:val="48"/>
          <w:szCs w:val="32"/>
          <w:lang w:val="en-US" w:eastAsia="en-US"/>
        </w:rPr>
        <w:object w:dxaOrig="2918" w:dyaOrig="623" w14:anchorId="4341CD7C">
          <v:shape id="_x0000_i1055" type="#_x0000_t75" style="width:146pt;height:31.1pt" o:ole="">
            <v:imagedata r:id="rId67" o:title=""/>
          </v:shape>
          <o:OLEObject Type="Embed" ProgID="Equation.3" ShapeID="_x0000_i1055" DrawAspect="Content" ObjectID="_1628880002" r:id="rId68"/>
        </w:object>
      </w:r>
    </w:p>
    <w:p w14:paraId="022E60EF" w14:textId="77777777" w:rsidR="00F22D37" w:rsidRDefault="00F22D37" w:rsidP="00F22D37">
      <w:pPr>
        <w:pStyle w:val="Heading1"/>
      </w:pPr>
      <w:r>
        <w:rPr>
          <w:rFonts w:ascii="Arial" w:eastAsia="Times New Roman" w:hAnsi="Arial" w:cs="Arial"/>
          <w:b/>
          <w:bCs/>
          <w:color w:val="003366"/>
          <w:kern w:val="32"/>
          <w:position w:val="-24"/>
          <w:sz w:val="48"/>
          <w:szCs w:val="32"/>
          <w:lang w:val="en-US" w:eastAsia="en-US"/>
        </w:rPr>
        <w:object w:dxaOrig="5408" w:dyaOrig="623" w14:anchorId="4E74DF0B">
          <v:shape id="_x0000_i1056" type="#_x0000_t75" style="width:270.45pt;height:31.1pt" o:ole="">
            <v:imagedata r:id="rId69" o:title=""/>
          </v:shape>
          <o:OLEObject Type="Embed" ProgID="Equation.3" ShapeID="_x0000_i1056" DrawAspect="Content" ObjectID="_1628880003" r:id="rId70"/>
        </w:object>
      </w:r>
    </w:p>
    <w:p w14:paraId="48496ECA" w14:textId="77777777" w:rsidR="00F22D37" w:rsidRDefault="00F22D37" w:rsidP="00F22D37">
      <w:r>
        <w:t>Since real and imaginary parts must be equal</w:t>
      </w:r>
    </w:p>
    <w:p w14:paraId="442C1D8B" w14:textId="77777777" w:rsidR="00F22D37" w:rsidRDefault="00F22D37" w:rsidP="00F22D37"/>
    <w:p w14:paraId="6B762606" w14:textId="77777777" w:rsidR="00F22D37" w:rsidRDefault="00F22D37" w:rsidP="00F22D37">
      <w:r>
        <w:rPr>
          <w:rFonts w:ascii="Times New Roman" w:eastAsia="Times New Roman" w:hAnsi="Times New Roman" w:cs="Times New Roman"/>
          <w:position w:val="-24"/>
          <w:szCs w:val="24"/>
          <w:lang w:eastAsia="en-US"/>
        </w:rPr>
        <w:object w:dxaOrig="4418" w:dyaOrig="623" w14:anchorId="749D9065">
          <v:shape id="_x0000_i1057" type="#_x0000_t75" style="width:220.9pt;height:31.1pt" o:ole="">
            <v:imagedata r:id="rId47" o:title=""/>
          </v:shape>
          <o:OLEObject Type="Embed" ProgID="Equation.3" ShapeID="_x0000_i1057" DrawAspect="Content" ObjectID="_1628880004" r:id="rId71"/>
        </w:object>
      </w:r>
    </w:p>
    <w:p w14:paraId="2E9DADCA" w14:textId="77777777" w:rsidR="00F22D37" w:rsidRDefault="00F22D37" w:rsidP="00F22D37">
      <w:pPr>
        <w:rPr>
          <w:lang w:val="en-US"/>
        </w:rPr>
      </w:pPr>
      <w:r>
        <w:rPr>
          <w:rFonts w:ascii="Times New Roman" w:eastAsia="Times New Roman" w:hAnsi="Times New Roman" w:cs="Times New Roman"/>
          <w:position w:val="-24"/>
          <w:szCs w:val="24"/>
          <w:lang w:eastAsia="en-US"/>
        </w:rPr>
        <w:object w:dxaOrig="4553" w:dyaOrig="623" w14:anchorId="5BB96601">
          <v:shape id="_x0000_i1058" type="#_x0000_t75" style="width:227.5pt;height:31.1pt" o:ole="">
            <v:imagedata r:id="rId49" o:title=""/>
          </v:shape>
          <o:OLEObject Type="Embed" ProgID="Equation.3" ShapeID="_x0000_i1058" DrawAspect="Content" ObjectID="_1628880005" r:id="rId72"/>
        </w:object>
      </w:r>
    </w:p>
    <w:p w14:paraId="7220F0BA" w14:textId="77777777" w:rsidR="00F22D37" w:rsidRDefault="00F22D37" w:rsidP="00F22D37">
      <w:pPr>
        <w:pStyle w:val="Heading1"/>
      </w:pPr>
      <w:r>
        <w:rPr>
          <w:rFonts w:ascii="Arial" w:hAnsi="Arial" w:cs="Arial"/>
          <w:b/>
          <w:bCs/>
          <w:color w:val="003366"/>
          <w:kern w:val="32"/>
          <w:sz w:val="48"/>
          <w:szCs w:val="32"/>
        </w:rPr>
        <w:br w:type="page"/>
      </w:r>
      <w:r>
        <w:lastRenderedPageBreak/>
        <w:t>Techniques</w:t>
      </w:r>
    </w:p>
    <w:p w14:paraId="74C0014F" w14:textId="77777777" w:rsidR="00F22D37" w:rsidRDefault="00F22D37" w:rsidP="00F22D37">
      <w:r>
        <w:t>Integration is more challenging than differentiation and it is not always obvious which technique should be used. The following strategy may be useful.</w:t>
      </w:r>
    </w:p>
    <w:p w14:paraId="04FF29B7" w14:textId="77777777" w:rsidR="00F22D37" w:rsidRDefault="00F22D37" w:rsidP="00F22D37"/>
    <w:p w14:paraId="4BF00841" w14:textId="77777777" w:rsidR="00F22D37" w:rsidRDefault="00F22D37" w:rsidP="00F22D37">
      <w:pPr>
        <w:pStyle w:val="Heading2"/>
        <w:keepLines w:val="0"/>
        <w:numPr>
          <w:ilvl w:val="0"/>
          <w:numId w:val="11"/>
        </w:numPr>
        <w:tabs>
          <w:tab w:val="num" w:pos="360"/>
        </w:tabs>
        <w:spacing w:before="240" w:after="60" w:line="240" w:lineRule="auto"/>
        <w:ind w:left="360"/>
      </w:pPr>
      <w:r>
        <w:t>Learn the basic integration formulas</w:t>
      </w:r>
    </w:p>
    <w:p w14:paraId="527976FC" w14:textId="77777777" w:rsidR="00F22D37" w:rsidRDefault="00F22D37" w:rsidP="00F22D37"/>
    <w:p w14:paraId="18D6856E" w14:textId="77777777" w:rsidR="00F22D37" w:rsidRDefault="00F22D37" w:rsidP="00F22D37">
      <w:r>
        <w:t>Use the following table</w:t>
      </w:r>
    </w:p>
    <w:p w14:paraId="78C9854E" w14:textId="77777777" w:rsidR="00F22D37" w:rsidRDefault="00F22D37" w:rsidP="00F22D37">
      <w:pPr>
        <w:rPr>
          <w:rFonts w:ascii="Arial" w:hAnsi="Arial" w:cs="Arial"/>
          <w:bCs/>
          <w:iCs/>
          <w:sz w:val="28"/>
          <w:szCs w:val="28"/>
        </w:rPr>
      </w:pPr>
    </w:p>
    <w:p w14:paraId="660BF1F3" w14:textId="77777777" w:rsidR="00F22D37" w:rsidRDefault="00F22D37" w:rsidP="00F22D37">
      <w:pPr>
        <w:rPr>
          <w:rFonts w:ascii="Times New Roman" w:hAnsi="Times New Roman" w:cs="Times New Roman"/>
          <w:szCs w:val="24"/>
        </w:rPr>
      </w:pPr>
      <w:r>
        <w:rPr>
          <w:rFonts w:ascii="Times New Roman" w:eastAsia="Times New Roman" w:hAnsi="Times New Roman" w:cs="Times New Roman"/>
          <w:position w:val="-16"/>
          <w:szCs w:val="24"/>
          <w:lang w:eastAsia="en-US"/>
        </w:rPr>
        <w:object w:dxaOrig="1943" w:dyaOrig="435" w14:anchorId="728B232E">
          <v:shape id="_x0000_i1059" type="#_x0000_t75" style="width:97.05pt;height:21.9pt" o:ole="">
            <v:imagedata r:id="rId73" o:title=""/>
          </v:shape>
          <o:OLEObject Type="Embed" ProgID="Equation.3" ShapeID="_x0000_i1059" DrawAspect="Content" ObjectID="_1628880006" r:id="rId74"/>
        </w:object>
      </w:r>
    </w:p>
    <w:p w14:paraId="734DF7C7" w14:textId="77777777" w:rsidR="00F22D37" w:rsidRDefault="00F22D37" w:rsidP="00F22D37"/>
    <w:p w14:paraId="11277AD7" w14:textId="77777777" w:rsidR="00F22D37" w:rsidRDefault="00F22D37" w:rsidP="00F22D37">
      <w:r>
        <w:rPr>
          <w:rFonts w:ascii="Times New Roman" w:eastAsia="Times New Roman" w:hAnsi="Times New Roman" w:cs="Times New Roman"/>
          <w:position w:val="-16"/>
          <w:szCs w:val="24"/>
          <w:lang w:eastAsia="en-US"/>
        </w:rPr>
        <w:object w:dxaOrig="1358" w:dyaOrig="435" w14:anchorId="5ED18E5A">
          <v:shape id="_x0000_i1060" type="#_x0000_t75" style="width:67.95pt;height:21.9pt" o:ole="">
            <v:imagedata r:id="rId75" o:title=""/>
          </v:shape>
          <o:OLEObject Type="Embed" ProgID="Equation.3" ShapeID="_x0000_i1060" DrawAspect="Content" ObjectID="_1628880007" r:id="rId76"/>
        </w:object>
      </w:r>
      <w:r>
        <w:t>]</w:t>
      </w:r>
    </w:p>
    <w:p w14:paraId="32A05329" w14:textId="77777777" w:rsidR="00F22D37" w:rsidRDefault="00F22D37" w:rsidP="00F22D37"/>
    <w:p w14:paraId="4BA3298E" w14:textId="77777777" w:rsidR="00F22D37" w:rsidRDefault="00F22D37" w:rsidP="00F22D37">
      <w:r>
        <w:rPr>
          <w:rFonts w:ascii="Times New Roman" w:eastAsia="Times New Roman" w:hAnsi="Times New Roman" w:cs="Times New Roman"/>
          <w:position w:val="-16"/>
          <w:szCs w:val="24"/>
          <w:lang w:eastAsia="en-US"/>
        </w:rPr>
        <w:object w:dxaOrig="3803" w:dyaOrig="435" w14:anchorId="284EE93D">
          <v:shape id="_x0000_i1061" type="#_x0000_t75" style="width:190.1pt;height:21.9pt" o:ole="">
            <v:imagedata r:id="rId77" o:title=""/>
          </v:shape>
          <o:OLEObject Type="Embed" ProgID="Equation.3" ShapeID="_x0000_i1061" DrawAspect="Content" ObjectID="_1628880008" r:id="rId78"/>
        </w:object>
      </w:r>
    </w:p>
    <w:p w14:paraId="4D7E085F" w14:textId="77777777" w:rsidR="00F22D37" w:rsidRDefault="00F22D37" w:rsidP="00F22D37"/>
    <w:p w14:paraId="771411E7" w14:textId="77777777" w:rsidR="00F22D37" w:rsidRDefault="00F22D37" w:rsidP="00F22D37">
      <w:r>
        <w:rPr>
          <w:rFonts w:ascii="Times New Roman" w:eastAsia="Times New Roman" w:hAnsi="Times New Roman" w:cs="Times New Roman"/>
          <w:position w:val="-16"/>
          <w:szCs w:val="24"/>
          <w:lang w:eastAsia="en-US"/>
        </w:rPr>
        <w:object w:dxaOrig="2295" w:dyaOrig="435" w14:anchorId="76569B21">
          <v:shape id="_x0000_i1062" type="#_x0000_t75" style="width:114.6pt;height:21.9pt" o:ole="">
            <v:imagedata r:id="rId79" o:title=""/>
          </v:shape>
          <o:OLEObject Type="Embed" ProgID="Equation.3" ShapeID="_x0000_i1062" DrawAspect="Content" ObjectID="_1628880009" r:id="rId80"/>
        </w:object>
      </w:r>
    </w:p>
    <w:p w14:paraId="57FFD29D" w14:textId="77777777" w:rsidR="00F22D37" w:rsidRDefault="00F22D37" w:rsidP="00F22D37"/>
    <w:p w14:paraId="0C3FA914" w14:textId="77777777" w:rsidR="00F22D37" w:rsidRDefault="00F22D37" w:rsidP="00F22D37">
      <w:r>
        <w:rPr>
          <w:rFonts w:ascii="Times New Roman" w:eastAsia="Times New Roman" w:hAnsi="Times New Roman" w:cs="Times New Roman"/>
          <w:position w:val="-16"/>
          <w:szCs w:val="24"/>
          <w:lang w:eastAsia="en-US"/>
        </w:rPr>
        <w:object w:dxaOrig="2145" w:dyaOrig="435" w14:anchorId="738A3640">
          <v:shape id="_x0000_i1063" type="#_x0000_t75" style="width:107.15pt;height:21.9pt" o:ole="">
            <v:imagedata r:id="rId81" o:title=""/>
          </v:shape>
          <o:OLEObject Type="Embed" ProgID="Equation.3" ShapeID="_x0000_i1063" DrawAspect="Content" ObjectID="_1628880010" r:id="rId82"/>
        </w:object>
      </w:r>
    </w:p>
    <w:p w14:paraId="01462828" w14:textId="77777777" w:rsidR="00F22D37" w:rsidRDefault="00F22D37" w:rsidP="00F22D37"/>
    <w:p w14:paraId="7B7F295F" w14:textId="77777777" w:rsidR="00F22D37" w:rsidRDefault="00F22D37" w:rsidP="00F22D37">
      <w:r>
        <w:rPr>
          <w:rFonts w:ascii="Times New Roman" w:eastAsia="Times New Roman" w:hAnsi="Times New Roman" w:cs="Times New Roman"/>
          <w:position w:val="-16"/>
          <w:szCs w:val="24"/>
          <w:lang w:eastAsia="en-US"/>
        </w:rPr>
        <w:object w:dxaOrig="2280" w:dyaOrig="435" w14:anchorId="1850196F">
          <v:shape id="_x0000_i1064" type="#_x0000_t75" style="width:114.05pt;height:21.9pt" o:ole="">
            <v:imagedata r:id="rId83" o:title=""/>
          </v:shape>
          <o:OLEObject Type="Embed" ProgID="Equation.3" ShapeID="_x0000_i1064" DrawAspect="Content" ObjectID="_1628880011" r:id="rId84"/>
        </w:object>
      </w:r>
    </w:p>
    <w:p w14:paraId="58630D1C" w14:textId="77777777" w:rsidR="00F22D37" w:rsidRDefault="00F22D37" w:rsidP="00F22D37"/>
    <w:p w14:paraId="6AFACA41" w14:textId="77777777" w:rsidR="00F22D37" w:rsidRDefault="00F22D37" w:rsidP="00F22D37">
      <w:r>
        <w:rPr>
          <w:rFonts w:ascii="Times New Roman" w:eastAsia="Times New Roman" w:hAnsi="Times New Roman" w:cs="Times New Roman"/>
          <w:position w:val="-16"/>
          <w:szCs w:val="24"/>
          <w:lang w:eastAsia="en-US"/>
        </w:rPr>
        <w:object w:dxaOrig="2445" w:dyaOrig="435" w14:anchorId="53EC6541">
          <v:shape id="_x0000_i1065" type="#_x0000_t75" style="width:122.1pt;height:21.9pt" o:ole="">
            <v:imagedata r:id="rId85" o:title=""/>
          </v:shape>
          <o:OLEObject Type="Embed" ProgID="Equation.3" ShapeID="_x0000_i1065" DrawAspect="Content" ObjectID="_1628880012" r:id="rId86"/>
        </w:object>
      </w:r>
    </w:p>
    <w:p w14:paraId="322E0CB6" w14:textId="77777777" w:rsidR="00F22D37" w:rsidRDefault="00F22D37" w:rsidP="00F22D37"/>
    <w:p w14:paraId="2BAA6794" w14:textId="77777777" w:rsidR="00F22D37" w:rsidRDefault="00F22D37" w:rsidP="00F22D37">
      <w:r>
        <w:rPr>
          <w:rFonts w:ascii="Times New Roman" w:eastAsia="Times New Roman" w:hAnsi="Times New Roman" w:cs="Times New Roman"/>
          <w:position w:val="-16"/>
          <w:szCs w:val="24"/>
          <w:lang w:eastAsia="en-US"/>
        </w:rPr>
        <w:object w:dxaOrig="2498" w:dyaOrig="435" w14:anchorId="2EF555B7">
          <v:shape id="_x0000_i1066" type="#_x0000_t75" style="width:125pt;height:21.9pt" o:ole="">
            <v:imagedata r:id="rId87" o:title=""/>
          </v:shape>
          <o:OLEObject Type="Embed" ProgID="Equation.3" ShapeID="_x0000_i1066" DrawAspect="Content" ObjectID="_1628880013" r:id="rId88"/>
        </w:object>
      </w:r>
    </w:p>
    <w:p w14:paraId="43545ADA" w14:textId="77777777" w:rsidR="00F22D37" w:rsidRDefault="00F22D37" w:rsidP="00F22D37"/>
    <w:p w14:paraId="162E3EFB" w14:textId="77777777" w:rsidR="00F22D37" w:rsidRDefault="00F22D37" w:rsidP="00F22D37">
      <w:r>
        <w:rPr>
          <w:rFonts w:ascii="Times New Roman" w:eastAsia="Times New Roman" w:hAnsi="Times New Roman" w:cs="Times New Roman"/>
          <w:position w:val="-16"/>
          <w:szCs w:val="24"/>
          <w:lang w:eastAsia="en-US"/>
        </w:rPr>
        <w:object w:dxaOrig="2663" w:dyaOrig="435" w14:anchorId="14E624ED">
          <v:shape id="_x0000_i1067" type="#_x0000_t75" style="width:133.05pt;height:21.9pt" o:ole="">
            <v:imagedata r:id="rId89" o:title=""/>
          </v:shape>
          <o:OLEObject Type="Embed" ProgID="Equation.3" ShapeID="_x0000_i1067" DrawAspect="Content" ObjectID="_1628880014" r:id="rId90"/>
        </w:object>
      </w:r>
    </w:p>
    <w:p w14:paraId="0732D83D" w14:textId="77777777" w:rsidR="00F22D37" w:rsidRDefault="00F22D37" w:rsidP="00F22D37"/>
    <w:p w14:paraId="449E405A" w14:textId="77777777" w:rsidR="00F22D37" w:rsidRDefault="00F22D37" w:rsidP="00F22D37">
      <w:pPr>
        <w:pStyle w:val="Heading2"/>
        <w:keepLines w:val="0"/>
        <w:numPr>
          <w:ilvl w:val="0"/>
          <w:numId w:val="11"/>
        </w:numPr>
        <w:tabs>
          <w:tab w:val="num" w:pos="360"/>
        </w:tabs>
        <w:spacing w:before="240" w:after="60" w:line="240" w:lineRule="auto"/>
        <w:ind w:left="360"/>
      </w:pPr>
      <w:r>
        <w:t>Functions of linear functions of x</w:t>
      </w:r>
    </w:p>
    <w:p w14:paraId="06178C46" w14:textId="77777777" w:rsidR="00F22D37" w:rsidRDefault="00F22D37" w:rsidP="00F22D37">
      <w:pPr>
        <w:pStyle w:val="Heading2"/>
        <w:keepLines w:val="0"/>
        <w:numPr>
          <w:ilvl w:val="0"/>
          <w:numId w:val="11"/>
        </w:numPr>
        <w:tabs>
          <w:tab w:val="num" w:pos="360"/>
        </w:tabs>
        <w:spacing w:before="240" w:after="60" w:line="240" w:lineRule="auto"/>
        <w:ind w:left="360"/>
      </w:pPr>
      <w:r>
        <w:t>Partial Fractions</w:t>
      </w:r>
    </w:p>
    <w:p w14:paraId="506D0929" w14:textId="77777777" w:rsidR="00F22D37" w:rsidRDefault="00F22D37" w:rsidP="00F22D37">
      <w:pPr>
        <w:pStyle w:val="Heading2"/>
        <w:keepLines w:val="0"/>
        <w:numPr>
          <w:ilvl w:val="0"/>
          <w:numId w:val="11"/>
        </w:numPr>
        <w:tabs>
          <w:tab w:val="num" w:pos="360"/>
        </w:tabs>
        <w:spacing w:before="240" w:after="60" w:line="240" w:lineRule="auto"/>
        <w:ind w:left="360"/>
      </w:pPr>
      <w:r>
        <w:t xml:space="preserve">Integral of form </w:t>
      </w:r>
      <w:r>
        <w:rPr>
          <w:rFonts w:ascii="Arial" w:eastAsia="Times New Roman" w:hAnsi="Arial" w:cs="Arial"/>
          <w:b/>
          <w:iCs/>
          <w:color w:val="003366"/>
          <w:kern w:val="32"/>
          <w:position w:val="-28"/>
          <w:sz w:val="28"/>
          <w:lang w:eastAsia="en-US"/>
        </w:rPr>
        <w:object w:dxaOrig="1005" w:dyaOrig="653" w14:anchorId="5C234A99">
          <v:shape id="_x0000_i1068" type="#_x0000_t75" style="width:50.1pt;height:32.55pt" o:ole="">
            <v:imagedata r:id="rId91" o:title=""/>
          </v:shape>
          <o:OLEObject Type="Embed" ProgID="Equation.3" ShapeID="_x0000_i1068" DrawAspect="Content" ObjectID="_1628880015" r:id="rId92"/>
        </w:object>
      </w:r>
    </w:p>
    <w:p w14:paraId="0205386C" w14:textId="77777777" w:rsidR="00F22D37" w:rsidRDefault="00F22D37" w:rsidP="00F22D37">
      <w:r>
        <w:t>If we have a rational function where the numerator is the derivative of the denominator or the numerator is a multiple/sub-multiple of the denominator we can solve it using the following technique. We first show an example</w:t>
      </w:r>
    </w:p>
    <w:p w14:paraId="1D524880" w14:textId="77777777" w:rsidR="00F22D37" w:rsidRDefault="00F22D37" w:rsidP="00F22D37"/>
    <w:p w14:paraId="78B411FE" w14:textId="77777777" w:rsidR="00F22D37" w:rsidRDefault="00F22D37" w:rsidP="00F22D37">
      <w:r>
        <w:rPr>
          <w:rFonts w:ascii="Times New Roman" w:eastAsia="Times New Roman" w:hAnsi="Times New Roman" w:cs="Times New Roman"/>
          <w:position w:val="-24"/>
          <w:szCs w:val="24"/>
          <w:lang w:eastAsia="en-US"/>
        </w:rPr>
        <w:object w:dxaOrig="1523" w:dyaOrig="623" w14:anchorId="50F1B9C1">
          <v:shape id="_x0000_i1069" type="#_x0000_t75" style="width:76.05pt;height:31.1pt" o:ole="">
            <v:imagedata r:id="rId93" o:title=""/>
          </v:shape>
          <o:OLEObject Type="Embed" ProgID="Equation.3" ShapeID="_x0000_i1069" DrawAspect="Content" ObjectID="_1628880016" r:id="rId94"/>
        </w:object>
      </w:r>
    </w:p>
    <w:p w14:paraId="2F2336A9" w14:textId="77777777" w:rsidR="00F22D37" w:rsidRDefault="00F22D37" w:rsidP="00F22D37"/>
    <w:p w14:paraId="74F4AEC2" w14:textId="77777777" w:rsidR="00F22D37" w:rsidRDefault="00F22D37" w:rsidP="00F22D37"/>
    <w:p w14:paraId="69E13F9C" w14:textId="77777777" w:rsidR="00F22D37" w:rsidRDefault="00F22D37" w:rsidP="00F22D37">
      <w:pPr>
        <w:rPr>
          <w:lang w:val="en-US"/>
        </w:rPr>
      </w:pPr>
      <w:r>
        <w:t xml:space="preserve">We first let the denominator by z, that is </w:t>
      </w:r>
      <w:r>
        <w:rPr>
          <w:rFonts w:ascii="Times New Roman" w:eastAsia="Times New Roman" w:hAnsi="Times New Roman" w:cs="Times New Roman"/>
          <w:position w:val="-6"/>
          <w:szCs w:val="24"/>
          <w:lang w:val="en-US" w:eastAsia="en-US"/>
        </w:rPr>
        <w:object w:dxaOrig="1470" w:dyaOrig="315" w14:anchorId="647009B6">
          <v:shape id="_x0000_i1070" type="#_x0000_t75" style="width:73.45pt;height:15.85pt" o:ole="">
            <v:imagedata r:id="rId95" o:title=""/>
          </v:shape>
          <o:OLEObject Type="Embed" ProgID="Equation.3" ShapeID="_x0000_i1070" DrawAspect="Content" ObjectID="_1628880017" r:id="rId96"/>
        </w:object>
      </w:r>
      <w:r>
        <w:t xml:space="preserve">so that </w:t>
      </w:r>
    </w:p>
    <w:p w14:paraId="01523CAF" w14:textId="77777777" w:rsidR="00F22D37" w:rsidRDefault="00F22D37" w:rsidP="00F22D37"/>
    <w:p w14:paraId="4AEEC676" w14:textId="77777777" w:rsidR="00F22D37" w:rsidRDefault="00F22D37" w:rsidP="00F22D37">
      <w:r>
        <w:rPr>
          <w:rFonts w:ascii="Times New Roman" w:eastAsia="Times New Roman" w:hAnsi="Times New Roman" w:cs="Times New Roman"/>
          <w:position w:val="-24"/>
          <w:szCs w:val="24"/>
          <w:lang w:val="en-US" w:eastAsia="en-US"/>
        </w:rPr>
        <w:object w:dxaOrig="2895" w:dyaOrig="623" w14:anchorId="39317AD6">
          <v:shape id="_x0000_i1071" type="#_x0000_t75" style="width:144.85pt;height:31.1pt" o:ole="">
            <v:imagedata r:id="rId97" o:title=""/>
          </v:shape>
          <o:OLEObject Type="Embed" ProgID="Equation.3" ShapeID="_x0000_i1071" DrawAspect="Content" ObjectID="_1628880018" r:id="rId98"/>
        </w:object>
      </w:r>
    </w:p>
    <w:p w14:paraId="4540823F" w14:textId="77777777" w:rsidR="00F22D37" w:rsidRDefault="00F22D37" w:rsidP="00F22D37"/>
    <w:p w14:paraId="56D186F9" w14:textId="77777777" w:rsidR="00F22D37" w:rsidRDefault="00F22D37" w:rsidP="00F22D37">
      <w:r>
        <w:t>We can then re-write the original derivative in terms of z as follows</w:t>
      </w:r>
    </w:p>
    <w:p w14:paraId="3F33E15D" w14:textId="77777777" w:rsidR="00F22D37" w:rsidRDefault="00F22D37" w:rsidP="00F22D37"/>
    <w:p w14:paraId="44597DA2" w14:textId="77777777" w:rsidR="00F22D37" w:rsidRDefault="00F22D37" w:rsidP="00F22D37">
      <w:r>
        <w:rPr>
          <w:rFonts w:ascii="Times New Roman" w:eastAsia="Times New Roman" w:hAnsi="Times New Roman" w:cs="Times New Roman"/>
          <w:position w:val="-24"/>
          <w:szCs w:val="24"/>
          <w:lang w:eastAsia="en-US"/>
        </w:rPr>
        <w:object w:dxaOrig="3300" w:dyaOrig="623" w14:anchorId="3A4236EA">
          <v:shape id="_x0000_i1072" type="#_x0000_t75" style="width:165pt;height:31.1pt" o:ole="">
            <v:imagedata r:id="rId99" o:title=""/>
          </v:shape>
          <o:OLEObject Type="Embed" ProgID="Equation.3" ShapeID="_x0000_i1072" DrawAspect="Content" ObjectID="_1628880019" r:id="rId100"/>
        </w:object>
      </w:r>
    </w:p>
    <w:p w14:paraId="38358951" w14:textId="77777777" w:rsidR="00F22D37" w:rsidRDefault="00F22D37" w:rsidP="00F22D37"/>
    <w:p w14:paraId="78E1BD9E" w14:textId="77777777" w:rsidR="00F22D37" w:rsidRDefault="00F22D37" w:rsidP="00F22D37">
      <w:pPr>
        <w:pStyle w:val="Heading2"/>
        <w:keepLines w:val="0"/>
        <w:numPr>
          <w:ilvl w:val="0"/>
          <w:numId w:val="11"/>
        </w:numPr>
        <w:tabs>
          <w:tab w:val="num" w:pos="360"/>
        </w:tabs>
        <w:spacing w:before="240" w:after="60" w:line="240" w:lineRule="auto"/>
        <w:ind w:left="360"/>
      </w:pPr>
      <w:r>
        <w:lastRenderedPageBreak/>
        <w:t xml:space="preserve">Integral of form </w:t>
      </w:r>
      <w:r>
        <w:rPr>
          <w:rFonts w:ascii="Arial" w:eastAsia="Times New Roman" w:hAnsi="Arial" w:cs="Arial"/>
          <w:b/>
          <w:iCs/>
          <w:color w:val="003366"/>
          <w:kern w:val="32"/>
          <w:position w:val="-16"/>
          <w:sz w:val="28"/>
          <w:lang w:eastAsia="en-US"/>
        </w:rPr>
        <w:object w:dxaOrig="1425" w:dyaOrig="435" w14:anchorId="19417A50">
          <v:shape id="_x0000_i1073" type="#_x0000_t75" style="width:71.15pt;height:21.9pt" o:ole="">
            <v:imagedata r:id="rId101" o:title=""/>
          </v:shape>
          <o:OLEObject Type="Embed" ProgID="Equation.3" ShapeID="_x0000_i1073" DrawAspect="Content" ObjectID="_1628880020" r:id="rId102"/>
        </w:object>
      </w:r>
    </w:p>
    <w:p w14:paraId="07344466" w14:textId="77777777" w:rsidR="00F22D37" w:rsidRDefault="00F22D37" w:rsidP="00F22D37">
      <w:r>
        <w:t xml:space="preserve">In very similar way to section four we can integrate such as function as </w:t>
      </w:r>
    </w:p>
    <w:p w14:paraId="7B30A30A" w14:textId="77777777" w:rsidR="00F22D37" w:rsidRDefault="00F22D37" w:rsidP="00F22D37"/>
    <w:p w14:paraId="13EBBA5C" w14:textId="77777777" w:rsidR="00F22D37" w:rsidRDefault="00F22D37" w:rsidP="00F22D37">
      <w:r>
        <w:rPr>
          <w:rFonts w:ascii="Times New Roman" w:eastAsia="Times New Roman" w:hAnsi="Times New Roman" w:cs="Times New Roman"/>
          <w:position w:val="-16"/>
          <w:szCs w:val="24"/>
          <w:lang w:eastAsia="en-US"/>
        </w:rPr>
        <w:object w:dxaOrig="1508" w:dyaOrig="435" w14:anchorId="7FFE1797">
          <v:shape id="_x0000_i1074" type="#_x0000_t75" style="width:75.45pt;height:21.9pt" o:ole="">
            <v:imagedata r:id="rId103" o:title=""/>
          </v:shape>
          <o:OLEObject Type="Embed" ProgID="Equation.3" ShapeID="_x0000_i1074" DrawAspect="Content" ObjectID="_1628880021" r:id="rId104"/>
        </w:object>
      </w:r>
    </w:p>
    <w:p w14:paraId="55591B7C" w14:textId="77777777" w:rsidR="00F22D37" w:rsidRDefault="00F22D37" w:rsidP="00F22D37"/>
    <w:p w14:paraId="56804980" w14:textId="77777777" w:rsidR="00F22D37" w:rsidRDefault="00F22D37" w:rsidP="00F22D37">
      <w:r>
        <w:t xml:space="preserve">Let </w:t>
      </w:r>
      <w:r>
        <w:rPr>
          <w:rFonts w:ascii="Times New Roman" w:eastAsia="Times New Roman" w:hAnsi="Times New Roman" w:cs="Times New Roman"/>
          <w:position w:val="-24"/>
          <w:szCs w:val="24"/>
          <w:lang w:val="en-US" w:eastAsia="en-US"/>
        </w:rPr>
        <w:object w:dxaOrig="2258" w:dyaOrig="623" w14:anchorId="51DBF577">
          <v:shape id="_x0000_i1075" type="#_x0000_t75" style="width:112.9pt;height:31.1pt" o:ole="">
            <v:imagedata r:id="rId105" o:title=""/>
          </v:shape>
          <o:OLEObject Type="Embed" ProgID="Equation.3" ShapeID="_x0000_i1075" DrawAspect="Content" ObjectID="_1628880022" r:id="rId106"/>
        </w:object>
      </w:r>
    </w:p>
    <w:p w14:paraId="12908B18" w14:textId="77777777" w:rsidR="00F22D37" w:rsidRDefault="00F22D37" w:rsidP="00F22D37"/>
    <w:p w14:paraId="4E34D828" w14:textId="77777777" w:rsidR="00F22D37" w:rsidRDefault="00F22D37" w:rsidP="00F22D37"/>
    <w:p w14:paraId="5C555876" w14:textId="77777777" w:rsidR="00F22D37" w:rsidRDefault="00F22D37" w:rsidP="00F22D37">
      <w:r>
        <w:rPr>
          <w:rFonts w:ascii="Times New Roman" w:eastAsia="Times New Roman" w:hAnsi="Times New Roman" w:cs="Times New Roman"/>
          <w:position w:val="-24"/>
          <w:szCs w:val="24"/>
          <w:lang w:eastAsia="en-US"/>
        </w:rPr>
        <w:object w:dxaOrig="3630" w:dyaOrig="653" w14:anchorId="7E64A893">
          <v:shape id="_x0000_i1076" type="#_x0000_t75" style="width:181.45pt;height:32.55pt" o:ole="">
            <v:imagedata r:id="rId107" o:title=""/>
          </v:shape>
          <o:OLEObject Type="Embed" ProgID="Equation.3" ShapeID="_x0000_i1076" DrawAspect="Content" ObjectID="_1628880023" r:id="rId108"/>
        </w:object>
      </w:r>
    </w:p>
    <w:p w14:paraId="512F9037" w14:textId="77777777" w:rsidR="00F22D37" w:rsidRDefault="00F22D37" w:rsidP="00F22D37">
      <w:pPr>
        <w:pStyle w:val="Heading2"/>
        <w:keepLines w:val="0"/>
        <w:numPr>
          <w:ilvl w:val="0"/>
          <w:numId w:val="11"/>
        </w:numPr>
        <w:tabs>
          <w:tab w:val="num" w:pos="360"/>
        </w:tabs>
        <w:spacing w:before="240" w:after="60" w:line="240" w:lineRule="auto"/>
        <w:ind w:left="360"/>
      </w:pPr>
      <w:r>
        <w:t>Integrating products of functions by parts</w:t>
      </w:r>
    </w:p>
    <w:p w14:paraId="28BC76A8" w14:textId="77777777" w:rsidR="00F22D37" w:rsidRDefault="00F22D37" w:rsidP="00F22D37">
      <w:r>
        <w:t>The product rule of differentiation states that if u and v are functions of x then</w:t>
      </w:r>
    </w:p>
    <w:p w14:paraId="6120DB5A" w14:textId="77777777" w:rsidR="00F22D37" w:rsidRDefault="00F22D37" w:rsidP="00F22D37"/>
    <w:p w14:paraId="448C011C" w14:textId="77777777" w:rsidR="00F22D37" w:rsidRDefault="00F22D37" w:rsidP="00F22D37">
      <w:r>
        <w:rPr>
          <w:rFonts w:ascii="Times New Roman" w:eastAsia="Times New Roman" w:hAnsi="Times New Roman" w:cs="Times New Roman"/>
          <w:position w:val="-24"/>
          <w:szCs w:val="24"/>
          <w:lang w:eastAsia="en-US"/>
        </w:rPr>
        <w:object w:dxaOrig="1995" w:dyaOrig="623" w14:anchorId="76A40124">
          <v:shape id="_x0000_i1077" type="#_x0000_t75" style="width:99.65pt;height:31.1pt" o:ole="">
            <v:imagedata r:id="rId109" o:title=""/>
          </v:shape>
          <o:OLEObject Type="Embed" ProgID="Equation.3" ShapeID="_x0000_i1077" DrawAspect="Content" ObjectID="_1628880024" r:id="rId110"/>
        </w:object>
      </w:r>
    </w:p>
    <w:p w14:paraId="4A135AD9" w14:textId="77777777" w:rsidR="00F22D37" w:rsidRDefault="00F22D37" w:rsidP="00F22D37"/>
    <w:p w14:paraId="63912234" w14:textId="77777777" w:rsidR="00F22D37" w:rsidRDefault="00F22D37" w:rsidP="00F22D37">
      <w:r>
        <w:t>If we integrate both sides of this expression we get</w:t>
      </w:r>
    </w:p>
    <w:p w14:paraId="51DA09E5" w14:textId="77777777" w:rsidR="00F22D37" w:rsidRDefault="00F22D37" w:rsidP="00F22D37"/>
    <w:p w14:paraId="34BA6A56" w14:textId="77777777" w:rsidR="00F22D37" w:rsidRDefault="00F22D37" w:rsidP="00F22D37">
      <w:r>
        <w:rPr>
          <w:rFonts w:ascii="Times New Roman" w:eastAsia="Times New Roman" w:hAnsi="Times New Roman" w:cs="Times New Roman"/>
          <w:position w:val="-24"/>
          <w:szCs w:val="24"/>
          <w:lang w:eastAsia="en-US"/>
        </w:rPr>
        <w:object w:dxaOrig="2498" w:dyaOrig="623" w14:anchorId="0CCCB818">
          <v:shape id="_x0000_i1078" type="#_x0000_t75" style="width:125pt;height:31.1pt" o:ole="">
            <v:imagedata r:id="rId111" o:title=""/>
          </v:shape>
          <o:OLEObject Type="Embed" ProgID="Equation.3" ShapeID="_x0000_i1078" DrawAspect="Content" ObjectID="_1628880025" r:id="rId112"/>
        </w:object>
      </w:r>
    </w:p>
    <w:p w14:paraId="6E8E3E68" w14:textId="77777777" w:rsidR="00F22D37" w:rsidRDefault="00F22D37" w:rsidP="00F22D37"/>
    <w:p w14:paraId="61FCFB77" w14:textId="77777777" w:rsidR="00F22D37" w:rsidRDefault="00F22D37" w:rsidP="00F22D37">
      <w:r>
        <w:t xml:space="preserve">Re-arranging we get </w:t>
      </w:r>
      <w:r>
        <w:rPr>
          <w:rFonts w:ascii="Times New Roman" w:eastAsia="Times New Roman" w:hAnsi="Times New Roman" w:cs="Times New Roman"/>
          <w:position w:val="-24"/>
          <w:szCs w:val="24"/>
          <w:lang w:eastAsia="en-US"/>
        </w:rPr>
        <w:object w:dxaOrig="2475" w:dyaOrig="623" w14:anchorId="24BF277E">
          <v:shape id="_x0000_i1079" type="#_x0000_t75" style="width:123.85pt;height:31.1pt" o:ole="">
            <v:imagedata r:id="rId113" o:title=""/>
          </v:shape>
          <o:OLEObject Type="Embed" ProgID="Equation.3" ShapeID="_x0000_i1079" DrawAspect="Content" ObjectID="_1628880026" r:id="rId114"/>
        </w:object>
      </w:r>
    </w:p>
    <w:p w14:paraId="4147DC6C" w14:textId="77777777" w:rsidR="00F22D37" w:rsidRDefault="00F22D37" w:rsidP="00F22D37"/>
    <w:p w14:paraId="7CDFED0D" w14:textId="77777777" w:rsidR="00F22D37" w:rsidRDefault="00F22D37" w:rsidP="00F22D37">
      <w:r>
        <w:t>We introduce shorthand to make it easier to remember</w:t>
      </w:r>
    </w:p>
    <w:p w14:paraId="3596196A" w14:textId="77777777" w:rsidR="00F22D37" w:rsidRDefault="00F22D37" w:rsidP="00F22D37"/>
    <w:p w14:paraId="5A59BD91" w14:textId="77777777" w:rsidR="00F22D37" w:rsidRDefault="00F22D37" w:rsidP="00F22D37">
      <w:r>
        <w:rPr>
          <w:rFonts w:ascii="Times New Roman" w:eastAsia="Times New Roman" w:hAnsi="Times New Roman" w:cs="Times New Roman"/>
          <w:position w:val="-16"/>
          <w:szCs w:val="24"/>
          <w:lang w:eastAsia="en-US"/>
        </w:rPr>
        <w:object w:dxaOrig="1860" w:dyaOrig="435" w14:anchorId="545ADE25">
          <v:shape id="_x0000_i1080" type="#_x0000_t75" style="width:93pt;height:21.9pt" o:ole="">
            <v:imagedata r:id="rId115" o:title=""/>
          </v:shape>
          <o:OLEObject Type="Embed" ProgID="Equation.3" ShapeID="_x0000_i1080" DrawAspect="Content" ObjectID="_1628880027" r:id="rId116"/>
        </w:object>
      </w:r>
    </w:p>
    <w:p w14:paraId="3FCA3725" w14:textId="77777777" w:rsidR="00F22D37" w:rsidRDefault="00F22D37" w:rsidP="00F22D37"/>
    <w:p w14:paraId="4BB26D9E" w14:textId="77777777" w:rsidR="00F22D37" w:rsidRDefault="00F22D37" w:rsidP="00F22D37"/>
    <w:p w14:paraId="172424D0" w14:textId="77777777" w:rsidR="00F22D37" w:rsidRDefault="00F22D37" w:rsidP="00F22D37">
      <w:r>
        <w:t>We can then make use of this approach to integrate products of functions. We assume one of the functions is the derivative which we have to integrate. The following guidelines should be followed when choosing which term to use as u</w:t>
      </w:r>
    </w:p>
    <w:p w14:paraId="60A4EDF1" w14:textId="77777777" w:rsidR="00F22D37" w:rsidRDefault="00F22D37" w:rsidP="00F22D37"/>
    <w:p w14:paraId="3249211A" w14:textId="77777777" w:rsidR="00F22D37" w:rsidRDefault="00F22D37" w:rsidP="00F22D37">
      <w:pPr>
        <w:numPr>
          <w:ilvl w:val="0"/>
          <w:numId w:val="12"/>
        </w:numPr>
        <w:spacing w:after="0" w:line="240" w:lineRule="auto"/>
      </w:pPr>
      <w:r>
        <w:t>If one of factors is a log function that function must be chosen as u</w:t>
      </w:r>
    </w:p>
    <w:p w14:paraId="3A87A129" w14:textId="77777777" w:rsidR="00F22D37" w:rsidRDefault="00F22D37" w:rsidP="00F22D37">
      <w:pPr>
        <w:numPr>
          <w:ilvl w:val="0"/>
          <w:numId w:val="12"/>
        </w:numPr>
        <w:spacing w:after="0" w:line="240" w:lineRule="auto"/>
      </w:pPr>
      <w:r>
        <w:t>If there is no log term present the power of x is taken as u</w:t>
      </w:r>
    </w:p>
    <w:p w14:paraId="003E7D03" w14:textId="77777777" w:rsidR="00F22D37" w:rsidRDefault="00F22D37" w:rsidP="00F22D37">
      <w:pPr>
        <w:numPr>
          <w:ilvl w:val="0"/>
          <w:numId w:val="12"/>
        </w:numPr>
        <w:spacing w:after="0" w:line="240" w:lineRule="auto"/>
      </w:pPr>
      <w:r>
        <w:t>This only holds good for positive whole number powers of x</w:t>
      </w:r>
    </w:p>
    <w:p w14:paraId="784E8AC4" w14:textId="77777777" w:rsidR="00F22D37" w:rsidRDefault="00F22D37" w:rsidP="00F22D37">
      <w:pPr>
        <w:numPr>
          <w:ilvl w:val="0"/>
          <w:numId w:val="12"/>
        </w:numPr>
        <w:spacing w:after="0" w:line="240" w:lineRule="auto"/>
      </w:pPr>
      <w:r>
        <w:t>If there is neither a log function or a power of x, the exponential function is taken as u</w:t>
      </w:r>
    </w:p>
    <w:p w14:paraId="782E879F" w14:textId="77777777" w:rsidR="00F22D37" w:rsidRDefault="00F22D37" w:rsidP="00F22D37"/>
    <w:p w14:paraId="2C15E81B" w14:textId="77777777" w:rsidR="00F22D37" w:rsidRDefault="00F22D37" w:rsidP="00F22D37">
      <w:pPr>
        <w:pStyle w:val="Heading3"/>
      </w:pPr>
      <w:r>
        <w:t>Example 1</w:t>
      </w:r>
    </w:p>
    <w:p w14:paraId="5F762BB3" w14:textId="77777777" w:rsidR="00F22D37" w:rsidRDefault="00F22D37" w:rsidP="00F22D37">
      <w:r>
        <w:rPr>
          <w:rFonts w:ascii="Times New Roman" w:eastAsia="Times New Roman" w:hAnsi="Times New Roman" w:cs="Times New Roman"/>
          <w:position w:val="-16"/>
          <w:szCs w:val="24"/>
          <w:lang w:eastAsia="en-US"/>
        </w:rPr>
        <w:object w:dxaOrig="1320" w:dyaOrig="435" w14:anchorId="3D091552">
          <v:shape id="_x0000_i1081" type="#_x0000_t75" style="width:65.95pt;height:21.9pt" o:ole="">
            <v:imagedata r:id="rId117" o:title=""/>
          </v:shape>
          <o:OLEObject Type="Embed" ProgID="Equation.3" ShapeID="_x0000_i1081" DrawAspect="Content" ObjectID="_1628880028" r:id="rId118"/>
        </w:object>
      </w:r>
      <w:r>
        <w:t xml:space="preserve"> </w:t>
      </w:r>
    </w:p>
    <w:p w14:paraId="53774E57" w14:textId="77777777" w:rsidR="00F22D37" w:rsidRDefault="00F22D37" w:rsidP="00F22D37"/>
    <w:p w14:paraId="2305310E" w14:textId="77777777" w:rsidR="00F22D37" w:rsidRDefault="00F22D37" w:rsidP="00F22D37">
      <w:r>
        <w:t xml:space="preserve">Let </w:t>
      </w:r>
      <w:r>
        <w:rPr>
          <w:rFonts w:ascii="Times New Roman" w:eastAsia="Times New Roman" w:hAnsi="Times New Roman" w:cs="Times New Roman"/>
          <w:position w:val="-24"/>
          <w:szCs w:val="24"/>
          <w:lang w:eastAsia="en-US"/>
        </w:rPr>
        <w:object w:dxaOrig="4133" w:dyaOrig="623" w14:anchorId="2083C980">
          <v:shape id="_x0000_i1082" type="#_x0000_t75" style="width:206.8pt;height:31.1pt" o:ole="">
            <v:imagedata r:id="rId119" o:title=""/>
          </v:shape>
          <o:OLEObject Type="Embed" ProgID="Equation.3" ShapeID="_x0000_i1082" DrawAspect="Content" ObjectID="_1628880029" r:id="rId120"/>
        </w:object>
      </w:r>
    </w:p>
    <w:p w14:paraId="1937AA93" w14:textId="77777777" w:rsidR="00F22D37" w:rsidRDefault="00F22D37" w:rsidP="00F22D37"/>
    <w:p w14:paraId="07977DA2" w14:textId="77777777" w:rsidR="00F22D37" w:rsidRDefault="00F22D37" w:rsidP="00F22D37">
      <w:pPr>
        <w:pStyle w:val="Heading1"/>
      </w:pPr>
      <w:r>
        <w:rPr>
          <w:rFonts w:ascii="Arial" w:hAnsi="Arial" w:cs="Arial"/>
          <w:b/>
          <w:bCs/>
          <w:color w:val="003366"/>
          <w:kern w:val="32"/>
          <w:sz w:val="48"/>
          <w:szCs w:val="32"/>
        </w:rPr>
        <w:br w:type="page"/>
      </w:r>
    </w:p>
    <w:p w14:paraId="59BB541E" w14:textId="77777777" w:rsidR="00F22D37" w:rsidRDefault="00F22D37" w:rsidP="00F22D37">
      <w:pPr>
        <w:pStyle w:val="Heading1"/>
      </w:pPr>
      <w:r>
        <w:lastRenderedPageBreak/>
        <w:t>Integrating Trig Functions</w:t>
      </w:r>
    </w:p>
    <w:p w14:paraId="0296D972" w14:textId="77777777" w:rsidR="00F22D37" w:rsidRDefault="00F22D37" w:rsidP="00F22D37">
      <w:pPr>
        <w:pStyle w:val="Heading2"/>
      </w:pPr>
      <w:r>
        <w:t>1. Integrate</w:t>
      </w:r>
      <w:r>
        <w:rPr>
          <w:rFonts w:ascii="Arial" w:eastAsia="Times New Roman" w:hAnsi="Arial" w:cs="Arial"/>
          <w:b/>
          <w:iCs/>
          <w:color w:val="003366"/>
          <w:kern w:val="32"/>
          <w:position w:val="-16"/>
          <w:sz w:val="28"/>
          <w:lang w:eastAsia="en-US"/>
        </w:rPr>
        <w:object w:dxaOrig="1005" w:dyaOrig="435" w14:anchorId="7AD5FDC0">
          <v:shape id="_x0000_i1083" type="#_x0000_t75" style="width:50.1pt;height:21.9pt" o:ole="">
            <v:imagedata r:id="rId121" o:title=""/>
          </v:shape>
          <o:OLEObject Type="Embed" ProgID="Equation.3" ShapeID="_x0000_i1083" DrawAspect="Content" ObjectID="_1628880030" r:id="rId122"/>
        </w:object>
      </w:r>
    </w:p>
    <w:p w14:paraId="70209605" w14:textId="77777777" w:rsidR="00F22D37" w:rsidRDefault="00F22D37" w:rsidP="00F22D37"/>
    <w:p w14:paraId="2D283315" w14:textId="77777777" w:rsidR="00F22D37" w:rsidRDefault="00F22D37" w:rsidP="00F22D37">
      <w:r>
        <w:t>First we make use of the trigonometric identity to express the integral as a function of a linear function of x.</w:t>
      </w:r>
    </w:p>
    <w:p w14:paraId="7A3C815F" w14:textId="77777777" w:rsidR="00F22D37" w:rsidRDefault="00F22D37" w:rsidP="00F22D37"/>
    <w:p w14:paraId="7E3C040E" w14:textId="77777777" w:rsidR="00F22D37" w:rsidRDefault="00F22D37" w:rsidP="00F22D37">
      <w:r>
        <w:rPr>
          <w:rFonts w:ascii="Times New Roman" w:eastAsia="Times New Roman" w:hAnsi="Times New Roman" w:cs="Times New Roman"/>
          <w:position w:val="-24"/>
          <w:szCs w:val="24"/>
          <w:lang w:eastAsia="en-US"/>
        </w:rPr>
        <w:object w:dxaOrig="4238" w:dyaOrig="623" w14:anchorId="7E74AF2C">
          <v:shape id="_x0000_i1084" type="#_x0000_t75" style="width:211.95pt;height:31.1pt" o:ole="">
            <v:imagedata r:id="rId123" o:title=""/>
          </v:shape>
          <o:OLEObject Type="Embed" ProgID="Equation.3" ShapeID="_x0000_i1084" DrawAspect="Content" ObjectID="_1628880031" r:id="rId124"/>
        </w:object>
      </w:r>
      <w:r>
        <w:t xml:space="preserve"> </w:t>
      </w:r>
    </w:p>
    <w:p w14:paraId="5F7498AD" w14:textId="77777777" w:rsidR="00F22D37" w:rsidRDefault="00F22D37" w:rsidP="00F22D37"/>
    <w:p w14:paraId="17120DFA" w14:textId="77777777" w:rsidR="00F22D37" w:rsidRDefault="00F22D37" w:rsidP="00F22D37">
      <w:r>
        <w:t>So now we rewrite it</w:t>
      </w:r>
    </w:p>
    <w:p w14:paraId="2AAEDD3A" w14:textId="77777777" w:rsidR="00F22D37" w:rsidRDefault="00F22D37" w:rsidP="00F22D37"/>
    <w:p w14:paraId="1169D6C3" w14:textId="77777777" w:rsidR="00F22D37" w:rsidRDefault="00F22D37" w:rsidP="00F22D37"/>
    <w:p w14:paraId="24609E67" w14:textId="77777777" w:rsidR="00F22D37" w:rsidRDefault="00F22D37" w:rsidP="00F22D37">
      <w:r>
        <w:rPr>
          <w:rFonts w:ascii="Times New Roman" w:eastAsia="Times New Roman" w:hAnsi="Times New Roman" w:cs="Times New Roman"/>
          <w:position w:val="-24"/>
          <w:szCs w:val="24"/>
          <w:lang w:eastAsia="en-US"/>
        </w:rPr>
        <w:object w:dxaOrig="4335" w:dyaOrig="623" w14:anchorId="5D713813">
          <v:shape id="_x0000_i1085" type="#_x0000_t75" style="width:216.85pt;height:31.1pt" o:ole="">
            <v:imagedata r:id="rId125" o:title=""/>
          </v:shape>
          <o:OLEObject Type="Embed" ProgID="Equation.3" ShapeID="_x0000_i1085" DrawAspect="Content" ObjectID="_1628880032" r:id="rId126"/>
        </w:object>
      </w:r>
    </w:p>
    <w:p w14:paraId="29A9ABAA" w14:textId="77777777" w:rsidR="00F22D37" w:rsidRDefault="00F22D37" w:rsidP="00F22D37"/>
    <w:p w14:paraId="6D2B4EDB" w14:textId="77777777" w:rsidR="00F22D37" w:rsidRDefault="00F22D37" w:rsidP="00F22D37">
      <w:pPr>
        <w:rPr>
          <w:lang w:val="en-US"/>
        </w:rPr>
      </w:pPr>
      <w:r>
        <w:t xml:space="preserve">To integrate </w:t>
      </w:r>
      <w:r>
        <w:rPr>
          <w:rFonts w:ascii="Times New Roman" w:eastAsia="Times New Roman" w:hAnsi="Times New Roman" w:cs="Times New Roman"/>
          <w:position w:val="-16"/>
          <w:szCs w:val="24"/>
          <w:lang w:val="en-US" w:eastAsia="en-US"/>
        </w:rPr>
        <w:object w:dxaOrig="1020" w:dyaOrig="435" w14:anchorId="5B810BF0">
          <v:shape id="_x0000_i1086" type="#_x0000_t75" style="width:51pt;height:21.9pt" o:ole="">
            <v:imagedata r:id="rId127" o:title=""/>
          </v:shape>
          <o:OLEObject Type="Embed" ProgID="Equation.3" ShapeID="_x0000_i1086" DrawAspect="Content" ObjectID="_1628880033" r:id="rId128"/>
        </w:object>
      </w:r>
      <w:r>
        <w:t xml:space="preserve"> let </w:t>
      </w:r>
      <w:r>
        <w:rPr>
          <w:rFonts w:ascii="Times New Roman" w:eastAsia="Times New Roman" w:hAnsi="Times New Roman" w:cs="Times New Roman"/>
          <w:position w:val="-24"/>
          <w:szCs w:val="24"/>
          <w:lang w:val="en-US" w:eastAsia="en-US"/>
        </w:rPr>
        <w:object w:dxaOrig="2663" w:dyaOrig="623" w14:anchorId="00B3EAA1">
          <v:shape id="_x0000_i1087" type="#_x0000_t75" style="width:133.05pt;height:31.1pt" o:ole="">
            <v:imagedata r:id="rId129" o:title=""/>
          </v:shape>
          <o:OLEObject Type="Embed" ProgID="Equation.3" ShapeID="_x0000_i1087" DrawAspect="Content" ObjectID="_1628880034" r:id="rId130"/>
        </w:object>
      </w:r>
    </w:p>
    <w:p w14:paraId="317D06F2" w14:textId="77777777" w:rsidR="00F22D37" w:rsidRDefault="00F22D37" w:rsidP="00F22D37"/>
    <w:p w14:paraId="24802E3C" w14:textId="77777777" w:rsidR="00F22D37" w:rsidRDefault="00F22D37" w:rsidP="00F22D37">
      <w:r>
        <w:rPr>
          <w:rFonts w:ascii="Times New Roman" w:eastAsia="Times New Roman" w:hAnsi="Times New Roman" w:cs="Times New Roman"/>
          <w:position w:val="-24"/>
          <w:szCs w:val="24"/>
          <w:lang w:val="en-US" w:eastAsia="en-US"/>
        </w:rPr>
        <w:object w:dxaOrig="3915" w:dyaOrig="623" w14:anchorId="113CE04F">
          <v:shape id="_x0000_i1088" type="#_x0000_t75" style="width:195.85pt;height:31.1pt" o:ole="">
            <v:imagedata r:id="rId131" o:title=""/>
          </v:shape>
          <o:OLEObject Type="Embed" ProgID="Equation.3" ShapeID="_x0000_i1088" DrawAspect="Content" ObjectID="_1628880035" r:id="rId132"/>
        </w:object>
      </w:r>
    </w:p>
    <w:p w14:paraId="647A6FBD" w14:textId="77777777" w:rsidR="00F22D37" w:rsidRDefault="00F22D37" w:rsidP="00F22D37"/>
    <w:p w14:paraId="481D8B7D" w14:textId="77777777" w:rsidR="00F22D37" w:rsidRDefault="00F22D37" w:rsidP="00F22D37"/>
    <w:p w14:paraId="307D0E7B" w14:textId="77777777" w:rsidR="00F22D37" w:rsidRDefault="00F22D37" w:rsidP="00F22D37">
      <w:r>
        <w:rPr>
          <w:rFonts w:ascii="Times New Roman" w:eastAsia="Times New Roman" w:hAnsi="Times New Roman" w:cs="Times New Roman"/>
          <w:position w:val="-28"/>
          <w:szCs w:val="24"/>
          <w:lang w:eastAsia="en-US"/>
        </w:rPr>
        <w:object w:dxaOrig="2745" w:dyaOrig="690" w14:anchorId="6775E48E">
          <v:shape id="_x0000_i1089" type="#_x0000_t75" style="width:137.4pt;height:34.55pt" o:ole="">
            <v:imagedata r:id="rId133" o:title=""/>
          </v:shape>
          <o:OLEObject Type="Embed" ProgID="Equation.3" ShapeID="_x0000_i1089" DrawAspect="Content" ObjectID="_1628880036" r:id="rId134"/>
        </w:object>
      </w:r>
    </w:p>
    <w:p w14:paraId="48A156E1" w14:textId="77777777" w:rsidR="00F22D37" w:rsidRDefault="00F22D37" w:rsidP="00F22D37"/>
    <w:p w14:paraId="708ED98A" w14:textId="77777777" w:rsidR="00F22D37" w:rsidRDefault="00F22D37" w:rsidP="00F22D37">
      <w:pPr>
        <w:pStyle w:val="Heading2"/>
      </w:pPr>
      <w:r>
        <w:lastRenderedPageBreak/>
        <w:t>2. Integrate</w:t>
      </w:r>
      <w:r>
        <w:rPr>
          <w:rFonts w:ascii="Arial" w:eastAsia="Times New Roman" w:hAnsi="Arial" w:cs="Arial"/>
          <w:b/>
          <w:iCs/>
          <w:color w:val="003366"/>
          <w:kern w:val="32"/>
          <w:position w:val="-16"/>
          <w:sz w:val="28"/>
          <w:lang w:eastAsia="en-US"/>
        </w:rPr>
        <w:object w:dxaOrig="990" w:dyaOrig="435" w14:anchorId="30CE0739">
          <v:shape id="_x0000_i1090" type="#_x0000_t75" style="width:49.55pt;height:21.9pt" o:ole="">
            <v:imagedata r:id="rId135" o:title=""/>
          </v:shape>
          <o:OLEObject Type="Embed" ProgID="Equation.3" ShapeID="_x0000_i1090" DrawAspect="Content" ObjectID="_1628880037" r:id="rId136"/>
        </w:object>
      </w:r>
    </w:p>
    <w:p w14:paraId="333C813D" w14:textId="77777777" w:rsidR="00F22D37" w:rsidRDefault="00F22D37" w:rsidP="00F22D37">
      <w:r>
        <w:t xml:space="preserve">We first note that </w:t>
      </w:r>
    </w:p>
    <w:p w14:paraId="3336CF9C" w14:textId="77777777" w:rsidR="00F22D37" w:rsidRDefault="00F22D37" w:rsidP="00F22D37"/>
    <w:p w14:paraId="58C77454" w14:textId="77777777" w:rsidR="00F22D37" w:rsidRDefault="00F22D37" w:rsidP="00F22D37">
      <w:r>
        <w:rPr>
          <w:rFonts w:ascii="Times New Roman" w:eastAsia="Times New Roman" w:hAnsi="Times New Roman" w:cs="Times New Roman"/>
          <w:position w:val="-16"/>
          <w:szCs w:val="24"/>
          <w:lang w:eastAsia="en-US"/>
        </w:rPr>
        <w:object w:dxaOrig="2648" w:dyaOrig="435" w14:anchorId="6AF7D997">
          <v:shape id="_x0000_i1091" type="#_x0000_t75" style="width:132.5pt;height:21.9pt" o:ole="">
            <v:imagedata r:id="rId137" o:title=""/>
          </v:shape>
          <o:OLEObject Type="Embed" ProgID="Equation.3" ShapeID="_x0000_i1091" DrawAspect="Content" ObjectID="_1628880038" r:id="rId138"/>
        </w:object>
      </w:r>
    </w:p>
    <w:p w14:paraId="76C6A07D" w14:textId="77777777" w:rsidR="00F22D37" w:rsidRDefault="00F22D37" w:rsidP="00F22D37"/>
    <w:p w14:paraId="3D07E3C8" w14:textId="77777777" w:rsidR="00F22D37" w:rsidRDefault="00F22D37" w:rsidP="00F22D37">
      <w:r>
        <w:t>Now we make use of the trigonometric identity</w:t>
      </w:r>
    </w:p>
    <w:p w14:paraId="72BA399C" w14:textId="77777777" w:rsidR="00F22D37" w:rsidRDefault="00F22D37" w:rsidP="00F22D37"/>
    <w:p w14:paraId="6D40FA39" w14:textId="77777777" w:rsidR="00F22D37" w:rsidRDefault="00F22D37" w:rsidP="00F22D37">
      <w:r>
        <w:rPr>
          <w:rFonts w:ascii="Times New Roman" w:eastAsia="Times New Roman" w:hAnsi="Times New Roman" w:cs="Times New Roman"/>
          <w:position w:val="-10"/>
          <w:szCs w:val="24"/>
          <w:lang w:eastAsia="en-US"/>
        </w:rPr>
        <w:object w:dxaOrig="1778" w:dyaOrig="368" w14:anchorId="4163656D">
          <v:shape id="_x0000_i1092" type="#_x0000_t75" style="width:89pt;height:18.45pt" o:ole="">
            <v:imagedata r:id="rId139" o:title=""/>
          </v:shape>
          <o:OLEObject Type="Embed" ProgID="Equation.3" ShapeID="_x0000_i1092" DrawAspect="Content" ObjectID="_1628880039" r:id="rId140"/>
        </w:object>
      </w:r>
    </w:p>
    <w:p w14:paraId="70CC53EA" w14:textId="77777777" w:rsidR="00F22D37" w:rsidRDefault="00F22D37" w:rsidP="00F22D37"/>
    <w:p w14:paraId="69BC37E8" w14:textId="77777777" w:rsidR="00F22D37" w:rsidRDefault="00F22D37" w:rsidP="00F22D37">
      <w:r>
        <w:t>This enables us to write the integral in the form</w:t>
      </w:r>
      <w:r>
        <w:rPr>
          <w:rFonts w:ascii="Times New Roman" w:eastAsia="Times New Roman" w:hAnsi="Times New Roman" w:cs="Times New Roman"/>
          <w:position w:val="-16"/>
          <w:szCs w:val="24"/>
          <w:lang w:eastAsia="en-US"/>
        </w:rPr>
        <w:object w:dxaOrig="1755" w:dyaOrig="435" w14:anchorId="1D36CBE9">
          <v:shape id="_x0000_i1093" type="#_x0000_t75" style="width:87.85pt;height:21.9pt" o:ole="">
            <v:imagedata r:id="rId141" o:title=""/>
          </v:shape>
          <o:OLEObject Type="Embed" ProgID="Equation.3" ShapeID="_x0000_i1093" DrawAspect="Content" ObjectID="_1628880040" r:id="rId142"/>
        </w:object>
      </w:r>
    </w:p>
    <w:p w14:paraId="74B9C1E1" w14:textId="77777777" w:rsidR="00F22D37" w:rsidRDefault="00F22D37" w:rsidP="00F22D37"/>
    <w:p w14:paraId="154FC595" w14:textId="77777777" w:rsidR="00F22D37" w:rsidRDefault="00F22D37" w:rsidP="00F22D37">
      <w:r>
        <w:rPr>
          <w:rFonts w:ascii="Times New Roman" w:eastAsia="Times New Roman" w:hAnsi="Times New Roman" w:cs="Times New Roman"/>
          <w:position w:val="-16"/>
          <w:szCs w:val="24"/>
          <w:lang w:eastAsia="en-US"/>
        </w:rPr>
        <w:object w:dxaOrig="5423" w:dyaOrig="435" w14:anchorId="5A395DCB">
          <v:shape id="_x0000_i1094" type="#_x0000_t75" style="width:271pt;height:21.9pt" o:ole="">
            <v:imagedata r:id="rId143" o:title=""/>
          </v:shape>
          <o:OLEObject Type="Embed" ProgID="Equation.3" ShapeID="_x0000_i1094" DrawAspect="Content" ObjectID="_1628880041" r:id="rId144"/>
        </w:object>
      </w:r>
    </w:p>
    <w:p w14:paraId="305BADE3" w14:textId="77777777" w:rsidR="00F22D37" w:rsidRDefault="00F22D37" w:rsidP="00F22D37"/>
    <w:p w14:paraId="482A9F40" w14:textId="77777777" w:rsidR="00F22D37" w:rsidRDefault="00F22D37" w:rsidP="00F22D37">
      <w:r>
        <w:t xml:space="preserve">The first tem in the integral is of the form </w:t>
      </w:r>
      <w:r>
        <w:rPr>
          <w:rFonts w:ascii="Times New Roman" w:eastAsia="Times New Roman" w:hAnsi="Times New Roman" w:cs="Times New Roman"/>
          <w:position w:val="-16"/>
          <w:szCs w:val="24"/>
          <w:lang w:eastAsia="en-US"/>
        </w:rPr>
        <w:object w:dxaOrig="1755" w:dyaOrig="435" w14:anchorId="65D01EC5">
          <v:shape id="_x0000_i1095" type="#_x0000_t75" style="width:87.85pt;height:21.9pt" o:ole="">
            <v:imagedata r:id="rId141" o:title=""/>
          </v:shape>
          <o:OLEObject Type="Embed" ProgID="Equation.3" ShapeID="_x0000_i1095" DrawAspect="Content" ObjectID="_1628880042" r:id="rId145"/>
        </w:object>
      </w:r>
      <w:r>
        <w:t>and the second term is a standard integral.</w:t>
      </w:r>
    </w:p>
    <w:p w14:paraId="262C4686" w14:textId="77777777" w:rsidR="00F22D37" w:rsidRDefault="00F22D37" w:rsidP="00F22D37"/>
    <w:p w14:paraId="0B9A4837" w14:textId="77777777" w:rsidR="00F22D37" w:rsidRDefault="00F22D37" w:rsidP="00F22D37">
      <w:r>
        <w:t xml:space="preserve">For the first term we let </w:t>
      </w:r>
      <w:r>
        <w:rPr>
          <w:rFonts w:ascii="Times New Roman" w:eastAsia="Times New Roman" w:hAnsi="Times New Roman" w:cs="Times New Roman"/>
          <w:position w:val="-24"/>
          <w:szCs w:val="24"/>
          <w:lang w:val="en-US" w:eastAsia="en-US"/>
        </w:rPr>
        <w:object w:dxaOrig="3915" w:dyaOrig="623" w14:anchorId="7C39463A">
          <v:shape id="_x0000_i1096" type="#_x0000_t75" style="width:195.85pt;height:31.1pt" o:ole="">
            <v:imagedata r:id="rId146" o:title=""/>
          </v:shape>
          <o:OLEObject Type="Embed" ProgID="Equation.3" ShapeID="_x0000_i1096" DrawAspect="Content" ObjectID="_1628880043" r:id="rId147"/>
        </w:object>
      </w:r>
    </w:p>
    <w:p w14:paraId="38D12F09" w14:textId="77777777" w:rsidR="00F22D37" w:rsidRDefault="00F22D37" w:rsidP="00F22D37">
      <w:pPr>
        <w:rPr>
          <w:lang w:val="en-US"/>
        </w:rPr>
      </w:pPr>
      <w:r>
        <w:rPr>
          <w:rFonts w:ascii="Times New Roman" w:eastAsia="Times New Roman" w:hAnsi="Times New Roman" w:cs="Times New Roman"/>
          <w:position w:val="-24"/>
          <w:szCs w:val="24"/>
          <w:lang w:val="en-US" w:eastAsia="en-US"/>
        </w:rPr>
        <w:object w:dxaOrig="4103" w:dyaOrig="653" w14:anchorId="3C481708">
          <v:shape id="_x0000_i1097" type="#_x0000_t75" style="width:205.05pt;height:32.55pt" o:ole="">
            <v:imagedata r:id="rId148" o:title=""/>
          </v:shape>
          <o:OLEObject Type="Embed" ProgID="Equation.3" ShapeID="_x0000_i1097" DrawAspect="Content" ObjectID="_1628880044" r:id="rId149"/>
        </w:object>
      </w:r>
    </w:p>
    <w:p w14:paraId="4C0649EE" w14:textId="77777777" w:rsidR="00F22D37" w:rsidRDefault="00F22D37" w:rsidP="00F22D37"/>
    <w:p w14:paraId="284F0B40" w14:textId="77777777" w:rsidR="00F22D37" w:rsidRDefault="00F22D37" w:rsidP="00F22D37">
      <w:r>
        <w:t>We now have the whole thing</w:t>
      </w:r>
    </w:p>
    <w:p w14:paraId="7B6F5D47" w14:textId="77777777" w:rsidR="00F22D37" w:rsidRDefault="00F22D37" w:rsidP="00F22D37"/>
    <w:p w14:paraId="7A5A747C" w14:textId="77777777" w:rsidR="00F22D37" w:rsidRDefault="00F22D37" w:rsidP="00F22D37">
      <w:r>
        <w:rPr>
          <w:rFonts w:ascii="Times New Roman" w:eastAsia="Times New Roman" w:hAnsi="Times New Roman" w:cs="Times New Roman"/>
          <w:position w:val="-24"/>
          <w:szCs w:val="24"/>
          <w:lang w:eastAsia="en-US"/>
        </w:rPr>
        <w:object w:dxaOrig="3113" w:dyaOrig="653" w14:anchorId="34A86067">
          <v:shape id="_x0000_i1098" type="#_x0000_t75" style="width:155.5pt;height:32.55pt" o:ole="">
            <v:imagedata r:id="rId150" o:title=""/>
          </v:shape>
          <o:OLEObject Type="Embed" ProgID="Equation.3" ShapeID="_x0000_i1098" DrawAspect="Content" ObjectID="_1628880045" r:id="rId151"/>
        </w:object>
      </w:r>
    </w:p>
    <w:p w14:paraId="7B33B773" w14:textId="77777777" w:rsidR="00F22D37" w:rsidRDefault="00F22D37" w:rsidP="00F22D37">
      <w:pPr>
        <w:rPr>
          <w:rFonts w:ascii="Arial" w:hAnsi="Arial" w:cs="Arial"/>
          <w:b/>
          <w:iCs/>
          <w:color w:val="003366"/>
          <w:kern w:val="32"/>
          <w:sz w:val="28"/>
          <w:szCs w:val="28"/>
        </w:rPr>
      </w:pPr>
      <w:r>
        <w:br w:type="page"/>
      </w:r>
    </w:p>
    <w:p w14:paraId="0A11A11B" w14:textId="77777777" w:rsidR="00F22D37" w:rsidRDefault="00F22D37" w:rsidP="00F22D37">
      <w:pPr>
        <w:pStyle w:val="Heading2"/>
        <w:rPr>
          <w:rFonts w:ascii="Arial" w:hAnsi="Arial" w:cs="Arial"/>
          <w:b/>
          <w:iCs/>
          <w:color w:val="003366"/>
          <w:kern w:val="32"/>
          <w:sz w:val="28"/>
        </w:rPr>
      </w:pPr>
      <w:r>
        <w:lastRenderedPageBreak/>
        <w:t>3. Integrate</w:t>
      </w:r>
      <w:r>
        <w:rPr>
          <w:rFonts w:ascii="Arial" w:eastAsia="Times New Roman" w:hAnsi="Arial" w:cs="Arial"/>
          <w:b/>
          <w:iCs/>
          <w:color w:val="003366"/>
          <w:kern w:val="32"/>
          <w:position w:val="-16"/>
          <w:sz w:val="28"/>
          <w:lang w:eastAsia="en-US"/>
        </w:rPr>
        <w:object w:dxaOrig="1005" w:dyaOrig="435" w14:anchorId="3A8728BC">
          <v:shape id="_x0000_i1099" type="#_x0000_t75" style="width:50.1pt;height:21.9pt" o:ole="">
            <v:imagedata r:id="rId152" o:title=""/>
          </v:shape>
          <o:OLEObject Type="Embed" ProgID="Equation.3" ShapeID="_x0000_i1099" DrawAspect="Content" ObjectID="_1628880046" r:id="rId153"/>
        </w:object>
      </w:r>
    </w:p>
    <w:p w14:paraId="615E32B1" w14:textId="77777777" w:rsidR="00F22D37" w:rsidRDefault="00F22D37" w:rsidP="00F22D37">
      <w:r>
        <w:t xml:space="preserve">First we note that </w:t>
      </w:r>
    </w:p>
    <w:p w14:paraId="75CB9EBE" w14:textId="77777777" w:rsidR="00F22D37" w:rsidRDefault="00F22D37" w:rsidP="00F22D37"/>
    <w:p w14:paraId="1F95D530" w14:textId="77777777" w:rsidR="00F22D37" w:rsidRDefault="00F22D37" w:rsidP="00F22D37">
      <w:r>
        <w:rPr>
          <w:rFonts w:ascii="Times New Roman" w:eastAsia="Times New Roman" w:hAnsi="Times New Roman" w:cs="Times New Roman"/>
          <w:position w:val="-16"/>
          <w:szCs w:val="24"/>
          <w:lang w:eastAsia="en-US"/>
        </w:rPr>
        <w:object w:dxaOrig="2393" w:dyaOrig="503" w14:anchorId="6E327B8D">
          <v:shape id="_x0000_i1100" type="#_x0000_t75" style="width:119.5pt;height:25.05pt" o:ole="">
            <v:imagedata r:id="rId154" o:title=""/>
          </v:shape>
          <o:OLEObject Type="Embed" ProgID="Equation.3" ShapeID="_x0000_i1100" DrawAspect="Content" ObjectID="_1628880047" r:id="rId155"/>
        </w:object>
      </w:r>
    </w:p>
    <w:p w14:paraId="52205725" w14:textId="77777777" w:rsidR="00F22D37" w:rsidRDefault="00F22D37" w:rsidP="00F22D37"/>
    <w:p w14:paraId="3DBC15EF" w14:textId="77777777" w:rsidR="00F22D37" w:rsidRDefault="00F22D37" w:rsidP="00F22D37">
      <w:r>
        <w:t>Now we use the following trigonometric identity</w:t>
      </w:r>
    </w:p>
    <w:p w14:paraId="73A25673" w14:textId="77777777" w:rsidR="00F22D37" w:rsidRDefault="00F22D37" w:rsidP="00F22D37"/>
    <w:p w14:paraId="35DB77CF" w14:textId="77777777" w:rsidR="00F22D37" w:rsidRDefault="00F22D37" w:rsidP="00F22D37">
      <w:r>
        <w:rPr>
          <w:rFonts w:ascii="Times New Roman" w:eastAsia="Times New Roman" w:hAnsi="Times New Roman" w:cs="Times New Roman"/>
          <w:position w:val="-24"/>
          <w:szCs w:val="24"/>
          <w:lang w:eastAsia="en-US"/>
        </w:rPr>
        <w:object w:dxaOrig="4088" w:dyaOrig="623" w14:anchorId="21BAC676">
          <v:shape id="_x0000_i1101" type="#_x0000_t75" style="width:204.5pt;height:31.1pt" o:ole="">
            <v:imagedata r:id="rId156" o:title=""/>
          </v:shape>
          <o:OLEObject Type="Embed" ProgID="Equation.3" ShapeID="_x0000_i1101" DrawAspect="Content" ObjectID="_1628880048" r:id="rId157"/>
        </w:object>
      </w:r>
    </w:p>
    <w:p w14:paraId="3F9007C2" w14:textId="77777777" w:rsidR="00F22D37" w:rsidRDefault="00F22D37" w:rsidP="00F22D37">
      <w:r>
        <w:t>To rewrite our integral as</w:t>
      </w:r>
    </w:p>
    <w:p w14:paraId="138662DD" w14:textId="77777777" w:rsidR="00F22D37" w:rsidRDefault="00F22D37" w:rsidP="00F22D37"/>
    <w:p w14:paraId="258B7368" w14:textId="77777777" w:rsidR="00F22D37" w:rsidRDefault="00F22D37" w:rsidP="00F22D37">
      <w:pPr>
        <w:rPr>
          <w:lang w:val="en-US"/>
        </w:rPr>
      </w:pPr>
      <w:r>
        <w:rPr>
          <w:rFonts w:ascii="Times New Roman" w:eastAsia="Times New Roman" w:hAnsi="Times New Roman" w:cs="Times New Roman"/>
          <w:position w:val="-24"/>
          <w:szCs w:val="24"/>
          <w:lang w:val="en-US" w:eastAsia="en-US"/>
        </w:rPr>
        <w:object w:dxaOrig="3315" w:dyaOrig="690" w14:anchorId="155C689F">
          <v:shape id="_x0000_i1102" type="#_x0000_t75" style="width:165.9pt;height:34.55pt" o:ole="">
            <v:imagedata r:id="rId158" o:title=""/>
          </v:shape>
          <o:OLEObject Type="Embed" ProgID="Equation.3" ShapeID="_x0000_i1102" DrawAspect="Content" ObjectID="_1628880049" r:id="rId159"/>
        </w:object>
      </w:r>
    </w:p>
    <w:p w14:paraId="71D71C51" w14:textId="77777777" w:rsidR="00F22D37" w:rsidRDefault="00F22D37" w:rsidP="00F22D37">
      <w:r>
        <w:rPr>
          <w:rFonts w:ascii="Times New Roman" w:eastAsia="Times New Roman" w:hAnsi="Times New Roman" w:cs="Times New Roman"/>
          <w:position w:val="-24"/>
          <w:szCs w:val="24"/>
          <w:lang w:val="en-US" w:eastAsia="en-US"/>
        </w:rPr>
        <w:object w:dxaOrig="4905" w:dyaOrig="623" w14:anchorId="152667BE">
          <v:shape id="_x0000_i1103" type="#_x0000_t75" style="width:245.4pt;height:31.1pt" o:ole="">
            <v:imagedata r:id="rId160" o:title=""/>
          </v:shape>
          <o:OLEObject Type="Embed" ProgID="Equation.3" ShapeID="_x0000_i1103" DrawAspect="Content" ObjectID="_1628880050" r:id="rId161"/>
        </w:object>
      </w:r>
    </w:p>
    <w:p w14:paraId="646650D3" w14:textId="77777777" w:rsidR="00F22D37" w:rsidRDefault="00F22D37" w:rsidP="00F22D37"/>
    <w:p w14:paraId="4437A32A" w14:textId="77777777" w:rsidR="00F22D37" w:rsidRDefault="00F22D37" w:rsidP="00F22D37">
      <w:r>
        <w:t>Next we make sure of the trigonometric identity</w:t>
      </w:r>
    </w:p>
    <w:p w14:paraId="257B6D68" w14:textId="77777777" w:rsidR="00F22D37" w:rsidRDefault="00F22D37" w:rsidP="00F22D37"/>
    <w:p w14:paraId="0B20FEE2" w14:textId="77777777" w:rsidR="00F22D37" w:rsidRDefault="00F22D37" w:rsidP="00F22D37">
      <w:r>
        <w:rPr>
          <w:rFonts w:ascii="Times New Roman" w:eastAsia="Times New Roman" w:hAnsi="Times New Roman" w:cs="Times New Roman"/>
          <w:position w:val="-58"/>
          <w:szCs w:val="24"/>
          <w:lang w:eastAsia="en-US"/>
        </w:rPr>
        <w:object w:dxaOrig="4050" w:dyaOrig="1275" w14:anchorId="7D669E8A">
          <v:shape id="_x0000_i1104" type="#_x0000_t75" style="width:202.45pt;height:63.65pt" o:ole="">
            <v:imagedata r:id="rId162" o:title=""/>
          </v:shape>
          <o:OLEObject Type="Embed" ProgID="Equation.3" ShapeID="_x0000_i1104" DrawAspect="Content" ObjectID="_1628880051" r:id="rId163"/>
        </w:object>
      </w:r>
    </w:p>
    <w:p w14:paraId="0BDEDE40" w14:textId="77777777" w:rsidR="00F22D37" w:rsidRDefault="00F22D37" w:rsidP="00F22D37"/>
    <w:p w14:paraId="0000EEEF" w14:textId="77777777" w:rsidR="00F22D37" w:rsidRDefault="00F22D37" w:rsidP="00F22D37">
      <w:r>
        <w:t>Lets substitute this into our integral</w:t>
      </w:r>
    </w:p>
    <w:p w14:paraId="3EDAE459" w14:textId="77777777" w:rsidR="00F22D37" w:rsidRDefault="00F22D37" w:rsidP="00F22D37"/>
    <w:p w14:paraId="6E76F389" w14:textId="77777777" w:rsidR="00F22D37" w:rsidRDefault="00F22D37" w:rsidP="00F22D37">
      <w:pPr>
        <w:rPr>
          <w:lang w:val="en-US"/>
        </w:rPr>
      </w:pPr>
      <w:r>
        <w:rPr>
          <w:rFonts w:ascii="Times New Roman" w:eastAsia="Times New Roman" w:hAnsi="Times New Roman" w:cs="Times New Roman"/>
          <w:position w:val="-28"/>
          <w:szCs w:val="24"/>
          <w:lang w:val="en-US" w:eastAsia="en-US"/>
        </w:rPr>
        <w:object w:dxaOrig="3533" w:dyaOrig="690" w14:anchorId="64DD0F03">
          <v:shape id="_x0000_i1105" type="#_x0000_t75" style="width:176.55pt;height:34.55pt" o:ole="">
            <v:imagedata r:id="rId164" o:title=""/>
          </v:shape>
          <o:OLEObject Type="Embed" ProgID="Equation.3" ShapeID="_x0000_i1105" DrawAspect="Content" ObjectID="_1628880052" r:id="rId165"/>
        </w:object>
      </w:r>
    </w:p>
    <w:p w14:paraId="6469C827" w14:textId="77777777" w:rsidR="00F22D37" w:rsidRDefault="00F22D37" w:rsidP="00F22D37"/>
    <w:p w14:paraId="493063E6" w14:textId="77777777" w:rsidR="00F22D37" w:rsidRDefault="00F22D37" w:rsidP="00F22D37">
      <w:pPr>
        <w:rPr>
          <w:lang w:val="en-US"/>
        </w:rPr>
      </w:pPr>
      <w:r>
        <w:rPr>
          <w:rFonts w:ascii="Times New Roman" w:eastAsia="Times New Roman" w:hAnsi="Times New Roman" w:cs="Times New Roman"/>
          <w:position w:val="-28"/>
          <w:szCs w:val="24"/>
          <w:lang w:val="en-US" w:eastAsia="en-US"/>
        </w:rPr>
        <w:object w:dxaOrig="3330" w:dyaOrig="690" w14:anchorId="0F95E219">
          <v:shape id="_x0000_i1106" type="#_x0000_t75" style="width:166.45pt;height:34.55pt" o:ole="">
            <v:imagedata r:id="rId166" o:title=""/>
          </v:shape>
          <o:OLEObject Type="Embed" ProgID="Equation.3" ShapeID="_x0000_i1106" DrawAspect="Content" ObjectID="_1628880053" r:id="rId167"/>
        </w:object>
      </w:r>
    </w:p>
    <w:p w14:paraId="60753F53" w14:textId="77777777" w:rsidR="00F22D37" w:rsidRDefault="00F22D37" w:rsidP="00F22D37"/>
    <w:p w14:paraId="0D0B4C04" w14:textId="77777777" w:rsidR="00F22D37" w:rsidRDefault="00F22D37" w:rsidP="00F22D37">
      <w:pPr>
        <w:pStyle w:val="Heading1"/>
      </w:pPr>
      <w:r>
        <w:rPr>
          <w:rFonts w:ascii="Arial" w:eastAsia="Times New Roman" w:hAnsi="Arial" w:cs="Arial"/>
          <w:b/>
          <w:bCs/>
          <w:color w:val="003366"/>
          <w:kern w:val="32"/>
          <w:position w:val="-28"/>
          <w:sz w:val="48"/>
          <w:szCs w:val="32"/>
          <w:lang w:val="en-US" w:eastAsia="en-US"/>
        </w:rPr>
        <w:object w:dxaOrig="2813" w:dyaOrig="690" w14:anchorId="040FA42A">
          <v:shape id="_x0000_i1107" type="#_x0000_t75" style="width:140.55pt;height:34.55pt" o:ole="">
            <v:imagedata r:id="rId168" o:title=""/>
          </v:shape>
          <o:OLEObject Type="Embed" ProgID="Equation.3" ShapeID="_x0000_i1107" DrawAspect="Content" ObjectID="_1628880054" r:id="rId169"/>
        </w:object>
      </w:r>
      <w:r>
        <w:br w:type="page"/>
      </w:r>
    </w:p>
    <w:p w14:paraId="056FE869" w14:textId="77777777" w:rsidR="00F22D37" w:rsidRDefault="00F22D37" w:rsidP="00F22D37">
      <w:pPr>
        <w:pStyle w:val="Heading2"/>
      </w:pPr>
      <w:r>
        <w:lastRenderedPageBreak/>
        <w:t>2. Integrate</w:t>
      </w:r>
      <w:r>
        <w:rPr>
          <w:rFonts w:ascii="Arial" w:eastAsia="Times New Roman" w:hAnsi="Arial" w:cs="Arial"/>
          <w:b/>
          <w:iCs/>
          <w:color w:val="003366"/>
          <w:kern w:val="32"/>
          <w:position w:val="-16"/>
          <w:sz w:val="28"/>
          <w:lang w:eastAsia="en-US"/>
        </w:rPr>
        <w:object w:dxaOrig="1020" w:dyaOrig="435" w14:anchorId="671992E2">
          <v:shape id="_x0000_i1108" type="#_x0000_t75" style="width:51pt;height:21.9pt" o:ole="">
            <v:imagedata r:id="rId170" o:title=""/>
          </v:shape>
          <o:OLEObject Type="Embed" ProgID="Equation.3" ShapeID="_x0000_i1108" DrawAspect="Content" ObjectID="_1628880055" r:id="rId171"/>
        </w:object>
      </w:r>
    </w:p>
    <w:p w14:paraId="3133A50A" w14:textId="77777777" w:rsidR="00F22D37" w:rsidRDefault="00F22D37" w:rsidP="00F22D37">
      <w:r>
        <w:rPr>
          <w:rFonts w:ascii="Times New Roman" w:eastAsia="Times New Roman" w:hAnsi="Times New Roman" w:cs="Times New Roman"/>
          <w:position w:val="-24"/>
          <w:szCs w:val="24"/>
          <w:lang w:eastAsia="en-US"/>
        </w:rPr>
        <w:object w:dxaOrig="4320" w:dyaOrig="623" w14:anchorId="5B24C7B5">
          <v:shape id="_x0000_i1109" type="#_x0000_t75" style="width:3in;height:31.1pt" o:ole="">
            <v:imagedata r:id="rId172" o:title=""/>
          </v:shape>
          <o:OLEObject Type="Embed" ProgID="Equation.3" ShapeID="_x0000_i1109" DrawAspect="Content" ObjectID="_1628880056" r:id="rId173"/>
        </w:object>
      </w:r>
      <w:r>
        <w:t xml:space="preserve"> From the trigonometric identities, therefore</w:t>
      </w:r>
    </w:p>
    <w:p w14:paraId="254F4082" w14:textId="77777777" w:rsidR="00F22D37" w:rsidRDefault="00F22D37" w:rsidP="00F22D37">
      <w:r>
        <w:rPr>
          <w:rFonts w:ascii="Times New Roman" w:eastAsia="Times New Roman" w:hAnsi="Times New Roman" w:cs="Times New Roman"/>
          <w:position w:val="-24"/>
          <w:szCs w:val="24"/>
          <w:lang w:eastAsia="en-US"/>
        </w:rPr>
        <w:object w:dxaOrig="4388" w:dyaOrig="623" w14:anchorId="2D0E6244">
          <v:shape id="_x0000_i1110" type="#_x0000_t75" style="width:219.45pt;height:31.1pt" o:ole="">
            <v:imagedata r:id="rId174" o:title=""/>
          </v:shape>
          <o:OLEObject Type="Embed" ProgID="Equation.3" ShapeID="_x0000_i1110" DrawAspect="Content" ObjectID="_1628880057" r:id="rId175"/>
        </w:object>
      </w:r>
    </w:p>
    <w:p w14:paraId="6C6A86D4" w14:textId="77777777" w:rsidR="00F22D37" w:rsidRDefault="00F22D37" w:rsidP="00F22D37"/>
    <w:p w14:paraId="4DC3576B" w14:textId="77777777" w:rsidR="00F22D37" w:rsidRDefault="00F22D37" w:rsidP="00F22D37">
      <w:r>
        <w:t xml:space="preserve">To integrate </w:t>
      </w:r>
      <w:r>
        <w:rPr>
          <w:rFonts w:ascii="Times New Roman" w:eastAsia="Times New Roman" w:hAnsi="Times New Roman" w:cs="Times New Roman"/>
          <w:position w:val="-16"/>
          <w:szCs w:val="24"/>
          <w:lang w:val="en-US" w:eastAsia="en-US"/>
        </w:rPr>
        <w:object w:dxaOrig="1020" w:dyaOrig="435" w14:anchorId="1BDC99AE">
          <v:shape id="_x0000_i1111" type="#_x0000_t75" style="width:51pt;height:21.9pt" o:ole="">
            <v:imagedata r:id="rId127" o:title=""/>
          </v:shape>
          <o:OLEObject Type="Embed" ProgID="Equation.3" ShapeID="_x0000_i1111" DrawAspect="Content" ObjectID="_1628880058" r:id="rId176"/>
        </w:object>
      </w:r>
      <w:r>
        <w:t xml:space="preserve"> let </w:t>
      </w:r>
      <w:r>
        <w:rPr>
          <w:rFonts w:ascii="Times New Roman" w:eastAsia="Times New Roman" w:hAnsi="Times New Roman" w:cs="Times New Roman"/>
          <w:position w:val="-24"/>
          <w:szCs w:val="24"/>
          <w:lang w:val="en-US" w:eastAsia="en-US"/>
        </w:rPr>
        <w:object w:dxaOrig="2663" w:dyaOrig="623" w14:anchorId="79006CEB">
          <v:shape id="_x0000_i1112" type="#_x0000_t75" style="width:133.05pt;height:31.1pt" o:ole="">
            <v:imagedata r:id="rId129" o:title=""/>
          </v:shape>
          <o:OLEObject Type="Embed" ProgID="Equation.3" ShapeID="_x0000_i1112" DrawAspect="Content" ObjectID="_1628880059" r:id="rId177"/>
        </w:object>
      </w:r>
    </w:p>
    <w:p w14:paraId="59FD8CFF" w14:textId="77777777" w:rsidR="00F22D37" w:rsidRDefault="00F22D37" w:rsidP="00F22D37">
      <w:r>
        <w:rPr>
          <w:rFonts w:ascii="Times New Roman" w:eastAsia="Times New Roman" w:hAnsi="Times New Roman" w:cs="Times New Roman"/>
          <w:position w:val="-24"/>
          <w:szCs w:val="24"/>
          <w:lang w:val="en-US" w:eastAsia="en-US"/>
        </w:rPr>
        <w:object w:dxaOrig="3915" w:dyaOrig="623" w14:anchorId="205F62DE">
          <v:shape id="_x0000_i1113" type="#_x0000_t75" style="width:195.85pt;height:31.1pt" o:ole="">
            <v:imagedata r:id="rId131" o:title=""/>
          </v:shape>
          <o:OLEObject Type="Embed" ProgID="Equation.3" ShapeID="_x0000_i1113" DrawAspect="Content" ObjectID="_1628880060" r:id="rId178"/>
        </w:object>
      </w:r>
    </w:p>
    <w:p w14:paraId="6F16E667" w14:textId="77777777" w:rsidR="00F22D37" w:rsidRDefault="00F22D37" w:rsidP="00F22D37"/>
    <w:p w14:paraId="5C920077" w14:textId="77777777" w:rsidR="00F22D37" w:rsidRDefault="00F22D37" w:rsidP="00F22D37">
      <w:r>
        <w:rPr>
          <w:rFonts w:ascii="Times New Roman" w:eastAsia="Times New Roman" w:hAnsi="Times New Roman" w:cs="Times New Roman"/>
          <w:position w:val="-28"/>
          <w:szCs w:val="24"/>
          <w:lang w:eastAsia="en-US"/>
        </w:rPr>
        <w:object w:dxaOrig="2783" w:dyaOrig="690" w14:anchorId="06609CEB">
          <v:shape id="_x0000_i1114" type="#_x0000_t75" style="width:139.1pt;height:34.55pt" o:ole="">
            <v:imagedata r:id="rId179" o:title=""/>
          </v:shape>
          <o:OLEObject Type="Embed" ProgID="Equation.3" ShapeID="_x0000_i1114" DrawAspect="Content" ObjectID="_1628880061" r:id="rId180"/>
        </w:object>
      </w:r>
    </w:p>
    <w:p w14:paraId="6828C998" w14:textId="77777777" w:rsidR="00F22D37" w:rsidRDefault="00F22D37" w:rsidP="00F22D37">
      <w:pPr>
        <w:pStyle w:val="Heading2"/>
      </w:pPr>
      <w:r>
        <w:t>3. Integrate</w:t>
      </w:r>
    </w:p>
    <w:p w14:paraId="7FCAA96D" w14:textId="77777777" w:rsidR="00F22D37" w:rsidRDefault="00F22D37" w:rsidP="00F22D37">
      <w:pPr>
        <w:pStyle w:val="Heading2"/>
      </w:pPr>
      <w:r>
        <w:rPr>
          <w:rFonts w:ascii="Arial" w:eastAsia="Times New Roman" w:hAnsi="Arial" w:cs="Arial"/>
          <w:b/>
          <w:iCs/>
          <w:color w:val="003366"/>
          <w:kern w:val="32"/>
          <w:position w:val="-16"/>
          <w:sz w:val="28"/>
          <w:lang w:eastAsia="en-US"/>
        </w:rPr>
        <w:object w:dxaOrig="990" w:dyaOrig="435" w14:anchorId="437094AD">
          <v:shape id="_x0000_i1115" type="#_x0000_t75" style="width:49.55pt;height:21.9pt" o:ole="">
            <v:imagedata r:id="rId181" o:title=""/>
          </v:shape>
          <o:OLEObject Type="Embed" ProgID="Equation.3" ShapeID="_x0000_i1115" DrawAspect="Content" ObjectID="_1628880062" r:id="rId182"/>
        </w:object>
      </w:r>
    </w:p>
    <w:p w14:paraId="1CD2B94E" w14:textId="77777777" w:rsidR="00F22D37" w:rsidRDefault="00F22D37" w:rsidP="00F22D37">
      <w:r>
        <w:rPr>
          <w:rFonts w:ascii="Times New Roman" w:eastAsia="Times New Roman" w:hAnsi="Times New Roman" w:cs="Times New Roman"/>
          <w:position w:val="-16"/>
          <w:szCs w:val="24"/>
          <w:lang w:eastAsia="en-US"/>
        </w:rPr>
        <w:object w:dxaOrig="2610" w:dyaOrig="435" w14:anchorId="51047841">
          <v:shape id="_x0000_i1116" type="#_x0000_t75" style="width:130.45pt;height:21.9pt" o:ole="">
            <v:imagedata r:id="rId183" o:title=""/>
          </v:shape>
          <o:OLEObject Type="Embed" ProgID="Equation.3" ShapeID="_x0000_i1116" DrawAspect="Content" ObjectID="_1628880063" r:id="rId184"/>
        </w:object>
      </w:r>
    </w:p>
    <w:p w14:paraId="5B1B9ECE" w14:textId="77777777" w:rsidR="00F22D37" w:rsidRDefault="00F22D37" w:rsidP="00F22D37"/>
    <w:p w14:paraId="4DA82AE3" w14:textId="77777777" w:rsidR="00F22D37" w:rsidRDefault="00F22D37" w:rsidP="00F22D37">
      <w:pPr>
        <w:rPr>
          <w:rStyle w:val="Heading2Char"/>
        </w:rPr>
      </w:pPr>
      <w:r>
        <w:rPr>
          <w:rStyle w:val="Heading2Char"/>
        </w:rPr>
        <w:t xml:space="preserve">4. Integrate </w:t>
      </w:r>
    </w:p>
    <w:p w14:paraId="47822F70" w14:textId="77777777" w:rsidR="00F22D37" w:rsidRDefault="00F22D37" w:rsidP="00F22D37">
      <w:pPr>
        <w:rPr>
          <w:rFonts w:ascii="Times New Roman" w:hAnsi="Times New Roman" w:cs="Times New Roman"/>
          <w:color w:val="auto"/>
          <w:szCs w:val="24"/>
        </w:rPr>
      </w:pPr>
      <w:r>
        <w:t>Integrate</w:t>
      </w:r>
      <w:r>
        <w:rPr>
          <w:rFonts w:ascii="Times New Roman" w:eastAsia="Times New Roman" w:hAnsi="Times New Roman" w:cs="Times New Roman"/>
          <w:position w:val="-16"/>
          <w:szCs w:val="24"/>
          <w:lang w:eastAsia="en-US"/>
        </w:rPr>
        <w:object w:dxaOrig="1020" w:dyaOrig="435" w14:anchorId="3386336D">
          <v:shape id="_x0000_i1117" type="#_x0000_t75" style="width:51pt;height:21.9pt" o:ole="">
            <v:imagedata r:id="rId185" o:title=""/>
          </v:shape>
          <o:OLEObject Type="Embed" ProgID="Equation.3" ShapeID="_x0000_i1117" DrawAspect="Content" ObjectID="_1628880064" r:id="rId186"/>
        </w:object>
      </w:r>
    </w:p>
    <w:p w14:paraId="6862C7E2" w14:textId="77777777" w:rsidR="00F22D37" w:rsidRDefault="00F22D37" w:rsidP="00F22D37">
      <w:pPr>
        <w:pStyle w:val="Heading1"/>
      </w:pPr>
      <w:r>
        <w:rPr>
          <w:rFonts w:ascii="Arial" w:eastAsia="Times New Roman" w:hAnsi="Arial" w:cs="Arial"/>
          <w:b/>
          <w:bCs/>
          <w:color w:val="003366"/>
          <w:kern w:val="32"/>
          <w:position w:val="-24"/>
          <w:sz w:val="48"/>
          <w:szCs w:val="32"/>
          <w:lang w:eastAsia="en-US"/>
        </w:rPr>
        <w:object w:dxaOrig="5978" w:dyaOrig="653" w14:anchorId="3E6F9FF5">
          <v:shape id="_x0000_i1118" type="#_x0000_t75" style="width:298.95pt;height:32.55pt" o:ole="">
            <v:imagedata r:id="rId187" o:title=""/>
          </v:shape>
          <o:OLEObject Type="Embed" ProgID="Equation.3" ShapeID="_x0000_i1118" DrawAspect="Content" ObjectID="_1628880065" r:id="rId188"/>
        </w:object>
      </w:r>
    </w:p>
    <w:p w14:paraId="309B0E08" w14:textId="77777777" w:rsidR="00F22D37" w:rsidRDefault="00F22D37" w:rsidP="00F22D37">
      <w:pPr>
        <w:pStyle w:val="Heading1"/>
      </w:pPr>
      <w:r>
        <w:rPr>
          <w:rFonts w:ascii="Arial" w:eastAsia="Times New Roman" w:hAnsi="Arial" w:cs="Arial"/>
          <w:b/>
          <w:bCs/>
          <w:color w:val="003366"/>
          <w:kern w:val="32"/>
          <w:position w:val="-6"/>
          <w:sz w:val="48"/>
          <w:szCs w:val="32"/>
          <w:lang w:val="en-US" w:eastAsia="en-US"/>
        </w:rPr>
        <w:object w:dxaOrig="1470" w:dyaOrig="285" w14:anchorId="5B585F28">
          <v:shape id="_x0000_i1119" type="#_x0000_t75" style="width:73.45pt;height:14.1pt" o:ole="">
            <v:imagedata r:id="rId189" o:title=""/>
          </v:shape>
          <o:OLEObject Type="Embed" ProgID="Equation.3" ShapeID="_x0000_i1119" DrawAspect="Content" ObjectID="_1628880066" r:id="rId190"/>
        </w:object>
      </w:r>
    </w:p>
    <w:p w14:paraId="47761615" w14:textId="77777777" w:rsidR="00F22D37" w:rsidRDefault="00F22D37" w:rsidP="00F22D37">
      <w:pPr>
        <w:pStyle w:val="Heading1"/>
      </w:pPr>
      <w:r>
        <w:t>Integrating Powers of Sine</w:t>
      </w:r>
    </w:p>
    <w:p w14:paraId="183A00EB" w14:textId="77777777" w:rsidR="00F22D37" w:rsidRDefault="00F22D37" w:rsidP="00F22D37"/>
    <w:p w14:paraId="0441F052" w14:textId="77777777" w:rsidR="00F22D37" w:rsidRDefault="00F22D37" w:rsidP="00F22D37">
      <w:r>
        <w:rPr>
          <w:rFonts w:ascii="Times New Roman" w:eastAsia="Times New Roman" w:hAnsi="Times New Roman" w:cs="Times New Roman"/>
          <w:position w:val="-24"/>
          <w:szCs w:val="24"/>
          <w:lang w:eastAsia="en-US"/>
        </w:rPr>
        <w:object w:dxaOrig="2475" w:dyaOrig="623" w14:anchorId="6847639C">
          <v:shape id="_x0000_i1120" type="#_x0000_t75" style="width:123.85pt;height:31.1pt" o:ole="">
            <v:imagedata r:id="rId191" o:title=""/>
          </v:shape>
          <o:OLEObject Type="Embed" ProgID="Equation.3" ShapeID="_x0000_i1120" DrawAspect="Content" ObjectID="_1628880067" r:id="rId192"/>
        </w:object>
      </w:r>
    </w:p>
    <w:p w14:paraId="70AD2F0F" w14:textId="77777777" w:rsidR="00F22D37" w:rsidRDefault="00F22D37" w:rsidP="00F22D37"/>
    <w:p w14:paraId="3EF35846" w14:textId="77777777" w:rsidR="00F22D37" w:rsidRDefault="00F22D37" w:rsidP="00F22D37">
      <w:r>
        <w:rPr>
          <w:rFonts w:ascii="Times New Roman" w:eastAsia="Times New Roman" w:hAnsi="Times New Roman" w:cs="Times New Roman"/>
          <w:position w:val="-16"/>
          <w:szCs w:val="24"/>
          <w:lang w:eastAsia="en-US"/>
        </w:rPr>
        <w:object w:dxaOrig="4740" w:dyaOrig="435" w14:anchorId="15C54EF6">
          <v:shape id="_x0000_i1121" type="#_x0000_t75" style="width:237pt;height:21.9pt" o:ole="">
            <v:imagedata r:id="rId193" o:title=""/>
          </v:shape>
          <o:OLEObject Type="Embed" ProgID="Equation.3" ShapeID="_x0000_i1121" DrawAspect="Content" ObjectID="_1628880068" r:id="rId194"/>
        </w:object>
      </w:r>
      <w:r>
        <w:t xml:space="preserve">   // Let </w:t>
      </w:r>
      <w:r>
        <w:rPr>
          <w:rFonts w:ascii="Times New Roman" w:eastAsia="Times New Roman" w:hAnsi="Times New Roman" w:cs="Times New Roman"/>
          <w:position w:val="-6"/>
          <w:szCs w:val="24"/>
          <w:lang w:eastAsia="en-US"/>
        </w:rPr>
        <w:object w:dxaOrig="923" w:dyaOrig="218" w14:anchorId="4D72ED70">
          <v:shape id="_x0000_i1122" type="#_x0000_t75" style="width:46.1pt;height:10.95pt" o:ole="">
            <v:imagedata r:id="rId195" o:title=""/>
          </v:shape>
          <o:OLEObject Type="Embed" ProgID="Equation.3" ShapeID="_x0000_i1122" DrawAspect="Content" ObjectID="_1628880069" r:id="rId196"/>
        </w:object>
      </w:r>
    </w:p>
    <w:p w14:paraId="188E38CB" w14:textId="77777777" w:rsidR="00F22D37" w:rsidRDefault="00F22D37" w:rsidP="00F22D37"/>
    <w:p w14:paraId="2325828A" w14:textId="77777777" w:rsidR="00F22D37" w:rsidRDefault="00F22D37" w:rsidP="00F22D37">
      <w:r>
        <w:rPr>
          <w:rFonts w:ascii="Times New Roman" w:eastAsia="Times New Roman" w:hAnsi="Times New Roman" w:cs="Times New Roman"/>
          <w:position w:val="-28"/>
          <w:szCs w:val="24"/>
          <w:lang w:eastAsia="en-US"/>
        </w:rPr>
        <w:object w:dxaOrig="2895" w:dyaOrig="735" w14:anchorId="4D0BB2C2">
          <v:shape id="_x0000_i1123" type="#_x0000_t75" style="width:144.85pt;height:36.85pt" o:ole="">
            <v:imagedata r:id="rId197" o:title=""/>
          </v:shape>
          <o:OLEObject Type="Embed" ProgID="Equation.3" ShapeID="_x0000_i1123" DrawAspect="Content" ObjectID="_1628880070" r:id="rId198"/>
        </w:object>
      </w:r>
    </w:p>
    <w:p w14:paraId="710DA3D9" w14:textId="77777777" w:rsidR="00F22D37" w:rsidRDefault="00F22D37" w:rsidP="00F22D37"/>
    <w:p w14:paraId="3353B31E" w14:textId="77777777" w:rsidR="00F22D37" w:rsidRDefault="00F22D37" w:rsidP="00F22D37">
      <w:r>
        <w:rPr>
          <w:rFonts w:ascii="Times New Roman" w:eastAsia="Times New Roman" w:hAnsi="Times New Roman" w:cs="Times New Roman"/>
          <w:position w:val="-16"/>
          <w:szCs w:val="24"/>
          <w:lang w:eastAsia="en-US"/>
        </w:rPr>
        <w:object w:dxaOrig="3210" w:dyaOrig="488" w14:anchorId="54D5AAD8">
          <v:shape id="_x0000_i1124" type="#_x0000_t75" style="width:160.4pt;height:24.5pt" o:ole="">
            <v:imagedata r:id="rId199" o:title=""/>
          </v:shape>
          <o:OLEObject Type="Embed" ProgID="Equation.3" ShapeID="_x0000_i1124" DrawAspect="Content" ObjectID="_1628880071" r:id="rId200"/>
        </w:object>
      </w:r>
      <w:r>
        <w:t xml:space="preserve">// Let </w:t>
      </w:r>
      <w:r>
        <w:rPr>
          <w:rFonts w:ascii="Times New Roman" w:eastAsia="Times New Roman" w:hAnsi="Times New Roman" w:cs="Times New Roman"/>
          <w:position w:val="-6"/>
          <w:szCs w:val="24"/>
          <w:lang w:eastAsia="en-US"/>
        </w:rPr>
        <w:object w:dxaOrig="923" w:dyaOrig="218" w14:anchorId="24080FAA">
          <v:shape id="_x0000_i1125" type="#_x0000_t75" style="width:46.1pt;height:10.95pt" o:ole="">
            <v:imagedata r:id="rId195" o:title=""/>
          </v:shape>
          <o:OLEObject Type="Embed" ProgID="Equation.3" ShapeID="_x0000_i1125" DrawAspect="Content" ObjectID="_1628880072" r:id="rId201"/>
        </w:object>
      </w:r>
    </w:p>
    <w:p w14:paraId="2D0B6655" w14:textId="77777777" w:rsidR="00F22D37" w:rsidRDefault="00F22D37" w:rsidP="00F22D37"/>
    <w:p w14:paraId="29619BF4"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Cosecant</w:t>
      </w:r>
    </w:p>
    <w:p w14:paraId="20A8A7A6" w14:textId="77777777" w:rsidR="00F22D37" w:rsidRDefault="00F22D37" w:rsidP="00F22D37"/>
    <w:p w14:paraId="01345424" w14:textId="77777777" w:rsidR="00F22D37" w:rsidRDefault="00F22D37" w:rsidP="00F22D37">
      <w:r>
        <w:rPr>
          <w:rFonts w:ascii="Times New Roman" w:eastAsia="Times New Roman" w:hAnsi="Times New Roman" w:cs="Times New Roman"/>
          <w:position w:val="-28"/>
          <w:szCs w:val="24"/>
          <w:lang w:eastAsia="en-US"/>
        </w:rPr>
        <w:object w:dxaOrig="5873" w:dyaOrig="690" w14:anchorId="644DB583">
          <v:shape id="_x0000_i1126" type="#_x0000_t75" style="width:293.75pt;height:34.55pt" o:ole="">
            <v:imagedata r:id="rId202" o:title=""/>
          </v:shape>
          <o:OLEObject Type="Embed" ProgID="Equation.3" ShapeID="_x0000_i1126" DrawAspect="Content" ObjectID="_1628880073" r:id="rId203"/>
        </w:object>
      </w:r>
    </w:p>
    <w:p w14:paraId="4F8C8B78" w14:textId="77777777" w:rsidR="00F22D37" w:rsidRDefault="00F22D37" w:rsidP="00F22D37"/>
    <w:p w14:paraId="5DCF62BE" w14:textId="77777777" w:rsidR="00F22D37" w:rsidRDefault="00F22D37" w:rsidP="00F22D37">
      <w:pPr>
        <w:rPr>
          <w:b/>
          <w:u w:val="single"/>
        </w:rPr>
      </w:pPr>
      <w:r>
        <w:rPr>
          <w:b/>
          <w:u w:val="single"/>
        </w:rPr>
        <w:t>Proof</w:t>
      </w:r>
    </w:p>
    <w:p w14:paraId="780C0AC1" w14:textId="77777777" w:rsidR="00F22D37" w:rsidRDefault="00F22D37" w:rsidP="00F22D37"/>
    <w:p w14:paraId="0105985C" w14:textId="77777777" w:rsidR="00F22D37" w:rsidRDefault="00F22D37" w:rsidP="00F22D37">
      <w:r>
        <w:rPr>
          <w:rFonts w:ascii="Times New Roman" w:eastAsia="Times New Roman" w:hAnsi="Times New Roman" w:cs="Times New Roman"/>
          <w:position w:val="-32"/>
          <w:szCs w:val="24"/>
          <w:lang w:eastAsia="en-US"/>
        </w:rPr>
        <w:object w:dxaOrig="7298" w:dyaOrig="750" w14:anchorId="14394ABE">
          <v:shape id="_x0000_i1127" type="#_x0000_t75" style="width:364.9pt;height:37.45pt" o:ole="">
            <v:imagedata r:id="rId204" o:title=""/>
          </v:shape>
          <o:OLEObject Type="Embed" ProgID="Equation.3" ShapeID="_x0000_i1127" DrawAspect="Content" ObjectID="_1628880074" r:id="rId205"/>
        </w:object>
      </w:r>
    </w:p>
    <w:p w14:paraId="4EB2B9D8" w14:textId="77777777" w:rsidR="00F22D37" w:rsidRDefault="00F22D37" w:rsidP="00F22D37"/>
    <w:p w14:paraId="399064B1" w14:textId="77777777" w:rsidR="00F22D37" w:rsidRDefault="00F22D37" w:rsidP="00F22D37">
      <w:r>
        <w:t xml:space="preserve">Let </w:t>
      </w:r>
      <w:r>
        <w:rPr>
          <w:rFonts w:ascii="Times New Roman" w:eastAsia="Times New Roman" w:hAnsi="Times New Roman" w:cs="Times New Roman"/>
          <w:position w:val="-6"/>
          <w:szCs w:val="24"/>
          <w:lang w:eastAsia="en-US"/>
        </w:rPr>
        <w:object w:dxaOrig="4508" w:dyaOrig="315" w14:anchorId="74F520EE">
          <v:shape id="_x0000_i1128" type="#_x0000_t75" style="width:225.5pt;height:15.85pt" o:ole="">
            <v:imagedata r:id="rId206" o:title=""/>
          </v:shape>
          <o:OLEObject Type="Embed" ProgID="Equation.3" ShapeID="_x0000_i1128" DrawAspect="Content" ObjectID="_1628880075" r:id="rId207"/>
        </w:object>
      </w:r>
    </w:p>
    <w:p w14:paraId="7373BBB4" w14:textId="77777777" w:rsidR="00F22D37" w:rsidRDefault="00F22D37" w:rsidP="00F22D37"/>
    <w:p w14:paraId="39F4EDB0" w14:textId="77777777" w:rsidR="00F22D37" w:rsidRDefault="00F22D37" w:rsidP="00F22D37">
      <w:r>
        <w:rPr>
          <w:rFonts w:ascii="Times New Roman" w:eastAsia="Times New Roman" w:hAnsi="Times New Roman" w:cs="Times New Roman"/>
          <w:position w:val="-24"/>
          <w:szCs w:val="24"/>
          <w:lang w:val="en-US" w:eastAsia="en-US"/>
        </w:rPr>
        <w:object w:dxaOrig="2663" w:dyaOrig="623" w14:anchorId="7AFD365B">
          <v:shape id="_x0000_i1129" type="#_x0000_t75" style="width:133.05pt;height:31.1pt" o:ole="">
            <v:imagedata r:id="rId208" o:title=""/>
          </v:shape>
          <o:OLEObject Type="Embed" ProgID="Equation.3" ShapeID="_x0000_i1129" DrawAspect="Content" ObjectID="_1628880076" r:id="rId209"/>
        </w:object>
      </w:r>
    </w:p>
    <w:p w14:paraId="044F582D" w14:textId="77777777" w:rsidR="00F22D37" w:rsidRDefault="00F22D37" w:rsidP="00F22D37"/>
    <w:p w14:paraId="72F664A7" w14:textId="77777777" w:rsidR="00F22D37" w:rsidRDefault="00F22D37" w:rsidP="00F22D37">
      <w:r>
        <w:t>But note also that</w:t>
      </w:r>
    </w:p>
    <w:p w14:paraId="71803E3F" w14:textId="77777777" w:rsidR="00F22D37" w:rsidRDefault="00F22D37" w:rsidP="00F22D37"/>
    <w:p w14:paraId="5FE0E029" w14:textId="77777777" w:rsidR="00F22D37" w:rsidRDefault="00F22D37" w:rsidP="00F22D37">
      <w:r>
        <w:rPr>
          <w:rFonts w:ascii="Times New Roman" w:eastAsia="Times New Roman" w:hAnsi="Times New Roman" w:cs="Times New Roman"/>
          <w:position w:val="-24"/>
          <w:szCs w:val="24"/>
          <w:lang w:val="en-US" w:eastAsia="en-US"/>
        </w:rPr>
        <w:object w:dxaOrig="4508" w:dyaOrig="623" w14:anchorId="5F1B307A">
          <v:shape id="_x0000_i1130" type="#_x0000_t75" style="width:225.5pt;height:31.1pt" o:ole="">
            <v:imagedata r:id="rId210" o:title=""/>
          </v:shape>
          <o:OLEObject Type="Embed" ProgID="Equation.3" ShapeID="_x0000_i1130" DrawAspect="Content" ObjectID="_1628880077" r:id="rId211"/>
        </w:object>
      </w:r>
      <w:r>
        <w:t xml:space="preserve"> </w:t>
      </w:r>
    </w:p>
    <w:p w14:paraId="510466AD" w14:textId="77777777" w:rsidR="00F22D37" w:rsidRDefault="00F22D37" w:rsidP="00F22D37"/>
    <w:p w14:paraId="30E3D643" w14:textId="77777777" w:rsidR="00F22D37" w:rsidRDefault="00F22D37" w:rsidP="00F22D37"/>
    <w:p w14:paraId="2F9F92E5" w14:textId="77777777" w:rsidR="00F22D37" w:rsidRDefault="00F22D37" w:rsidP="00F22D37"/>
    <w:p w14:paraId="17D32AC5" w14:textId="77777777" w:rsidR="00F22D37" w:rsidRDefault="00F22D37" w:rsidP="00F22D37">
      <w:pPr>
        <w:pStyle w:val="Heading2"/>
      </w:pPr>
      <w:r>
        <w:t>Integrating powers of cosecant higher than two</w:t>
      </w:r>
    </w:p>
    <w:p w14:paraId="1B1C774C" w14:textId="77777777" w:rsidR="00F22D37" w:rsidRDefault="00F22D37" w:rsidP="00F22D37">
      <w:r>
        <w:rPr>
          <w:rFonts w:ascii="Times New Roman" w:eastAsia="Times New Roman" w:hAnsi="Times New Roman" w:cs="Times New Roman"/>
          <w:position w:val="-24"/>
          <w:szCs w:val="24"/>
          <w:lang w:eastAsia="en-US"/>
        </w:rPr>
        <w:object w:dxaOrig="3503" w:dyaOrig="623" w14:anchorId="311F960F">
          <v:shape id="_x0000_i1131" type="#_x0000_t75" style="width:175.1pt;height:31.1pt" o:ole="">
            <v:imagedata r:id="rId212" o:title=""/>
          </v:shape>
          <o:OLEObject Type="Embed" ProgID="Equation.3" ShapeID="_x0000_i1131" DrawAspect="Content" ObjectID="_1628880078" r:id="rId213"/>
        </w:object>
      </w:r>
    </w:p>
    <w:p w14:paraId="2E196D23" w14:textId="77777777" w:rsidR="00F22D37" w:rsidRDefault="00F22D37" w:rsidP="00F22D37"/>
    <w:p w14:paraId="207C98FB" w14:textId="77777777" w:rsidR="00F22D37" w:rsidRDefault="00F22D37" w:rsidP="00F22D37">
      <w:r>
        <w:rPr>
          <w:rFonts w:ascii="Times New Roman" w:eastAsia="Times New Roman" w:hAnsi="Times New Roman" w:cs="Times New Roman"/>
          <w:position w:val="-16"/>
          <w:szCs w:val="24"/>
          <w:lang w:eastAsia="en-US"/>
        </w:rPr>
        <w:object w:dxaOrig="2978" w:dyaOrig="435" w14:anchorId="23CC79D8">
          <v:shape id="_x0000_i1132" type="#_x0000_t75" style="width:148.9pt;height:21.9pt" o:ole="">
            <v:imagedata r:id="rId214" o:title=""/>
          </v:shape>
          <o:OLEObject Type="Embed" ProgID="Equation.3" ShapeID="_x0000_i1132" DrawAspect="Content" ObjectID="_1628880079" r:id="rId215"/>
        </w:object>
      </w:r>
      <w:r>
        <w:t xml:space="preserve"> Now we integrate by parts</w:t>
      </w:r>
    </w:p>
    <w:p w14:paraId="670590AD" w14:textId="77777777" w:rsidR="00F22D37" w:rsidRDefault="00F22D37" w:rsidP="00F22D37"/>
    <w:p w14:paraId="5B8C1F3A" w14:textId="77777777" w:rsidR="00F22D37" w:rsidRDefault="00F22D37" w:rsidP="00F22D37">
      <w:r>
        <w:rPr>
          <w:rFonts w:ascii="Times New Roman" w:eastAsia="Times New Roman" w:hAnsi="Times New Roman" w:cs="Times New Roman"/>
          <w:position w:val="-16"/>
          <w:szCs w:val="24"/>
          <w:lang w:eastAsia="en-US"/>
        </w:rPr>
        <w:object w:dxaOrig="5775" w:dyaOrig="435" w14:anchorId="766B1660">
          <v:shape id="_x0000_i1133" type="#_x0000_t75" style="width:288.85pt;height:21.9pt" o:ole="">
            <v:imagedata r:id="rId216" o:title=""/>
          </v:shape>
          <o:OLEObject Type="Embed" ProgID="Equation.3" ShapeID="_x0000_i1133" DrawAspect="Content" ObjectID="_1628880080" r:id="rId217"/>
        </w:object>
      </w:r>
      <w:r>
        <w:t xml:space="preserve"> </w:t>
      </w:r>
    </w:p>
    <w:p w14:paraId="2996E0DE" w14:textId="77777777" w:rsidR="00F22D37" w:rsidRDefault="00F22D37" w:rsidP="00F22D37"/>
    <w:p w14:paraId="1C3D7499" w14:textId="77777777" w:rsidR="00F22D37" w:rsidRDefault="00F22D37" w:rsidP="00F22D37">
      <w:r>
        <w:rPr>
          <w:rFonts w:ascii="Times New Roman" w:eastAsia="Times New Roman" w:hAnsi="Times New Roman" w:cs="Times New Roman"/>
          <w:position w:val="-16"/>
          <w:szCs w:val="24"/>
          <w:lang w:eastAsia="en-US"/>
        </w:rPr>
        <w:object w:dxaOrig="4433" w:dyaOrig="435" w14:anchorId="054668F3">
          <v:shape id="_x0000_i1134" type="#_x0000_t75" style="width:221.75pt;height:21.9pt" o:ole="">
            <v:imagedata r:id="rId218" o:title=""/>
          </v:shape>
          <o:OLEObject Type="Embed" ProgID="Equation.3" ShapeID="_x0000_i1134" DrawAspect="Content" ObjectID="_1628880081" r:id="rId219"/>
        </w:object>
      </w:r>
    </w:p>
    <w:p w14:paraId="7CAEE426" w14:textId="77777777" w:rsidR="00F22D37" w:rsidRDefault="00F22D37" w:rsidP="00F22D37">
      <w:r>
        <w:rPr>
          <w:rFonts w:ascii="Times New Roman" w:eastAsia="Times New Roman" w:hAnsi="Times New Roman" w:cs="Times New Roman"/>
          <w:position w:val="-16"/>
          <w:szCs w:val="24"/>
          <w:lang w:eastAsia="en-US"/>
        </w:rPr>
        <w:object w:dxaOrig="4740" w:dyaOrig="435" w14:anchorId="7934E05B">
          <v:shape id="_x0000_i1135" type="#_x0000_t75" style="width:237pt;height:21.9pt" o:ole="">
            <v:imagedata r:id="rId220" o:title=""/>
          </v:shape>
          <o:OLEObject Type="Embed" ProgID="Equation.3" ShapeID="_x0000_i1135" DrawAspect="Content" ObjectID="_1628880082" r:id="rId221"/>
        </w:object>
      </w:r>
    </w:p>
    <w:p w14:paraId="5C738C73" w14:textId="77777777" w:rsidR="00F22D37" w:rsidRDefault="00F22D37" w:rsidP="00F22D37">
      <w:r>
        <w:rPr>
          <w:rFonts w:ascii="Times New Roman" w:eastAsia="Times New Roman" w:hAnsi="Times New Roman" w:cs="Times New Roman"/>
          <w:position w:val="-16"/>
          <w:szCs w:val="24"/>
          <w:lang w:eastAsia="en-US"/>
        </w:rPr>
        <w:object w:dxaOrig="4418" w:dyaOrig="435" w14:anchorId="7C8FF818">
          <v:shape id="_x0000_i1136" type="#_x0000_t75" style="width:220.9pt;height:21.9pt" o:ole="">
            <v:imagedata r:id="rId222" o:title=""/>
          </v:shape>
          <o:OLEObject Type="Embed" ProgID="Equation.3" ShapeID="_x0000_i1136" DrawAspect="Content" ObjectID="_1628880083" r:id="rId223"/>
        </w:object>
      </w:r>
    </w:p>
    <w:p w14:paraId="57E0015A" w14:textId="77777777" w:rsidR="00F22D37" w:rsidRDefault="00F22D37" w:rsidP="00F22D37">
      <w:r>
        <w:rPr>
          <w:rFonts w:ascii="Times New Roman" w:eastAsia="Times New Roman" w:hAnsi="Times New Roman" w:cs="Times New Roman"/>
          <w:position w:val="-16"/>
          <w:szCs w:val="24"/>
          <w:lang w:eastAsia="en-US"/>
        </w:rPr>
        <w:object w:dxaOrig="5378" w:dyaOrig="435" w14:anchorId="3A2DA66F">
          <v:shape id="_x0000_i1137" type="#_x0000_t75" style="width:269pt;height:21.9pt" o:ole="">
            <v:imagedata r:id="rId224" o:title=""/>
          </v:shape>
          <o:OLEObject Type="Embed" ProgID="Equation.3" ShapeID="_x0000_i1137" DrawAspect="Content" ObjectID="_1628880084" r:id="rId225"/>
        </w:object>
      </w:r>
    </w:p>
    <w:p w14:paraId="47A0B0E9" w14:textId="77777777" w:rsidR="00F22D37" w:rsidRDefault="00F22D37" w:rsidP="00F22D37">
      <w:r>
        <w:rPr>
          <w:rFonts w:ascii="Times New Roman" w:eastAsia="Times New Roman" w:hAnsi="Times New Roman" w:cs="Times New Roman"/>
          <w:position w:val="-16"/>
          <w:szCs w:val="24"/>
          <w:lang w:eastAsia="en-US"/>
        </w:rPr>
        <w:object w:dxaOrig="6398" w:dyaOrig="435" w14:anchorId="0456B197">
          <v:shape id="_x0000_i1138" type="#_x0000_t75" style="width:319.95pt;height:21.9pt" o:ole="">
            <v:imagedata r:id="rId226" o:title=""/>
          </v:shape>
          <o:OLEObject Type="Embed" ProgID="Equation.3" ShapeID="_x0000_i1138" DrawAspect="Content" ObjectID="_1628880085" r:id="rId227"/>
        </w:object>
      </w:r>
    </w:p>
    <w:p w14:paraId="7AAFC4F7" w14:textId="77777777" w:rsidR="00F22D37" w:rsidRDefault="00F22D37" w:rsidP="00F22D37">
      <w:r>
        <w:rPr>
          <w:rFonts w:ascii="Times New Roman" w:eastAsia="Times New Roman" w:hAnsi="Times New Roman" w:cs="Times New Roman"/>
          <w:position w:val="-16"/>
          <w:szCs w:val="24"/>
          <w:lang w:eastAsia="en-US"/>
        </w:rPr>
        <w:object w:dxaOrig="5175" w:dyaOrig="435" w14:anchorId="0CE7A95A">
          <v:shape id="_x0000_i1139" type="#_x0000_t75" style="width:258.6pt;height:21.9pt" o:ole="">
            <v:imagedata r:id="rId228" o:title=""/>
          </v:shape>
          <o:OLEObject Type="Embed" ProgID="Equation.3" ShapeID="_x0000_i1139" DrawAspect="Content" ObjectID="_1628880086" r:id="rId229"/>
        </w:object>
      </w:r>
    </w:p>
    <w:p w14:paraId="44242E44" w14:textId="77777777" w:rsidR="00F22D37" w:rsidRDefault="00F22D37" w:rsidP="00F22D37">
      <w:r>
        <w:rPr>
          <w:rFonts w:ascii="Times New Roman" w:eastAsia="Times New Roman" w:hAnsi="Times New Roman" w:cs="Times New Roman"/>
          <w:position w:val="-28"/>
          <w:szCs w:val="24"/>
          <w:lang w:eastAsia="en-US"/>
        </w:rPr>
        <w:object w:dxaOrig="4718" w:dyaOrig="705" w14:anchorId="2E589DB7">
          <v:shape id="_x0000_i1140" type="#_x0000_t75" style="width:235.85pt;height:35.15pt" o:ole="">
            <v:imagedata r:id="rId230" o:title=""/>
          </v:shape>
          <o:OLEObject Type="Embed" ProgID="Equation.3" ShapeID="_x0000_i1140" DrawAspect="Content" ObjectID="_1628880087" r:id="rId231"/>
        </w:object>
      </w:r>
    </w:p>
    <w:p w14:paraId="3B0FCE54"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Cosine</w:t>
      </w:r>
    </w:p>
    <w:p w14:paraId="686B4E5F" w14:textId="77777777" w:rsidR="00F22D37" w:rsidRDefault="00F22D37" w:rsidP="00F22D37">
      <w:pPr>
        <w:pStyle w:val="Heading2"/>
      </w:pPr>
      <w:r>
        <w:rPr>
          <w:rFonts w:ascii="Arial" w:eastAsia="Times New Roman" w:hAnsi="Arial" w:cs="Arial"/>
          <w:b/>
          <w:iCs/>
          <w:color w:val="003366"/>
          <w:kern w:val="32"/>
          <w:position w:val="-24"/>
          <w:sz w:val="28"/>
          <w:lang w:eastAsia="en-US"/>
        </w:rPr>
        <w:object w:dxaOrig="2580" w:dyaOrig="623" w14:anchorId="18A73BEA">
          <v:shape id="_x0000_i1141" type="#_x0000_t75" style="width:129pt;height:31.1pt" o:ole="">
            <v:imagedata r:id="rId232" o:title=""/>
          </v:shape>
          <o:OLEObject Type="Embed" ProgID="Equation.3" ShapeID="_x0000_i1141" DrawAspect="Content" ObjectID="_1628880088" r:id="rId233"/>
        </w:object>
      </w:r>
    </w:p>
    <w:p w14:paraId="77AA74E4" w14:textId="77777777" w:rsidR="00F22D37" w:rsidRDefault="00F22D37" w:rsidP="00F22D37">
      <w:r>
        <w:rPr>
          <w:rFonts w:ascii="Times New Roman" w:eastAsia="Times New Roman" w:hAnsi="Times New Roman" w:cs="Times New Roman"/>
          <w:position w:val="-16"/>
          <w:szCs w:val="24"/>
          <w:lang w:eastAsia="en-US"/>
        </w:rPr>
        <w:object w:dxaOrig="4875" w:dyaOrig="488" w14:anchorId="62B24FF4">
          <v:shape id="_x0000_i1142" type="#_x0000_t75" style="width:243.65pt;height:24.5pt" o:ole="">
            <v:imagedata r:id="rId234" o:title=""/>
          </v:shape>
          <o:OLEObject Type="Embed" ProgID="Equation.3" ShapeID="_x0000_i1142" DrawAspect="Content" ObjectID="_1628880089" r:id="rId235"/>
        </w:object>
      </w:r>
    </w:p>
    <w:p w14:paraId="61533B9F" w14:textId="77777777" w:rsidR="00F22D37" w:rsidRDefault="00F22D37" w:rsidP="00F22D37">
      <w:r>
        <w:rPr>
          <w:rFonts w:ascii="Times New Roman" w:eastAsia="Times New Roman" w:hAnsi="Times New Roman" w:cs="Times New Roman"/>
          <w:position w:val="-28"/>
          <w:szCs w:val="24"/>
          <w:lang w:eastAsia="en-US"/>
        </w:rPr>
        <w:object w:dxaOrig="2948" w:dyaOrig="735" w14:anchorId="6DB23C93">
          <v:shape id="_x0000_i1143" type="#_x0000_t75" style="width:147.45pt;height:36.85pt" o:ole="">
            <v:imagedata r:id="rId236" o:title=""/>
          </v:shape>
          <o:OLEObject Type="Embed" ProgID="Equation.3" ShapeID="_x0000_i1143" DrawAspect="Content" ObjectID="_1628880090" r:id="rId237"/>
        </w:object>
      </w:r>
    </w:p>
    <w:p w14:paraId="51233913" w14:textId="77777777" w:rsidR="00F22D37" w:rsidRDefault="00F22D37" w:rsidP="00F22D37">
      <w:r>
        <w:rPr>
          <w:rFonts w:ascii="Times New Roman" w:eastAsia="Times New Roman" w:hAnsi="Times New Roman" w:cs="Times New Roman"/>
          <w:position w:val="-16"/>
          <w:szCs w:val="24"/>
          <w:lang w:eastAsia="en-US"/>
        </w:rPr>
        <w:object w:dxaOrig="3248" w:dyaOrig="488" w14:anchorId="69CAB3AF">
          <v:shape id="_x0000_i1144" type="#_x0000_t75" style="width:162.45pt;height:24.5pt" o:ole="">
            <v:imagedata r:id="rId238" o:title=""/>
          </v:shape>
          <o:OLEObject Type="Embed" ProgID="Equation.3" ShapeID="_x0000_i1144" DrawAspect="Content" ObjectID="_1628880091" r:id="rId239"/>
        </w:object>
      </w:r>
    </w:p>
    <w:p w14:paraId="4F516079" w14:textId="77777777" w:rsidR="00F22D37" w:rsidRDefault="00F22D37" w:rsidP="00F22D37"/>
    <w:p w14:paraId="7FEEE23C"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Secant</w:t>
      </w:r>
    </w:p>
    <w:p w14:paraId="0A6A27AA" w14:textId="77777777" w:rsidR="00F22D37" w:rsidRDefault="00F22D37" w:rsidP="00F22D37"/>
    <w:p w14:paraId="25804EA5" w14:textId="77777777" w:rsidR="00F22D37" w:rsidRDefault="00F22D37" w:rsidP="00F22D37">
      <w:r>
        <w:rPr>
          <w:rFonts w:ascii="Times New Roman" w:eastAsia="Times New Roman" w:hAnsi="Times New Roman" w:cs="Times New Roman"/>
          <w:position w:val="-24"/>
          <w:szCs w:val="24"/>
          <w:lang w:eastAsia="en-US"/>
        </w:rPr>
        <w:object w:dxaOrig="4943" w:dyaOrig="623" w14:anchorId="205C2A27">
          <v:shape id="_x0000_i1145" type="#_x0000_t75" style="width:247.1pt;height:31.1pt" o:ole="">
            <v:imagedata r:id="rId240" o:title=""/>
          </v:shape>
          <o:OLEObject Type="Embed" ProgID="Equation.3" ShapeID="_x0000_i1145" DrawAspect="Content" ObjectID="_1628880092" r:id="rId241"/>
        </w:object>
      </w:r>
    </w:p>
    <w:p w14:paraId="4655D806" w14:textId="77777777" w:rsidR="00F22D37" w:rsidRDefault="00F22D37" w:rsidP="00F22D37">
      <w:r>
        <w:rPr>
          <w:rFonts w:ascii="Times New Roman" w:eastAsia="Times New Roman" w:hAnsi="Times New Roman" w:cs="Times New Roman"/>
          <w:position w:val="-24"/>
          <w:szCs w:val="24"/>
          <w:lang w:eastAsia="en-US"/>
        </w:rPr>
        <w:object w:dxaOrig="4658" w:dyaOrig="623" w14:anchorId="0AC9CB06">
          <v:shape id="_x0000_i1146" type="#_x0000_t75" style="width:233pt;height:31.1pt" o:ole="">
            <v:imagedata r:id="rId242" o:title=""/>
          </v:shape>
          <o:OLEObject Type="Embed" ProgID="Equation.3" ShapeID="_x0000_i1146" DrawAspect="Content" ObjectID="_1628880093" r:id="rId243"/>
        </w:object>
      </w:r>
      <w:r>
        <w:t>// Basic anti derivative</w:t>
      </w:r>
    </w:p>
    <w:p w14:paraId="664D2DFA" w14:textId="77777777" w:rsidR="00F22D37" w:rsidRDefault="00F22D37" w:rsidP="00F22D37"/>
    <w:p w14:paraId="39E9BAD2" w14:textId="77777777" w:rsidR="00F22D37" w:rsidRDefault="00F22D37" w:rsidP="00F22D37">
      <w:r>
        <w:t>For powers of secant greater than two we can use the following reduction formula</w:t>
      </w:r>
    </w:p>
    <w:p w14:paraId="56B0CC73" w14:textId="77777777" w:rsidR="00F22D37" w:rsidRDefault="00F22D37" w:rsidP="00F22D37"/>
    <w:p w14:paraId="57A04087" w14:textId="77777777" w:rsidR="00F22D37" w:rsidRDefault="00F22D37" w:rsidP="00F22D37">
      <w:r>
        <w:rPr>
          <w:rFonts w:ascii="Times New Roman" w:eastAsia="Times New Roman" w:hAnsi="Times New Roman" w:cs="Times New Roman"/>
          <w:position w:val="-24"/>
          <w:szCs w:val="24"/>
          <w:lang w:eastAsia="en-US"/>
        </w:rPr>
        <w:object w:dxaOrig="6915" w:dyaOrig="653" w14:anchorId="7A7E6923">
          <v:shape id="_x0000_i1147" type="#_x0000_t75" style="width:345.9pt;height:32.55pt" o:ole="">
            <v:imagedata r:id="rId244" o:title=""/>
          </v:shape>
          <o:OLEObject Type="Embed" ProgID="Equation.3" ShapeID="_x0000_i1147" DrawAspect="Content" ObjectID="_1628880094" r:id="rId245"/>
        </w:object>
      </w:r>
    </w:p>
    <w:p w14:paraId="39D85256" w14:textId="77777777" w:rsidR="00F22D37" w:rsidRDefault="00F22D37" w:rsidP="00F22D37"/>
    <w:p w14:paraId="3ADB782C" w14:textId="77777777" w:rsidR="00F22D37" w:rsidRDefault="00F22D37" w:rsidP="00F22D37">
      <w:r>
        <w:t>We can prove this result using integration by parts as follows</w:t>
      </w:r>
    </w:p>
    <w:p w14:paraId="109DFC0A" w14:textId="77777777" w:rsidR="00F22D37" w:rsidRDefault="00F22D37" w:rsidP="00F22D37"/>
    <w:p w14:paraId="17DACD1F" w14:textId="77777777" w:rsidR="00F22D37" w:rsidRDefault="00F22D37" w:rsidP="00F22D37">
      <w:r>
        <w:t xml:space="preserve">Let </w:t>
      </w:r>
      <w:r>
        <w:rPr>
          <w:rFonts w:ascii="Times New Roman" w:eastAsia="Times New Roman" w:hAnsi="Times New Roman" w:cs="Times New Roman"/>
          <w:position w:val="-10"/>
          <w:szCs w:val="24"/>
          <w:lang w:eastAsia="en-US"/>
        </w:rPr>
        <w:object w:dxaOrig="2348" w:dyaOrig="368" w14:anchorId="5E945A40">
          <v:shape id="_x0000_i1148" type="#_x0000_t75" style="width:117.5pt;height:18.45pt" o:ole="">
            <v:imagedata r:id="rId246" o:title=""/>
          </v:shape>
          <o:OLEObject Type="Embed" ProgID="Equation.3" ShapeID="_x0000_i1148" DrawAspect="Content" ObjectID="_1628880095" r:id="rId247"/>
        </w:object>
      </w:r>
      <w:r>
        <w:t xml:space="preserve">and hence </w:t>
      </w:r>
      <w:r>
        <w:rPr>
          <w:rFonts w:ascii="Times New Roman" w:eastAsia="Times New Roman" w:hAnsi="Times New Roman" w:cs="Times New Roman"/>
          <w:position w:val="-10"/>
          <w:szCs w:val="24"/>
          <w:lang w:eastAsia="en-US"/>
        </w:rPr>
        <w:object w:dxaOrig="3368" w:dyaOrig="368" w14:anchorId="7C5730DF">
          <v:shape id="_x0000_i1149" type="#_x0000_t75" style="width:168.5pt;height:18.45pt" o:ole="">
            <v:imagedata r:id="rId248" o:title=""/>
          </v:shape>
          <o:OLEObject Type="Embed" ProgID="Equation.3" ShapeID="_x0000_i1149" DrawAspect="Content" ObjectID="_1628880096" r:id="rId249"/>
        </w:object>
      </w:r>
    </w:p>
    <w:p w14:paraId="3FFBEEA9" w14:textId="77777777" w:rsidR="00F22D37" w:rsidRDefault="00F22D37" w:rsidP="00F22D37"/>
    <w:p w14:paraId="3EFF9F6A" w14:textId="77777777" w:rsidR="00F22D37" w:rsidRDefault="00F22D37" w:rsidP="00F22D37">
      <w:r>
        <w:rPr>
          <w:rFonts w:ascii="Times New Roman" w:eastAsia="Times New Roman" w:hAnsi="Times New Roman" w:cs="Times New Roman"/>
          <w:position w:val="-16"/>
          <w:szCs w:val="24"/>
          <w:lang w:eastAsia="en-US"/>
        </w:rPr>
        <w:object w:dxaOrig="5423" w:dyaOrig="435" w14:anchorId="37FAE33B">
          <v:shape id="_x0000_i1150" type="#_x0000_t75" style="width:271pt;height:21.9pt" o:ole="">
            <v:imagedata r:id="rId250" o:title=""/>
          </v:shape>
          <o:OLEObject Type="Embed" ProgID="Equation.3" ShapeID="_x0000_i1150" DrawAspect="Content" ObjectID="_1628880097" r:id="rId251"/>
        </w:object>
      </w:r>
    </w:p>
    <w:p w14:paraId="6F936D10" w14:textId="77777777" w:rsidR="00F22D37" w:rsidRDefault="00F22D37" w:rsidP="00F22D37">
      <w:r>
        <w:rPr>
          <w:rFonts w:ascii="Times New Roman" w:eastAsia="Times New Roman" w:hAnsi="Times New Roman" w:cs="Times New Roman"/>
          <w:position w:val="-16"/>
          <w:szCs w:val="24"/>
          <w:lang w:eastAsia="en-US"/>
        </w:rPr>
        <w:object w:dxaOrig="4050" w:dyaOrig="435" w14:anchorId="2EEC30F7">
          <v:shape id="_x0000_i1151" type="#_x0000_t75" style="width:202.45pt;height:21.9pt" o:ole="">
            <v:imagedata r:id="rId252" o:title=""/>
          </v:shape>
          <o:OLEObject Type="Embed" ProgID="Equation.3" ShapeID="_x0000_i1151" DrawAspect="Content" ObjectID="_1628880098" r:id="rId253"/>
        </w:object>
      </w:r>
    </w:p>
    <w:p w14:paraId="05CBEA90" w14:textId="77777777" w:rsidR="00F22D37" w:rsidRDefault="00F22D37" w:rsidP="00F22D37">
      <w:r>
        <w:rPr>
          <w:rFonts w:ascii="Times New Roman" w:eastAsia="Times New Roman" w:hAnsi="Times New Roman" w:cs="Times New Roman"/>
          <w:position w:val="-16"/>
          <w:szCs w:val="24"/>
          <w:lang w:eastAsia="en-US"/>
        </w:rPr>
        <w:object w:dxaOrig="4455" w:dyaOrig="435" w14:anchorId="361F481A">
          <v:shape id="_x0000_i1152" type="#_x0000_t75" style="width:222.6pt;height:21.9pt" o:ole="">
            <v:imagedata r:id="rId254" o:title=""/>
          </v:shape>
          <o:OLEObject Type="Embed" ProgID="Equation.3" ShapeID="_x0000_i1152" DrawAspect="Content" ObjectID="_1628880099" r:id="rId255"/>
        </w:object>
      </w:r>
    </w:p>
    <w:p w14:paraId="7AF25194" w14:textId="77777777" w:rsidR="00F22D37" w:rsidRDefault="00F22D37" w:rsidP="00F22D37">
      <w:r>
        <w:rPr>
          <w:rFonts w:ascii="Times New Roman" w:eastAsia="Times New Roman" w:hAnsi="Times New Roman" w:cs="Times New Roman"/>
          <w:position w:val="-16"/>
          <w:szCs w:val="24"/>
          <w:lang w:eastAsia="en-US"/>
        </w:rPr>
        <w:object w:dxaOrig="4238" w:dyaOrig="435" w14:anchorId="691DD526">
          <v:shape id="_x0000_i1153" type="#_x0000_t75" style="width:211.95pt;height:21.9pt" o:ole="">
            <v:imagedata r:id="rId256" o:title=""/>
          </v:shape>
          <o:OLEObject Type="Embed" ProgID="Equation.3" ShapeID="_x0000_i1153" DrawAspect="Content" ObjectID="_1628880100" r:id="rId257"/>
        </w:object>
      </w:r>
    </w:p>
    <w:p w14:paraId="3D308E9B" w14:textId="77777777" w:rsidR="00F22D37" w:rsidRDefault="00F22D37" w:rsidP="00F22D37">
      <w:r>
        <w:rPr>
          <w:rFonts w:ascii="Times New Roman" w:eastAsia="Times New Roman" w:hAnsi="Times New Roman" w:cs="Times New Roman"/>
          <w:position w:val="-16"/>
          <w:szCs w:val="24"/>
          <w:lang w:eastAsia="en-US"/>
        </w:rPr>
        <w:object w:dxaOrig="5228" w:dyaOrig="435" w14:anchorId="38870C7D">
          <v:shape id="_x0000_i1154" type="#_x0000_t75" style="width:261.5pt;height:21.9pt" o:ole="">
            <v:imagedata r:id="rId258" o:title=""/>
          </v:shape>
          <o:OLEObject Type="Embed" ProgID="Equation.3" ShapeID="_x0000_i1154" DrawAspect="Content" ObjectID="_1628880101" r:id="rId259"/>
        </w:object>
      </w:r>
    </w:p>
    <w:p w14:paraId="0ADBA342" w14:textId="77777777" w:rsidR="00F22D37" w:rsidRDefault="00F22D37" w:rsidP="00F22D37"/>
    <w:p w14:paraId="2712D160" w14:textId="77777777" w:rsidR="00F22D37" w:rsidRDefault="00F22D37" w:rsidP="00F22D37">
      <w:r>
        <w:t>Re-arranging we get</w:t>
      </w:r>
    </w:p>
    <w:p w14:paraId="17F724C6" w14:textId="77777777" w:rsidR="00F22D37" w:rsidRDefault="00F22D37" w:rsidP="00F22D37"/>
    <w:p w14:paraId="7F4A6BAF" w14:textId="77777777" w:rsidR="00F22D37" w:rsidRDefault="00F22D37" w:rsidP="00F22D37">
      <w:r>
        <w:rPr>
          <w:rFonts w:ascii="Times New Roman" w:eastAsia="Times New Roman" w:hAnsi="Times New Roman" w:cs="Times New Roman"/>
          <w:position w:val="-16"/>
          <w:szCs w:val="24"/>
          <w:lang w:eastAsia="en-US"/>
        </w:rPr>
        <w:object w:dxaOrig="6158" w:dyaOrig="503" w14:anchorId="2FF6F0A7">
          <v:shape id="_x0000_i1155" type="#_x0000_t75" style="width:307.85pt;height:25.05pt" o:ole="">
            <v:imagedata r:id="rId260" o:title=""/>
          </v:shape>
          <o:OLEObject Type="Embed" ProgID="Equation.3" ShapeID="_x0000_i1155" DrawAspect="Content" ObjectID="_1628880102" r:id="rId261"/>
        </w:object>
      </w:r>
    </w:p>
    <w:p w14:paraId="65121BC6" w14:textId="77777777" w:rsidR="00F22D37" w:rsidRDefault="00F22D37" w:rsidP="00F22D37">
      <w:r>
        <w:rPr>
          <w:rFonts w:ascii="Times New Roman" w:eastAsia="Times New Roman" w:hAnsi="Times New Roman" w:cs="Times New Roman"/>
          <w:position w:val="-24"/>
          <w:szCs w:val="24"/>
          <w:lang w:eastAsia="en-US"/>
        </w:rPr>
        <w:object w:dxaOrig="4643" w:dyaOrig="653" w14:anchorId="2F7AF6F5">
          <v:shape id="_x0000_i1156" type="#_x0000_t75" style="width:232.15pt;height:32.55pt" o:ole="">
            <v:imagedata r:id="rId262" o:title=""/>
          </v:shape>
          <o:OLEObject Type="Embed" ProgID="Equation.3" ShapeID="_x0000_i1156" DrawAspect="Content" ObjectID="_1628880103" r:id="rId263"/>
        </w:object>
      </w:r>
    </w:p>
    <w:p w14:paraId="02C056DF" w14:textId="77777777" w:rsidR="00F22D37" w:rsidRDefault="00F22D37" w:rsidP="00F22D37">
      <w:pPr>
        <w:pStyle w:val="Heading1"/>
      </w:pPr>
      <w:r>
        <w:rPr>
          <w:rFonts w:ascii="Arial" w:hAnsi="Arial" w:cs="Arial"/>
          <w:b/>
          <w:bCs/>
          <w:color w:val="003366"/>
          <w:kern w:val="32"/>
          <w:sz w:val="48"/>
          <w:szCs w:val="32"/>
        </w:rPr>
        <w:br w:type="page"/>
      </w:r>
      <w:r>
        <w:lastRenderedPageBreak/>
        <w:t>Integrating Powers of Tangent</w:t>
      </w:r>
    </w:p>
    <w:p w14:paraId="27D1579E" w14:textId="77777777" w:rsidR="00F22D37" w:rsidRDefault="00F22D37" w:rsidP="00F22D37"/>
    <w:p w14:paraId="251B217E" w14:textId="77777777" w:rsidR="00F22D37" w:rsidRDefault="00F22D37" w:rsidP="00F22D37">
      <w:r>
        <w:rPr>
          <w:rFonts w:ascii="Times New Roman" w:eastAsia="Times New Roman" w:hAnsi="Times New Roman" w:cs="Times New Roman"/>
          <w:position w:val="-24"/>
          <w:szCs w:val="24"/>
          <w:lang w:eastAsia="en-US"/>
        </w:rPr>
        <w:object w:dxaOrig="4133" w:dyaOrig="623" w14:anchorId="1B60E900">
          <v:shape id="_x0000_i1157" type="#_x0000_t75" style="width:206.8pt;height:31.1pt" o:ole="">
            <v:imagedata r:id="rId264" o:title=""/>
          </v:shape>
          <o:OLEObject Type="Embed" ProgID="Equation.3" ShapeID="_x0000_i1157" DrawAspect="Content" ObjectID="_1628880104" r:id="rId265"/>
        </w:object>
      </w:r>
    </w:p>
    <w:p w14:paraId="1CE0A821" w14:textId="77777777" w:rsidR="00F22D37" w:rsidRDefault="00F22D37" w:rsidP="00F22D37">
      <w:pPr>
        <w:rPr>
          <w:lang w:val="en-US"/>
        </w:rPr>
      </w:pPr>
      <w:r>
        <w:rPr>
          <w:rFonts w:ascii="Times New Roman" w:eastAsia="Times New Roman" w:hAnsi="Times New Roman" w:cs="Times New Roman"/>
          <w:position w:val="-24"/>
          <w:szCs w:val="24"/>
          <w:lang w:eastAsia="en-US"/>
        </w:rPr>
        <w:object w:dxaOrig="5978" w:dyaOrig="653" w14:anchorId="6FD7703A">
          <v:shape id="_x0000_i1158" type="#_x0000_t75" style="width:298.95pt;height:32.55pt" o:ole="">
            <v:imagedata r:id="rId187" o:title=""/>
          </v:shape>
          <o:OLEObject Type="Embed" ProgID="Equation.3" ShapeID="_x0000_i1158" DrawAspect="Content" ObjectID="_1628880105" r:id="rId266"/>
        </w:object>
      </w:r>
      <w:r>
        <w:rPr>
          <w:rFonts w:ascii="Times New Roman" w:eastAsia="Times New Roman" w:hAnsi="Times New Roman" w:cs="Times New Roman"/>
          <w:position w:val="-6"/>
          <w:szCs w:val="24"/>
          <w:lang w:val="en-US" w:eastAsia="en-US"/>
        </w:rPr>
        <w:object w:dxaOrig="1470" w:dyaOrig="285" w14:anchorId="36F948FF">
          <v:shape id="_x0000_i1159" type="#_x0000_t75" style="width:73.45pt;height:14.1pt" o:ole="">
            <v:imagedata r:id="rId189" o:title=""/>
          </v:shape>
          <o:OLEObject Type="Embed" ProgID="Equation.3" ShapeID="_x0000_i1159" DrawAspect="Content" ObjectID="_1628880106" r:id="rId267"/>
        </w:object>
      </w:r>
    </w:p>
    <w:p w14:paraId="719ECD28" w14:textId="77777777" w:rsidR="00F22D37" w:rsidRDefault="00F22D37" w:rsidP="00F22D37"/>
    <w:p w14:paraId="74316932" w14:textId="77777777" w:rsidR="00F22D37" w:rsidRDefault="00F22D37" w:rsidP="00F22D37">
      <w:r>
        <w:rPr>
          <w:rFonts w:ascii="Times New Roman" w:eastAsia="Times New Roman" w:hAnsi="Times New Roman" w:cs="Times New Roman"/>
          <w:position w:val="-24"/>
          <w:szCs w:val="24"/>
          <w:lang w:eastAsia="en-US"/>
        </w:rPr>
        <w:object w:dxaOrig="5325" w:dyaOrig="653" w14:anchorId="14723615">
          <v:shape id="_x0000_i1160" type="#_x0000_t75" style="width:266.1pt;height:32.55pt" o:ole="">
            <v:imagedata r:id="rId268" o:title=""/>
          </v:shape>
          <o:OLEObject Type="Embed" ProgID="Equation.3" ShapeID="_x0000_i1160" DrawAspect="Content" ObjectID="_1628880107" r:id="rId269"/>
        </w:object>
      </w:r>
    </w:p>
    <w:p w14:paraId="269D9222" w14:textId="77777777" w:rsidR="00F22D37" w:rsidRDefault="00F22D37" w:rsidP="00F22D37">
      <w:r>
        <w:rPr>
          <w:rFonts w:ascii="Times New Roman" w:eastAsia="Times New Roman" w:hAnsi="Times New Roman" w:cs="Times New Roman"/>
          <w:position w:val="-16"/>
          <w:szCs w:val="24"/>
          <w:lang w:eastAsia="en-US"/>
        </w:rPr>
        <w:object w:dxaOrig="6180" w:dyaOrig="435" w14:anchorId="7C917621">
          <v:shape id="_x0000_i1161" type="#_x0000_t75" style="width:309pt;height:21.9pt" o:ole="">
            <v:imagedata r:id="rId270" o:title=""/>
          </v:shape>
          <o:OLEObject Type="Embed" ProgID="Equation.3" ShapeID="_x0000_i1161" DrawAspect="Content" ObjectID="_1628880108" r:id="rId271"/>
        </w:object>
      </w:r>
    </w:p>
    <w:p w14:paraId="05FBFCA5" w14:textId="77777777" w:rsidR="00F22D37" w:rsidRDefault="00F22D37" w:rsidP="00F22D37">
      <w:pPr>
        <w:pStyle w:val="Heading1"/>
      </w:pPr>
    </w:p>
    <w:p w14:paraId="2F17F4B3" w14:textId="77777777" w:rsidR="00F22D37" w:rsidRDefault="00F22D37" w:rsidP="00F22D37">
      <w:pPr>
        <w:pStyle w:val="Heading1"/>
      </w:pPr>
    </w:p>
    <w:p w14:paraId="451337B1" w14:textId="77777777" w:rsidR="00F22D37" w:rsidRDefault="00F22D37" w:rsidP="00F22D37">
      <w:pPr>
        <w:pStyle w:val="Heading1"/>
      </w:pPr>
    </w:p>
    <w:p w14:paraId="0D4C51C7" w14:textId="77777777" w:rsidR="00F22D37" w:rsidRDefault="00F22D37" w:rsidP="00F22D37">
      <w:pPr>
        <w:pStyle w:val="Heading1"/>
      </w:pPr>
    </w:p>
    <w:p w14:paraId="43E9F5EA" w14:textId="77777777" w:rsidR="00F22D37" w:rsidRDefault="00F22D37" w:rsidP="00F22D37">
      <w:pPr>
        <w:pStyle w:val="Heading1"/>
      </w:pPr>
    </w:p>
    <w:p w14:paraId="018BFBD0" w14:textId="77777777" w:rsidR="00F22D37" w:rsidRDefault="00F22D37" w:rsidP="00F22D37">
      <w:pPr>
        <w:pStyle w:val="Heading1"/>
      </w:pPr>
    </w:p>
    <w:p w14:paraId="7247F9F4" w14:textId="77777777" w:rsidR="00F22D37" w:rsidRDefault="00F22D37" w:rsidP="00F22D37">
      <w:pPr>
        <w:pStyle w:val="Heading1"/>
      </w:pPr>
    </w:p>
    <w:p w14:paraId="4E4D09F7" w14:textId="77777777" w:rsidR="00F22D37" w:rsidRDefault="00F22D37" w:rsidP="00F22D37">
      <w:pPr>
        <w:pStyle w:val="Heading1"/>
      </w:pPr>
    </w:p>
    <w:p w14:paraId="7C842590" w14:textId="77777777" w:rsidR="00F22D37" w:rsidRDefault="00F22D37" w:rsidP="00F22D37">
      <w:pPr>
        <w:pStyle w:val="Heading1"/>
      </w:pPr>
    </w:p>
    <w:p w14:paraId="74A20789" w14:textId="77777777" w:rsidR="00F22D37" w:rsidRDefault="00F22D37" w:rsidP="00F22D37">
      <w:pPr>
        <w:pStyle w:val="Heading1"/>
      </w:pPr>
    </w:p>
    <w:p w14:paraId="07080749" w14:textId="77777777" w:rsidR="00F22D37" w:rsidRDefault="00F22D37" w:rsidP="00F22D37">
      <w:pPr>
        <w:pStyle w:val="Heading1"/>
      </w:pPr>
    </w:p>
    <w:p w14:paraId="5A0C4061" w14:textId="77777777" w:rsidR="00F22D37" w:rsidRDefault="00F22D37" w:rsidP="00F22D37">
      <w:pPr>
        <w:pStyle w:val="Heading1"/>
      </w:pPr>
    </w:p>
    <w:p w14:paraId="230EA04F" w14:textId="77777777" w:rsidR="00F22D37" w:rsidRDefault="00F22D37" w:rsidP="00F22D37">
      <w:pPr>
        <w:pStyle w:val="Heading1"/>
      </w:pPr>
    </w:p>
    <w:p w14:paraId="0328ACBA" w14:textId="77777777" w:rsidR="00F22D37" w:rsidRDefault="00F22D37" w:rsidP="00F22D37">
      <w:pPr>
        <w:pStyle w:val="Heading1"/>
      </w:pPr>
    </w:p>
    <w:p w14:paraId="4A770D9F" w14:textId="77777777" w:rsidR="00F22D37" w:rsidRDefault="00F22D37" w:rsidP="00F22D37">
      <w:pPr>
        <w:pStyle w:val="Heading1"/>
      </w:pPr>
    </w:p>
    <w:p w14:paraId="5452737D" w14:textId="77777777" w:rsidR="00F22D37" w:rsidRDefault="00F22D37" w:rsidP="00F22D37">
      <w:pPr>
        <w:pStyle w:val="Heading1"/>
      </w:pPr>
    </w:p>
    <w:p w14:paraId="7A25745F" w14:textId="77777777" w:rsidR="00F22D37" w:rsidRDefault="00F22D37" w:rsidP="00F22D37">
      <w:pPr>
        <w:pStyle w:val="Heading1"/>
      </w:pPr>
    </w:p>
    <w:p w14:paraId="09EE6B48" w14:textId="77777777" w:rsidR="00F22D37" w:rsidRDefault="00F22D37" w:rsidP="00F22D37">
      <w:pPr>
        <w:pStyle w:val="Heading1"/>
      </w:pPr>
      <w:r>
        <w:t>Approaches to solving</w:t>
      </w:r>
    </w:p>
    <w:p w14:paraId="1A966BEC" w14:textId="77777777" w:rsidR="00F22D37" w:rsidRDefault="00F22D37" w:rsidP="00F22D37">
      <w:r>
        <w:t>Integration is more challenging than differentiation and it is not always obvious which technique should be used. The following strategy may be useful.</w:t>
      </w:r>
    </w:p>
    <w:p w14:paraId="17B6EA25" w14:textId="77777777" w:rsidR="00F22D37" w:rsidRDefault="00F22D37" w:rsidP="00F22D37">
      <w:pPr>
        <w:pStyle w:val="Heading2"/>
      </w:pPr>
      <w:r>
        <w:t>1. Learn the basic integration formulas</w:t>
      </w:r>
    </w:p>
    <w:p w14:paraId="5F4143C3" w14:textId="77777777" w:rsidR="00F22D37" w:rsidRDefault="00F22D37" w:rsidP="00F22D37">
      <w:r>
        <w:t>Use the following table</w:t>
      </w:r>
    </w:p>
    <w:p w14:paraId="65D18420" w14:textId="77777777" w:rsidR="00F22D37" w:rsidRDefault="00F22D37" w:rsidP="00F22D37">
      <w:pPr>
        <w:rPr>
          <w:rFonts w:ascii="Arial" w:hAnsi="Arial" w:cs="Arial"/>
          <w:bCs/>
          <w:iCs/>
          <w:sz w:val="28"/>
          <w:szCs w:val="28"/>
        </w:rPr>
      </w:pPr>
    </w:p>
    <w:p w14:paraId="31C6BC3B" w14:textId="77777777" w:rsidR="00F22D37" w:rsidRDefault="00F22D37" w:rsidP="00F22D37">
      <w:pPr>
        <w:rPr>
          <w:rFonts w:ascii="Times New Roman" w:hAnsi="Times New Roman" w:cs="Times New Roman"/>
          <w:szCs w:val="24"/>
        </w:rPr>
      </w:pPr>
      <w:r>
        <w:rPr>
          <w:rFonts w:ascii="Times New Roman" w:eastAsia="Times New Roman" w:hAnsi="Times New Roman" w:cs="Times New Roman"/>
          <w:position w:val="-16"/>
          <w:szCs w:val="24"/>
          <w:lang w:eastAsia="en-US"/>
        </w:rPr>
        <w:object w:dxaOrig="1943" w:dyaOrig="435" w14:anchorId="736DBA29">
          <v:shape id="_x0000_i1162" type="#_x0000_t75" style="width:97.05pt;height:21.9pt" o:ole="">
            <v:imagedata r:id="rId73" o:title=""/>
          </v:shape>
          <o:OLEObject Type="Embed" ProgID="Equation.3" ShapeID="_x0000_i1162" DrawAspect="Content" ObjectID="_1628880109" r:id="rId272"/>
        </w:object>
      </w:r>
    </w:p>
    <w:p w14:paraId="302FFFE5" w14:textId="77777777" w:rsidR="00F22D37" w:rsidRDefault="00F22D37" w:rsidP="00F22D37"/>
    <w:p w14:paraId="3C78D393" w14:textId="77777777" w:rsidR="00F22D37" w:rsidRDefault="00F22D37" w:rsidP="00F22D37">
      <w:r>
        <w:rPr>
          <w:rFonts w:ascii="Times New Roman" w:eastAsia="Times New Roman" w:hAnsi="Times New Roman" w:cs="Times New Roman"/>
          <w:position w:val="-16"/>
          <w:szCs w:val="24"/>
          <w:lang w:eastAsia="en-US"/>
        </w:rPr>
        <w:object w:dxaOrig="1358" w:dyaOrig="435" w14:anchorId="538B9F92">
          <v:shape id="_x0000_i1163" type="#_x0000_t75" style="width:67.95pt;height:21.9pt" o:ole="">
            <v:imagedata r:id="rId75" o:title=""/>
          </v:shape>
          <o:OLEObject Type="Embed" ProgID="Equation.3" ShapeID="_x0000_i1163" DrawAspect="Content" ObjectID="_1628880110" r:id="rId273"/>
        </w:object>
      </w:r>
      <w:r>
        <w:t>]</w:t>
      </w:r>
    </w:p>
    <w:p w14:paraId="02599103" w14:textId="77777777" w:rsidR="00F22D37" w:rsidRDefault="00F22D37" w:rsidP="00F22D37"/>
    <w:p w14:paraId="411CD510" w14:textId="77777777" w:rsidR="00F22D37" w:rsidRDefault="00F22D37" w:rsidP="00F22D37">
      <w:r>
        <w:rPr>
          <w:rFonts w:ascii="Times New Roman" w:eastAsia="Times New Roman" w:hAnsi="Times New Roman" w:cs="Times New Roman"/>
          <w:position w:val="-16"/>
          <w:szCs w:val="24"/>
          <w:lang w:eastAsia="en-US"/>
        </w:rPr>
        <w:object w:dxaOrig="3803" w:dyaOrig="435" w14:anchorId="2E757470">
          <v:shape id="_x0000_i1164" type="#_x0000_t75" style="width:190.1pt;height:21.9pt" o:ole="">
            <v:imagedata r:id="rId77" o:title=""/>
          </v:shape>
          <o:OLEObject Type="Embed" ProgID="Equation.3" ShapeID="_x0000_i1164" DrawAspect="Content" ObjectID="_1628880111" r:id="rId274"/>
        </w:object>
      </w:r>
    </w:p>
    <w:p w14:paraId="0A26B0C4" w14:textId="77777777" w:rsidR="00F22D37" w:rsidRDefault="00F22D37" w:rsidP="00F22D37"/>
    <w:p w14:paraId="0958138B" w14:textId="77777777" w:rsidR="00F22D37" w:rsidRDefault="00F22D37" w:rsidP="00F22D37">
      <w:r>
        <w:rPr>
          <w:rFonts w:ascii="Times New Roman" w:eastAsia="Times New Roman" w:hAnsi="Times New Roman" w:cs="Times New Roman"/>
          <w:position w:val="-16"/>
          <w:szCs w:val="24"/>
          <w:lang w:eastAsia="en-US"/>
        </w:rPr>
        <w:object w:dxaOrig="2295" w:dyaOrig="435" w14:anchorId="6B00C2B4">
          <v:shape id="_x0000_i1165" type="#_x0000_t75" style="width:114.6pt;height:21.9pt" o:ole="">
            <v:imagedata r:id="rId79" o:title=""/>
          </v:shape>
          <o:OLEObject Type="Embed" ProgID="Equation.3" ShapeID="_x0000_i1165" DrawAspect="Content" ObjectID="_1628880112" r:id="rId275"/>
        </w:object>
      </w:r>
    </w:p>
    <w:p w14:paraId="12F261CA" w14:textId="77777777" w:rsidR="00F22D37" w:rsidRDefault="00F22D37" w:rsidP="00F22D37"/>
    <w:p w14:paraId="779E2EE3" w14:textId="77777777" w:rsidR="00F22D37" w:rsidRDefault="00F22D37" w:rsidP="00F22D37">
      <w:r>
        <w:rPr>
          <w:rFonts w:ascii="Times New Roman" w:eastAsia="Times New Roman" w:hAnsi="Times New Roman" w:cs="Times New Roman"/>
          <w:position w:val="-16"/>
          <w:szCs w:val="24"/>
          <w:lang w:eastAsia="en-US"/>
        </w:rPr>
        <w:object w:dxaOrig="2145" w:dyaOrig="435" w14:anchorId="173A6150">
          <v:shape id="_x0000_i1166" type="#_x0000_t75" style="width:107.15pt;height:21.9pt" o:ole="">
            <v:imagedata r:id="rId81" o:title=""/>
          </v:shape>
          <o:OLEObject Type="Embed" ProgID="Equation.3" ShapeID="_x0000_i1166" DrawAspect="Content" ObjectID="_1628880113" r:id="rId276"/>
        </w:object>
      </w:r>
    </w:p>
    <w:p w14:paraId="0A79B6A0" w14:textId="77777777" w:rsidR="00F22D37" w:rsidRDefault="00F22D37" w:rsidP="00F22D37"/>
    <w:p w14:paraId="7A5FCAD9" w14:textId="77777777" w:rsidR="00F22D37" w:rsidRDefault="00F22D37" w:rsidP="00F22D37">
      <w:r>
        <w:rPr>
          <w:rFonts w:ascii="Times New Roman" w:eastAsia="Times New Roman" w:hAnsi="Times New Roman" w:cs="Times New Roman"/>
          <w:position w:val="-16"/>
          <w:szCs w:val="24"/>
          <w:lang w:eastAsia="en-US"/>
        </w:rPr>
        <w:object w:dxaOrig="2280" w:dyaOrig="435" w14:anchorId="35B3FF86">
          <v:shape id="_x0000_i1167" type="#_x0000_t75" style="width:114.05pt;height:21.9pt" o:ole="">
            <v:imagedata r:id="rId83" o:title=""/>
          </v:shape>
          <o:OLEObject Type="Embed" ProgID="Equation.3" ShapeID="_x0000_i1167" DrawAspect="Content" ObjectID="_1628880114" r:id="rId277"/>
        </w:object>
      </w:r>
    </w:p>
    <w:p w14:paraId="47F5E5E9" w14:textId="77777777" w:rsidR="00F22D37" w:rsidRDefault="00F22D37" w:rsidP="00F22D37"/>
    <w:p w14:paraId="3F81F7E2" w14:textId="77777777" w:rsidR="00F22D37" w:rsidRDefault="00F22D37" w:rsidP="00F22D37">
      <w:r>
        <w:rPr>
          <w:rFonts w:ascii="Times New Roman" w:eastAsia="Times New Roman" w:hAnsi="Times New Roman" w:cs="Times New Roman"/>
          <w:position w:val="-16"/>
          <w:szCs w:val="24"/>
          <w:lang w:eastAsia="en-US"/>
        </w:rPr>
        <w:object w:dxaOrig="2445" w:dyaOrig="435" w14:anchorId="555E79C4">
          <v:shape id="_x0000_i1168" type="#_x0000_t75" style="width:122.1pt;height:21.9pt" o:ole="">
            <v:imagedata r:id="rId85" o:title=""/>
          </v:shape>
          <o:OLEObject Type="Embed" ProgID="Equation.3" ShapeID="_x0000_i1168" DrawAspect="Content" ObjectID="_1628880115" r:id="rId278"/>
        </w:object>
      </w:r>
    </w:p>
    <w:p w14:paraId="780F6394" w14:textId="77777777" w:rsidR="00F22D37" w:rsidRDefault="00F22D37" w:rsidP="00F22D37"/>
    <w:p w14:paraId="016C13BD" w14:textId="77777777" w:rsidR="00F22D37" w:rsidRDefault="00F22D37" w:rsidP="00F22D37">
      <w:r>
        <w:rPr>
          <w:rFonts w:ascii="Times New Roman" w:eastAsia="Times New Roman" w:hAnsi="Times New Roman" w:cs="Times New Roman"/>
          <w:position w:val="-16"/>
          <w:szCs w:val="24"/>
          <w:lang w:eastAsia="en-US"/>
        </w:rPr>
        <w:object w:dxaOrig="2498" w:dyaOrig="435" w14:anchorId="247235FD">
          <v:shape id="_x0000_i1169" type="#_x0000_t75" style="width:125pt;height:21.9pt" o:ole="">
            <v:imagedata r:id="rId87" o:title=""/>
          </v:shape>
          <o:OLEObject Type="Embed" ProgID="Equation.3" ShapeID="_x0000_i1169" DrawAspect="Content" ObjectID="_1628880116" r:id="rId279"/>
        </w:object>
      </w:r>
    </w:p>
    <w:p w14:paraId="2A3DED96" w14:textId="77777777" w:rsidR="00F22D37" w:rsidRDefault="00F22D37" w:rsidP="00F22D37"/>
    <w:p w14:paraId="24D0689D" w14:textId="77777777" w:rsidR="00F22D37" w:rsidRDefault="00F22D37" w:rsidP="00F22D37">
      <w:r>
        <w:rPr>
          <w:rFonts w:ascii="Times New Roman" w:eastAsia="Times New Roman" w:hAnsi="Times New Roman" w:cs="Times New Roman"/>
          <w:position w:val="-16"/>
          <w:szCs w:val="24"/>
          <w:lang w:eastAsia="en-US"/>
        </w:rPr>
        <w:object w:dxaOrig="2663" w:dyaOrig="435" w14:anchorId="4C8DDFF5">
          <v:shape id="_x0000_i1170" type="#_x0000_t75" style="width:133.05pt;height:21.9pt" o:ole="">
            <v:imagedata r:id="rId89" o:title=""/>
          </v:shape>
          <o:OLEObject Type="Embed" ProgID="Equation.3" ShapeID="_x0000_i1170" DrawAspect="Content" ObjectID="_1628880117" r:id="rId280"/>
        </w:object>
      </w:r>
    </w:p>
    <w:p w14:paraId="6A4A1B33" w14:textId="77777777" w:rsidR="00F22D37" w:rsidRDefault="00F22D37" w:rsidP="00F22D37">
      <w:pPr>
        <w:pStyle w:val="Heading2"/>
      </w:pPr>
      <w:r>
        <w:t xml:space="preserve">2. Simply the Integrand if possible </w:t>
      </w:r>
    </w:p>
    <w:p w14:paraId="380252A6" w14:textId="77777777" w:rsidR="00F22D37" w:rsidRDefault="00F22D37" w:rsidP="00F22D37">
      <w:pPr>
        <w:numPr>
          <w:ilvl w:val="0"/>
          <w:numId w:val="13"/>
        </w:numPr>
        <w:spacing w:after="0" w:line="240" w:lineRule="auto"/>
      </w:pPr>
      <w:r>
        <w:t>Algebraic manipulation</w:t>
      </w:r>
    </w:p>
    <w:p w14:paraId="4C2987AA" w14:textId="77777777" w:rsidR="00F22D37" w:rsidRDefault="00F22D37" w:rsidP="00F22D37">
      <w:pPr>
        <w:numPr>
          <w:ilvl w:val="0"/>
          <w:numId w:val="13"/>
        </w:numPr>
        <w:spacing w:after="0" w:line="240" w:lineRule="auto"/>
      </w:pPr>
      <w:r>
        <w:t>Trign</w:t>
      </w:r>
    </w:p>
    <w:p w14:paraId="70466B08" w14:textId="77777777" w:rsidR="00F22D37" w:rsidRDefault="00F22D37" w:rsidP="00F22D37">
      <w:pPr>
        <w:pStyle w:val="Heading2"/>
      </w:pPr>
    </w:p>
    <w:p w14:paraId="58850FC9" w14:textId="77777777" w:rsidR="00F22D37" w:rsidRDefault="00F22D37" w:rsidP="00F22D37">
      <w:pPr>
        <w:pStyle w:val="Heading2"/>
      </w:pPr>
      <w:r>
        <w:t xml:space="preserve">2. Functions of Form </w:t>
      </w:r>
      <w:r>
        <w:rPr>
          <w:rFonts w:ascii="Arial" w:eastAsia="Times New Roman" w:hAnsi="Arial" w:cs="Arial"/>
          <w:b/>
          <w:iCs/>
          <w:color w:val="003366"/>
          <w:kern w:val="32"/>
          <w:position w:val="-16"/>
          <w:sz w:val="28"/>
          <w:lang w:eastAsia="en-US"/>
        </w:rPr>
        <w:object w:dxaOrig="2843" w:dyaOrig="435" w14:anchorId="79D5AAEB">
          <v:shape id="_x0000_i1171" type="#_x0000_t75" style="width:142.25pt;height:21.9pt" o:ole="">
            <v:imagedata r:id="rId281" o:title=""/>
          </v:shape>
          <o:OLEObject Type="Embed" ProgID="Equation.3" ShapeID="_x0000_i1171" DrawAspect="Content" ObjectID="_1628880118" r:id="rId282"/>
        </w:object>
      </w:r>
    </w:p>
    <w:p w14:paraId="03BB71DB" w14:textId="77777777" w:rsidR="00F22D37" w:rsidRDefault="00F22D37" w:rsidP="00F22D37">
      <w:r>
        <w:t xml:space="preserve">Use the substitution rule. This is the integration rule that corresponds to the chain rule. </w:t>
      </w:r>
    </w:p>
    <w:p w14:paraId="490B9E3F" w14:textId="77777777" w:rsidR="00F22D37" w:rsidRDefault="00F22D37" w:rsidP="00F22D37"/>
    <w:p w14:paraId="5DC2BFDC" w14:textId="77777777" w:rsidR="00F22D37" w:rsidRDefault="00F22D37" w:rsidP="00F22D37">
      <w:pPr>
        <w:pStyle w:val="Heading2"/>
      </w:pPr>
      <w:r>
        <w:t>2. Integration by parts</w:t>
      </w:r>
    </w:p>
    <w:p w14:paraId="1347471F" w14:textId="77777777" w:rsidR="00F22D37" w:rsidRDefault="00F22D37" w:rsidP="00F22D37">
      <w:r>
        <w:t xml:space="preserve">Integration by parts is the integration rule that corresponds to the product rule from differentiation. </w:t>
      </w:r>
    </w:p>
    <w:p w14:paraId="30802ED4" w14:textId="77777777" w:rsidR="00F22D37" w:rsidRDefault="00F22D37" w:rsidP="00F22D37"/>
    <w:p w14:paraId="40914831" w14:textId="77777777" w:rsidR="00F22D37" w:rsidRDefault="00F22D37" w:rsidP="00F22D37"/>
    <w:p w14:paraId="208B5D17" w14:textId="77777777" w:rsidR="00F22D37" w:rsidRDefault="00F22D37" w:rsidP="00F22D37">
      <w:r>
        <w:rPr>
          <w:rFonts w:ascii="Times New Roman" w:eastAsia="Times New Roman" w:hAnsi="Times New Roman" w:cs="Times New Roman"/>
          <w:position w:val="-24"/>
          <w:szCs w:val="24"/>
          <w:lang w:eastAsia="en-US"/>
        </w:rPr>
        <w:object w:dxaOrig="4020" w:dyaOrig="623" w14:anchorId="150AEF50">
          <v:shape id="_x0000_i1172" type="#_x0000_t75" style="width:201pt;height:31.1pt" o:ole="">
            <v:imagedata r:id="rId283" o:title=""/>
          </v:shape>
          <o:OLEObject Type="Embed" ProgID="Equation.3" ShapeID="_x0000_i1172" DrawAspect="Content" ObjectID="_1628880119" r:id="rId284"/>
        </w:object>
      </w:r>
    </w:p>
    <w:p w14:paraId="1D7EF44E" w14:textId="77777777" w:rsidR="00F22D37" w:rsidRDefault="00F22D37" w:rsidP="00F22D37">
      <w:r>
        <w:rPr>
          <w:rFonts w:ascii="Times New Roman" w:eastAsia="Times New Roman" w:hAnsi="Times New Roman" w:cs="Times New Roman"/>
          <w:position w:val="-16"/>
          <w:szCs w:val="24"/>
          <w:lang w:eastAsia="en-US"/>
        </w:rPr>
        <w:object w:dxaOrig="4088" w:dyaOrig="435" w14:anchorId="5F8B7FF1">
          <v:shape id="_x0000_i1173" type="#_x0000_t75" style="width:204.5pt;height:21.9pt" o:ole="">
            <v:imagedata r:id="rId285" o:title=""/>
          </v:shape>
          <o:OLEObject Type="Embed" ProgID="Equation.3" ShapeID="_x0000_i1173" DrawAspect="Content" ObjectID="_1628880120" r:id="rId286"/>
        </w:object>
      </w:r>
    </w:p>
    <w:p w14:paraId="2A6F099D" w14:textId="77777777" w:rsidR="00F22D37" w:rsidRDefault="00F22D37" w:rsidP="00F22D37">
      <w:r>
        <w:rPr>
          <w:rFonts w:ascii="Times New Roman" w:eastAsia="Times New Roman" w:hAnsi="Times New Roman" w:cs="Times New Roman"/>
          <w:position w:val="-16"/>
          <w:szCs w:val="24"/>
          <w:lang w:eastAsia="en-US"/>
        </w:rPr>
        <w:object w:dxaOrig="4335" w:dyaOrig="435" w14:anchorId="05B81D04">
          <v:shape id="_x0000_i1174" type="#_x0000_t75" style="width:216.85pt;height:21.9pt" o:ole="">
            <v:imagedata r:id="rId287" o:title=""/>
          </v:shape>
          <o:OLEObject Type="Embed" ProgID="Equation.3" ShapeID="_x0000_i1174" DrawAspect="Content" ObjectID="_1628880121" r:id="rId288"/>
        </w:object>
      </w:r>
    </w:p>
    <w:p w14:paraId="00D08522" w14:textId="77777777" w:rsidR="00F22D37" w:rsidRDefault="00F22D37" w:rsidP="00F22D37"/>
    <w:p w14:paraId="5A902C90" w14:textId="77777777" w:rsidR="00F22D37" w:rsidRDefault="00F22D37" w:rsidP="00F22D37">
      <w:r>
        <w:rPr>
          <w:rFonts w:ascii="Times New Roman" w:eastAsia="Times New Roman" w:hAnsi="Times New Roman" w:cs="Times New Roman"/>
          <w:position w:val="-16"/>
          <w:szCs w:val="24"/>
          <w:lang w:eastAsia="en-US"/>
        </w:rPr>
        <w:object w:dxaOrig="4335" w:dyaOrig="435" w14:anchorId="033DDB7A">
          <v:shape id="_x0000_i1175" type="#_x0000_t75" style="width:216.85pt;height:21.9pt" o:ole="">
            <v:imagedata r:id="rId289" o:title=""/>
          </v:shape>
          <o:OLEObject Type="Embed" ProgID="Equation.3" ShapeID="_x0000_i1175" DrawAspect="Content" ObjectID="_1628880122" r:id="rId290"/>
        </w:object>
      </w:r>
    </w:p>
    <w:p w14:paraId="680A6787" w14:textId="77777777" w:rsidR="00F22D37" w:rsidRDefault="00F22D37" w:rsidP="00F22D37"/>
    <w:p w14:paraId="72329BD4" w14:textId="77777777" w:rsidR="00F22D37" w:rsidRDefault="00F22D37" w:rsidP="00F22D37">
      <w:r>
        <w:t xml:space="preserve">If we let u = f(x) and v=g(x) we can re-write the integration by parts rule as </w:t>
      </w:r>
    </w:p>
    <w:p w14:paraId="1A91028A" w14:textId="77777777" w:rsidR="00F22D37" w:rsidRDefault="00F22D37" w:rsidP="00F22D37">
      <w:pPr>
        <w:pStyle w:val="Heading2"/>
      </w:pPr>
      <w:r>
        <w:t xml:space="preserve"> </w:t>
      </w:r>
      <w:r>
        <w:rPr>
          <w:rFonts w:ascii="Arial" w:eastAsia="Times New Roman" w:hAnsi="Arial" w:cs="Arial"/>
          <w:b/>
          <w:iCs/>
          <w:color w:val="003366"/>
          <w:kern w:val="32"/>
          <w:position w:val="-16"/>
          <w:sz w:val="28"/>
          <w:lang w:eastAsia="en-US"/>
        </w:rPr>
        <w:object w:dxaOrig="1958" w:dyaOrig="435" w14:anchorId="7719938F">
          <v:shape id="_x0000_i1176" type="#_x0000_t75" style="width:97.9pt;height:21.9pt" o:ole="">
            <v:imagedata r:id="rId291" o:title=""/>
          </v:shape>
          <o:OLEObject Type="Embed" ProgID="Equation.3" ShapeID="_x0000_i1176" DrawAspect="Content" ObjectID="_1628880123" r:id="rId292"/>
        </w:object>
      </w:r>
    </w:p>
    <w:p w14:paraId="481B189C" w14:textId="77777777" w:rsidR="00F22D37" w:rsidRDefault="00F22D37" w:rsidP="00F22D37">
      <w:pPr>
        <w:pStyle w:val="Heading2"/>
      </w:pPr>
    </w:p>
    <w:p w14:paraId="528C0684" w14:textId="77777777" w:rsidR="00F22D37" w:rsidRDefault="00F22D37" w:rsidP="00F22D37">
      <w:pPr>
        <w:pStyle w:val="Heading2"/>
      </w:pPr>
    </w:p>
    <w:p w14:paraId="60E2DABB" w14:textId="77777777" w:rsidR="00F22D37" w:rsidRDefault="00F22D37" w:rsidP="00F22D37">
      <w:pPr>
        <w:pStyle w:val="Heading2"/>
      </w:pPr>
      <w:r>
        <w:t xml:space="preserve">2. Functions of Form </w:t>
      </w:r>
      <w:r>
        <w:rPr>
          <w:rFonts w:ascii="Arial" w:eastAsia="Times New Roman" w:hAnsi="Arial" w:cs="Arial"/>
          <w:b/>
          <w:iCs/>
          <w:color w:val="003366"/>
          <w:kern w:val="32"/>
          <w:position w:val="-16"/>
          <w:sz w:val="28"/>
          <w:lang w:eastAsia="en-US"/>
        </w:rPr>
        <w:object w:dxaOrig="2843" w:dyaOrig="435" w14:anchorId="2B3ED6A7">
          <v:shape id="_x0000_i1177" type="#_x0000_t75" style="width:142.25pt;height:21.9pt" o:ole="">
            <v:imagedata r:id="rId293" o:title=""/>
          </v:shape>
          <o:OLEObject Type="Embed" ProgID="Equation.3" ShapeID="_x0000_i1177" DrawAspect="Content" ObjectID="_1628880124" r:id="rId294"/>
        </w:object>
      </w:r>
    </w:p>
    <w:p w14:paraId="79EE1D88" w14:textId="77777777" w:rsidR="00F22D37" w:rsidRDefault="00F22D37" w:rsidP="00F22D37">
      <w:r>
        <w:t xml:space="preserve">Use the substitution rule. This is the integration rule that corresponds to the chain rule. </w:t>
      </w:r>
    </w:p>
    <w:p w14:paraId="3EEFF64C" w14:textId="77777777" w:rsidR="00F22D37" w:rsidRDefault="00F22D37" w:rsidP="00F22D37">
      <w:pPr>
        <w:pStyle w:val="Heading2"/>
      </w:pPr>
      <w:r>
        <w:rPr>
          <w:rFonts w:ascii="Arial" w:hAnsi="Arial" w:cs="Arial"/>
          <w:b/>
          <w:iCs/>
          <w:color w:val="003366"/>
          <w:kern w:val="32"/>
          <w:sz w:val="28"/>
        </w:rPr>
        <w:br w:type="page"/>
      </w:r>
    </w:p>
    <w:p w14:paraId="16C8A03F" w14:textId="77777777" w:rsidR="00F22D37" w:rsidRDefault="00F22D37" w:rsidP="00F22D37">
      <w:pPr>
        <w:pStyle w:val="Heading2"/>
      </w:pPr>
      <w:r>
        <w:lastRenderedPageBreak/>
        <w:t>Worked Examples</w:t>
      </w:r>
    </w:p>
    <w:p w14:paraId="29B8542D" w14:textId="77777777" w:rsidR="00F22D37" w:rsidRDefault="00F22D37" w:rsidP="00F22D37">
      <w:r>
        <w:t>Integrate</w:t>
      </w:r>
      <w:r>
        <w:rPr>
          <w:rFonts w:ascii="Times New Roman" w:eastAsia="Times New Roman" w:hAnsi="Times New Roman" w:cs="Times New Roman"/>
          <w:position w:val="-16"/>
          <w:szCs w:val="24"/>
          <w:lang w:eastAsia="en-US"/>
        </w:rPr>
        <w:object w:dxaOrig="1020" w:dyaOrig="435" w14:anchorId="24BD9F42">
          <v:shape id="_x0000_i1178" type="#_x0000_t75" style="width:51pt;height:21.9pt" o:ole="">
            <v:imagedata r:id="rId185" o:title=""/>
          </v:shape>
          <o:OLEObject Type="Embed" ProgID="Equation.3" ShapeID="_x0000_i1178" DrawAspect="Content" ObjectID="_1628880125" r:id="rId295"/>
        </w:object>
      </w:r>
    </w:p>
    <w:p w14:paraId="1F81FA2C" w14:textId="77777777" w:rsidR="00F22D37" w:rsidRDefault="00F22D37" w:rsidP="00F22D37">
      <w:pPr>
        <w:pStyle w:val="Heading1"/>
      </w:pPr>
      <w:r>
        <w:rPr>
          <w:rFonts w:ascii="Arial" w:eastAsia="Times New Roman" w:hAnsi="Arial" w:cs="Arial"/>
          <w:b/>
          <w:bCs/>
          <w:color w:val="003366"/>
          <w:kern w:val="32"/>
          <w:position w:val="-24"/>
          <w:sz w:val="48"/>
          <w:szCs w:val="32"/>
          <w:lang w:eastAsia="en-US"/>
        </w:rPr>
        <w:object w:dxaOrig="5978" w:dyaOrig="653" w14:anchorId="1993719C">
          <v:shape id="_x0000_i1179" type="#_x0000_t75" style="width:298.95pt;height:32.55pt" o:ole="">
            <v:imagedata r:id="rId187" o:title=""/>
          </v:shape>
          <o:OLEObject Type="Embed" ProgID="Equation.3" ShapeID="_x0000_i1179" DrawAspect="Content" ObjectID="_1628880126" r:id="rId296"/>
        </w:object>
      </w:r>
    </w:p>
    <w:p w14:paraId="586729D2" w14:textId="77777777" w:rsidR="00F22D37" w:rsidRDefault="00F22D37" w:rsidP="00F22D37">
      <w:pPr>
        <w:pStyle w:val="Heading1"/>
        <w:rPr>
          <w:lang w:val="en-US"/>
        </w:rPr>
      </w:pPr>
      <w:r>
        <w:rPr>
          <w:rFonts w:ascii="Arial" w:eastAsia="Times New Roman" w:hAnsi="Arial" w:cs="Arial"/>
          <w:b/>
          <w:bCs/>
          <w:color w:val="003366"/>
          <w:kern w:val="32"/>
          <w:position w:val="-6"/>
          <w:sz w:val="48"/>
          <w:szCs w:val="32"/>
          <w:lang w:val="en-US" w:eastAsia="en-US"/>
        </w:rPr>
        <w:object w:dxaOrig="1470" w:dyaOrig="285" w14:anchorId="487A1DDA">
          <v:shape id="_x0000_i1180" type="#_x0000_t75" style="width:73.45pt;height:14.1pt" o:ole="">
            <v:imagedata r:id="rId189" o:title=""/>
          </v:shape>
          <o:OLEObject Type="Embed" ProgID="Equation.3" ShapeID="_x0000_i1180" DrawAspect="Content" ObjectID="_1628880127" r:id="rId297"/>
        </w:object>
      </w:r>
    </w:p>
    <w:p w14:paraId="08BC5434" w14:textId="77777777" w:rsidR="00F22D37" w:rsidRDefault="00F22D37" w:rsidP="00F22D37"/>
    <w:p w14:paraId="3BF70C7B" w14:textId="77777777" w:rsidR="00F22D37" w:rsidRDefault="00F22D37" w:rsidP="00F22D37">
      <w:pPr>
        <w:pStyle w:val="Heading1"/>
      </w:pPr>
    </w:p>
    <w:p w14:paraId="0FA6B05D" w14:textId="77777777" w:rsidR="00F22D37" w:rsidRDefault="00F22D37" w:rsidP="00F22D37">
      <w:pPr>
        <w:pStyle w:val="Heading1"/>
      </w:pPr>
      <w:r>
        <w:t>Net Change</w:t>
      </w:r>
    </w:p>
    <w:p w14:paraId="08C8A5EC" w14:textId="77777777" w:rsidR="00F22D37" w:rsidRDefault="00F22D37" w:rsidP="00F22D37">
      <w:r>
        <w:t>The fundamental theorem tells us that if a function</w:t>
      </w:r>
      <w:r>
        <w:rPr>
          <w:rFonts w:ascii="Times New Roman" w:eastAsia="Times New Roman" w:hAnsi="Times New Roman" w:cs="Times New Roman"/>
          <w:position w:val="-10"/>
          <w:szCs w:val="24"/>
          <w:lang w:eastAsia="en-US"/>
        </w:rPr>
        <w:object w:dxaOrig="233" w:dyaOrig="315" w14:anchorId="0FD8062C">
          <v:shape id="_x0000_i1181" type="#_x0000_t75" style="width:11.5pt;height:15.85pt" o:ole="">
            <v:imagedata r:id="rId8" o:title=""/>
          </v:shape>
          <o:OLEObject Type="Embed" ProgID="Equation.3" ShapeID="_x0000_i1181" DrawAspect="Content" ObjectID="_1628880128" r:id="rId298"/>
        </w:object>
      </w:r>
      <w:r>
        <w:t>is a continuous on</w:t>
      </w:r>
      <w:r>
        <w:rPr>
          <w:rFonts w:ascii="Times New Roman" w:eastAsia="Times New Roman" w:hAnsi="Times New Roman" w:cs="Times New Roman"/>
          <w:position w:val="-10"/>
          <w:szCs w:val="24"/>
          <w:lang w:eastAsia="en-US"/>
        </w:rPr>
        <w:object w:dxaOrig="518" w:dyaOrig="338" w14:anchorId="6D716E85">
          <v:shape id="_x0000_i1182" type="#_x0000_t75" style="width:25.9pt;height:17pt" o:ole="">
            <v:imagedata r:id="rId12" o:title=""/>
          </v:shape>
          <o:OLEObject Type="Embed" ProgID="Equation.3" ShapeID="_x0000_i1182" DrawAspect="Content" ObjectID="_1628880129" r:id="rId299"/>
        </w:object>
      </w:r>
      <w:r>
        <w:t>then</w:t>
      </w:r>
    </w:p>
    <w:p w14:paraId="149202D0" w14:textId="77777777" w:rsidR="00F22D37" w:rsidRDefault="00F22D37" w:rsidP="00F22D37"/>
    <w:p w14:paraId="4082A241" w14:textId="77777777" w:rsidR="00F22D37" w:rsidRDefault="00F22D37" w:rsidP="00F22D37">
      <w:r>
        <w:rPr>
          <w:rFonts w:ascii="Times New Roman" w:eastAsia="Times New Roman" w:hAnsi="Times New Roman" w:cs="Times New Roman"/>
          <w:position w:val="-32"/>
          <w:szCs w:val="24"/>
          <w:lang w:eastAsia="en-US"/>
        </w:rPr>
        <w:object w:dxaOrig="2348" w:dyaOrig="750" w14:anchorId="33A9C86C">
          <v:shape id="_x0000_i1183" type="#_x0000_t75" style="width:117.5pt;height:37.45pt" o:ole="">
            <v:imagedata r:id="rId43" o:title=""/>
          </v:shape>
          <o:OLEObject Type="Embed" ProgID="Equation.3" ShapeID="_x0000_i1183" DrawAspect="Content" ObjectID="_1628880130" r:id="rId300"/>
        </w:object>
      </w:r>
    </w:p>
    <w:p w14:paraId="6E977665" w14:textId="77777777" w:rsidR="00F22D37" w:rsidRDefault="00F22D37" w:rsidP="00F22D37"/>
    <w:p w14:paraId="43A5F847" w14:textId="77777777" w:rsidR="00F22D37" w:rsidRDefault="00F22D37" w:rsidP="00F22D37">
      <w:r>
        <w:t xml:space="preserve">Where </w:t>
      </w:r>
      <w:r>
        <w:rPr>
          <w:rFonts w:ascii="Times New Roman" w:eastAsia="Times New Roman" w:hAnsi="Times New Roman" w:cs="Times New Roman"/>
          <w:position w:val="-4"/>
          <w:szCs w:val="24"/>
          <w:lang w:eastAsia="en-US"/>
        </w:rPr>
        <w:object w:dxaOrig="270" w:dyaOrig="270" w14:anchorId="137AA47D">
          <v:shape id="_x0000_i1184" type="#_x0000_t75" style="width:13.55pt;height:13.55pt" o:ole="">
            <v:imagedata r:id="rId301" o:title=""/>
          </v:shape>
          <o:OLEObject Type="Embed" ProgID="Equation.3" ShapeID="_x0000_i1184" DrawAspect="Content" ObjectID="_1628880131" r:id="rId302"/>
        </w:object>
      </w:r>
      <w:r>
        <w:t>is any anti-derivative of</w:t>
      </w:r>
      <w:r>
        <w:rPr>
          <w:rFonts w:ascii="Times New Roman" w:eastAsia="Times New Roman" w:hAnsi="Times New Roman" w:cs="Times New Roman"/>
          <w:position w:val="-10"/>
          <w:szCs w:val="24"/>
          <w:lang w:eastAsia="en-US"/>
        </w:rPr>
        <w:object w:dxaOrig="233" w:dyaOrig="315" w14:anchorId="63050D4D">
          <v:shape id="_x0000_i1185" type="#_x0000_t75" style="width:11.5pt;height:15.85pt" o:ole="">
            <v:imagedata r:id="rId8" o:title=""/>
          </v:shape>
          <o:OLEObject Type="Embed" ProgID="Equation.3" ShapeID="_x0000_i1185" DrawAspect="Content" ObjectID="_1628880132" r:id="rId303"/>
        </w:object>
      </w:r>
      <w:r>
        <w:t xml:space="preserve">. Saying that </w:t>
      </w:r>
      <w:r>
        <w:rPr>
          <w:rFonts w:ascii="Times New Roman" w:eastAsia="Times New Roman" w:hAnsi="Times New Roman" w:cs="Times New Roman"/>
          <w:position w:val="-4"/>
          <w:szCs w:val="24"/>
          <w:lang w:eastAsia="en-US"/>
        </w:rPr>
        <w:object w:dxaOrig="270" w:dyaOrig="270" w14:anchorId="53DC1E29">
          <v:shape id="_x0000_i1186" type="#_x0000_t75" style="width:13.55pt;height:13.55pt" o:ole="">
            <v:imagedata r:id="rId301" o:title=""/>
          </v:shape>
          <o:OLEObject Type="Embed" ProgID="Equation.3" ShapeID="_x0000_i1186" DrawAspect="Content" ObjectID="_1628880133" r:id="rId304"/>
        </w:object>
      </w:r>
      <w:r>
        <w:t>is any anti-derivative of</w:t>
      </w:r>
      <w:r>
        <w:rPr>
          <w:rFonts w:ascii="Times New Roman" w:eastAsia="Times New Roman" w:hAnsi="Times New Roman" w:cs="Times New Roman"/>
          <w:position w:val="-10"/>
          <w:szCs w:val="24"/>
          <w:lang w:eastAsia="en-US"/>
        </w:rPr>
        <w:object w:dxaOrig="233" w:dyaOrig="315" w14:anchorId="3E7DE6E8">
          <v:shape id="_x0000_i1187" type="#_x0000_t75" style="width:11.5pt;height:15.85pt" o:ole="">
            <v:imagedata r:id="rId8" o:title=""/>
          </v:shape>
          <o:OLEObject Type="Embed" ProgID="Equation.3" ShapeID="_x0000_i1187" DrawAspect="Content" ObjectID="_1628880134" r:id="rId305"/>
        </w:object>
      </w:r>
      <w:r>
        <w:t xml:space="preserve">is the same as saying that </w:t>
      </w:r>
      <w:r>
        <w:rPr>
          <w:rFonts w:ascii="Times New Roman" w:eastAsia="Times New Roman" w:hAnsi="Times New Roman" w:cs="Times New Roman"/>
          <w:position w:val="-10"/>
          <w:szCs w:val="24"/>
          <w:lang w:eastAsia="en-US"/>
        </w:rPr>
        <w:object w:dxaOrig="690" w:dyaOrig="315" w14:anchorId="7F102E37">
          <v:shape id="_x0000_i1188" type="#_x0000_t75" style="width:34.55pt;height:15.85pt" o:ole="">
            <v:imagedata r:id="rId306" o:title=""/>
          </v:shape>
          <o:OLEObject Type="Embed" ProgID="Equation.3" ShapeID="_x0000_i1188" DrawAspect="Content" ObjectID="_1628880135" r:id="rId307"/>
        </w:object>
      </w:r>
      <w:r>
        <w:t>enables us to re-write the fundamental theorem as follows.</w:t>
      </w:r>
    </w:p>
    <w:p w14:paraId="513291BC" w14:textId="77777777" w:rsidR="00F22D37" w:rsidRDefault="00F22D37" w:rsidP="00F22D37"/>
    <w:p w14:paraId="1C0DC040" w14:textId="77777777" w:rsidR="00F22D37" w:rsidRDefault="00F22D37" w:rsidP="00F22D37">
      <w:r>
        <w:rPr>
          <w:rFonts w:ascii="Times New Roman" w:eastAsia="Times New Roman" w:hAnsi="Times New Roman" w:cs="Times New Roman"/>
          <w:position w:val="-32"/>
          <w:szCs w:val="24"/>
          <w:lang w:eastAsia="en-US"/>
        </w:rPr>
        <w:object w:dxaOrig="2393" w:dyaOrig="750" w14:anchorId="2AC9EF50">
          <v:shape id="_x0000_i1189" type="#_x0000_t75" style="width:119.5pt;height:37.45pt" o:ole="">
            <v:imagedata r:id="rId308" o:title=""/>
          </v:shape>
          <o:OLEObject Type="Embed" ProgID="Equation.3" ShapeID="_x0000_i1189" DrawAspect="Content" ObjectID="_1628880136" r:id="rId309"/>
        </w:object>
      </w:r>
    </w:p>
    <w:p w14:paraId="569520C1" w14:textId="77777777" w:rsidR="00F22D37" w:rsidRDefault="00F22D37" w:rsidP="00F22D37"/>
    <w:p w14:paraId="32166D39" w14:textId="77777777" w:rsidR="00F22D37" w:rsidRDefault="00F22D37" w:rsidP="00F22D37">
      <w:r>
        <w:t xml:space="preserve">In other words the definite integral of a rate of change is the net change in the original function. </w:t>
      </w:r>
    </w:p>
    <w:p w14:paraId="2168E6C5" w14:textId="77777777" w:rsidR="00F22D37" w:rsidRDefault="00F22D37" w:rsidP="00F22D37">
      <w:pPr>
        <w:pStyle w:val="Heading2"/>
      </w:pPr>
      <w:r>
        <w:lastRenderedPageBreak/>
        <w:t>Examples</w:t>
      </w:r>
    </w:p>
    <w:p w14:paraId="5069DCD8" w14:textId="77777777" w:rsidR="00F22D37" w:rsidRDefault="00F22D37" w:rsidP="00F22D37">
      <w:r>
        <w:t>If</w:t>
      </w:r>
      <w:r>
        <w:rPr>
          <w:rFonts w:ascii="Times New Roman" w:eastAsia="Times New Roman" w:hAnsi="Times New Roman" w:cs="Times New Roman"/>
          <w:position w:val="-10"/>
          <w:szCs w:val="24"/>
          <w:lang w:eastAsia="en-US"/>
        </w:rPr>
        <w:object w:dxaOrig="450" w:dyaOrig="338" w14:anchorId="1FEEA94E">
          <v:shape id="_x0000_i1190" type="#_x0000_t75" style="width:22.45pt;height:17pt" o:ole="">
            <v:imagedata r:id="rId310" o:title=""/>
          </v:shape>
          <o:OLEObject Type="Embed" ProgID="Equation.3" ShapeID="_x0000_i1190" DrawAspect="Content" ObjectID="_1628880137" r:id="rId311"/>
        </w:object>
      </w:r>
      <w:r>
        <w:t>is the volume of water in a reservoir at time t then</w:t>
      </w:r>
      <w:r>
        <w:rPr>
          <w:rFonts w:ascii="Times New Roman" w:eastAsia="Times New Roman" w:hAnsi="Times New Roman" w:cs="Times New Roman"/>
          <w:position w:val="-10"/>
          <w:szCs w:val="24"/>
          <w:lang w:eastAsia="en-US"/>
        </w:rPr>
        <w:object w:dxaOrig="518" w:dyaOrig="338" w14:anchorId="21E1D5A0">
          <v:shape id="_x0000_i1191" type="#_x0000_t75" style="width:25.9pt;height:17pt" o:ole="">
            <v:imagedata r:id="rId312" o:title=""/>
          </v:shape>
          <o:OLEObject Type="Embed" ProgID="Equation.3" ShapeID="_x0000_i1191" DrawAspect="Content" ObjectID="_1628880138" r:id="rId313"/>
        </w:object>
      </w:r>
      <w:r>
        <w:t>is the rate at which water flows into the reservoir at time t and</w:t>
      </w:r>
    </w:p>
    <w:p w14:paraId="084A3D0A" w14:textId="77777777" w:rsidR="00F22D37" w:rsidRDefault="00F22D37" w:rsidP="00F22D37"/>
    <w:p w14:paraId="231451B2" w14:textId="77777777" w:rsidR="00F22D37" w:rsidRDefault="00F22D37" w:rsidP="00F22D37">
      <w:r>
        <w:rPr>
          <w:rFonts w:ascii="Times New Roman" w:eastAsia="Times New Roman" w:hAnsi="Times New Roman" w:cs="Times New Roman"/>
          <w:position w:val="-32"/>
          <w:szCs w:val="24"/>
          <w:lang w:eastAsia="en-US"/>
        </w:rPr>
        <w:object w:dxaOrig="2280" w:dyaOrig="750" w14:anchorId="6FCD2F1E">
          <v:shape id="_x0000_i1192" type="#_x0000_t75" style="width:114.05pt;height:37.45pt" o:ole="">
            <v:imagedata r:id="rId314" o:title=""/>
          </v:shape>
          <o:OLEObject Type="Embed" ProgID="Equation.3" ShapeID="_x0000_i1192" DrawAspect="Content" ObjectID="_1628880139" r:id="rId315"/>
        </w:object>
      </w:r>
    </w:p>
    <w:p w14:paraId="5D8EE1D2" w14:textId="77777777" w:rsidR="00F22D37" w:rsidRDefault="00F22D37" w:rsidP="00F22D37"/>
    <w:p w14:paraId="4D7A0C0E" w14:textId="77777777" w:rsidR="00F22D37" w:rsidRDefault="00F22D37" w:rsidP="00F22D37">
      <w:r>
        <w:t>Which is the change in the amount of water in the reservoir between time a and time b.</w:t>
      </w:r>
    </w:p>
    <w:p w14:paraId="5E2D5BF6" w14:textId="77777777" w:rsidR="00F22D37" w:rsidRDefault="00F22D37" w:rsidP="00F22D37"/>
    <w:p w14:paraId="0D2DD545" w14:textId="77777777" w:rsidR="00F22D37" w:rsidRDefault="00F22D37" w:rsidP="00F22D37">
      <w:pPr>
        <w:pStyle w:val="Heading1"/>
      </w:pPr>
      <w:r>
        <w:rPr>
          <w:rFonts w:ascii="Arial" w:hAnsi="Arial" w:cs="Arial"/>
          <w:b/>
          <w:bCs/>
          <w:color w:val="003366"/>
          <w:kern w:val="32"/>
          <w:sz w:val="48"/>
          <w:szCs w:val="32"/>
        </w:rPr>
        <w:br w:type="page"/>
      </w:r>
      <w:r>
        <w:lastRenderedPageBreak/>
        <w:t>Substitution Rule</w:t>
      </w:r>
    </w:p>
    <w:p w14:paraId="325B76EF" w14:textId="77777777" w:rsidR="00F22D37" w:rsidRDefault="00F22D37" w:rsidP="00F22D37">
      <w:pPr>
        <w:pStyle w:val="Heading1"/>
      </w:pPr>
      <w:r>
        <w:rPr>
          <w:rFonts w:ascii="Arial" w:hAnsi="Arial" w:cs="Arial"/>
          <w:b/>
          <w:bCs/>
          <w:color w:val="003366"/>
          <w:kern w:val="32"/>
          <w:sz w:val="48"/>
          <w:szCs w:val="32"/>
        </w:rPr>
        <w:br w:type="page"/>
      </w:r>
      <w:r>
        <w:lastRenderedPageBreak/>
        <w:t>Average Value</w:t>
      </w:r>
    </w:p>
    <w:p w14:paraId="79EE7182" w14:textId="77777777" w:rsidR="00F22D37" w:rsidRDefault="00F22D37" w:rsidP="00F22D37">
      <w:r>
        <w:t>The average value of a function</w:t>
      </w:r>
      <w:r>
        <w:rPr>
          <w:rFonts w:ascii="Times New Roman" w:eastAsia="Times New Roman" w:hAnsi="Times New Roman" w:cs="Times New Roman"/>
          <w:position w:val="-10"/>
          <w:szCs w:val="24"/>
          <w:lang w:eastAsia="en-US"/>
        </w:rPr>
        <w:object w:dxaOrig="233" w:dyaOrig="315" w14:anchorId="2D95837E">
          <v:shape id="_x0000_i1193" type="#_x0000_t75" style="width:11.5pt;height:15.85pt" o:ole="">
            <v:imagedata r:id="rId8" o:title=""/>
          </v:shape>
          <o:OLEObject Type="Embed" ProgID="Equation.3" ShapeID="_x0000_i1193" DrawAspect="Content" ObjectID="_1628880140" r:id="rId316"/>
        </w:object>
      </w:r>
      <w:r>
        <w:t>is on the interval</w:t>
      </w:r>
      <w:r>
        <w:rPr>
          <w:rFonts w:ascii="Times New Roman" w:eastAsia="Times New Roman" w:hAnsi="Times New Roman" w:cs="Times New Roman"/>
          <w:position w:val="-10"/>
          <w:szCs w:val="24"/>
          <w:lang w:eastAsia="en-US"/>
        </w:rPr>
        <w:object w:dxaOrig="518" w:dyaOrig="338" w14:anchorId="5BE23A56">
          <v:shape id="_x0000_i1194" type="#_x0000_t75" style="width:25.9pt;height:17pt" o:ole="">
            <v:imagedata r:id="rId12" o:title=""/>
          </v:shape>
          <o:OLEObject Type="Embed" ProgID="Equation.3" ShapeID="_x0000_i1194" DrawAspect="Content" ObjectID="_1628880141" r:id="rId317"/>
        </w:object>
      </w:r>
      <w:r>
        <w:t xml:space="preserve">is given by </w:t>
      </w:r>
      <w:r>
        <w:rPr>
          <w:rFonts w:ascii="Times New Roman" w:eastAsia="Times New Roman" w:hAnsi="Times New Roman" w:cs="Times New Roman"/>
          <w:position w:val="-24"/>
          <w:szCs w:val="24"/>
          <w:lang w:eastAsia="en-US"/>
        </w:rPr>
        <w:object w:dxaOrig="2393" w:dyaOrig="623" w14:anchorId="10E4CC9D">
          <v:shape id="_x0000_i1195" type="#_x0000_t75" style="width:119.5pt;height:31.1pt" o:ole="">
            <v:imagedata r:id="rId318" o:title=""/>
          </v:shape>
          <o:OLEObject Type="Embed" ProgID="Equation.3" ShapeID="_x0000_i1195" DrawAspect="Content" ObjectID="_1628880142" r:id="rId319"/>
        </w:object>
      </w:r>
    </w:p>
    <w:p w14:paraId="4B857B64" w14:textId="77777777" w:rsidR="00F22D37" w:rsidRDefault="00F22D37" w:rsidP="00F22D37">
      <w:pPr>
        <w:pStyle w:val="Heading1"/>
      </w:pPr>
      <w:r>
        <w:t>Inverse functions and differentiability</w:t>
      </w:r>
    </w:p>
    <w:p w14:paraId="5ADB8C36" w14:textId="77777777" w:rsidR="00F22D37" w:rsidRDefault="00F22D37" w:rsidP="00F22D37">
      <w:pPr>
        <w:pStyle w:val="Heading1"/>
      </w:pPr>
      <w:r>
        <w:rPr>
          <w:rFonts w:ascii="Arial" w:hAnsi="Arial" w:cs="Arial"/>
          <w:b/>
          <w:bCs/>
          <w:color w:val="003366"/>
          <w:kern w:val="32"/>
          <w:sz w:val="48"/>
          <w:szCs w:val="32"/>
        </w:rPr>
        <w:br w:type="page"/>
      </w:r>
      <w:r>
        <w:lastRenderedPageBreak/>
        <w:t>E</w:t>
      </w:r>
    </w:p>
    <w:p w14:paraId="339EC823" w14:textId="77777777" w:rsidR="00F22D37" w:rsidRDefault="00F22D37" w:rsidP="00F22D37"/>
    <w:p w14:paraId="6D70BC5B" w14:textId="77777777" w:rsidR="00F22D37" w:rsidRDefault="00F22D37" w:rsidP="00F22D37"/>
    <w:p w14:paraId="18F6E081" w14:textId="77777777" w:rsidR="00F22D37" w:rsidRDefault="00F22D37" w:rsidP="00F22D37"/>
    <w:p w14:paraId="520F68A3" w14:textId="77777777" w:rsidR="00F22D37" w:rsidRDefault="00F22D37" w:rsidP="00F22D37"/>
    <w:p w14:paraId="342E22C3" w14:textId="77777777" w:rsidR="00F22D37" w:rsidRDefault="00F22D37" w:rsidP="00F22D37">
      <w:pPr>
        <w:pStyle w:val="Heading2"/>
      </w:pPr>
      <w:r>
        <w:rPr>
          <w:rFonts w:ascii="Arial" w:hAnsi="Arial" w:cs="Arial"/>
          <w:b/>
          <w:iCs/>
          <w:color w:val="003366"/>
          <w:kern w:val="32"/>
          <w:sz w:val="28"/>
        </w:rPr>
        <w:br w:type="page"/>
      </w:r>
    </w:p>
    <w:p w14:paraId="68F85BBE" w14:textId="77777777" w:rsidR="00F22D37" w:rsidRDefault="00F22D37" w:rsidP="00F22D37">
      <w:pPr>
        <w:pStyle w:val="Heading2"/>
      </w:pPr>
      <w:r>
        <w:lastRenderedPageBreak/>
        <w:t>Rate of Change of an exponential function</w:t>
      </w:r>
    </w:p>
    <w:p w14:paraId="1AE47E1D" w14:textId="77777777" w:rsidR="00F22D37" w:rsidRDefault="00F22D37" w:rsidP="00F22D37">
      <w:pPr>
        <w:pStyle w:val="Heading3"/>
      </w:pPr>
      <w:r>
        <w:t>Rate of change proportional to the function itself</w:t>
      </w:r>
    </w:p>
    <w:p w14:paraId="4AC6DC33" w14:textId="77777777" w:rsidR="00F22D37" w:rsidRDefault="00F22D37" w:rsidP="00F22D37">
      <w:r>
        <w:t>We can show that the rate of change of any exponential function is proportional to the function itself by noting that</w:t>
      </w:r>
    </w:p>
    <w:p w14:paraId="49FA7D2C" w14:textId="77777777" w:rsidR="00F22D37" w:rsidRDefault="00F22D37" w:rsidP="00F22D37"/>
    <w:p w14:paraId="29A0E95C" w14:textId="77777777" w:rsidR="00F22D37" w:rsidRDefault="00F22D37" w:rsidP="00F22D37">
      <w:r>
        <w:rPr>
          <w:rFonts w:ascii="Times New Roman" w:eastAsia="Times New Roman" w:hAnsi="Times New Roman" w:cs="Times New Roman"/>
          <w:position w:val="-24"/>
          <w:szCs w:val="24"/>
          <w:lang w:eastAsia="en-US"/>
        </w:rPr>
        <w:object w:dxaOrig="2498" w:dyaOrig="653" w14:anchorId="348A4E92">
          <v:shape id="_x0000_i1196" type="#_x0000_t75" style="width:125pt;height:32.55pt" o:ole="">
            <v:imagedata r:id="rId320" o:title=""/>
          </v:shape>
          <o:OLEObject Type="Embed" ProgID="Equation.3" ShapeID="_x0000_i1196" DrawAspect="Content" ObjectID="_1628880143" r:id="rId321"/>
        </w:object>
      </w:r>
    </w:p>
    <w:p w14:paraId="1D25493D" w14:textId="77777777" w:rsidR="00F22D37" w:rsidRDefault="00F22D37" w:rsidP="00F22D37">
      <w:r>
        <w:rPr>
          <w:rFonts w:ascii="Times New Roman" w:eastAsia="Times New Roman" w:hAnsi="Times New Roman" w:cs="Times New Roman"/>
          <w:position w:val="-24"/>
          <w:szCs w:val="24"/>
          <w:lang w:eastAsia="en-US"/>
        </w:rPr>
        <w:object w:dxaOrig="1958" w:dyaOrig="653" w14:anchorId="38F4FEF9">
          <v:shape id="_x0000_i1197" type="#_x0000_t75" style="width:97.9pt;height:32.55pt" o:ole="">
            <v:imagedata r:id="rId322" o:title=""/>
          </v:shape>
          <o:OLEObject Type="Embed" ProgID="Equation.3" ShapeID="_x0000_i1197" DrawAspect="Content" ObjectID="_1628880144" r:id="rId323"/>
        </w:object>
      </w:r>
    </w:p>
    <w:p w14:paraId="3A776255" w14:textId="77777777" w:rsidR="00F22D37" w:rsidRDefault="00F22D37" w:rsidP="00F22D37">
      <w:r>
        <w:rPr>
          <w:rFonts w:ascii="Times New Roman" w:eastAsia="Times New Roman" w:hAnsi="Times New Roman" w:cs="Times New Roman"/>
          <w:position w:val="-24"/>
          <w:szCs w:val="24"/>
          <w:lang w:eastAsia="en-US"/>
        </w:rPr>
        <w:object w:dxaOrig="1928" w:dyaOrig="653" w14:anchorId="29E65852">
          <v:shape id="_x0000_i1198" type="#_x0000_t75" style="width:96.5pt;height:32.55pt" o:ole="">
            <v:imagedata r:id="rId324" o:title=""/>
          </v:shape>
          <o:OLEObject Type="Embed" ProgID="Equation.3" ShapeID="_x0000_i1198" DrawAspect="Content" ObjectID="_1628880145" r:id="rId325"/>
        </w:object>
      </w:r>
    </w:p>
    <w:p w14:paraId="11042110" w14:textId="77777777" w:rsidR="00F22D37" w:rsidRDefault="00F22D37" w:rsidP="00F22D37">
      <w:r>
        <w:t xml:space="preserve">Since </w:t>
      </w:r>
      <w:r>
        <w:rPr>
          <w:rFonts w:ascii="Times New Roman" w:eastAsia="Times New Roman" w:hAnsi="Times New Roman" w:cs="Times New Roman"/>
          <w:position w:val="-6"/>
          <w:szCs w:val="24"/>
          <w:lang w:eastAsia="en-US"/>
        </w:rPr>
        <w:object w:dxaOrig="300" w:dyaOrig="315" w14:anchorId="04D70EAB">
          <v:shape id="_x0000_i1199" type="#_x0000_t75" style="width:15pt;height:15.85pt" o:ole="">
            <v:imagedata r:id="rId326" o:title=""/>
          </v:shape>
          <o:OLEObject Type="Embed" ProgID="Equation.3" ShapeID="_x0000_i1199" DrawAspect="Content" ObjectID="_1628880146" r:id="rId327"/>
        </w:object>
      </w:r>
      <w:r>
        <w:t>doesn’t depend on h we can take it outside the limit to get</w:t>
      </w:r>
    </w:p>
    <w:p w14:paraId="66750F8B" w14:textId="77777777" w:rsidR="00F22D37" w:rsidRDefault="00F22D37" w:rsidP="00F22D37"/>
    <w:p w14:paraId="33E23232" w14:textId="77777777" w:rsidR="00F22D37" w:rsidRDefault="00F22D37" w:rsidP="00F22D37">
      <w:r>
        <w:rPr>
          <w:rFonts w:ascii="Times New Roman" w:eastAsia="Times New Roman" w:hAnsi="Times New Roman" w:cs="Times New Roman"/>
          <w:position w:val="-24"/>
          <w:szCs w:val="24"/>
          <w:lang w:eastAsia="en-US"/>
        </w:rPr>
        <w:object w:dxaOrig="1958" w:dyaOrig="653" w14:anchorId="495A7789">
          <v:shape id="_x0000_i1200" type="#_x0000_t75" style="width:97.9pt;height:32.55pt" o:ole="">
            <v:imagedata r:id="rId328" o:title=""/>
          </v:shape>
          <o:OLEObject Type="Embed" ProgID="Equation.3" ShapeID="_x0000_i1200" DrawAspect="Content" ObjectID="_1628880147" r:id="rId329"/>
        </w:object>
      </w:r>
    </w:p>
    <w:p w14:paraId="07AC74D2" w14:textId="77777777" w:rsidR="00F22D37" w:rsidRDefault="00F22D37" w:rsidP="00F22D37">
      <w:r>
        <w:t xml:space="preserve">But we also know that </w:t>
      </w:r>
      <w:r>
        <w:rPr>
          <w:rFonts w:ascii="Times New Roman" w:eastAsia="Times New Roman" w:hAnsi="Times New Roman" w:cs="Times New Roman"/>
          <w:position w:val="-24"/>
          <w:szCs w:val="24"/>
          <w:lang w:eastAsia="en-US"/>
        </w:rPr>
        <w:object w:dxaOrig="2325" w:dyaOrig="653" w14:anchorId="2EA88C33">
          <v:shape id="_x0000_i1201" type="#_x0000_t75" style="width:116.35pt;height:32.55pt" o:ole="">
            <v:imagedata r:id="rId330" o:title=""/>
          </v:shape>
          <o:OLEObject Type="Embed" ProgID="Equation.3" ShapeID="_x0000_i1201" DrawAspect="Content" ObjectID="_1628880148" r:id="rId331"/>
        </w:object>
      </w:r>
    </w:p>
    <w:p w14:paraId="7E0A48CB" w14:textId="77777777" w:rsidR="00F22D37" w:rsidRDefault="00F22D37" w:rsidP="00F22D37">
      <w:r>
        <w:t>So</w:t>
      </w:r>
    </w:p>
    <w:p w14:paraId="6B978FE6" w14:textId="77777777" w:rsidR="00F22D37" w:rsidRDefault="00F22D37" w:rsidP="00F22D37"/>
    <w:p w14:paraId="30786A02" w14:textId="77777777" w:rsidR="00F22D37" w:rsidRDefault="00F22D37" w:rsidP="00F22D37">
      <w:r>
        <w:rPr>
          <w:rFonts w:ascii="Times New Roman" w:eastAsia="Times New Roman" w:hAnsi="Times New Roman" w:cs="Times New Roman"/>
          <w:position w:val="-24"/>
          <w:szCs w:val="24"/>
          <w:lang w:eastAsia="en-US"/>
        </w:rPr>
        <w:object w:dxaOrig="1643" w:dyaOrig="623" w14:anchorId="13175AAB">
          <v:shape id="_x0000_i1202" type="#_x0000_t75" style="width:82.1pt;height:31.1pt" o:ole="">
            <v:imagedata r:id="rId332" o:title=""/>
          </v:shape>
          <o:OLEObject Type="Embed" ProgID="Equation.3" ShapeID="_x0000_i1202" DrawAspect="Content" ObjectID="_1628880149" r:id="rId333"/>
        </w:object>
      </w:r>
    </w:p>
    <w:p w14:paraId="1687A785" w14:textId="77777777" w:rsidR="00F22D37" w:rsidRDefault="00F22D37" w:rsidP="00F22D37">
      <w:pPr>
        <w:pStyle w:val="Heading3"/>
      </w:pPr>
      <w:r>
        <w:t>Definition of the letter E</w:t>
      </w:r>
    </w:p>
    <w:p w14:paraId="6D325628" w14:textId="77777777" w:rsidR="00F22D37" w:rsidRDefault="00F22D37" w:rsidP="00F22D37">
      <w:r>
        <w:t xml:space="preserve">The letter e defined as the number such that </w:t>
      </w:r>
      <w:r>
        <w:rPr>
          <w:rFonts w:ascii="Times New Roman" w:eastAsia="Times New Roman" w:hAnsi="Times New Roman" w:cs="Times New Roman"/>
          <w:position w:val="-24"/>
          <w:szCs w:val="24"/>
          <w:lang w:eastAsia="en-US"/>
        </w:rPr>
        <w:object w:dxaOrig="1823" w:dyaOrig="653" w14:anchorId="01FE194F">
          <v:shape id="_x0000_i1203" type="#_x0000_t75" style="width:91pt;height:32.55pt" o:ole="">
            <v:imagedata r:id="rId334" o:title=""/>
          </v:shape>
          <o:OLEObject Type="Embed" ProgID="Equation.3" ShapeID="_x0000_i1203" DrawAspect="Content" ObjectID="_1628880150" r:id="rId335"/>
        </w:object>
      </w:r>
      <w:r>
        <w:t>.  We can then easily see that the derivative of an exponential function with base e will be given as</w:t>
      </w:r>
    </w:p>
    <w:p w14:paraId="3F202941" w14:textId="77777777" w:rsidR="00F22D37" w:rsidRDefault="00F22D37" w:rsidP="00F22D37"/>
    <w:p w14:paraId="4FDB6BAB" w14:textId="77777777" w:rsidR="00F22D37" w:rsidRDefault="00F22D37" w:rsidP="00F22D37">
      <w:r>
        <w:rPr>
          <w:rFonts w:ascii="Times New Roman" w:eastAsia="Times New Roman" w:hAnsi="Times New Roman" w:cs="Times New Roman"/>
          <w:position w:val="-24"/>
          <w:szCs w:val="24"/>
          <w:lang w:eastAsia="en-US"/>
        </w:rPr>
        <w:object w:dxaOrig="1740" w:dyaOrig="623" w14:anchorId="0C1D8E3F">
          <v:shape id="_x0000_i1204" type="#_x0000_t75" style="width:87pt;height:31.1pt" o:ole="">
            <v:imagedata r:id="rId336" o:title=""/>
          </v:shape>
          <o:OLEObject Type="Embed" ProgID="Equation.3" ShapeID="_x0000_i1204" DrawAspect="Content" ObjectID="_1628880151" r:id="rId337"/>
        </w:object>
      </w:r>
    </w:p>
    <w:p w14:paraId="2FBE5CC8" w14:textId="77777777" w:rsidR="00F22D37" w:rsidRDefault="00F22D37" w:rsidP="00F22D37"/>
    <w:p w14:paraId="34FA4072" w14:textId="77777777" w:rsidR="00F22D37" w:rsidRDefault="00F22D37" w:rsidP="00F22D37">
      <w:r>
        <w:t xml:space="preserve">It then very easily follows that the indefinite integral of </w:t>
      </w:r>
      <w:r>
        <w:rPr>
          <w:rFonts w:ascii="Times New Roman" w:eastAsia="Times New Roman" w:hAnsi="Times New Roman" w:cs="Times New Roman"/>
          <w:position w:val="-6"/>
          <w:szCs w:val="24"/>
          <w:lang w:eastAsia="en-US"/>
        </w:rPr>
        <w:object w:dxaOrig="285" w:dyaOrig="315" w14:anchorId="64E6B03F">
          <v:shape id="_x0000_i1205" type="#_x0000_t75" style="width:14.1pt;height:15.85pt" o:ole="">
            <v:imagedata r:id="rId338" o:title=""/>
          </v:shape>
          <o:OLEObject Type="Embed" ProgID="Equation.3" ShapeID="_x0000_i1205" DrawAspect="Content" ObjectID="_1628880152" r:id="rId339"/>
        </w:object>
      </w:r>
      <w:r>
        <w:t>is given by</w:t>
      </w:r>
    </w:p>
    <w:p w14:paraId="7F871C71" w14:textId="77777777" w:rsidR="00F22D37" w:rsidRDefault="00F22D37" w:rsidP="00F22D37"/>
    <w:p w14:paraId="7D5B22BE" w14:textId="77777777" w:rsidR="00F22D37" w:rsidRDefault="00F22D37" w:rsidP="00F22D37">
      <w:r>
        <w:rPr>
          <w:rFonts w:ascii="Times New Roman" w:eastAsia="Times New Roman" w:hAnsi="Times New Roman" w:cs="Times New Roman"/>
          <w:position w:val="-16"/>
          <w:szCs w:val="24"/>
          <w:lang w:eastAsia="en-US"/>
        </w:rPr>
        <w:object w:dxaOrig="1320" w:dyaOrig="435" w14:anchorId="01045BEA">
          <v:shape id="_x0000_i1206" type="#_x0000_t75" style="width:65.95pt;height:21.9pt" o:ole="">
            <v:imagedata r:id="rId340" o:title=""/>
          </v:shape>
          <o:OLEObject Type="Embed" ProgID="Equation.3" ShapeID="_x0000_i1206" DrawAspect="Content" ObjectID="_1628880153" r:id="rId341"/>
        </w:object>
      </w:r>
    </w:p>
    <w:p w14:paraId="2C50D16E" w14:textId="77777777" w:rsidR="00F22D37" w:rsidRDefault="00F22D37" w:rsidP="00F22D37">
      <w:pPr>
        <w:pStyle w:val="Heading1"/>
      </w:pPr>
    </w:p>
    <w:p w14:paraId="337F2CEC" w14:textId="77777777" w:rsidR="00F22D37" w:rsidRDefault="00F22D37" w:rsidP="00F22D37">
      <w:pPr>
        <w:pStyle w:val="Heading2"/>
      </w:pPr>
      <w:r>
        <w:rPr>
          <w:rFonts w:ascii="Arial" w:hAnsi="Arial" w:cs="Arial"/>
          <w:b/>
          <w:iCs/>
          <w:color w:val="003366"/>
          <w:kern w:val="32"/>
          <w:sz w:val="28"/>
        </w:rPr>
        <w:br w:type="page"/>
      </w:r>
      <w:r>
        <w:lastRenderedPageBreak/>
        <w:t>L Functions</w:t>
      </w:r>
    </w:p>
    <w:p w14:paraId="30EB29E9" w14:textId="77777777" w:rsidR="00F22D37" w:rsidRDefault="00F22D37" w:rsidP="00F22D37">
      <w:r>
        <w:t>Overview</w:t>
      </w:r>
    </w:p>
    <w:p w14:paraId="48B390C2" w14:textId="77777777" w:rsidR="00F22D37" w:rsidRDefault="00F22D37" w:rsidP="00F22D37">
      <w:r>
        <w:t xml:space="preserve">If a is greater than zero and less than one then the exponential function </w:t>
      </w:r>
      <w:r>
        <w:rPr>
          <w:rFonts w:ascii="Times New Roman" w:eastAsia="Times New Roman" w:hAnsi="Times New Roman" w:cs="Times New Roman"/>
          <w:position w:val="-6"/>
          <w:szCs w:val="24"/>
          <w:lang w:eastAsia="en-US"/>
        </w:rPr>
        <w:object w:dxaOrig="300" w:dyaOrig="315" w14:anchorId="1F46CDF1">
          <v:shape id="_x0000_i1207" type="#_x0000_t75" style="width:15pt;height:15.85pt" o:ole="">
            <v:imagedata r:id="rId342" o:title=""/>
          </v:shape>
          <o:OLEObject Type="Embed" ProgID="Equation.3" ShapeID="_x0000_i1207" DrawAspect="Content" ObjectID="_1628880154" r:id="rId343"/>
        </w:object>
      </w:r>
      <w:r>
        <w:t xml:space="preserve">is increasing or decreasing and is hence one to one. As such it has an inverse function which we call the logarithmic function. </w:t>
      </w:r>
    </w:p>
    <w:p w14:paraId="2BC53666" w14:textId="77777777" w:rsidR="00F22D37" w:rsidRDefault="00F22D37" w:rsidP="00F22D37"/>
    <w:p w14:paraId="47C4AB50" w14:textId="77777777" w:rsidR="00F22D37" w:rsidRDefault="00F22D37" w:rsidP="00F22D37">
      <w:r>
        <w:rPr>
          <w:rFonts w:ascii="Times New Roman" w:eastAsia="Times New Roman" w:hAnsi="Times New Roman" w:cs="Times New Roman"/>
          <w:position w:val="-12"/>
          <w:szCs w:val="24"/>
          <w:lang w:eastAsia="en-US"/>
        </w:rPr>
        <w:object w:dxaOrig="1958" w:dyaOrig="383" w14:anchorId="7A575749">
          <v:shape id="_x0000_i1208" type="#_x0000_t75" style="width:97.9pt;height:19pt" o:ole="">
            <v:imagedata r:id="rId344" o:title=""/>
          </v:shape>
          <o:OLEObject Type="Embed" ProgID="Equation.3" ShapeID="_x0000_i1208" DrawAspect="Content" ObjectID="_1628880155" r:id="rId345"/>
        </w:object>
      </w:r>
    </w:p>
    <w:p w14:paraId="5EED081C" w14:textId="033232A7" w:rsidR="00F22D37" w:rsidRDefault="00F22D37" w:rsidP="00F22D37">
      <w:pPr>
        <w:pStyle w:val="Heading1"/>
      </w:pPr>
      <w:r>
        <w:rPr>
          <w:noProof/>
        </w:rPr>
        <w:drawing>
          <wp:inline distT="0" distB="0" distL="0" distR="0" wp14:anchorId="03BC94D4" wp14:editId="6E1A54C0">
            <wp:extent cx="4597400" cy="369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4597400" cy="3690620"/>
                    </a:xfrm>
                    <a:prstGeom prst="rect">
                      <a:avLst/>
                    </a:prstGeom>
                    <a:noFill/>
                    <a:ln>
                      <a:noFill/>
                    </a:ln>
                  </pic:spPr>
                </pic:pic>
              </a:graphicData>
            </a:graphic>
          </wp:inline>
        </w:drawing>
      </w:r>
    </w:p>
    <w:p w14:paraId="465CF12A" w14:textId="77777777" w:rsidR="00F22D37" w:rsidRDefault="00F22D37" w:rsidP="00F22D37">
      <w:pPr>
        <w:pStyle w:val="Heading3"/>
      </w:pPr>
      <w:r>
        <w:t>Natural</w:t>
      </w:r>
    </w:p>
    <w:p w14:paraId="769CADAC" w14:textId="77777777" w:rsidR="00F22D37" w:rsidRDefault="00F22D37" w:rsidP="00F22D37">
      <w:r>
        <w:t xml:space="preserve">Of all the choices of base the most common is the base e and write </w:t>
      </w:r>
      <w:r>
        <w:rPr>
          <w:rFonts w:ascii="Times New Roman" w:eastAsia="Times New Roman" w:hAnsi="Times New Roman" w:cs="Times New Roman"/>
          <w:position w:val="-12"/>
          <w:szCs w:val="24"/>
          <w:lang w:eastAsia="en-US"/>
        </w:rPr>
        <w:object w:dxaOrig="1928" w:dyaOrig="383" w14:anchorId="74A64A46">
          <v:shape id="_x0000_i1210" type="#_x0000_t75" style="width:96.5pt;height:19pt" o:ole="">
            <v:imagedata r:id="rId347" o:title=""/>
          </v:shape>
          <o:OLEObject Type="Embed" ProgID="Equation.3" ShapeID="_x0000_i1210" DrawAspect="Content" ObjectID="_1628880156" r:id="rId348"/>
        </w:object>
      </w:r>
    </w:p>
    <w:p w14:paraId="73BFA262" w14:textId="77777777" w:rsidR="00F22D37" w:rsidRDefault="00F22D37" w:rsidP="00F22D37">
      <w:r>
        <w:t>Furthermore we can use the properties of logarithms to convert from other bases to base e.</w:t>
      </w:r>
    </w:p>
    <w:p w14:paraId="19C57008" w14:textId="77777777" w:rsidR="00F22D37" w:rsidRDefault="00F22D37" w:rsidP="00F22D37"/>
    <w:p w14:paraId="4667A212" w14:textId="77777777" w:rsidR="00F22D37" w:rsidRDefault="00F22D37" w:rsidP="00F22D37">
      <w:r>
        <w:rPr>
          <w:rFonts w:ascii="Times New Roman" w:eastAsia="Times New Roman" w:hAnsi="Times New Roman" w:cs="Times New Roman"/>
          <w:position w:val="-30"/>
          <w:szCs w:val="24"/>
          <w:lang w:eastAsia="en-US"/>
        </w:rPr>
        <w:object w:dxaOrig="3915" w:dyaOrig="705" w14:anchorId="2A7C67A7">
          <v:shape id="_x0000_i1211" type="#_x0000_t75" style="width:195.85pt;height:35.15pt" o:ole="">
            <v:imagedata r:id="rId349" o:title=""/>
          </v:shape>
          <o:OLEObject Type="Embed" ProgID="Equation.3" ShapeID="_x0000_i1211" DrawAspect="Content" ObjectID="_1628880157" r:id="rId350"/>
        </w:object>
      </w:r>
    </w:p>
    <w:p w14:paraId="10C16B1A" w14:textId="77777777" w:rsidR="00F22D37" w:rsidRDefault="00F22D37" w:rsidP="00F22D37">
      <w:pPr>
        <w:pStyle w:val="Heading3"/>
      </w:pPr>
      <w:r>
        <w:rPr>
          <w:rFonts w:ascii="Arial" w:hAnsi="Arial" w:cs="Arial"/>
          <w:bCs/>
          <w:iCs/>
          <w:color w:val="003366"/>
          <w:kern w:val="32"/>
        </w:rPr>
        <w:br w:type="page"/>
      </w:r>
      <w:r>
        <w:lastRenderedPageBreak/>
        <w:t>Derivative of the natural logarithm</w:t>
      </w:r>
    </w:p>
    <w:p w14:paraId="673680C3" w14:textId="77777777" w:rsidR="00F22D37" w:rsidRDefault="00F22D37" w:rsidP="00F22D37">
      <w:r>
        <w:t xml:space="preserve">We can obtain the derivative of a natural logarithm very easily from the derivate of the natural exponent. </w:t>
      </w:r>
    </w:p>
    <w:p w14:paraId="30F69B26" w14:textId="77777777" w:rsidR="00F22D37" w:rsidRDefault="00F22D37" w:rsidP="00F22D37"/>
    <w:p w14:paraId="7FAAC044" w14:textId="77777777" w:rsidR="00F22D37" w:rsidRDefault="00F22D37" w:rsidP="00F22D37">
      <w:r>
        <w:rPr>
          <w:rFonts w:ascii="Times New Roman" w:eastAsia="Times New Roman" w:hAnsi="Times New Roman" w:cs="Times New Roman"/>
          <w:position w:val="-24"/>
          <w:szCs w:val="24"/>
          <w:lang w:eastAsia="en-US"/>
        </w:rPr>
        <w:object w:dxaOrig="1943" w:dyaOrig="623" w14:anchorId="01A12DD7">
          <v:shape id="_x0000_i1212" type="#_x0000_t75" style="width:97.05pt;height:31.1pt" o:ole="">
            <v:imagedata r:id="rId351" o:title=""/>
          </v:shape>
          <o:OLEObject Type="Embed" ProgID="Equation.3" ShapeID="_x0000_i1212" DrawAspect="Content" ObjectID="_1628880158" r:id="rId352"/>
        </w:object>
      </w:r>
    </w:p>
    <w:p w14:paraId="549EEB23" w14:textId="77777777" w:rsidR="00F22D37" w:rsidRDefault="00F22D37" w:rsidP="00F22D37">
      <w:r>
        <w:rPr>
          <w:rFonts w:ascii="Times New Roman" w:eastAsia="Times New Roman" w:hAnsi="Times New Roman" w:cs="Times New Roman"/>
          <w:position w:val="-56"/>
          <w:szCs w:val="24"/>
          <w:lang w:eastAsia="en-US"/>
        </w:rPr>
        <w:object w:dxaOrig="3045" w:dyaOrig="938" w14:anchorId="1F683F1D">
          <v:shape id="_x0000_i1213" type="#_x0000_t75" style="width:152.35pt;height:46.95pt" o:ole="">
            <v:imagedata r:id="rId353" o:title=""/>
          </v:shape>
          <o:OLEObject Type="Embed" ProgID="Equation.3" ShapeID="_x0000_i1213" DrawAspect="Content" ObjectID="_1628880159" r:id="rId354"/>
        </w:object>
      </w:r>
    </w:p>
    <w:p w14:paraId="6FAF700F" w14:textId="77777777" w:rsidR="00F22D37" w:rsidRDefault="00F22D37" w:rsidP="00F22D37">
      <w:pPr>
        <w:pStyle w:val="Heading3"/>
      </w:pPr>
      <w:r>
        <w:t>Derivative of logarithms of base other than e</w:t>
      </w:r>
    </w:p>
    <w:p w14:paraId="386AE131" w14:textId="77777777" w:rsidR="00F22D37" w:rsidRDefault="00F22D37" w:rsidP="00F22D37">
      <w:r>
        <w:t>We can combine the result for the derivative of the natural logarithm with the relationship between logarithms of different bases to obtain the derivative of logarithms of all bases.</w:t>
      </w:r>
    </w:p>
    <w:p w14:paraId="774DE472" w14:textId="77777777" w:rsidR="00F22D37" w:rsidRDefault="00F22D37" w:rsidP="00F22D37"/>
    <w:p w14:paraId="0241ECD8" w14:textId="77777777" w:rsidR="00F22D37" w:rsidRDefault="00F22D37" w:rsidP="00F22D37">
      <w:r>
        <w:rPr>
          <w:rFonts w:ascii="Times New Roman" w:eastAsia="Times New Roman" w:hAnsi="Times New Roman" w:cs="Times New Roman"/>
          <w:position w:val="-30"/>
          <w:szCs w:val="24"/>
          <w:lang w:eastAsia="en-US"/>
        </w:rPr>
        <w:object w:dxaOrig="3915" w:dyaOrig="705" w14:anchorId="7D4A033D">
          <v:shape id="_x0000_i1214" type="#_x0000_t75" style="width:195.85pt;height:35.15pt" o:ole="">
            <v:imagedata r:id="rId349" o:title=""/>
          </v:shape>
          <o:OLEObject Type="Embed" ProgID="Equation.3" ShapeID="_x0000_i1214" DrawAspect="Content" ObjectID="_1628880160" r:id="rId355"/>
        </w:object>
      </w:r>
    </w:p>
    <w:p w14:paraId="3627BEA9" w14:textId="77777777" w:rsidR="00F22D37" w:rsidRDefault="00F22D37" w:rsidP="00F22D37"/>
    <w:p w14:paraId="2DCA28F9" w14:textId="77777777" w:rsidR="00F22D37" w:rsidRDefault="00F22D37" w:rsidP="00F22D37">
      <w:r>
        <w:rPr>
          <w:rFonts w:ascii="Times New Roman" w:eastAsia="Times New Roman" w:hAnsi="Times New Roman" w:cs="Times New Roman"/>
          <w:position w:val="-30"/>
          <w:szCs w:val="24"/>
          <w:lang w:eastAsia="en-US"/>
        </w:rPr>
        <w:object w:dxaOrig="1575" w:dyaOrig="705" w14:anchorId="1B6B4059">
          <v:shape id="_x0000_i1215" type="#_x0000_t75" style="width:78.6pt;height:35.15pt" o:ole="">
            <v:imagedata r:id="rId356" o:title=""/>
          </v:shape>
          <o:OLEObject Type="Embed" ProgID="Equation.3" ShapeID="_x0000_i1215" DrawAspect="Content" ObjectID="_1628880161" r:id="rId357"/>
        </w:object>
      </w:r>
    </w:p>
    <w:p w14:paraId="3F929F31" w14:textId="77777777" w:rsidR="00F22D37" w:rsidRDefault="00F22D37" w:rsidP="00F22D37"/>
    <w:p w14:paraId="76F1E042" w14:textId="77777777" w:rsidR="00F22D37" w:rsidRDefault="00F22D37" w:rsidP="00F22D37">
      <w:r>
        <w:rPr>
          <w:rFonts w:ascii="Times New Roman" w:eastAsia="Times New Roman" w:hAnsi="Times New Roman" w:cs="Times New Roman"/>
          <w:position w:val="-32"/>
          <w:szCs w:val="24"/>
          <w:lang w:eastAsia="en-US"/>
        </w:rPr>
        <w:object w:dxaOrig="2430" w:dyaOrig="750" w14:anchorId="7C9057E4">
          <v:shape id="_x0000_i1216" type="#_x0000_t75" style="width:121.55pt;height:37.45pt" o:ole="">
            <v:imagedata r:id="rId358" o:title=""/>
          </v:shape>
          <o:OLEObject Type="Embed" ProgID="Equation.3" ShapeID="_x0000_i1216" DrawAspect="Content" ObjectID="_1628880162" r:id="rId359"/>
        </w:object>
      </w:r>
    </w:p>
    <w:p w14:paraId="38352C6D" w14:textId="77777777" w:rsidR="00F22D37" w:rsidRDefault="00F22D37" w:rsidP="00F22D37"/>
    <w:p w14:paraId="6AF63387" w14:textId="77777777" w:rsidR="00F22D37" w:rsidRDefault="00F22D37" w:rsidP="00F22D37">
      <w:r>
        <w:t xml:space="preserve">Since </w:t>
      </w:r>
      <w:r>
        <w:rPr>
          <w:rFonts w:ascii="Times New Roman" w:eastAsia="Times New Roman" w:hAnsi="Times New Roman" w:cs="Times New Roman"/>
          <w:position w:val="-12"/>
          <w:szCs w:val="24"/>
          <w:lang w:eastAsia="en-US"/>
        </w:rPr>
        <w:object w:dxaOrig="653" w:dyaOrig="368" w14:anchorId="4888C38F">
          <v:shape id="_x0000_i1217" type="#_x0000_t75" style="width:32.55pt;height:18.45pt" o:ole="">
            <v:imagedata r:id="rId360" o:title=""/>
          </v:shape>
          <o:OLEObject Type="Embed" ProgID="Equation.3" ShapeID="_x0000_i1217" DrawAspect="Content" ObjectID="_1628880163" r:id="rId361"/>
        </w:object>
      </w:r>
      <w:r>
        <w:t>is a constant we can take it outside the differentiation</w:t>
      </w:r>
    </w:p>
    <w:p w14:paraId="0223AB65" w14:textId="77777777" w:rsidR="00F22D37" w:rsidRDefault="00F22D37" w:rsidP="00F22D37"/>
    <w:p w14:paraId="2D730427" w14:textId="77777777" w:rsidR="00F22D37" w:rsidRDefault="00F22D37" w:rsidP="00F22D37">
      <w:r>
        <w:rPr>
          <w:rFonts w:ascii="Times New Roman" w:eastAsia="Times New Roman" w:hAnsi="Times New Roman" w:cs="Times New Roman"/>
          <w:position w:val="-30"/>
          <w:szCs w:val="24"/>
          <w:lang w:eastAsia="en-US"/>
        </w:rPr>
        <w:object w:dxaOrig="4155" w:dyaOrig="690" w14:anchorId="41C316FF">
          <v:shape id="_x0000_i1218" type="#_x0000_t75" style="width:207.65pt;height:34.55pt" o:ole="">
            <v:imagedata r:id="rId362" o:title=""/>
          </v:shape>
          <o:OLEObject Type="Embed" ProgID="Equation.3" ShapeID="_x0000_i1218" DrawAspect="Content" ObjectID="_1628880164" r:id="rId363"/>
        </w:object>
      </w:r>
    </w:p>
    <w:p w14:paraId="30732A6E" w14:textId="77777777" w:rsidR="00F22D37" w:rsidRDefault="00F22D37" w:rsidP="00F22D37"/>
    <w:p w14:paraId="4D2F9BC5" w14:textId="77777777" w:rsidR="00F22D37" w:rsidRDefault="00F22D37" w:rsidP="00F22D37">
      <w:pPr>
        <w:pStyle w:val="Heading3"/>
      </w:pPr>
      <w:r>
        <w:lastRenderedPageBreak/>
        <w:t>Derivative of the exponential function with base other than e</w:t>
      </w:r>
    </w:p>
    <w:p w14:paraId="3677BE4B" w14:textId="77777777" w:rsidR="00F22D37" w:rsidRDefault="00F22D37" w:rsidP="00F22D37">
      <w:r>
        <w:t>We can now use the fact that we know the derivative of a logarithmic function of any base to calculate the derivative of an exponential function of any base</w:t>
      </w:r>
    </w:p>
    <w:p w14:paraId="2ACC020A" w14:textId="77777777" w:rsidR="00F22D37" w:rsidRDefault="00F22D37" w:rsidP="00F22D37"/>
    <w:p w14:paraId="6F76F559" w14:textId="77777777" w:rsidR="00F22D37" w:rsidRDefault="00F22D37" w:rsidP="00F22D37">
      <w:r>
        <w:rPr>
          <w:rFonts w:ascii="Times New Roman" w:eastAsia="Times New Roman" w:hAnsi="Times New Roman" w:cs="Times New Roman"/>
          <w:position w:val="-10"/>
          <w:szCs w:val="24"/>
          <w:lang w:eastAsia="en-US"/>
        </w:rPr>
        <w:object w:dxaOrig="1725" w:dyaOrig="368" w14:anchorId="74560A80">
          <v:shape id="_x0000_i1219" type="#_x0000_t75" style="width:86.1pt;height:18.45pt" o:ole="">
            <v:imagedata r:id="rId364" o:title=""/>
          </v:shape>
          <o:OLEObject Type="Embed" ProgID="Equation.3" ShapeID="_x0000_i1219" DrawAspect="Content" ObjectID="_1628880165" r:id="rId365"/>
        </w:object>
      </w:r>
    </w:p>
    <w:p w14:paraId="41AF4E9E" w14:textId="77777777" w:rsidR="00F22D37" w:rsidRDefault="00F22D37" w:rsidP="00F22D37">
      <w:r>
        <w:rPr>
          <w:rFonts w:ascii="Times New Roman" w:eastAsia="Times New Roman" w:hAnsi="Times New Roman" w:cs="Times New Roman"/>
          <w:position w:val="-98"/>
          <w:szCs w:val="24"/>
          <w:lang w:eastAsia="en-US"/>
        </w:rPr>
        <w:object w:dxaOrig="3533" w:dyaOrig="2063" w14:anchorId="23DDD6D9">
          <v:shape id="_x0000_i1220" type="#_x0000_t75" style="width:176.55pt;height:103.1pt" o:ole="">
            <v:imagedata r:id="rId366" o:title=""/>
          </v:shape>
          <o:OLEObject Type="Embed" ProgID="Equation.3" ShapeID="_x0000_i1220" DrawAspect="Content" ObjectID="_1628880166" r:id="rId367"/>
        </w:object>
      </w:r>
    </w:p>
    <w:p w14:paraId="7D67E3D4" w14:textId="77777777" w:rsidR="00F22D37" w:rsidRDefault="00F22D37" w:rsidP="00F22D37">
      <w:pPr>
        <w:rPr>
          <w:lang w:val="en-US"/>
        </w:rPr>
      </w:pPr>
    </w:p>
    <w:p w14:paraId="02BCD821" w14:textId="45E35103" w:rsidR="00EC57A3" w:rsidRDefault="00EC57A3" w:rsidP="00015CDA">
      <w:pPr>
        <w:pStyle w:val="Heading2"/>
      </w:pPr>
    </w:p>
    <w:sectPr w:rsidR="00EC57A3">
      <w:headerReference w:type="even" r:id="rId368"/>
      <w:headerReference w:type="default" r:id="rId369"/>
      <w:footerReference w:type="even" r:id="rId370"/>
      <w:footerReference w:type="default" r:id="rId371"/>
      <w:headerReference w:type="first" r:id="rId372"/>
      <w:footerReference w:type="first" r:id="rId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DC18D7"/>
    <w:multiLevelType w:val="hybridMultilevel"/>
    <w:tmpl w:val="6DF6F79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7"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637514"/>
    <w:multiLevelType w:val="hybridMultilevel"/>
    <w:tmpl w:val="8DBAC0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53B6D3F"/>
    <w:multiLevelType w:val="hybridMultilevel"/>
    <w:tmpl w:val="8DF2E44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12"/>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21E4"/>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06F"/>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2D37"/>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6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qFormat/>
    <w:rsid w:val="007D406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nhideWhenUsed/>
    <w:qFormat/>
    <w:rsid w:val="007D406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nhideWhenUsed/>
    <w:qFormat/>
    <w:rsid w:val="007D406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7D406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7D406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7D406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7D406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7D406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7D406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7D40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406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7D406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rsid w:val="007D406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rsid w:val="007D406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7D406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7D406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7D406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7D406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7D406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7D406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rsid w:val="007D406F"/>
    <w:rPr>
      <w:rFonts w:cs="Times New Roman"/>
      <w:color w:val="0000FF"/>
      <w:u w:val="single"/>
    </w:rPr>
  </w:style>
  <w:style w:type="character" w:styleId="FollowedHyperlink">
    <w:name w:val="FollowedHyperlink"/>
    <w:basedOn w:val="DefaultParagraphFont"/>
    <w:rsid w:val="007D406F"/>
    <w:rPr>
      <w:rFonts w:cs="Times New Roman"/>
      <w:color w:val="606420"/>
      <w:u w:val="single"/>
    </w:rPr>
  </w:style>
  <w:style w:type="character" w:styleId="PageNumber">
    <w:name w:val="page number"/>
    <w:basedOn w:val="DefaultParagraphFont"/>
    <w:uiPriority w:val="99"/>
    <w:rsid w:val="007D406F"/>
    <w:rPr>
      <w:rFonts w:cs="Times New Roman"/>
    </w:rPr>
  </w:style>
  <w:style w:type="character" w:styleId="UnresolvedMention">
    <w:name w:val="Unresolved Mention"/>
    <w:basedOn w:val="DefaultParagraphFont"/>
    <w:uiPriority w:val="99"/>
    <w:semiHidden/>
    <w:unhideWhenUsed/>
    <w:rsid w:val="007D406F"/>
    <w:rPr>
      <w:color w:val="808080"/>
      <w:shd w:val="clear" w:color="auto" w:fill="E6E6E6"/>
    </w:rPr>
  </w:style>
  <w:style w:type="paragraph" w:customStyle="1" w:styleId="StyleGuideSubsection">
    <w:name w:val="Style Guide Subsection"/>
    <w:basedOn w:val="StyleGuideSection"/>
    <w:next w:val="Normal"/>
    <w:autoRedefine/>
    <w:qFormat/>
    <w:rsid w:val="007D406F"/>
    <w:pPr>
      <w:pBdr>
        <w:top w:val="none" w:sz="0" w:space="0" w:color="auto"/>
      </w:pBdr>
    </w:pPr>
    <w:rPr>
      <w:smallCaps/>
      <w:sz w:val="24"/>
    </w:rPr>
  </w:style>
  <w:style w:type="paragraph" w:customStyle="1" w:styleId="Command">
    <w:name w:val="Command"/>
    <w:basedOn w:val="Normal"/>
    <w:link w:val="CommandChar"/>
    <w:qFormat/>
    <w:rsid w:val="007D406F"/>
    <w:pPr>
      <w:spacing w:line="240" w:lineRule="auto"/>
      <w:ind w:left="284"/>
    </w:pPr>
    <w:rPr>
      <w:rFonts w:ascii="Courier New" w:hAnsi="Courier New"/>
      <w:sz w:val="20"/>
    </w:rPr>
  </w:style>
  <w:style w:type="paragraph" w:customStyle="1" w:styleId="CodeHeading">
    <w:name w:val="Code Heading"/>
    <w:basedOn w:val="Normal"/>
    <w:uiPriority w:val="99"/>
    <w:rsid w:val="007D406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7D406F"/>
    <w:pPr>
      <w:jc w:val="both"/>
    </w:pPr>
    <w:rPr>
      <w:rFonts w:ascii="Courier New" w:hAnsi="Courier New"/>
      <w:noProof/>
      <w:sz w:val="20"/>
    </w:rPr>
  </w:style>
  <w:style w:type="character" w:styleId="PlaceholderText">
    <w:name w:val="Placeholder Text"/>
    <w:basedOn w:val="DefaultParagraphFont"/>
    <w:uiPriority w:val="99"/>
    <w:semiHidden/>
    <w:rsid w:val="007D406F"/>
    <w:rPr>
      <w:color w:val="808080"/>
    </w:rPr>
  </w:style>
  <w:style w:type="paragraph" w:styleId="HTMLPreformatted">
    <w:name w:val="HTML Preformatted"/>
    <w:basedOn w:val="Normal"/>
    <w:link w:val="HTMLPreformattedChar"/>
    <w:uiPriority w:val="99"/>
    <w:semiHidden/>
    <w:unhideWhenUsed/>
    <w:rsid w:val="007D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7D406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7D406F"/>
    <w:rPr>
      <w:b/>
    </w:rPr>
  </w:style>
  <w:style w:type="numbering" w:customStyle="1" w:styleId="KennysListStyles">
    <w:name w:val="KennysListStyles"/>
    <w:uiPriority w:val="99"/>
    <w:rsid w:val="007D406F"/>
    <w:pPr>
      <w:numPr>
        <w:numId w:val="1"/>
      </w:numPr>
    </w:pPr>
  </w:style>
  <w:style w:type="paragraph" w:customStyle="1" w:styleId="Question">
    <w:name w:val="Question"/>
    <w:basedOn w:val="Normal"/>
    <w:next w:val="Answer"/>
    <w:qFormat/>
    <w:rsid w:val="007D406F"/>
    <w:rPr>
      <w:b/>
    </w:rPr>
  </w:style>
  <w:style w:type="paragraph" w:customStyle="1" w:styleId="Answer">
    <w:name w:val="Answer"/>
    <w:basedOn w:val="Normal"/>
    <w:qFormat/>
    <w:rsid w:val="007D406F"/>
    <w:pPr>
      <w:spacing w:line="240" w:lineRule="auto"/>
      <w:ind w:left="720"/>
    </w:pPr>
    <w:rPr>
      <w:i/>
    </w:rPr>
  </w:style>
  <w:style w:type="paragraph" w:customStyle="1" w:styleId="ChapterHeading">
    <w:name w:val="Chapter Heading"/>
    <w:basedOn w:val="Heading1"/>
    <w:qFormat/>
    <w:rsid w:val="007D406F"/>
    <w:pPr>
      <w:numPr>
        <w:numId w:val="6"/>
      </w:numPr>
      <w:spacing w:before="200" w:after="100"/>
      <w:ind w:left="357" w:hanging="357"/>
    </w:pPr>
    <w:rPr>
      <w:sz w:val="40"/>
    </w:rPr>
  </w:style>
  <w:style w:type="table" w:styleId="TableGrid">
    <w:name w:val="Table Grid"/>
    <w:basedOn w:val="TableNormal"/>
    <w:uiPriority w:val="59"/>
    <w:rsid w:val="007D4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7D406F"/>
    <w:pPr>
      <w:numPr>
        <w:numId w:val="2"/>
      </w:numPr>
    </w:pPr>
  </w:style>
  <w:style w:type="paragraph" w:customStyle="1" w:styleId="QuestionSection">
    <w:name w:val="Question Section"/>
    <w:basedOn w:val="Heading2"/>
    <w:qFormat/>
    <w:rsid w:val="007D406F"/>
    <w:rPr>
      <w:b/>
      <w:color w:val="403152" w:themeColor="accent4" w:themeShade="80"/>
    </w:rPr>
  </w:style>
  <w:style w:type="paragraph" w:customStyle="1" w:styleId="TableCaption">
    <w:name w:val="Table Caption"/>
    <w:basedOn w:val="Normal"/>
    <w:qFormat/>
    <w:rsid w:val="007D406F"/>
    <w:rPr>
      <w:smallCaps/>
    </w:rPr>
  </w:style>
  <w:style w:type="paragraph" w:customStyle="1" w:styleId="SourceCodeCaption">
    <w:name w:val="Source Code Caption"/>
    <w:basedOn w:val="Normal"/>
    <w:rsid w:val="007D406F"/>
    <w:pPr>
      <w:spacing w:after="0" w:line="240" w:lineRule="auto"/>
    </w:pPr>
    <w:rPr>
      <w:rFonts w:ascii="Arial" w:hAnsi="Arial"/>
      <w:noProof/>
    </w:rPr>
  </w:style>
  <w:style w:type="paragraph" w:customStyle="1" w:styleId="CodeListing">
    <w:name w:val="Code Listing"/>
    <w:basedOn w:val="Normal"/>
    <w:qFormat/>
    <w:rsid w:val="007D406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7D406F"/>
    <w:pPr>
      <w:spacing w:before="120"/>
      <w:ind w:left="720" w:right="720"/>
      <w:jc w:val="center"/>
    </w:pPr>
    <w:rPr>
      <w:i/>
      <w:iCs/>
    </w:rPr>
  </w:style>
  <w:style w:type="character" w:customStyle="1" w:styleId="QuoteChar">
    <w:name w:val="Quote Char"/>
    <w:basedOn w:val="DefaultParagraphFont"/>
    <w:link w:val="Quote"/>
    <w:uiPriority w:val="29"/>
    <w:rsid w:val="007D406F"/>
    <w:rPr>
      <w:rFonts w:eastAsiaTheme="minorEastAsia"/>
      <w:i/>
      <w:iCs/>
      <w:color w:val="000000" w:themeColor="text1"/>
      <w:sz w:val="24"/>
      <w:lang w:eastAsia="en-GB"/>
    </w:rPr>
  </w:style>
  <w:style w:type="paragraph" w:styleId="Caption">
    <w:name w:val="caption"/>
    <w:basedOn w:val="Normal"/>
    <w:next w:val="Normal"/>
    <w:uiPriority w:val="35"/>
    <w:unhideWhenUsed/>
    <w:qFormat/>
    <w:rsid w:val="007D406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7D406F"/>
    <w:rPr>
      <w:b/>
      <w:smallCaps/>
    </w:rPr>
  </w:style>
  <w:style w:type="paragraph" w:customStyle="1" w:styleId="NumberedList">
    <w:name w:val="Numbered List"/>
    <w:basedOn w:val="Normal"/>
    <w:qFormat/>
    <w:rsid w:val="007D406F"/>
    <w:pPr>
      <w:numPr>
        <w:numId w:val="3"/>
      </w:numPr>
      <w:contextualSpacing/>
    </w:pPr>
    <w:rPr>
      <w:b/>
      <w:i/>
    </w:rPr>
  </w:style>
  <w:style w:type="paragraph" w:customStyle="1" w:styleId="ListNumberHeader">
    <w:name w:val="List Number Header"/>
    <w:basedOn w:val="Normal"/>
    <w:next w:val="ListNumber"/>
    <w:qFormat/>
    <w:rsid w:val="007D406F"/>
    <w:pPr>
      <w:ind w:left="357" w:hanging="357"/>
      <w:contextualSpacing/>
    </w:pPr>
    <w:rPr>
      <w:b/>
      <w:smallCaps/>
    </w:rPr>
  </w:style>
  <w:style w:type="paragraph" w:styleId="ListBullet">
    <w:name w:val="List Bullet"/>
    <w:basedOn w:val="Normal"/>
    <w:uiPriority w:val="99"/>
    <w:unhideWhenUsed/>
    <w:rsid w:val="007D406F"/>
    <w:pPr>
      <w:numPr>
        <w:numId w:val="4"/>
      </w:numPr>
      <w:contextualSpacing/>
    </w:pPr>
  </w:style>
  <w:style w:type="paragraph" w:customStyle="1" w:styleId="NumberedBullet">
    <w:name w:val="Numbered Bullet"/>
    <w:basedOn w:val="NumberedList"/>
    <w:rsid w:val="007D406F"/>
  </w:style>
  <w:style w:type="paragraph" w:styleId="ListNumber">
    <w:name w:val="List Number"/>
    <w:basedOn w:val="Normal"/>
    <w:uiPriority w:val="99"/>
    <w:unhideWhenUsed/>
    <w:rsid w:val="007D406F"/>
    <w:pPr>
      <w:numPr>
        <w:numId w:val="5"/>
      </w:numPr>
      <w:contextualSpacing/>
    </w:pPr>
  </w:style>
  <w:style w:type="table" w:customStyle="1" w:styleId="RowAndColumnStyle">
    <w:name w:val="RowAndColumnStyle"/>
    <w:basedOn w:val="TableNormal"/>
    <w:uiPriority w:val="99"/>
    <w:rsid w:val="007D406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7D406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7D406F"/>
    <w:rPr>
      <w:rFonts w:eastAsiaTheme="minorEastAsia"/>
      <w:lang w:eastAsia="en-GB"/>
    </w:rPr>
    <w:tblPr/>
  </w:style>
  <w:style w:type="paragraph" w:customStyle="1" w:styleId="CommandOutput">
    <w:name w:val="Command Output"/>
    <w:basedOn w:val="Normal"/>
    <w:qFormat/>
    <w:rsid w:val="007D406F"/>
    <w:pPr>
      <w:spacing w:after="0" w:line="240" w:lineRule="auto"/>
      <w:ind w:left="284"/>
    </w:pPr>
    <w:rPr>
      <w:rFonts w:ascii="Courier New" w:hAnsi="Courier New"/>
      <w:noProof/>
      <w:sz w:val="20"/>
    </w:rPr>
  </w:style>
  <w:style w:type="character" w:styleId="Emphasis">
    <w:name w:val="Emphasis"/>
    <w:basedOn w:val="DefaultParagraphFont"/>
    <w:uiPriority w:val="20"/>
    <w:qFormat/>
    <w:rsid w:val="007D406F"/>
    <w:rPr>
      <w:i/>
      <w:iCs/>
    </w:rPr>
  </w:style>
  <w:style w:type="character" w:styleId="IntenseEmphasis">
    <w:name w:val="Intense Emphasis"/>
    <w:basedOn w:val="DefaultParagraphFont"/>
    <w:uiPriority w:val="21"/>
    <w:qFormat/>
    <w:rsid w:val="007D406F"/>
    <w:rPr>
      <w:b w:val="0"/>
      <w:bCs w:val="0"/>
      <w:i/>
      <w:iCs/>
      <w:color w:val="00B0F0" w:themeColor="accent1"/>
    </w:rPr>
  </w:style>
  <w:style w:type="paragraph" w:customStyle="1" w:styleId="Intro">
    <w:name w:val="Intro"/>
    <w:basedOn w:val="Normal"/>
    <w:next w:val="Normal"/>
    <w:qFormat/>
    <w:rsid w:val="007D406F"/>
    <w:pPr>
      <w:spacing w:before="240"/>
    </w:pPr>
    <w:rPr>
      <w:sz w:val="28"/>
      <w:lang w:eastAsia="fi-FI"/>
    </w:rPr>
  </w:style>
  <w:style w:type="paragraph" w:customStyle="1" w:styleId="StyleGuideSection">
    <w:name w:val="Style Guide Section"/>
    <w:basedOn w:val="Normal"/>
    <w:next w:val="Normal"/>
    <w:autoRedefine/>
    <w:qFormat/>
    <w:rsid w:val="007D406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7D406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7D406F"/>
    <w:rPr>
      <w:rFonts w:eastAsiaTheme="minorEastAsia"/>
      <w:color w:val="31378B" w:themeColor="text2"/>
      <w:sz w:val="32"/>
      <w:lang w:eastAsia="en-GB"/>
    </w:rPr>
  </w:style>
  <w:style w:type="paragraph" w:styleId="Footer">
    <w:name w:val="footer"/>
    <w:basedOn w:val="Normal"/>
    <w:link w:val="FooterChar"/>
    <w:uiPriority w:val="99"/>
    <w:unhideWhenUsed/>
    <w:rsid w:val="007D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06F"/>
    <w:rPr>
      <w:rFonts w:eastAsiaTheme="minorEastAsia"/>
      <w:color w:val="000000" w:themeColor="text1"/>
      <w:sz w:val="24"/>
      <w:lang w:eastAsia="en-GB"/>
    </w:rPr>
  </w:style>
  <w:style w:type="paragraph" w:customStyle="1" w:styleId="QuestionSubSection">
    <w:name w:val="Question Sub Section"/>
    <w:basedOn w:val="Heading3"/>
    <w:qFormat/>
    <w:rsid w:val="007D406F"/>
    <w:rPr>
      <w:smallCaps/>
    </w:rPr>
  </w:style>
  <w:style w:type="paragraph" w:customStyle="1" w:styleId="TableCellNormal">
    <w:name w:val="Table Cell Normal"/>
    <w:basedOn w:val="Normal"/>
    <w:qFormat/>
    <w:rsid w:val="007D406F"/>
    <w:pPr>
      <w:spacing w:before="120" w:after="120" w:line="240" w:lineRule="auto"/>
    </w:pPr>
  </w:style>
  <w:style w:type="paragraph" w:customStyle="1" w:styleId="Strong1">
    <w:name w:val="Strong1"/>
    <w:basedOn w:val="Normal"/>
    <w:next w:val="BodyText"/>
    <w:link w:val="strongChar"/>
    <w:qFormat/>
    <w:rsid w:val="007D406F"/>
    <w:rPr>
      <w:b/>
      <w:lang w:eastAsia="fi-FI"/>
    </w:rPr>
  </w:style>
  <w:style w:type="paragraph" w:customStyle="1" w:styleId="Emphasis1">
    <w:name w:val="Emphasis1"/>
    <w:basedOn w:val="Normal"/>
    <w:next w:val="BodyText"/>
    <w:link w:val="emphasisChar"/>
    <w:qFormat/>
    <w:rsid w:val="007D406F"/>
    <w:rPr>
      <w:i/>
      <w:lang w:eastAsia="fi-FI"/>
    </w:rPr>
  </w:style>
  <w:style w:type="paragraph" w:styleId="BodyText">
    <w:name w:val="Body Text"/>
    <w:aliases w:val="b"/>
    <w:basedOn w:val="Normal"/>
    <w:link w:val="BodyTextChar"/>
    <w:unhideWhenUsed/>
    <w:rsid w:val="007D406F"/>
    <w:pPr>
      <w:spacing w:after="120"/>
    </w:pPr>
  </w:style>
  <w:style w:type="character" w:customStyle="1" w:styleId="BodyTextChar">
    <w:name w:val="Body Text Char"/>
    <w:aliases w:val="b Char"/>
    <w:basedOn w:val="DefaultParagraphFont"/>
    <w:link w:val="BodyText"/>
    <w:rsid w:val="007D406F"/>
    <w:rPr>
      <w:rFonts w:eastAsiaTheme="minorEastAsia"/>
      <w:color w:val="000000" w:themeColor="text1"/>
      <w:sz w:val="24"/>
      <w:lang w:eastAsia="en-GB"/>
    </w:rPr>
  </w:style>
  <w:style w:type="character" w:customStyle="1" w:styleId="strongChar">
    <w:name w:val="strong Char"/>
    <w:basedOn w:val="DefaultParagraphFont"/>
    <w:link w:val="Strong1"/>
    <w:rsid w:val="007D406F"/>
    <w:rPr>
      <w:rFonts w:eastAsiaTheme="minorEastAsia"/>
      <w:b/>
      <w:color w:val="000000" w:themeColor="text1"/>
      <w:sz w:val="24"/>
      <w:lang w:eastAsia="fi-FI"/>
    </w:rPr>
  </w:style>
  <w:style w:type="character" w:customStyle="1" w:styleId="PathChar">
    <w:name w:val="Path Char"/>
    <w:basedOn w:val="BodyTextChar"/>
    <w:link w:val="Path"/>
    <w:rsid w:val="007D406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7D406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7D406F"/>
    <w:rPr>
      <w:i/>
      <w:iCs/>
    </w:rPr>
  </w:style>
  <w:style w:type="character" w:customStyle="1" w:styleId="CommandChar">
    <w:name w:val="Command Char"/>
    <w:basedOn w:val="DefaultParagraphFont"/>
    <w:link w:val="Command"/>
    <w:rsid w:val="007D406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7D406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7D406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7D406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7D406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7D406F"/>
    <w:pPr>
      <w:numPr>
        <w:numId w:val="0"/>
      </w:numPr>
      <w:spacing w:after="0"/>
      <w:ind w:left="357" w:hanging="357"/>
      <w:jc w:val="right"/>
    </w:pPr>
    <w:rPr>
      <w:lang w:eastAsia="fi-FI"/>
    </w:rPr>
  </w:style>
  <w:style w:type="paragraph" w:customStyle="1" w:styleId="SubTitle">
    <w:name w:val="Sub Title"/>
    <w:basedOn w:val="Heading1"/>
    <w:qFormat/>
    <w:rsid w:val="007D406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7D406F"/>
    <w:pPr>
      <w:spacing w:after="0"/>
      <w:ind w:left="924" w:hanging="357"/>
    </w:pPr>
  </w:style>
  <w:style w:type="paragraph" w:customStyle="1" w:styleId="a">
    <w:name w:val="`"/>
    <w:basedOn w:val="Normal"/>
    <w:qFormat/>
    <w:rsid w:val="007D406F"/>
    <w:pPr>
      <w:pBdr>
        <w:bottom w:val="single" w:sz="4" w:space="1" w:color="auto"/>
      </w:pBdr>
    </w:pPr>
  </w:style>
  <w:style w:type="paragraph" w:customStyle="1" w:styleId="ContainsHeader">
    <w:name w:val="Contains Header"/>
    <w:basedOn w:val="ListBulletHeader"/>
    <w:qFormat/>
    <w:rsid w:val="007D406F"/>
    <w:pPr>
      <w:pBdr>
        <w:top w:val="single" w:sz="4" w:space="12" w:color="auto"/>
      </w:pBdr>
      <w:spacing w:before="240" w:after="120"/>
    </w:pPr>
  </w:style>
  <w:style w:type="paragraph" w:customStyle="1" w:styleId="ContainsEnd">
    <w:name w:val="Contains End"/>
    <w:basedOn w:val="Normal"/>
    <w:qFormat/>
    <w:rsid w:val="007D406F"/>
    <w:pPr>
      <w:pBdr>
        <w:bottom w:val="single" w:sz="4" w:space="1" w:color="auto"/>
      </w:pBdr>
      <w:spacing w:after="0" w:line="240" w:lineRule="auto"/>
    </w:pPr>
  </w:style>
  <w:style w:type="paragraph" w:customStyle="1" w:styleId="QuoteCallOut">
    <w:name w:val="Quote CallOut"/>
    <w:basedOn w:val="Normal"/>
    <w:qFormat/>
    <w:rsid w:val="007D406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7D406F"/>
    <w:rPr>
      <w:b/>
      <w:smallCaps/>
    </w:rPr>
  </w:style>
  <w:style w:type="table" w:customStyle="1" w:styleId="SimpleDefinition">
    <w:name w:val="SimpleDefinition"/>
    <w:basedOn w:val="TableNormal"/>
    <w:uiPriority w:val="99"/>
    <w:rsid w:val="007D406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7D406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7D406F"/>
    <w:rPr>
      <w:i w:val="0"/>
      <w:color w:val="auto"/>
    </w:rPr>
  </w:style>
  <w:style w:type="paragraph" w:customStyle="1" w:styleId="TableHeader">
    <w:name w:val="Table Header"/>
    <w:basedOn w:val="ListBulletHeader"/>
    <w:qFormat/>
    <w:rsid w:val="007D406F"/>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7D406F"/>
    <w:pPr>
      <w:numPr>
        <w:numId w:val="7"/>
      </w:numPr>
    </w:pPr>
    <w:rPr>
      <w:color w:val="0083B3" w:themeColor="accent6" w:themeShade="BF"/>
      <w:sz w:val="28"/>
      <w:lang w:eastAsia="fi-FI"/>
    </w:rPr>
  </w:style>
  <w:style w:type="paragraph" w:customStyle="1" w:styleId="QuestionAnkied">
    <w:name w:val="Question Ankied"/>
    <w:basedOn w:val="Question"/>
    <w:qFormat/>
    <w:rsid w:val="007D406F"/>
    <w:rPr>
      <w:color w:val="7F7F7F" w:themeColor="text1" w:themeTint="80"/>
    </w:rPr>
  </w:style>
  <w:style w:type="paragraph" w:customStyle="1" w:styleId="AppendiceSection">
    <w:name w:val="Appendice Section"/>
    <w:basedOn w:val="Normal"/>
    <w:next w:val="Heading1"/>
    <w:qFormat/>
    <w:rsid w:val="007D406F"/>
    <w:rPr>
      <w:rFonts w:asciiTheme="majorHAnsi" w:hAnsiTheme="majorHAnsi"/>
      <w:color w:val="31378B" w:themeColor="text2"/>
      <w:sz w:val="32"/>
      <w:lang w:eastAsia="fi-FI"/>
    </w:rPr>
  </w:style>
  <w:style w:type="paragraph" w:customStyle="1" w:styleId="Appendice">
    <w:name w:val="Appendice"/>
    <w:basedOn w:val="Heading2"/>
    <w:qFormat/>
    <w:rsid w:val="007D406F"/>
    <w:rPr>
      <w:sz w:val="28"/>
      <w:lang w:eastAsia="fi-FI"/>
    </w:rPr>
  </w:style>
  <w:style w:type="paragraph" w:customStyle="1" w:styleId="QuestionEsoteric">
    <w:name w:val="Question Esoteric"/>
    <w:basedOn w:val="Normal"/>
    <w:qFormat/>
    <w:rsid w:val="007D406F"/>
    <w:rPr>
      <w:color w:val="4BACC6" w:themeColor="accent5"/>
    </w:rPr>
  </w:style>
  <w:style w:type="paragraph" w:customStyle="1" w:styleId="ToDoSection">
    <w:name w:val="ToDo Section"/>
    <w:basedOn w:val="Heading1"/>
    <w:qFormat/>
    <w:rsid w:val="007D406F"/>
  </w:style>
  <w:style w:type="paragraph" w:customStyle="1" w:styleId="ToDoQuestionHeader">
    <w:name w:val="ToDo Question Header"/>
    <w:basedOn w:val="Question"/>
    <w:qFormat/>
    <w:rsid w:val="007D406F"/>
  </w:style>
  <w:style w:type="paragraph" w:customStyle="1" w:styleId="ToDoDetails">
    <w:name w:val="ToDoDetails"/>
    <w:basedOn w:val="Normal"/>
    <w:qFormat/>
    <w:rsid w:val="007D406F"/>
  </w:style>
  <w:style w:type="paragraph" w:customStyle="1" w:styleId="CodeExampleCode">
    <w:name w:val="Code Example Code"/>
    <w:basedOn w:val="Normal"/>
    <w:rsid w:val="007D406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7D406F"/>
    <w:pPr>
      <w:spacing w:after="160" w:line="240" w:lineRule="auto"/>
    </w:pPr>
    <w:rPr>
      <w:b/>
      <w:color w:val="auto"/>
      <w:lang w:eastAsia="fi-FI"/>
    </w:rPr>
  </w:style>
  <w:style w:type="paragraph" w:customStyle="1" w:styleId="CodeExampleRuntime">
    <w:name w:val="Code Example Runtime"/>
    <w:basedOn w:val="Normal"/>
    <w:qFormat/>
    <w:rsid w:val="007D406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7D406F"/>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7D406F"/>
  </w:style>
  <w:style w:type="paragraph" w:customStyle="1" w:styleId="questionsubsection2">
    <w:name w:val="question sub section 2"/>
    <w:basedOn w:val="Heading4"/>
    <w:qFormat/>
    <w:rsid w:val="007D406F"/>
  </w:style>
  <w:style w:type="paragraph" w:customStyle="1" w:styleId="ListBulletHeader2">
    <w:name w:val="List Bullet Header 2"/>
    <w:basedOn w:val="Normal"/>
    <w:next w:val="ListBullet"/>
    <w:qFormat/>
    <w:rsid w:val="007D406F"/>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7D406F"/>
    <w:rPr>
      <w:color w:val="31378B" w:themeColor="text2"/>
    </w:rPr>
  </w:style>
  <w:style w:type="character" w:customStyle="1" w:styleId="CodeExampleHeadingChar">
    <w:name w:val="Code Example Heading Char"/>
    <w:basedOn w:val="DefaultParagraphFont"/>
    <w:link w:val="CodeExampleHeading"/>
    <w:rsid w:val="007D406F"/>
    <w:rPr>
      <w:rFonts w:eastAsiaTheme="minorEastAsia"/>
      <w:b/>
      <w:smallCaps/>
      <w:color w:val="31378B" w:themeColor="text2"/>
      <w:sz w:val="28"/>
      <w:lang w:eastAsia="fi-FI"/>
    </w:rPr>
  </w:style>
  <w:style w:type="character" w:customStyle="1" w:styleId="DefChar">
    <w:name w:val="Def Char"/>
    <w:basedOn w:val="CodeExampleHeadingChar"/>
    <w:link w:val="Def"/>
    <w:rsid w:val="007D406F"/>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7D406F"/>
    <w:rPr>
      <w:color w:val="00B0F0" w:themeColor="accent1"/>
    </w:rPr>
  </w:style>
  <w:style w:type="paragraph" w:customStyle="1" w:styleId="msonormal0">
    <w:name w:val="msonormal"/>
    <w:basedOn w:val="Normal"/>
    <w:uiPriority w:val="99"/>
    <w:rsid w:val="00F22D37"/>
    <w:pPr>
      <w:spacing w:before="100" w:beforeAutospacing="1" w:after="100" w:afterAutospacing="1" w:line="240" w:lineRule="auto"/>
    </w:pPr>
    <w:rPr>
      <w:rFonts w:ascii="Times New Roman" w:hAnsi="Times New Roman" w:cs="Times New Roman"/>
      <w:color w:val="auto"/>
      <w:szCs w:val="24"/>
    </w:rPr>
  </w:style>
  <w:style w:type="character" w:customStyle="1" w:styleId="BodyTextChar1">
    <w:name w:val="Body Text Char1"/>
    <w:aliases w:val="b Char1"/>
    <w:basedOn w:val="DefaultParagraphFont"/>
    <w:semiHidden/>
    <w:rsid w:val="00F22D3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22D37"/>
    <w:pPr>
      <w:spacing w:after="0" w:line="240" w:lineRule="auto"/>
    </w:pPr>
    <w:rPr>
      <w:rFonts w:ascii="Tahoma" w:eastAsia="Times New Roman"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F22D37"/>
    <w:rPr>
      <w:rFonts w:ascii="Tahoma" w:eastAsia="Times New Roman" w:hAnsi="Tahoma" w:cs="Tahoma"/>
      <w:sz w:val="16"/>
      <w:szCs w:val="16"/>
      <w:lang w:val="en-US"/>
    </w:rPr>
  </w:style>
  <w:style w:type="paragraph" w:customStyle="1" w:styleId="StyleHeading3Bold">
    <w:name w:val="Style Heading 3 + Bold"/>
    <w:basedOn w:val="Heading3"/>
    <w:uiPriority w:val="99"/>
    <w:rsid w:val="00F22D37"/>
    <w:pPr>
      <w:keepLines w:val="0"/>
      <w:spacing w:before="240" w:after="60" w:line="240" w:lineRule="auto"/>
    </w:pPr>
    <w:rPr>
      <w:rFonts w:ascii="Arial" w:eastAsia="Times New Roman" w:hAnsi="Arial" w:cs="Arial"/>
      <w:bCs/>
      <w:iCs/>
      <w:color w:val="003366"/>
      <w:kern w:val="32"/>
      <w:sz w:val="24"/>
      <w:lang w:val="en-US" w:eastAsia="en-US"/>
    </w:rPr>
  </w:style>
  <w:style w:type="paragraph" w:customStyle="1" w:styleId="ChapterHeader">
    <w:name w:val="Chapter Header"/>
    <w:basedOn w:val="Heading1"/>
    <w:uiPriority w:val="99"/>
    <w:rsid w:val="00F22D37"/>
    <w:pPr>
      <w:keepLines w:val="0"/>
      <w:spacing w:before="240" w:after="60" w:line="240" w:lineRule="auto"/>
      <w:jc w:val="right"/>
    </w:pPr>
    <w:rPr>
      <w:rFonts w:ascii="Arial" w:eastAsia="Times New Roman" w:hAnsi="Arial" w:cs="Arial"/>
      <w:b/>
      <w:bCs/>
      <w:outline/>
      <w:color w:val="00B0F0" w:themeColor="accent1"/>
      <w:kern w:val="32"/>
      <w:sz w:val="48"/>
      <w:szCs w:val="32"/>
      <w:lang w:eastAsia="en-US"/>
      <w14:textOutline w14:w="9525" w14:cap="rnd" w14:cmpd="sng" w14:algn="ctr">
        <w14:solidFill>
          <w14:schemeClr w14:val="accent1"/>
        </w14:solidFill>
        <w14:prstDash w14:val="solid"/>
        <w14:bevel/>
      </w14:textOutline>
      <w14:textFill>
        <w14:noFill/>
      </w14:textFill>
    </w:rPr>
  </w:style>
  <w:style w:type="paragraph" w:customStyle="1" w:styleId="Style1">
    <w:name w:val="Style1"/>
    <w:basedOn w:val="Heading1"/>
    <w:next w:val="Normal"/>
    <w:uiPriority w:val="99"/>
    <w:qFormat/>
    <w:rsid w:val="00F22D37"/>
    <w:pPr>
      <w:keepLines w:val="0"/>
      <w:spacing w:before="240" w:after="500" w:line="240" w:lineRule="auto"/>
      <w:jc w:val="right"/>
    </w:pPr>
    <w:rPr>
      <w:rFonts w:ascii="Arial" w:eastAsia="Times New Roman" w:hAnsi="Arial" w:cs="Arial"/>
      <w:b/>
      <w:bCs/>
      <w:color w:val="003366"/>
      <w:kern w:val="32"/>
      <w:sz w:val="48"/>
      <w:szCs w:val="32"/>
      <w:lang w:val="en-US" w:eastAsia="en-US"/>
    </w:rPr>
  </w:style>
  <w:style w:type="paragraph" w:customStyle="1" w:styleId="Code">
    <w:name w:val="Code"/>
    <w:aliases w:val="x"/>
    <w:uiPriority w:val="99"/>
    <w:rsid w:val="00F22D37"/>
    <w:pPr>
      <w:pBdr>
        <w:left w:val="single" w:sz="6" w:space="2" w:color="auto"/>
      </w:pBdr>
      <w:tabs>
        <w:tab w:val="left" w:pos="749"/>
        <w:tab w:val="left" w:pos="1253"/>
        <w:tab w:val="left" w:pos="1742"/>
        <w:tab w:val="left" w:pos="2232"/>
        <w:tab w:val="left" w:pos="2722"/>
        <w:tab w:val="left" w:pos="3211"/>
        <w:tab w:val="left" w:pos="3701"/>
      </w:tabs>
      <w:spacing w:after="0" w:line="240" w:lineRule="auto"/>
      <w:ind w:left="360" w:right="-1354"/>
    </w:pPr>
    <w:rPr>
      <w:rFonts w:ascii="Courier New" w:eastAsia="Times New Roman" w:hAnsi="Courier New" w:cs="Times New Roman"/>
      <w:noProof/>
      <w:color w:val="008000"/>
      <w:spacing w:val="-10"/>
      <w:sz w:val="18"/>
      <w:szCs w:val="20"/>
      <w:lang w:val="en-US"/>
    </w:rPr>
  </w:style>
  <w:style w:type="character" w:customStyle="1" w:styleId="Heading1Char1">
    <w:name w:val="Heading 1 Char1"/>
    <w:basedOn w:val="DefaultParagraphFont"/>
    <w:locked/>
    <w:rsid w:val="00F22D37"/>
    <w:rPr>
      <w:rFonts w:ascii="Arial" w:eastAsia="Times New Roman" w:hAnsi="Arial" w:cs="Arial"/>
      <w:b/>
      <w:bCs/>
      <w:color w:val="003366"/>
      <w:kern w:val="32"/>
      <w:sz w:val="4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605648844">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58.bin"/><Relationship Id="rId303" Type="http://schemas.openxmlformats.org/officeDocument/2006/relationships/oleObject" Target="embeddings/oleObject161.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8.bin"/><Relationship Id="rId324" Type="http://schemas.openxmlformats.org/officeDocument/2006/relationships/image" Target="media/image144.wmf"/><Relationship Id="rId345" Type="http://schemas.openxmlformats.org/officeDocument/2006/relationships/oleObject" Target="embeddings/oleObject184.bin"/><Relationship Id="rId366" Type="http://schemas.openxmlformats.org/officeDocument/2006/relationships/image" Target="media/image165.wmf"/><Relationship Id="rId170" Type="http://schemas.openxmlformats.org/officeDocument/2006/relationships/image" Target="media/image80.wmf"/><Relationship Id="rId191" Type="http://schemas.openxmlformats.org/officeDocument/2006/relationships/image" Target="media/image89.wmf"/><Relationship Id="rId205" Type="http://schemas.openxmlformats.org/officeDocument/2006/relationships/oleObject" Target="embeddings/oleObject103.bin"/><Relationship Id="rId226" Type="http://schemas.openxmlformats.org/officeDocument/2006/relationships/image" Target="media/image106.wmf"/><Relationship Id="rId247" Type="http://schemas.openxmlformats.org/officeDocument/2006/relationships/oleObject" Target="embeddings/oleObject124.bin"/><Relationship Id="rId107" Type="http://schemas.openxmlformats.org/officeDocument/2006/relationships/image" Target="media/image49.wmf"/><Relationship Id="rId268" Type="http://schemas.openxmlformats.org/officeDocument/2006/relationships/image" Target="media/image126.wmf"/><Relationship Id="rId289" Type="http://schemas.openxmlformats.org/officeDocument/2006/relationships/image" Target="media/image132.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oleObject" Target="embeddings/oleObject73.bin"/><Relationship Id="rId314" Type="http://schemas.openxmlformats.org/officeDocument/2006/relationships/image" Target="media/image140.wmf"/><Relationship Id="rId335" Type="http://schemas.openxmlformats.org/officeDocument/2006/relationships/oleObject" Target="embeddings/oleObject179.bin"/><Relationship Id="rId356" Type="http://schemas.openxmlformats.org/officeDocument/2006/relationships/image" Target="media/image16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5.wmf"/><Relationship Id="rId181" Type="http://schemas.openxmlformats.org/officeDocument/2006/relationships/image" Target="media/image84.wmf"/><Relationship Id="rId216" Type="http://schemas.openxmlformats.org/officeDocument/2006/relationships/image" Target="media/image101.wmf"/><Relationship Id="rId237" Type="http://schemas.openxmlformats.org/officeDocument/2006/relationships/oleObject" Target="embeddings/oleObject119.bin"/><Relationship Id="rId258" Type="http://schemas.openxmlformats.org/officeDocument/2006/relationships/image" Target="media/image122.wmf"/><Relationship Id="rId279" Type="http://schemas.openxmlformats.org/officeDocument/2006/relationships/oleObject" Target="embeddings/oleObject145.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7.bin"/><Relationship Id="rId139" Type="http://schemas.openxmlformats.org/officeDocument/2006/relationships/image" Target="media/image65.wmf"/><Relationship Id="rId290" Type="http://schemas.openxmlformats.org/officeDocument/2006/relationships/oleObject" Target="embeddings/oleObject151.bin"/><Relationship Id="rId304" Type="http://schemas.openxmlformats.org/officeDocument/2006/relationships/oleObject" Target="embeddings/oleObject162.bin"/><Relationship Id="rId325" Type="http://schemas.openxmlformats.org/officeDocument/2006/relationships/oleObject" Target="embeddings/oleObject174.bin"/><Relationship Id="rId346" Type="http://schemas.openxmlformats.org/officeDocument/2006/relationships/image" Target="media/image155.emf"/><Relationship Id="rId367" Type="http://schemas.openxmlformats.org/officeDocument/2006/relationships/oleObject" Target="embeddings/oleObject195.bin"/><Relationship Id="rId85" Type="http://schemas.openxmlformats.org/officeDocument/2006/relationships/image" Target="media/image38.wmf"/><Relationship Id="rId150" Type="http://schemas.openxmlformats.org/officeDocument/2006/relationships/image" Target="media/image70.wmf"/><Relationship Id="rId171" Type="http://schemas.openxmlformats.org/officeDocument/2006/relationships/oleObject" Target="embeddings/oleObject84.bin"/><Relationship Id="rId192" Type="http://schemas.openxmlformats.org/officeDocument/2006/relationships/oleObject" Target="embeddings/oleObject96.bin"/><Relationship Id="rId206" Type="http://schemas.openxmlformats.org/officeDocument/2006/relationships/image" Target="media/image96.wmf"/><Relationship Id="rId227" Type="http://schemas.openxmlformats.org/officeDocument/2006/relationships/oleObject" Target="embeddings/oleObject114.bin"/><Relationship Id="rId248" Type="http://schemas.openxmlformats.org/officeDocument/2006/relationships/image" Target="media/image117.wmf"/><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2.bin"/><Relationship Id="rId129" Type="http://schemas.openxmlformats.org/officeDocument/2006/relationships/image" Target="media/image60.wmf"/><Relationship Id="rId280" Type="http://schemas.openxmlformats.org/officeDocument/2006/relationships/oleObject" Target="embeddings/oleObject146.bin"/><Relationship Id="rId315" Type="http://schemas.openxmlformats.org/officeDocument/2006/relationships/oleObject" Target="embeddings/oleObject168.bin"/><Relationship Id="rId336" Type="http://schemas.openxmlformats.org/officeDocument/2006/relationships/image" Target="media/image150.wmf"/><Relationship Id="rId357" Type="http://schemas.openxmlformats.org/officeDocument/2006/relationships/oleObject" Target="embeddings/oleObject190.bin"/><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9.bin"/><Relationship Id="rId182" Type="http://schemas.openxmlformats.org/officeDocument/2006/relationships/oleObject" Target="embeddings/oleObject91.bin"/><Relationship Id="rId217" Type="http://schemas.openxmlformats.org/officeDocument/2006/relationships/oleObject" Target="embeddings/oleObject109.bin"/><Relationship Id="rId6" Type="http://schemas.openxmlformats.org/officeDocument/2006/relationships/footnotes" Target="footnotes.xml"/><Relationship Id="rId238" Type="http://schemas.openxmlformats.org/officeDocument/2006/relationships/image" Target="media/image112.wmf"/><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image" Target="media/image127.wmf"/><Relationship Id="rId291" Type="http://schemas.openxmlformats.org/officeDocument/2006/relationships/image" Target="media/image133.wmf"/><Relationship Id="rId305" Type="http://schemas.openxmlformats.org/officeDocument/2006/relationships/oleObject" Target="embeddings/oleObject163.bin"/><Relationship Id="rId326" Type="http://schemas.openxmlformats.org/officeDocument/2006/relationships/image" Target="media/image145.wmf"/><Relationship Id="rId347" Type="http://schemas.openxmlformats.org/officeDocument/2006/relationships/image" Target="media/image1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4.bin"/><Relationship Id="rId368" Type="http://schemas.openxmlformats.org/officeDocument/2006/relationships/header" Target="header1.xml"/><Relationship Id="rId172" Type="http://schemas.openxmlformats.org/officeDocument/2006/relationships/image" Target="media/image81.wmf"/><Relationship Id="rId193" Type="http://schemas.openxmlformats.org/officeDocument/2006/relationships/image" Target="media/image90.wmf"/><Relationship Id="rId207" Type="http://schemas.openxmlformats.org/officeDocument/2006/relationships/oleObject" Target="embeddings/oleObject104.bin"/><Relationship Id="rId228" Type="http://schemas.openxmlformats.org/officeDocument/2006/relationships/image" Target="media/image107.wmf"/><Relationship Id="rId249" Type="http://schemas.openxmlformats.org/officeDocument/2006/relationships/oleObject" Target="embeddings/oleObject125.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3.wmf"/><Relationship Id="rId281" Type="http://schemas.openxmlformats.org/officeDocument/2006/relationships/image" Target="media/image128.wmf"/><Relationship Id="rId316" Type="http://schemas.openxmlformats.org/officeDocument/2006/relationships/oleObject" Target="embeddings/oleObject169.bin"/><Relationship Id="rId337" Type="http://schemas.openxmlformats.org/officeDocument/2006/relationships/oleObject" Target="embeddings/oleObject18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4.wmf"/><Relationship Id="rId120" Type="http://schemas.openxmlformats.org/officeDocument/2006/relationships/oleObject" Target="embeddings/oleObject58.bin"/><Relationship Id="rId141" Type="http://schemas.openxmlformats.org/officeDocument/2006/relationships/image" Target="media/image66.wmf"/><Relationship Id="rId358" Type="http://schemas.openxmlformats.org/officeDocument/2006/relationships/image" Target="media/image161.wmf"/><Relationship Id="rId7" Type="http://schemas.openxmlformats.org/officeDocument/2006/relationships/endnotes" Target="endnotes.xml"/><Relationship Id="rId162" Type="http://schemas.openxmlformats.org/officeDocument/2006/relationships/image" Target="media/image76.wmf"/><Relationship Id="rId183" Type="http://schemas.openxmlformats.org/officeDocument/2006/relationships/image" Target="media/image85.wmf"/><Relationship Id="rId218" Type="http://schemas.openxmlformats.org/officeDocument/2006/relationships/image" Target="media/image102.wmf"/><Relationship Id="rId239" Type="http://schemas.openxmlformats.org/officeDocument/2006/relationships/oleObject" Target="embeddings/oleObject120.bin"/><Relationship Id="rId250" Type="http://schemas.openxmlformats.org/officeDocument/2006/relationships/image" Target="media/image118.wmf"/><Relationship Id="rId271" Type="http://schemas.openxmlformats.org/officeDocument/2006/relationships/oleObject" Target="embeddings/oleObject137.bin"/><Relationship Id="rId292" Type="http://schemas.openxmlformats.org/officeDocument/2006/relationships/oleObject" Target="embeddings/oleObject152.bin"/><Relationship Id="rId306" Type="http://schemas.openxmlformats.org/officeDocument/2006/relationships/image" Target="media/image13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9.wmf"/><Relationship Id="rId110" Type="http://schemas.openxmlformats.org/officeDocument/2006/relationships/oleObject" Target="embeddings/oleObject53.bin"/><Relationship Id="rId131" Type="http://schemas.openxmlformats.org/officeDocument/2006/relationships/image" Target="media/image61.wmf"/><Relationship Id="rId327" Type="http://schemas.openxmlformats.org/officeDocument/2006/relationships/oleObject" Target="embeddings/oleObject175.bin"/><Relationship Id="rId348" Type="http://schemas.openxmlformats.org/officeDocument/2006/relationships/oleObject" Target="embeddings/oleObject185.bin"/><Relationship Id="rId369" Type="http://schemas.openxmlformats.org/officeDocument/2006/relationships/header" Target="header2.xml"/><Relationship Id="rId152" Type="http://schemas.openxmlformats.org/officeDocument/2006/relationships/image" Target="media/image71.wmf"/><Relationship Id="rId173" Type="http://schemas.openxmlformats.org/officeDocument/2006/relationships/oleObject" Target="embeddings/oleObject85.bin"/><Relationship Id="rId194" Type="http://schemas.openxmlformats.org/officeDocument/2006/relationships/oleObject" Target="embeddings/oleObject97.bin"/><Relationship Id="rId208" Type="http://schemas.openxmlformats.org/officeDocument/2006/relationships/image" Target="media/image97.wmf"/><Relationship Id="rId229" Type="http://schemas.openxmlformats.org/officeDocument/2006/relationships/oleObject" Target="embeddings/oleObject115.bin"/><Relationship Id="rId240" Type="http://schemas.openxmlformats.org/officeDocument/2006/relationships/image" Target="media/image113.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4.wmf"/><Relationship Id="rId100" Type="http://schemas.openxmlformats.org/officeDocument/2006/relationships/oleObject" Target="embeddings/oleObject48.bin"/><Relationship Id="rId282" Type="http://schemas.openxmlformats.org/officeDocument/2006/relationships/oleObject" Target="embeddings/oleObject147.bin"/><Relationship Id="rId317" Type="http://schemas.openxmlformats.org/officeDocument/2006/relationships/oleObject" Target="embeddings/oleObject170.bin"/><Relationship Id="rId338" Type="http://schemas.openxmlformats.org/officeDocument/2006/relationships/image" Target="media/image151.wmf"/><Relationship Id="rId359" Type="http://schemas.openxmlformats.org/officeDocument/2006/relationships/oleObject" Target="embeddings/oleObject191.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oleObject" Target="embeddings/oleObject92.bin"/><Relationship Id="rId219" Type="http://schemas.openxmlformats.org/officeDocument/2006/relationships/oleObject" Target="embeddings/oleObject110.bin"/><Relationship Id="rId370" Type="http://schemas.openxmlformats.org/officeDocument/2006/relationships/footer" Target="footer1.xml"/><Relationship Id="rId230" Type="http://schemas.openxmlformats.org/officeDocument/2006/relationships/image" Target="media/image108.wmf"/><Relationship Id="rId251" Type="http://schemas.openxmlformats.org/officeDocument/2006/relationships/oleObject" Target="embeddings/oleObject126.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38.bin"/><Relationship Id="rId293" Type="http://schemas.openxmlformats.org/officeDocument/2006/relationships/image" Target="media/image134.wmf"/><Relationship Id="rId307" Type="http://schemas.openxmlformats.org/officeDocument/2006/relationships/oleObject" Target="embeddings/oleObject164.bin"/><Relationship Id="rId328" Type="http://schemas.openxmlformats.org/officeDocument/2006/relationships/image" Target="media/image146.wmf"/><Relationship Id="rId349" Type="http://schemas.openxmlformats.org/officeDocument/2006/relationships/image" Target="media/image157.wmf"/><Relationship Id="rId88" Type="http://schemas.openxmlformats.org/officeDocument/2006/relationships/oleObject" Target="embeddings/oleObject42.bin"/><Relationship Id="rId111" Type="http://schemas.openxmlformats.org/officeDocument/2006/relationships/image" Target="media/image51.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image" Target="media/image91.wmf"/><Relationship Id="rId209" Type="http://schemas.openxmlformats.org/officeDocument/2006/relationships/oleObject" Target="embeddings/oleObject105.bin"/><Relationship Id="rId360" Type="http://schemas.openxmlformats.org/officeDocument/2006/relationships/image" Target="media/image162.wmf"/><Relationship Id="rId220" Type="http://schemas.openxmlformats.org/officeDocument/2006/relationships/image" Target="media/image103.wmf"/><Relationship Id="rId241" Type="http://schemas.openxmlformats.org/officeDocument/2006/relationships/oleObject" Target="embeddings/oleObject121.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4.wmf"/><Relationship Id="rId283" Type="http://schemas.openxmlformats.org/officeDocument/2006/relationships/image" Target="media/image129.wmf"/><Relationship Id="rId318" Type="http://schemas.openxmlformats.org/officeDocument/2006/relationships/image" Target="media/image141.wmf"/><Relationship Id="rId339" Type="http://schemas.openxmlformats.org/officeDocument/2006/relationships/oleObject" Target="embeddings/oleObject181.bin"/><Relationship Id="rId78" Type="http://schemas.openxmlformats.org/officeDocument/2006/relationships/oleObject" Target="embeddings/oleObject37.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9.bin"/><Relationship Id="rId143" Type="http://schemas.openxmlformats.org/officeDocument/2006/relationships/image" Target="media/image67.wmf"/><Relationship Id="rId164" Type="http://schemas.openxmlformats.org/officeDocument/2006/relationships/image" Target="media/image77.wmf"/><Relationship Id="rId185" Type="http://schemas.openxmlformats.org/officeDocument/2006/relationships/image" Target="media/image86.wmf"/><Relationship Id="rId350" Type="http://schemas.openxmlformats.org/officeDocument/2006/relationships/oleObject" Target="embeddings/oleObject186.bin"/><Relationship Id="rId37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image" Target="media/image98.wmf"/><Relationship Id="rId215" Type="http://schemas.openxmlformats.org/officeDocument/2006/relationships/oleObject" Target="embeddings/oleObject108.bin"/><Relationship Id="rId236" Type="http://schemas.openxmlformats.org/officeDocument/2006/relationships/image" Target="media/image111.wmf"/><Relationship Id="rId257" Type="http://schemas.openxmlformats.org/officeDocument/2006/relationships/oleObject" Target="embeddings/oleObject129.bin"/><Relationship Id="rId278" Type="http://schemas.openxmlformats.org/officeDocument/2006/relationships/oleObject" Target="embeddings/oleObject144.bin"/><Relationship Id="rId26" Type="http://schemas.openxmlformats.org/officeDocument/2006/relationships/oleObject" Target="embeddings/oleObject10.bin"/><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oleObject" Target="embeddings/oleObject139.bin"/><Relationship Id="rId294" Type="http://schemas.openxmlformats.org/officeDocument/2006/relationships/oleObject" Target="embeddings/oleObject153.bin"/><Relationship Id="rId308" Type="http://schemas.openxmlformats.org/officeDocument/2006/relationships/image" Target="media/image137.wmf"/><Relationship Id="rId329" Type="http://schemas.openxmlformats.org/officeDocument/2006/relationships/oleObject" Target="embeddings/oleObject17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image" Target="media/image62.wmf"/><Relationship Id="rId154" Type="http://schemas.openxmlformats.org/officeDocument/2006/relationships/image" Target="media/image72.wmf"/><Relationship Id="rId175" Type="http://schemas.openxmlformats.org/officeDocument/2006/relationships/oleObject" Target="embeddings/oleObject86.bin"/><Relationship Id="rId340" Type="http://schemas.openxmlformats.org/officeDocument/2006/relationships/image" Target="media/image152.wmf"/><Relationship Id="rId361" Type="http://schemas.openxmlformats.org/officeDocument/2006/relationships/oleObject" Target="embeddings/oleObject192.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oleObject" Target="embeddings/oleObject111.bin"/><Relationship Id="rId242" Type="http://schemas.openxmlformats.org/officeDocument/2006/relationships/image" Target="media/image114.wmf"/><Relationship Id="rId263" Type="http://schemas.openxmlformats.org/officeDocument/2006/relationships/oleObject" Target="embeddings/oleObject132.bin"/><Relationship Id="rId284" Type="http://schemas.openxmlformats.org/officeDocument/2006/relationships/oleObject" Target="embeddings/oleObject148.bin"/><Relationship Id="rId319" Type="http://schemas.openxmlformats.org/officeDocument/2006/relationships/oleObject" Target="embeddings/oleObject171.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0.bin"/><Relationship Id="rId330" Type="http://schemas.openxmlformats.org/officeDocument/2006/relationships/image" Target="media/image147.wmf"/><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oleObject" Target="embeddings/oleObject93.bin"/><Relationship Id="rId351" Type="http://schemas.openxmlformats.org/officeDocument/2006/relationships/image" Target="media/image158.wmf"/><Relationship Id="rId372" Type="http://schemas.openxmlformats.org/officeDocument/2006/relationships/header" Target="header3.xml"/><Relationship Id="rId211" Type="http://schemas.openxmlformats.org/officeDocument/2006/relationships/oleObject" Target="embeddings/oleObject106.bin"/><Relationship Id="rId232" Type="http://schemas.openxmlformats.org/officeDocument/2006/relationships/image" Target="media/image109.wmf"/><Relationship Id="rId253" Type="http://schemas.openxmlformats.org/officeDocument/2006/relationships/oleObject" Target="embeddings/oleObject127.bin"/><Relationship Id="rId274" Type="http://schemas.openxmlformats.org/officeDocument/2006/relationships/oleObject" Target="embeddings/oleObject140.bin"/><Relationship Id="rId295" Type="http://schemas.openxmlformats.org/officeDocument/2006/relationships/oleObject" Target="embeddings/oleObject154.bin"/><Relationship Id="rId309" Type="http://schemas.openxmlformats.org/officeDocument/2006/relationships/oleObject" Target="embeddings/oleObject165.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5.bin"/><Relationship Id="rId320" Type="http://schemas.openxmlformats.org/officeDocument/2006/relationships/image" Target="media/image142.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2.wmf"/><Relationship Id="rId341" Type="http://schemas.openxmlformats.org/officeDocument/2006/relationships/oleObject" Target="embeddings/oleObject182.bin"/><Relationship Id="rId362" Type="http://schemas.openxmlformats.org/officeDocument/2006/relationships/image" Target="media/image163.wmf"/><Relationship Id="rId201" Type="http://schemas.openxmlformats.org/officeDocument/2006/relationships/oleObject" Target="embeddings/oleObject101.bin"/><Relationship Id="rId222" Type="http://schemas.openxmlformats.org/officeDocument/2006/relationships/image" Target="media/image104.wmf"/><Relationship Id="rId243" Type="http://schemas.openxmlformats.org/officeDocument/2006/relationships/oleObject" Target="embeddings/oleObject122.bin"/><Relationship Id="rId264" Type="http://schemas.openxmlformats.org/officeDocument/2006/relationships/image" Target="media/image125.wmf"/><Relationship Id="rId285" Type="http://schemas.openxmlformats.org/officeDocument/2006/relationships/image" Target="media/image130.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oleObject" Target="embeddings/oleObject60.bin"/><Relationship Id="rId310" Type="http://schemas.openxmlformats.org/officeDocument/2006/relationships/image" Target="media/image138.wmf"/><Relationship Id="rId70" Type="http://schemas.openxmlformats.org/officeDocument/2006/relationships/oleObject" Target="embeddings/oleObject32.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image" Target="media/image78.wmf"/><Relationship Id="rId187" Type="http://schemas.openxmlformats.org/officeDocument/2006/relationships/image" Target="media/image87.wmf"/><Relationship Id="rId331" Type="http://schemas.openxmlformats.org/officeDocument/2006/relationships/oleObject" Target="embeddings/oleObject177.bin"/><Relationship Id="rId352" Type="http://schemas.openxmlformats.org/officeDocument/2006/relationships/oleObject" Target="embeddings/oleObject187.bin"/><Relationship Id="rId373" Type="http://schemas.openxmlformats.org/officeDocument/2006/relationships/footer" Target="footer3.xml"/><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7.bin"/><Relationship Id="rId254" Type="http://schemas.openxmlformats.org/officeDocument/2006/relationships/image" Target="media/image120.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oleObject" Target="embeddings/oleObject141.bin"/><Relationship Id="rId296" Type="http://schemas.openxmlformats.org/officeDocument/2006/relationships/oleObject" Target="embeddings/oleObject155.bin"/><Relationship Id="rId300" Type="http://schemas.openxmlformats.org/officeDocument/2006/relationships/oleObject" Target="embeddings/oleObject159.bin"/><Relationship Id="rId60" Type="http://schemas.openxmlformats.org/officeDocument/2006/relationships/oleObject" Target="embeddings/oleObject27.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oleObject" Target="embeddings/oleObject172.bin"/><Relationship Id="rId342" Type="http://schemas.openxmlformats.org/officeDocument/2006/relationships/image" Target="media/image153.wmf"/><Relationship Id="rId363" Type="http://schemas.openxmlformats.org/officeDocument/2006/relationships/oleObject" Target="embeddings/oleObject193.bin"/><Relationship Id="rId202" Type="http://schemas.openxmlformats.org/officeDocument/2006/relationships/image" Target="media/image94.wmf"/><Relationship Id="rId223" Type="http://schemas.openxmlformats.org/officeDocument/2006/relationships/oleObject" Target="embeddings/oleObject112.bin"/><Relationship Id="rId244" Type="http://schemas.openxmlformats.org/officeDocument/2006/relationships/image" Target="media/image115.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oleObject" Target="embeddings/oleObject149.bin"/><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oleObject" Target="embeddings/oleObject82.bin"/><Relationship Id="rId188" Type="http://schemas.openxmlformats.org/officeDocument/2006/relationships/oleObject" Target="embeddings/oleObject94.bin"/><Relationship Id="rId311" Type="http://schemas.openxmlformats.org/officeDocument/2006/relationships/oleObject" Target="embeddings/oleObject166.bin"/><Relationship Id="rId332" Type="http://schemas.openxmlformats.org/officeDocument/2006/relationships/image" Target="media/image148.wmf"/><Relationship Id="rId353" Type="http://schemas.openxmlformats.org/officeDocument/2006/relationships/image" Target="media/image159.wmf"/><Relationship Id="rId374" Type="http://schemas.openxmlformats.org/officeDocument/2006/relationships/fontTable" Target="fontTable.xml"/><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7.bin"/><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8.bin"/><Relationship Id="rId276" Type="http://schemas.openxmlformats.org/officeDocument/2006/relationships/oleObject" Target="embeddings/oleObject142.bin"/><Relationship Id="rId297" Type="http://schemas.openxmlformats.org/officeDocument/2006/relationships/oleObject" Target="embeddings/oleObject156.bin"/><Relationship Id="rId40" Type="http://schemas.openxmlformats.org/officeDocument/2006/relationships/oleObject" Target="embeddings/oleObject17.bin"/><Relationship Id="rId115" Type="http://schemas.openxmlformats.org/officeDocument/2006/relationships/image" Target="media/image53.wmf"/><Relationship Id="rId136" Type="http://schemas.openxmlformats.org/officeDocument/2006/relationships/oleObject" Target="embeddings/oleObject66.bin"/><Relationship Id="rId157" Type="http://schemas.openxmlformats.org/officeDocument/2006/relationships/oleObject" Target="embeddings/oleObject77.bin"/><Relationship Id="rId178" Type="http://schemas.openxmlformats.org/officeDocument/2006/relationships/oleObject" Target="embeddings/oleObject89.bin"/><Relationship Id="rId301" Type="http://schemas.openxmlformats.org/officeDocument/2006/relationships/image" Target="media/image135.wmf"/><Relationship Id="rId322" Type="http://schemas.openxmlformats.org/officeDocument/2006/relationships/image" Target="media/image143.wmf"/><Relationship Id="rId343" Type="http://schemas.openxmlformats.org/officeDocument/2006/relationships/oleObject" Target="embeddings/oleObject183.bin"/><Relationship Id="rId364" Type="http://schemas.openxmlformats.org/officeDocument/2006/relationships/image" Target="media/image164.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image" Target="media/image93.wmf"/><Relationship Id="rId203" Type="http://schemas.openxmlformats.org/officeDocument/2006/relationships/oleObject" Target="embeddings/oleObject102.bin"/><Relationship Id="rId19" Type="http://schemas.openxmlformats.org/officeDocument/2006/relationships/oleObject" Target="embeddings/oleObject6.bin"/><Relationship Id="rId224" Type="http://schemas.openxmlformats.org/officeDocument/2006/relationships/image" Target="media/image105.wmf"/><Relationship Id="rId245" Type="http://schemas.openxmlformats.org/officeDocument/2006/relationships/oleObject" Target="embeddings/oleObject123.bin"/><Relationship Id="rId266" Type="http://schemas.openxmlformats.org/officeDocument/2006/relationships/oleObject" Target="embeddings/oleObject134.bin"/><Relationship Id="rId287" Type="http://schemas.openxmlformats.org/officeDocument/2006/relationships/image" Target="media/image131.wmf"/><Relationship Id="rId30" Type="http://schemas.openxmlformats.org/officeDocument/2006/relationships/oleObject" Target="embeddings/oleObject12.bin"/><Relationship Id="rId105" Type="http://schemas.openxmlformats.org/officeDocument/2006/relationships/image" Target="media/image48.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9.wmf"/><Relationship Id="rId312" Type="http://schemas.openxmlformats.org/officeDocument/2006/relationships/image" Target="media/image139.wmf"/><Relationship Id="rId333" Type="http://schemas.openxmlformats.org/officeDocument/2006/relationships/oleObject" Target="embeddings/oleObject178.bin"/><Relationship Id="rId354" Type="http://schemas.openxmlformats.org/officeDocument/2006/relationships/oleObject" Target="embeddings/oleObject188.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2.wmf"/><Relationship Id="rId189" Type="http://schemas.openxmlformats.org/officeDocument/2006/relationships/image" Target="media/image88.wmf"/><Relationship Id="rId375" Type="http://schemas.openxmlformats.org/officeDocument/2006/relationships/glossaryDocument" Target="glossary/document.xml"/><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8.bin"/><Relationship Id="rId256" Type="http://schemas.openxmlformats.org/officeDocument/2006/relationships/image" Target="media/image121.wmf"/><Relationship Id="rId277" Type="http://schemas.openxmlformats.org/officeDocument/2006/relationships/oleObject" Target="embeddings/oleObject143.bin"/><Relationship Id="rId298" Type="http://schemas.openxmlformats.org/officeDocument/2006/relationships/oleObject" Target="embeddings/oleObject157.bin"/><Relationship Id="rId116" Type="http://schemas.openxmlformats.org/officeDocument/2006/relationships/oleObject" Target="embeddings/oleObject56.bin"/><Relationship Id="rId137" Type="http://schemas.openxmlformats.org/officeDocument/2006/relationships/image" Target="media/image64.wmf"/><Relationship Id="rId158" Type="http://schemas.openxmlformats.org/officeDocument/2006/relationships/image" Target="media/image74.wmf"/><Relationship Id="rId302" Type="http://schemas.openxmlformats.org/officeDocument/2006/relationships/oleObject" Target="embeddings/oleObject160.bin"/><Relationship Id="rId323" Type="http://schemas.openxmlformats.org/officeDocument/2006/relationships/oleObject" Target="embeddings/oleObject173.bin"/><Relationship Id="rId344" Type="http://schemas.openxmlformats.org/officeDocument/2006/relationships/image" Target="media/image154.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7.wmf"/><Relationship Id="rId179" Type="http://schemas.openxmlformats.org/officeDocument/2006/relationships/image" Target="media/image83.wmf"/><Relationship Id="rId365" Type="http://schemas.openxmlformats.org/officeDocument/2006/relationships/oleObject" Target="embeddings/oleObject194.bin"/><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3.bin"/><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oleObject" Target="embeddings/oleObject150.bin"/><Relationship Id="rId106" Type="http://schemas.openxmlformats.org/officeDocument/2006/relationships/oleObject" Target="embeddings/oleObject51.bin"/><Relationship Id="rId127" Type="http://schemas.openxmlformats.org/officeDocument/2006/relationships/image" Target="media/image59.wmf"/><Relationship Id="rId313" Type="http://schemas.openxmlformats.org/officeDocument/2006/relationships/oleObject" Target="embeddings/oleObject167.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2.wmf"/><Relationship Id="rId94" Type="http://schemas.openxmlformats.org/officeDocument/2006/relationships/oleObject" Target="embeddings/oleObject45.bin"/><Relationship Id="rId148" Type="http://schemas.openxmlformats.org/officeDocument/2006/relationships/image" Target="media/image69.wmf"/><Relationship Id="rId169" Type="http://schemas.openxmlformats.org/officeDocument/2006/relationships/oleObject" Target="embeddings/oleObject83.bin"/><Relationship Id="rId334" Type="http://schemas.openxmlformats.org/officeDocument/2006/relationships/image" Target="media/image149.wmf"/><Relationship Id="rId355" Type="http://schemas.openxmlformats.org/officeDocument/2006/relationships/oleObject" Target="embeddings/oleObject189.bin"/><Relationship Id="rId37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2D89-3140-442A-A350-976B6A202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13233</TotalTime>
  <Pages>36</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329</cp:revision>
  <cp:lastPrinted>2019-09-01T20:46:00Z</cp:lastPrinted>
  <dcterms:created xsi:type="dcterms:W3CDTF">2019-05-30T19:33:00Z</dcterms:created>
  <dcterms:modified xsi:type="dcterms:W3CDTF">2019-09-01T20:47:00Z</dcterms:modified>
</cp:coreProperties>
</file>