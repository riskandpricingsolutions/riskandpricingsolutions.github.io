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63C73FE0" w:rsidR="00CE23AA" w:rsidRDefault="00E70F55" w:rsidP="0036239E">
      <w:pPr>
        <w:pStyle w:val="DocumentTitle"/>
        <w:ind w:firstLine="0"/>
      </w:pPr>
      <w:r>
        <w:t>Numerical Algorithms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68396991" w14:textId="77777777" w:rsidR="00F86A70" w:rsidRDefault="00F86A7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726F227" w14:textId="0FF10151" w:rsidR="00E26DDA" w:rsidRDefault="00E26DDA" w:rsidP="00E70F55">
      <w:pPr>
        <w:pStyle w:val="Heading2"/>
      </w:pPr>
      <w:r>
        <w:lastRenderedPageBreak/>
        <w:t>Root Finding</w:t>
      </w:r>
    </w:p>
    <w:p w14:paraId="596F0439" w14:textId="10556596" w:rsidR="0065136D" w:rsidRDefault="00E70F55" w:rsidP="00E26DDA">
      <w:pPr>
        <w:pStyle w:val="Heading3"/>
      </w:pPr>
      <w:r>
        <w:t>Newton Rhapson</w:t>
      </w:r>
    </w:p>
    <w:p w14:paraId="7ADC0295" w14:textId="15D8B5CF" w:rsidR="003D7077" w:rsidRDefault="00CC106E" w:rsidP="003D7077">
      <w:r>
        <w:t xml:space="preserve">Given a function </w:t>
      </w:r>
      <m:oMath>
        <m:r>
          <w:rPr>
            <w:rFonts w:ascii="Cambria Math" w:hAnsi="Cambria Math"/>
          </w:rPr>
          <m:t>f</m:t>
        </m:r>
      </m:oMath>
      <w:r>
        <w:t xml:space="preserve"> we want to find</w:t>
      </w:r>
      <w:r w:rsidR="004A6F6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4A6F68">
        <w:t xml:space="preserve"> </w:t>
      </w:r>
      <w:r>
        <w:t xml:space="preserve"> </w:t>
      </w:r>
      <w:r w:rsidR="00085DB0">
        <w:t>that is to say the value of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085DB0"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="00A312AC">
        <w:t xml:space="preserve"> . In simple situations we </w:t>
      </w:r>
      <w:r w:rsidR="00DF1B5F">
        <w:t xml:space="preserve">calculate this analytically using algebra. In many other situations </w:t>
      </w:r>
      <w:r w:rsidR="00893469">
        <w:t xml:space="preserve">such </w:t>
      </w:r>
      <w:r w:rsidR="001B2730">
        <w:t xml:space="preserve">as finding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DE2683">
        <w:t xml:space="preserve"> we need to turn to numerical algorithms. </w:t>
      </w:r>
      <w:r w:rsidR="008C46D4">
        <w:t>A slightly simpler scenario is when we</w:t>
      </w:r>
      <w:r w:rsidR="00D34BA3">
        <w:t xml:space="preserve"> want to find </w:t>
      </w:r>
      <m:oMath>
        <m:r>
          <w:rPr>
            <w:rFonts w:ascii="Cambria Math" w:hAnsi="Cambria Math"/>
          </w:rPr>
          <m:t>x</m:t>
        </m:r>
      </m:oMath>
      <w:r w:rsidR="00D34BA3"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A3249C">
        <w:t xml:space="preserve"> . This is known as root finding.</w:t>
      </w:r>
      <w:r w:rsidR="00AE7637">
        <w:t xml:space="preserve"> </w:t>
      </w:r>
      <w:r w:rsidR="00F82E19">
        <w:t>First,</w:t>
      </w:r>
      <w:r w:rsidR="00AE7637">
        <w:t xml:space="preserve"> we look at how we might use the Taylor to derive a root finding algorithm</w:t>
      </w:r>
    </w:p>
    <w:p w14:paraId="296E758A" w14:textId="2C2651BD" w:rsidR="00F86A70" w:rsidRDefault="00F86A70" w:rsidP="00F86A70">
      <w:r>
        <w:t xml:space="preserve">The Taylor series tells us that if we know the value of a function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0582">
        <w:t xml:space="preserve">, say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420582">
        <w:t xml:space="preserve">then we can use an infinite Taylor series expansion to get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</m:oMath>
      <w:r w:rsidR="00DB1159">
        <w:t>as follows</w:t>
      </w:r>
    </w:p>
    <w:p w14:paraId="551A8BA3" w14:textId="0DEF69A2" w:rsidR="00BF13E0" w:rsidRDefault="00BF13E0" w:rsidP="00F86A7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+δx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δx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0FE1DB7D" w14:textId="0BB4EDF7" w:rsidR="00BF13E0" w:rsidRDefault="00FB15E3" w:rsidP="00F86A70">
      <w:r>
        <w:t>A finite Taylor series expansion gives an approximation of the origin</w:t>
      </w:r>
      <w:r w:rsidR="00A52249">
        <w:t>al</w:t>
      </w:r>
      <w:r>
        <w:t xml:space="preserve"> function. The less terms we use the greater the error in the approximation. A first order approximation </w:t>
      </w:r>
      <w:r w:rsidR="00C71C0E">
        <w:t>is given by</w:t>
      </w:r>
    </w:p>
    <w:p w14:paraId="30C8679A" w14:textId="5AEA2A75" w:rsidR="00907A56" w:rsidRPr="00907A56" w:rsidRDefault="005F03EB" w:rsidP="00F86A7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+δx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δx</m:t>
          </m:r>
        </m:oMath>
      </m:oMathPara>
    </w:p>
    <w:p w14:paraId="646BA192" w14:textId="3314E41C" w:rsidR="00907A56" w:rsidRDefault="00907A56" w:rsidP="00F86A70">
      <w:r>
        <w:t xml:space="preserve">In our case we want to find </w:t>
      </w:r>
      <m:oMath>
        <m:r>
          <w:rPr>
            <w:rFonts w:ascii="Cambria Math" w:hAnsi="Cambria Math"/>
          </w:rPr>
          <m:t>δx</m:t>
        </m:r>
      </m:oMath>
      <w:r>
        <w:t xml:space="preserve"> so we </w:t>
      </w:r>
      <w:r w:rsidR="001A3DC5">
        <w:t>re-arrange to get</w:t>
      </w:r>
    </w:p>
    <w:p w14:paraId="5A7BEAA4" w14:textId="486613FF" w:rsidR="001A3DC5" w:rsidRPr="009A2792" w:rsidRDefault="001A3DC5" w:rsidP="001A3DC5">
      <m:oMathPara>
        <m:oMathParaPr>
          <m:jc m:val="center"/>
        </m:oMathParaPr>
        <m:oMath>
          <m:r>
            <w:rPr>
              <w:rFonts w:ascii="Cambria Math" w:hAnsi="Cambria Math"/>
            </w:rPr>
            <m:t>δx≈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437FCF3A" w14:textId="1B781B9C" w:rsidR="001A3DC5" w:rsidRDefault="001A3DC5" w:rsidP="00F86A70">
      <w:r>
        <w:t xml:space="preserve">Letting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such that we are finding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</m:oMath>
      <w:r w:rsidR="00580F4C">
        <w:t xml:space="preserve"> that cuts the x-axis.</w:t>
      </w:r>
    </w:p>
    <w:p w14:paraId="5C58A425" w14:textId="0206A6C7" w:rsidR="005454D2" w:rsidRPr="009A2792" w:rsidRDefault="005454D2" w:rsidP="005454D2">
      <m:oMathPara>
        <m:oMathParaPr>
          <m:jc m:val="center"/>
        </m:oMathParaPr>
        <m:oMath>
          <m:r>
            <w:rPr>
              <w:rFonts w:ascii="Cambria Math" w:hAnsi="Cambria Math"/>
            </w:rPr>
            <m:t>δx≈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0C284004" w14:textId="0F2EC1CD" w:rsidR="00907A56" w:rsidRPr="00E21881" w:rsidRDefault="00FA5316" w:rsidP="00F86A70">
      <w:r>
        <w:t xml:space="preserve">Letting </w:t>
      </w:r>
      <m:oMath>
        <m:r>
          <w:rPr>
            <w:rFonts w:ascii="Cambria Math" w:hAnsi="Cambria Math"/>
          </w:rPr>
          <m:t>δx=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29F1BE8" w14:textId="2900A752" w:rsidR="001252B0" w:rsidRPr="001252B0" w:rsidRDefault="007318A4" w:rsidP="001252B0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20246785" w14:textId="590AC1E3" w:rsidR="001252B0" w:rsidRPr="003B05CE" w:rsidRDefault="001252B0" w:rsidP="001252B0"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0CBD0652" w14:textId="4C943EFC" w:rsidR="003B05CE" w:rsidRDefault="003B05CE" w:rsidP="001252B0">
      <w:r>
        <w:t>Now</w:t>
      </w:r>
      <w:r w:rsidR="006E673F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B937B6">
        <w:t>is an approximation of</w:t>
      </w:r>
      <w:proofErr w:type="gramEnd"/>
      <w:r w:rsidR="00B937B6">
        <w:t xml:space="preserve"> the </w:t>
      </w:r>
      <w:r w:rsidR="00FF3FF3">
        <w:t xml:space="preserve">root of </w:t>
      </w:r>
      <m:oMath>
        <m:r>
          <w:rPr>
            <w:rFonts w:ascii="Cambria Math" w:hAnsi="Cambria Math"/>
          </w:rPr>
          <m:t>f</m:t>
        </m:r>
      </m:oMath>
      <w:r w:rsidR="00ED0384">
        <w:t xml:space="preserve">and the error </w:t>
      </w:r>
      <w:r w:rsidR="00330BAD">
        <w:t xml:space="preserve">is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-0=f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6E4132AB" w14:textId="78AB5223" w:rsidR="006E673F" w:rsidRDefault="006E673F" w:rsidP="001252B0">
      <w:r>
        <w:t xml:space="preserve">It can be shown that under certain circumstances </w:t>
      </w:r>
      <w:r w:rsidR="00DF4D4A">
        <w:t xml:space="preserve">if we let </w:t>
      </w:r>
    </w:p>
    <w:p w14:paraId="5F7B0638" w14:textId="48FDDBE7" w:rsidR="00DF4D4A" w:rsidRPr="00995BAB" w:rsidRDefault="007318A4" w:rsidP="001252B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4DEA0A21" w14:textId="00B6D18B" w:rsidR="00995BAB" w:rsidRDefault="00995BAB" w:rsidP="001252B0">
      <w:r>
        <w:t xml:space="preserve">Then </w:t>
      </w:r>
      <w:r w:rsidR="007721AC">
        <w:t xml:space="preserve">the </w:t>
      </w:r>
      <w:r>
        <w:t xml:space="preserve">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 w:rsidR="002C533A">
        <w:t xml:space="preserve"> converges to the root </w:t>
      </w:r>
      <m:oMath>
        <m:r>
          <w:rPr>
            <w:rFonts w:ascii="Cambria Math" w:hAnsi="Cambria Math"/>
          </w:rPr>
          <m:t>x</m:t>
        </m:r>
      </m:oMath>
      <w:r w:rsidR="003302A0">
        <w:t xml:space="preserve"> The following simple algorithm can be used to find roots using this procedure</w:t>
      </w:r>
      <w:r w:rsidR="00617623">
        <w:t>.</w:t>
      </w:r>
    </w:p>
    <w:p w14:paraId="390E4C5B" w14:textId="2070C6AC" w:rsidR="009F5079" w:rsidRPr="001929A4" w:rsidRDefault="009F5079" w:rsidP="001929A4">
      <w:pPr>
        <w:pStyle w:val="CodeExampleCode"/>
      </w:pPr>
      <w:r w:rsidRPr="001929A4">
        <w:t xml:space="preserve">Listing </w:t>
      </w:r>
      <w:fldSimple w:instr=" SEQ Listing \* ARABIC ">
        <w:r w:rsidR="007318A4">
          <w:rPr>
            <w:noProof/>
          </w:rPr>
          <w:t>1</w:t>
        </w:r>
      </w:fldSimple>
      <w:r w:rsidRPr="001929A4">
        <w:t>Root Finding Newton</w:t>
      </w:r>
    </w:p>
    <w:p w14:paraId="1C0CB814" w14:textId="77777777" w:rsidR="001A1A1E" w:rsidRPr="001A1A1E" w:rsidRDefault="001A1A1E" w:rsidP="001A1A1E">
      <w:pPr>
        <w:pStyle w:val="SourceCode"/>
      </w:pPr>
      <w:r w:rsidRPr="001A1A1E">
        <w:t xml:space="preserve">public double Solve(Func&lt;double,double&gt;f, Func&lt;double,double&gt; fd, </w:t>
      </w:r>
    </w:p>
    <w:p w14:paraId="2EFE8B91" w14:textId="77777777" w:rsidR="001A1A1E" w:rsidRPr="001A1A1E" w:rsidRDefault="001A1A1E" w:rsidP="001A1A1E">
      <w:pPr>
        <w:pStyle w:val="SourceCode"/>
      </w:pPr>
      <w:r w:rsidRPr="001A1A1E">
        <w:tab/>
        <w:t>double initialGuess)</w:t>
      </w:r>
    </w:p>
    <w:p w14:paraId="763D0B45" w14:textId="77777777" w:rsidR="001A1A1E" w:rsidRPr="001A1A1E" w:rsidRDefault="001A1A1E" w:rsidP="001A1A1E">
      <w:pPr>
        <w:pStyle w:val="SourceCode"/>
      </w:pPr>
      <w:r w:rsidRPr="001A1A1E">
        <w:t>{</w:t>
      </w:r>
    </w:p>
    <w:p w14:paraId="1EE64EDA" w14:textId="77777777" w:rsidR="001A1A1E" w:rsidRPr="001A1A1E" w:rsidRDefault="001A1A1E" w:rsidP="001A1A1E">
      <w:pPr>
        <w:pStyle w:val="SourceCode"/>
      </w:pPr>
      <w:r w:rsidRPr="001A1A1E">
        <w:tab/>
        <w:t>double x = initialGuess;</w:t>
      </w:r>
    </w:p>
    <w:p w14:paraId="046BD38C" w14:textId="77777777" w:rsidR="001A1A1E" w:rsidRPr="001A1A1E" w:rsidRDefault="001A1A1E" w:rsidP="001A1A1E">
      <w:pPr>
        <w:pStyle w:val="SourceCode"/>
      </w:pPr>
      <w:r w:rsidRPr="001A1A1E">
        <w:tab/>
        <w:t>double y = f(x);</w:t>
      </w:r>
    </w:p>
    <w:p w14:paraId="379F46E0" w14:textId="77777777" w:rsidR="001A1A1E" w:rsidRPr="001A1A1E" w:rsidRDefault="001A1A1E" w:rsidP="001A1A1E">
      <w:pPr>
        <w:pStyle w:val="SourceCode"/>
      </w:pPr>
      <w:r w:rsidRPr="001A1A1E">
        <w:tab/>
        <w:t>double error = 0.0000001;</w:t>
      </w:r>
    </w:p>
    <w:p w14:paraId="746ECEDF" w14:textId="77777777" w:rsidR="001A1A1E" w:rsidRPr="001A1A1E" w:rsidRDefault="001A1A1E" w:rsidP="001A1A1E">
      <w:pPr>
        <w:pStyle w:val="SourceCode"/>
      </w:pPr>
      <w:r w:rsidRPr="001A1A1E">
        <w:tab/>
      </w:r>
    </w:p>
    <w:p w14:paraId="5A03367F" w14:textId="77777777" w:rsidR="001A1A1E" w:rsidRPr="001A1A1E" w:rsidRDefault="001A1A1E" w:rsidP="001A1A1E">
      <w:pPr>
        <w:pStyle w:val="SourceCode"/>
      </w:pPr>
      <w:r w:rsidRPr="001A1A1E">
        <w:tab/>
        <w:t>while (Math.Abs(y) &gt; error)</w:t>
      </w:r>
    </w:p>
    <w:p w14:paraId="484E9F25" w14:textId="77777777" w:rsidR="001A1A1E" w:rsidRPr="001A1A1E" w:rsidRDefault="001A1A1E" w:rsidP="001A1A1E">
      <w:pPr>
        <w:pStyle w:val="SourceCode"/>
      </w:pPr>
      <w:r w:rsidRPr="001A1A1E">
        <w:tab/>
        <w:t>{</w:t>
      </w:r>
    </w:p>
    <w:p w14:paraId="0B3C35B2" w14:textId="77777777" w:rsidR="001A1A1E" w:rsidRPr="001A1A1E" w:rsidRDefault="001A1A1E" w:rsidP="001A1A1E">
      <w:pPr>
        <w:pStyle w:val="SourceCode"/>
      </w:pPr>
      <w:r w:rsidRPr="001A1A1E">
        <w:tab/>
      </w:r>
      <w:r w:rsidRPr="001A1A1E">
        <w:tab/>
        <w:t>x = x - (y/fd(x));</w:t>
      </w:r>
    </w:p>
    <w:p w14:paraId="1FE4ACAE" w14:textId="77777777" w:rsidR="001A1A1E" w:rsidRPr="001A1A1E" w:rsidRDefault="001A1A1E" w:rsidP="001A1A1E">
      <w:pPr>
        <w:pStyle w:val="SourceCode"/>
      </w:pPr>
      <w:r w:rsidRPr="001A1A1E">
        <w:tab/>
      </w:r>
      <w:r w:rsidRPr="001A1A1E">
        <w:tab/>
        <w:t>y = f(x);</w:t>
      </w:r>
    </w:p>
    <w:p w14:paraId="22C15FD6" w14:textId="77777777" w:rsidR="001A1A1E" w:rsidRPr="001A1A1E" w:rsidRDefault="001A1A1E" w:rsidP="001A1A1E">
      <w:pPr>
        <w:pStyle w:val="SourceCode"/>
      </w:pPr>
      <w:r w:rsidRPr="001A1A1E">
        <w:tab/>
        <w:t>}</w:t>
      </w:r>
    </w:p>
    <w:p w14:paraId="6F86594D" w14:textId="77777777" w:rsidR="001A1A1E" w:rsidRPr="001A1A1E" w:rsidRDefault="001A1A1E" w:rsidP="001A1A1E">
      <w:pPr>
        <w:pStyle w:val="SourceCode"/>
      </w:pPr>
      <w:r w:rsidRPr="001A1A1E">
        <w:tab/>
      </w:r>
    </w:p>
    <w:p w14:paraId="101CC088" w14:textId="77777777" w:rsidR="001A1A1E" w:rsidRPr="001A1A1E" w:rsidRDefault="001A1A1E" w:rsidP="001A1A1E">
      <w:pPr>
        <w:pStyle w:val="SourceCode"/>
      </w:pPr>
      <w:r w:rsidRPr="001A1A1E">
        <w:tab/>
        <w:t>return x;</w:t>
      </w:r>
    </w:p>
    <w:p w14:paraId="7D81A318" w14:textId="3A12E810" w:rsidR="003302A0" w:rsidRPr="001A1A1E" w:rsidRDefault="001A1A1E" w:rsidP="001A1A1E">
      <w:pPr>
        <w:pStyle w:val="SourceCode"/>
      </w:pPr>
      <w:r w:rsidRPr="001A1A1E">
        <w:t>}</w:t>
      </w:r>
    </w:p>
    <w:p w14:paraId="1DEC842F" w14:textId="30D39CFD" w:rsidR="007721AC" w:rsidRDefault="007721AC" w:rsidP="00CC7469"/>
    <w:p w14:paraId="413A70F3" w14:textId="1448D43F" w:rsidR="00DA6F90" w:rsidRDefault="00DA6F90" w:rsidP="00CC7469">
      <w:r>
        <w:t xml:space="preserve">While finding roots is of course useful </w:t>
      </w:r>
      <w:r w:rsidR="00F043B9">
        <w:t xml:space="preserve">our original </w:t>
      </w:r>
      <w:r w:rsidR="00C572E8">
        <w:t xml:space="preserve">desire was to find the value of </w:t>
      </w:r>
      <m:oMath>
        <m:r>
          <w:rPr>
            <w:rFonts w:ascii="Cambria Math" w:hAnsi="Cambria Math"/>
          </w:rPr>
          <m:t>x</m:t>
        </m:r>
      </m:oMath>
      <w:r w:rsidR="00C572E8"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="00C572E8">
        <w:t xml:space="preserve"> for any value of</w:t>
      </w:r>
      <w:r w:rsidR="00EE446C">
        <w:t xml:space="preserve"> c.</w:t>
      </w:r>
      <w:r w:rsidR="00027AB6">
        <w:t xml:space="preserve"> Thankfully a small amendment to our </w:t>
      </w:r>
      <w:r w:rsidR="00125A82">
        <w:t>algorithm extends it for any c.</w:t>
      </w:r>
      <w:r w:rsidR="000A7E90">
        <w:t xml:space="preserve"> If we use original function </w:t>
      </w:r>
      <m:oMath>
        <m:r>
          <w:rPr>
            <w:rFonts w:ascii="Cambria Math" w:hAnsi="Cambria Math"/>
          </w:rPr>
          <m:t>f</m:t>
        </m:r>
      </m:oMath>
      <w:r w:rsidR="000A7E90">
        <w:t xml:space="preserve"> to form a new function </w:t>
      </w:r>
      <m:oMath>
        <m:r>
          <w:rPr>
            <w:rFonts w:ascii="Cambria Math" w:hAnsi="Cambria Math"/>
          </w:rPr>
          <m:t>g=f-c</m:t>
        </m:r>
      </m:oMath>
      <w:r w:rsidR="000A7E90">
        <w:t xml:space="preserve"> then finding a root of </w:t>
      </w:r>
      <m:oMath>
        <m:r>
          <w:rPr>
            <w:rFonts w:ascii="Cambria Math" w:hAnsi="Cambria Math"/>
          </w:rPr>
          <m:t>g</m:t>
        </m:r>
      </m:oMath>
      <w:r w:rsidR="000A7E90">
        <w:t xml:space="preserve"> will give us the value of x that makes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</m:t>
        </m:r>
      </m:oMath>
      <w:r w:rsidR="00774633">
        <w:t xml:space="preserve"> . We can use the derivative of </w:t>
      </w:r>
      <m:oMath>
        <m:r>
          <w:rPr>
            <w:rFonts w:ascii="Cambria Math" w:hAnsi="Cambria Math"/>
          </w:rPr>
          <m:t>f</m:t>
        </m:r>
      </m:oMath>
      <w:r w:rsidR="003F78BA">
        <w:t xml:space="preserve"> as the </w:t>
      </w:r>
      <w:r w:rsidR="002A7D8C">
        <w:t>derivative</w:t>
      </w:r>
      <w:r w:rsidR="003F78BA">
        <w:t xml:space="preserve"> of </w:t>
      </w:r>
      <m:oMath>
        <m:r>
          <w:rPr>
            <w:rFonts w:ascii="Cambria Math" w:hAnsi="Cambria Math"/>
          </w:rPr>
          <m:t>g</m:t>
        </m:r>
      </m:oMath>
      <w:r w:rsidR="005A466B">
        <w:t xml:space="preserve"> </w:t>
      </w:r>
      <w:r w:rsidR="00C361BF">
        <w:t>because c is a constant and hence gets dropped during differentiation.</w:t>
      </w:r>
    </w:p>
    <w:p w14:paraId="56765D66" w14:textId="77777777" w:rsidR="006925D7" w:rsidRPr="006925D7" w:rsidRDefault="006925D7" w:rsidP="006925D7">
      <w:pPr>
        <w:pStyle w:val="SourceCode"/>
      </w:pPr>
      <w:r w:rsidRPr="006925D7">
        <w:t xml:space="preserve">public double Solve(Func&lt;double,double&gt;f, Func&lt;double,double&gt; fd, </w:t>
      </w:r>
    </w:p>
    <w:p w14:paraId="15EA0260" w14:textId="77777777" w:rsidR="006925D7" w:rsidRPr="006925D7" w:rsidRDefault="006925D7" w:rsidP="006925D7">
      <w:pPr>
        <w:pStyle w:val="SourceCode"/>
      </w:pPr>
      <w:r w:rsidRPr="006925D7">
        <w:tab/>
        <w:t>double initialGuess, double c)</w:t>
      </w:r>
    </w:p>
    <w:p w14:paraId="4D69DB11" w14:textId="77777777" w:rsidR="006925D7" w:rsidRPr="006925D7" w:rsidRDefault="006925D7" w:rsidP="006925D7">
      <w:pPr>
        <w:pStyle w:val="SourceCode"/>
      </w:pPr>
      <w:r w:rsidRPr="006925D7">
        <w:t>{</w:t>
      </w:r>
    </w:p>
    <w:p w14:paraId="7105EBDF" w14:textId="77777777" w:rsidR="006925D7" w:rsidRPr="006925D7" w:rsidRDefault="006925D7" w:rsidP="006925D7">
      <w:pPr>
        <w:pStyle w:val="SourceCode"/>
      </w:pPr>
      <w:r w:rsidRPr="006925D7">
        <w:tab/>
        <w:t>Func&lt;double,double&gt; g = r =&gt; f(r)-c;</w:t>
      </w:r>
    </w:p>
    <w:p w14:paraId="0B36BBE8" w14:textId="77777777" w:rsidR="006925D7" w:rsidRPr="006925D7" w:rsidRDefault="006925D7" w:rsidP="006925D7">
      <w:pPr>
        <w:pStyle w:val="SourceCode"/>
      </w:pPr>
      <w:r w:rsidRPr="006925D7">
        <w:tab/>
        <w:t>double x = initialGuess;</w:t>
      </w:r>
    </w:p>
    <w:p w14:paraId="4DD36A5A" w14:textId="77777777" w:rsidR="006925D7" w:rsidRPr="006925D7" w:rsidRDefault="006925D7" w:rsidP="006925D7">
      <w:pPr>
        <w:pStyle w:val="SourceCode"/>
      </w:pPr>
      <w:r w:rsidRPr="006925D7">
        <w:tab/>
      </w:r>
    </w:p>
    <w:p w14:paraId="42A3EBF1" w14:textId="77777777" w:rsidR="006925D7" w:rsidRPr="006925D7" w:rsidRDefault="006925D7" w:rsidP="006925D7">
      <w:pPr>
        <w:pStyle w:val="SourceCode"/>
      </w:pPr>
      <w:r w:rsidRPr="006925D7">
        <w:tab/>
        <w:t>double y = g(x);</w:t>
      </w:r>
    </w:p>
    <w:p w14:paraId="259F4FF3" w14:textId="77777777" w:rsidR="006925D7" w:rsidRPr="006925D7" w:rsidRDefault="006925D7" w:rsidP="006925D7">
      <w:pPr>
        <w:pStyle w:val="SourceCode"/>
      </w:pPr>
      <w:r w:rsidRPr="006925D7">
        <w:tab/>
        <w:t>double error = 0.0000001;</w:t>
      </w:r>
    </w:p>
    <w:p w14:paraId="6BCAD71F" w14:textId="77777777" w:rsidR="006925D7" w:rsidRPr="006925D7" w:rsidRDefault="006925D7" w:rsidP="006925D7">
      <w:pPr>
        <w:pStyle w:val="SourceCode"/>
      </w:pPr>
      <w:r w:rsidRPr="006925D7">
        <w:tab/>
      </w:r>
    </w:p>
    <w:p w14:paraId="5FABA2CA" w14:textId="77777777" w:rsidR="006925D7" w:rsidRPr="006925D7" w:rsidRDefault="006925D7" w:rsidP="006925D7">
      <w:pPr>
        <w:pStyle w:val="SourceCode"/>
      </w:pPr>
      <w:r w:rsidRPr="006925D7">
        <w:tab/>
        <w:t>while (Math.Abs(y) &gt; error)</w:t>
      </w:r>
    </w:p>
    <w:p w14:paraId="56911A30" w14:textId="77777777" w:rsidR="006925D7" w:rsidRPr="006925D7" w:rsidRDefault="006925D7" w:rsidP="006925D7">
      <w:pPr>
        <w:pStyle w:val="SourceCode"/>
      </w:pPr>
      <w:r w:rsidRPr="006925D7">
        <w:tab/>
        <w:t>{</w:t>
      </w:r>
    </w:p>
    <w:p w14:paraId="17A6987A" w14:textId="77777777" w:rsidR="006925D7" w:rsidRPr="006925D7" w:rsidRDefault="006925D7" w:rsidP="006925D7">
      <w:pPr>
        <w:pStyle w:val="SourceCode"/>
      </w:pPr>
      <w:r w:rsidRPr="006925D7">
        <w:tab/>
      </w:r>
      <w:r w:rsidRPr="006925D7">
        <w:tab/>
        <w:t>x = x - (y/fd(x));</w:t>
      </w:r>
    </w:p>
    <w:p w14:paraId="6D344F84" w14:textId="77777777" w:rsidR="006925D7" w:rsidRPr="006925D7" w:rsidRDefault="006925D7" w:rsidP="006925D7">
      <w:pPr>
        <w:pStyle w:val="SourceCode"/>
      </w:pPr>
      <w:r w:rsidRPr="006925D7">
        <w:tab/>
      </w:r>
      <w:r w:rsidRPr="006925D7">
        <w:tab/>
        <w:t>y = g(x);</w:t>
      </w:r>
    </w:p>
    <w:p w14:paraId="0ADB7AEF" w14:textId="77777777" w:rsidR="006925D7" w:rsidRPr="006925D7" w:rsidRDefault="006925D7" w:rsidP="006925D7">
      <w:pPr>
        <w:pStyle w:val="SourceCode"/>
      </w:pPr>
      <w:r w:rsidRPr="006925D7">
        <w:tab/>
        <w:t>}</w:t>
      </w:r>
    </w:p>
    <w:p w14:paraId="2107DF98" w14:textId="77777777" w:rsidR="006925D7" w:rsidRPr="006925D7" w:rsidRDefault="006925D7" w:rsidP="006925D7">
      <w:pPr>
        <w:pStyle w:val="SourceCode"/>
      </w:pPr>
      <w:r w:rsidRPr="006925D7">
        <w:tab/>
      </w:r>
    </w:p>
    <w:p w14:paraId="4619899C" w14:textId="77777777" w:rsidR="006925D7" w:rsidRPr="006925D7" w:rsidRDefault="006925D7" w:rsidP="006925D7">
      <w:pPr>
        <w:pStyle w:val="SourceCode"/>
      </w:pPr>
      <w:r w:rsidRPr="006925D7">
        <w:tab/>
        <w:t>return x;</w:t>
      </w:r>
    </w:p>
    <w:p w14:paraId="0AA9F3A6" w14:textId="5CC0F2C6" w:rsidR="006925D7" w:rsidRPr="006925D7" w:rsidRDefault="006925D7" w:rsidP="006925D7">
      <w:pPr>
        <w:pStyle w:val="SourceCode"/>
      </w:pPr>
      <w:r w:rsidRPr="006925D7">
        <w:t>}</w:t>
      </w:r>
    </w:p>
    <w:p w14:paraId="13CDD873" w14:textId="77777777" w:rsidR="00C361BF" w:rsidRDefault="00C361BF" w:rsidP="00CC7469"/>
    <w:p w14:paraId="6030FBB8" w14:textId="5235B5AF" w:rsidR="00125A82" w:rsidRDefault="00125A82" w:rsidP="00CC7469"/>
    <w:p w14:paraId="7187CD5E" w14:textId="77777777" w:rsidR="00125A82" w:rsidRDefault="00125A82" w:rsidP="00CC7469"/>
    <w:p w14:paraId="2614F87C" w14:textId="05FD8F24" w:rsidR="0047231A" w:rsidRDefault="003A540C" w:rsidP="0047231A">
      <w:r>
        <w:lastRenderedPageBreak/>
        <w:t>The converges looks as follows in tabular and graphical form</w:t>
      </w:r>
    </w:p>
    <w:p w14:paraId="6B690C73" w14:textId="6DBD1EC2" w:rsidR="003A540C" w:rsidRDefault="003A540C" w:rsidP="0047231A">
      <w:r w:rsidRPr="003A540C">
        <w:rPr>
          <w:noProof/>
        </w:rPr>
        <w:drawing>
          <wp:inline distT="0" distB="0" distL="0" distR="0" wp14:anchorId="0B51F84F" wp14:editId="4AEF6C3C">
            <wp:extent cx="461637" cy="14988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41" cy="15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E039" w14:textId="7D4D519C" w:rsidR="006F0114" w:rsidRDefault="006F0114" w:rsidP="0047231A">
      <w:r w:rsidRPr="006F0114">
        <w:rPr>
          <w:noProof/>
        </w:rPr>
        <w:drawing>
          <wp:inline distT="0" distB="0" distL="0" distR="0" wp14:anchorId="1A40D419" wp14:editId="7ACFF69A">
            <wp:extent cx="5731510" cy="2489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506B" w14:textId="77777777" w:rsidR="003A540C" w:rsidRDefault="003A540C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48C8FA6" w14:textId="0DA93CB7" w:rsidR="00FA166C" w:rsidRDefault="00FA166C" w:rsidP="00FA166C">
      <w:pPr>
        <w:pStyle w:val="Heading2"/>
      </w:pPr>
      <w:r>
        <w:lastRenderedPageBreak/>
        <w:t>Linear Regression</w:t>
      </w:r>
    </w:p>
    <w:p w14:paraId="5DDE186A" w14:textId="19FEA831" w:rsidR="00D62593" w:rsidRDefault="00D62593" w:rsidP="00D62593">
      <w:pPr>
        <w:pStyle w:val="Heading2"/>
      </w:pPr>
      <w:r>
        <w:t>Beta of Portfolio</w:t>
      </w:r>
    </w:p>
    <w:p w14:paraId="308AF4CD" w14:textId="77777777" w:rsidR="00D62593" w:rsidRPr="00D62593" w:rsidRDefault="00D62593" w:rsidP="00D62593"/>
    <w:p w14:paraId="3E6CF055" w14:textId="77777777" w:rsidR="00FA166C" w:rsidRPr="00FA166C" w:rsidRDefault="00FA166C" w:rsidP="00FA166C"/>
    <w:p w14:paraId="7D255D55" w14:textId="77777777" w:rsidR="00EE446C" w:rsidRPr="00B44553" w:rsidRDefault="00EE446C" w:rsidP="00CC7469"/>
    <w:p w14:paraId="31782B82" w14:textId="77777777" w:rsidR="00B44553" w:rsidRPr="001252B0" w:rsidRDefault="00B44553" w:rsidP="001252B0"/>
    <w:p w14:paraId="4B6CC042" w14:textId="2FA420E0" w:rsidR="001252B0" w:rsidRPr="009A2792" w:rsidRDefault="001252B0" w:rsidP="001252B0"/>
    <w:p w14:paraId="420C3631" w14:textId="77777777" w:rsidR="00DD2160" w:rsidRDefault="00DD2160" w:rsidP="00F86A70"/>
    <w:p w14:paraId="7D904056" w14:textId="77777777" w:rsidR="00DD2160" w:rsidRDefault="00DD2160" w:rsidP="00F86A70"/>
    <w:p w14:paraId="2D926C9B" w14:textId="77777777" w:rsidR="00410851" w:rsidRDefault="00410851" w:rsidP="00F86A70"/>
    <w:p w14:paraId="63BA1454" w14:textId="77777777" w:rsidR="00DB1159" w:rsidRPr="00F86A70" w:rsidRDefault="00DB1159" w:rsidP="00F86A70"/>
    <w:p w14:paraId="145C76DB" w14:textId="5C8B6EED" w:rsidR="00E70F55" w:rsidRPr="00E70F55" w:rsidRDefault="00286FF0" w:rsidP="00E70F55">
      <w:r>
        <w:t xml:space="preserve"> </w:t>
      </w:r>
      <w:r w:rsidR="00A567F1">
        <w:t xml:space="preserve"> </w:t>
      </w: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AB6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5DB0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6EC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A7E90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2B0"/>
    <w:rsid w:val="00125714"/>
    <w:rsid w:val="00125A82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4E6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9A4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1A1E"/>
    <w:rsid w:val="001A250C"/>
    <w:rsid w:val="001A2E50"/>
    <w:rsid w:val="001A3688"/>
    <w:rsid w:val="001A375F"/>
    <w:rsid w:val="001A3DC5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730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197E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3F3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FF0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A7D8C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33A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2A0"/>
    <w:rsid w:val="0033071E"/>
    <w:rsid w:val="0033083E"/>
    <w:rsid w:val="00330AF8"/>
    <w:rsid w:val="00330BAD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6F46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40C"/>
    <w:rsid w:val="003A5AC4"/>
    <w:rsid w:val="003A5F26"/>
    <w:rsid w:val="003A641D"/>
    <w:rsid w:val="003A67CA"/>
    <w:rsid w:val="003A69B3"/>
    <w:rsid w:val="003A6D12"/>
    <w:rsid w:val="003A6D4C"/>
    <w:rsid w:val="003B05CE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D7077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3F78BA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51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6A7"/>
    <w:rsid w:val="00417A85"/>
    <w:rsid w:val="00420582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5F78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67FAD"/>
    <w:rsid w:val="00470164"/>
    <w:rsid w:val="004701FF"/>
    <w:rsid w:val="0047231A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6F68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3D1A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828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54D2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0F4C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466B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3EB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4ED"/>
    <w:rsid w:val="0061576B"/>
    <w:rsid w:val="0061594A"/>
    <w:rsid w:val="00616BB1"/>
    <w:rsid w:val="00617373"/>
    <w:rsid w:val="00617623"/>
    <w:rsid w:val="0062006A"/>
    <w:rsid w:val="00620147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5D7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73F"/>
    <w:rsid w:val="006E6E0B"/>
    <w:rsid w:val="006E7272"/>
    <w:rsid w:val="006E72FA"/>
    <w:rsid w:val="006E75CD"/>
    <w:rsid w:val="006E7D19"/>
    <w:rsid w:val="006F0114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2A2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8A4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7EA"/>
    <w:rsid w:val="0075281C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BFE"/>
    <w:rsid w:val="00770276"/>
    <w:rsid w:val="007711D3"/>
    <w:rsid w:val="00771DE5"/>
    <w:rsid w:val="00771E33"/>
    <w:rsid w:val="007721AC"/>
    <w:rsid w:val="00772D07"/>
    <w:rsid w:val="00773654"/>
    <w:rsid w:val="0077390D"/>
    <w:rsid w:val="007745C7"/>
    <w:rsid w:val="00774633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AE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2855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469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006"/>
    <w:rsid w:val="008B1B9E"/>
    <w:rsid w:val="008B20F2"/>
    <w:rsid w:val="008B4029"/>
    <w:rsid w:val="008B42F7"/>
    <w:rsid w:val="008B5198"/>
    <w:rsid w:val="008B5862"/>
    <w:rsid w:val="008B5EDA"/>
    <w:rsid w:val="008B774E"/>
    <w:rsid w:val="008C178E"/>
    <w:rsid w:val="008C3159"/>
    <w:rsid w:val="008C35A1"/>
    <w:rsid w:val="008C4394"/>
    <w:rsid w:val="008C457B"/>
    <w:rsid w:val="008C464D"/>
    <w:rsid w:val="008C46D4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46BD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A56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36B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95BAB"/>
    <w:rsid w:val="009A0064"/>
    <w:rsid w:val="009A0738"/>
    <w:rsid w:val="009A0E27"/>
    <w:rsid w:val="009A1419"/>
    <w:rsid w:val="009A14C4"/>
    <w:rsid w:val="009A2792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6D6D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079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3D2"/>
    <w:rsid w:val="00A25611"/>
    <w:rsid w:val="00A26787"/>
    <w:rsid w:val="00A268BA"/>
    <w:rsid w:val="00A27C06"/>
    <w:rsid w:val="00A30F36"/>
    <w:rsid w:val="00A312AC"/>
    <w:rsid w:val="00A317AE"/>
    <w:rsid w:val="00A31E38"/>
    <w:rsid w:val="00A3249C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249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7F1"/>
    <w:rsid w:val="00A57492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C0A"/>
    <w:rsid w:val="00AD7D0C"/>
    <w:rsid w:val="00AE0884"/>
    <w:rsid w:val="00AE10F7"/>
    <w:rsid w:val="00AE1C6B"/>
    <w:rsid w:val="00AE2022"/>
    <w:rsid w:val="00AE2461"/>
    <w:rsid w:val="00AE3099"/>
    <w:rsid w:val="00AE3984"/>
    <w:rsid w:val="00AE40DA"/>
    <w:rsid w:val="00AE41CF"/>
    <w:rsid w:val="00AE4A55"/>
    <w:rsid w:val="00AE5EA6"/>
    <w:rsid w:val="00AE6077"/>
    <w:rsid w:val="00AE6BFF"/>
    <w:rsid w:val="00AE73E7"/>
    <w:rsid w:val="00AE763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1F92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372F6"/>
    <w:rsid w:val="00B4044F"/>
    <w:rsid w:val="00B4143A"/>
    <w:rsid w:val="00B41FD2"/>
    <w:rsid w:val="00B44553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347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7B6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3E0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B70"/>
    <w:rsid w:val="00C30D85"/>
    <w:rsid w:val="00C334DF"/>
    <w:rsid w:val="00C336CE"/>
    <w:rsid w:val="00C33DA8"/>
    <w:rsid w:val="00C34F61"/>
    <w:rsid w:val="00C34FF7"/>
    <w:rsid w:val="00C35229"/>
    <w:rsid w:val="00C3559E"/>
    <w:rsid w:val="00C361BF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2E8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1C0E"/>
    <w:rsid w:val="00C739E9"/>
    <w:rsid w:val="00C74629"/>
    <w:rsid w:val="00C75C56"/>
    <w:rsid w:val="00C765AE"/>
    <w:rsid w:val="00C77DE7"/>
    <w:rsid w:val="00C808E1"/>
    <w:rsid w:val="00C809CF"/>
    <w:rsid w:val="00C810AF"/>
    <w:rsid w:val="00C82174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06E"/>
    <w:rsid w:val="00CC1902"/>
    <w:rsid w:val="00CC306C"/>
    <w:rsid w:val="00CC3427"/>
    <w:rsid w:val="00CC5CE9"/>
    <w:rsid w:val="00CC5E67"/>
    <w:rsid w:val="00CC61FD"/>
    <w:rsid w:val="00CC6BB1"/>
    <w:rsid w:val="00CC7469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5909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BA3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593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5091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90"/>
    <w:rsid w:val="00DA6FEC"/>
    <w:rsid w:val="00DB1159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160"/>
    <w:rsid w:val="00DD231D"/>
    <w:rsid w:val="00DD2352"/>
    <w:rsid w:val="00DD2404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83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1B5F"/>
    <w:rsid w:val="00DF318F"/>
    <w:rsid w:val="00DF4074"/>
    <w:rsid w:val="00DF4D4A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B2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881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6DDA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0F55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384"/>
    <w:rsid w:val="00ED0CBB"/>
    <w:rsid w:val="00ED0F04"/>
    <w:rsid w:val="00ED15A8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446C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43B9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73DC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2768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2E19"/>
    <w:rsid w:val="00F8336B"/>
    <w:rsid w:val="00F84329"/>
    <w:rsid w:val="00F84FFC"/>
    <w:rsid w:val="00F85132"/>
    <w:rsid w:val="00F85376"/>
    <w:rsid w:val="00F86A70"/>
    <w:rsid w:val="00F87D7A"/>
    <w:rsid w:val="00F90C3C"/>
    <w:rsid w:val="00F919E7"/>
    <w:rsid w:val="00F94F6D"/>
    <w:rsid w:val="00F95024"/>
    <w:rsid w:val="00F9662B"/>
    <w:rsid w:val="00F96A9B"/>
    <w:rsid w:val="00F96DF4"/>
    <w:rsid w:val="00FA166C"/>
    <w:rsid w:val="00FA1DC7"/>
    <w:rsid w:val="00FA2322"/>
    <w:rsid w:val="00FA2BEC"/>
    <w:rsid w:val="00FA2DD9"/>
    <w:rsid w:val="00FA323D"/>
    <w:rsid w:val="00FA3335"/>
    <w:rsid w:val="00FA430E"/>
    <w:rsid w:val="00FA5316"/>
    <w:rsid w:val="00FA5468"/>
    <w:rsid w:val="00FA6C45"/>
    <w:rsid w:val="00FA7D1E"/>
    <w:rsid w:val="00FB0326"/>
    <w:rsid w:val="00FB04C5"/>
    <w:rsid w:val="00FB052F"/>
    <w:rsid w:val="00FB15E3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5718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3FF3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A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8A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8A4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318A4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318A4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318A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18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318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318A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8A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18A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18A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318A4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318A4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318A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A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A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A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318A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318A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318A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318A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318A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318A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318A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318A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318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8A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318A4"/>
    <w:rPr>
      <w:b/>
    </w:rPr>
  </w:style>
  <w:style w:type="numbering" w:customStyle="1" w:styleId="KennysListStyles">
    <w:name w:val="KennysListStyles"/>
    <w:uiPriority w:val="99"/>
    <w:rsid w:val="007318A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318A4"/>
    <w:rPr>
      <w:b/>
    </w:rPr>
  </w:style>
  <w:style w:type="paragraph" w:customStyle="1" w:styleId="Answer">
    <w:name w:val="Answer"/>
    <w:basedOn w:val="Normal"/>
    <w:qFormat/>
    <w:rsid w:val="007318A4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318A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31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318A4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318A4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318A4"/>
    <w:rPr>
      <w:smallCaps/>
    </w:rPr>
  </w:style>
  <w:style w:type="paragraph" w:customStyle="1" w:styleId="SourceCodeCaption">
    <w:name w:val="Source Code Caption"/>
    <w:basedOn w:val="Normal"/>
    <w:rsid w:val="007318A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318A4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318A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18A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318A4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318A4"/>
    <w:rPr>
      <w:b/>
      <w:smallCaps/>
    </w:rPr>
  </w:style>
  <w:style w:type="paragraph" w:customStyle="1" w:styleId="NumberedList">
    <w:name w:val="Numbered List"/>
    <w:basedOn w:val="Normal"/>
    <w:qFormat/>
    <w:rsid w:val="007318A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318A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318A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318A4"/>
  </w:style>
  <w:style w:type="paragraph" w:styleId="ListNumber">
    <w:name w:val="List Number"/>
    <w:basedOn w:val="Normal"/>
    <w:uiPriority w:val="99"/>
    <w:unhideWhenUsed/>
    <w:rsid w:val="007318A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318A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318A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318A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318A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318A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318A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318A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318A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318A4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318A4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31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A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318A4"/>
    <w:rPr>
      <w:smallCaps/>
    </w:rPr>
  </w:style>
  <w:style w:type="paragraph" w:customStyle="1" w:styleId="TableCellNormal">
    <w:name w:val="Table Cell Normal"/>
    <w:basedOn w:val="Normal"/>
    <w:qFormat/>
    <w:rsid w:val="007318A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318A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318A4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318A4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318A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318A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318A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318A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318A4"/>
    <w:rPr>
      <w:i/>
      <w:iCs/>
    </w:rPr>
  </w:style>
  <w:style w:type="character" w:customStyle="1" w:styleId="CommandChar">
    <w:name w:val="Command Char"/>
    <w:basedOn w:val="DefaultParagraphFont"/>
    <w:link w:val="Command"/>
    <w:rsid w:val="007318A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318A4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318A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318A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318A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318A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318A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318A4"/>
    <w:pPr>
      <w:spacing w:after="0"/>
      <w:ind w:left="924" w:hanging="357"/>
    </w:pPr>
  </w:style>
  <w:style w:type="paragraph" w:customStyle="1" w:styleId="a">
    <w:name w:val="`"/>
    <w:basedOn w:val="Normal"/>
    <w:qFormat/>
    <w:rsid w:val="007318A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318A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318A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318A4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318A4"/>
    <w:rPr>
      <w:b/>
      <w:smallCaps/>
    </w:rPr>
  </w:style>
  <w:style w:type="table" w:customStyle="1" w:styleId="SimpleDefinition">
    <w:name w:val="SimpleDefinition"/>
    <w:basedOn w:val="TableNormal"/>
    <w:uiPriority w:val="99"/>
    <w:rsid w:val="007318A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318A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318A4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318A4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318A4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318A4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318A4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318A4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318A4"/>
    <w:rPr>
      <w:color w:val="4BACC6" w:themeColor="accent5"/>
    </w:rPr>
  </w:style>
  <w:style w:type="paragraph" w:customStyle="1" w:styleId="ToDoSection">
    <w:name w:val="ToDo Section"/>
    <w:basedOn w:val="Heading1"/>
    <w:qFormat/>
    <w:rsid w:val="007318A4"/>
  </w:style>
  <w:style w:type="paragraph" w:customStyle="1" w:styleId="ToDoQuestionHeader">
    <w:name w:val="ToDo Question Header"/>
    <w:basedOn w:val="Question"/>
    <w:qFormat/>
    <w:rsid w:val="007318A4"/>
  </w:style>
  <w:style w:type="paragraph" w:customStyle="1" w:styleId="ToDoDetails">
    <w:name w:val="ToDoDetails"/>
    <w:basedOn w:val="Normal"/>
    <w:qFormat/>
    <w:rsid w:val="007318A4"/>
  </w:style>
  <w:style w:type="paragraph" w:customStyle="1" w:styleId="CodeExampleCode">
    <w:name w:val="Code Example Code"/>
    <w:basedOn w:val="Normal"/>
    <w:rsid w:val="007318A4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318A4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318A4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318A4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318A4"/>
  </w:style>
  <w:style w:type="paragraph" w:customStyle="1" w:styleId="questionsubsection2">
    <w:name w:val="question sub section 2"/>
    <w:basedOn w:val="Heading4"/>
    <w:qFormat/>
    <w:rsid w:val="007318A4"/>
  </w:style>
  <w:style w:type="paragraph" w:customStyle="1" w:styleId="ListBulletHeader2">
    <w:name w:val="List Bullet Header 2"/>
    <w:basedOn w:val="Normal"/>
    <w:next w:val="ListBullet"/>
    <w:qFormat/>
    <w:rsid w:val="007318A4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318A4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318A4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318A4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318A4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318A4"/>
    <w:pPr>
      <w:ind w:left="480"/>
    </w:pPr>
  </w:style>
  <w:style w:type="paragraph" w:customStyle="1" w:styleId="Keyword">
    <w:name w:val="Keyword"/>
    <w:basedOn w:val="Strong1"/>
    <w:link w:val="KeywordChar"/>
    <w:qFormat/>
    <w:rsid w:val="007318A4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318A4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867CF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character" w:styleId="PlaceholderText">
    <w:name w:val="Placeholder Text"/>
    <w:basedOn w:val="DefaultParagraphFont"/>
    <w:uiPriority w:val="99"/>
    <w:semiHidden/>
    <w:rsid w:val="000867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9A991-279E-4BE1-9F80-F51EA848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13383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440</cp:revision>
  <cp:lastPrinted>2020-11-06T21:19:00Z</cp:lastPrinted>
  <dcterms:created xsi:type="dcterms:W3CDTF">2019-05-30T19:33:00Z</dcterms:created>
  <dcterms:modified xsi:type="dcterms:W3CDTF">2020-11-06T21:19:00Z</dcterms:modified>
</cp:coreProperties>
</file>