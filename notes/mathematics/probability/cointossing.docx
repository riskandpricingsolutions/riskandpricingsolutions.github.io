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294BFD0" w:rsidR="00CE23AA" w:rsidRDefault="00E8046C" w:rsidP="0036239E">
      <w:pPr>
        <w:pStyle w:val="DocumentTitle"/>
        <w:ind w:firstLine="0"/>
      </w:pPr>
      <w:r>
        <w:t>Random</w:t>
      </w:r>
      <w:bookmarkStart w:id="0" w:name="_GoBack"/>
      <w:bookmarkEnd w:id="0"/>
      <w:r>
        <w:t xml:space="preserve"> Processes via coin tossing</w:t>
      </w:r>
    </w:p>
    <w:p w14:paraId="3D80E79C" w14:textId="77777777" w:rsidR="00BD04E8" w:rsidRDefault="00BD04E8" w:rsidP="00BD04E8"/>
    <w:p w14:paraId="12ADB54D" w14:textId="77777777" w:rsidR="00E8046C" w:rsidRPr="00282070" w:rsidRDefault="00E8046C" w:rsidP="00E8046C">
      <w:pPr>
        <w:pStyle w:val="Heading2"/>
      </w:pPr>
      <w:r>
        <w:t>Introduction</w:t>
      </w:r>
    </w:p>
    <w:p w14:paraId="2D1115E7" w14:textId="77777777" w:rsidR="00E8046C" w:rsidRDefault="00E8046C" w:rsidP="00E8046C">
      <w:r>
        <w:t>Imagine a random event that involves the tossing of a single coin. We have two outcomes, heads or tails</w:t>
      </w:r>
    </w:p>
    <w:p w14:paraId="03820AF9" w14:textId="77777777" w:rsidR="00E8046C" w:rsidRDefault="00E8046C" w:rsidP="00E8046C"/>
    <w:p w14:paraId="2EEBB3F2" w14:textId="77777777" w:rsidR="00E8046C" w:rsidRDefault="00E8046C" w:rsidP="00E8046C">
      <w:r>
        <w:rPr>
          <w:position w:val="-10"/>
        </w:rPr>
        <w:object w:dxaOrig="1095" w:dyaOrig="345" w14:anchorId="5CA28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pt;height:17.3pt" o:ole="">
            <v:imagedata r:id="rId8" o:title=""/>
          </v:shape>
          <o:OLEObject Type="Embed" ProgID="Equation.3" ShapeID="_x0000_i1025" DrawAspect="Content" ObjectID="_1627966882" r:id="rId9"/>
        </w:object>
      </w:r>
      <w:r>
        <w:t xml:space="preserve">. </w:t>
      </w:r>
    </w:p>
    <w:p w14:paraId="23631B50" w14:textId="77777777" w:rsidR="00E8046C" w:rsidRDefault="00E8046C" w:rsidP="00E8046C"/>
    <w:p w14:paraId="2C1BA215" w14:textId="77777777" w:rsidR="00E8046C" w:rsidRDefault="00E8046C" w:rsidP="00E8046C">
      <w:r>
        <w:t>Furthermore, let us define a random variable</w:t>
      </w:r>
      <w:r w:rsidRPr="006D70DF">
        <w:rPr>
          <w:position w:val="-10"/>
        </w:rPr>
        <w:object w:dxaOrig="240" w:dyaOrig="340" w14:anchorId="619C119A">
          <v:shape id="_x0000_i1026" type="#_x0000_t75" style="width:12.1pt;height:17.3pt" o:ole="">
            <v:imagedata r:id="rId10" o:title=""/>
          </v:shape>
          <o:OLEObject Type="Embed" ProgID="Equation.3" ShapeID="_x0000_i1026" DrawAspect="Content" ObjectID="_1627966883" r:id="rId11"/>
        </w:object>
      </w:r>
      <w:r>
        <w:t>that takes the value of plus one dollar if we obtain a head and minus one dollar if we obtain a tail.</w:t>
      </w:r>
    </w:p>
    <w:p w14:paraId="3B25C730" w14:textId="77777777" w:rsidR="00E8046C" w:rsidRDefault="00E8046C" w:rsidP="00E8046C"/>
    <w:p w14:paraId="335741D2" w14:textId="77777777" w:rsidR="00E8046C" w:rsidRDefault="00E8046C" w:rsidP="00E8046C">
      <w:pPr>
        <w:rPr>
          <w:position w:val="-10"/>
        </w:rPr>
      </w:pPr>
      <w:r>
        <w:rPr>
          <w:position w:val="-10"/>
        </w:rPr>
        <w:object w:dxaOrig="2025" w:dyaOrig="345" w14:anchorId="3B5C390E">
          <v:shape id="_x0000_i1027" type="#_x0000_t75" style="width:101.4pt;height:17.3pt" o:ole="">
            <v:imagedata r:id="rId12" o:title=""/>
          </v:shape>
          <o:OLEObject Type="Embed" ProgID="Equation.3" ShapeID="_x0000_i1027" DrawAspect="Content" ObjectID="_1627966884" r:id="rId13"/>
        </w:object>
      </w:r>
    </w:p>
    <w:p w14:paraId="3584F6C6" w14:textId="77777777" w:rsidR="00E8046C" w:rsidRDefault="00E8046C" w:rsidP="00E8046C">
      <w:pPr>
        <w:rPr>
          <w:position w:val="-10"/>
        </w:rPr>
      </w:pPr>
    </w:p>
    <w:p w14:paraId="48FBC978" w14:textId="77777777" w:rsidR="00E8046C" w:rsidRDefault="00E8046C" w:rsidP="00E8046C">
      <w:pPr>
        <w:rPr>
          <w:position w:val="-10"/>
        </w:rPr>
      </w:pPr>
      <w:r>
        <w:rPr>
          <w:position w:val="-10"/>
        </w:rPr>
        <w:t>Notice that our random variable does not say anything about the probability of a head or tail. It just tells us what value we assign to the outcomes of the sample space. A probability measure is a real values function that maps each outcome of the sample space to a probability. If our coin is fair we could have a measure P such that</w:t>
      </w:r>
    </w:p>
    <w:p w14:paraId="7E6CDBA1" w14:textId="77777777" w:rsidR="00E8046C" w:rsidRDefault="00E8046C" w:rsidP="00E8046C"/>
    <w:p w14:paraId="3132A3EE" w14:textId="77777777" w:rsidR="00E8046C" w:rsidRDefault="00E8046C" w:rsidP="00E8046C">
      <w:pPr>
        <w:rPr>
          <w:position w:val="-30"/>
        </w:rPr>
      </w:pPr>
      <w:r w:rsidRPr="00780C28">
        <w:rPr>
          <w:position w:val="-10"/>
        </w:rPr>
        <w:object w:dxaOrig="2220" w:dyaOrig="340" w14:anchorId="5C05AE71">
          <v:shape id="_x0000_i1028" type="#_x0000_t75" style="width:110.9pt;height:17.3pt" o:ole="">
            <v:imagedata r:id="rId14" o:title=""/>
          </v:shape>
          <o:OLEObject Type="Embed" ProgID="Equation.3" ShapeID="_x0000_i1028" DrawAspect="Content" ObjectID="_1627966885" r:id="rId15"/>
        </w:object>
      </w:r>
    </w:p>
    <w:p w14:paraId="7EC79F6C" w14:textId="77777777" w:rsidR="00E8046C" w:rsidRDefault="00E8046C" w:rsidP="00E8046C">
      <w:pPr>
        <w:rPr>
          <w:position w:val="-30"/>
        </w:rPr>
      </w:pPr>
    </w:p>
    <w:p w14:paraId="4B3BFAC1" w14:textId="77777777" w:rsidR="00E8046C" w:rsidRDefault="00E8046C" w:rsidP="00E8046C">
      <w:pPr>
        <w:rPr>
          <w:position w:val="-30"/>
        </w:rPr>
      </w:pPr>
      <w:r>
        <w:rPr>
          <w:position w:val="-30"/>
        </w:rPr>
        <w:t xml:space="preserve">We might however have a different measure for a loaded coin </w:t>
      </w:r>
    </w:p>
    <w:p w14:paraId="570F9627" w14:textId="77777777" w:rsidR="00E8046C" w:rsidRDefault="00E8046C" w:rsidP="00E8046C">
      <w:pPr>
        <w:rPr>
          <w:position w:val="-30"/>
        </w:rPr>
      </w:pPr>
    </w:p>
    <w:p w14:paraId="0C00406B" w14:textId="77777777" w:rsidR="00E8046C" w:rsidRDefault="00E8046C" w:rsidP="00E8046C">
      <w:pPr>
        <w:rPr>
          <w:position w:val="-30"/>
        </w:rPr>
      </w:pPr>
      <w:r w:rsidRPr="00780C28">
        <w:rPr>
          <w:position w:val="-10"/>
        </w:rPr>
        <w:object w:dxaOrig="2460" w:dyaOrig="480" w14:anchorId="61021584">
          <v:shape id="_x0000_i1029" type="#_x0000_t75" style="width:123pt;height:23.9pt" o:ole="">
            <v:imagedata r:id="rId16" o:title=""/>
          </v:shape>
          <o:OLEObject Type="Embed" ProgID="Equation.3" ShapeID="_x0000_i1029" DrawAspect="Content" ObjectID="_1627966886" r:id="rId17"/>
        </w:object>
      </w:r>
    </w:p>
    <w:p w14:paraId="00B41215" w14:textId="77777777" w:rsidR="00E8046C" w:rsidRDefault="00E8046C" w:rsidP="00E8046C">
      <w:pPr>
        <w:rPr>
          <w:position w:val="-30"/>
        </w:rPr>
      </w:pPr>
    </w:p>
    <w:p w14:paraId="17264E81" w14:textId="77777777" w:rsidR="00E8046C" w:rsidRDefault="00E8046C" w:rsidP="00E8046C">
      <w:pPr>
        <w:rPr>
          <w:position w:val="-30"/>
        </w:rPr>
      </w:pPr>
      <w:r>
        <w:rPr>
          <w:position w:val="-30"/>
        </w:rPr>
        <w:lastRenderedPageBreak/>
        <w:t>Applying a probability measure to a random variable gives us a distribution. The distribution shows the probability of each value of the random variable. Different measures give different distributions.</w:t>
      </w:r>
    </w:p>
    <w:p w14:paraId="339E580C" w14:textId="77777777" w:rsidR="00E8046C" w:rsidRDefault="00E8046C" w:rsidP="00E8046C">
      <w:pPr>
        <w:rPr>
          <w:position w:val="-30"/>
        </w:rPr>
      </w:pPr>
    </w:p>
    <w:p w14:paraId="5CA497A4" w14:textId="77777777" w:rsidR="00E8046C" w:rsidRDefault="00E8046C" w:rsidP="00E8046C">
      <w:pPr>
        <w:rPr>
          <w:position w:val="-30"/>
        </w:rPr>
      </w:pPr>
      <w:r>
        <w:rPr>
          <w:noProof/>
        </w:rPr>
        <mc:AlternateContent>
          <mc:Choice Requires="wpc">
            <w:drawing>
              <wp:inline distT="0" distB="0" distL="0" distR="0" wp14:anchorId="3A222563" wp14:editId="4B010A8D">
                <wp:extent cx="5486400" cy="2171174"/>
                <wp:effectExtent l="0" t="0" r="0" b="635"/>
                <wp:docPr id="32" name="Canvas 3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763" name="Rounded Rectangle 1763"/>
                        <wps:cNvSpPr/>
                        <wps:spPr>
                          <a:xfrm>
                            <a:off x="1657350" y="35424"/>
                            <a:ext cx="1628775" cy="3360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843712" w14:textId="77777777" w:rsidR="00E8046C" w:rsidRDefault="00E8046C" w:rsidP="00E8046C">
                              <w:pPr>
                                <w:jc w:val="center"/>
                              </w:pPr>
                              <w: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5" name="Straight Arrow Connector 1765"/>
                        <wps:cNvCnPr/>
                        <wps:spPr>
                          <a:xfrm flipH="1">
                            <a:off x="1781175" y="387111"/>
                            <a:ext cx="723901" cy="5644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Line 1783"/>
                        <wps:cNvCnPr/>
                        <wps:spPr bwMode="auto">
                          <a:xfrm flipV="1">
                            <a:off x="1057275" y="1815573"/>
                            <a:ext cx="1162050" cy="1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784"/>
                        <wps:cNvCnPr/>
                        <wps:spPr bwMode="auto">
                          <a:xfrm>
                            <a:off x="1372235" y="1816034"/>
                            <a:ext cx="635" cy="114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785"/>
                        <wps:cNvCnPr/>
                        <wps:spPr bwMode="auto">
                          <a:xfrm>
                            <a:off x="1828800" y="1815486"/>
                            <a:ext cx="635" cy="114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51"/>
                        <wps:cNvSpPr>
                          <a:spLocks noChangeArrowheads="1"/>
                        </wps:cNvSpPr>
                        <wps:spPr bwMode="auto">
                          <a:xfrm>
                            <a:off x="1257935" y="1016762"/>
                            <a:ext cx="228600" cy="799465"/>
                          </a:xfrm>
                          <a:prstGeom prst="rect">
                            <a:avLst/>
                          </a:prstGeom>
                          <a:solidFill>
                            <a:srgbClr val="000000"/>
                          </a:solidFill>
                          <a:ln w="9525">
                            <a:solidFill>
                              <a:srgbClr val="000000"/>
                            </a:solidFill>
                            <a:miter lim="800000"/>
                            <a:headEnd/>
                            <a:tailEnd/>
                          </a:ln>
                        </wps:spPr>
                        <wps:txbx>
                          <w:txbxContent>
                            <w:p w14:paraId="4004FC28" w14:textId="77777777" w:rsidR="00E8046C" w:rsidRDefault="00E8046C" w:rsidP="00E8046C"/>
                          </w:txbxContent>
                        </wps:txbx>
                        <wps:bodyPr rot="0" vert="horz" wrap="square" lIns="91440" tIns="45720" rIns="91440" bIns="45720" anchor="t" anchorCtr="0" upright="1">
                          <a:noAutofit/>
                        </wps:bodyPr>
                      </wps:wsp>
                      <wps:wsp>
                        <wps:cNvPr id="52" name="Rectangle 52"/>
                        <wps:cNvSpPr>
                          <a:spLocks noChangeArrowheads="1"/>
                        </wps:cNvSpPr>
                        <wps:spPr bwMode="auto">
                          <a:xfrm>
                            <a:off x="1715262" y="1016570"/>
                            <a:ext cx="228600" cy="799465"/>
                          </a:xfrm>
                          <a:prstGeom prst="rect">
                            <a:avLst/>
                          </a:prstGeom>
                          <a:solidFill>
                            <a:srgbClr val="000000"/>
                          </a:solidFill>
                          <a:ln w="9525">
                            <a:solidFill>
                              <a:srgbClr val="000000"/>
                            </a:solidFill>
                            <a:miter lim="800000"/>
                            <a:headEnd/>
                            <a:tailEnd/>
                          </a:ln>
                        </wps:spPr>
                        <wps:txbx>
                          <w:txbxContent>
                            <w:p w14:paraId="2FE5C59F" w14:textId="77777777" w:rsidR="00E8046C" w:rsidRDefault="00E8046C" w:rsidP="00E8046C"/>
                          </w:txbxContent>
                        </wps:txbx>
                        <wps:bodyPr rot="0" vert="horz" wrap="square" lIns="91440" tIns="45720" rIns="91440" bIns="45720" anchor="t" anchorCtr="0" upright="1">
                          <a:noAutofit/>
                        </wps:bodyPr>
                      </wps:wsp>
                      <wps:wsp>
                        <wps:cNvPr id="53" name="Rectangle 53"/>
                        <wps:cNvSpPr>
                          <a:spLocks noChangeArrowheads="1"/>
                        </wps:cNvSpPr>
                        <wps:spPr bwMode="auto">
                          <a:xfrm>
                            <a:off x="1220470" y="1942844"/>
                            <a:ext cx="34290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A91E6" w14:textId="77777777" w:rsidR="00E8046C" w:rsidRDefault="00E8046C" w:rsidP="00E8046C">
                              <w:pPr>
                                <w:pStyle w:val="NormalWeb"/>
                                <w:spacing w:before="0" w:beforeAutospacing="0" w:after="0" w:afterAutospacing="0"/>
                              </w:pPr>
                              <w:r>
                                <w:t>-1</w:t>
                              </w:r>
                            </w:p>
                          </w:txbxContent>
                        </wps:txbx>
                        <wps:bodyPr rot="0" vert="horz" wrap="square" lIns="91440" tIns="45720" rIns="91440" bIns="45720" anchor="t" anchorCtr="0" upright="1">
                          <a:noAutofit/>
                        </wps:bodyPr>
                      </wps:wsp>
                      <wps:wsp>
                        <wps:cNvPr id="54" name="Rectangle 54"/>
                        <wps:cNvSpPr>
                          <a:spLocks noChangeArrowheads="1"/>
                        </wps:cNvSpPr>
                        <wps:spPr bwMode="auto">
                          <a:xfrm>
                            <a:off x="1657350" y="1942844"/>
                            <a:ext cx="34290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0F0897" w14:textId="77777777" w:rsidR="00E8046C" w:rsidRDefault="00E8046C" w:rsidP="00E8046C">
                              <w:pPr>
                                <w:pStyle w:val="NormalWeb"/>
                                <w:spacing w:before="0" w:beforeAutospacing="0" w:after="0" w:afterAutospacing="0"/>
                              </w:pPr>
                              <w:r>
                                <w:t>1</w:t>
                              </w:r>
                            </w:p>
                          </w:txbxContent>
                        </wps:txbx>
                        <wps:bodyPr rot="0" vert="horz" wrap="square" lIns="91440" tIns="45720" rIns="91440" bIns="45720" anchor="t" anchorCtr="0" upright="1">
                          <a:noAutofit/>
                        </wps:bodyPr>
                      </wps:wsp>
                      <wps:wsp>
                        <wps:cNvPr id="55" name="Line 1783"/>
                        <wps:cNvCnPr/>
                        <wps:spPr bwMode="auto">
                          <a:xfrm flipV="1">
                            <a:off x="2701585" y="1815844"/>
                            <a:ext cx="1162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784"/>
                        <wps:cNvCnPr/>
                        <wps:spPr bwMode="auto">
                          <a:xfrm>
                            <a:off x="3016545" y="1816479"/>
                            <a:ext cx="635" cy="113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85"/>
                        <wps:cNvCnPr/>
                        <wps:spPr bwMode="auto">
                          <a:xfrm>
                            <a:off x="3473110" y="1815844"/>
                            <a:ext cx="635" cy="113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Rectangle 58"/>
                        <wps:cNvSpPr>
                          <a:spLocks noChangeArrowheads="1"/>
                        </wps:cNvSpPr>
                        <wps:spPr bwMode="auto">
                          <a:xfrm>
                            <a:off x="2902245" y="1389759"/>
                            <a:ext cx="228600" cy="426172"/>
                          </a:xfrm>
                          <a:prstGeom prst="rect">
                            <a:avLst/>
                          </a:prstGeom>
                          <a:solidFill>
                            <a:srgbClr val="000000"/>
                          </a:solidFill>
                          <a:ln w="9525">
                            <a:solidFill>
                              <a:srgbClr val="000000"/>
                            </a:solidFill>
                            <a:miter lim="800000"/>
                            <a:headEnd/>
                            <a:tailEnd/>
                          </a:ln>
                        </wps:spPr>
                        <wps:txbx>
                          <w:txbxContent>
                            <w:p w14:paraId="06BCA546" w14:textId="77777777" w:rsidR="00E8046C" w:rsidRDefault="00E8046C" w:rsidP="00E8046C">
                              <w:pPr>
                                <w:pStyle w:val="NormalWeb"/>
                                <w:spacing w:before="0" w:beforeAutospacing="0" w:after="0" w:afterAutospacing="0"/>
                              </w:pPr>
                              <w:r>
                                <w:t> </w:t>
                              </w:r>
                            </w:p>
                          </w:txbxContent>
                        </wps:txbx>
                        <wps:bodyPr rot="0" vert="horz" wrap="square" lIns="91440" tIns="45720" rIns="91440" bIns="45720" anchor="t" anchorCtr="0" upright="1">
                          <a:noAutofit/>
                        </wps:bodyPr>
                      </wps:wsp>
                      <wps:wsp>
                        <wps:cNvPr id="59" name="Rectangle 59"/>
                        <wps:cNvSpPr>
                          <a:spLocks noChangeArrowheads="1"/>
                        </wps:cNvSpPr>
                        <wps:spPr bwMode="auto">
                          <a:xfrm>
                            <a:off x="3359445" y="627759"/>
                            <a:ext cx="228600" cy="1187537"/>
                          </a:xfrm>
                          <a:prstGeom prst="rect">
                            <a:avLst/>
                          </a:prstGeom>
                          <a:solidFill>
                            <a:srgbClr val="000000"/>
                          </a:solidFill>
                          <a:ln w="9525">
                            <a:solidFill>
                              <a:srgbClr val="000000"/>
                            </a:solidFill>
                            <a:miter lim="800000"/>
                            <a:headEnd/>
                            <a:tailEnd/>
                          </a:ln>
                        </wps:spPr>
                        <wps:txbx>
                          <w:txbxContent>
                            <w:p w14:paraId="0D1DE4CE" w14:textId="77777777" w:rsidR="00E8046C" w:rsidRDefault="00E8046C" w:rsidP="00E8046C">
                              <w:pPr>
                                <w:pStyle w:val="NormalWeb"/>
                                <w:spacing w:before="0" w:beforeAutospacing="0" w:after="0" w:afterAutospacing="0"/>
                              </w:pPr>
                              <w:r>
                                <w:t> </w:t>
                              </w:r>
                            </w:p>
                          </w:txbxContent>
                        </wps:txbx>
                        <wps:bodyPr rot="0" vert="horz" wrap="square" lIns="91440" tIns="45720" rIns="91440" bIns="45720" anchor="t" anchorCtr="0" upright="1">
                          <a:noAutofit/>
                        </wps:bodyPr>
                      </wps:wsp>
                      <wps:wsp>
                        <wps:cNvPr id="60" name="Rectangle 60"/>
                        <wps:cNvSpPr>
                          <a:spLocks noChangeArrowheads="1"/>
                        </wps:cNvSpPr>
                        <wps:spPr bwMode="auto">
                          <a:xfrm>
                            <a:off x="2864780" y="1943479"/>
                            <a:ext cx="34290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50E926" w14:textId="77777777" w:rsidR="00E8046C" w:rsidRDefault="00E8046C" w:rsidP="00E8046C">
                              <w:pPr>
                                <w:pStyle w:val="NormalWeb"/>
                                <w:spacing w:before="0" w:beforeAutospacing="0" w:after="0" w:afterAutospacing="0"/>
                              </w:pPr>
                              <w:r>
                                <w:t>-1</w:t>
                              </w:r>
                            </w:p>
                          </w:txbxContent>
                        </wps:txbx>
                        <wps:bodyPr rot="0" vert="horz" wrap="square" lIns="91440" tIns="45720" rIns="91440" bIns="45720" anchor="t" anchorCtr="0" upright="1">
                          <a:noAutofit/>
                        </wps:bodyPr>
                      </wps:wsp>
                      <wps:wsp>
                        <wps:cNvPr id="61" name="Rectangle 61"/>
                        <wps:cNvSpPr>
                          <a:spLocks noChangeArrowheads="1"/>
                        </wps:cNvSpPr>
                        <wps:spPr bwMode="auto">
                          <a:xfrm>
                            <a:off x="3359445" y="1930309"/>
                            <a:ext cx="34290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CAA7B3" w14:textId="77777777" w:rsidR="00E8046C" w:rsidRDefault="00E8046C" w:rsidP="00E8046C">
                              <w:pPr>
                                <w:pStyle w:val="NormalWeb"/>
                                <w:spacing w:before="0" w:beforeAutospacing="0" w:after="0" w:afterAutospacing="0"/>
                              </w:pPr>
                              <w:r>
                                <w:t>1</w:t>
                              </w:r>
                            </w:p>
                          </w:txbxContent>
                        </wps:txbx>
                        <wps:bodyPr rot="0" vert="horz" wrap="square" lIns="91440" tIns="45720" rIns="91440" bIns="45720" anchor="t" anchorCtr="0" upright="1">
                          <a:noAutofit/>
                        </wps:bodyPr>
                      </wps:wsp>
                      <wps:wsp>
                        <wps:cNvPr id="62" name="Straight Arrow Connector 62"/>
                        <wps:cNvCnPr/>
                        <wps:spPr>
                          <a:xfrm>
                            <a:off x="2505076" y="386505"/>
                            <a:ext cx="559074" cy="564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3" name="Picture 43"/>
                          <pic:cNvPicPr>
                            <a:picLocks noChangeAspect="1"/>
                          </pic:cNvPicPr>
                        </pic:nvPicPr>
                        <pic:blipFill>
                          <a:blip r:embed="rId18"/>
                          <a:stretch>
                            <a:fillRect/>
                          </a:stretch>
                        </pic:blipFill>
                        <pic:spPr>
                          <a:xfrm>
                            <a:off x="2883957" y="446303"/>
                            <a:ext cx="161905" cy="276190"/>
                          </a:xfrm>
                          <a:prstGeom prst="rect">
                            <a:avLst/>
                          </a:prstGeom>
                        </pic:spPr>
                      </pic:pic>
                      <pic:pic xmlns:pic="http://schemas.openxmlformats.org/drawingml/2006/picture">
                        <pic:nvPicPr>
                          <pic:cNvPr id="44" name="Picture 44"/>
                          <pic:cNvPicPr>
                            <a:picLocks noChangeAspect="1"/>
                          </pic:cNvPicPr>
                        </pic:nvPicPr>
                        <pic:blipFill>
                          <a:blip r:embed="rId19"/>
                          <a:stretch>
                            <a:fillRect/>
                          </a:stretch>
                        </pic:blipFill>
                        <pic:spPr>
                          <a:xfrm>
                            <a:off x="2038370" y="503704"/>
                            <a:ext cx="161905" cy="171429"/>
                          </a:xfrm>
                          <a:prstGeom prst="rect">
                            <a:avLst/>
                          </a:prstGeom>
                        </pic:spPr>
                      </pic:pic>
                    </wpc:wpc>
                  </a:graphicData>
                </a:graphic>
              </wp:inline>
            </w:drawing>
          </mc:Choice>
          <mc:Fallback>
            <w:pict>
              <v:group w14:anchorId="3A222563" id="Canvas 32" o:spid="_x0000_s1026" editas="canvas" style="width:6in;height:170.95pt;mso-position-horizontal-relative:char;mso-position-vertical-relative:line" coordsize="54864,21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">
                <v:shape id="_x0000_s1027" type="#_x0000_t75" style="position:absolute;width:54864;height:21710;visibility:visible;mso-wrap-style:square">
                  <v:fill o:detectmouseclick="t"/>
                  <v:path o:connecttype="none"/>
                </v:shape>
                <v:roundrect id="Rounded Rectangle 1763" o:spid="_x0000_s1028" style="position:absolute;left:16573;top:354;width:16288;height:33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" fillcolor="#00b0f0 [3204]" strokecolor="#005777 [1604]" strokeweight="1pt">
                  <v:textbox>
                    <w:txbxContent>
                      <w:p w14:paraId="46843712" w14:textId="77777777" w:rsidR="00E8046C" w:rsidRDefault="00E8046C" w:rsidP="00E8046C">
                        <w:pPr>
                          <w:jc w:val="center"/>
                        </w:pPr>
                        <w:r>
                          <w:t>X1</w:t>
                        </w:r>
                      </w:p>
                    </w:txbxContent>
                  </v:textbox>
                </v:roundrect>
                <v:shapetype id="_x0000_t32" coordsize="21600,21600" o:spt="32" o:oned="t" path="m,l21600,21600e" filled="f">
                  <v:path arrowok="t" fillok="f" o:connecttype="none"/>
                  <o:lock v:ext="edit" shapetype="t"/>
                </v:shapetype>
                <v:shape id="Straight Arrow Connector 1765" o:spid="_x0000_s1029" type="#_x0000_t32" style="position:absolute;left:17811;top:3871;width:7239;height:5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" strokecolor="#00b0f0 [3204]">
                  <v:stroke endarrow="open"/>
                </v:shape>
                <v:line id="Line 1783" o:spid="_x0000_s1030" style="position:absolute;flip:y;visibility:visible;mso-wrap-style:square" from="10572,18155" to="22193,18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line id="Line 1784" o:spid="_x0000_s1031" style="position:absolute;visibility:visible;mso-wrap-style:square" from="13722,18160" to="13728,19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1785" o:spid="_x0000_s1032" style="position:absolute;visibility:visible;mso-wrap-style:square" from="18288,18154" to="18294,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rect id="Rectangle 51" o:spid="_x0000_s1033" style="position:absolute;left:12579;top:10167;width:2286;height:7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" fillcolor="black">
                  <v:textbox>
                    <w:txbxContent>
                      <w:p w14:paraId="4004FC28" w14:textId="77777777" w:rsidR="00E8046C" w:rsidRDefault="00E8046C" w:rsidP="00E8046C"/>
                    </w:txbxContent>
                  </v:textbox>
                </v:rect>
                <v:rect id="Rectangle 52" o:spid="_x0000_s1034" style="position:absolute;left:17152;top:10165;width:2286;height:7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" fillcolor="black">
                  <v:textbox>
                    <w:txbxContent>
                      <w:p w14:paraId="2FE5C59F" w14:textId="77777777" w:rsidR="00E8046C" w:rsidRDefault="00E8046C" w:rsidP="00E8046C"/>
                    </w:txbxContent>
                  </v:textbox>
                </v:rect>
                <v:rect id="Rectangle 53" o:spid="_x0000_s1035" style="position:absolute;left:12204;top:19428;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" stroked="f">
                  <v:textbox>
                    <w:txbxContent>
                      <w:p w14:paraId="1EAA91E6" w14:textId="77777777" w:rsidR="00E8046C" w:rsidRDefault="00E8046C" w:rsidP="00E8046C">
                        <w:pPr>
                          <w:pStyle w:val="NormalWeb"/>
                          <w:spacing w:before="0" w:beforeAutospacing="0" w:after="0" w:afterAutospacing="0"/>
                        </w:pPr>
                        <w:r>
                          <w:t>-1</w:t>
                        </w:r>
                      </w:p>
                    </w:txbxContent>
                  </v:textbox>
                </v:rect>
                <v:rect id="Rectangle 54" o:spid="_x0000_s1036" style="position:absolute;left:16573;top:19428;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" stroked="f">
                  <v:textbox>
                    <w:txbxContent>
                      <w:p w14:paraId="300F0897" w14:textId="77777777" w:rsidR="00E8046C" w:rsidRDefault="00E8046C" w:rsidP="00E8046C">
                        <w:pPr>
                          <w:pStyle w:val="NormalWeb"/>
                          <w:spacing w:before="0" w:beforeAutospacing="0" w:after="0" w:afterAutospacing="0"/>
                        </w:pPr>
                        <w:r>
                          <w:t>1</w:t>
                        </w:r>
                      </w:p>
                    </w:txbxContent>
                  </v:textbox>
                </v:rect>
                <v:line id="Line 1783" o:spid="_x0000_s1037" style="position:absolute;flip:y;visibility:visible;mso-wrap-style:square" from="27015,18158" to="38636,18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"/>
                <v:line id="Line 1784" o:spid="_x0000_s1038" style="position:absolute;visibility:visible;mso-wrap-style:square" from="30165,18164" to="30171,19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1785" o:spid="_x0000_s1039" style="position:absolute;visibility:visible;mso-wrap-style:square" from="34731,18158" to="34737,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rect id="Rectangle 58" o:spid="_x0000_s1040" style="position:absolute;left:29022;top:13897;width:2286;height:4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" fillcolor="black">
                  <v:textbox>
                    <w:txbxContent>
                      <w:p w14:paraId="06BCA546" w14:textId="77777777" w:rsidR="00E8046C" w:rsidRDefault="00E8046C" w:rsidP="00E8046C">
                        <w:pPr>
                          <w:pStyle w:val="NormalWeb"/>
                          <w:spacing w:before="0" w:beforeAutospacing="0" w:after="0" w:afterAutospacing="0"/>
                        </w:pPr>
                        <w:r>
                          <w:t> </w:t>
                        </w:r>
                      </w:p>
                    </w:txbxContent>
                  </v:textbox>
                </v:rect>
                <v:rect id="Rectangle 59" o:spid="_x0000_s1041" style="position:absolute;left:33594;top:6277;width:2286;height:1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" fillcolor="black">
                  <v:textbox>
                    <w:txbxContent>
                      <w:p w14:paraId="0D1DE4CE" w14:textId="77777777" w:rsidR="00E8046C" w:rsidRDefault="00E8046C" w:rsidP="00E8046C">
                        <w:pPr>
                          <w:pStyle w:val="NormalWeb"/>
                          <w:spacing w:before="0" w:beforeAutospacing="0" w:after="0" w:afterAutospacing="0"/>
                        </w:pPr>
                        <w:r>
                          <w:t> </w:t>
                        </w:r>
                      </w:p>
                    </w:txbxContent>
                  </v:textbox>
                </v:rect>
                <v:rect id="Rectangle 60" o:spid="_x0000_s1042" style="position:absolute;left:28647;top:19434;width:3429;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" stroked="f">
                  <v:textbox>
                    <w:txbxContent>
                      <w:p w14:paraId="6A50E926" w14:textId="77777777" w:rsidR="00E8046C" w:rsidRDefault="00E8046C" w:rsidP="00E8046C">
                        <w:pPr>
                          <w:pStyle w:val="NormalWeb"/>
                          <w:spacing w:before="0" w:beforeAutospacing="0" w:after="0" w:afterAutospacing="0"/>
                        </w:pPr>
                        <w:r>
                          <w:t>-1</w:t>
                        </w:r>
                      </w:p>
                    </w:txbxContent>
                  </v:textbox>
                </v:rect>
                <v:rect id="Rectangle 61" o:spid="_x0000_s1043" style="position:absolute;left:33594;top:19303;width:342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" stroked="f">
                  <v:textbox>
                    <w:txbxContent>
                      <w:p w14:paraId="3FCAA7B3" w14:textId="77777777" w:rsidR="00E8046C" w:rsidRDefault="00E8046C" w:rsidP="00E8046C">
                        <w:pPr>
                          <w:pStyle w:val="NormalWeb"/>
                          <w:spacing w:before="0" w:beforeAutospacing="0" w:after="0" w:afterAutospacing="0"/>
                        </w:pPr>
                        <w:r>
                          <w:t>1</w:t>
                        </w:r>
                      </w:p>
                    </w:txbxContent>
                  </v:textbox>
                </v:rect>
                <v:shape id="Straight Arrow Connector 62" o:spid="_x0000_s1044" type="#_x0000_t32" style="position:absolute;left:25050;top:3865;width:5591;height:5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" strokecolor="#00b0f0 [3204]">
                  <v:stroke endarrow="open"/>
                </v:shape>
                <v:shape id="Picture 43" o:spid="_x0000_s1045" type="#_x0000_t75" style="position:absolute;left:28839;top:4463;width:1619;height:2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">
                  <v:imagedata r:id="rId20" o:title=""/>
                </v:shape>
                <v:shape id="Picture 44" o:spid="_x0000_s1046" type="#_x0000_t75" style="position:absolute;left:20383;top:5037;width:1619;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">
                  <v:imagedata r:id="rId21" o:title=""/>
                </v:shape>
                <w10:anchorlock/>
              </v:group>
            </w:pict>
          </mc:Fallback>
        </mc:AlternateContent>
      </w:r>
    </w:p>
    <w:p w14:paraId="315A5784" w14:textId="77777777" w:rsidR="00E8046C" w:rsidRDefault="00E8046C" w:rsidP="00E8046C">
      <w:pPr>
        <w:pStyle w:val="Heading2"/>
      </w:pPr>
      <w:r>
        <w:t>Expectation or expected value</w:t>
      </w:r>
    </w:p>
    <w:p w14:paraId="71DC3885" w14:textId="77777777" w:rsidR="00E8046C" w:rsidRDefault="00E8046C" w:rsidP="00E8046C">
      <w:r>
        <w:t>We can define the expectation or expected value of any random variable X under a probability measure P as.</w:t>
      </w:r>
    </w:p>
    <w:p w14:paraId="287130CB" w14:textId="77777777" w:rsidR="00E8046C" w:rsidRDefault="00E8046C" w:rsidP="00E8046C"/>
    <w:p w14:paraId="19699392" w14:textId="77777777" w:rsidR="00E8046C" w:rsidRDefault="00E8046C" w:rsidP="00E8046C">
      <w:r w:rsidRPr="003A306F">
        <w:rPr>
          <w:position w:val="-28"/>
        </w:rPr>
        <w:object w:dxaOrig="2140" w:dyaOrig="540" w14:anchorId="28005B72">
          <v:shape id="_x0000_i1030" type="#_x0000_t75" style="width:106.55pt;height:27.05pt" o:ole="">
            <v:imagedata r:id="rId22" o:title=""/>
          </v:shape>
          <o:OLEObject Type="Embed" ProgID="Equation.3" ShapeID="_x0000_i1030" DrawAspect="Content" ObjectID="_1627966887" r:id="rId23"/>
        </w:object>
      </w:r>
    </w:p>
    <w:p w14:paraId="024F07E2" w14:textId="77777777" w:rsidR="00E8046C" w:rsidRDefault="00E8046C" w:rsidP="00E8046C"/>
    <w:p w14:paraId="2CEE134A" w14:textId="77777777" w:rsidR="00E8046C" w:rsidRDefault="00E8046C" w:rsidP="00E8046C">
      <w:r>
        <w:t xml:space="preserve">For our variable </w:t>
      </w:r>
      <w:r>
        <w:rPr>
          <w:position w:val="-10"/>
        </w:rPr>
        <w:object w:dxaOrig="240" w:dyaOrig="340" w14:anchorId="30C0ECDF">
          <v:shape id="_x0000_i1031" type="#_x0000_t75" style="width:12.1pt;height:17.3pt" o:ole="">
            <v:imagedata r:id="rId24" o:title=""/>
          </v:shape>
          <o:OLEObject Type="Embed" ProgID="Equation.3" ShapeID="_x0000_i1031" DrawAspect="Content" ObjectID="_1627966888" r:id="rId25"/>
        </w:object>
      </w:r>
      <w:r w:rsidRPr="002A47B1">
        <w:t xml:space="preserve"> </w:t>
      </w:r>
      <w:r>
        <w:t>under the measure P we get</w:t>
      </w:r>
    </w:p>
    <w:p w14:paraId="4466BB7A" w14:textId="77777777" w:rsidR="00E8046C" w:rsidRDefault="00E8046C" w:rsidP="00E8046C"/>
    <w:p w14:paraId="34330DA4" w14:textId="77777777" w:rsidR="00E8046C" w:rsidRPr="009E4C85" w:rsidRDefault="00E8046C" w:rsidP="00E8046C">
      <w:r w:rsidRPr="002A47B1">
        <w:rPr>
          <w:position w:val="-10"/>
        </w:rPr>
        <w:object w:dxaOrig="4560" w:dyaOrig="340" w14:anchorId="744BF349">
          <v:shape id="_x0000_i1032" type="#_x0000_t75" style="width:227.25pt;height:17.3pt" o:ole="">
            <v:imagedata r:id="rId26" o:title=""/>
          </v:shape>
          <o:OLEObject Type="Embed" ProgID="Equation.3" ShapeID="_x0000_i1032" DrawAspect="Content" ObjectID="_1627966889" r:id="rId27"/>
        </w:object>
      </w:r>
    </w:p>
    <w:p w14:paraId="259F09A6" w14:textId="77777777" w:rsidR="00E8046C" w:rsidRDefault="00E8046C" w:rsidP="00E8046C"/>
    <w:p w14:paraId="6141DA34" w14:textId="77777777" w:rsidR="00E8046C" w:rsidRDefault="00E8046C" w:rsidP="00E8046C">
      <w:r>
        <w:t xml:space="preserve">And under the measure </w:t>
      </w:r>
      <w:r w:rsidRPr="002A47B1">
        <w:rPr>
          <w:position w:val="-4"/>
        </w:rPr>
        <w:object w:dxaOrig="240" w:dyaOrig="420" w14:anchorId="20C13447">
          <v:shape id="_x0000_i1033" type="#_x0000_t75" style="width:12.1pt;height:21pt" o:ole="">
            <v:imagedata r:id="rId28" o:title=""/>
          </v:shape>
          <o:OLEObject Type="Embed" ProgID="Equation.3" ShapeID="_x0000_i1033" DrawAspect="Content" ObjectID="_1627966890" r:id="rId29"/>
        </w:object>
      </w:r>
    </w:p>
    <w:p w14:paraId="365CDFDF" w14:textId="77777777" w:rsidR="00E8046C" w:rsidRDefault="00E8046C" w:rsidP="00E8046C"/>
    <w:p w14:paraId="240545D4" w14:textId="77777777" w:rsidR="00E8046C" w:rsidRDefault="00E8046C" w:rsidP="00E8046C">
      <w:r w:rsidRPr="002A47B1">
        <w:rPr>
          <w:position w:val="-10"/>
        </w:rPr>
        <w:object w:dxaOrig="5020" w:dyaOrig="480" w14:anchorId="2EFF4BE7">
          <v:shape id="_x0000_i1034" type="#_x0000_t75" style="width:250.55pt;height:23.9pt" o:ole="">
            <v:imagedata r:id="rId30" o:title=""/>
          </v:shape>
          <o:OLEObject Type="Embed" ProgID="Equation.3" ShapeID="_x0000_i1034" DrawAspect="Content" ObjectID="_1627966891" r:id="rId31"/>
        </w:object>
      </w:r>
    </w:p>
    <w:p w14:paraId="7954AB5B" w14:textId="77777777" w:rsidR="00E8046C" w:rsidRDefault="00E8046C" w:rsidP="00E8046C"/>
    <w:p w14:paraId="403EBDFE" w14:textId="77777777" w:rsidR="00E8046C" w:rsidRDefault="00E8046C" w:rsidP="00E8046C">
      <w:pPr>
        <w:pStyle w:val="Heading2"/>
      </w:pPr>
      <w:r>
        <w:t>Expectation of the variable squared</w:t>
      </w:r>
    </w:p>
    <w:p w14:paraId="420B7D89" w14:textId="77777777" w:rsidR="00E8046C" w:rsidRDefault="00E8046C" w:rsidP="00E8046C">
      <w:r>
        <w:t>We are often interested in expectation of the square of the variable which we call the mean squared.</w:t>
      </w:r>
    </w:p>
    <w:p w14:paraId="4DDBB674" w14:textId="77777777" w:rsidR="00E8046C" w:rsidRDefault="00E8046C" w:rsidP="00E8046C"/>
    <w:p w14:paraId="00F35723" w14:textId="77777777" w:rsidR="00E8046C" w:rsidRPr="002A47B1" w:rsidRDefault="00E8046C" w:rsidP="00E8046C">
      <w:r w:rsidRPr="002A47B1">
        <w:rPr>
          <w:position w:val="-10"/>
        </w:rPr>
        <w:object w:dxaOrig="5280" w:dyaOrig="380" w14:anchorId="130FBB08">
          <v:shape id="_x0000_i1035" type="#_x0000_t75" style="width:263.25pt;height:19.6pt" o:ole="">
            <v:imagedata r:id="rId32" o:title=""/>
          </v:shape>
          <o:OLEObject Type="Embed" ProgID="Equation.3" ShapeID="_x0000_i1035" DrawAspect="Content" ObjectID="_1627966892" r:id="rId33"/>
        </w:object>
      </w:r>
    </w:p>
    <w:p w14:paraId="126288C6" w14:textId="77777777" w:rsidR="00E8046C" w:rsidRDefault="00E8046C" w:rsidP="00E8046C"/>
    <w:p w14:paraId="6925CA1A" w14:textId="77777777" w:rsidR="00E8046C" w:rsidRDefault="00E8046C" w:rsidP="00E8046C">
      <w:r w:rsidRPr="002A47B1">
        <w:rPr>
          <w:position w:val="-10"/>
        </w:rPr>
        <w:object w:dxaOrig="5580" w:dyaOrig="480" w14:anchorId="5D86DAC6">
          <v:shape id="_x0000_i1036" type="#_x0000_t75" style="width:278.2pt;height:23.9pt" o:ole="">
            <v:imagedata r:id="rId34" o:title=""/>
          </v:shape>
          <o:OLEObject Type="Embed" ProgID="Equation.3" ShapeID="_x0000_i1036" DrawAspect="Content" ObjectID="_1627966893" r:id="rId35"/>
        </w:object>
      </w:r>
    </w:p>
    <w:p w14:paraId="69C7394C" w14:textId="77777777" w:rsidR="00E8046C" w:rsidRDefault="00E8046C" w:rsidP="00E8046C"/>
    <w:p w14:paraId="1AEE05B5" w14:textId="77777777" w:rsidR="00E8046C" w:rsidRDefault="00E8046C" w:rsidP="00E8046C">
      <w:pPr>
        <w:pStyle w:val="Heading2"/>
      </w:pPr>
      <w:r>
        <w:t>Variation from the expected value</w:t>
      </w:r>
    </w:p>
    <w:p w14:paraId="385DB637" w14:textId="77777777" w:rsidR="00E8046C" w:rsidRDefault="00E8046C" w:rsidP="00E8046C">
      <w:r>
        <w:t xml:space="preserve">For any actual value of a random variable X we can calculate the difference between that value and the expectation </w:t>
      </w:r>
      <w:r w:rsidRPr="00F742BA">
        <w:rPr>
          <w:position w:val="-10"/>
        </w:rPr>
        <w:object w:dxaOrig="1340" w:dyaOrig="340" w14:anchorId="1983D8F7">
          <v:shape id="_x0000_i1037" type="#_x0000_t75" style="width:66.8pt;height:17.3pt" o:ole="">
            <v:imagedata r:id="rId36" o:title=""/>
          </v:shape>
          <o:OLEObject Type="Embed" ProgID="Equation.3" ShapeID="_x0000_i1037" DrawAspect="Content" ObjectID="_1627966894" r:id="rId37"/>
        </w:object>
      </w:r>
      <w:r w:rsidRPr="00176F0A">
        <w:t xml:space="preserve"> </w:t>
      </w:r>
      <w:r>
        <w:t xml:space="preserve">.We might ask the question “on average how much does a given value differ from the expected value?” We could calculate the average difference as  </w:t>
      </w:r>
      <w:r w:rsidRPr="003A306F">
        <w:rPr>
          <w:position w:val="-28"/>
        </w:rPr>
        <w:object w:dxaOrig="2220" w:dyaOrig="540" w14:anchorId="722738F2">
          <v:shape id="_x0000_i1038" type="#_x0000_t75" style="width:110.3pt;height:27.05pt" o:ole="">
            <v:imagedata r:id="rId38" o:title=""/>
          </v:shape>
          <o:OLEObject Type="Embed" ProgID="Equation.3" ShapeID="_x0000_i1038" DrawAspect="Content" ObjectID="_1627966895" r:id="rId39"/>
        </w:object>
      </w:r>
      <w:r w:rsidRPr="00176F0A">
        <w:t xml:space="preserve"> </w:t>
      </w:r>
      <w:r>
        <w:t>however where the distribution is symmetric around the mean this value will be zero. A more instructive measure is given by calculating the average of the difference squared</w:t>
      </w:r>
    </w:p>
    <w:p w14:paraId="7E241E10" w14:textId="77777777" w:rsidR="00E8046C" w:rsidRDefault="00E8046C" w:rsidP="00E8046C"/>
    <w:p w14:paraId="4AA253F5" w14:textId="77777777" w:rsidR="00E8046C" w:rsidRDefault="00E8046C" w:rsidP="00E8046C">
      <w:r w:rsidRPr="003A306F">
        <w:rPr>
          <w:position w:val="-28"/>
        </w:rPr>
        <w:object w:dxaOrig="2340" w:dyaOrig="560" w14:anchorId="65C0851D">
          <v:shape id="_x0000_i1039" type="#_x0000_t75" style="width:116.35pt;height:27.65pt" o:ole="">
            <v:imagedata r:id="rId40" o:title=""/>
          </v:shape>
          <o:OLEObject Type="Embed" ProgID="Equation.3" ShapeID="_x0000_i1039" DrawAspect="Content" ObjectID="_1627966896" r:id="rId41"/>
        </w:object>
      </w:r>
    </w:p>
    <w:p w14:paraId="507BB97E" w14:textId="77777777" w:rsidR="00E8046C" w:rsidRDefault="00E8046C" w:rsidP="00E8046C"/>
    <w:p w14:paraId="3587E84C" w14:textId="77777777" w:rsidR="00E8046C" w:rsidRDefault="00E8046C" w:rsidP="00E8046C">
      <w:r>
        <w:t>Under our two probability measures we get</w:t>
      </w:r>
    </w:p>
    <w:p w14:paraId="39E77710" w14:textId="77777777" w:rsidR="00E8046C" w:rsidRDefault="00E8046C" w:rsidP="00E8046C"/>
    <w:p w14:paraId="7FCF7747" w14:textId="77777777" w:rsidR="00E8046C" w:rsidRDefault="00E8046C" w:rsidP="00E8046C">
      <w:pPr>
        <w:rPr>
          <w:position w:val="-10"/>
        </w:rPr>
      </w:pPr>
      <w:r w:rsidRPr="002A47B1">
        <w:rPr>
          <w:position w:val="-10"/>
        </w:rPr>
        <w:object w:dxaOrig="5980" w:dyaOrig="380" w14:anchorId="25BF8446">
          <v:shape id="_x0000_i1040" type="#_x0000_t75" style="width:297.8pt;height:19.6pt" o:ole="">
            <v:imagedata r:id="rId42" o:title=""/>
          </v:shape>
          <o:OLEObject Type="Embed" ProgID="Equation.3" ShapeID="_x0000_i1040" DrawAspect="Content" ObjectID="_1627966897" r:id="rId43"/>
        </w:object>
      </w:r>
    </w:p>
    <w:p w14:paraId="551FD029" w14:textId="77777777" w:rsidR="00E8046C" w:rsidRDefault="00E8046C" w:rsidP="00E8046C">
      <w:r w:rsidRPr="002A47B1">
        <w:rPr>
          <w:position w:val="-10"/>
        </w:rPr>
        <w:object w:dxaOrig="6020" w:dyaOrig="480" w14:anchorId="3F4249FF">
          <v:shape id="_x0000_i1041" type="#_x0000_t75" style="width:300.1pt;height:24.75pt" o:ole="">
            <v:imagedata r:id="rId44" o:title=""/>
          </v:shape>
          <o:OLEObject Type="Embed" ProgID="Equation.3" ShapeID="_x0000_i1041" DrawAspect="Content" ObjectID="_1627966898" r:id="rId45"/>
        </w:object>
      </w:r>
    </w:p>
    <w:p w14:paraId="408187FE" w14:textId="77777777" w:rsidR="00E8046C" w:rsidRPr="00282070" w:rsidRDefault="00E8046C" w:rsidP="00E8046C">
      <w:pPr>
        <w:pStyle w:val="Heading2"/>
      </w:pPr>
      <w:r>
        <w:lastRenderedPageBreak/>
        <w:t>Summing multiplei</w:t>
      </w:r>
      <w:r w:rsidRPr="00282070">
        <w:t>dentical Independent random variables</w:t>
      </w:r>
    </w:p>
    <w:p w14:paraId="444ADF9C" w14:textId="77777777" w:rsidR="00E8046C" w:rsidRDefault="00E8046C" w:rsidP="00E8046C">
      <w:r>
        <w:t xml:space="preserve">What if we toss the coin multiple times? If we toss the coin n times our sample space becomes. </w:t>
      </w:r>
      <w:r w:rsidRPr="00C12097">
        <w:rPr>
          <w:position w:val="-12"/>
        </w:rPr>
        <w:object w:dxaOrig="2720" w:dyaOrig="360" w14:anchorId="6D1D89EF">
          <v:shape id="_x0000_i1042" type="#_x0000_t75" style="width:135.65pt;height:18.15pt" o:ole="">
            <v:imagedata r:id="rId46" o:title=""/>
          </v:shape>
          <o:OLEObject Type="Embed" ProgID="Equation.3" ShapeID="_x0000_i1042" DrawAspect="Content" ObjectID="_1627966899" r:id="rId47"/>
        </w:object>
      </w:r>
      <w:r w:rsidRPr="00C12097">
        <w:t xml:space="preserve"> </w:t>
      </w:r>
      <w:r>
        <w:t xml:space="preserve">We can define a random variable </w:t>
      </w:r>
      <w:r w:rsidRPr="00053306">
        <w:rPr>
          <w:position w:val="-10"/>
        </w:rPr>
        <w:object w:dxaOrig="400" w:dyaOrig="340" w14:anchorId="21418EE9">
          <v:shape id="_x0000_i1043" type="#_x0000_t75" style="width:20.15pt;height:17.3pt" o:ole="">
            <v:imagedata r:id="rId48" o:title=""/>
          </v:shape>
          <o:OLEObject Type="Embed" ProgID="Equation.3" ShapeID="_x0000_i1043" DrawAspect="Content" ObjectID="_1627966900" r:id="rId49"/>
        </w:object>
      </w:r>
      <w:r>
        <w:t xml:space="preserve"> that counts the number of heads.  Such a random variable can take any value between 0 and n. What is the probability that in n tosses we will obtain k heads? Consider the following decision tree.</w:t>
      </w:r>
    </w:p>
    <w:p w14:paraId="07713054" w14:textId="77777777" w:rsidR="00E8046C" w:rsidRDefault="00E8046C" w:rsidP="00E8046C"/>
    <w:p w14:paraId="1C57B307" w14:textId="77777777" w:rsidR="00E8046C" w:rsidRDefault="00B25485" w:rsidP="00E8046C">
      <w:r>
        <w:pict w14:anchorId="6B144880">
          <v:group id="_x0000_s1208" editas="canvas" style="width:6in;height:193.85pt;mso-position-horizontal-relative:char;mso-position-vertical-relative:line" coordorigin="2527,6424" coordsize="7200,3323">
            <o:lock v:ext="edit" aspectratio="t"/>
            <v:shape id="_x0000_s1209" type="#_x0000_t75" style="position:absolute;left:2527;top:6424;width:7200;height:3323" o:preferrelative="f">
              <v:fill o:detectmouseclick="t"/>
              <v:path o:extrusionok="t" o:connecttype="none"/>
              <o:lock v:ext="edit" text="t"/>
            </v:shape>
            <v:line id="_x0000_s1210" style="position:absolute;flip:y" from="4177,7967" to="5227,8585">
              <v:stroke endarrow="block"/>
            </v:line>
            <v:line id="_x0000_s1211" style="position:absolute" from="4177,8585" to="5227,8893">
              <v:stroke endarrow="block"/>
            </v:line>
            <v:shape id="_x0000_s1212" type="#_x0000_t75" style="position:absolute;left:5677;top:7813;width:150;height:295">
              <v:imagedata r:id="rId50" o:title=""/>
            </v:shape>
            <v:shape id="_x0000_s1213" type="#_x0000_t75" style="position:absolute;left:4027;top:8418;width:168;height:239">
              <v:imagedata r:id="rId51" o:title=""/>
            </v:shape>
            <v:line id="_x0000_s1214" style="position:absolute;flip:y" from="6577,6578" to="7327,7042">
              <v:stroke endarrow="block"/>
            </v:line>
            <v:line id="_x0000_s1215" style="position:absolute" from="6577,7195" to="7327,7504">
              <v:stroke endarrow="block"/>
            </v:line>
            <v:line id="_x0000_s1216" style="position:absolute" from="6577,9201" to="7327,9355">
              <v:stroke endarrow="block"/>
            </v:line>
            <v:line id="_x0000_s1217" style="position:absolute;flip:y" from="6577,8738" to="7477,9201">
              <v:stroke endarrow="block"/>
            </v:line>
            <v:shape id="_x0000_s1218" type="#_x0000_t75" style="position:absolute;left:7427;top:7419;width:400;height:239">
              <v:imagedata r:id="rId52" o:title=""/>
            </v:shape>
            <v:shapetype id="_x0000_t202" coordsize="21600,21600" o:spt="202" path="m,l,21600r21600,l21600,xe">
              <v:stroke joinstyle="miter"/>
              <v:path gradientshapeok="t" o:connecttype="rect"/>
            </v:shapetype>
            <v:shape id="_x0000_s1219" type="#_x0000_t202" style="position:absolute;left:5620;top:7813;width:1050;height:772" stroked="f">
              <v:textbox style="mso-next-textbox:#_x0000_s1219">
                <w:txbxContent>
                  <w:p w14:paraId="12921C28" w14:textId="77777777" w:rsidR="00E8046C" w:rsidRPr="00A572BC" w:rsidRDefault="00E8046C" w:rsidP="00E8046C">
                    <w:pPr>
                      <w:rPr>
                        <w:sz w:val="52"/>
                        <w:szCs w:val="52"/>
                      </w:rPr>
                    </w:pPr>
                    <w:r w:rsidRPr="00A572BC">
                      <w:rPr>
                        <w:sz w:val="52"/>
                        <w:szCs w:val="52"/>
                      </w:rPr>
                      <w:t>. . .</w:t>
                    </w:r>
                  </w:p>
                </w:txbxContent>
              </v:textbox>
            </v:shape>
            <v:shape id="_x0000_s1220" type="#_x0000_t75" style="position:absolute;left:7427;top:6424;width:317;height:207">
              <v:imagedata r:id="rId53" o:title=""/>
            </v:shape>
            <v:shape id="_x0000_s1221" type="#_x0000_t75" style="position:absolute;left:7577;top:8585;width:167;height:225">
              <v:imagedata r:id="rId54" o:title=""/>
            </v:shape>
            <v:shape id="_x0000_s1222" type="#_x0000_t75" style="position:absolute;left:7544;top:9259;width:116;height:225">
              <v:imagedata r:id="rId55" o:title=""/>
            </v:shape>
            <v:shape id="_x0000_s1223" type="#_x0000_t202" style="position:absolute;left:6020;top:7281;width:424;height:850" stroked="f">
              <v:textbox>
                <w:txbxContent>
                  <w:p w14:paraId="54F8449B" w14:textId="77777777" w:rsidR="00E8046C" w:rsidRPr="00AA0F31" w:rsidRDefault="00E8046C" w:rsidP="00E8046C">
                    <w:pPr>
                      <w:rPr>
                        <w:b/>
                      </w:rPr>
                    </w:pPr>
                    <w:r w:rsidRPr="00AA0F31">
                      <w:rPr>
                        <w:b/>
                      </w:rPr>
                      <w:t>.</w:t>
                    </w:r>
                  </w:p>
                  <w:p w14:paraId="536CCD2B" w14:textId="77777777" w:rsidR="00E8046C" w:rsidRPr="00AA0F31" w:rsidRDefault="00E8046C" w:rsidP="00E8046C">
                    <w:pPr>
                      <w:rPr>
                        <w:b/>
                      </w:rPr>
                    </w:pPr>
                    <w:r w:rsidRPr="00AA0F31">
                      <w:rPr>
                        <w:b/>
                      </w:rPr>
                      <w:t>.</w:t>
                    </w:r>
                  </w:p>
                  <w:p w14:paraId="1007C2D1" w14:textId="77777777" w:rsidR="00E8046C" w:rsidRPr="00AA0F31" w:rsidRDefault="00E8046C" w:rsidP="00E8046C">
                    <w:pPr>
                      <w:rPr>
                        <w:b/>
                      </w:rPr>
                    </w:pPr>
                    <w:r w:rsidRPr="00AA0F31">
                      <w:rPr>
                        <w:b/>
                      </w:rPr>
                      <w:t>.</w:t>
                    </w:r>
                  </w:p>
                </w:txbxContent>
              </v:textbox>
            </v:shape>
            <w10:wrap type="none"/>
            <w10:anchorlock/>
          </v:group>
          <o:OLEObject Type="Embed" ProgID="Equation.3" ShapeID="_x0000_s1212" DrawAspect="Content" ObjectID="_1627966976" r:id="rId56"/>
          <o:OLEObject Type="Embed" ProgID="Equation.3" ShapeID="_x0000_s1213" DrawAspect="Content" ObjectID="_1627966977" r:id="rId57"/>
          <o:OLEObject Type="Embed" ProgID="Equation.3" ShapeID="_x0000_s1218" DrawAspect="Content" ObjectID="_1627966978" r:id="rId58"/>
          <o:OLEObject Type="Embed" ProgID="Equation.3" ShapeID="_x0000_s1220" DrawAspect="Content" ObjectID="_1627966979" r:id="rId59"/>
          <o:OLEObject Type="Embed" ProgID="Equation.3" ShapeID="_x0000_s1221" DrawAspect="Content" ObjectID="_1627966980" r:id="rId60"/>
          <o:OLEObject Type="Embed" ProgID="Equation.3" ShapeID="_x0000_s1222" DrawAspect="Content" ObjectID="_1627966981" r:id="rId61"/>
        </w:pict>
      </w:r>
    </w:p>
    <w:p w14:paraId="6B7BC2F8" w14:textId="77777777" w:rsidR="00E8046C" w:rsidRDefault="00E8046C" w:rsidP="00E8046C"/>
    <w:p w14:paraId="05F3A37A" w14:textId="77777777" w:rsidR="00E8046C" w:rsidRDefault="00E8046C" w:rsidP="00E8046C">
      <w:r>
        <w:t xml:space="preserve">To calculate the probability of obtaining k heads in n tosses we need to take into account the probability of a head on a single toss which we call p and the number of paths through the tree that come to that number of heads. The paths are given by the binomial co-efficients </w:t>
      </w:r>
      <w:r w:rsidRPr="00647C98">
        <w:rPr>
          <w:position w:val="-30"/>
        </w:rPr>
        <w:object w:dxaOrig="1579" w:dyaOrig="720" w14:anchorId="042E37C3">
          <v:shape id="_x0000_i1051" type="#_x0000_t75" style="width:78.6pt;height:36.85pt" o:ole="">
            <v:imagedata r:id="rId62" o:title=""/>
          </v:shape>
          <o:OLEObject Type="Embed" ProgID="Equation.3" ShapeID="_x0000_i1051" DrawAspect="Content" ObjectID="_1627966901" r:id="rId63"/>
        </w:object>
      </w:r>
      <w:r w:rsidRPr="00053306">
        <w:t xml:space="preserve"> </w:t>
      </w:r>
      <w:r>
        <w:t xml:space="preserve">and the probability becomes </w:t>
      </w:r>
      <w:r w:rsidRPr="00647C98">
        <w:rPr>
          <w:position w:val="-30"/>
        </w:rPr>
        <w:object w:dxaOrig="1579" w:dyaOrig="720" w14:anchorId="7C1DDE9F">
          <v:shape id="_x0000_i1052" type="#_x0000_t75" style="width:78.6pt;height:36.85pt" o:ole="">
            <v:imagedata r:id="rId64" o:title=""/>
          </v:shape>
          <o:OLEObject Type="Embed" ProgID="Equation.3" ShapeID="_x0000_i1052" DrawAspect="Content" ObjectID="_1627966902" r:id="rId65"/>
        </w:object>
      </w:r>
    </w:p>
    <w:p w14:paraId="6ED32AB4" w14:textId="77777777" w:rsidR="00E8046C" w:rsidRDefault="00E8046C" w:rsidP="00E8046C">
      <w:r>
        <w:t xml:space="preserve"> </w:t>
      </w:r>
    </w:p>
    <w:p w14:paraId="361A1BC0" w14:textId="77777777" w:rsidR="00E8046C" w:rsidRDefault="00E8046C" w:rsidP="00E8046C">
      <w:pPr>
        <w:rPr>
          <w:position w:val="-10"/>
        </w:rPr>
      </w:pPr>
      <w:r>
        <w:t xml:space="preserve">If we let </w:t>
      </w:r>
      <w:r w:rsidRPr="00053306">
        <w:rPr>
          <w:position w:val="-10"/>
        </w:rPr>
        <w:object w:dxaOrig="360" w:dyaOrig="340" w14:anchorId="20F26F1A">
          <v:shape id="_x0000_i1053" type="#_x0000_t75" style="width:18.15pt;height:17.3pt" o:ole="">
            <v:imagedata r:id="rId66" o:title=""/>
          </v:shape>
          <o:OLEObject Type="Embed" ProgID="Equation.3" ShapeID="_x0000_i1053" DrawAspect="Content" ObjectID="_1627966903" r:id="rId67"/>
        </w:object>
      </w:r>
      <w:r w:rsidRPr="00053306">
        <w:t xml:space="preserve"> </w:t>
      </w:r>
      <w:r>
        <w:t xml:space="preserve">be the number of tails we have another random variable defined on the sample space. Clearly in all cases </w:t>
      </w:r>
      <w:r w:rsidRPr="00053306">
        <w:rPr>
          <w:position w:val="-10"/>
        </w:rPr>
        <w:object w:dxaOrig="1320" w:dyaOrig="340" w14:anchorId="0F9CFD4F">
          <v:shape id="_x0000_i1054" type="#_x0000_t75" style="width:65.95pt;height:17.3pt" o:ole="">
            <v:imagedata r:id="rId68" o:title=""/>
          </v:shape>
          <o:OLEObject Type="Embed" ProgID="Equation.3" ShapeID="_x0000_i1054" DrawAspect="Content" ObjectID="_1627966904" r:id="rId69"/>
        </w:object>
      </w:r>
      <w:r w:rsidRPr="00047671">
        <w:t xml:space="preserve"> </w:t>
      </w:r>
      <w:r>
        <w:t xml:space="preserve">.We can define another random variable D that counts the number of heads minus the number of tails </w:t>
      </w:r>
      <w:r w:rsidRPr="001E2BBE">
        <w:rPr>
          <w:position w:val="-12"/>
        </w:rPr>
        <w:object w:dxaOrig="1480" w:dyaOrig="360" w14:anchorId="14AE7068">
          <v:shape id="_x0000_i1055" type="#_x0000_t75" style="width:74.3pt;height:18.15pt" o:ole="">
            <v:imagedata r:id="rId70" o:title=""/>
          </v:shape>
          <o:OLEObject Type="Embed" ProgID="Equation.3" ShapeID="_x0000_i1055" DrawAspect="Content" ObjectID="_1627966905" r:id="rId71"/>
        </w:object>
      </w:r>
      <w:r w:rsidRPr="00D86D7D">
        <w:t xml:space="preserve"> </w:t>
      </w:r>
      <w:r>
        <w:t xml:space="preserve">.Our distribution depends on both the random variable and the probability measure. In the case where n is equal to three, then under the measure P our distribution of </w:t>
      </w:r>
      <w:r w:rsidRPr="001E2BBE">
        <w:rPr>
          <w:position w:val="-12"/>
        </w:rPr>
        <w:object w:dxaOrig="340" w:dyaOrig="360" w14:anchorId="031AFBCF">
          <v:shape id="_x0000_i1056" type="#_x0000_t75" style="width:17.3pt;height:18.15pt" o:ole="">
            <v:imagedata r:id="rId72" o:title=""/>
          </v:shape>
          <o:OLEObject Type="Embed" ProgID="Equation.3" ShapeID="_x0000_i1056" DrawAspect="Content" ObjectID="_1627966906" r:id="rId73"/>
        </w:object>
      </w:r>
      <w:r>
        <w:t xml:space="preserve"> becomes. </w:t>
      </w:r>
    </w:p>
    <w:p w14:paraId="22A75F02" w14:textId="77777777" w:rsidR="00E8046C" w:rsidRDefault="00E8046C" w:rsidP="00E8046C">
      <w:pPr>
        <w:rPr>
          <w:position w:val="-10"/>
        </w:rPr>
      </w:pPr>
    </w:p>
    <w:p w14:paraId="09F4836E" w14:textId="77777777" w:rsidR="00E8046C" w:rsidRDefault="00E8046C" w:rsidP="00E8046C">
      <w:pPr>
        <w:rPr>
          <w:position w:val="-10"/>
        </w:rPr>
      </w:pPr>
    </w:p>
    <w:p w14:paraId="0462D32E" w14:textId="77777777" w:rsidR="00E8046C" w:rsidRDefault="00E8046C" w:rsidP="00E8046C"/>
    <w:p w14:paraId="5E4C325F" w14:textId="77777777" w:rsidR="00E8046C" w:rsidRDefault="00E8046C" w:rsidP="00E8046C">
      <w:r>
        <w:rPr>
          <w:noProof/>
        </w:rPr>
        <mc:AlternateContent>
          <mc:Choice Requires="wpc">
            <w:drawing>
              <wp:inline distT="0" distB="0" distL="0" distR="0" wp14:anchorId="01FE96EC" wp14:editId="1EF08B17">
                <wp:extent cx="4229100" cy="1257300"/>
                <wp:effectExtent l="0" t="0" r="9525" b="0"/>
                <wp:docPr id="1760" name="Canvas 17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4"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7"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57560D" w14:textId="77777777" w:rsidR="00E8046C" w:rsidRPr="0097466D" w:rsidRDefault="00E8046C" w:rsidP="00E8046C">
                              <w:r>
                                <w:t>-3</w:t>
                              </w:r>
                            </w:p>
                          </w:txbxContent>
                        </wps:txbx>
                        <wps:bodyPr rot="0" vert="horz" wrap="square" lIns="91440" tIns="45720" rIns="91440" bIns="45720" anchor="t" anchorCtr="0" upright="1">
                          <a:noAutofit/>
                        </wps:bodyPr>
                      </wps:wsp>
                      <wps:wsp>
                        <wps:cNvPr id="38"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5695A" w14:textId="77777777" w:rsidR="00E8046C" w:rsidRPr="0097466D" w:rsidRDefault="00E8046C" w:rsidP="00E8046C">
                              <w:r>
                                <w:t>-1</w:t>
                              </w:r>
                            </w:p>
                          </w:txbxContent>
                        </wps:txbx>
                        <wps:bodyPr rot="0" vert="horz" wrap="square" lIns="91440" tIns="45720" rIns="91440" bIns="45720" anchor="t" anchorCtr="0" upright="1">
                          <a:noAutofit/>
                        </wps:bodyPr>
                      </wps:wsp>
                      <wps:wsp>
                        <wps:cNvPr id="39"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F61C19" w14:textId="77777777" w:rsidR="00E8046C" w:rsidRPr="0097466D" w:rsidRDefault="00E8046C" w:rsidP="00E8046C">
                              <w:r>
                                <w:t>3</w:t>
                              </w:r>
                            </w:p>
                          </w:txbxContent>
                        </wps:txbx>
                        <wps:bodyPr rot="0" vert="horz" wrap="square" lIns="91440" tIns="45720" rIns="91440" bIns="45720" anchor="t" anchorCtr="0" upright="1">
                          <a:noAutofit/>
                        </wps:bodyPr>
                      </wps:wsp>
                      <wps:wsp>
                        <wps:cNvPr id="40"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5"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6"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7"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810E75" w14:textId="77777777" w:rsidR="00E8046C" w:rsidRPr="0097466D" w:rsidRDefault="00E8046C" w:rsidP="00E8046C">
                              <w:r>
                                <w:t>1</w:t>
                              </w:r>
                            </w:p>
                          </w:txbxContent>
                        </wps:txbx>
                        <wps:bodyPr rot="0" vert="horz" wrap="square" lIns="91440" tIns="45720" rIns="91440" bIns="45720" anchor="t" anchorCtr="0" upright="1">
                          <a:noAutofit/>
                        </wps:bodyPr>
                      </wps:wsp>
                    </wpc:wpc>
                  </a:graphicData>
                </a:graphic>
              </wp:inline>
            </w:drawing>
          </mc:Choice>
          <mc:Fallback>
            <w:pict>
              <v:group w14:anchorId="01FE96EC" id="Canvas 1760" o:spid="_x0000_s1047"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">
                <v:shape id="_x0000_s1048" type="#_x0000_t75" style="position:absolute;width:42291;height:12573;visibility:visible;mso-wrap-style:square">
                  <v:fill o:detectmouseclick="t"/>
                  <v:path o:connecttype="none"/>
                </v:shape>
                <v:line id="Line 1792" o:spid="_x0000_s1049"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1793" o:spid="_x0000_s1050"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rect id="Rectangle 1794" o:spid="_x0000_s1051"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" fillcolor="black"/>
                <v:rect id="Rectangle 1795" o:spid="_x0000_s1052"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" stroked="f">
                  <v:textbox>
                    <w:txbxContent>
                      <w:p w14:paraId="2557560D" w14:textId="77777777" w:rsidR="00E8046C" w:rsidRPr="0097466D" w:rsidRDefault="00E8046C" w:rsidP="00E8046C">
                        <w:r>
                          <w:t>-3</w:t>
                        </w:r>
                      </w:p>
                    </w:txbxContent>
                  </v:textbox>
                </v:rect>
                <v:rect id="Rectangle 1796" o:spid="_x0000_s1053"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" stroked="f">
                  <v:textbox>
                    <w:txbxContent>
                      <w:p w14:paraId="14F5695A" w14:textId="77777777" w:rsidR="00E8046C" w:rsidRPr="0097466D" w:rsidRDefault="00E8046C" w:rsidP="00E8046C">
                        <w:r>
                          <w:t>-1</w:t>
                        </w:r>
                      </w:p>
                    </w:txbxContent>
                  </v:textbox>
                </v:rect>
                <v:rect id="Rectangle 1797" o:spid="_x0000_s1054"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" stroked="f">
                  <v:textbox>
                    <w:txbxContent>
                      <w:p w14:paraId="54F61C19" w14:textId="77777777" w:rsidR="00E8046C" w:rsidRPr="0097466D" w:rsidRDefault="00E8046C" w:rsidP="00E8046C">
                        <w:r>
                          <w:t>3</w:t>
                        </w:r>
                      </w:p>
                    </w:txbxContent>
                  </v:textbox>
                </v:rect>
                <v:line id="Line 1798" o:spid="_x0000_s1055"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1799" o:spid="_x0000_s1056"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rect id="Rectangle 1800" o:spid="_x0000_s1057"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" fillcolor="black"/>
                <v:rect id="Rectangle 1801" o:spid="_x0000_s1058"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" fillcolor="black"/>
                <v:rect id="Rectangle 1802" o:spid="_x0000_s1059"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" fillcolor="black"/>
                <v:line id="Line 1803" o:spid="_x0000_s1060"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1804" o:spid="_x0000_s1061"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" stroked="f">
                  <v:textbox>
                    <w:txbxContent>
                      <w:p w14:paraId="34810E75" w14:textId="77777777" w:rsidR="00E8046C" w:rsidRPr="0097466D" w:rsidRDefault="00E8046C" w:rsidP="00E8046C">
                        <w:r>
                          <w:t>1</w:t>
                        </w:r>
                      </w:p>
                    </w:txbxContent>
                  </v:textbox>
                </v:rect>
                <w10:anchorlock/>
              </v:group>
            </w:pict>
          </mc:Fallback>
        </mc:AlternateContent>
      </w:r>
    </w:p>
    <w:p w14:paraId="2C355C3A" w14:textId="77777777" w:rsidR="00E8046C" w:rsidRDefault="00E8046C" w:rsidP="00E8046C"/>
    <w:p w14:paraId="161FDE43" w14:textId="77777777" w:rsidR="00E8046C" w:rsidRDefault="00E8046C" w:rsidP="00E8046C">
      <w:r>
        <w:t>Under the same measure the distribution of</w:t>
      </w:r>
      <w:r w:rsidRPr="00053306">
        <w:rPr>
          <w:position w:val="-10"/>
        </w:rPr>
        <w:object w:dxaOrig="400" w:dyaOrig="340" w14:anchorId="3D3AE640">
          <v:shape id="_x0000_i1057" type="#_x0000_t75" style="width:20.15pt;height:17.3pt" o:ole="">
            <v:imagedata r:id="rId48" o:title=""/>
          </v:shape>
          <o:OLEObject Type="Embed" ProgID="Equation.3" ShapeID="_x0000_i1057" DrawAspect="Content" ObjectID="_1627966907" r:id="rId74"/>
        </w:object>
      </w:r>
      <w:r w:rsidRPr="00043199">
        <w:t xml:space="preserve"> </w:t>
      </w:r>
      <w:r>
        <w:t xml:space="preserve">becomes </w:t>
      </w:r>
    </w:p>
    <w:p w14:paraId="5F9E64DD" w14:textId="77777777" w:rsidR="00E8046C" w:rsidRDefault="00E8046C" w:rsidP="00E8046C"/>
    <w:p w14:paraId="5A9058C9" w14:textId="77777777" w:rsidR="00E8046C" w:rsidRDefault="00E8046C" w:rsidP="00E8046C">
      <w:r>
        <w:rPr>
          <w:noProof/>
        </w:rPr>
        <mc:AlternateContent>
          <mc:Choice Requires="wpc">
            <w:drawing>
              <wp:inline distT="0" distB="0" distL="0" distR="0" wp14:anchorId="0D14C368" wp14:editId="70993349">
                <wp:extent cx="4229100" cy="1257300"/>
                <wp:effectExtent l="0" t="0" r="9525" b="0"/>
                <wp:docPr id="1777" name="Canvas 17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61"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2"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4"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66"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F8408F" w14:textId="77777777" w:rsidR="00E8046C" w:rsidRPr="0097466D" w:rsidRDefault="00E8046C" w:rsidP="00E8046C">
                              <w:r>
                                <w:t>0</w:t>
                              </w:r>
                            </w:p>
                          </w:txbxContent>
                        </wps:txbx>
                        <wps:bodyPr rot="0" vert="horz" wrap="square" lIns="91440" tIns="45720" rIns="91440" bIns="45720" anchor="t" anchorCtr="0" upright="1">
                          <a:noAutofit/>
                        </wps:bodyPr>
                      </wps:wsp>
                      <wps:wsp>
                        <wps:cNvPr id="1767"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24F89D" w14:textId="77777777" w:rsidR="00E8046C" w:rsidRPr="0097466D" w:rsidRDefault="00E8046C" w:rsidP="00E8046C">
                              <w:r>
                                <w:t>1</w:t>
                              </w:r>
                            </w:p>
                          </w:txbxContent>
                        </wps:txbx>
                        <wps:bodyPr rot="0" vert="horz" wrap="square" lIns="91440" tIns="45720" rIns="91440" bIns="45720" anchor="t" anchorCtr="0" upright="1">
                          <a:noAutofit/>
                        </wps:bodyPr>
                      </wps:wsp>
                      <wps:wsp>
                        <wps:cNvPr id="1768"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9B9158" w14:textId="77777777" w:rsidR="00E8046C" w:rsidRPr="0097466D" w:rsidRDefault="00E8046C" w:rsidP="00E8046C">
                              <w:r>
                                <w:t>3</w:t>
                              </w:r>
                            </w:p>
                          </w:txbxContent>
                        </wps:txbx>
                        <wps:bodyPr rot="0" vert="horz" wrap="square" lIns="91440" tIns="45720" rIns="91440" bIns="45720" anchor="t" anchorCtr="0" upright="1">
                          <a:noAutofit/>
                        </wps:bodyPr>
                      </wps:wsp>
                      <wps:wsp>
                        <wps:cNvPr id="1770"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1"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2"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73"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74"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75"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6"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84172E" w14:textId="77777777" w:rsidR="00E8046C" w:rsidRPr="0097466D" w:rsidRDefault="00E8046C" w:rsidP="00E8046C">
                              <w:r>
                                <w:t>2</w:t>
                              </w:r>
                            </w:p>
                          </w:txbxContent>
                        </wps:txbx>
                        <wps:bodyPr rot="0" vert="horz" wrap="square" lIns="91440" tIns="45720" rIns="91440" bIns="45720" anchor="t" anchorCtr="0" upright="1">
                          <a:noAutofit/>
                        </wps:bodyPr>
                      </wps:wsp>
                    </wpc:wpc>
                  </a:graphicData>
                </a:graphic>
              </wp:inline>
            </w:drawing>
          </mc:Choice>
          <mc:Fallback>
            <w:pict>
              <v:group w14:anchorId="0D14C368" id="Canvas 1777" o:spid="_x0000_s1062"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">
                <v:shape id="_x0000_s1063" type="#_x0000_t75" style="position:absolute;width:42291;height:12573;visibility:visible;mso-wrap-style:square">
                  <v:fill o:detectmouseclick="t"/>
                  <v:path o:connecttype="none"/>
                </v:shape>
                <v:line id="Line 1792" o:spid="_x0000_s1064"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"/>
                <v:line id="Line 1793" o:spid="_x0000_s1065"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"/>
                <v:rect id="Rectangle 1794" o:spid="_x0000_s1066"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" fillcolor="black"/>
                <v:rect id="Rectangle 1795" o:spid="_x0000_s1067"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" stroked="f">
                  <v:textbox>
                    <w:txbxContent>
                      <w:p w14:paraId="67F8408F" w14:textId="77777777" w:rsidR="00E8046C" w:rsidRPr="0097466D" w:rsidRDefault="00E8046C" w:rsidP="00E8046C">
                        <w:r>
                          <w:t>0</w:t>
                        </w:r>
                      </w:p>
                    </w:txbxContent>
                  </v:textbox>
                </v:rect>
                <v:rect id="Rectangle 1796" o:spid="_x0000_s1068"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" stroked="f">
                  <v:textbox>
                    <w:txbxContent>
                      <w:p w14:paraId="3724F89D" w14:textId="77777777" w:rsidR="00E8046C" w:rsidRPr="0097466D" w:rsidRDefault="00E8046C" w:rsidP="00E8046C">
                        <w:r>
                          <w:t>1</w:t>
                        </w:r>
                      </w:p>
                    </w:txbxContent>
                  </v:textbox>
                </v:rect>
                <v:rect id="Rectangle 1797" o:spid="_x0000_s1069"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" stroked="f">
                  <v:textbox>
                    <w:txbxContent>
                      <w:p w14:paraId="7D9B9158" w14:textId="77777777" w:rsidR="00E8046C" w:rsidRPr="0097466D" w:rsidRDefault="00E8046C" w:rsidP="00E8046C">
                        <w:r>
                          <w:t>3</w:t>
                        </w:r>
                      </w:p>
                    </w:txbxContent>
                  </v:textbox>
                </v:rect>
                <v:line id="Line 1798" o:spid="_x0000_s1070"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"/>
                <v:line id="Line 1799" o:spid="_x0000_s1071"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"/>
                <v:rect id="Rectangle 1800" o:spid="_x0000_s1072"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" fillcolor="black"/>
                <v:rect id="Rectangle 1801" o:spid="_x0000_s1073"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" fillcolor="black"/>
                <v:rect id="Rectangle 1802" o:spid="_x0000_s1074"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" fillcolor="black"/>
                <v:line id="Line 1803" o:spid="_x0000_s1075"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"/>
                <v:rect id="Rectangle 1804" o:spid="_x0000_s1076"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" stroked="f">
                  <v:textbox>
                    <w:txbxContent>
                      <w:p w14:paraId="7E84172E" w14:textId="77777777" w:rsidR="00E8046C" w:rsidRPr="0097466D" w:rsidRDefault="00E8046C" w:rsidP="00E8046C">
                        <w:r>
                          <w:t>2</w:t>
                        </w:r>
                      </w:p>
                    </w:txbxContent>
                  </v:textbox>
                </v:rect>
                <w10:anchorlock/>
              </v:group>
            </w:pict>
          </mc:Fallback>
        </mc:AlternateContent>
      </w:r>
    </w:p>
    <w:p w14:paraId="6EAB0370" w14:textId="77777777" w:rsidR="00E8046C" w:rsidRDefault="00E8046C" w:rsidP="00E8046C">
      <w:r>
        <w:t>We can intepret D as the distance from the origin if we move one unit in a positive direction whenever we obtain a head and one unit in a negative direction whenever we obtain a tail. This is the ‘random walk’ interpretation.</w:t>
      </w:r>
    </w:p>
    <w:p w14:paraId="31AFD986" w14:textId="77777777" w:rsidR="00E8046C" w:rsidRDefault="00E8046C" w:rsidP="00E8046C"/>
    <w:p w14:paraId="4238AAA5" w14:textId="77777777" w:rsidR="00E8046C" w:rsidRDefault="00E8046C" w:rsidP="00E8046C">
      <w:bookmarkStart w:id="1" w:name="OLE_LINK1"/>
      <w:bookmarkStart w:id="2" w:name="OLE_LINK2"/>
      <w:r>
        <w:t xml:space="preserve">What </w:t>
      </w:r>
      <w:bookmarkEnd w:id="1"/>
      <w:bookmarkEnd w:id="2"/>
      <w:r>
        <w:t xml:space="preserve">is the expectation of our random variables </w:t>
      </w:r>
      <w:r w:rsidRPr="001E2BBE">
        <w:rPr>
          <w:position w:val="-12"/>
        </w:rPr>
        <w:object w:dxaOrig="340" w:dyaOrig="360" w14:anchorId="17A00BFB">
          <v:shape id="_x0000_i1058" type="#_x0000_t75" style="width:17.3pt;height:18.15pt" o:ole="">
            <v:imagedata r:id="rId75" o:title=""/>
          </v:shape>
          <o:OLEObject Type="Embed" ProgID="Equation.3" ShapeID="_x0000_i1058" DrawAspect="Content" ObjectID="_1627966908" r:id="rId76"/>
        </w:object>
      </w:r>
      <w:r>
        <w:t xml:space="preserve">and </w:t>
      </w:r>
      <w:r w:rsidRPr="00053306">
        <w:rPr>
          <w:position w:val="-10"/>
        </w:rPr>
        <w:object w:dxaOrig="400" w:dyaOrig="340" w14:anchorId="71F867C9">
          <v:shape id="_x0000_i1059" type="#_x0000_t75" style="width:20.15pt;height:17.3pt" o:ole="">
            <v:imagedata r:id="rId48" o:title=""/>
          </v:shape>
          <o:OLEObject Type="Embed" ProgID="Equation.3" ShapeID="_x0000_i1059" DrawAspect="Content" ObjectID="_1627966909" r:id="rId77"/>
        </w:object>
      </w:r>
      <w:r w:rsidRPr="00AC7169">
        <w:t xml:space="preserve"> </w:t>
      </w:r>
      <w:r>
        <w:t xml:space="preserve">? If our coin is fairly weighted then </w:t>
      </w:r>
      <w:r w:rsidRPr="001E2BBE">
        <w:rPr>
          <w:position w:val="-12"/>
        </w:rPr>
        <w:object w:dxaOrig="1040" w:dyaOrig="360" w14:anchorId="61B26E6C">
          <v:shape id="_x0000_i1060" type="#_x0000_t75" style="width:51.85pt;height:18.15pt" o:ole="">
            <v:imagedata r:id="rId78" o:title=""/>
          </v:shape>
          <o:OLEObject Type="Embed" ProgID="Equation.3" ShapeID="_x0000_i1060" DrawAspect="Content" ObjectID="_1627966910" r:id="rId79"/>
        </w:object>
      </w:r>
      <w:r w:rsidRPr="00AB3A06">
        <w:t xml:space="preserve"> </w:t>
      </w:r>
      <w:r>
        <w:t xml:space="preserve">and </w:t>
      </w:r>
      <w:r w:rsidRPr="00AB3A06">
        <w:rPr>
          <w:position w:val="-24"/>
        </w:rPr>
        <w:object w:dxaOrig="1160" w:dyaOrig="620" w14:anchorId="15430E5D">
          <v:shape id="_x0000_i1061" type="#_x0000_t75" style="width:57.9pt;height:31.4pt" o:ole="">
            <v:imagedata r:id="rId80" o:title=""/>
          </v:shape>
          <o:OLEObject Type="Embed" ProgID="Equation.3" ShapeID="_x0000_i1061" DrawAspect="Content" ObjectID="_1627966911" r:id="rId81"/>
        </w:object>
      </w:r>
    </w:p>
    <w:p w14:paraId="12F741ED" w14:textId="77777777" w:rsidR="00E8046C" w:rsidRDefault="00E8046C" w:rsidP="00E8046C"/>
    <w:p w14:paraId="32A8ED9A" w14:textId="77777777" w:rsidR="00E8046C" w:rsidRDefault="00E8046C" w:rsidP="00E8046C"/>
    <w:p w14:paraId="15AFF1E2" w14:textId="77777777" w:rsidR="00E8046C" w:rsidRDefault="00E8046C" w:rsidP="00E8046C"/>
    <w:p w14:paraId="19DF22C7" w14:textId="77777777" w:rsidR="00E8046C" w:rsidRDefault="00E8046C" w:rsidP="00E8046C"/>
    <w:p w14:paraId="2045DE33" w14:textId="77777777" w:rsidR="00E8046C" w:rsidRDefault="00E8046C" w:rsidP="00E8046C"/>
    <w:p w14:paraId="3369FCF5" w14:textId="77777777" w:rsidR="00E8046C" w:rsidRDefault="00E8046C" w:rsidP="00E8046C"/>
    <w:p w14:paraId="0419FFDA" w14:textId="77777777" w:rsidR="00E8046C" w:rsidRDefault="00E8046C" w:rsidP="00E8046C"/>
    <w:p w14:paraId="7478EE30" w14:textId="77777777" w:rsidR="00E8046C" w:rsidRDefault="00E8046C" w:rsidP="00E8046C">
      <w:r>
        <w:t>We can create a new game by playing the original games multiple times. If we play the original game twice then our new game effectively involves tossing the coin twice and our sample space becomes</w:t>
      </w:r>
      <w:r>
        <w:rPr>
          <w:position w:val="-10"/>
        </w:rPr>
        <w:object w:dxaOrig="2260" w:dyaOrig="340" w14:anchorId="488AB331">
          <v:shape id="_x0000_i1062" type="#_x0000_t75" style="width:113.2pt;height:17.3pt" o:ole="">
            <v:imagedata r:id="rId82" o:title=""/>
          </v:shape>
          <o:OLEObject Type="Embed" ProgID="Equation.3" ShapeID="_x0000_i1062" DrawAspect="Content" ObjectID="_1627966912" r:id="rId83"/>
        </w:object>
      </w:r>
      <w:r>
        <w:t xml:space="preserve"> . We can define a new random variable X as the sum of two identical independent random variables</w:t>
      </w:r>
    </w:p>
    <w:p w14:paraId="5E5696C8" w14:textId="77777777" w:rsidR="00E8046C" w:rsidRDefault="00E8046C" w:rsidP="00E8046C"/>
    <w:p w14:paraId="3AE34D80" w14:textId="77777777" w:rsidR="00E8046C" w:rsidRDefault="00E8046C" w:rsidP="00E8046C">
      <w:r w:rsidRPr="000E5761">
        <w:rPr>
          <w:position w:val="-10"/>
        </w:rPr>
        <w:object w:dxaOrig="1240" w:dyaOrig="340" w14:anchorId="0C093B7E">
          <v:shape id="_x0000_i1063" type="#_x0000_t75" style="width:62.2pt;height:17.3pt" o:ole="">
            <v:imagedata r:id="rId84" o:title=""/>
          </v:shape>
          <o:OLEObject Type="Embed" ProgID="Equation.3" ShapeID="_x0000_i1063" DrawAspect="Content" ObjectID="_1627966913" r:id="rId85"/>
        </w:object>
      </w:r>
      <w:r>
        <w:t xml:space="preserve">. </w:t>
      </w:r>
    </w:p>
    <w:p w14:paraId="3D20EEFB" w14:textId="77777777" w:rsidR="00E8046C" w:rsidRDefault="00E8046C" w:rsidP="00E8046C">
      <w:pPr>
        <w:rPr>
          <w:position w:val="-10"/>
        </w:rPr>
      </w:pPr>
    </w:p>
    <w:p w14:paraId="337CF7F7" w14:textId="77777777" w:rsidR="00E8046C" w:rsidRDefault="00E8046C" w:rsidP="00E8046C">
      <w:r>
        <w:rPr>
          <w:position w:val="-10"/>
        </w:rPr>
        <w:object w:dxaOrig="5100" w:dyaOrig="340" w14:anchorId="593BF856">
          <v:shape id="_x0000_i1064" type="#_x0000_t75" style="width:254.9pt;height:17.3pt" o:ole="">
            <v:imagedata r:id="rId86" o:title=""/>
          </v:shape>
          <o:OLEObject Type="Embed" ProgID="Equation.3" ShapeID="_x0000_i1064" DrawAspect="Content" ObjectID="_1627966914" r:id="rId87"/>
        </w:object>
      </w:r>
    </w:p>
    <w:p w14:paraId="5C417DF8" w14:textId="77777777" w:rsidR="00E8046C" w:rsidRDefault="00E8046C" w:rsidP="00E8046C"/>
    <w:p w14:paraId="578A789F" w14:textId="77777777" w:rsidR="00E8046C" w:rsidRDefault="00E8046C" w:rsidP="00E8046C"/>
    <w:p w14:paraId="76424A51" w14:textId="77777777" w:rsidR="00E8046C" w:rsidRDefault="00E8046C" w:rsidP="00E8046C">
      <w:r>
        <w:t>If we use the original measure P we get</w:t>
      </w:r>
    </w:p>
    <w:p w14:paraId="682A0E78" w14:textId="77777777" w:rsidR="00E8046C" w:rsidRDefault="00E8046C" w:rsidP="00E8046C"/>
    <w:p w14:paraId="3079F3FA" w14:textId="77777777" w:rsidR="00E8046C" w:rsidRDefault="00E8046C" w:rsidP="00E8046C">
      <w:r w:rsidRPr="00780C28">
        <w:rPr>
          <w:position w:val="-10"/>
        </w:rPr>
        <w:object w:dxaOrig="5539" w:dyaOrig="360" w14:anchorId="6CB2D17B">
          <v:shape id="_x0000_i1065" type="#_x0000_t75" style="width:276.75pt;height:18.15pt" o:ole="">
            <v:imagedata r:id="rId88" o:title=""/>
          </v:shape>
          <o:OLEObject Type="Embed" ProgID="Equation.3" ShapeID="_x0000_i1065" DrawAspect="Content" ObjectID="_1627966915" r:id="rId89"/>
        </w:object>
      </w:r>
    </w:p>
    <w:p w14:paraId="51918441" w14:textId="77777777" w:rsidR="00E8046C" w:rsidRDefault="00E8046C" w:rsidP="00E8046C"/>
    <w:p w14:paraId="568B8190" w14:textId="77777777" w:rsidR="00E8046C" w:rsidRDefault="00E8046C" w:rsidP="00E8046C">
      <w:r>
        <w:rPr>
          <w:noProof/>
        </w:rPr>
        <mc:AlternateContent>
          <mc:Choice Requires="wps">
            <w:drawing>
              <wp:anchor distT="0" distB="0" distL="114300" distR="114300" simplePos="0" relativeHeight="251660288" behindDoc="0" locked="0" layoutInCell="1" allowOverlap="1" wp14:anchorId="405174CD" wp14:editId="0FFAAAED">
                <wp:simplePos x="0" y="0"/>
                <wp:positionH relativeFrom="column">
                  <wp:posOffset>3200400</wp:posOffset>
                </wp:positionH>
                <wp:positionV relativeFrom="paragraph">
                  <wp:posOffset>6093460</wp:posOffset>
                </wp:positionV>
                <wp:extent cx="800100" cy="228600"/>
                <wp:effectExtent l="9525" t="6985" r="28575" b="5969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10DBE" id="Straight Connector 3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479.8pt" to="315pt,4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">
                <v:stroke endarrow="block"/>
              </v:line>
            </w:pict>
          </mc:Fallback>
        </mc:AlternateContent>
      </w:r>
    </w:p>
    <w:p w14:paraId="40F643E2" w14:textId="77777777" w:rsidR="00E8046C" w:rsidRDefault="00B25485" w:rsidP="00E8046C">
      <w:r>
        <w:pict w14:anchorId="231B5E83">
          <v:group id="_x0000_s1183" editas="canvas" style="width:6in;height:207pt;mso-position-horizontal-relative:char;mso-position-vertical-relative:line" coordorigin="2527,5961" coordsize="7200,3549">
            <o:lock v:ext="edit" aspectratio="t"/>
            <v:shape id="_x0000_s1184" type="#_x0000_t75" style="position:absolute;left:2527;top:5961;width:7200;height:3549" o:preferrelative="f">
              <v:fill o:detectmouseclick="t"/>
              <v:path o:extrusionok="t" o:connecttype="none"/>
              <o:lock v:ext="edit" text="t"/>
            </v:shape>
            <v:line id="_x0000_s1185" style="position:absolute;flip:y" from="4027,7041" to="5077,7659">
              <v:stroke endarrow="block"/>
            </v:line>
            <v:line id="_x0000_s1186" style="position:absolute" from="4027,7659" to="5077,7967">
              <v:stroke endarrow="block"/>
            </v:line>
            <v:line id="_x0000_s1187" style="position:absolute;flip:y" from="5227,6270" to="6277,6888">
              <v:stroke endarrow="block"/>
            </v:line>
            <v:line id="_x0000_s1188" style="position:absolute" from="5227,7967" to="6277,8274">
              <v:stroke endarrow="block"/>
            </v:line>
            <v:line id="_x0000_s1189" style="position:absolute;flip:y" from="5227,7350" to="6277,7968">
              <v:stroke endarrow="block"/>
            </v:line>
            <v:line id="_x0000_s1190" style="position:absolute" from="3877,8892" to="5077,8893">
              <v:stroke endarrow="block"/>
            </v:line>
            <v:line id="_x0000_s1191" style="position:absolute" from="5227,8875" to="6427,8875">
              <v:stroke endarrow="block"/>
            </v:line>
            <v:shape id="_x0000_s1192" type="#_x0000_t75" style="position:absolute;left:4327;top:7094;width:300;height:241">
              <v:imagedata r:id="rId90" o:title=""/>
            </v:shape>
            <v:shape id="_x0000_s1193" type="#_x0000_t75" style="position:absolute;left:4327;top:7866;width:300;height:241">
              <v:imagedata r:id="rId91" o:title=""/>
            </v:shape>
            <v:shape id="_x0000_s1194" type="#_x0000_t75" style="position:absolute;left:4927;top:6733;width:268;height:224">
              <v:imagedata r:id="rId92" o:title=""/>
            </v:shape>
            <v:shape id="_x0000_s1195" type="#_x0000_t75" style="position:absolute;left:5377;top:6270;width:300;height:241">
              <v:imagedata r:id="rId90" o:title=""/>
            </v:shape>
            <v:shape id="_x0000_s1196" type="#_x0000_t75" style="position:absolute;left:5527;top:8121;width:300;height:240">
              <v:imagedata r:id="rId90" o:title=""/>
            </v:shape>
            <v:shape id="_x0000_s1197" type="#_x0000_t75" style="position:absolute;left:3877;top:7492;width:168;height:239">
              <v:imagedata r:id="rId51" o:title=""/>
            </v:shape>
            <v:shape id="_x0000_s1198" type="#_x0000_t75" style="position:absolute;left:4927;top:8109;width:268;height:225">
              <v:imagedata r:id="rId93" o:title=""/>
            </v:shape>
            <v:shape id="_x0000_s1199" type="#_x0000_t75" style="position:absolute;left:5377;top:7504;width:300;height:240">
              <v:imagedata r:id="rId90" o:title=""/>
            </v:shape>
            <v:shape id="_x0000_s1200" type="#_x0000_t75" style="position:absolute;left:5677;top:6887;width:300;height:240">
              <v:imagedata r:id="rId90" o:title=""/>
            </v:shape>
            <v:shape id="_x0000_s1201" type="#_x0000_t75" style="position:absolute;left:6277;top:6104;width:317;height:224">
              <v:imagedata r:id="rId94" o:title=""/>
            </v:shape>
            <v:shape id="_x0000_s1202" type="#_x0000_t75" style="position:absolute;left:6277;top:7183;width:167;height:240">
              <v:imagedata r:id="rId95" o:title=""/>
            </v:shape>
            <v:shape id="_x0000_s1203" type="#_x0000_t75" style="position:absolute;left:6277;top:8109;width:300;height:225">
              <v:imagedata r:id="rId96" o:title=""/>
            </v:shape>
            <v:shape id="_x0000_s1204" type="#_x0000_t75" style="position:absolute;left:4327;top:8418;width:202;height:291">
              <v:imagedata r:id="rId97" o:title=""/>
            </v:shape>
            <v:shape id="_x0000_s1205" type="#_x0000_t75" style="position:absolute;left:5527;top:8418;width:233;height:290">
              <v:imagedata r:id="rId98" o:title=""/>
            </v:shape>
            <v:line id="_x0000_s1206" style="position:absolute" from="3877,9356" to="6427,9357">
              <v:stroke endarrow="block"/>
            </v:line>
            <v:shape id="_x0000_s1207" type="#_x0000_t75" style="position:absolute;left:4777;top:9047;width:587;height:291">
              <v:imagedata r:id="rId99" o:title=""/>
            </v:shape>
            <w10:wrap type="none"/>
            <w10:anchorlock/>
          </v:group>
          <o:OLEObject Type="Embed" ProgID="Equation.3" ShapeID="_x0000_s1192" DrawAspect="Content" ObjectID="_1627966982" r:id="rId100"/>
          <o:OLEObject Type="Embed" ProgID="Equation.3" ShapeID="_x0000_s1193" DrawAspect="Content" ObjectID="_1627966983" r:id="rId101"/>
          <o:OLEObject Type="Embed" ProgID="Equation.3" ShapeID="_x0000_s1194" DrawAspect="Content" ObjectID="_1627966984" r:id="rId102"/>
          <o:OLEObject Type="Embed" ProgID="Equation.3" ShapeID="_x0000_s1195" DrawAspect="Content" ObjectID="_1627966985" r:id="rId103"/>
          <o:OLEObject Type="Embed" ProgID="Equation.3" ShapeID="_x0000_s1196" DrawAspect="Content" ObjectID="_1627966986" r:id="rId104"/>
          <o:OLEObject Type="Embed" ProgID="Equation.3" ShapeID="_x0000_s1197" DrawAspect="Content" ObjectID="_1627966987" r:id="rId105"/>
          <o:OLEObject Type="Embed" ProgID="Equation.3" ShapeID="_x0000_s1198" DrawAspect="Content" ObjectID="_1627966988" r:id="rId106"/>
          <o:OLEObject Type="Embed" ProgID="Equation.3" ShapeID="_x0000_s1199" DrawAspect="Content" ObjectID="_1627966989" r:id="rId107"/>
          <o:OLEObject Type="Embed" ProgID="Equation.3" ShapeID="_x0000_s1200" DrawAspect="Content" ObjectID="_1627966990" r:id="rId108"/>
          <o:OLEObject Type="Embed" ProgID="Equation.3" ShapeID="_x0000_s1201" DrawAspect="Content" ObjectID="_1627966991" r:id="rId109"/>
          <o:OLEObject Type="Embed" ProgID="Equation.3" ShapeID="_x0000_s1202" DrawAspect="Content" ObjectID="_1627966992" r:id="rId110"/>
          <o:OLEObject Type="Embed" ProgID="Equation.3" ShapeID="_x0000_s1203" DrawAspect="Content" ObjectID="_1627966993" r:id="rId111"/>
          <o:OLEObject Type="Embed" ProgID="Equation.3" ShapeID="_x0000_s1204" DrawAspect="Content" ObjectID="_1627966994" r:id="rId112"/>
          <o:OLEObject Type="Embed" ProgID="Equation.3" ShapeID="_x0000_s1205" DrawAspect="Content" ObjectID="_1627966995" r:id="rId113"/>
          <o:OLEObject Type="Embed" ProgID="Equation.3" ShapeID="_x0000_s1207" DrawAspect="Content" ObjectID="_1627966996" r:id="rId114"/>
        </w:pict>
      </w:r>
    </w:p>
    <w:p w14:paraId="42971562" w14:textId="77777777" w:rsidR="00E8046C" w:rsidRDefault="00E8046C" w:rsidP="00E8046C">
      <w:r>
        <w:lastRenderedPageBreak/>
        <w:t>And our distribution becomes</w:t>
      </w:r>
    </w:p>
    <w:p w14:paraId="391C3A1A" w14:textId="77777777" w:rsidR="00E8046C" w:rsidRDefault="00E8046C" w:rsidP="00E8046C"/>
    <w:p w14:paraId="0AEDC7B2" w14:textId="77777777" w:rsidR="00E8046C" w:rsidRDefault="00E8046C" w:rsidP="00E8046C">
      <w:r w:rsidRPr="00780C28">
        <w:rPr>
          <w:position w:val="-10"/>
        </w:rPr>
        <w:object w:dxaOrig="4920" w:dyaOrig="340" w14:anchorId="6C0580C2">
          <v:shape id="_x0000_i1082" type="#_x0000_t75" style="width:245.95pt;height:17.3pt" o:ole="">
            <v:imagedata r:id="rId115" o:title=""/>
          </v:shape>
          <o:OLEObject Type="Embed" ProgID="Equation.3" ShapeID="_x0000_i1082" DrawAspect="Content" ObjectID="_1627966916" r:id="rId116"/>
        </w:object>
      </w:r>
    </w:p>
    <w:p w14:paraId="5F12BFBE" w14:textId="77777777" w:rsidR="00E8046C" w:rsidRDefault="00E8046C" w:rsidP="00E8046C"/>
    <w:p w14:paraId="6D52D22F" w14:textId="77777777" w:rsidR="00E8046C" w:rsidRDefault="00E8046C" w:rsidP="00E8046C"/>
    <w:p w14:paraId="1D564013" w14:textId="77777777" w:rsidR="00E8046C" w:rsidRDefault="00E8046C" w:rsidP="00E8046C">
      <w:r>
        <w:rPr>
          <w:noProof/>
        </w:rPr>
        <mc:AlternateContent>
          <mc:Choice Requires="wpc">
            <w:drawing>
              <wp:inline distT="0" distB="0" distL="0" distR="0" wp14:anchorId="1E7C0065" wp14:editId="1627E24F">
                <wp:extent cx="4229100" cy="1371600"/>
                <wp:effectExtent l="0" t="0" r="9525" b="0"/>
                <wp:docPr id="1769" name="Canvas 17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 name="Line 1771"/>
                        <wps:cNvCnPr/>
                        <wps:spPr bwMode="auto">
                          <a:xfrm>
                            <a:off x="342900" y="913906"/>
                            <a:ext cx="38862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72"/>
                        <wps:cNvCnPr/>
                        <wps:spPr bwMode="auto">
                          <a:xfrm>
                            <a:off x="2171700" y="914647"/>
                            <a:ext cx="762" cy="114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1773"/>
                        <wps:cNvSpPr>
                          <a:spLocks noChangeArrowheads="1"/>
                        </wps:cNvSpPr>
                        <wps:spPr bwMode="auto">
                          <a:xfrm>
                            <a:off x="2057400" y="114053"/>
                            <a:ext cx="228600" cy="799853"/>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8" name="Rectangle 1774"/>
                        <wps:cNvSpPr>
                          <a:spLocks noChangeArrowheads="1"/>
                        </wps:cNvSpPr>
                        <wps:spPr bwMode="auto">
                          <a:xfrm>
                            <a:off x="800100" y="1028700"/>
                            <a:ext cx="342900" cy="2281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7FF683" w14:textId="77777777" w:rsidR="00E8046C" w:rsidRPr="0097466D" w:rsidRDefault="00E8046C" w:rsidP="00E8046C">
                              <w:r>
                                <w:t>-2</w:t>
                              </w:r>
                            </w:p>
                          </w:txbxContent>
                        </wps:txbx>
                        <wps:bodyPr rot="0" vert="horz" wrap="square" lIns="91440" tIns="45720" rIns="91440" bIns="45720" anchor="t" anchorCtr="0" upright="1">
                          <a:noAutofit/>
                        </wps:bodyPr>
                      </wps:wsp>
                      <wps:wsp>
                        <wps:cNvPr id="19" name="Rectangle 1775"/>
                        <wps:cNvSpPr>
                          <a:spLocks noChangeArrowheads="1"/>
                        </wps:cNvSpPr>
                        <wps:spPr bwMode="auto">
                          <a:xfrm>
                            <a:off x="2057400" y="102870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75B4CC" w14:textId="77777777" w:rsidR="00E8046C" w:rsidRPr="0097466D" w:rsidRDefault="00E8046C" w:rsidP="00E8046C">
                              <w:r>
                                <w:t>0</w:t>
                              </w:r>
                            </w:p>
                          </w:txbxContent>
                        </wps:txbx>
                        <wps:bodyPr rot="0" vert="horz" wrap="square" lIns="91440" tIns="45720" rIns="91440" bIns="45720" anchor="t" anchorCtr="0" upright="1">
                          <a:noAutofit/>
                        </wps:bodyPr>
                      </wps:wsp>
                      <wps:wsp>
                        <wps:cNvPr id="20" name="Rectangle 1776"/>
                        <wps:cNvSpPr>
                          <a:spLocks noChangeArrowheads="1"/>
                        </wps:cNvSpPr>
                        <wps:spPr bwMode="auto">
                          <a:xfrm>
                            <a:off x="3314700" y="1028700"/>
                            <a:ext cx="342900" cy="2281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EF072" w14:textId="77777777" w:rsidR="00E8046C" w:rsidRPr="0097466D" w:rsidRDefault="00E8046C" w:rsidP="00E8046C">
                              <w:r>
                                <w:t>2</w:t>
                              </w:r>
                            </w:p>
                          </w:txbxContent>
                        </wps:txbx>
                        <wps:bodyPr rot="0" vert="horz" wrap="square" lIns="91440" tIns="45720" rIns="91440" bIns="45720" anchor="t" anchorCtr="0" upright="1">
                          <a:noAutofit/>
                        </wps:bodyPr>
                      </wps:wsp>
                      <wps:wsp>
                        <wps:cNvPr id="21" name="Line 1777"/>
                        <wps:cNvCnPr/>
                        <wps:spPr bwMode="auto">
                          <a:xfrm>
                            <a:off x="1028700" y="914647"/>
                            <a:ext cx="762" cy="114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778"/>
                        <wps:cNvCnPr/>
                        <wps:spPr bwMode="auto">
                          <a:xfrm>
                            <a:off x="3429000" y="914647"/>
                            <a:ext cx="762" cy="1155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1779"/>
                        <wps:cNvSpPr>
                          <a:spLocks noChangeArrowheads="1"/>
                        </wps:cNvSpPr>
                        <wps:spPr bwMode="auto">
                          <a:xfrm>
                            <a:off x="3314700" y="571747"/>
                            <a:ext cx="228600" cy="342159"/>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4" name="Rectangle 1780"/>
                        <wps:cNvSpPr>
                          <a:spLocks noChangeArrowheads="1"/>
                        </wps:cNvSpPr>
                        <wps:spPr bwMode="auto">
                          <a:xfrm>
                            <a:off x="914400" y="571747"/>
                            <a:ext cx="228600" cy="342159"/>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E7C0065" id="Canvas 1769" o:spid="_x0000_s1077" editas="canvas" style="width:333pt;height:108pt;mso-position-horizontal-relative:char;mso-position-vertical-relative:line" coordsize="4229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">
                <v:shape id="_x0000_s1078" type="#_x0000_t75" style="position:absolute;width:42291;height:13716;visibility:visible;mso-wrap-style:square">
                  <v:fill o:detectmouseclick="t"/>
                  <v:path o:connecttype="none"/>
                </v:shape>
                <v:line id="Line 1771" o:spid="_x0000_s1079" style="position:absolute;visibility:visible;mso-wrap-style:square" from="3429,9139" to="42291,9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772" o:spid="_x0000_s1080" style="position:absolute;visibility:visible;mso-wrap-style:square" from="21717,9146" to="21724,1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rect id="Rectangle 1773" o:spid="_x0000_s1081" style="position:absolute;left:20574;top:1140;width:2286;height:7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" fillcolor="black"/>
                <v:rect id="Rectangle 1774" o:spid="_x0000_s1082" style="position:absolute;left:8001;top:10287;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677FF683" w14:textId="77777777" w:rsidR="00E8046C" w:rsidRPr="0097466D" w:rsidRDefault="00E8046C" w:rsidP="00E8046C">
                        <w:r>
                          <w:t>-2</w:t>
                        </w:r>
                      </w:p>
                    </w:txbxContent>
                  </v:textbox>
                </v:rect>
                <v:rect id="Rectangle 1775" o:spid="_x0000_s1083" style="position:absolute;left:20574;top:1028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textbox>
                    <w:txbxContent>
                      <w:p w14:paraId="0F75B4CC" w14:textId="77777777" w:rsidR="00E8046C" w:rsidRPr="0097466D" w:rsidRDefault="00E8046C" w:rsidP="00E8046C">
                        <w:r>
                          <w:t>0</w:t>
                        </w:r>
                      </w:p>
                    </w:txbxContent>
                  </v:textbox>
                </v:rect>
                <v:rect id="Rectangle 1776" o:spid="_x0000_s1084" style="position:absolute;left:33147;top:10287;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14:paraId="3E3EF072" w14:textId="77777777" w:rsidR="00E8046C" w:rsidRPr="0097466D" w:rsidRDefault="00E8046C" w:rsidP="00E8046C">
                        <w:r>
                          <w:t>2</w:t>
                        </w:r>
                      </w:p>
                    </w:txbxContent>
                  </v:textbox>
                </v:rect>
                <v:line id="Line 1777" o:spid="_x0000_s1085" style="position:absolute;visibility:visible;mso-wrap-style:square" from="10287,9146" to="10294,1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1778" o:spid="_x0000_s1086" style="position:absolute;visibility:visible;mso-wrap-style:square" from="34290,9146" to="34297,10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rect id="Rectangle 1779" o:spid="_x0000_s1087" style="position:absolute;left:33147;top:5717;width:2286;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" fillcolor="black"/>
                <v:rect id="Rectangle 1780" o:spid="_x0000_s1088" style="position:absolute;left:9144;top:5717;width:2286;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" fillcolor="black"/>
                <w10:anchorlock/>
              </v:group>
            </w:pict>
          </mc:Fallback>
        </mc:AlternateContent>
      </w:r>
    </w:p>
    <w:p w14:paraId="10E4DB11" w14:textId="77777777" w:rsidR="00E8046C" w:rsidRDefault="00E8046C" w:rsidP="00E8046C"/>
    <w:p w14:paraId="36B4DD90" w14:textId="77777777" w:rsidR="00E8046C" w:rsidRDefault="00E8046C" w:rsidP="00E8046C">
      <w:r>
        <w:t xml:space="preserve">By setting up our random variable in this way </w:t>
      </w:r>
      <w:r>
        <w:rPr>
          <w:position w:val="-10"/>
        </w:rPr>
        <w:object w:dxaOrig="360" w:dyaOrig="340" w14:anchorId="2A298305">
          <v:shape id="_x0000_i1083" type="#_x0000_t75" style="width:18.15pt;height:17.3pt" o:ole="">
            <v:imagedata r:id="rId117" o:title=""/>
          </v:shape>
          <o:OLEObject Type="Embed" ProgID="Equation.3" ShapeID="_x0000_i1083" DrawAspect="Content" ObjectID="_1627966917" r:id="rId118"/>
        </w:object>
      </w:r>
      <w:r w:rsidRPr="00A90A2F">
        <w:t xml:space="preserve"> </w:t>
      </w:r>
      <w:r>
        <w:t xml:space="preserve">is actually measuring the number of heads less the number of tails. The reason for the jump of 2 between the possible values is that if we go from 1 head to 2 heads then the number of tails decreases from one tail to zero tails and the value </w:t>
      </w:r>
      <w:r w:rsidRPr="00780C28">
        <w:rPr>
          <w:position w:val="-10"/>
        </w:rPr>
        <w:object w:dxaOrig="180" w:dyaOrig="340" w14:anchorId="15942A11">
          <v:shape id="_x0000_i1084" type="#_x0000_t75" style="width:8.95pt;height:17.3pt" o:ole="">
            <v:imagedata r:id="rId50" o:title=""/>
          </v:shape>
          <o:OLEObject Type="Embed" ProgID="Equation.3" ShapeID="_x0000_i1084" DrawAspect="Content" ObjectID="_1627966918" r:id="rId119"/>
        </w:object>
      </w:r>
      <w:r w:rsidRPr="000E5761">
        <w:rPr>
          <w:position w:val="-10"/>
        </w:rPr>
        <w:object w:dxaOrig="920" w:dyaOrig="340" w14:anchorId="701E7A15">
          <v:shape id="_x0000_i1085" type="#_x0000_t75" style="width:46.35pt;height:17.3pt" o:ole="">
            <v:imagedata r:id="rId120" o:title=""/>
          </v:shape>
          <o:OLEObject Type="Embed" ProgID="Equation.3" ShapeID="_x0000_i1085" DrawAspect="Content" ObjectID="_1627966919" r:id="rId121"/>
        </w:object>
      </w:r>
      <w:r w:rsidRPr="00A90A2F">
        <w:t xml:space="preserve"> </w:t>
      </w:r>
      <w:r>
        <w:t xml:space="preserve">increases by two. </w:t>
      </w:r>
    </w:p>
    <w:p w14:paraId="53A4B49A" w14:textId="77777777" w:rsidR="00E8046C" w:rsidRDefault="00E8046C" w:rsidP="00E8046C"/>
    <w:p w14:paraId="70B1693C" w14:textId="77777777" w:rsidR="00E8046C" w:rsidRDefault="00E8046C" w:rsidP="00E8046C"/>
    <w:p w14:paraId="611F1536" w14:textId="77777777" w:rsidR="00E8046C" w:rsidRDefault="00E8046C" w:rsidP="00E8046C"/>
    <w:p w14:paraId="007DA08C" w14:textId="77777777" w:rsidR="00E8046C" w:rsidRDefault="00E8046C" w:rsidP="00E8046C"/>
    <w:p w14:paraId="6E84CBDC" w14:textId="77777777" w:rsidR="00E8046C" w:rsidRDefault="00E8046C" w:rsidP="00E8046C"/>
    <w:p w14:paraId="778DAF2E" w14:textId="77777777" w:rsidR="00E8046C" w:rsidRDefault="00E8046C" w:rsidP="00E8046C"/>
    <w:p w14:paraId="1186719F" w14:textId="77777777" w:rsidR="00E8046C" w:rsidRDefault="00E8046C" w:rsidP="00E8046C"/>
    <w:p w14:paraId="6DC1A89E" w14:textId="77777777" w:rsidR="00E8046C" w:rsidRDefault="00E8046C" w:rsidP="00E8046C"/>
    <w:p w14:paraId="396E96A8" w14:textId="77777777" w:rsidR="00E8046C" w:rsidRDefault="00E8046C" w:rsidP="00E8046C"/>
    <w:p w14:paraId="62967C2D" w14:textId="77777777" w:rsidR="00E8046C" w:rsidRDefault="00E8046C" w:rsidP="00E8046C"/>
    <w:p w14:paraId="4226BFB0" w14:textId="77777777" w:rsidR="00E8046C" w:rsidRDefault="00E8046C" w:rsidP="00E8046C"/>
    <w:p w14:paraId="639487A5" w14:textId="77777777" w:rsidR="00E8046C" w:rsidRDefault="00E8046C" w:rsidP="00E8046C"/>
    <w:p w14:paraId="5424B46F" w14:textId="77777777" w:rsidR="00E8046C" w:rsidRDefault="00E8046C" w:rsidP="00E8046C"/>
    <w:p w14:paraId="1F2AEAF5" w14:textId="77777777" w:rsidR="00E8046C" w:rsidRDefault="00E8046C" w:rsidP="00E8046C"/>
    <w:p w14:paraId="4C846A4E" w14:textId="77777777" w:rsidR="00E8046C" w:rsidRDefault="00E8046C" w:rsidP="00E8046C"/>
    <w:p w14:paraId="0EEF201C" w14:textId="77777777" w:rsidR="00E8046C" w:rsidRDefault="00E8046C" w:rsidP="00E8046C"/>
    <w:p w14:paraId="06AF899F" w14:textId="77777777" w:rsidR="00E8046C" w:rsidRDefault="00E8046C" w:rsidP="00E8046C"/>
    <w:p w14:paraId="173F5C20" w14:textId="77777777" w:rsidR="00E8046C" w:rsidRDefault="00E8046C" w:rsidP="00E8046C"/>
    <w:p w14:paraId="74BDF669" w14:textId="77777777" w:rsidR="00E8046C" w:rsidRDefault="00E8046C" w:rsidP="00E8046C"/>
    <w:p w14:paraId="36A32297" w14:textId="77777777" w:rsidR="00E8046C" w:rsidRDefault="00E8046C" w:rsidP="00E8046C"/>
    <w:p w14:paraId="2B72CBDB" w14:textId="77777777" w:rsidR="00E8046C" w:rsidRDefault="00E8046C" w:rsidP="00E8046C"/>
    <w:p w14:paraId="6E035198" w14:textId="77777777" w:rsidR="00E8046C" w:rsidRDefault="00E8046C" w:rsidP="00E8046C"/>
    <w:p w14:paraId="105E2789" w14:textId="77777777" w:rsidR="00E8046C" w:rsidRDefault="00E8046C" w:rsidP="00E8046C"/>
    <w:p w14:paraId="071F7B3B" w14:textId="77777777" w:rsidR="00E8046C" w:rsidRDefault="00E8046C" w:rsidP="00E8046C"/>
    <w:p w14:paraId="5DC72C59" w14:textId="77777777" w:rsidR="00E8046C" w:rsidRDefault="00E8046C" w:rsidP="00E8046C">
      <w:r>
        <w:t xml:space="preserve">If we then perform n identical tosses of the coin and define n identical random variables </w:t>
      </w:r>
      <w:r w:rsidRPr="00337CFC">
        <w:rPr>
          <w:position w:val="-12"/>
        </w:rPr>
        <w:object w:dxaOrig="1400" w:dyaOrig="360" w14:anchorId="5C3E6266">
          <v:shape id="_x0000_i1086" type="#_x0000_t75" style="width:69.7pt;height:18.15pt" o:ole="">
            <v:imagedata r:id="rId122" o:title=""/>
          </v:shape>
          <o:OLEObject Type="Embed" ProgID="Equation.3" ShapeID="_x0000_i1086" DrawAspect="Content" ObjectID="_1627966920" r:id="rId123"/>
        </w:object>
      </w:r>
      <w:r>
        <w:t>each will also have mean zero,</w:t>
      </w:r>
      <w:r w:rsidRPr="006D70DF">
        <w:t xml:space="preserve"> </w:t>
      </w:r>
      <w:r>
        <w:t xml:space="preserve">and variance, </w:t>
      </w:r>
      <w:r w:rsidRPr="006D70DF">
        <w:rPr>
          <w:position w:val="-6"/>
        </w:rPr>
        <w:object w:dxaOrig="320" w:dyaOrig="320" w14:anchorId="6051DD1C">
          <v:shape id="_x0000_i1087" type="#_x0000_t75" style="width:15.85pt;height:15.85pt" o:ole="">
            <v:imagedata r:id="rId124" o:title=""/>
          </v:shape>
          <o:OLEObject Type="Embed" ProgID="Equation.3" ShapeID="_x0000_i1087" DrawAspect="Content" ObjectID="_1627966921" r:id="rId125"/>
        </w:object>
      </w:r>
      <w:r>
        <w:t xml:space="preserve"> of one.</w:t>
      </w:r>
    </w:p>
    <w:p w14:paraId="3CFD28BA" w14:textId="77777777" w:rsidR="00E8046C" w:rsidRDefault="00E8046C" w:rsidP="00E8046C"/>
    <w:p w14:paraId="57102B9B" w14:textId="77777777" w:rsidR="00E8046C" w:rsidRDefault="00E8046C" w:rsidP="00E8046C">
      <w:r>
        <w:t>then the distribution of our profit and loss is as follows. The mean of the distribution is zero and the variance is two.</w:t>
      </w:r>
    </w:p>
    <w:p w14:paraId="2265B074" w14:textId="77777777" w:rsidR="00E8046C" w:rsidRDefault="00E8046C" w:rsidP="00E8046C"/>
    <w:p w14:paraId="322F0F22" w14:textId="77777777" w:rsidR="00E8046C" w:rsidRDefault="00E8046C" w:rsidP="00E8046C"/>
    <w:p w14:paraId="52645FA5" w14:textId="77777777" w:rsidR="00E8046C" w:rsidRDefault="00E8046C" w:rsidP="00E8046C"/>
    <w:p w14:paraId="6FB6240A" w14:textId="77777777" w:rsidR="00E8046C" w:rsidRDefault="00E8046C" w:rsidP="00E8046C"/>
    <w:p w14:paraId="39919170" w14:textId="77777777" w:rsidR="00E8046C" w:rsidRDefault="00E8046C" w:rsidP="00E8046C"/>
    <w:p w14:paraId="20854EA1" w14:textId="77777777" w:rsidR="00E8046C" w:rsidRDefault="00E8046C" w:rsidP="00E8046C">
      <w:pPr>
        <w:numPr>
          <w:ilvl w:val="0"/>
          <w:numId w:val="11"/>
        </w:numPr>
      </w:pPr>
      <w:r w:rsidRPr="006F08C2">
        <w:rPr>
          <w:position w:val="-10"/>
        </w:rPr>
        <w:object w:dxaOrig="600" w:dyaOrig="320" w14:anchorId="3F9C7741">
          <v:shape id="_x0000_i1088" type="#_x0000_t75" style="width:29.95pt;height:15.85pt" o:ole="">
            <v:imagedata r:id="rId126" o:title=""/>
          </v:shape>
          <o:OLEObject Type="Embed" ProgID="Equation.3" ShapeID="_x0000_i1088" DrawAspect="Content" ObjectID="_1627966922" r:id="rId127"/>
        </w:object>
      </w:r>
    </w:p>
    <w:p w14:paraId="35264145" w14:textId="77777777" w:rsidR="00E8046C" w:rsidRDefault="00E8046C" w:rsidP="00E8046C"/>
    <w:p w14:paraId="17A2B22F" w14:textId="77777777" w:rsidR="00E8046C" w:rsidRDefault="00E8046C" w:rsidP="00E8046C">
      <w:pPr>
        <w:numPr>
          <w:ilvl w:val="0"/>
          <w:numId w:val="11"/>
        </w:numPr>
      </w:pPr>
      <w:r w:rsidRPr="006F08C2">
        <w:rPr>
          <w:position w:val="-10"/>
        </w:rPr>
        <w:object w:dxaOrig="3780" w:dyaOrig="380" w14:anchorId="7097CAA8">
          <v:shape id="_x0000_i1089" type="#_x0000_t75" style="width:188.95pt;height:18.7pt" o:ole="">
            <v:imagedata r:id="rId128" o:title=""/>
          </v:shape>
          <o:OLEObject Type="Embed" ProgID="Equation.3" ShapeID="_x0000_i1089" DrawAspect="Content" ObjectID="_1627966923" r:id="rId129"/>
        </w:object>
      </w:r>
    </w:p>
    <w:p w14:paraId="579A7ECD" w14:textId="77777777" w:rsidR="00E8046C" w:rsidRDefault="00E8046C" w:rsidP="00E8046C"/>
    <w:p w14:paraId="5CFF747C" w14:textId="77777777" w:rsidR="00E8046C" w:rsidRDefault="00E8046C" w:rsidP="00E8046C">
      <w:pPr>
        <w:pStyle w:val="Heading2"/>
      </w:pPr>
      <w:r>
        <w:br w:type="page"/>
      </w:r>
      <w:r>
        <w:lastRenderedPageBreak/>
        <w:t xml:space="preserve">Summing three </w:t>
      </w:r>
      <w:r w:rsidRPr="00282070">
        <w:t>Identical Independent random variables</w:t>
      </w:r>
    </w:p>
    <w:p w14:paraId="4F24961B" w14:textId="77777777" w:rsidR="00E8046C" w:rsidRDefault="00E8046C" w:rsidP="00E8046C"/>
    <w:p w14:paraId="499F7A93" w14:textId="77777777" w:rsidR="00E8046C" w:rsidRDefault="00E8046C" w:rsidP="00E8046C">
      <w:r>
        <w:t xml:space="preserve">Let us go one-step further and look at the event obtained by summing three of the original events. </w:t>
      </w:r>
      <w:r w:rsidRPr="000E5761">
        <w:rPr>
          <w:position w:val="-12"/>
        </w:rPr>
        <w:object w:dxaOrig="1660" w:dyaOrig="360" w14:anchorId="0A468B44">
          <v:shape id="_x0000_i1090" type="#_x0000_t75" style="width:83.25pt;height:18.15pt" o:ole="">
            <v:imagedata r:id="rId130" o:title=""/>
          </v:shape>
          <o:OLEObject Type="Embed" ProgID="Equation.3" ShapeID="_x0000_i1090" DrawAspect="Content" ObjectID="_1627966924" r:id="rId131"/>
        </w:object>
      </w:r>
      <w:r>
        <w:t>We get the following distribution, whose mean is zero and whose variance is three.</w:t>
      </w:r>
    </w:p>
    <w:p w14:paraId="062E4168" w14:textId="77777777" w:rsidR="00E8046C" w:rsidRDefault="00E8046C" w:rsidP="00E8046C">
      <w:pPr>
        <w:pStyle w:val="Heading1"/>
      </w:pPr>
      <w:r>
        <w:rPr>
          <w:noProof/>
        </w:rPr>
        <mc:AlternateContent>
          <mc:Choice Requires="wpc">
            <w:drawing>
              <wp:inline distT="0" distB="0" distL="0" distR="0" wp14:anchorId="1321AC58" wp14:editId="0DDD75ED">
                <wp:extent cx="4229100" cy="1257300"/>
                <wp:effectExtent l="0" t="0" r="9525" b="0"/>
                <wp:docPr id="1790" name="Canvas 17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F3FED4" w14:textId="77777777" w:rsidR="00E8046C" w:rsidRPr="0097466D" w:rsidRDefault="00E8046C" w:rsidP="00E8046C">
                              <w:r>
                                <w:t>-3</w:t>
                              </w:r>
                            </w:p>
                          </w:txbxContent>
                        </wps:txbx>
                        <wps:bodyPr rot="0" vert="horz" wrap="square" lIns="91440" tIns="45720" rIns="91440" bIns="45720" anchor="t" anchorCtr="0" upright="1">
                          <a:noAutofit/>
                        </wps:bodyPr>
                      </wps:wsp>
                      <wps:wsp>
                        <wps:cNvPr id="6"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483C33" w14:textId="77777777" w:rsidR="00E8046C" w:rsidRPr="0097466D" w:rsidRDefault="00E8046C" w:rsidP="00E8046C">
                              <w:r>
                                <w:t>-1</w:t>
                              </w:r>
                            </w:p>
                          </w:txbxContent>
                        </wps:txbx>
                        <wps:bodyPr rot="0" vert="horz" wrap="square" lIns="91440" tIns="45720" rIns="91440" bIns="45720" anchor="t" anchorCtr="0" upright="1">
                          <a:noAutofit/>
                        </wps:bodyPr>
                      </wps:wsp>
                      <wps:wsp>
                        <wps:cNvPr id="7"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5A4642" w14:textId="77777777" w:rsidR="00E8046C" w:rsidRPr="0097466D" w:rsidRDefault="00E8046C" w:rsidP="00E8046C">
                              <w:r>
                                <w:t>3</w:t>
                              </w:r>
                            </w:p>
                          </w:txbxContent>
                        </wps:txbx>
                        <wps:bodyPr rot="0" vert="horz" wrap="square" lIns="91440" tIns="45720" rIns="91440" bIns="45720" anchor="t" anchorCtr="0" upright="1">
                          <a:noAutofit/>
                        </wps:bodyPr>
                      </wps:wsp>
                      <wps:wsp>
                        <wps:cNvPr id="8"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1"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2"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3"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E4733" w14:textId="77777777" w:rsidR="00E8046C" w:rsidRPr="0097466D" w:rsidRDefault="00E8046C" w:rsidP="00E8046C">
                              <w:r>
                                <w:t>1</w:t>
                              </w:r>
                            </w:p>
                          </w:txbxContent>
                        </wps:txbx>
                        <wps:bodyPr rot="0" vert="horz" wrap="square" lIns="91440" tIns="45720" rIns="91440" bIns="45720" anchor="t" anchorCtr="0" upright="1">
                          <a:noAutofit/>
                        </wps:bodyPr>
                      </wps:wsp>
                    </wpc:wpc>
                  </a:graphicData>
                </a:graphic>
              </wp:inline>
            </w:drawing>
          </mc:Choice>
          <mc:Fallback>
            <w:pict>
              <v:group w14:anchorId="1321AC58" id="Canvas 1790" o:spid="_x0000_s1089"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">
                <v:shape id="_x0000_s1090" type="#_x0000_t75" style="position:absolute;width:42291;height:12573;visibility:visible;mso-wrap-style:square">
                  <v:fill o:detectmouseclick="t"/>
                  <v:path o:connecttype="none"/>
                </v:shape>
                <v:line id="Line 1792" o:spid="_x0000_s1091"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793" o:spid="_x0000_s1092"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rect id="Rectangle 1794" o:spid="_x0000_s1093"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" fillcolor="black"/>
                <v:rect id="Rectangle 1795" o:spid="_x0000_s1094"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textbox>
                    <w:txbxContent>
                      <w:p w14:paraId="4BF3FED4" w14:textId="77777777" w:rsidR="00E8046C" w:rsidRPr="0097466D" w:rsidRDefault="00E8046C" w:rsidP="00E8046C">
                        <w:r>
                          <w:t>-3</w:t>
                        </w:r>
                      </w:p>
                    </w:txbxContent>
                  </v:textbox>
                </v:rect>
                <v:rect id="Rectangle 1796" o:spid="_x0000_s1095"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textbox>
                    <w:txbxContent>
                      <w:p w14:paraId="63483C33" w14:textId="77777777" w:rsidR="00E8046C" w:rsidRPr="0097466D" w:rsidRDefault="00E8046C" w:rsidP="00E8046C">
                        <w:r>
                          <w:t>-1</w:t>
                        </w:r>
                      </w:p>
                    </w:txbxContent>
                  </v:textbox>
                </v:rect>
                <v:rect id="Rectangle 1797" o:spid="_x0000_s1096"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14:paraId="0B5A4642" w14:textId="77777777" w:rsidR="00E8046C" w:rsidRPr="0097466D" w:rsidRDefault="00E8046C" w:rsidP="00E8046C">
                        <w:r>
                          <w:t>3</w:t>
                        </w:r>
                      </w:p>
                    </w:txbxContent>
                  </v:textbox>
                </v:rect>
                <v:line id="Line 1798" o:spid="_x0000_s1097"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799" o:spid="_x0000_s1098"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rect id="Rectangle 1800" o:spid="_x0000_s1099"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" fillcolor="black"/>
                <v:rect id="Rectangle 1801" o:spid="_x0000_s1100"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" fillcolor="black"/>
                <v:rect id="Rectangle 1802" o:spid="_x0000_s1101"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" fillcolor="black"/>
                <v:line id="Line 1803" o:spid="_x0000_s1102"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rect id="Rectangle 1804" o:spid="_x0000_s1103"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18DE4733" w14:textId="77777777" w:rsidR="00E8046C" w:rsidRPr="0097466D" w:rsidRDefault="00E8046C" w:rsidP="00E8046C">
                        <w:r>
                          <w:t>1</w:t>
                        </w:r>
                      </w:p>
                    </w:txbxContent>
                  </v:textbox>
                </v:rect>
                <w10:anchorlock/>
              </v:group>
            </w:pict>
          </mc:Fallback>
        </mc:AlternateContent>
      </w:r>
    </w:p>
    <w:p w14:paraId="378FEAC1" w14:textId="77777777" w:rsidR="00E8046C" w:rsidRDefault="00E8046C" w:rsidP="00E8046C"/>
    <w:p w14:paraId="272DBBE4" w14:textId="77777777" w:rsidR="00E8046C" w:rsidRDefault="00B25485" w:rsidP="00E8046C">
      <w:r>
        <w:pict w14:anchorId="4F596979">
          <v:group id="_x0000_s1139" editas="canvas" style="width:6in;height:252pt;mso-position-horizontal-relative:char;mso-position-vertical-relative:line" coordorigin="2527,6424" coordsize="7200,4320">
            <o:lock v:ext="edit" aspectratio="t"/>
            <v:shape id="_x0000_s1140" type="#_x0000_t75" style="position:absolute;left:2527;top:6424;width:7200;height:4320" o:preferrelative="f">
              <v:fill o:detectmouseclick="t"/>
              <v:path o:extrusionok="t" o:connecttype="none"/>
              <o:lock v:ext="edit" text="t"/>
            </v:shape>
            <v:line id="_x0000_s1141" style="position:absolute;flip:y" from="4177,7967" to="5227,8585">
              <v:stroke endarrow="block"/>
            </v:line>
            <v:line id="_x0000_s1142" style="position:absolute" from="4177,8585" to="5227,8893">
              <v:stroke endarrow="block"/>
            </v:line>
            <v:line id="_x0000_s1143" style="position:absolute;flip:y" from="5377,7195" to="6427,7813">
              <v:stroke endarrow="block"/>
            </v:line>
            <v:line id="_x0000_s1144" style="position:absolute" from="5377,7967" to="6427,8275">
              <v:stroke endarrow="block"/>
            </v:line>
            <v:line id="_x0000_s1145" style="position:absolute" from="5377,8893" to="6427,9199">
              <v:stroke endarrow="block"/>
            </v:line>
            <v:line id="_x0000_s1146" style="position:absolute;flip:y" from="5377,8275" to="6427,8893">
              <v:stroke endarrow="block"/>
            </v:line>
            <v:line id="_x0000_s1147" style="position:absolute" from="3877,10138" to="5077,10140">
              <v:stroke endarrow="block"/>
            </v:line>
            <v:line id="_x0000_s1148" style="position:absolute" from="5227,10122" to="6427,10123">
              <v:stroke endarrow="block"/>
            </v:line>
            <v:shape id="_x0000_s1149" type="#_x0000_t75" style="position:absolute;left:4477;top:8020;width:300;height:241">
              <v:imagedata r:id="rId90" o:title=""/>
            </v:shape>
            <v:shape id="_x0000_s1150" type="#_x0000_t75" style="position:absolute;left:4477;top:8791;width:300;height:242">
              <v:imagedata r:id="rId91" o:title=""/>
            </v:shape>
            <v:shape id="_x0000_s1151" type="#_x0000_t75" style="position:absolute;left:5077;top:7659;width:268;height:224">
              <v:imagedata r:id="rId92" o:title=""/>
            </v:shape>
            <v:shape id="_x0000_s1152" type="#_x0000_t75" style="position:absolute;left:5527;top:7195;width:300;height:242">
              <v:imagedata r:id="rId90" o:title=""/>
            </v:shape>
            <v:shape id="_x0000_s1153" type="#_x0000_t75" style="position:absolute;left:5677;top:9047;width:300;height:240">
              <v:imagedata r:id="rId90" o:title=""/>
            </v:shape>
            <v:shape id="_x0000_s1154" type="#_x0000_t75" style="position:absolute;left:4027;top:8418;width:168;height:239">
              <v:imagedata r:id="rId51" o:title=""/>
            </v:shape>
            <v:shape id="_x0000_s1155" type="#_x0000_t75" style="position:absolute;left:5077;top:9035;width:268;height:224">
              <v:imagedata r:id="rId93" o:title=""/>
            </v:shape>
            <v:shape id="_x0000_s1156" type="#_x0000_t75" style="position:absolute;left:5527;top:8430;width:300;height:240">
              <v:imagedata r:id="rId90" o:title=""/>
            </v:shape>
            <v:shape id="_x0000_s1157" type="#_x0000_t75" style="position:absolute;left:5827;top:7812;width:300;height:240">
              <v:imagedata r:id="rId90" o:title=""/>
            </v:shape>
            <v:shape id="_x0000_s1158" type="#_x0000_t75" style="position:absolute;left:6127;top:6887;width:317;height:223">
              <v:imagedata r:id="rId94" o:title=""/>
            </v:shape>
            <v:shape id="_x0000_s1159" type="#_x0000_t75" style="position:absolute;left:7777;top:9510;width:167;height:240">
              <v:imagedata r:id="rId95" o:title=""/>
            </v:shape>
            <v:shape id="_x0000_s1160" type="#_x0000_t75" style="position:absolute;left:7327;top:9355;width:300;height:242">
              <v:imagedata r:id="rId132" o:title=""/>
            </v:shape>
            <v:shape id="_x0000_s1161" type="#_x0000_t75" style="position:absolute;left:4327;top:9664;width:202;height:291">
              <v:imagedata r:id="rId97" o:title=""/>
            </v:shape>
            <v:shape id="_x0000_s1162" type="#_x0000_t75" style="position:absolute;left:5527;top:9664;width:233;height:291">
              <v:imagedata r:id="rId98" o:title=""/>
            </v:shape>
            <v:line id="_x0000_s1163" style="position:absolute;flip:y" from="3877,10590" to="7777,10603">
              <v:stroke endarrow="block"/>
            </v:line>
            <v:line id="_x0000_s1164" style="position:absolute;flip:y" from="6577,6578" to="7327,7042">
              <v:stroke endarrow="block"/>
            </v:line>
            <v:line id="_x0000_s1165" style="position:absolute;flip:y" from="6577,7658" to="7327,8122">
              <v:stroke endarrow="block"/>
            </v:line>
            <v:line id="_x0000_s1166" style="position:absolute" from="6577,7195" to="7327,7504">
              <v:stroke endarrow="block"/>
            </v:line>
            <v:line id="_x0000_s1167" style="position:absolute" from="6577,9201" to="7327,9355">
              <v:stroke endarrow="block"/>
            </v:line>
            <v:line id="_x0000_s1168" style="position:absolute;flip:y" from="6577,8738" to="7477,9201">
              <v:stroke endarrow="block"/>
            </v:line>
            <v:line id="_x0000_s1169" style="position:absolute" from="6427,8275" to="7327,8584">
              <v:stroke endarrow="block"/>
            </v:line>
            <v:shape id="_x0000_s1170" type="#_x0000_t75" style="position:absolute;left:6727;top:8738;width:300;height:240">
              <v:imagedata r:id="rId90" o:title=""/>
            </v:shape>
            <v:shape id="_x0000_s1171" type="#_x0000_t75" style="position:absolute;left:6727;top:9355;width:300;height:240">
              <v:imagedata r:id="rId90" o:title=""/>
            </v:shape>
            <v:shape id="_x0000_s1172" type="#_x0000_t75" style="position:absolute;left:6877;top:8121;width:300;height:240">
              <v:imagedata r:id="rId90" o:title=""/>
            </v:shape>
            <v:shape id="_x0000_s1173" type="#_x0000_t75" style="position:absolute;left:6727;top:7658;width:300;height:240">
              <v:imagedata r:id="rId90" o:title=""/>
            </v:shape>
            <v:shape id="_x0000_s1174" type="#_x0000_t75" style="position:absolute;left:6877;top:7041;width:300;height:240">
              <v:imagedata r:id="rId90" o:title=""/>
            </v:shape>
            <v:shape id="_x0000_s1175" type="#_x0000_t75" style="position:absolute;left:6727;top:6578;width:300;height:240">
              <v:imagedata r:id="rId90" o:title=""/>
            </v:shape>
            <v:shape id="_x0000_s1176" type="#_x0000_t75" style="position:absolute;left:6277;top:9201;width:300;height:224">
              <v:imagedata r:id="rId133" o:title=""/>
            </v:shape>
            <v:shape id="_x0000_s1177" type="#_x0000_t75" style="position:absolute;left:7327;top:6424;width:300;height:240">
              <v:imagedata r:id="rId134" o:title=""/>
            </v:shape>
            <v:line id="_x0000_s1178" style="position:absolute" from="6577,10127" to="7777,10129">
              <v:stroke endarrow="block"/>
            </v:line>
            <v:shape id="_x0000_s1179" type="#_x0000_t75" style="position:absolute;left:7027;top:9664;width:218;height:309">
              <v:imagedata r:id="rId135" o:title=""/>
            </v:shape>
            <v:shape id="_x0000_s1180" type="#_x0000_t75" style="position:absolute;left:5227;top:10241;width:939;height:309">
              <v:imagedata r:id="rId136" o:title=""/>
            </v:shape>
            <v:shape id="_x0000_s1181" type="#_x0000_t75" style="position:absolute;left:7477;top:7464;width:267;height:223">
              <v:imagedata r:id="rId137" o:title=""/>
            </v:shape>
            <v:shape id="_x0000_s1182" type="#_x0000_t75" style="position:absolute;left:7477;top:8389;width:267;height:226">
              <v:imagedata r:id="rId138" o:title=""/>
            </v:shape>
            <w10:wrap type="none"/>
            <w10:anchorlock/>
          </v:group>
          <o:OLEObject Type="Embed" ProgID="Equation.3" ShapeID="_x0000_s1149" DrawAspect="Content" ObjectID="_1627966997" r:id="rId139"/>
          <o:OLEObject Type="Embed" ProgID="Equation.3" ShapeID="_x0000_s1150" DrawAspect="Content" ObjectID="_1627966998" r:id="rId140"/>
          <o:OLEObject Type="Embed" ProgID="Equation.3" ShapeID="_x0000_s1151" DrawAspect="Content" ObjectID="_1627966999" r:id="rId141"/>
          <o:OLEObject Type="Embed" ProgID="Equation.3" ShapeID="_x0000_s1152" DrawAspect="Content" ObjectID="_1627967000" r:id="rId142"/>
          <o:OLEObject Type="Embed" ProgID="Equation.3" ShapeID="_x0000_s1153" DrawAspect="Content" ObjectID="_1627967001" r:id="rId143"/>
          <o:OLEObject Type="Embed" ProgID="Equation.3" ShapeID="_x0000_s1154" DrawAspect="Content" ObjectID="_1627967002" r:id="rId144"/>
          <o:OLEObject Type="Embed" ProgID="Equation.3" ShapeID="_x0000_s1155" DrawAspect="Content" ObjectID="_1627967003" r:id="rId145"/>
          <o:OLEObject Type="Embed" ProgID="Equation.3" ShapeID="_x0000_s1156" DrawAspect="Content" ObjectID="_1627967004" r:id="rId146"/>
          <o:OLEObject Type="Embed" ProgID="Equation.3" ShapeID="_x0000_s1157" DrawAspect="Content" ObjectID="_1627967005" r:id="rId147"/>
          <o:OLEObject Type="Embed" ProgID="Equation.3" ShapeID="_x0000_s1158" DrawAspect="Content" ObjectID="_1627967006" r:id="rId148"/>
          <o:OLEObject Type="Embed" ProgID="Equation.3" ShapeID="_x0000_s1159" DrawAspect="Content" ObjectID="_1627967007" r:id="rId149"/>
          <o:OLEObject Type="Embed" ProgID="Equation.3" ShapeID="_x0000_s1160" DrawAspect="Content" ObjectID="_1627967008" r:id="rId150"/>
          <o:OLEObject Type="Embed" ProgID="Equation.3" ShapeID="_x0000_s1161" DrawAspect="Content" ObjectID="_1627967009" r:id="rId151"/>
          <o:OLEObject Type="Embed" ProgID="Equation.3" ShapeID="_x0000_s1162" DrawAspect="Content" ObjectID="_1627967010" r:id="rId152"/>
          <o:OLEObject Type="Embed" ProgID="Equation.3" ShapeID="_x0000_s1170" DrawAspect="Content" ObjectID="_1627967011" r:id="rId153"/>
          <o:OLEObject Type="Embed" ProgID="Equation.3" ShapeID="_x0000_s1171" DrawAspect="Content" ObjectID="_1627967012" r:id="rId154"/>
          <o:OLEObject Type="Embed" ProgID="Equation.3" ShapeID="_x0000_s1172" DrawAspect="Content" ObjectID="_1627967013" r:id="rId155"/>
          <o:OLEObject Type="Embed" ProgID="Equation.3" ShapeID="_x0000_s1173" DrawAspect="Content" ObjectID="_1627967014" r:id="rId156"/>
          <o:OLEObject Type="Embed" ProgID="Equation.3" ShapeID="_x0000_s1174" DrawAspect="Content" ObjectID="_1627967015" r:id="rId157"/>
          <o:OLEObject Type="Embed" ProgID="Equation.3" ShapeID="_x0000_s1175" DrawAspect="Content" ObjectID="_1627967016" r:id="rId158"/>
          <o:OLEObject Type="Embed" ProgID="Equation.3" ShapeID="_x0000_s1176" DrawAspect="Content" ObjectID="_1627967017" r:id="rId159"/>
          <o:OLEObject Type="Embed" ProgID="Equation.3" ShapeID="_x0000_s1177" DrawAspect="Content" ObjectID="_1627967018" r:id="rId160"/>
          <o:OLEObject Type="Embed" ProgID="Equation.3" ShapeID="_x0000_s1179" DrawAspect="Content" ObjectID="_1627967019" r:id="rId161"/>
          <o:OLEObject Type="Embed" ProgID="Equation.3" ShapeID="_x0000_s1180" DrawAspect="Content" ObjectID="_1627967020" r:id="rId162"/>
          <o:OLEObject Type="Embed" ProgID="Equation.3" ShapeID="_x0000_s1181" DrawAspect="Content" ObjectID="_1627967021" r:id="rId163"/>
          <o:OLEObject Type="Embed" ProgID="Equation.3" ShapeID="_x0000_s1182" DrawAspect="Content" ObjectID="_1627967022" r:id="rId164"/>
        </w:pict>
      </w:r>
    </w:p>
    <w:p w14:paraId="208DE223" w14:textId="77777777" w:rsidR="00E8046C" w:rsidRDefault="00E8046C" w:rsidP="00E8046C"/>
    <w:p w14:paraId="7E29170D" w14:textId="77777777" w:rsidR="00E8046C" w:rsidRDefault="00E8046C" w:rsidP="00E8046C">
      <w:pPr>
        <w:numPr>
          <w:ilvl w:val="0"/>
          <w:numId w:val="11"/>
        </w:numPr>
      </w:pPr>
      <w:r w:rsidRPr="006F08C2">
        <w:rPr>
          <w:position w:val="-10"/>
        </w:rPr>
        <w:object w:dxaOrig="600" w:dyaOrig="320" w14:anchorId="34302285">
          <v:shape id="_x0000_i1118" type="#_x0000_t75" style="width:29.95pt;height:15.85pt" o:ole="">
            <v:imagedata r:id="rId126" o:title=""/>
          </v:shape>
          <o:OLEObject Type="Embed" ProgID="Equation.3" ShapeID="_x0000_i1118" DrawAspect="Content" ObjectID="_1627966925" r:id="rId165"/>
        </w:object>
      </w:r>
    </w:p>
    <w:p w14:paraId="096652B9" w14:textId="77777777" w:rsidR="00E8046C" w:rsidRDefault="00E8046C" w:rsidP="00E8046C"/>
    <w:p w14:paraId="35804692" w14:textId="77777777" w:rsidR="00E8046C" w:rsidRDefault="00E8046C" w:rsidP="00E8046C">
      <w:pPr>
        <w:numPr>
          <w:ilvl w:val="0"/>
          <w:numId w:val="11"/>
        </w:numPr>
      </w:pPr>
      <w:r w:rsidRPr="006F08C2">
        <w:rPr>
          <w:position w:val="-10"/>
        </w:rPr>
        <w:object w:dxaOrig="6979" w:dyaOrig="380" w14:anchorId="35A920CF">
          <v:shape id="_x0000_i1119" type="#_x0000_t75" style="width:348.5pt;height:18.7pt" o:ole="">
            <v:imagedata r:id="rId166" o:title=""/>
          </v:shape>
          <o:OLEObject Type="Embed" ProgID="Equation.3" ShapeID="_x0000_i1119" DrawAspect="Content" ObjectID="_1627966926" r:id="rId167"/>
        </w:object>
      </w:r>
    </w:p>
    <w:p w14:paraId="15200DD5" w14:textId="77777777" w:rsidR="00E8046C" w:rsidRDefault="00E8046C" w:rsidP="00E8046C"/>
    <w:p w14:paraId="09BF601A" w14:textId="77777777" w:rsidR="00E8046C" w:rsidRDefault="00E8046C" w:rsidP="00E8046C"/>
    <w:p w14:paraId="0DD67002" w14:textId="77777777" w:rsidR="00E8046C" w:rsidRDefault="00E8046C" w:rsidP="00E8046C"/>
    <w:p w14:paraId="7693B6CB" w14:textId="77777777" w:rsidR="00E8046C" w:rsidRDefault="00E8046C" w:rsidP="00E8046C"/>
    <w:p w14:paraId="1BD8812F" w14:textId="77777777" w:rsidR="00E8046C" w:rsidRDefault="00E8046C" w:rsidP="00E8046C"/>
    <w:p w14:paraId="5BE0B03B" w14:textId="77777777" w:rsidR="00E8046C" w:rsidRDefault="00E8046C" w:rsidP="00E8046C"/>
    <w:p w14:paraId="55D59E33" w14:textId="77777777" w:rsidR="00E8046C" w:rsidRDefault="00E8046C" w:rsidP="00E8046C">
      <w:pPr>
        <w:pStyle w:val="Heading2"/>
      </w:pPr>
      <w:r>
        <w:t>Sum of n identical Independent random variables</w:t>
      </w:r>
    </w:p>
    <w:p w14:paraId="7F22F166" w14:textId="77777777" w:rsidR="00E8046C" w:rsidRDefault="00E8046C" w:rsidP="00E8046C">
      <w:r>
        <w:t xml:space="preserve">Taking this process to its logical conclusion by summing n of our independent, identically distributed random variables we obtain the random variable </w:t>
      </w:r>
      <w:r w:rsidRPr="00E35AEA">
        <w:rPr>
          <w:position w:val="-12"/>
        </w:rPr>
        <w:object w:dxaOrig="1620" w:dyaOrig="360" w14:anchorId="345C6C88">
          <v:shape id="_x0000_i1120" type="#_x0000_t75" style="width:80.95pt;height:18.15pt" o:ole="">
            <v:imagedata r:id="rId168" o:title=""/>
          </v:shape>
          <o:OLEObject Type="Embed" ProgID="Equation.3" ShapeID="_x0000_i1120" DrawAspect="Content" ObjectID="_1627966927" r:id="rId169"/>
        </w:object>
      </w:r>
      <w:r>
        <w:t>which is distributed with mean zero and variance n.</w:t>
      </w:r>
    </w:p>
    <w:p w14:paraId="7A93E550" w14:textId="77777777" w:rsidR="00E8046C" w:rsidRDefault="00E8046C" w:rsidP="00E8046C"/>
    <w:p w14:paraId="16D139A8" w14:textId="77777777" w:rsidR="00E8046C" w:rsidRPr="002C191F" w:rsidRDefault="00E8046C" w:rsidP="00E8046C"/>
    <w:p w14:paraId="739DA4CA" w14:textId="77777777" w:rsidR="00E8046C" w:rsidRDefault="00B25485" w:rsidP="00E8046C">
      <w:r>
        <w:pict w14:anchorId="58BC743F">
          <v:group id="_x0000_s1106" editas="canvas" style="width:6in;height:252pt;mso-position-horizontal-relative:char;mso-position-vertical-relative:line" coordorigin="2527,6424" coordsize="7200,4320">
            <o:lock v:ext="edit" aspectratio="t"/>
            <v:shape id="_x0000_s1107" type="#_x0000_t75" style="position:absolute;left:2527;top:6424;width:7200;height:4320" o:preferrelative="f">
              <v:fill o:detectmouseclick="t"/>
              <v:path o:extrusionok="t" o:connecttype="none"/>
              <o:lock v:ext="edit" text="t"/>
            </v:shape>
            <v:line id="_x0000_s1108" style="position:absolute;flip:y" from="4177,7967" to="5227,8585">
              <v:stroke endarrow="block"/>
            </v:line>
            <v:line id="_x0000_s1109" style="position:absolute" from="4177,8585" to="5227,8893">
              <v:stroke endarrow="block"/>
            </v:line>
            <v:line id="_x0000_s1110" style="position:absolute" from="3877,10138" to="5077,10140">
              <v:stroke endarrow="block"/>
            </v:line>
            <v:shape id="_x0000_s1111" type="#_x0000_t75" style="position:absolute;left:4477;top:8020;width:300;height:241">
              <v:imagedata r:id="rId90" o:title=""/>
            </v:shape>
            <v:shape id="_x0000_s1112" type="#_x0000_t75" style="position:absolute;left:4477;top:8791;width:300;height:242">
              <v:imagedata r:id="rId91" o:title=""/>
            </v:shape>
            <v:shape id="_x0000_s1113" type="#_x0000_t75" style="position:absolute;left:5077;top:7659;width:268;height:224">
              <v:imagedata r:id="rId92" o:title=""/>
            </v:shape>
            <v:shape id="_x0000_s1114" type="#_x0000_t75" style="position:absolute;left:5677;top:7813;width:150;height:295">
              <v:imagedata r:id="rId50" o:title=""/>
            </v:shape>
            <v:shape id="_x0000_s1115" type="#_x0000_t75" style="position:absolute;left:4027;top:8418;width:168;height:239">
              <v:imagedata r:id="rId51" o:title=""/>
            </v:shape>
            <v:shape id="_x0000_s1116" type="#_x0000_t75" style="position:absolute;left:5077;top:9035;width:268;height:224">
              <v:imagedata r:id="rId93" o:title=""/>
            </v:shape>
            <v:shape id="_x0000_s1117" type="#_x0000_t75" style="position:absolute;left:6127;top:6887;width:317;height:223">
              <v:imagedata r:id="rId94" o:title=""/>
            </v:shape>
            <v:shape id="_x0000_s1118" type="#_x0000_t75" style="position:absolute;left:7777;top:9510;width:167;height:240">
              <v:imagedata r:id="rId95" o:title=""/>
            </v:shape>
            <v:shape id="_x0000_s1119" type="#_x0000_t75" style="position:absolute;left:4327;top:9664;width:202;height:291">
              <v:imagedata r:id="rId97" o:title=""/>
            </v:shape>
            <v:line id="_x0000_s1120" style="position:absolute;flip:y" from="3877,10590" to="7777,10603">
              <v:stroke endarrow="block"/>
            </v:line>
            <v:line id="_x0000_s1121" style="position:absolute;flip:y" from="6577,6578" to="7327,7042">
              <v:stroke endarrow="block"/>
            </v:line>
            <v:line id="_x0000_s1122" style="position:absolute" from="6577,7195" to="7327,7504">
              <v:stroke endarrow="block"/>
            </v:line>
            <v:line id="_x0000_s1123" style="position:absolute" from="6577,9201" to="7327,9355">
              <v:stroke endarrow="block"/>
            </v:line>
            <v:line id="_x0000_s1124" style="position:absolute;flip:y" from="6577,8738" to="7477,9201">
              <v:stroke endarrow="block"/>
            </v:line>
            <v:shape id="_x0000_s1125" type="#_x0000_t75" style="position:absolute;left:6727;top:8738;width:300;height:240">
              <v:imagedata r:id="rId90" o:title=""/>
            </v:shape>
            <v:shape id="_x0000_s1126" type="#_x0000_t75" style="position:absolute;left:6727;top:9355;width:300;height:240">
              <v:imagedata r:id="rId90" o:title=""/>
            </v:shape>
            <v:shape id="_x0000_s1127" type="#_x0000_t75" style="position:absolute;left:6877;top:7041;width:300;height:240">
              <v:imagedata r:id="rId90" o:title=""/>
            </v:shape>
            <v:shape id="_x0000_s1128" type="#_x0000_t75" style="position:absolute;left:6727;top:6578;width:300;height:240">
              <v:imagedata r:id="rId90" o:title=""/>
            </v:shape>
            <v:line id="_x0000_s1129" style="position:absolute" from="6577,10127" to="7777,10129">
              <v:stroke endarrow="block"/>
            </v:line>
            <v:shape id="_x0000_s1130" type="#_x0000_t75" style="position:absolute;left:7427;top:7419;width:433;height:240">
              <v:imagedata r:id="rId170" o:title=""/>
            </v:shape>
            <v:shape id="_x0000_s1131" type="#_x0000_t202" style="position:absolute;left:5620;top:7813;width:1050;height:772" stroked="f">
              <v:textbox style="mso-next-textbox:#_x0000_s1131">
                <w:txbxContent>
                  <w:p w14:paraId="4046FBC9" w14:textId="77777777" w:rsidR="00E8046C" w:rsidRPr="00A572BC" w:rsidRDefault="00E8046C" w:rsidP="00E8046C">
                    <w:pPr>
                      <w:rPr>
                        <w:sz w:val="52"/>
                        <w:szCs w:val="52"/>
                      </w:rPr>
                    </w:pPr>
                    <w:r w:rsidRPr="00A572BC">
                      <w:rPr>
                        <w:sz w:val="52"/>
                        <w:szCs w:val="52"/>
                      </w:rPr>
                      <w:t>. . .</w:t>
                    </w:r>
                  </w:p>
                </w:txbxContent>
              </v:textbox>
            </v:shape>
            <v:shape id="_x0000_s1132" type="#_x0000_t75" style="position:absolute;left:7427;top:6424;width:317;height:207">
              <v:imagedata r:id="rId171" o:title=""/>
            </v:shape>
            <v:shape id="_x0000_s1133" type="#_x0000_t75" style="position:absolute;left:7477;top:8585;width:600;height:242">
              <v:imagedata r:id="rId172" o:title=""/>
            </v:shape>
            <v:shape id="_x0000_s1134" type="#_x0000_t75" style="position:absolute;left:7544;top:9259;width:316;height:191">
              <v:imagedata r:id="rId173" o:title=""/>
            </v:shape>
            <v:shape id="_x0000_s1135" type="#_x0000_t75" style="position:absolute;left:7027;top:9750;width:234;height:309">
              <v:imagedata r:id="rId174" o:title=""/>
            </v:shape>
            <v:shape id="_x0000_s1136" type="#_x0000_t75" style="position:absolute;left:5457;top:10205;width:888;height:309">
              <v:imagedata r:id="rId175" o:title=""/>
            </v:shape>
            <v:shape id="_x0000_s1137" type="#_x0000_t202" style="position:absolute;left:5345;top:9595;width:1050;height:545" stroked="f">
              <v:textbox style="mso-next-textbox:#_x0000_s1137">
                <w:txbxContent>
                  <w:p w14:paraId="11B68CDD" w14:textId="77777777" w:rsidR="00E8046C" w:rsidRPr="00A572BC" w:rsidRDefault="00E8046C" w:rsidP="00E8046C">
                    <w:pPr>
                      <w:rPr>
                        <w:sz w:val="52"/>
                        <w:szCs w:val="52"/>
                      </w:rPr>
                    </w:pPr>
                    <w:r w:rsidRPr="00A572BC">
                      <w:rPr>
                        <w:sz w:val="52"/>
                        <w:szCs w:val="52"/>
                      </w:rPr>
                      <w:t>. . .</w:t>
                    </w:r>
                  </w:p>
                </w:txbxContent>
              </v:textbox>
            </v:shape>
            <v:shape id="_x0000_s1138" type="#_x0000_t202" style="position:absolute;left:6020;top:7281;width:424;height:850" stroked="f">
              <v:textbox>
                <w:txbxContent>
                  <w:p w14:paraId="69318743" w14:textId="77777777" w:rsidR="00E8046C" w:rsidRPr="00AA0F31" w:rsidRDefault="00E8046C" w:rsidP="00E8046C">
                    <w:pPr>
                      <w:rPr>
                        <w:b/>
                      </w:rPr>
                    </w:pPr>
                    <w:r w:rsidRPr="00AA0F31">
                      <w:rPr>
                        <w:b/>
                      </w:rPr>
                      <w:t>.</w:t>
                    </w:r>
                  </w:p>
                  <w:p w14:paraId="2C1EF327" w14:textId="77777777" w:rsidR="00E8046C" w:rsidRPr="00AA0F31" w:rsidRDefault="00E8046C" w:rsidP="00E8046C">
                    <w:pPr>
                      <w:rPr>
                        <w:b/>
                      </w:rPr>
                    </w:pPr>
                    <w:r w:rsidRPr="00AA0F31">
                      <w:rPr>
                        <w:b/>
                      </w:rPr>
                      <w:t>.</w:t>
                    </w:r>
                  </w:p>
                  <w:p w14:paraId="3A62E287" w14:textId="77777777" w:rsidR="00E8046C" w:rsidRPr="00AA0F31" w:rsidRDefault="00E8046C" w:rsidP="00E8046C">
                    <w:pPr>
                      <w:rPr>
                        <w:b/>
                      </w:rPr>
                    </w:pPr>
                    <w:r w:rsidRPr="00AA0F31">
                      <w:rPr>
                        <w:b/>
                      </w:rPr>
                      <w:t>.</w:t>
                    </w:r>
                  </w:p>
                </w:txbxContent>
              </v:textbox>
            </v:shape>
            <w10:wrap type="none"/>
            <w10:anchorlock/>
          </v:group>
          <o:OLEObject Type="Embed" ProgID="Equation.3" ShapeID="_x0000_s1111" DrawAspect="Content" ObjectID="_1627967023" r:id="rId176"/>
          <o:OLEObject Type="Embed" ProgID="Equation.3" ShapeID="_x0000_s1112" DrawAspect="Content" ObjectID="_1627967024" r:id="rId177"/>
          <o:OLEObject Type="Embed" ProgID="Equation.3" ShapeID="_x0000_s1113" DrawAspect="Content" ObjectID="_1627967025" r:id="rId178"/>
          <o:OLEObject Type="Embed" ProgID="Equation.3" ShapeID="_x0000_s1114" DrawAspect="Content" ObjectID="_1627967026" r:id="rId179"/>
          <o:OLEObject Type="Embed" ProgID="Equation.3" ShapeID="_x0000_s1115" DrawAspect="Content" ObjectID="_1627967027" r:id="rId180"/>
          <o:OLEObject Type="Embed" ProgID="Equation.3" ShapeID="_x0000_s1116" DrawAspect="Content" ObjectID="_1627967028" r:id="rId181"/>
          <o:OLEObject Type="Embed" ProgID="Equation.3" ShapeID="_x0000_s1117" DrawAspect="Content" ObjectID="_1627967029" r:id="rId182"/>
          <o:OLEObject Type="Embed" ProgID="Equation.3" ShapeID="_x0000_s1118" DrawAspect="Content" ObjectID="_1627967030" r:id="rId183"/>
          <o:OLEObject Type="Embed" ProgID="Equation.3" ShapeID="_x0000_s1119" DrawAspect="Content" ObjectID="_1627967031" r:id="rId184"/>
          <o:OLEObject Type="Embed" ProgID="Equation.3" ShapeID="_x0000_s1125" DrawAspect="Content" ObjectID="_1627967032" r:id="rId185"/>
          <o:OLEObject Type="Embed" ProgID="Equation.3" ShapeID="_x0000_s1126" DrawAspect="Content" ObjectID="_1627967033" r:id="rId186"/>
          <o:OLEObject Type="Embed" ProgID="Equation.3" ShapeID="_x0000_s1127" DrawAspect="Content" ObjectID="_1627967034" r:id="rId187"/>
          <o:OLEObject Type="Embed" ProgID="Equation.3" ShapeID="_x0000_s1128" DrawAspect="Content" ObjectID="_1627967035" r:id="rId188"/>
          <o:OLEObject Type="Embed" ProgID="Equation.3" ShapeID="_x0000_s1130" DrawAspect="Content" ObjectID="_1627967036" r:id="rId189"/>
          <o:OLEObject Type="Embed" ProgID="Equation.3" ShapeID="_x0000_s1132" DrawAspect="Content" ObjectID="_1627967037" r:id="rId190"/>
          <o:OLEObject Type="Embed" ProgID="Equation.3" ShapeID="_x0000_s1133" DrawAspect="Content" ObjectID="_1627967038" r:id="rId191"/>
          <o:OLEObject Type="Embed" ProgID="Equation.3" ShapeID="_x0000_s1134" DrawAspect="Content" ObjectID="_1627967039" r:id="rId192"/>
          <o:OLEObject Type="Embed" ProgID="Equation.3" ShapeID="_x0000_s1135" DrawAspect="Content" ObjectID="_1627967040" r:id="rId193"/>
          <o:OLEObject Type="Embed" ProgID="Equation.3" ShapeID="_x0000_s1136" DrawAspect="Content" ObjectID="_1627967041" r:id="rId194"/>
        </w:pict>
      </w:r>
    </w:p>
    <w:p w14:paraId="01C7D385" w14:textId="77777777" w:rsidR="00E8046C" w:rsidRDefault="00E8046C" w:rsidP="00E8046C"/>
    <w:p w14:paraId="6A0A4BC9" w14:textId="77777777" w:rsidR="00E8046C" w:rsidRDefault="00E8046C" w:rsidP="00E8046C">
      <w:r>
        <w:t xml:space="preserve">From a proof of why the sum of n independent, identically distributed random variables with mean </w:t>
      </w:r>
      <w:r w:rsidRPr="006F08C2">
        <w:rPr>
          <w:position w:val="-10"/>
        </w:rPr>
        <w:object w:dxaOrig="240" w:dyaOrig="260" w14:anchorId="50C482BB">
          <v:shape id="_x0000_i1141" type="#_x0000_t75" style="width:12.1pt;height:12.65pt" o:ole="">
            <v:imagedata r:id="rId195" o:title=""/>
          </v:shape>
          <o:OLEObject Type="Embed" ProgID="Equation.3" ShapeID="_x0000_i1141" DrawAspect="Content" ObjectID="_1627966928" r:id="rId196"/>
        </w:object>
      </w:r>
      <w:r>
        <w:t xml:space="preserve">and variance </w:t>
      </w:r>
      <w:r w:rsidRPr="001A798F">
        <w:rPr>
          <w:position w:val="-6"/>
        </w:rPr>
        <w:object w:dxaOrig="320" w:dyaOrig="320" w14:anchorId="1DD824B7">
          <v:shape id="_x0000_i1142" type="#_x0000_t75" style="width:15.85pt;height:15.85pt" o:ole="">
            <v:imagedata r:id="rId197" o:title=""/>
          </v:shape>
          <o:OLEObject Type="Embed" ProgID="Equation.3" ShapeID="_x0000_i1142" DrawAspect="Content" ObjectID="_1627966929" r:id="rId198"/>
        </w:object>
      </w:r>
      <w:r>
        <w:t xml:space="preserve">is a random variable with mean </w:t>
      </w:r>
      <w:r w:rsidRPr="006F08C2">
        <w:rPr>
          <w:position w:val="-10"/>
        </w:rPr>
        <w:object w:dxaOrig="360" w:dyaOrig="260" w14:anchorId="08053FB9">
          <v:shape id="_x0000_i1143" type="#_x0000_t75" style="width:18.15pt;height:12.65pt" o:ole="">
            <v:imagedata r:id="rId199" o:title=""/>
          </v:shape>
          <o:OLEObject Type="Embed" ProgID="Equation.3" ShapeID="_x0000_i1143" DrawAspect="Content" ObjectID="_1627966930" r:id="rId200"/>
        </w:object>
      </w:r>
      <w:r>
        <w:t xml:space="preserve">and variance </w:t>
      </w:r>
      <w:r w:rsidRPr="001A798F">
        <w:rPr>
          <w:position w:val="-6"/>
        </w:rPr>
        <w:object w:dxaOrig="460" w:dyaOrig="320" w14:anchorId="4C6A5B5F">
          <v:shape id="_x0000_i1144" type="#_x0000_t75" style="width:23.35pt;height:15.85pt" o:ole="">
            <v:imagedata r:id="rId201" o:title=""/>
          </v:shape>
          <o:OLEObject Type="Embed" ProgID="Equation.3" ShapeID="_x0000_i1144" DrawAspect="Content" ObjectID="_1627966931" r:id="rId202"/>
        </w:object>
      </w:r>
      <w:r>
        <w:t>see below</w:t>
      </w:r>
    </w:p>
    <w:p w14:paraId="280A6040" w14:textId="77777777" w:rsidR="00E8046C" w:rsidRDefault="00E8046C" w:rsidP="00E8046C"/>
    <w:p w14:paraId="311B35E4" w14:textId="77777777" w:rsidR="00E8046C" w:rsidRDefault="00E8046C" w:rsidP="00E8046C">
      <w:pPr>
        <w:rPr>
          <w:rFonts w:ascii="Arial" w:hAnsi="Arial" w:cs="Arial"/>
          <w:b/>
          <w:iCs/>
          <w:color w:val="003366"/>
          <w:kern w:val="32"/>
          <w:sz w:val="32"/>
          <w:szCs w:val="28"/>
        </w:rPr>
      </w:pPr>
      <w:r>
        <w:br w:type="page"/>
      </w:r>
    </w:p>
    <w:p w14:paraId="7BEF3FF8" w14:textId="77777777" w:rsidR="00E8046C" w:rsidRDefault="00E8046C" w:rsidP="00E8046C">
      <w:pPr>
        <w:pStyle w:val="Heading2"/>
      </w:pPr>
      <w:r>
        <w:lastRenderedPageBreak/>
        <w:t>Expectation of sum of I.I.D random variables</w:t>
      </w:r>
    </w:p>
    <w:p w14:paraId="24760CA0" w14:textId="77777777" w:rsidR="00E8046C" w:rsidRDefault="00E8046C" w:rsidP="00E8046C"/>
    <w:p w14:paraId="5FCF0F98" w14:textId="77777777" w:rsidR="00E8046C" w:rsidRPr="00550609" w:rsidRDefault="00E8046C" w:rsidP="00E8046C">
      <w:r w:rsidRPr="00817466">
        <w:rPr>
          <w:position w:val="-10"/>
        </w:rPr>
        <w:object w:dxaOrig="3840" w:dyaOrig="340" w14:anchorId="27402A13">
          <v:shape id="_x0000_i1145" type="#_x0000_t75" style="width:192.1pt;height:17.3pt" o:ole="">
            <v:imagedata r:id="rId203" o:title=""/>
          </v:shape>
          <o:OLEObject Type="Embed" ProgID="Equation.3" ShapeID="_x0000_i1145" DrawAspect="Content" ObjectID="_1627966932" r:id="rId204"/>
        </w:object>
      </w:r>
    </w:p>
    <w:p w14:paraId="25962046" w14:textId="77777777" w:rsidR="00E8046C" w:rsidRPr="00941232" w:rsidRDefault="00E8046C" w:rsidP="00E8046C">
      <w:pPr>
        <w:pStyle w:val="Heading3"/>
      </w:pPr>
      <w:r>
        <w:t>Highlighting the principle</w:t>
      </w:r>
    </w:p>
    <w:p w14:paraId="0B60E00B" w14:textId="77777777" w:rsidR="00E8046C" w:rsidRDefault="00E8046C" w:rsidP="00E8046C"/>
    <w:p w14:paraId="1E7FCBD5" w14:textId="77777777" w:rsidR="00E8046C" w:rsidRDefault="00B25485" w:rsidP="00E8046C">
      <w:r>
        <w:pict w14:anchorId="639AD738">
          <v:group id="_x0000_s1066" editas="canvas" style="width:486pt;height:151.2pt;mso-position-horizontal-relative:char;mso-position-vertical-relative:line" coordorigin="2527,5333" coordsize="8100,2591">
            <o:lock v:ext="edit" aspectratio="t"/>
            <v:shape id="_x0000_s1067" type="#_x0000_t75" style="position:absolute;left:2527;top:5333;width:8100;height:2591" o:preferrelative="f">
              <v:fill o:detectmouseclick="t"/>
              <v:path o:extrusionok="t" o:connecttype="none"/>
              <o:lock v:ext="edit" text="t"/>
            </v:shape>
            <v:line id="_x0000_s1068" style="position:absolute;flip:y" from="2827,6258" to="3877,6876">
              <v:stroke endarrow="block"/>
            </v:line>
            <v:line id="_x0000_s1069" style="position:absolute" from="2827,6876" to="3877,7184">
              <v:stroke endarrow="block"/>
            </v:line>
            <v:line id="_x0000_s1070" style="position:absolute" from="2827,7492" to="4027,7493" stroked="f">
              <v:stroke endarrow="block"/>
            </v:line>
            <v:line id="_x0000_s1071" style="position:absolute" from="2677,7492" to="3877,7493" stroked="f">
              <v:stroke endarrow="block"/>
            </v:line>
            <v:line id="_x0000_s1072" style="position:absolute" from="2827,7338" to="3877,7339">
              <v:stroke endarrow="block"/>
            </v:line>
            <v:shape id="_x0000_s1073" type="#_x0000_t75" style="position:absolute;left:2827;top:6258;width:633;height:275">
              <v:imagedata r:id="rId205" o:title=""/>
            </v:shape>
            <v:shape id="_x0000_s1074" type="#_x0000_t75" style="position:absolute;left:2677;top:6791;width:167;height:240">
              <v:imagedata r:id="rId206" o:title=""/>
            </v:shape>
            <v:shape id="_x0000_s1075" type="#_x0000_t75" style="position:absolute;left:3877;top:6174;width:233;height:240">
              <v:imagedata r:id="rId207" o:title=""/>
            </v:shape>
            <v:shape id="_x0000_s1076" type="#_x0000_t75" style="position:absolute;left:3877;top:7030;width:394;height:239">
              <v:imagedata r:id="rId208" o:title=""/>
            </v:shape>
            <v:shape id="_x0000_s1077" type="#_x0000_t75" style="position:absolute;left:2677;top:7218;width:167;height:240">
              <v:imagedata r:id="rId209" o:title=""/>
            </v:shape>
            <v:shape id="_x0000_s1078" type="#_x0000_t202" style="position:absolute;left:4327;top:6413;width:600;height:771" stroked="f">
              <v:textbox style="mso-next-textbox:#_x0000_s1078">
                <w:txbxContent>
                  <w:p w14:paraId="74F67EA4" w14:textId="77777777" w:rsidR="00E8046C" w:rsidRPr="00C62A59" w:rsidRDefault="00E8046C" w:rsidP="00E8046C">
                    <w:pPr>
                      <w:rPr>
                        <w:sz w:val="52"/>
                        <w:szCs w:val="52"/>
                      </w:rPr>
                    </w:pPr>
                    <w:r w:rsidRPr="00C62A59">
                      <w:rPr>
                        <w:sz w:val="52"/>
                        <w:szCs w:val="52"/>
                      </w:rPr>
                      <w:t>+</w:t>
                    </w:r>
                  </w:p>
                </w:txbxContent>
              </v:textbox>
            </v:shape>
            <v:line id="_x0000_s1079" style="position:absolute;flip:y" from="5227,6258" to="6277,6877">
              <v:stroke endarrow="block"/>
            </v:line>
            <v:line id="_x0000_s1080" style="position:absolute" from="5227,6877" to="6277,7185">
              <v:stroke endarrow="block"/>
            </v:line>
            <v:line id="_x0000_s1081" style="position:absolute" from="5227,7339" to="6277,7341">
              <v:stroke endarrow="block"/>
            </v:line>
            <v:shape id="_x0000_s1082" type="#_x0000_t75" style="position:absolute;left:5227;top:6258;width:633;height:276">
              <v:imagedata r:id="rId205" o:title=""/>
            </v:shape>
            <v:shape id="_x0000_s1083" type="#_x0000_t75" style="position:absolute;left:5077;top:6791;width:167;height:240">
              <v:imagedata r:id="rId206" o:title=""/>
            </v:shape>
            <v:shape id="_x0000_s1084" type="#_x0000_t75" style="position:absolute;left:6277;top:7031;width:394;height:239">
              <v:imagedata r:id="rId208" o:title=""/>
            </v:shape>
            <v:shape id="_x0000_s1085" type="#_x0000_t75" style="position:absolute;left:5077;top:7219;width:167;height:240">
              <v:imagedata r:id="rId210" o:title=""/>
            </v:shape>
            <v:shape id="_x0000_s1086" type="#_x0000_t75" style="position:absolute;left:3127;top:7647;width:167;height:190">
              <v:imagedata r:id="rId211" o:title=""/>
            </v:shape>
            <v:shape id="_x0000_s1087" type="#_x0000_t75" style="position:absolute;left:5527;top:6732;width:167;height:189">
              <v:imagedata r:id="rId212" o:title=""/>
            </v:shape>
            <v:shape id="_x0000_s1088" type="#_x0000_t202" style="position:absolute;left:6727;top:6413;width:600;height:770" stroked="f">
              <v:textbox style="mso-next-textbox:#_x0000_s1088">
                <w:txbxContent>
                  <w:p w14:paraId="10370100" w14:textId="77777777" w:rsidR="00E8046C" w:rsidRPr="00C62A59" w:rsidRDefault="00E8046C" w:rsidP="00E8046C">
                    <w:pPr>
                      <w:rPr>
                        <w:sz w:val="52"/>
                        <w:szCs w:val="52"/>
                      </w:rPr>
                    </w:pPr>
                    <w:r>
                      <w:rPr>
                        <w:sz w:val="52"/>
                        <w:szCs w:val="52"/>
                      </w:rPr>
                      <w:t>=</w:t>
                    </w:r>
                  </w:p>
                </w:txbxContent>
              </v:textbox>
            </v:shape>
            <v:line id="_x0000_s1089" style="position:absolute;flip:y" from="7777,6270" to="8827,6887">
              <v:stroke endarrow="block"/>
            </v:line>
            <v:line id="_x0000_s1090" style="position:absolute" from="7777,6887" to="8827,7196">
              <v:stroke endarrow="block"/>
            </v:line>
            <v:line id="_x0000_s1091" style="position:absolute;flip:y" from="8977,5498" to="10027,6116">
              <v:stroke endarrow="block"/>
            </v:line>
            <v:line id="_x0000_s1092" style="position:absolute" from="8977,6270" to="10027,6579">
              <v:stroke endarrow="block"/>
            </v:line>
            <v:line id="_x0000_s1093" style="position:absolute" from="8977,7196" to="10027,7502">
              <v:stroke endarrow="block"/>
            </v:line>
            <v:line id="_x0000_s1094" style="position:absolute;flip:y" from="8977,6579" to="10027,7196">
              <v:stroke endarrow="block"/>
            </v:line>
            <v:shape id="_x0000_s1095" type="#_x0000_t75" style="position:absolute;left:8077;top:6323;width:300;height:240">
              <v:imagedata r:id="rId90" o:title=""/>
            </v:shape>
            <v:shape id="_x0000_s1096" type="#_x0000_t75" style="position:absolute;left:8677;top:5962;width:268;height:224">
              <v:imagedata r:id="rId92" o:title=""/>
            </v:shape>
            <v:shape id="_x0000_s1097" type="#_x0000_t75" style="position:absolute;left:9127;top:5498;width:300;height:241">
              <v:imagedata r:id="rId90" o:title=""/>
            </v:shape>
            <v:shape id="_x0000_s1098" type="#_x0000_t75" style="position:absolute;left:7627;top:6720;width:168;height:239">
              <v:imagedata r:id="rId51" o:title=""/>
            </v:shape>
            <v:shape id="_x0000_s1099" type="#_x0000_t75" style="position:absolute;left:8677;top:7337;width:268;height:225">
              <v:imagedata r:id="rId93" o:title=""/>
            </v:shape>
            <v:shape id="_x0000_s1100" type="#_x0000_t75" style="position:absolute;left:9127;top:6732;width:300;height:240">
              <v:imagedata r:id="rId90" o:title=""/>
            </v:shape>
            <v:shape id="_x0000_s1101" type="#_x0000_t75" style="position:absolute;left:10027;top:5333;width:317;height:224">
              <v:imagedata r:id="rId94" o:title=""/>
            </v:shape>
            <v:shape id="_x0000_s1102" type="#_x0000_t75" style="position:absolute;left:10027;top:6399;width:167;height:241">
              <v:imagedata r:id="rId95" o:title=""/>
            </v:shape>
            <v:shape id="_x0000_s1103" type="#_x0000_t75" style="position:absolute;left:10027;top:7338;width:300;height:225">
              <v:imagedata r:id="rId96" o:title=""/>
            </v:shape>
            <v:shape id="_x0000_s1104" type="#_x0000_t75" style="position:absolute;left:5677;top:7647;width:183;height:226">
              <v:imagedata r:id="rId213" o:title=""/>
            </v:shape>
            <v:shape id="_x0000_s1105" type="#_x0000_t75" style="position:absolute;left:8677;top:7681;width:467;height:243">
              <v:imagedata r:id="rId214" o:title=""/>
            </v:shape>
            <w10:wrap type="none"/>
            <w10:anchorlock/>
          </v:group>
          <o:OLEObject Type="Embed" ProgID="Equation.3" ShapeID="_x0000_s1073" DrawAspect="Content" ObjectID="_1627967042" r:id="rId215"/>
          <o:OLEObject Type="Embed" ProgID="Equation.3" ShapeID="_x0000_s1074" DrawAspect="Content" ObjectID="_1627967043" r:id="rId216"/>
          <o:OLEObject Type="Embed" ProgID="Equation.3" ShapeID="_x0000_s1075" DrawAspect="Content" ObjectID="_1627967044" r:id="rId217"/>
          <o:OLEObject Type="Embed" ProgID="Equation.3" ShapeID="_x0000_s1077" DrawAspect="Content" ObjectID="_1627967045" r:id="rId218"/>
          <o:OLEObject Type="Embed" ProgID="Equation.3" ShapeID="_x0000_s1082" DrawAspect="Content" ObjectID="_1627967046" r:id="rId219"/>
          <o:OLEObject Type="Embed" ProgID="Equation.3" ShapeID="_x0000_s1083" DrawAspect="Content" ObjectID="_1627967047" r:id="rId220"/>
          <o:OLEObject Type="Embed" ProgID="Equation.3" ShapeID="_x0000_s1085" DrawAspect="Content" ObjectID="_1627967048" r:id="rId221"/>
          <o:OLEObject Type="Embed" ProgID="Equation.3" ShapeID="_x0000_s1086" DrawAspect="Content" ObjectID="_1627967049" r:id="rId222"/>
          <o:OLEObject Type="Embed" ProgID="Equation.3" ShapeID="_x0000_s1087" DrawAspect="Content" ObjectID="_1627967050" r:id="rId223"/>
          <o:OLEObject Type="Embed" ProgID="Equation.3" ShapeID="_x0000_s1095" DrawAspect="Content" ObjectID="_1627967051" r:id="rId224"/>
          <o:OLEObject Type="Embed" ProgID="Equation.3" ShapeID="_x0000_s1096" DrawAspect="Content" ObjectID="_1627967052" r:id="rId225"/>
          <o:OLEObject Type="Embed" ProgID="Equation.3" ShapeID="_x0000_s1097" DrawAspect="Content" ObjectID="_1627967053" r:id="rId226"/>
          <o:OLEObject Type="Embed" ProgID="Equation.3" ShapeID="_x0000_s1098" DrawAspect="Content" ObjectID="_1627967054" r:id="rId227"/>
          <o:OLEObject Type="Embed" ProgID="Equation.3" ShapeID="_x0000_s1099" DrawAspect="Content" ObjectID="_1627967055" r:id="rId228"/>
          <o:OLEObject Type="Embed" ProgID="Equation.3" ShapeID="_x0000_s1100" DrawAspect="Content" ObjectID="_1627967056" r:id="rId229"/>
          <o:OLEObject Type="Embed" ProgID="Equation.3" ShapeID="_x0000_s1101" DrawAspect="Content" ObjectID="_1627967057" r:id="rId230"/>
          <o:OLEObject Type="Embed" ProgID="Equation.3" ShapeID="_x0000_s1102" DrawAspect="Content" ObjectID="_1627967058" r:id="rId231"/>
          <o:OLEObject Type="Embed" ProgID="Equation.3" ShapeID="_x0000_s1103" DrawAspect="Content" ObjectID="_1627967059" r:id="rId232"/>
          <o:OLEObject Type="Embed" ProgID="Equation.3" ShapeID="_x0000_s1104" DrawAspect="Content" ObjectID="_1627967060" r:id="rId233"/>
          <o:OLEObject Type="Embed" ProgID="Equation.3" ShapeID="_x0000_s1105" DrawAspect="Content" ObjectID="_1627967061" r:id="rId234"/>
        </w:pict>
      </w:r>
    </w:p>
    <w:p w14:paraId="27BB68F2" w14:textId="77777777" w:rsidR="00E8046C" w:rsidRDefault="00E8046C" w:rsidP="00E8046C"/>
    <w:p w14:paraId="5BB5D917" w14:textId="77777777" w:rsidR="00E8046C" w:rsidRDefault="00E8046C" w:rsidP="00E8046C">
      <w:r>
        <w:t>We have random variable</w:t>
      </w:r>
      <w:r w:rsidRPr="00E4339C">
        <w:rPr>
          <w:position w:val="-6"/>
        </w:rPr>
        <w:object w:dxaOrig="200" w:dyaOrig="220" w14:anchorId="463F61A6">
          <v:shape id="_x0000_i1167" type="#_x0000_t75" style="width:9.8pt;height:11.25pt" o:ole="">
            <v:imagedata r:id="rId235" o:title=""/>
          </v:shape>
          <o:OLEObject Type="Embed" ProgID="Equation.3" ShapeID="_x0000_i1167" DrawAspect="Content" ObjectID="_1627966933" r:id="rId236"/>
        </w:object>
      </w:r>
      <w:r>
        <w:t xml:space="preserve"> with sample space </w:t>
      </w:r>
      <w:r w:rsidRPr="00E4339C">
        <w:rPr>
          <w:position w:val="-10"/>
        </w:rPr>
        <w:object w:dxaOrig="1420" w:dyaOrig="340" w14:anchorId="08920323">
          <v:shape id="_x0000_i1168" type="#_x0000_t75" style="width:71.4pt;height:17.3pt" o:ole="">
            <v:imagedata r:id="rId237" o:title=""/>
          </v:shape>
          <o:OLEObject Type="Embed" ProgID="Equation.3" ShapeID="_x0000_i1168" DrawAspect="Content" ObjectID="_1627966934" r:id="rId238"/>
        </w:object>
      </w:r>
      <w:r>
        <w:t xml:space="preserve">and another identically distributed random variable </w:t>
      </w:r>
      <w:r w:rsidRPr="00E4339C">
        <w:rPr>
          <w:position w:val="-10"/>
        </w:rPr>
        <w:object w:dxaOrig="220" w:dyaOrig="260" w14:anchorId="648F036B">
          <v:shape id="_x0000_i1169" type="#_x0000_t75" style="width:11.25pt;height:12.65pt" o:ole="">
            <v:imagedata r:id="rId239" o:title=""/>
          </v:shape>
          <o:OLEObject Type="Embed" ProgID="Equation.3" ShapeID="_x0000_i1169" DrawAspect="Content" ObjectID="_1627966935" r:id="rId240"/>
        </w:object>
      </w:r>
      <w:r>
        <w:t>with sample space</w:t>
      </w:r>
      <w:r w:rsidRPr="00E4339C">
        <w:rPr>
          <w:position w:val="-10"/>
        </w:rPr>
        <w:object w:dxaOrig="1440" w:dyaOrig="340" w14:anchorId="5D83186E">
          <v:shape id="_x0000_i1170" type="#_x0000_t75" style="width:1in;height:17.3pt" o:ole="">
            <v:imagedata r:id="rId241" o:title=""/>
          </v:shape>
          <o:OLEObject Type="Embed" ProgID="Equation.3" ShapeID="_x0000_i1170" DrawAspect="Content" ObjectID="_1627966936" r:id="rId242"/>
        </w:object>
      </w:r>
      <w:r>
        <w:t xml:space="preserve">. The sample space of the joint distribution </w:t>
      </w:r>
      <w:r w:rsidRPr="00E87B78">
        <w:rPr>
          <w:position w:val="-10"/>
        </w:rPr>
        <w:object w:dxaOrig="560" w:dyaOrig="279" w14:anchorId="094D17C5">
          <v:shape id="_x0000_i1171" type="#_x0000_t75" style="width:27.65pt;height:14.4pt" o:ole="">
            <v:imagedata r:id="rId243" o:title=""/>
          </v:shape>
          <o:OLEObject Type="Embed" ProgID="Equation.3" ShapeID="_x0000_i1171" DrawAspect="Content" ObjectID="_1627966937" r:id="rId244"/>
        </w:object>
      </w:r>
      <w:r>
        <w:t>is given by the set of pairs</w:t>
      </w:r>
    </w:p>
    <w:p w14:paraId="6A5624A4" w14:textId="77777777" w:rsidR="00E8046C" w:rsidRDefault="00E8046C" w:rsidP="00E8046C"/>
    <w:p w14:paraId="05C886E4" w14:textId="77777777" w:rsidR="00E8046C" w:rsidRDefault="00E8046C" w:rsidP="00E8046C">
      <w:r w:rsidRPr="00C211D1">
        <w:rPr>
          <w:position w:val="-10"/>
        </w:rPr>
        <w:object w:dxaOrig="1540" w:dyaOrig="340" w14:anchorId="6D9591F1">
          <v:shape id="_x0000_i1172" type="#_x0000_t75" style="width:77.2pt;height:17.3pt" o:ole="">
            <v:imagedata r:id="rId245" o:title=""/>
          </v:shape>
          <o:OLEObject Type="Embed" ProgID="Equation.3" ShapeID="_x0000_i1172" DrawAspect="Content" ObjectID="_1627966938" r:id="rId246"/>
        </w:object>
      </w:r>
    </w:p>
    <w:p w14:paraId="78EB8E19" w14:textId="77777777" w:rsidR="00E8046C" w:rsidRDefault="00E8046C" w:rsidP="00E8046C">
      <w:r w:rsidRPr="00C211D1">
        <w:rPr>
          <w:position w:val="-10"/>
        </w:rPr>
        <w:object w:dxaOrig="1600" w:dyaOrig="340" w14:anchorId="1E0CBF4B">
          <v:shape id="_x0000_i1173" type="#_x0000_t75" style="width:80.35pt;height:17.3pt" o:ole="">
            <v:imagedata r:id="rId247" o:title=""/>
          </v:shape>
          <o:OLEObject Type="Embed" ProgID="Equation.3" ShapeID="_x0000_i1173" DrawAspect="Content" ObjectID="_1627966939" r:id="rId248"/>
        </w:object>
      </w:r>
    </w:p>
    <w:p w14:paraId="7FB75AE7" w14:textId="77777777" w:rsidR="00E8046C" w:rsidRDefault="00E8046C" w:rsidP="00E8046C"/>
    <w:p w14:paraId="382739A5" w14:textId="77777777" w:rsidR="00E8046C" w:rsidRDefault="00E8046C" w:rsidP="00E8046C">
      <w:r>
        <w:t>The expectation of the sum of the variables is then given by</w:t>
      </w:r>
    </w:p>
    <w:p w14:paraId="53DB2DCE" w14:textId="77777777" w:rsidR="00E8046C" w:rsidRDefault="00E8046C" w:rsidP="00E8046C"/>
    <w:p w14:paraId="1A7920E3" w14:textId="77777777" w:rsidR="00E8046C" w:rsidRDefault="00E8046C" w:rsidP="00E8046C">
      <w:r w:rsidRPr="004D06BD">
        <w:rPr>
          <w:position w:val="-18"/>
        </w:rPr>
        <w:object w:dxaOrig="2700" w:dyaOrig="480" w14:anchorId="6A1353B8">
          <v:shape id="_x0000_i1174" type="#_x0000_t75" style="width:135.05pt;height:23.9pt" o:ole="">
            <v:imagedata r:id="rId249" o:title=""/>
          </v:shape>
          <o:OLEObject Type="Embed" ProgID="Equation.3" ShapeID="_x0000_i1174" DrawAspect="Content" ObjectID="_1627966940" r:id="rId250"/>
        </w:object>
      </w:r>
    </w:p>
    <w:p w14:paraId="33EF7144" w14:textId="77777777" w:rsidR="00E8046C" w:rsidRDefault="00E8046C" w:rsidP="00E8046C"/>
    <w:p w14:paraId="03D91E84" w14:textId="77777777" w:rsidR="00E8046C" w:rsidRDefault="00E8046C" w:rsidP="00E8046C">
      <w:r>
        <w:t>Multiplying out</w:t>
      </w:r>
    </w:p>
    <w:p w14:paraId="3B745524" w14:textId="77777777" w:rsidR="00E8046C" w:rsidRDefault="00E8046C" w:rsidP="00E8046C"/>
    <w:p w14:paraId="78F31FD7" w14:textId="77777777" w:rsidR="00E8046C" w:rsidRDefault="00E8046C" w:rsidP="00E8046C">
      <w:r w:rsidRPr="004D06BD">
        <w:rPr>
          <w:position w:val="-18"/>
        </w:rPr>
        <w:object w:dxaOrig="4300" w:dyaOrig="480" w14:anchorId="027FB1E2">
          <v:shape id="_x0000_i1175" type="#_x0000_t75" style="width:215.15pt;height:23.9pt" o:ole="">
            <v:imagedata r:id="rId251" o:title=""/>
          </v:shape>
          <o:OLEObject Type="Embed" ProgID="Equation.3" ShapeID="_x0000_i1175" DrawAspect="Content" ObjectID="_1627966941" r:id="rId252"/>
        </w:object>
      </w:r>
    </w:p>
    <w:p w14:paraId="22196C2D" w14:textId="77777777" w:rsidR="00E8046C" w:rsidRDefault="00E8046C" w:rsidP="00E8046C"/>
    <w:p w14:paraId="4457B192" w14:textId="77777777" w:rsidR="00E8046C" w:rsidRDefault="00E8046C" w:rsidP="00E8046C">
      <w:r>
        <w:t xml:space="preserve">Noting that </w:t>
      </w:r>
      <w:r>
        <w:tab/>
      </w:r>
      <w:r w:rsidRPr="003569BF">
        <w:rPr>
          <w:position w:val="-18"/>
        </w:rPr>
        <w:object w:dxaOrig="2220" w:dyaOrig="480" w14:anchorId="77D7DE20">
          <v:shape id="_x0000_i1176" type="#_x0000_t75" style="width:110.9pt;height:23.9pt" o:ole="">
            <v:imagedata r:id="rId253" o:title=""/>
          </v:shape>
          <o:OLEObject Type="Embed" ProgID="Equation.3" ShapeID="_x0000_i1176" DrawAspect="Content" ObjectID="_1627966942" r:id="rId254"/>
        </w:object>
      </w:r>
      <w:r>
        <w:t xml:space="preserve">and </w:t>
      </w:r>
      <w:r w:rsidRPr="00B11B98">
        <w:rPr>
          <w:position w:val="-16"/>
        </w:rPr>
        <w:object w:dxaOrig="2240" w:dyaOrig="460" w14:anchorId="2F716638">
          <v:shape id="_x0000_i1177" type="#_x0000_t75" style="width:111.75pt;height:23.35pt" o:ole="">
            <v:imagedata r:id="rId255" o:title=""/>
          </v:shape>
          <o:OLEObject Type="Embed" ProgID="Equation.3" ShapeID="_x0000_i1177" DrawAspect="Content" ObjectID="_1627966943" r:id="rId256"/>
        </w:object>
      </w:r>
    </w:p>
    <w:p w14:paraId="734402DB" w14:textId="77777777" w:rsidR="00E8046C" w:rsidRDefault="00E8046C" w:rsidP="00E8046C"/>
    <w:p w14:paraId="132E7D14" w14:textId="77777777" w:rsidR="00E8046C" w:rsidRDefault="00E8046C" w:rsidP="00E8046C">
      <w:r w:rsidRPr="004D06BD">
        <w:rPr>
          <w:position w:val="-18"/>
        </w:rPr>
        <w:object w:dxaOrig="2780" w:dyaOrig="480" w14:anchorId="2C6B2ED0">
          <v:shape id="_x0000_i1178" type="#_x0000_t75" style="width:138.8pt;height:23.9pt" o:ole="">
            <v:imagedata r:id="rId257" o:title=""/>
          </v:shape>
          <o:OLEObject Type="Embed" ProgID="Equation.3" ShapeID="_x0000_i1178" DrawAspect="Content" ObjectID="_1627966944" r:id="rId258"/>
        </w:object>
      </w:r>
    </w:p>
    <w:p w14:paraId="798122EE" w14:textId="77777777" w:rsidR="00E8046C" w:rsidRDefault="00E8046C" w:rsidP="00E8046C"/>
    <w:p w14:paraId="6A260D47" w14:textId="77777777" w:rsidR="00E8046C" w:rsidRDefault="00E8046C" w:rsidP="00E8046C">
      <w:r>
        <w:t>Therefore we can note that</w:t>
      </w:r>
    </w:p>
    <w:p w14:paraId="50D850B5" w14:textId="77777777" w:rsidR="00E8046C" w:rsidRDefault="00E8046C" w:rsidP="00E8046C">
      <w:pPr>
        <w:ind w:firstLine="720"/>
      </w:pPr>
    </w:p>
    <w:p w14:paraId="159D0985" w14:textId="77777777" w:rsidR="00E8046C" w:rsidRDefault="00E8046C" w:rsidP="00E8046C">
      <w:r w:rsidRPr="00817466">
        <w:rPr>
          <w:position w:val="-10"/>
        </w:rPr>
        <w:object w:dxaOrig="2439" w:dyaOrig="320" w14:anchorId="26EFAB72">
          <v:shape id="_x0000_i1179" type="#_x0000_t75" style="width:122.1pt;height:15.85pt" o:ole="">
            <v:imagedata r:id="rId259" o:title=""/>
          </v:shape>
          <o:OLEObject Type="Embed" ProgID="Equation.3" ShapeID="_x0000_i1179" DrawAspect="Content" ObjectID="_1627966945" r:id="rId260"/>
        </w:object>
      </w:r>
    </w:p>
    <w:p w14:paraId="4482FE05" w14:textId="77777777" w:rsidR="00E8046C" w:rsidRDefault="00E8046C" w:rsidP="00E8046C"/>
    <w:p w14:paraId="7057E353" w14:textId="77777777" w:rsidR="00E8046C" w:rsidRDefault="00E8046C" w:rsidP="00E8046C"/>
    <w:p w14:paraId="76B8DB5D" w14:textId="77777777" w:rsidR="00E8046C" w:rsidRPr="00941232" w:rsidRDefault="00E8046C" w:rsidP="00E8046C">
      <w:pPr>
        <w:pStyle w:val="Heading3"/>
      </w:pPr>
      <w:r>
        <w:t>Generalising</w:t>
      </w:r>
    </w:p>
    <w:p w14:paraId="2CC47480" w14:textId="77777777" w:rsidR="00E8046C" w:rsidRDefault="00E8046C" w:rsidP="00E8046C"/>
    <w:p w14:paraId="07B613C4" w14:textId="77777777" w:rsidR="00E8046C" w:rsidRDefault="00E8046C" w:rsidP="00E8046C">
      <w:r>
        <w:t xml:space="preserve">If </w:t>
      </w:r>
      <w:r w:rsidRPr="00E4339C">
        <w:rPr>
          <w:position w:val="-6"/>
        </w:rPr>
        <w:object w:dxaOrig="200" w:dyaOrig="220" w14:anchorId="5390EBA3">
          <v:shape id="_x0000_i1180" type="#_x0000_t75" style="width:9.8pt;height:11.25pt" o:ole="">
            <v:imagedata r:id="rId235" o:title=""/>
          </v:shape>
          <o:OLEObject Type="Embed" ProgID="Equation.3" ShapeID="_x0000_i1180" DrawAspect="Content" ObjectID="_1627966946" r:id="rId261"/>
        </w:object>
      </w:r>
      <w:r>
        <w:t xml:space="preserve"> is a random variable with sample space </w:t>
      </w:r>
      <w:r w:rsidRPr="00104584">
        <w:rPr>
          <w:position w:val="-12"/>
        </w:rPr>
        <w:object w:dxaOrig="1480" w:dyaOrig="360" w14:anchorId="79ACA108">
          <v:shape id="_x0000_i1181" type="#_x0000_t75" style="width:74.3pt;height:18.15pt" o:ole="">
            <v:imagedata r:id="rId262" o:title=""/>
          </v:shape>
          <o:OLEObject Type="Embed" ProgID="Equation.3" ShapeID="_x0000_i1181" DrawAspect="Content" ObjectID="_1627966947" r:id="rId263"/>
        </w:object>
      </w:r>
      <w:r>
        <w:t xml:space="preserve">and </w:t>
      </w:r>
      <w:r w:rsidRPr="00E4339C">
        <w:rPr>
          <w:position w:val="-10"/>
        </w:rPr>
        <w:object w:dxaOrig="220" w:dyaOrig="260" w14:anchorId="6EAAA16C">
          <v:shape id="_x0000_i1182" type="#_x0000_t75" style="width:11.25pt;height:12.65pt" o:ole="">
            <v:imagedata r:id="rId239" o:title=""/>
          </v:shape>
          <o:OLEObject Type="Embed" ProgID="Equation.3" ShapeID="_x0000_i1182" DrawAspect="Content" ObjectID="_1627966948" r:id="rId264"/>
        </w:object>
      </w:r>
      <w:r>
        <w:t xml:space="preserve"> is an independent random variable with sample space </w:t>
      </w:r>
      <w:r w:rsidRPr="00DE52F4">
        <w:rPr>
          <w:position w:val="-12"/>
        </w:rPr>
        <w:object w:dxaOrig="1500" w:dyaOrig="360" w14:anchorId="22FF8D45">
          <v:shape id="_x0000_i1183" type="#_x0000_t75" style="width:74.9pt;height:18.15pt" o:ole="">
            <v:imagedata r:id="rId265" o:title=""/>
          </v:shape>
          <o:OLEObject Type="Embed" ProgID="Equation.3" ShapeID="_x0000_i1183" DrawAspect="Content" ObjectID="_1627966949" r:id="rId266"/>
        </w:object>
      </w:r>
      <w:r>
        <w:t xml:space="preserve">then the sample space of the joint distribution will be given by a set of pairs </w:t>
      </w:r>
    </w:p>
    <w:p w14:paraId="6F2101B2" w14:textId="77777777" w:rsidR="00E8046C" w:rsidRDefault="00E8046C" w:rsidP="00E8046C">
      <w:pPr>
        <w:ind w:firstLine="720"/>
      </w:pPr>
    </w:p>
    <w:p w14:paraId="604AEC0B" w14:textId="77777777" w:rsidR="00E8046C" w:rsidRDefault="00E8046C" w:rsidP="00E8046C">
      <w:pPr>
        <w:ind w:firstLine="720"/>
      </w:pPr>
      <w:r w:rsidRPr="00DE52F4">
        <w:rPr>
          <w:position w:val="-12"/>
        </w:rPr>
        <w:object w:dxaOrig="2760" w:dyaOrig="360" w14:anchorId="40DB4C3C">
          <v:shape id="_x0000_i1184" type="#_x0000_t75" style="width:137.95pt;height:18.15pt" o:ole="">
            <v:imagedata r:id="rId267" o:title=""/>
          </v:shape>
          <o:OLEObject Type="Embed" ProgID="Equation.3" ShapeID="_x0000_i1184" DrawAspect="Content" ObjectID="_1627966950" r:id="rId268"/>
        </w:object>
      </w:r>
    </w:p>
    <w:p w14:paraId="354E4EDE" w14:textId="77777777" w:rsidR="00E8046C" w:rsidRDefault="00E8046C" w:rsidP="00E8046C">
      <w:pPr>
        <w:ind w:firstLine="720"/>
      </w:pPr>
      <w:r w:rsidRPr="00DE52F4">
        <w:rPr>
          <w:position w:val="-12"/>
        </w:rPr>
        <w:object w:dxaOrig="2820" w:dyaOrig="360" w14:anchorId="38086E2B">
          <v:shape id="_x0000_i1185" type="#_x0000_t75" style="width:141.1pt;height:18.15pt" o:ole="">
            <v:imagedata r:id="rId269" o:title=""/>
          </v:shape>
          <o:OLEObject Type="Embed" ProgID="Equation.3" ShapeID="_x0000_i1185" DrawAspect="Content" ObjectID="_1627966951" r:id="rId270"/>
        </w:object>
      </w:r>
    </w:p>
    <w:p w14:paraId="18347191" w14:textId="77777777" w:rsidR="00E8046C" w:rsidRDefault="00E8046C" w:rsidP="00E8046C">
      <w:pPr>
        <w:ind w:firstLine="720"/>
      </w:pPr>
      <w:r>
        <w:t>.</w:t>
      </w:r>
    </w:p>
    <w:p w14:paraId="2EF59621" w14:textId="77777777" w:rsidR="00E8046C" w:rsidRDefault="00E8046C" w:rsidP="00E8046C">
      <w:pPr>
        <w:ind w:firstLine="720"/>
      </w:pPr>
      <w:r>
        <w:t>.</w:t>
      </w:r>
    </w:p>
    <w:p w14:paraId="1E8D2A49" w14:textId="77777777" w:rsidR="00E8046C" w:rsidRDefault="00E8046C" w:rsidP="00E8046C">
      <w:pPr>
        <w:ind w:firstLine="720"/>
      </w:pPr>
      <w:r>
        <w:t>.</w:t>
      </w:r>
    </w:p>
    <w:p w14:paraId="289BF223" w14:textId="77777777" w:rsidR="00E8046C" w:rsidRDefault="00E8046C" w:rsidP="00E8046C">
      <w:pPr>
        <w:ind w:firstLine="720"/>
      </w:pPr>
      <w:r w:rsidRPr="00DE52F4">
        <w:rPr>
          <w:position w:val="-12"/>
        </w:rPr>
        <w:object w:dxaOrig="2920" w:dyaOrig="360" w14:anchorId="36772F54">
          <v:shape id="_x0000_i1186" type="#_x0000_t75" style="width:146.3pt;height:18.15pt" o:ole="">
            <v:imagedata r:id="rId271" o:title=""/>
          </v:shape>
          <o:OLEObject Type="Embed" ProgID="Equation.3" ShapeID="_x0000_i1186" DrawAspect="Content" ObjectID="_1627966952" r:id="rId272"/>
        </w:object>
      </w:r>
    </w:p>
    <w:p w14:paraId="01A4E45D" w14:textId="77777777" w:rsidR="00E8046C" w:rsidRDefault="00E8046C" w:rsidP="00E8046C">
      <w:pPr>
        <w:ind w:firstLine="720"/>
      </w:pPr>
    </w:p>
    <w:p w14:paraId="2DD96761" w14:textId="77777777" w:rsidR="00E8046C" w:rsidRDefault="00E8046C" w:rsidP="00E8046C">
      <w:r>
        <w:t>The expectation of the sum of the two variables in then given by</w:t>
      </w:r>
    </w:p>
    <w:p w14:paraId="085FB26F" w14:textId="77777777" w:rsidR="00E8046C" w:rsidRDefault="00E8046C" w:rsidP="00E8046C"/>
    <w:p w14:paraId="5A4D0229" w14:textId="77777777" w:rsidR="00E8046C" w:rsidRDefault="00E8046C" w:rsidP="00E8046C">
      <w:r>
        <w:tab/>
      </w:r>
      <w:r w:rsidRPr="004D06BD">
        <w:rPr>
          <w:position w:val="-18"/>
        </w:rPr>
        <w:object w:dxaOrig="2740" w:dyaOrig="480" w14:anchorId="155F7CD7">
          <v:shape id="_x0000_i1187" type="#_x0000_t75" style="width:137.4pt;height:23.9pt" o:ole="">
            <v:imagedata r:id="rId273" o:title=""/>
          </v:shape>
          <o:OLEObject Type="Embed" ProgID="Equation.3" ShapeID="_x0000_i1187" DrawAspect="Content" ObjectID="_1627966953" r:id="rId274"/>
        </w:object>
      </w:r>
    </w:p>
    <w:p w14:paraId="5758B912" w14:textId="77777777" w:rsidR="00E8046C" w:rsidRDefault="00E8046C" w:rsidP="00E8046C"/>
    <w:p w14:paraId="01C0C55A" w14:textId="77777777" w:rsidR="00E8046C" w:rsidRDefault="00E8046C" w:rsidP="00E8046C">
      <w:r>
        <w:t>Multiplying out we get</w:t>
      </w:r>
    </w:p>
    <w:p w14:paraId="5B5FD10E" w14:textId="77777777" w:rsidR="00E8046C" w:rsidRDefault="00E8046C" w:rsidP="00E8046C"/>
    <w:p w14:paraId="05E3EB3F" w14:textId="77777777" w:rsidR="00E8046C" w:rsidRDefault="00E8046C" w:rsidP="00E8046C">
      <w:pPr>
        <w:ind w:firstLine="720"/>
      </w:pPr>
      <w:r w:rsidRPr="004D06BD">
        <w:rPr>
          <w:position w:val="-18"/>
        </w:rPr>
        <w:object w:dxaOrig="4380" w:dyaOrig="480" w14:anchorId="0B44F6FC">
          <v:shape id="_x0000_i1188" type="#_x0000_t75" style="width:218.9pt;height:23.9pt" o:ole="">
            <v:imagedata r:id="rId275" o:title=""/>
          </v:shape>
          <o:OLEObject Type="Embed" ProgID="Equation.3" ShapeID="_x0000_i1188" DrawAspect="Content" ObjectID="_1627966954" r:id="rId276"/>
        </w:object>
      </w:r>
    </w:p>
    <w:p w14:paraId="13C47C3F" w14:textId="77777777" w:rsidR="00E8046C" w:rsidRDefault="00E8046C" w:rsidP="00E8046C">
      <w:r>
        <w:tab/>
      </w:r>
    </w:p>
    <w:p w14:paraId="73DF44BD" w14:textId="77777777" w:rsidR="00E8046C" w:rsidRDefault="00E8046C" w:rsidP="00E8046C"/>
    <w:p w14:paraId="575D0E47" w14:textId="77777777" w:rsidR="00E8046C" w:rsidRDefault="00E8046C" w:rsidP="00E8046C">
      <w:r>
        <w:t xml:space="preserve">Noting that </w:t>
      </w:r>
      <w:r>
        <w:tab/>
      </w:r>
      <w:r w:rsidRPr="003569BF">
        <w:rPr>
          <w:position w:val="-18"/>
        </w:rPr>
        <w:object w:dxaOrig="2220" w:dyaOrig="480" w14:anchorId="6FC3E1D5">
          <v:shape id="_x0000_i1189" type="#_x0000_t75" style="width:110.9pt;height:23.9pt" o:ole="">
            <v:imagedata r:id="rId253" o:title=""/>
          </v:shape>
          <o:OLEObject Type="Embed" ProgID="Equation.3" ShapeID="_x0000_i1189" DrawAspect="Content" ObjectID="_1627966955" r:id="rId277"/>
        </w:object>
      </w:r>
      <w:r>
        <w:t xml:space="preserve">and </w:t>
      </w:r>
      <w:r w:rsidRPr="00B11B98">
        <w:rPr>
          <w:position w:val="-16"/>
        </w:rPr>
        <w:object w:dxaOrig="2240" w:dyaOrig="460" w14:anchorId="48BBA2BD">
          <v:shape id="_x0000_i1190" type="#_x0000_t75" style="width:111.75pt;height:23.35pt" o:ole="">
            <v:imagedata r:id="rId255" o:title=""/>
          </v:shape>
          <o:OLEObject Type="Embed" ProgID="Equation.3" ShapeID="_x0000_i1190" DrawAspect="Content" ObjectID="_1627966956" r:id="rId278"/>
        </w:object>
      </w:r>
    </w:p>
    <w:p w14:paraId="27F9B14E" w14:textId="77777777" w:rsidR="00E8046C" w:rsidRDefault="00E8046C" w:rsidP="00E8046C">
      <w:pPr>
        <w:ind w:firstLine="720"/>
      </w:pPr>
    </w:p>
    <w:p w14:paraId="3113CC50" w14:textId="77777777" w:rsidR="00E8046C" w:rsidRDefault="00E8046C" w:rsidP="00E8046C">
      <w:pPr>
        <w:ind w:firstLine="720"/>
      </w:pPr>
      <w:r w:rsidRPr="004D06BD">
        <w:rPr>
          <w:position w:val="-18"/>
        </w:rPr>
        <w:object w:dxaOrig="2780" w:dyaOrig="480" w14:anchorId="615EF7F6">
          <v:shape id="_x0000_i1191" type="#_x0000_t75" style="width:138.8pt;height:23.9pt" o:ole="">
            <v:imagedata r:id="rId257" o:title=""/>
          </v:shape>
          <o:OLEObject Type="Embed" ProgID="Equation.3" ShapeID="_x0000_i1191" DrawAspect="Content" ObjectID="_1627966957" r:id="rId279"/>
        </w:object>
      </w:r>
    </w:p>
    <w:p w14:paraId="5F91DDC5" w14:textId="77777777" w:rsidR="00E8046C" w:rsidRDefault="00E8046C" w:rsidP="00E8046C">
      <w:pPr>
        <w:ind w:firstLine="720"/>
      </w:pPr>
    </w:p>
    <w:p w14:paraId="79F5BE0E" w14:textId="77777777" w:rsidR="00E8046C" w:rsidRDefault="00E8046C" w:rsidP="00E8046C">
      <w:r>
        <w:t>Therefore we can note that</w:t>
      </w:r>
    </w:p>
    <w:p w14:paraId="63892A13" w14:textId="77777777" w:rsidR="00E8046C" w:rsidRDefault="00E8046C" w:rsidP="00E8046C">
      <w:pPr>
        <w:ind w:firstLine="720"/>
      </w:pPr>
    </w:p>
    <w:p w14:paraId="20201902" w14:textId="77777777" w:rsidR="00E8046C" w:rsidRDefault="00E8046C" w:rsidP="00E8046C">
      <w:pPr>
        <w:ind w:firstLine="720"/>
      </w:pPr>
      <w:r w:rsidRPr="00817466">
        <w:rPr>
          <w:position w:val="-10"/>
        </w:rPr>
        <w:object w:dxaOrig="2439" w:dyaOrig="320" w14:anchorId="135B8744">
          <v:shape id="_x0000_i1192" type="#_x0000_t75" style="width:122.1pt;height:15.85pt" o:ole="">
            <v:imagedata r:id="rId259" o:title=""/>
          </v:shape>
          <o:OLEObject Type="Embed" ProgID="Equation.3" ShapeID="_x0000_i1192" DrawAspect="Content" ObjectID="_1627966958" r:id="rId280"/>
        </w:object>
      </w:r>
    </w:p>
    <w:p w14:paraId="0A6C301B" w14:textId="77777777" w:rsidR="00E8046C" w:rsidRDefault="00E8046C" w:rsidP="00E8046C">
      <w:pPr>
        <w:ind w:firstLine="720"/>
      </w:pPr>
    </w:p>
    <w:p w14:paraId="737E2F22" w14:textId="77777777" w:rsidR="00E8046C" w:rsidRDefault="00E8046C" w:rsidP="00E8046C">
      <w:r>
        <w:t>Furthermore</w:t>
      </w:r>
    </w:p>
    <w:p w14:paraId="4AE31573" w14:textId="77777777" w:rsidR="00E8046C" w:rsidRDefault="00E8046C" w:rsidP="00E8046C">
      <w:pPr>
        <w:ind w:firstLine="720"/>
      </w:pPr>
    </w:p>
    <w:p w14:paraId="04BABE6A" w14:textId="77777777" w:rsidR="00E8046C" w:rsidRDefault="00E8046C" w:rsidP="00E8046C">
      <w:pPr>
        <w:ind w:firstLine="720"/>
      </w:pPr>
      <w:r w:rsidRPr="00817466">
        <w:rPr>
          <w:position w:val="-10"/>
        </w:rPr>
        <w:object w:dxaOrig="3379" w:dyaOrig="340" w14:anchorId="3960E896">
          <v:shape id="_x0000_i1193" type="#_x0000_t75" style="width:168.75pt;height:17.3pt" o:ole="">
            <v:imagedata r:id="rId281" o:title=""/>
          </v:shape>
          <o:OLEObject Type="Embed" ProgID="Equation.3" ShapeID="_x0000_i1193" DrawAspect="Content" ObjectID="_1627966959" r:id="rId282"/>
        </w:object>
      </w:r>
    </w:p>
    <w:p w14:paraId="0B278FA0" w14:textId="77777777" w:rsidR="00E8046C" w:rsidRDefault="00E8046C" w:rsidP="00E8046C">
      <w:pPr>
        <w:ind w:firstLine="720"/>
      </w:pPr>
    </w:p>
    <w:p w14:paraId="07BD9990" w14:textId="77777777" w:rsidR="00E8046C" w:rsidRDefault="00E8046C" w:rsidP="00E8046C">
      <w:r>
        <w:t>And</w:t>
      </w:r>
    </w:p>
    <w:p w14:paraId="0FB8D1C7" w14:textId="77777777" w:rsidR="00E8046C" w:rsidRDefault="00E8046C" w:rsidP="00E8046C">
      <w:pPr>
        <w:ind w:firstLine="720"/>
      </w:pPr>
    </w:p>
    <w:p w14:paraId="40547611" w14:textId="77777777" w:rsidR="00E8046C" w:rsidRDefault="00E8046C" w:rsidP="00E8046C">
      <w:pPr>
        <w:ind w:firstLine="720"/>
      </w:pPr>
      <w:r w:rsidRPr="00817466">
        <w:rPr>
          <w:position w:val="-10"/>
        </w:rPr>
        <w:object w:dxaOrig="3840" w:dyaOrig="340" w14:anchorId="55C794C3">
          <v:shape id="_x0000_i1194" type="#_x0000_t75" style="width:192.1pt;height:17.3pt" o:ole="">
            <v:imagedata r:id="rId203" o:title=""/>
          </v:shape>
          <o:OLEObject Type="Embed" ProgID="Equation.3" ShapeID="_x0000_i1194" DrawAspect="Content" ObjectID="_1627966960" r:id="rId283"/>
        </w:object>
      </w:r>
      <w:r w:rsidRPr="00A91C07">
        <w:t xml:space="preserve"> </w:t>
      </w:r>
    </w:p>
    <w:p w14:paraId="03423B8D" w14:textId="77777777" w:rsidR="00E8046C" w:rsidRDefault="00E8046C" w:rsidP="00E8046C"/>
    <w:p w14:paraId="1EF34DBE" w14:textId="77777777" w:rsidR="00E8046C" w:rsidRDefault="00E8046C" w:rsidP="00E8046C"/>
    <w:p w14:paraId="76FA2A5E" w14:textId="77777777" w:rsidR="00E8046C" w:rsidRDefault="00E8046C" w:rsidP="00E8046C"/>
    <w:p w14:paraId="76385FC4" w14:textId="77777777" w:rsidR="00E8046C" w:rsidRDefault="00E8046C" w:rsidP="00E8046C"/>
    <w:p w14:paraId="6BBED9B6" w14:textId="77777777" w:rsidR="00E8046C" w:rsidRPr="00B602C3" w:rsidRDefault="00E8046C" w:rsidP="00E8046C"/>
    <w:p w14:paraId="13B31088" w14:textId="77777777" w:rsidR="00E8046C" w:rsidRDefault="00E8046C" w:rsidP="00E8046C">
      <w:r>
        <w:rPr>
          <w:noProof/>
        </w:rPr>
        <mc:AlternateContent>
          <mc:Choice Requires="wps">
            <w:drawing>
              <wp:anchor distT="0" distB="0" distL="114300" distR="114300" simplePos="0" relativeHeight="251659264" behindDoc="0" locked="0" layoutInCell="1" allowOverlap="1" wp14:anchorId="0401C34B" wp14:editId="52ADBE94">
                <wp:simplePos x="0" y="0"/>
                <wp:positionH relativeFrom="column">
                  <wp:posOffset>3086100</wp:posOffset>
                </wp:positionH>
                <wp:positionV relativeFrom="paragraph">
                  <wp:posOffset>4062095</wp:posOffset>
                </wp:positionV>
                <wp:extent cx="571500" cy="114300"/>
                <wp:effectExtent l="9525" t="13970" r="28575" b="62230"/>
                <wp:wrapNone/>
                <wp:docPr id="1" name="Line 2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02857" id="Line 220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319.85pt" to="4in,3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">
                <v:stroke endarrow="block"/>
              </v:line>
            </w:pict>
          </mc:Fallback>
        </mc:AlternateContent>
      </w:r>
    </w:p>
    <w:p w14:paraId="578DFD28" w14:textId="77777777" w:rsidR="00E8046C" w:rsidRDefault="00E8046C" w:rsidP="00E8046C">
      <w:pPr>
        <w:pStyle w:val="Heading2"/>
      </w:pPr>
      <w:r>
        <w:t>Variance of sum of I.I.D random variables</w:t>
      </w:r>
    </w:p>
    <w:p w14:paraId="7D35D9DE" w14:textId="77777777" w:rsidR="00E8046C" w:rsidRPr="0010172F" w:rsidRDefault="00E8046C" w:rsidP="00E8046C"/>
    <w:p w14:paraId="15F420E6" w14:textId="77777777" w:rsidR="00E8046C" w:rsidRPr="00550609" w:rsidRDefault="00E8046C" w:rsidP="00E8046C">
      <w:r w:rsidRPr="00817466">
        <w:rPr>
          <w:position w:val="-10"/>
        </w:rPr>
        <w:object w:dxaOrig="2700" w:dyaOrig="340" w14:anchorId="64A2E79C">
          <v:shape id="_x0000_i1195" type="#_x0000_t75" style="width:135.05pt;height:17.3pt" o:ole="">
            <v:imagedata r:id="rId284" o:title=""/>
          </v:shape>
          <o:OLEObject Type="Embed" ProgID="Equation.3" ShapeID="_x0000_i1195" DrawAspect="Content" ObjectID="_1627966961" r:id="rId285"/>
        </w:object>
      </w:r>
    </w:p>
    <w:p w14:paraId="519EC5C9" w14:textId="77777777" w:rsidR="00E8046C" w:rsidRPr="00941232" w:rsidRDefault="00E8046C" w:rsidP="00E8046C">
      <w:pPr>
        <w:pStyle w:val="Heading3"/>
      </w:pPr>
      <w:r>
        <w:t>Highlighting the principle</w:t>
      </w:r>
    </w:p>
    <w:p w14:paraId="53168CA1" w14:textId="77777777" w:rsidR="00E8046C" w:rsidRDefault="00E8046C" w:rsidP="00E8046C"/>
    <w:p w14:paraId="231DE9D0" w14:textId="77777777" w:rsidR="00E8046C" w:rsidRDefault="00B25485" w:rsidP="00E8046C">
      <w:r>
        <w:pict w14:anchorId="589C45A7">
          <v:group id="_x0000_s1026" editas="canvas" style="width:486pt;height:151.2pt;mso-position-horizontal-relative:char;mso-position-vertical-relative:line" coordorigin="2527,5333" coordsize="8100,2591">
            <o:lock v:ext="edit" aspectratio="t"/>
            <v:shape id="_x0000_s1027" type="#_x0000_t75" style="position:absolute;left:2527;top:5333;width:8100;height:2591" o:preferrelative="f">
              <v:fill o:detectmouseclick="t"/>
              <v:path o:extrusionok="t" o:connecttype="none"/>
              <o:lock v:ext="edit" text="t"/>
            </v:shape>
            <v:line id="_x0000_s1028" style="position:absolute;flip:y" from="2827,6258" to="3877,6876">
              <v:stroke endarrow="block"/>
            </v:line>
            <v:line id="_x0000_s1029" style="position:absolute" from="2827,6876" to="3877,7184">
              <v:stroke endarrow="block"/>
            </v:line>
            <v:line id="_x0000_s1030" style="position:absolute" from="2827,7492" to="4027,7493" stroked="f">
              <v:stroke endarrow="block"/>
            </v:line>
            <v:line id="_x0000_s1031" style="position:absolute" from="2677,7492" to="3877,7493" stroked="f">
              <v:stroke endarrow="block"/>
            </v:line>
            <v:line id="_x0000_s1032" style="position:absolute" from="2827,7338" to="3877,7339">
              <v:stroke endarrow="block"/>
            </v:line>
            <v:shape id="_x0000_s1033" type="#_x0000_t75" style="position:absolute;left:2827;top:6258;width:633;height:275">
              <v:imagedata r:id="rId205" o:title=""/>
            </v:shape>
            <v:shape id="_x0000_s1034" type="#_x0000_t75" style="position:absolute;left:2677;top:6791;width:167;height:240">
              <v:imagedata r:id="rId206" o:title=""/>
            </v:shape>
            <v:shape id="_x0000_s1035" type="#_x0000_t75" style="position:absolute;left:3877;top:6174;width:233;height:240">
              <v:imagedata r:id="rId207" o:title=""/>
            </v:shape>
            <v:shape id="_x0000_s1036" type="#_x0000_t75" style="position:absolute;left:3877;top:7030;width:394;height:239">
              <v:imagedata r:id="rId208" o:title=""/>
            </v:shape>
            <v:shape id="_x0000_s1037" type="#_x0000_t75" style="position:absolute;left:2677;top:7218;width:167;height:240">
              <v:imagedata r:id="rId209" o:title=""/>
            </v:shape>
            <v:shape id="_x0000_s1038" type="#_x0000_t202" style="position:absolute;left:4327;top:6413;width:600;height:771" stroked="f">
              <v:textbox style="mso-next-textbox:#_x0000_s1038">
                <w:txbxContent>
                  <w:p w14:paraId="055C03B8" w14:textId="77777777" w:rsidR="00E8046C" w:rsidRPr="00C62A59" w:rsidRDefault="00E8046C" w:rsidP="00E8046C">
                    <w:pPr>
                      <w:rPr>
                        <w:sz w:val="52"/>
                        <w:szCs w:val="52"/>
                      </w:rPr>
                    </w:pPr>
                    <w:r w:rsidRPr="00C62A59">
                      <w:rPr>
                        <w:sz w:val="52"/>
                        <w:szCs w:val="52"/>
                      </w:rPr>
                      <w:t>+</w:t>
                    </w:r>
                  </w:p>
                </w:txbxContent>
              </v:textbox>
            </v:shape>
            <v:line id="_x0000_s1039" style="position:absolute;flip:y" from="5227,6258" to="6277,6877">
              <v:stroke endarrow="block"/>
            </v:line>
            <v:line id="_x0000_s1040" style="position:absolute" from="5227,6877" to="6277,7185">
              <v:stroke endarrow="block"/>
            </v:line>
            <v:line id="_x0000_s1041" style="position:absolute" from="5227,7339" to="6277,7341">
              <v:stroke endarrow="block"/>
            </v:line>
            <v:shape id="_x0000_s1042" type="#_x0000_t75" style="position:absolute;left:5227;top:6258;width:633;height:276">
              <v:imagedata r:id="rId205" o:title=""/>
            </v:shape>
            <v:shape id="_x0000_s1043" type="#_x0000_t75" style="position:absolute;left:5077;top:6791;width:167;height:240">
              <v:imagedata r:id="rId206" o:title=""/>
            </v:shape>
            <v:shape id="_x0000_s1044" type="#_x0000_t75" style="position:absolute;left:6277;top:7031;width:394;height:239">
              <v:imagedata r:id="rId208" o:title=""/>
            </v:shape>
            <v:shape id="_x0000_s1045" type="#_x0000_t75" style="position:absolute;left:5077;top:7219;width:167;height:240">
              <v:imagedata r:id="rId210" o:title=""/>
            </v:shape>
            <v:shape id="_x0000_s1046" type="#_x0000_t75" style="position:absolute;left:3127;top:7647;width:167;height:190">
              <v:imagedata r:id="rId211" o:title=""/>
            </v:shape>
            <v:shape id="_x0000_s1047" type="#_x0000_t75" style="position:absolute;left:5527;top:6732;width:167;height:189">
              <v:imagedata r:id="rId212" o:title=""/>
            </v:shape>
            <v:shape id="_x0000_s1048" type="#_x0000_t202" style="position:absolute;left:6727;top:6413;width:600;height:770" stroked="f">
              <v:textbox style="mso-next-textbox:#_x0000_s1048">
                <w:txbxContent>
                  <w:p w14:paraId="32EEBA59" w14:textId="77777777" w:rsidR="00E8046C" w:rsidRPr="00C62A59" w:rsidRDefault="00E8046C" w:rsidP="00E8046C">
                    <w:pPr>
                      <w:rPr>
                        <w:sz w:val="52"/>
                        <w:szCs w:val="52"/>
                      </w:rPr>
                    </w:pPr>
                    <w:r>
                      <w:rPr>
                        <w:sz w:val="52"/>
                        <w:szCs w:val="52"/>
                      </w:rPr>
                      <w:t>=</w:t>
                    </w:r>
                  </w:p>
                </w:txbxContent>
              </v:textbox>
            </v:shape>
            <v:line id="_x0000_s1049" style="position:absolute;flip:y" from="7777,6270" to="8827,6887">
              <v:stroke endarrow="block"/>
            </v:line>
            <v:line id="_x0000_s1050" style="position:absolute" from="7777,6887" to="8827,7196">
              <v:stroke endarrow="block"/>
            </v:line>
            <v:line id="_x0000_s1051" style="position:absolute;flip:y" from="8977,5498" to="10027,6116">
              <v:stroke endarrow="block"/>
            </v:line>
            <v:line id="_x0000_s1052" style="position:absolute" from="8977,6270" to="10027,6579">
              <v:stroke endarrow="block"/>
            </v:line>
            <v:line id="_x0000_s1053" style="position:absolute" from="8977,7196" to="10027,7502">
              <v:stroke endarrow="block"/>
            </v:line>
            <v:line id="_x0000_s1054" style="position:absolute;flip:y" from="8977,6579" to="10027,7196">
              <v:stroke endarrow="block"/>
            </v:line>
            <v:shape id="_x0000_s1055" type="#_x0000_t75" style="position:absolute;left:8077;top:6323;width:300;height:240">
              <v:imagedata r:id="rId90" o:title=""/>
            </v:shape>
            <v:shape id="_x0000_s1056" type="#_x0000_t75" style="position:absolute;left:8677;top:5962;width:268;height:224">
              <v:imagedata r:id="rId92" o:title=""/>
            </v:shape>
            <v:shape id="_x0000_s1057" type="#_x0000_t75" style="position:absolute;left:9127;top:5498;width:300;height:241">
              <v:imagedata r:id="rId90" o:title=""/>
            </v:shape>
            <v:shape id="_x0000_s1058" type="#_x0000_t75" style="position:absolute;left:7627;top:6720;width:168;height:239">
              <v:imagedata r:id="rId51" o:title=""/>
            </v:shape>
            <v:shape id="_x0000_s1059" type="#_x0000_t75" style="position:absolute;left:8677;top:7337;width:268;height:225">
              <v:imagedata r:id="rId93" o:title=""/>
            </v:shape>
            <v:shape id="_x0000_s1060" type="#_x0000_t75" style="position:absolute;left:9127;top:6732;width:300;height:240">
              <v:imagedata r:id="rId90" o:title=""/>
            </v:shape>
            <v:shape id="_x0000_s1061" type="#_x0000_t75" style="position:absolute;left:10027;top:5333;width:317;height:224">
              <v:imagedata r:id="rId94" o:title=""/>
            </v:shape>
            <v:shape id="_x0000_s1062" type="#_x0000_t75" style="position:absolute;left:10027;top:6399;width:167;height:241">
              <v:imagedata r:id="rId95" o:title=""/>
            </v:shape>
            <v:shape id="_x0000_s1063" type="#_x0000_t75" style="position:absolute;left:10027;top:7338;width:300;height:225">
              <v:imagedata r:id="rId96" o:title=""/>
            </v:shape>
            <v:shape id="_x0000_s1064" type="#_x0000_t75" style="position:absolute;left:5677;top:7647;width:183;height:226">
              <v:imagedata r:id="rId213" o:title=""/>
            </v:shape>
            <v:shape id="_x0000_s1065" type="#_x0000_t75" style="position:absolute;left:8677;top:7681;width:467;height:243">
              <v:imagedata r:id="rId214" o:title=""/>
            </v:shape>
            <w10:wrap type="none"/>
            <w10:anchorlock/>
          </v:group>
          <o:OLEObject Type="Embed" ProgID="Equation.3" ShapeID="_x0000_s1033" DrawAspect="Content" ObjectID="_1627967062" r:id="rId286"/>
          <o:OLEObject Type="Embed" ProgID="Equation.3" ShapeID="_x0000_s1034" DrawAspect="Content" ObjectID="_1627967063" r:id="rId287"/>
          <o:OLEObject Type="Embed" ProgID="Equation.3" ShapeID="_x0000_s1035" DrawAspect="Content" ObjectID="_1627967064" r:id="rId288"/>
          <o:OLEObject Type="Embed" ProgID="Equation.3" ShapeID="_x0000_s1037" DrawAspect="Content" ObjectID="_1627967065" r:id="rId289"/>
          <o:OLEObject Type="Embed" ProgID="Equation.3" ShapeID="_x0000_s1042" DrawAspect="Content" ObjectID="_1627967066" r:id="rId290"/>
          <o:OLEObject Type="Embed" ProgID="Equation.3" ShapeID="_x0000_s1043" DrawAspect="Content" ObjectID="_1627967067" r:id="rId291"/>
          <o:OLEObject Type="Embed" ProgID="Equation.3" ShapeID="_x0000_s1045" DrawAspect="Content" ObjectID="_1627967068" r:id="rId292"/>
          <o:OLEObject Type="Embed" ProgID="Equation.3" ShapeID="_x0000_s1046" DrawAspect="Content" ObjectID="_1627967069" r:id="rId293"/>
          <o:OLEObject Type="Embed" ProgID="Equation.3" ShapeID="_x0000_s1047" DrawAspect="Content" ObjectID="_1627967070" r:id="rId294"/>
          <o:OLEObject Type="Embed" ProgID="Equation.3" ShapeID="_x0000_s1055" DrawAspect="Content" ObjectID="_1627967071" r:id="rId295"/>
          <o:OLEObject Type="Embed" ProgID="Equation.3" ShapeID="_x0000_s1056" DrawAspect="Content" ObjectID="_1627967072" r:id="rId296"/>
          <o:OLEObject Type="Embed" ProgID="Equation.3" ShapeID="_x0000_s1057" DrawAspect="Content" ObjectID="_1627967073" r:id="rId297"/>
          <o:OLEObject Type="Embed" ProgID="Equation.3" ShapeID="_x0000_s1058" DrawAspect="Content" ObjectID="_1627967074" r:id="rId298"/>
          <o:OLEObject Type="Embed" ProgID="Equation.3" ShapeID="_x0000_s1059" DrawAspect="Content" ObjectID="_1627967075" r:id="rId299"/>
          <o:OLEObject Type="Embed" ProgID="Equation.3" ShapeID="_x0000_s1060" DrawAspect="Content" ObjectID="_1627967076" r:id="rId300"/>
          <o:OLEObject Type="Embed" ProgID="Equation.3" ShapeID="_x0000_s1061" DrawAspect="Content" ObjectID="_1627967077" r:id="rId301"/>
          <o:OLEObject Type="Embed" ProgID="Equation.3" ShapeID="_x0000_s1062" DrawAspect="Content" ObjectID="_1627967078" r:id="rId302"/>
          <o:OLEObject Type="Embed" ProgID="Equation.3" ShapeID="_x0000_s1063" DrawAspect="Content" ObjectID="_1627967079" r:id="rId303"/>
          <o:OLEObject Type="Embed" ProgID="Equation.3" ShapeID="_x0000_s1064" DrawAspect="Content" ObjectID="_1627967080" r:id="rId304"/>
          <o:OLEObject Type="Embed" ProgID="Equation.3" ShapeID="_x0000_s1065" DrawAspect="Content" ObjectID="_1627967081" r:id="rId305"/>
        </w:pict>
      </w:r>
    </w:p>
    <w:p w14:paraId="4D9F8490" w14:textId="77777777" w:rsidR="00E8046C" w:rsidRDefault="00E8046C" w:rsidP="00E8046C">
      <w:r>
        <w:t>We have random variable</w:t>
      </w:r>
      <w:r w:rsidRPr="00E4339C">
        <w:rPr>
          <w:position w:val="-6"/>
        </w:rPr>
        <w:object w:dxaOrig="200" w:dyaOrig="220" w14:anchorId="7E290CC7">
          <v:shape id="_x0000_i1217" type="#_x0000_t75" style="width:9.8pt;height:11.25pt" o:ole="">
            <v:imagedata r:id="rId235" o:title=""/>
          </v:shape>
          <o:OLEObject Type="Embed" ProgID="Equation.3" ShapeID="_x0000_i1217" DrawAspect="Content" ObjectID="_1627966962" r:id="rId306"/>
        </w:object>
      </w:r>
      <w:r>
        <w:t xml:space="preserve"> with sample space </w:t>
      </w:r>
      <w:r w:rsidRPr="00E4339C">
        <w:rPr>
          <w:position w:val="-10"/>
        </w:rPr>
        <w:object w:dxaOrig="1420" w:dyaOrig="340" w14:anchorId="07DC2AD4">
          <v:shape id="_x0000_i1218" type="#_x0000_t75" style="width:71.4pt;height:17.3pt" o:ole="">
            <v:imagedata r:id="rId237" o:title=""/>
          </v:shape>
          <o:OLEObject Type="Embed" ProgID="Equation.3" ShapeID="_x0000_i1218" DrawAspect="Content" ObjectID="_1627966963" r:id="rId307"/>
        </w:object>
      </w:r>
      <w:r>
        <w:t xml:space="preserve">and another identically distributed random variable </w:t>
      </w:r>
      <w:r w:rsidRPr="00E4339C">
        <w:rPr>
          <w:position w:val="-10"/>
        </w:rPr>
        <w:object w:dxaOrig="220" w:dyaOrig="260" w14:anchorId="2463B64C">
          <v:shape id="_x0000_i1219" type="#_x0000_t75" style="width:11.25pt;height:12.65pt" o:ole="">
            <v:imagedata r:id="rId239" o:title=""/>
          </v:shape>
          <o:OLEObject Type="Embed" ProgID="Equation.3" ShapeID="_x0000_i1219" DrawAspect="Content" ObjectID="_1627966964" r:id="rId308"/>
        </w:object>
      </w:r>
      <w:r>
        <w:t>with sample space</w:t>
      </w:r>
      <w:r w:rsidRPr="00E4339C">
        <w:rPr>
          <w:position w:val="-10"/>
        </w:rPr>
        <w:object w:dxaOrig="1440" w:dyaOrig="340" w14:anchorId="20554CB1">
          <v:shape id="_x0000_i1220" type="#_x0000_t75" style="width:1in;height:17.3pt" o:ole="">
            <v:imagedata r:id="rId241" o:title=""/>
          </v:shape>
          <o:OLEObject Type="Embed" ProgID="Equation.3" ShapeID="_x0000_i1220" DrawAspect="Content" ObjectID="_1627966965" r:id="rId309"/>
        </w:object>
      </w:r>
      <w:r>
        <w:t xml:space="preserve">. The sample space of the joint distribution </w:t>
      </w:r>
      <w:r w:rsidRPr="00E87B78">
        <w:rPr>
          <w:position w:val="-10"/>
        </w:rPr>
        <w:object w:dxaOrig="560" w:dyaOrig="279" w14:anchorId="036BD5EE">
          <v:shape id="_x0000_i1221" type="#_x0000_t75" style="width:27.65pt;height:14.4pt" o:ole="">
            <v:imagedata r:id="rId243" o:title=""/>
          </v:shape>
          <o:OLEObject Type="Embed" ProgID="Equation.3" ShapeID="_x0000_i1221" DrawAspect="Content" ObjectID="_1627966966" r:id="rId310"/>
        </w:object>
      </w:r>
      <w:r>
        <w:t>is given by the set of pairs</w:t>
      </w:r>
    </w:p>
    <w:p w14:paraId="7BAD6465" w14:textId="77777777" w:rsidR="00E8046C" w:rsidRDefault="00E8046C" w:rsidP="00E8046C"/>
    <w:p w14:paraId="45F17FF6" w14:textId="77777777" w:rsidR="00E8046C" w:rsidRDefault="00E8046C" w:rsidP="00E8046C">
      <w:r w:rsidRPr="00C211D1">
        <w:rPr>
          <w:position w:val="-10"/>
        </w:rPr>
        <w:object w:dxaOrig="1540" w:dyaOrig="340" w14:anchorId="5AFAC4B4">
          <v:shape id="_x0000_i1222" type="#_x0000_t75" style="width:77.2pt;height:17.3pt" o:ole="">
            <v:imagedata r:id="rId245" o:title=""/>
          </v:shape>
          <o:OLEObject Type="Embed" ProgID="Equation.3" ShapeID="_x0000_i1222" DrawAspect="Content" ObjectID="_1627966967" r:id="rId311"/>
        </w:object>
      </w:r>
    </w:p>
    <w:p w14:paraId="5CC6D137" w14:textId="77777777" w:rsidR="00E8046C" w:rsidRDefault="00E8046C" w:rsidP="00E8046C">
      <w:r w:rsidRPr="00C211D1">
        <w:rPr>
          <w:position w:val="-10"/>
        </w:rPr>
        <w:object w:dxaOrig="1600" w:dyaOrig="340" w14:anchorId="615924E6">
          <v:shape id="_x0000_i1223" type="#_x0000_t75" style="width:80.35pt;height:17.3pt" o:ole="">
            <v:imagedata r:id="rId247" o:title=""/>
          </v:shape>
          <o:OLEObject Type="Embed" ProgID="Equation.3" ShapeID="_x0000_i1223" DrawAspect="Content" ObjectID="_1627966968" r:id="rId312"/>
        </w:object>
      </w:r>
    </w:p>
    <w:p w14:paraId="52550472" w14:textId="77777777" w:rsidR="00E8046C" w:rsidRDefault="00E8046C" w:rsidP="00E8046C"/>
    <w:p w14:paraId="22985E9C" w14:textId="77777777" w:rsidR="00E8046C" w:rsidRPr="00941232" w:rsidRDefault="00E8046C" w:rsidP="00E8046C">
      <w:pPr>
        <w:pStyle w:val="Heading3"/>
      </w:pPr>
      <w:r>
        <w:t>Proof</w:t>
      </w:r>
    </w:p>
    <w:p w14:paraId="4A724E4E" w14:textId="77777777" w:rsidR="00E8046C" w:rsidRDefault="00E8046C" w:rsidP="00E8046C"/>
    <w:p w14:paraId="1E32D2B1" w14:textId="77777777" w:rsidR="00E8046C" w:rsidRDefault="00E8046C" w:rsidP="00E8046C">
      <w:r w:rsidRPr="00817466">
        <w:rPr>
          <w:position w:val="-10"/>
        </w:rPr>
        <w:object w:dxaOrig="3480" w:dyaOrig="380" w14:anchorId="33E980E5">
          <v:shape id="_x0000_i1224" type="#_x0000_t75" style="width:173.95pt;height:18.7pt" o:ole="">
            <v:imagedata r:id="rId313" o:title=""/>
          </v:shape>
          <o:OLEObject Type="Embed" ProgID="Equation.3" ShapeID="_x0000_i1224" DrawAspect="Content" ObjectID="_1627966969" r:id="rId314"/>
        </w:object>
      </w:r>
    </w:p>
    <w:p w14:paraId="1EC9874D" w14:textId="77777777" w:rsidR="00E8046C" w:rsidRDefault="00E8046C" w:rsidP="00E8046C"/>
    <w:p w14:paraId="345854E3" w14:textId="77777777" w:rsidR="00E8046C" w:rsidRDefault="00E8046C" w:rsidP="00E8046C">
      <w:r w:rsidRPr="00817466">
        <w:rPr>
          <w:position w:val="-10"/>
        </w:rPr>
        <w:object w:dxaOrig="4459" w:dyaOrig="380" w14:anchorId="200295E7">
          <v:shape id="_x0000_i1225" type="#_x0000_t75" style="width:222.6pt;height:18.7pt" o:ole="">
            <v:imagedata r:id="rId315" o:title=""/>
          </v:shape>
          <o:OLEObject Type="Embed" ProgID="Equation.3" ShapeID="_x0000_i1225" DrawAspect="Content" ObjectID="_1627966970" r:id="rId316"/>
        </w:object>
      </w:r>
    </w:p>
    <w:p w14:paraId="3BBD5FFB" w14:textId="77777777" w:rsidR="00E8046C" w:rsidRDefault="00E8046C" w:rsidP="00E8046C"/>
    <w:p w14:paraId="6B180004" w14:textId="77777777" w:rsidR="00E8046C" w:rsidRDefault="00E8046C" w:rsidP="00E8046C">
      <w:r w:rsidRPr="00817466">
        <w:rPr>
          <w:position w:val="-10"/>
        </w:rPr>
        <w:object w:dxaOrig="4900" w:dyaOrig="380" w14:anchorId="1E3D880D">
          <v:shape id="_x0000_i1226" type="#_x0000_t75" style="width:245.4pt;height:18.7pt" o:ole="">
            <v:imagedata r:id="rId317" o:title=""/>
          </v:shape>
          <o:OLEObject Type="Embed" ProgID="Equation.3" ShapeID="_x0000_i1226" DrawAspect="Content" ObjectID="_1627966971" r:id="rId318"/>
        </w:object>
      </w:r>
    </w:p>
    <w:p w14:paraId="12C57F82" w14:textId="77777777" w:rsidR="00E8046C" w:rsidRDefault="00E8046C" w:rsidP="00E8046C"/>
    <w:p w14:paraId="3DB960FD" w14:textId="77777777" w:rsidR="00E8046C" w:rsidRDefault="00E8046C" w:rsidP="00E8046C">
      <w:r w:rsidRPr="00817466">
        <w:rPr>
          <w:position w:val="-10"/>
        </w:rPr>
        <w:object w:dxaOrig="5899" w:dyaOrig="380" w14:anchorId="399918FD">
          <v:shape id="_x0000_i1227" type="#_x0000_t75" style="width:294.6pt;height:18.7pt" o:ole="">
            <v:imagedata r:id="rId319" o:title=""/>
          </v:shape>
          <o:OLEObject Type="Embed" ProgID="Equation.3" ShapeID="_x0000_i1227" DrawAspect="Content" ObjectID="_1627966972" r:id="rId320"/>
        </w:object>
      </w:r>
    </w:p>
    <w:p w14:paraId="0BCA9DAF" w14:textId="77777777" w:rsidR="00E8046C" w:rsidRDefault="00E8046C" w:rsidP="00E8046C"/>
    <w:p w14:paraId="770FF8E5" w14:textId="77777777" w:rsidR="00E8046C" w:rsidRDefault="00E8046C" w:rsidP="00E8046C">
      <w:r w:rsidRPr="00817466">
        <w:rPr>
          <w:position w:val="-10"/>
        </w:rPr>
        <w:object w:dxaOrig="6039" w:dyaOrig="380" w14:anchorId="41607994">
          <v:shape id="_x0000_i1228" type="#_x0000_t75" style="width:301.8pt;height:18.7pt" o:ole="">
            <v:imagedata r:id="rId321" o:title=""/>
          </v:shape>
          <o:OLEObject Type="Embed" ProgID="Equation.3" ShapeID="_x0000_i1228" DrawAspect="Content" ObjectID="_1627966973" r:id="rId322"/>
        </w:object>
      </w:r>
    </w:p>
    <w:p w14:paraId="3ACC5D7B" w14:textId="77777777" w:rsidR="00E8046C" w:rsidRDefault="00E8046C" w:rsidP="00E8046C"/>
    <w:p w14:paraId="4D2B0DED" w14:textId="77777777" w:rsidR="00E8046C" w:rsidRDefault="00E8046C" w:rsidP="00E8046C">
      <w:r w:rsidRPr="00817466">
        <w:rPr>
          <w:position w:val="-10"/>
        </w:rPr>
        <w:object w:dxaOrig="4000" w:dyaOrig="380" w14:anchorId="2D24EA2C">
          <v:shape id="_x0000_i1229" type="#_x0000_t75" style="width:200.15pt;height:18.7pt" o:ole="">
            <v:imagedata r:id="rId323" o:title=""/>
          </v:shape>
          <o:OLEObject Type="Embed" ProgID="Equation.3" ShapeID="_x0000_i1229" DrawAspect="Content" ObjectID="_1627966974" r:id="rId324"/>
        </w:object>
      </w:r>
    </w:p>
    <w:p w14:paraId="07C21990" w14:textId="77777777" w:rsidR="00E8046C" w:rsidRDefault="00E8046C" w:rsidP="00E8046C"/>
    <w:p w14:paraId="3C5B6255" w14:textId="77777777" w:rsidR="00E8046C" w:rsidRDefault="00E8046C" w:rsidP="00E8046C">
      <w:r w:rsidRPr="00817466">
        <w:rPr>
          <w:position w:val="-10"/>
        </w:rPr>
        <w:object w:dxaOrig="2500" w:dyaOrig="340" w14:anchorId="7C3877CB">
          <v:shape id="_x0000_i1230" type="#_x0000_t75" style="width:125.3pt;height:17.3pt" o:ole="">
            <v:imagedata r:id="rId325" o:title=""/>
          </v:shape>
          <o:OLEObject Type="Embed" ProgID="Equation.3" ShapeID="_x0000_i1230" DrawAspect="Content" ObjectID="_1627966975" r:id="rId326"/>
        </w:object>
      </w:r>
    </w:p>
    <w:p w14:paraId="18D8397D" w14:textId="77777777" w:rsidR="00E8046C" w:rsidRDefault="00E8046C" w:rsidP="00E8046C"/>
    <w:p w14:paraId="02BCD821" w14:textId="45E35103" w:rsidR="00EC57A3" w:rsidRDefault="00EC57A3" w:rsidP="00015CDA">
      <w:pPr>
        <w:pStyle w:val="Heading2"/>
      </w:pPr>
    </w:p>
    <w:sectPr w:rsidR="00EC57A3">
      <w:headerReference w:type="even" r:id="rId327"/>
      <w:headerReference w:type="default" r:id="rId328"/>
      <w:footerReference w:type="even" r:id="rId329"/>
      <w:footerReference w:type="default" r:id="rId330"/>
      <w:headerReference w:type="first" r:id="rId331"/>
      <w:footerReference w:type="first" r:id="rId3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FC08E" w14:textId="77777777" w:rsidR="000D2748" w:rsidRDefault="000D2748" w:rsidP="00DC0620">
      <w:r>
        <w:separator/>
      </w:r>
    </w:p>
  </w:endnote>
  <w:endnote w:type="continuationSeparator" w:id="0">
    <w:p w14:paraId="051B6AF1" w14:textId="77777777" w:rsidR="000D2748" w:rsidRDefault="000D2748" w:rsidP="00DC0620">
      <w:r>
        <w:continuationSeparator/>
      </w:r>
    </w:p>
  </w:endnote>
  <w:endnote w:type="continuationNotice" w:id="1">
    <w:p w14:paraId="11361E1B" w14:textId="77777777" w:rsidR="000D2748" w:rsidRDefault="000D27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4665B" w14:textId="77777777" w:rsidR="000D2748" w:rsidRDefault="000D2748" w:rsidP="00DC0620">
      <w:r>
        <w:separator/>
      </w:r>
    </w:p>
  </w:footnote>
  <w:footnote w:type="continuationSeparator" w:id="0">
    <w:p w14:paraId="19E0DB14" w14:textId="77777777" w:rsidR="000D2748" w:rsidRDefault="000D2748" w:rsidP="00DC0620">
      <w:r>
        <w:continuationSeparator/>
      </w:r>
    </w:p>
  </w:footnote>
  <w:footnote w:type="continuationNotice" w:id="1">
    <w:p w14:paraId="00BCB713" w14:textId="77777777" w:rsidR="000D2748" w:rsidRDefault="000D27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BDE3F41"/>
    <w:multiLevelType w:val="hybridMultilevel"/>
    <w:tmpl w:val="D17883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B40EA8"/>
    <w:multiLevelType w:val="multilevel"/>
    <w:tmpl w:val="FD985614"/>
    <w:numStyleLink w:val="Headings"/>
  </w:abstractNum>
  <w:abstractNum w:abstractNumId="28"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4"/>
  </w:num>
  <w:num w:numId="4">
    <w:abstractNumId w:val="9"/>
  </w:num>
  <w:num w:numId="5">
    <w:abstractNumId w:val="8"/>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2"/>
  </w:num>
  <w:num w:numId="9">
    <w:abstractNumId w:val="37"/>
  </w:num>
  <w:num w:numId="10">
    <w:abstractNumId w:val="20"/>
  </w:num>
  <w:num w:numId="11">
    <w:abstractNumId w:val="19"/>
  </w:num>
  <w:num w:numId="12">
    <w:abstractNumId w:val="36"/>
  </w:num>
  <w:num w:numId="13">
    <w:abstractNumId w:val="31"/>
  </w:num>
  <w:num w:numId="14">
    <w:abstractNumId w:val="24"/>
  </w:num>
  <w:num w:numId="15">
    <w:abstractNumId w:val="16"/>
  </w:num>
  <w:num w:numId="16">
    <w:abstractNumId w:val="33"/>
  </w:num>
  <w:num w:numId="17">
    <w:abstractNumId w:val="38"/>
  </w:num>
  <w:num w:numId="18">
    <w:abstractNumId w:val="23"/>
  </w:num>
  <w:num w:numId="19">
    <w:abstractNumId w:val="32"/>
  </w:num>
  <w:num w:numId="20">
    <w:abstractNumId w:val="10"/>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5"/>
  </w:num>
  <w:num w:numId="24">
    <w:abstractNumId w:val="29"/>
  </w:num>
  <w:num w:numId="25">
    <w:abstractNumId w:val="30"/>
  </w:num>
  <w:num w:numId="26">
    <w:abstractNumId w:val="35"/>
  </w:num>
  <w:num w:numId="27">
    <w:abstractNumId w:val="28"/>
  </w:num>
  <w:num w:numId="28">
    <w:abstractNumId w:val="7"/>
  </w:num>
  <w:num w:numId="29">
    <w:abstractNumId w:val="6"/>
  </w:num>
  <w:num w:numId="30">
    <w:abstractNumId w:val="5"/>
  </w:num>
  <w:num w:numId="31">
    <w:abstractNumId w:val="4"/>
  </w:num>
  <w:num w:numId="32">
    <w:abstractNumId w:val="3"/>
  </w:num>
  <w:num w:numId="33">
    <w:abstractNumId w:val="2"/>
  </w:num>
  <w:num w:numId="34">
    <w:abstractNumId w:val="1"/>
  </w:num>
  <w:num w:numId="35">
    <w:abstractNumId w:val="0"/>
  </w:num>
  <w:num w:numId="36">
    <w:abstractNumId w:val="25"/>
  </w:num>
  <w:num w:numId="37">
    <w:abstractNumId w:val="17"/>
  </w:num>
  <w:num w:numId="38">
    <w:abstractNumId w:val="18"/>
  </w:num>
  <w:num w:numId="39">
    <w:abstractNumId w:val="26"/>
  </w:num>
  <w:num w:numId="40">
    <w:abstractNumId w:val="27"/>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5394"/>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A9D"/>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7BAF"/>
    <w:rsid w:val="00E8046C"/>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A9D"/>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416A9D"/>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416A9D"/>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416A9D"/>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416A9D"/>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416A9D"/>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416A9D"/>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416A9D"/>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416A9D"/>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416A9D"/>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416A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6A9D"/>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6A9D"/>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416A9D"/>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416A9D"/>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416A9D"/>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416A9D"/>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416A9D"/>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416A9D"/>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416A9D"/>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416A9D"/>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416A9D"/>
    <w:rPr>
      <w:rFonts w:cs="Times New Roman"/>
      <w:color w:val="0000FF"/>
      <w:u w:val="single"/>
    </w:rPr>
  </w:style>
  <w:style w:type="character" w:styleId="FollowedHyperlink">
    <w:name w:val="FollowedHyperlink"/>
    <w:basedOn w:val="DefaultParagraphFont"/>
    <w:uiPriority w:val="99"/>
    <w:rsid w:val="00416A9D"/>
    <w:rPr>
      <w:rFonts w:cs="Times New Roman"/>
      <w:color w:val="606420"/>
      <w:u w:val="single"/>
    </w:rPr>
  </w:style>
  <w:style w:type="character" w:styleId="PageNumber">
    <w:name w:val="page number"/>
    <w:basedOn w:val="DefaultParagraphFont"/>
    <w:uiPriority w:val="99"/>
    <w:rsid w:val="00416A9D"/>
    <w:rPr>
      <w:rFonts w:cs="Times New Roman"/>
    </w:rPr>
  </w:style>
  <w:style w:type="character" w:styleId="UnresolvedMention">
    <w:name w:val="Unresolved Mention"/>
    <w:basedOn w:val="DefaultParagraphFont"/>
    <w:uiPriority w:val="99"/>
    <w:semiHidden/>
    <w:unhideWhenUsed/>
    <w:rsid w:val="00416A9D"/>
    <w:rPr>
      <w:color w:val="808080"/>
      <w:shd w:val="clear" w:color="auto" w:fill="E6E6E6"/>
    </w:rPr>
  </w:style>
  <w:style w:type="paragraph" w:customStyle="1" w:styleId="StyleGuideSubsection">
    <w:name w:val="Style Guide Subsection"/>
    <w:basedOn w:val="StyleGuideSection"/>
    <w:next w:val="Normal"/>
    <w:autoRedefine/>
    <w:qFormat/>
    <w:rsid w:val="00416A9D"/>
    <w:pPr>
      <w:pBdr>
        <w:top w:val="none" w:sz="0" w:space="0" w:color="auto"/>
      </w:pBdr>
    </w:pPr>
    <w:rPr>
      <w:smallCaps/>
      <w:sz w:val="24"/>
    </w:rPr>
  </w:style>
  <w:style w:type="paragraph" w:customStyle="1" w:styleId="Command">
    <w:name w:val="Command"/>
    <w:basedOn w:val="Normal"/>
    <w:link w:val="CommandChar"/>
    <w:qFormat/>
    <w:rsid w:val="00416A9D"/>
    <w:pPr>
      <w:spacing w:line="240" w:lineRule="auto"/>
      <w:ind w:left="284"/>
    </w:pPr>
    <w:rPr>
      <w:rFonts w:ascii="Courier New" w:hAnsi="Courier New"/>
      <w:sz w:val="20"/>
    </w:rPr>
  </w:style>
  <w:style w:type="paragraph" w:customStyle="1" w:styleId="CodeHeading">
    <w:name w:val="Code Heading"/>
    <w:basedOn w:val="Normal"/>
    <w:uiPriority w:val="99"/>
    <w:rsid w:val="00416A9D"/>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416A9D"/>
    <w:pPr>
      <w:jc w:val="both"/>
    </w:pPr>
    <w:rPr>
      <w:rFonts w:ascii="Courier New" w:hAnsi="Courier New"/>
      <w:noProof/>
      <w:sz w:val="20"/>
    </w:rPr>
  </w:style>
  <w:style w:type="character" w:styleId="PlaceholderText">
    <w:name w:val="Placeholder Text"/>
    <w:basedOn w:val="DefaultParagraphFont"/>
    <w:uiPriority w:val="99"/>
    <w:semiHidden/>
    <w:rsid w:val="00416A9D"/>
    <w:rPr>
      <w:color w:val="808080"/>
    </w:rPr>
  </w:style>
  <w:style w:type="paragraph" w:styleId="HTMLPreformatted">
    <w:name w:val="HTML Preformatted"/>
    <w:basedOn w:val="Normal"/>
    <w:link w:val="HTMLPreformattedChar"/>
    <w:uiPriority w:val="99"/>
    <w:semiHidden/>
    <w:unhideWhenUsed/>
    <w:rsid w:val="0041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416A9D"/>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416A9D"/>
    <w:rPr>
      <w:b/>
    </w:rPr>
  </w:style>
  <w:style w:type="numbering" w:customStyle="1" w:styleId="KennysListStyles">
    <w:name w:val="KennysListStyles"/>
    <w:uiPriority w:val="99"/>
    <w:rsid w:val="00416A9D"/>
    <w:pPr>
      <w:numPr>
        <w:numId w:val="1"/>
      </w:numPr>
    </w:pPr>
  </w:style>
  <w:style w:type="paragraph" w:customStyle="1" w:styleId="Question">
    <w:name w:val="Question"/>
    <w:basedOn w:val="Normal"/>
    <w:next w:val="Answer"/>
    <w:qFormat/>
    <w:rsid w:val="00416A9D"/>
    <w:rPr>
      <w:b/>
    </w:rPr>
  </w:style>
  <w:style w:type="paragraph" w:customStyle="1" w:styleId="Answer">
    <w:name w:val="Answer"/>
    <w:basedOn w:val="Normal"/>
    <w:qFormat/>
    <w:rsid w:val="00416A9D"/>
    <w:pPr>
      <w:spacing w:line="240" w:lineRule="auto"/>
      <w:ind w:left="720"/>
    </w:pPr>
    <w:rPr>
      <w:i/>
    </w:rPr>
  </w:style>
  <w:style w:type="paragraph" w:customStyle="1" w:styleId="ChapterHeading">
    <w:name w:val="Chapter Heading"/>
    <w:basedOn w:val="Heading1"/>
    <w:qFormat/>
    <w:rsid w:val="00416A9D"/>
    <w:pPr>
      <w:numPr>
        <w:numId w:val="6"/>
      </w:numPr>
      <w:spacing w:before="200" w:after="100"/>
      <w:ind w:left="357" w:hanging="357"/>
    </w:pPr>
    <w:rPr>
      <w:sz w:val="40"/>
    </w:rPr>
  </w:style>
  <w:style w:type="table" w:styleId="TableGrid">
    <w:name w:val="Table Grid"/>
    <w:basedOn w:val="TableNormal"/>
    <w:uiPriority w:val="59"/>
    <w:rsid w:val="00416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416A9D"/>
    <w:pPr>
      <w:numPr>
        <w:numId w:val="2"/>
      </w:numPr>
    </w:pPr>
  </w:style>
  <w:style w:type="paragraph" w:customStyle="1" w:styleId="QuestionSection">
    <w:name w:val="Question Section"/>
    <w:basedOn w:val="Heading2"/>
    <w:qFormat/>
    <w:rsid w:val="00416A9D"/>
    <w:rPr>
      <w:b/>
      <w:color w:val="403152" w:themeColor="accent4" w:themeShade="80"/>
    </w:rPr>
  </w:style>
  <w:style w:type="paragraph" w:customStyle="1" w:styleId="TableCaption">
    <w:name w:val="Table Caption"/>
    <w:basedOn w:val="Normal"/>
    <w:qFormat/>
    <w:rsid w:val="00416A9D"/>
    <w:rPr>
      <w:smallCaps/>
    </w:rPr>
  </w:style>
  <w:style w:type="paragraph" w:customStyle="1" w:styleId="SourceCodeCaption">
    <w:name w:val="Source Code Caption"/>
    <w:basedOn w:val="Normal"/>
    <w:rsid w:val="00416A9D"/>
    <w:pPr>
      <w:spacing w:after="0" w:line="240" w:lineRule="auto"/>
    </w:pPr>
    <w:rPr>
      <w:rFonts w:ascii="Arial" w:hAnsi="Arial"/>
      <w:noProof/>
    </w:rPr>
  </w:style>
  <w:style w:type="paragraph" w:customStyle="1" w:styleId="CodeListing">
    <w:name w:val="Code Listing"/>
    <w:basedOn w:val="Normal"/>
    <w:qFormat/>
    <w:rsid w:val="00416A9D"/>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416A9D"/>
    <w:pPr>
      <w:spacing w:before="120"/>
      <w:ind w:left="720" w:right="720"/>
      <w:jc w:val="center"/>
    </w:pPr>
    <w:rPr>
      <w:i/>
      <w:iCs/>
    </w:rPr>
  </w:style>
  <w:style w:type="character" w:customStyle="1" w:styleId="QuoteChar">
    <w:name w:val="Quote Char"/>
    <w:basedOn w:val="DefaultParagraphFont"/>
    <w:link w:val="Quote"/>
    <w:uiPriority w:val="29"/>
    <w:rsid w:val="00416A9D"/>
    <w:rPr>
      <w:rFonts w:eastAsiaTheme="minorEastAsia"/>
      <w:i/>
      <w:iCs/>
      <w:color w:val="000000" w:themeColor="text1"/>
      <w:sz w:val="24"/>
      <w:lang w:eastAsia="en-GB"/>
    </w:rPr>
  </w:style>
  <w:style w:type="paragraph" w:styleId="Caption">
    <w:name w:val="caption"/>
    <w:basedOn w:val="Normal"/>
    <w:next w:val="Normal"/>
    <w:uiPriority w:val="35"/>
    <w:unhideWhenUsed/>
    <w:qFormat/>
    <w:rsid w:val="00416A9D"/>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416A9D"/>
    <w:rPr>
      <w:b/>
      <w:smallCaps/>
    </w:rPr>
  </w:style>
  <w:style w:type="paragraph" w:customStyle="1" w:styleId="NumberedList">
    <w:name w:val="Numbered List"/>
    <w:basedOn w:val="Normal"/>
    <w:qFormat/>
    <w:rsid w:val="00416A9D"/>
    <w:pPr>
      <w:numPr>
        <w:numId w:val="3"/>
      </w:numPr>
      <w:contextualSpacing/>
    </w:pPr>
    <w:rPr>
      <w:b/>
      <w:i/>
    </w:rPr>
  </w:style>
  <w:style w:type="paragraph" w:customStyle="1" w:styleId="ListNumberHeader">
    <w:name w:val="List Number Header"/>
    <w:basedOn w:val="Normal"/>
    <w:next w:val="ListNumber"/>
    <w:qFormat/>
    <w:rsid w:val="00416A9D"/>
    <w:pPr>
      <w:ind w:left="357" w:hanging="357"/>
      <w:contextualSpacing/>
    </w:pPr>
    <w:rPr>
      <w:b/>
      <w:smallCaps/>
    </w:rPr>
  </w:style>
  <w:style w:type="paragraph" w:styleId="ListBullet">
    <w:name w:val="List Bullet"/>
    <w:basedOn w:val="Normal"/>
    <w:uiPriority w:val="99"/>
    <w:unhideWhenUsed/>
    <w:rsid w:val="00416A9D"/>
    <w:pPr>
      <w:numPr>
        <w:numId w:val="4"/>
      </w:numPr>
      <w:contextualSpacing/>
    </w:pPr>
  </w:style>
  <w:style w:type="paragraph" w:customStyle="1" w:styleId="NumberedBullet">
    <w:name w:val="Numbered Bullet"/>
    <w:basedOn w:val="NumberedList"/>
    <w:rsid w:val="00416A9D"/>
  </w:style>
  <w:style w:type="paragraph" w:styleId="ListNumber">
    <w:name w:val="List Number"/>
    <w:basedOn w:val="Normal"/>
    <w:uiPriority w:val="99"/>
    <w:unhideWhenUsed/>
    <w:rsid w:val="00416A9D"/>
    <w:pPr>
      <w:numPr>
        <w:numId w:val="5"/>
      </w:numPr>
      <w:contextualSpacing/>
    </w:pPr>
  </w:style>
  <w:style w:type="table" w:customStyle="1" w:styleId="RowAndColumnStyle">
    <w:name w:val="RowAndColumnStyle"/>
    <w:basedOn w:val="TableNormal"/>
    <w:uiPriority w:val="99"/>
    <w:rsid w:val="00416A9D"/>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416A9D"/>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416A9D"/>
    <w:rPr>
      <w:rFonts w:eastAsiaTheme="minorEastAsia"/>
      <w:lang w:eastAsia="en-GB"/>
    </w:rPr>
    <w:tblPr/>
  </w:style>
  <w:style w:type="paragraph" w:customStyle="1" w:styleId="CommandOutput">
    <w:name w:val="Command Output"/>
    <w:basedOn w:val="Normal"/>
    <w:qFormat/>
    <w:rsid w:val="00416A9D"/>
    <w:pPr>
      <w:spacing w:after="0" w:line="240" w:lineRule="auto"/>
      <w:ind w:left="284"/>
    </w:pPr>
    <w:rPr>
      <w:rFonts w:ascii="Courier New" w:hAnsi="Courier New"/>
      <w:noProof/>
      <w:sz w:val="20"/>
    </w:rPr>
  </w:style>
  <w:style w:type="character" w:styleId="Emphasis">
    <w:name w:val="Emphasis"/>
    <w:basedOn w:val="DefaultParagraphFont"/>
    <w:uiPriority w:val="20"/>
    <w:qFormat/>
    <w:rsid w:val="00416A9D"/>
    <w:rPr>
      <w:i/>
      <w:iCs/>
    </w:rPr>
  </w:style>
  <w:style w:type="character" w:styleId="IntenseEmphasis">
    <w:name w:val="Intense Emphasis"/>
    <w:basedOn w:val="DefaultParagraphFont"/>
    <w:uiPriority w:val="21"/>
    <w:qFormat/>
    <w:rsid w:val="00416A9D"/>
    <w:rPr>
      <w:b w:val="0"/>
      <w:bCs w:val="0"/>
      <w:i/>
      <w:iCs/>
      <w:color w:val="00B0F0" w:themeColor="accent1"/>
    </w:rPr>
  </w:style>
  <w:style w:type="paragraph" w:customStyle="1" w:styleId="Intro">
    <w:name w:val="Intro"/>
    <w:basedOn w:val="Normal"/>
    <w:next w:val="Normal"/>
    <w:qFormat/>
    <w:rsid w:val="00416A9D"/>
    <w:pPr>
      <w:spacing w:before="240"/>
    </w:pPr>
    <w:rPr>
      <w:sz w:val="28"/>
      <w:lang w:eastAsia="fi-FI"/>
    </w:rPr>
  </w:style>
  <w:style w:type="paragraph" w:customStyle="1" w:styleId="StyleGuideSection">
    <w:name w:val="Style Guide Section"/>
    <w:basedOn w:val="Normal"/>
    <w:next w:val="Normal"/>
    <w:autoRedefine/>
    <w:qFormat/>
    <w:rsid w:val="00416A9D"/>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416A9D"/>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416A9D"/>
    <w:rPr>
      <w:rFonts w:eastAsiaTheme="minorEastAsia"/>
      <w:color w:val="31378B" w:themeColor="text2"/>
      <w:sz w:val="32"/>
      <w:lang w:eastAsia="en-GB"/>
    </w:rPr>
  </w:style>
  <w:style w:type="paragraph" w:styleId="Footer">
    <w:name w:val="footer"/>
    <w:basedOn w:val="Normal"/>
    <w:link w:val="FooterChar"/>
    <w:uiPriority w:val="99"/>
    <w:unhideWhenUsed/>
    <w:rsid w:val="00416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A9D"/>
    <w:rPr>
      <w:rFonts w:eastAsiaTheme="minorEastAsia"/>
      <w:color w:val="000000" w:themeColor="text1"/>
      <w:sz w:val="24"/>
      <w:lang w:eastAsia="en-GB"/>
    </w:rPr>
  </w:style>
  <w:style w:type="paragraph" w:customStyle="1" w:styleId="QuestionSubSection">
    <w:name w:val="Question Sub Section"/>
    <w:basedOn w:val="Heading3"/>
    <w:qFormat/>
    <w:rsid w:val="00416A9D"/>
    <w:rPr>
      <w:smallCaps/>
    </w:rPr>
  </w:style>
  <w:style w:type="paragraph" w:customStyle="1" w:styleId="TableCellNormal">
    <w:name w:val="Table Cell Normal"/>
    <w:basedOn w:val="Normal"/>
    <w:qFormat/>
    <w:rsid w:val="00416A9D"/>
    <w:pPr>
      <w:spacing w:before="120" w:after="120" w:line="240" w:lineRule="auto"/>
    </w:pPr>
  </w:style>
  <w:style w:type="paragraph" w:customStyle="1" w:styleId="Strong1">
    <w:name w:val="Strong1"/>
    <w:basedOn w:val="Normal"/>
    <w:next w:val="BodyText"/>
    <w:link w:val="strongChar"/>
    <w:qFormat/>
    <w:rsid w:val="00416A9D"/>
    <w:rPr>
      <w:b/>
      <w:lang w:eastAsia="fi-FI"/>
    </w:rPr>
  </w:style>
  <w:style w:type="paragraph" w:customStyle="1" w:styleId="Emphasis1">
    <w:name w:val="Emphasis1"/>
    <w:basedOn w:val="Normal"/>
    <w:next w:val="BodyText"/>
    <w:link w:val="emphasisChar"/>
    <w:qFormat/>
    <w:rsid w:val="00416A9D"/>
    <w:rPr>
      <w:i/>
      <w:lang w:eastAsia="fi-FI"/>
    </w:rPr>
  </w:style>
  <w:style w:type="paragraph" w:styleId="BodyText">
    <w:name w:val="Body Text"/>
    <w:aliases w:val="b"/>
    <w:basedOn w:val="Normal"/>
    <w:link w:val="BodyTextChar"/>
    <w:unhideWhenUsed/>
    <w:rsid w:val="00416A9D"/>
    <w:pPr>
      <w:spacing w:after="120"/>
    </w:pPr>
  </w:style>
  <w:style w:type="character" w:customStyle="1" w:styleId="BodyTextChar">
    <w:name w:val="Body Text Char"/>
    <w:aliases w:val="b Char"/>
    <w:basedOn w:val="DefaultParagraphFont"/>
    <w:link w:val="BodyText"/>
    <w:rsid w:val="00416A9D"/>
    <w:rPr>
      <w:rFonts w:eastAsiaTheme="minorEastAsia"/>
      <w:color w:val="000000" w:themeColor="text1"/>
      <w:sz w:val="24"/>
      <w:lang w:eastAsia="en-GB"/>
    </w:rPr>
  </w:style>
  <w:style w:type="character" w:customStyle="1" w:styleId="strongChar">
    <w:name w:val="strong Char"/>
    <w:basedOn w:val="DefaultParagraphFont"/>
    <w:link w:val="Strong1"/>
    <w:rsid w:val="00416A9D"/>
    <w:rPr>
      <w:rFonts w:eastAsiaTheme="minorEastAsia"/>
      <w:b/>
      <w:color w:val="000000" w:themeColor="text1"/>
      <w:sz w:val="24"/>
      <w:lang w:eastAsia="fi-FI"/>
    </w:rPr>
  </w:style>
  <w:style w:type="character" w:customStyle="1" w:styleId="PathChar">
    <w:name w:val="Path Char"/>
    <w:basedOn w:val="BodyTextChar"/>
    <w:link w:val="Path"/>
    <w:rsid w:val="00416A9D"/>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416A9D"/>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416A9D"/>
    <w:rPr>
      <w:i/>
      <w:iCs/>
    </w:rPr>
  </w:style>
  <w:style w:type="character" w:customStyle="1" w:styleId="CommandChar">
    <w:name w:val="Command Char"/>
    <w:basedOn w:val="DefaultParagraphFont"/>
    <w:link w:val="Command"/>
    <w:rsid w:val="00416A9D"/>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416A9D"/>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416A9D"/>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416A9D"/>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416A9D"/>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416A9D"/>
    <w:pPr>
      <w:numPr>
        <w:numId w:val="0"/>
      </w:numPr>
      <w:spacing w:after="0"/>
      <w:ind w:left="357" w:hanging="357"/>
      <w:jc w:val="right"/>
    </w:pPr>
    <w:rPr>
      <w:lang w:eastAsia="fi-FI"/>
    </w:rPr>
  </w:style>
  <w:style w:type="paragraph" w:customStyle="1" w:styleId="SubTitle">
    <w:name w:val="Sub Title"/>
    <w:basedOn w:val="Heading1"/>
    <w:qFormat/>
    <w:rsid w:val="00416A9D"/>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416A9D"/>
    <w:pPr>
      <w:spacing w:after="0"/>
      <w:ind w:left="924" w:hanging="357"/>
    </w:pPr>
  </w:style>
  <w:style w:type="paragraph" w:customStyle="1" w:styleId="a">
    <w:name w:val="`"/>
    <w:basedOn w:val="Normal"/>
    <w:qFormat/>
    <w:rsid w:val="00416A9D"/>
    <w:pPr>
      <w:pBdr>
        <w:bottom w:val="single" w:sz="4" w:space="1" w:color="auto"/>
      </w:pBdr>
    </w:pPr>
  </w:style>
  <w:style w:type="paragraph" w:customStyle="1" w:styleId="ContainsHeader">
    <w:name w:val="Contains Header"/>
    <w:basedOn w:val="ListBulletHeader"/>
    <w:qFormat/>
    <w:rsid w:val="00416A9D"/>
    <w:pPr>
      <w:pBdr>
        <w:top w:val="single" w:sz="4" w:space="12" w:color="auto"/>
      </w:pBdr>
      <w:spacing w:before="240" w:after="120"/>
    </w:pPr>
  </w:style>
  <w:style w:type="paragraph" w:customStyle="1" w:styleId="ContainsEnd">
    <w:name w:val="Contains End"/>
    <w:basedOn w:val="Normal"/>
    <w:qFormat/>
    <w:rsid w:val="00416A9D"/>
    <w:pPr>
      <w:pBdr>
        <w:bottom w:val="single" w:sz="4" w:space="1" w:color="auto"/>
      </w:pBdr>
      <w:spacing w:after="0" w:line="240" w:lineRule="auto"/>
    </w:pPr>
  </w:style>
  <w:style w:type="paragraph" w:customStyle="1" w:styleId="QuoteCallOut">
    <w:name w:val="Quote CallOut"/>
    <w:basedOn w:val="Normal"/>
    <w:qFormat/>
    <w:rsid w:val="00416A9D"/>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416A9D"/>
    <w:rPr>
      <w:b/>
      <w:smallCaps/>
    </w:rPr>
  </w:style>
  <w:style w:type="table" w:customStyle="1" w:styleId="SimpleDefinition">
    <w:name w:val="SimpleDefinition"/>
    <w:basedOn w:val="TableNormal"/>
    <w:uiPriority w:val="99"/>
    <w:rsid w:val="00416A9D"/>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416A9D"/>
    <w:pPr>
      <w:shd w:val="clear" w:color="auto" w:fill="FFFFFF" w:themeFill="background1"/>
      <w:spacing w:before="240"/>
      <w:ind w:left="238" w:right="238"/>
      <w:jc w:val="center"/>
    </w:pPr>
  </w:style>
  <w:style w:type="paragraph" w:customStyle="1" w:styleId="CaptionSubtle">
    <w:name w:val="Caption Subtle"/>
    <w:basedOn w:val="Caption"/>
    <w:next w:val="Normal"/>
    <w:qFormat/>
    <w:rsid w:val="00416A9D"/>
    <w:rPr>
      <w:i w:val="0"/>
      <w:color w:val="auto"/>
    </w:rPr>
  </w:style>
  <w:style w:type="paragraph" w:customStyle="1" w:styleId="TableHeader">
    <w:name w:val="Table Header"/>
    <w:basedOn w:val="ListBulletHeader"/>
    <w:qFormat/>
    <w:rsid w:val="00416A9D"/>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416A9D"/>
    <w:pPr>
      <w:numPr>
        <w:numId w:val="7"/>
      </w:numPr>
    </w:pPr>
    <w:rPr>
      <w:color w:val="0083B3" w:themeColor="accent6" w:themeShade="BF"/>
      <w:sz w:val="28"/>
      <w:lang w:eastAsia="fi-FI"/>
    </w:rPr>
  </w:style>
  <w:style w:type="paragraph" w:customStyle="1" w:styleId="QuestionAnkied">
    <w:name w:val="Question Ankied"/>
    <w:basedOn w:val="Question"/>
    <w:qFormat/>
    <w:rsid w:val="00416A9D"/>
    <w:rPr>
      <w:color w:val="7F7F7F" w:themeColor="text1" w:themeTint="80"/>
    </w:rPr>
  </w:style>
  <w:style w:type="paragraph" w:customStyle="1" w:styleId="AppendiceSection">
    <w:name w:val="Appendice Section"/>
    <w:basedOn w:val="Normal"/>
    <w:next w:val="Heading1"/>
    <w:qFormat/>
    <w:rsid w:val="00416A9D"/>
    <w:rPr>
      <w:rFonts w:asciiTheme="majorHAnsi" w:hAnsiTheme="majorHAnsi"/>
      <w:color w:val="31378B" w:themeColor="text2"/>
      <w:sz w:val="32"/>
      <w:lang w:eastAsia="fi-FI"/>
    </w:rPr>
  </w:style>
  <w:style w:type="paragraph" w:customStyle="1" w:styleId="Appendice">
    <w:name w:val="Appendice"/>
    <w:basedOn w:val="Heading2"/>
    <w:qFormat/>
    <w:rsid w:val="00416A9D"/>
    <w:rPr>
      <w:sz w:val="28"/>
      <w:lang w:eastAsia="fi-FI"/>
    </w:rPr>
  </w:style>
  <w:style w:type="paragraph" w:customStyle="1" w:styleId="QuestionEsoteric">
    <w:name w:val="Question Esoteric"/>
    <w:basedOn w:val="Normal"/>
    <w:qFormat/>
    <w:rsid w:val="00416A9D"/>
    <w:rPr>
      <w:color w:val="4BACC6" w:themeColor="accent5"/>
    </w:rPr>
  </w:style>
  <w:style w:type="paragraph" w:customStyle="1" w:styleId="ToDoSection">
    <w:name w:val="ToDo Section"/>
    <w:basedOn w:val="Heading1"/>
    <w:qFormat/>
    <w:rsid w:val="00416A9D"/>
  </w:style>
  <w:style w:type="paragraph" w:customStyle="1" w:styleId="ToDoQuestionHeader">
    <w:name w:val="ToDo Question Header"/>
    <w:basedOn w:val="Question"/>
    <w:qFormat/>
    <w:rsid w:val="00416A9D"/>
  </w:style>
  <w:style w:type="paragraph" w:customStyle="1" w:styleId="ToDoDetails">
    <w:name w:val="ToDoDetails"/>
    <w:basedOn w:val="Normal"/>
    <w:qFormat/>
    <w:rsid w:val="00416A9D"/>
  </w:style>
  <w:style w:type="paragraph" w:customStyle="1" w:styleId="CodeExampleCode">
    <w:name w:val="Code Example Code"/>
    <w:basedOn w:val="Normal"/>
    <w:rsid w:val="00416A9D"/>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416A9D"/>
    <w:pPr>
      <w:spacing w:after="160" w:line="240" w:lineRule="auto"/>
    </w:pPr>
    <w:rPr>
      <w:b/>
      <w:color w:val="auto"/>
      <w:lang w:eastAsia="fi-FI"/>
    </w:rPr>
  </w:style>
  <w:style w:type="paragraph" w:customStyle="1" w:styleId="CodeExampleRuntime">
    <w:name w:val="Code Example Runtime"/>
    <w:basedOn w:val="Normal"/>
    <w:qFormat/>
    <w:rsid w:val="00416A9D"/>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416A9D"/>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snapToGrid w:val="0"/>
      <w:color w:val="000080"/>
      <w:sz w:val="20"/>
      <w:szCs w:val="20"/>
    </w:rPr>
  </w:style>
  <w:style w:type="paragraph" w:customStyle="1" w:styleId="ListBullet1">
    <w:name w:val="&gt;ListBullet"/>
    <w:aliases w:val="&gt;lb"/>
    <w:basedOn w:val="BodyText"/>
    <w:rsid w:val="00B64FA4"/>
    <w:pPr>
      <w:spacing w:before="80" w:after="80"/>
      <w:ind w:left="720" w:hanging="360"/>
      <w:jc w:val="both"/>
    </w:pPr>
    <w:rPr>
      <w:rFonts w:ascii="Times" w:hAnsi="Times"/>
      <w:color w:val="800000"/>
      <w:sz w:val="20"/>
      <w:szCs w:val="20"/>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416A9D"/>
  </w:style>
  <w:style w:type="paragraph" w:customStyle="1" w:styleId="questionsubsection2">
    <w:name w:val="question sub section 2"/>
    <w:basedOn w:val="Heading4"/>
    <w:qFormat/>
    <w:rsid w:val="00416A9D"/>
  </w:style>
  <w:style w:type="paragraph" w:customStyle="1" w:styleId="ListBulletHeader2">
    <w:name w:val="List Bullet Header 2"/>
    <w:basedOn w:val="Normal"/>
    <w:next w:val="ListBullet"/>
    <w:qFormat/>
    <w:rsid w:val="00416A9D"/>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CodeExampleHeading"/>
    <w:link w:val="DefChar"/>
    <w:qFormat/>
    <w:rsid w:val="00416A9D"/>
  </w:style>
  <w:style w:type="character" w:customStyle="1" w:styleId="CodeExampleHeadingChar">
    <w:name w:val="Code Example Heading Char"/>
    <w:basedOn w:val="DefaultParagraphFont"/>
    <w:link w:val="CodeExampleHeading"/>
    <w:rsid w:val="00416A9D"/>
    <w:rPr>
      <w:rFonts w:eastAsiaTheme="minorEastAsia"/>
      <w:b/>
      <w:smallCaps/>
      <w:color w:val="31378B" w:themeColor="text2"/>
      <w:sz w:val="28"/>
      <w:lang w:eastAsia="fi-FI"/>
    </w:rPr>
  </w:style>
  <w:style w:type="character" w:customStyle="1" w:styleId="DefChar">
    <w:name w:val="Def Char"/>
    <w:basedOn w:val="CodeExampleHeadingChar"/>
    <w:link w:val="Def"/>
    <w:rsid w:val="00416A9D"/>
    <w:rPr>
      <w:rFonts w:eastAsiaTheme="minorEastAsia"/>
      <w:b/>
      <w:smallCaps/>
      <w:color w:val="31378B" w:themeColor="text2"/>
      <w:sz w:val="28"/>
      <w:lang w:eastAsia="fi-FI"/>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character" w:customStyle="1" w:styleId="Heading1Char1">
    <w:name w:val="Heading 1 Char1"/>
    <w:basedOn w:val="DefaultParagraphFont"/>
    <w:rsid w:val="00E8046C"/>
    <w:rPr>
      <w:rFonts w:ascii="Arial" w:hAnsi="Arial" w:cs="Arial"/>
      <w:b/>
      <w:bCs/>
      <w:color w:val="003366"/>
      <w:kern w:val="32"/>
      <w:sz w:val="48"/>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80.bin"/><Relationship Id="rId303" Type="http://schemas.openxmlformats.org/officeDocument/2006/relationships/oleObject" Target="embeddings/oleObject184.bin"/><Relationship Id="rId21" Type="http://schemas.openxmlformats.org/officeDocument/2006/relationships/image" Target="media/image9.png"/><Relationship Id="rId42" Type="http://schemas.openxmlformats.org/officeDocument/2006/relationships/image" Target="media/image20.wmf"/><Relationship Id="rId63" Type="http://schemas.openxmlformats.org/officeDocument/2006/relationships/oleObject" Target="embeddings/oleObject26.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85.bin"/><Relationship Id="rId324" Type="http://schemas.openxmlformats.org/officeDocument/2006/relationships/oleObject" Target="embeddings/oleObject199.bin"/><Relationship Id="rId170" Type="http://schemas.openxmlformats.org/officeDocument/2006/relationships/image" Target="media/image70.wmf"/><Relationship Id="rId191" Type="http://schemas.openxmlformats.org/officeDocument/2006/relationships/oleObject" Target="embeddings/oleObject109.bin"/><Relationship Id="rId205" Type="http://schemas.openxmlformats.org/officeDocument/2006/relationships/image" Target="media/image81.wmf"/><Relationship Id="rId226" Type="http://schemas.openxmlformats.org/officeDocument/2006/relationships/oleObject" Target="embeddings/oleObject129.bin"/><Relationship Id="rId247" Type="http://schemas.openxmlformats.org/officeDocument/2006/relationships/image" Target="media/image97.wmf"/><Relationship Id="rId107" Type="http://schemas.openxmlformats.org/officeDocument/2006/relationships/oleObject" Target="embeddings/oleObject48.bin"/><Relationship Id="rId268" Type="http://schemas.openxmlformats.org/officeDocument/2006/relationships/oleObject" Target="embeddings/oleObject155.bin"/><Relationship Id="rId289" Type="http://schemas.openxmlformats.org/officeDocument/2006/relationships/oleObject" Target="embeddings/oleObject170.bin"/><Relationship Id="rId11" Type="http://schemas.openxmlformats.org/officeDocument/2006/relationships/oleObject" Target="embeddings/oleObject2.bin"/><Relationship Id="rId32" Type="http://schemas.openxmlformats.org/officeDocument/2006/relationships/image" Target="media/image15.wmf"/><Relationship Id="rId53" Type="http://schemas.openxmlformats.org/officeDocument/2006/relationships/image" Target="media/image27.wmf"/><Relationship Id="rId74" Type="http://schemas.openxmlformats.org/officeDocument/2006/relationships/oleObject" Target="embeddings/oleObject32.bin"/><Relationship Id="rId128" Type="http://schemas.openxmlformats.org/officeDocument/2006/relationships/image" Target="media/image59.wmf"/><Relationship Id="rId149" Type="http://schemas.openxmlformats.org/officeDocument/2006/relationships/oleObject" Target="embeddings/oleObject75.bin"/><Relationship Id="rId314" Type="http://schemas.openxmlformats.org/officeDocument/2006/relationships/oleObject" Target="embeddings/oleObject194.bin"/><Relationship Id="rId335"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image" Target="media/image48.wmf"/><Relationship Id="rId160" Type="http://schemas.openxmlformats.org/officeDocument/2006/relationships/oleObject" Target="embeddings/oleObject86.bin"/><Relationship Id="rId181" Type="http://schemas.openxmlformats.org/officeDocument/2006/relationships/oleObject" Target="embeddings/oleObject99.bin"/><Relationship Id="rId216" Type="http://schemas.openxmlformats.org/officeDocument/2006/relationships/oleObject" Target="embeddings/oleObject119.bin"/><Relationship Id="rId237" Type="http://schemas.openxmlformats.org/officeDocument/2006/relationships/image" Target="media/image92.wmf"/><Relationship Id="rId258" Type="http://schemas.openxmlformats.org/officeDocument/2006/relationships/oleObject" Target="embeddings/oleObject149.bin"/><Relationship Id="rId279" Type="http://schemas.openxmlformats.org/officeDocument/2006/relationships/oleObject" Target="embeddings/oleObject162.bin"/><Relationship Id="rId22" Type="http://schemas.openxmlformats.org/officeDocument/2006/relationships/image" Target="media/image10.wmf"/><Relationship Id="rId43" Type="http://schemas.openxmlformats.org/officeDocument/2006/relationships/oleObject" Target="embeddings/oleObject16.bin"/><Relationship Id="rId64" Type="http://schemas.openxmlformats.org/officeDocument/2006/relationships/image" Target="media/image31.wmf"/><Relationship Id="rId118" Type="http://schemas.openxmlformats.org/officeDocument/2006/relationships/oleObject" Target="embeddings/oleObject57.bin"/><Relationship Id="rId139" Type="http://schemas.openxmlformats.org/officeDocument/2006/relationships/oleObject" Target="embeddings/oleObject65.bin"/><Relationship Id="rId290" Type="http://schemas.openxmlformats.org/officeDocument/2006/relationships/oleObject" Target="embeddings/oleObject171.bin"/><Relationship Id="rId304" Type="http://schemas.openxmlformats.org/officeDocument/2006/relationships/oleObject" Target="embeddings/oleObject185.bin"/><Relationship Id="rId325" Type="http://schemas.openxmlformats.org/officeDocument/2006/relationships/image" Target="media/image119.wmf"/><Relationship Id="rId85" Type="http://schemas.openxmlformats.org/officeDocument/2006/relationships/oleObject" Target="embeddings/oleObject38.bin"/><Relationship Id="rId150" Type="http://schemas.openxmlformats.org/officeDocument/2006/relationships/oleObject" Target="embeddings/oleObject76.bin"/><Relationship Id="rId171" Type="http://schemas.openxmlformats.org/officeDocument/2006/relationships/image" Target="media/image71.wmf"/><Relationship Id="rId192" Type="http://schemas.openxmlformats.org/officeDocument/2006/relationships/oleObject" Target="embeddings/oleObject110.bin"/><Relationship Id="rId206" Type="http://schemas.openxmlformats.org/officeDocument/2006/relationships/image" Target="media/image82.wmf"/><Relationship Id="rId227" Type="http://schemas.openxmlformats.org/officeDocument/2006/relationships/oleObject" Target="embeddings/oleObject130.bin"/><Relationship Id="rId248" Type="http://schemas.openxmlformats.org/officeDocument/2006/relationships/oleObject" Target="embeddings/oleObject144.bin"/><Relationship Id="rId269" Type="http://schemas.openxmlformats.org/officeDocument/2006/relationships/image" Target="media/image107.wmf"/><Relationship Id="rId12" Type="http://schemas.openxmlformats.org/officeDocument/2006/relationships/image" Target="media/image3.wmf"/><Relationship Id="rId33" Type="http://schemas.openxmlformats.org/officeDocument/2006/relationships/oleObject" Target="embeddings/oleObject11.bin"/><Relationship Id="rId108" Type="http://schemas.openxmlformats.org/officeDocument/2006/relationships/oleObject" Target="embeddings/oleObject49.bin"/><Relationship Id="rId129" Type="http://schemas.openxmlformats.org/officeDocument/2006/relationships/oleObject" Target="embeddings/oleObject63.bin"/><Relationship Id="rId280" Type="http://schemas.openxmlformats.org/officeDocument/2006/relationships/oleObject" Target="embeddings/oleObject163.bin"/><Relationship Id="rId315" Type="http://schemas.openxmlformats.org/officeDocument/2006/relationships/image" Target="media/image114.wmf"/><Relationship Id="rId54" Type="http://schemas.openxmlformats.org/officeDocument/2006/relationships/image" Target="media/image28.wmf"/><Relationship Id="rId75" Type="http://schemas.openxmlformats.org/officeDocument/2006/relationships/image" Target="media/image36.wmf"/><Relationship Id="rId96" Type="http://schemas.openxmlformats.org/officeDocument/2006/relationships/image" Target="media/image49.wmf"/><Relationship Id="rId140" Type="http://schemas.openxmlformats.org/officeDocument/2006/relationships/oleObject" Target="embeddings/oleObject66.bin"/><Relationship Id="rId161" Type="http://schemas.openxmlformats.org/officeDocument/2006/relationships/oleObject" Target="embeddings/oleObject87.bin"/><Relationship Id="rId182" Type="http://schemas.openxmlformats.org/officeDocument/2006/relationships/oleObject" Target="embeddings/oleObject100.bin"/><Relationship Id="rId217" Type="http://schemas.openxmlformats.org/officeDocument/2006/relationships/oleObject" Target="embeddings/oleObject120.bin"/><Relationship Id="rId6" Type="http://schemas.openxmlformats.org/officeDocument/2006/relationships/footnotes" Target="footnotes.xml"/><Relationship Id="rId238" Type="http://schemas.openxmlformats.org/officeDocument/2006/relationships/oleObject" Target="embeddings/oleObject139.bin"/><Relationship Id="rId259" Type="http://schemas.openxmlformats.org/officeDocument/2006/relationships/image" Target="media/image103.wmf"/><Relationship Id="rId23" Type="http://schemas.openxmlformats.org/officeDocument/2006/relationships/oleObject" Target="embeddings/oleObject6.bin"/><Relationship Id="rId119" Type="http://schemas.openxmlformats.org/officeDocument/2006/relationships/oleObject" Target="embeddings/oleObject58.bin"/><Relationship Id="rId270" Type="http://schemas.openxmlformats.org/officeDocument/2006/relationships/oleObject" Target="embeddings/oleObject156.bin"/><Relationship Id="rId291" Type="http://schemas.openxmlformats.org/officeDocument/2006/relationships/oleObject" Target="embeddings/oleObject172.bin"/><Relationship Id="rId305" Type="http://schemas.openxmlformats.org/officeDocument/2006/relationships/oleObject" Target="embeddings/oleObject186.bin"/><Relationship Id="rId326" Type="http://schemas.openxmlformats.org/officeDocument/2006/relationships/oleObject" Target="embeddings/oleObject200.bin"/><Relationship Id="rId44" Type="http://schemas.openxmlformats.org/officeDocument/2006/relationships/image" Target="media/image21.wmf"/><Relationship Id="rId65" Type="http://schemas.openxmlformats.org/officeDocument/2006/relationships/oleObject" Target="embeddings/oleObject27.bin"/><Relationship Id="rId86" Type="http://schemas.openxmlformats.org/officeDocument/2006/relationships/image" Target="media/image41.wmf"/><Relationship Id="rId130" Type="http://schemas.openxmlformats.org/officeDocument/2006/relationships/image" Target="media/image60.wmf"/><Relationship Id="rId151" Type="http://schemas.openxmlformats.org/officeDocument/2006/relationships/oleObject" Target="embeddings/oleObject77.bin"/><Relationship Id="rId172" Type="http://schemas.openxmlformats.org/officeDocument/2006/relationships/image" Target="media/image72.wmf"/><Relationship Id="rId193" Type="http://schemas.openxmlformats.org/officeDocument/2006/relationships/oleObject" Target="embeddings/oleObject111.bin"/><Relationship Id="rId207" Type="http://schemas.openxmlformats.org/officeDocument/2006/relationships/image" Target="media/image83.wmf"/><Relationship Id="rId228" Type="http://schemas.openxmlformats.org/officeDocument/2006/relationships/oleObject" Target="embeddings/oleObject131.bin"/><Relationship Id="rId249" Type="http://schemas.openxmlformats.org/officeDocument/2006/relationships/image" Target="media/image98.wmf"/><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oleObject" Target="embeddings/oleObject150.bin"/><Relationship Id="rId281" Type="http://schemas.openxmlformats.org/officeDocument/2006/relationships/image" Target="media/image111.wmf"/><Relationship Id="rId316" Type="http://schemas.openxmlformats.org/officeDocument/2006/relationships/oleObject" Target="embeddings/oleObject195.bin"/><Relationship Id="rId34" Type="http://schemas.openxmlformats.org/officeDocument/2006/relationships/image" Target="media/image16.wmf"/><Relationship Id="rId55" Type="http://schemas.openxmlformats.org/officeDocument/2006/relationships/image" Target="media/image29.wmf"/><Relationship Id="rId76" Type="http://schemas.openxmlformats.org/officeDocument/2006/relationships/oleObject" Target="embeddings/oleObject33.bin"/><Relationship Id="rId97" Type="http://schemas.openxmlformats.org/officeDocument/2006/relationships/image" Target="media/image50.wmf"/><Relationship Id="rId120" Type="http://schemas.openxmlformats.org/officeDocument/2006/relationships/image" Target="media/image55.wmf"/><Relationship Id="rId141" Type="http://schemas.openxmlformats.org/officeDocument/2006/relationships/oleObject" Target="embeddings/oleObject67.bin"/><Relationship Id="rId7" Type="http://schemas.openxmlformats.org/officeDocument/2006/relationships/endnotes" Target="endnotes.xml"/><Relationship Id="rId162" Type="http://schemas.openxmlformats.org/officeDocument/2006/relationships/oleObject" Target="embeddings/oleObject88.bin"/><Relationship Id="rId183" Type="http://schemas.openxmlformats.org/officeDocument/2006/relationships/oleObject" Target="embeddings/oleObject101.bin"/><Relationship Id="rId218" Type="http://schemas.openxmlformats.org/officeDocument/2006/relationships/oleObject" Target="embeddings/oleObject121.bin"/><Relationship Id="rId239" Type="http://schemas.openxmlformats.org/officeDocument/2006/relationships/image" Target="media/image93.wmf"/><Relationship Id="rId250" Type="http://schemas.openxmlformats.org/officeDocument/2006/relationships/oleObject" Target="embeddings/oleObject145.bin"/><Relationship Id="rId271" Type="http://schemas.openxmlformats.org/officeDocument/2006/relationships/image" Target="media/image108.wmf"/><Relationship Id="rId292" Type="http://schemas.openxmlformats.org/officeDocument/2006/relationships/oleObject" Target="embeddings/oleObject173.bin"/><Relationship Id="rId306" Type="http://schemas.openxmlformats.org/officeDocument/2006/relationships/oleObject" Target="embeddings/oleObject187.bin"/><Relationship Id="rId24" Type="http://schemas.openxmlformats.org/officeDocument/2006/relationships/image" Target="media/image11.wmf"/><Relationship Id="rId45" Type="http://schemas.openxmlformats.org/officeDocument/2006/relationships/oleObject" Target="embeddings/oleObject17.bin"/><Relationship Id="rId66" Type="http://schemas.openxmlformats.org/officeDocument/2006/relationships/image" Target="media/image32.wmf"/><Relationship Id="rId87" Type="http://schemas.openxmlformats.org/officeDocument/2006/relationships/oleObject" Target="embeddings/oleObject39.bin"/><Relationship Id="rId110" Type="http://schemas.openxmlformats.org/officeDocument/2006/relationships/oleObject" Target="embeddings/oleObject51.bin"/><Relationship Id="rId131" Type="http://schemas.openxmlformats.org/officeDocument/2006/relationships/oleObject" Target="embeddings/oleObject64.bin"/><Relationship Id="rId327" Type="http://schemas.openxmlformats.org/officeDocument/2006/relationships/header" Target="header1.xml"/><Relationship Id="rId152" Type="http://schemas.openxmlformats.org/officeDocument/2006/relationships/oleObject" Target="embeddings/oleObject78.bin"/><Relationship Id="rId173" Type="http://schemas.openxmlformats.org/officeDocument/2006/relationships/image" Target="media/image73.wmf"/><Relationship Id="rId194" Type="http://schemas.openxmlformats.org/officeDocument/2006/relationships/oleObject" Target="embeddings/oleObject112.bin"/><Relationship Id="rId208" Type="http://schemas.openxmlformats.org/officeDocument/2006/relationships/image" Target="media/image84.wmf"/><Relationship Id="rId229" Type="http://schemas.openxmlformats.org/officeDocument/2006/relationships/oleObject" Target="embeddings/oleObject132.bin"/><Relationship Id="rId240" Type="http://schemas.openxmlformats.org/officeDocument/2006/relationships/oleObject" Target="embeddings/oleObject140.bin"/><Relationship Id="rId261" Type="http://schemas.openxmlformats.org/officeDocument/2006/relationships/oleObject" Target="embeddings/oleObject151.bin"/><Relationship Id="rId14" Type="http://schemas.openxmlformats.org/officeDocument/2006/relationships/image" Target="media/image4.wmf"/><Relationship Id="rId35" Type="http://schemas.openxmlformats.org/officeDocument/2006/relationships/oleObject" Target="embeddings/oleObject12.bin"/><Relationship Id="rId56" Type="http://schemas.openxmlformats.org/officeDocument/2006/relationships/oleObject" Target="embeddings/oleObject20.bin"/><Relationship Id="rId77" Type="http://schemas.openxmlformats.org/officeDocument/2006/relationships/oleObject" Target="embeddings/oleObject34.bin"/><Relationship Id="rId100" Type="http://schemas.openxmlformats.org/officeDocument/2006/relationships/oleObject" Target="embeddings/oleObject41.bin"/><Relationship Id="rId282" Type="http://schemas.openxmlformats.org/officeDocument/2006/relationships/oleObject" Target="embeddings/oleObject164.bin"/><Relationship Id="rId317" Type="http://schemas.openxmlformats.org/officeDocument/2006/relationships/image" Target="media/image115.wmf"/><Relationship Id="rId8" Type="http://schemas.openxmlformats.org/officeDocument/2006/relationships/image" Target="media/image1.wmf"/><Relationship Id="rId51" Type="http://schemas.openxmlformats.org/officeDocument/2006/relationships/image" Target="media/image25.wmf"/><Relationship Id="rId72" Type="http://schemas.openxmlformats.org/officeDocument/2006/relationships/image" Target="media/image35.wmf"/><Relationship Id="rId93" Type="http://schemas.openxmlformats.org/officeDocument/2006/relationships/image" Target="media/image46.wmf"/><Relationship Id="rId98" Type="http://schemas.openxmlformats.org/officeDocument/2006/relationships/image" Target="media/image51.wmf"/><Relationship Id="rId121" Type="http://schemas.openxmlformats.org/officeDocument/2006/relationships/oleObject" Target="embeddings/oleObject59.bin"/><Relationship Id="rId142" Type="http://schemas.openxmlformats.org/officeDocument/2006/relationships/oleObject" Target="embeddings/oleObject68.bin"/><Relationship Id="rId163" Type="http://schemas.openxmlformats.org/officeDocument/2006/relationships/oleObject" Target="embeddings/oleObject89.bin"/><Relationship Id="rId184" Type="http://schemas.openxmlformats.org/officeDocument/2006/relationships/oleObject" Target="embeddings/oleObject102.bin"/><Relationship Id="rId189" Type="http://schemas.openxmlformats.org/officeDocument/2006/relationships/oleObject" Target="embeddings/oleObject107.bin"/><Relationship Id="rId219" Type="http://schemas.openxmlformats.org/officeDocument/2006/relationships/oleObject" Target="embeddings/oleObject122.bin"/><Relationship Id="rId3" Type="http://schemas.openxmlformats.org/officeDocument/2006/relationships/styles" Target="styles.xml"/><Relationship Id="rId214" Type="http://schemas.openxmlformats.org/officeDocument/2006/relationships/image" Target="media/image90.wmf"/><Relationship Id="rId230" Type="http://schemas.openxmlformats.org/officeDocument/2006/relationships/oleObject" Target="embeddings/oleObject133.bin"/><Relationship Id="rId235" Type="http://schemas.openxmlformats.org/officeDocument/2006/relationships/image" Target="media/image91.wmf"/><Relationship Id="rId251" Type="http://schemas.openxmlformats.org/officeDocument/2006/relationships/image" Target="media/image99.wmf"/><Relationship Id="rId256" Type="http://schemas.openxmlformats.org/officeDocument/2006/relationships/oleObject" Target="embeddings/oleObject148.bin"/><Relationship Id="rId277" Type="http://schemas.openxmlformats.org/officeDocument/2006/relationships/oleObject" Target="embeddings/oleObject160.bin"/><Relationship Id="rId298" Type="http://schemas.openxmlformats.org/officeDocument/2006/relationships/oleObject" Target="embeddings/oleObject179.bin"/><Relationship Id="rId25" Type="http://schemas.openxmlformats.org/officeDocument/2006/relationships/oleObject" Target="embeddings/oleObject7.bin"/><Relationship Id="rId46" Type="http://schemas.openxmlformats.org/officeDocument/2006/relationships/image" Target="media/image22.wmf"/><Relationship Id="rId67" Type="http://schemas.openxmlformats.org/officeDocument/2006/relationships/oleObject" Target="embeddings/oleObject28.bin"/><Relationship Id="rId116" Type="http://schemas.openxmlformats.org/officeDocument/2006/relationships/oleObject" Target="embeddings/oleObject56.bin"/><Relationship Id="rId137" Type="http://schemas.openxmlformats.org/officeDocument/2006/relationships/image" Target="media/image66.wmf"/><Relationship Id="rId158" Type="http://schemas.openxmlformats.org/officeDocument/2006/relationships/oleObject" Target="embeddings/oleObject84.bin"/><Relationship Id="rId272" Type="http://schemas.openxmlformats.org/officeDocument/2006/relationships/oleObject" Target="embeddings/oleObject157.bin"/><Relationship Id="rId293" Type="http://schemas.openxmlformats.org/officeDocument/2006/relationships/oleObject" Target="embeddings/oleObject174.bin"/><Relationship Id="rId302" Type="http://schemas.openxmlformats.org/officeDocument/2006/relationships/oleObject" Target="embeddings/oleObject183.bin"/><Relationship Id="rId307" Type="http://schemas.openxmlformats.org/officeDocument/2006/relationships/oleObject" Target="embeddings/oleObject188.bin"/><Relationship Id="rId323" Type="http://schemas.openxmlformats.org/officeDocument/2006/relationships/image" Target="media/image118.wmf"/><Relationship Id="rId328" Type="http://schemas.openxmlformats.org/officeDocument/2006/relationships/header" Target="header2.xml"/><Relationship Id="rId20" Type="http://schemas.openxmlformats.org/officeDocument/2006/relationships/image" Target="media/image8.png"/><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oleObject" Target="embeddings/oleObject52.bin"/><Relationship Id="rId132" Type="http://schemas.openxmlformats.org/officeDocument/2006/relationships/image" Target="media/image61.wmf"/><Relationship Id="rId153" Type="http://schemas.openxmlformats.org/officeDocument/2006/relationships/oleObject" Target="embeddings/oleObject79.bin"/><Relationship Id="rId174" Type="http://schemas.openxmlformats.org/officeDocument/2006/relationships/image" Target="media/image74.wmf"/><Relationship Id="rId179" Type="http://schemas.openxmlformats.org/officeDocument/2006/relationships/oleObject" Target="embeddings/oleObject97.bin"/><Relationship Id="rId195" Type="http://schemas.openxmlformats.org/officeDocument/2006/relationships/image" Target="media/image76.wmf"/><Relationship Id="rId209" Type="http://schemas.openxmlformats.org/officeDocument/2006/relationships/image" Target="media/image85.wmf"/><Relationship Id="rId190" Type="http://schemas.openxmlformats.org/officeDocument/2006/relationships/oleObject" Target="embeddings/oleObject108.bin"/><Relationship Id="rId204" Type="http://schemas.openxmlformats.org/officeDocument/2006/relationships/oleObject" Target="embeddings/oleObject117.bin"/><Relationship Id="rId220" Type="http://schemas.openxmlformats.org/officeDocument/2006/relationships/oleObject" Target="embeddings/oleObject123.bin"/><Relationship Id="rId225" Type="http://schemas.openxmlformats.org/officeDocument/2006/relationships/oleObject" Target="embeddings/oleObject128.bin"/><Relationship Id="rId241" Type="http://schemas.openxmlformats.org/officeDocument/2006/relationships/image" Target="media/image94.wmf"/><Relationship Id="rId246" Type="http://schemas.openxmlformats.org/officeDocument/2006/relationships/oleObject" Target="embeddings/oleObject143.bin"/><Relationship Id="rId267" Type="http://schemas.openxmlformats.org/officeDocument/2006/relationships/image" Target="media/image106.wmf"/><Relationship Id="rId288" Type="http://schemas.openxmlformats.org/officeDocument/2006/relationships/oleObject" Target="embeddings/oleObject169.bin"/><Relationship Id="rId15" Type="http://schemas.openxmlformats.org/officeDocument/2006/relationships/oleObject" Target="embeddings/oleObject4.bin"/><Relationship Id="rId36" Type="http://schemas.openxmlformats.org/officeDocument/2006/relationships/image" Target="media/image17.wmf"/><Relationship Id="rId57" Type="http://schemas.openxmlformats.org/officeDocument/2006/relationships/oleObject" Target="embeddings/oleObject21.bin"/><Relationship Id="rId106" Type="http://schemas.openxmlformats.org/officeDocument/2006/relationships/oleObject" Target="embeddings/oleObject47.bin"/><Relationship Id="rId127" Type="http://schemas.openxmlformats.org/officeDocument/2006/relationships/oleObject" Target="embeddings/oleObject62.bin"/><Relationship Id="rId262" Type="http://schemas.openxmlformats.org/officeDocument/2006/relationships/image" Target="media/image104.wmf"/><Relationship Id="rId283" Type="http://schemas.openxmlformats.org/officeDocument/2006/relationships/oleObject" Target="embeddings/oleObject165.bin"/><Relationship Id="rId313" Type="http://schemas.openxmlformats.org/officeDocument/2006/relationships/image" Target="media/image113.wmf"/><Relationship Id="rId318" Type="http://schemas.openxmlformats.org/officeDocument/2006/relationships/oleObject" Target="embeddings/oleObject196.bin"/><Relationship Id="rId10" Type="http://schemas.openxmlformats.org/officeDocument/2006/relationships/image" Target="media/image2.wmf"/><Relationship Id="rId31" Type="http://schemas.openxmlformats.org/officeDocument/2006/relationships/oleObject" Target="embeddings/oleObject10.bin"/><Relationship Id="rId52" Type="http://schemas.openxmlformats.org/officeDocument/2006/relationships/image" Target="media/image26.wmf"/><Relationship Id="rId73" Type="http://schemas.openxmlformats.org/officeDocument/2006/relationships/oleObject" Target="embeddings/oleObject31.bin"/><Relationship Id="rId78" Type="http://schemas.openxmlformats.org/officeDocument/2006/relationships/image" Target="media/image37.wmf"/><Relationship Id="rId94" Type="http://schemas.openxmlformats.org/officeDocument/2006/relationships/image" Target="media/image47.wmf"/><Relationship Id="rId99" Type="http://schemas.openxmlformats.org/officeDocument/2006/relationships/image" Target="media/image52.wmf"/><Relationship Id="rId101" Type="http://schemas.openxmlformats.org/officeDocument/2006/relationships/oleObject" Target="embeddings/oleObject42.bin"/><Relationship Id="rId122" Type="http://schemas.openxmlformats.org/officeDocument/2006/relationships/image" Target="media/image56.wmf"/><Relationship Id="rId143" Type="http://schemas.openxmlformats.org/officeDocument/2006/relationships/oleObject" Target="embeddings/oleObject69.bin"/><Relationship Id="rId148" Type="http://schemas.openxmlformats.org/officeDocument/2006/relationships/oleObject" Target="embeddings/oleObject74.bin"/><Relationship Id="rId164" Type="http://schemas.openxmlformats.org/officeDocument/2006/relationships/oleObject" Target="embeddings/oleObject90.bin"/><Relationship Id="rId169" Type="http://schemas.openxmlformats.org/officeDocument/2006/relationships/oleObject" Target="embeddings/oleObject93.bin"/><Relationship Id="rId185" Type="http://schemas.openxmlformats.org/officeDocument/2006/relationships/oleObject" Target="embeddings/oleObject103.bin"/><Relationship Id="rId33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8.bin"/><Relationship Id="rId210" Type="http://schemas.openxmlformats.org/officeDocument/2006/relationships/image" Target="media/image86.wmf"/><Relationship Id="rId215" Type="http://schemas.openxmlformats.org/officeDocument/2006/relationships/oleObject" Target="embeddings/oleObject118.bin"/><Relationship Id="rId236" Type="http://schemas.openxmlformats.org/officeDocument/2006/relationships/oleObject" Target="embeddings/oleObject138.bin"/><Relationship Id="rId257" Type="http://schemas.openxmlformats.org/officeDocument/2006/relationships/image" Target="media/image102.wmf"/><Relationship Id="rId278" Type="http://schemas.openxmlformats.org/officeDocument/2006/relationships/oleObject" Target="embeddings/oleObject161.bin"/><Relationship Id="rId26" Type="http://schemas.openxmlformats.org/officeDocument/2006/relationships/image" Target="media/image12.wmf"/><Relationship Id="rId231" Type="http://schemas.openxmlformats.org/officeDocument/2006/relationships/oleObject" Target="embeddings/oleObject134.bin"/><Relationship Id="rId252" Type="http://schemas.openxmlformats.org/officeDocument/2006/relationships/oleObject" Target="embeddings/oleObject146.bin"/><Relationship Id="rId273" Type="http://schemas.openxmlformats.org/officeDocument/2006/relationships/image" Target="media/image109.wmf"/><Relationship Id="rId294" Type="http://schemas.openxmlformats.org/officeDocument/2006/relationships/oleObject" Target="embeddings/oleObject175.bin"/><Relationship Id="rId308" Type="http://schemas.openxmlformats.org/officeDocument/2006/relationships/oleObject" Target="embeddings/oleObject189.bin"/><Relationship Id="rId329" Type="http://schemas.openxmlformats.org/officeDocument/2006/relationships/footer" Target="footer1.xml"/><Relationship Id="rId47" Type="http://schemas.openxmlformats.org/officeDocument/2006/relationships/oleObject" Target="embeddings/oleObject18.bin"/><Relationship Id="rId68" Type="http://schemas.openxmlformats.org/officeDocument/2006/relationships/image" Target="media/image33.wmf"/><Relationship Id="rId89" Type="http://schemas.openxmlformats.org/officeDocument/2006/relationships/oleObject" Target="embeddings/oleObject40.bin"/><Relationship Id="rId112" Type="http://schemas.openxmlformats.org/officeDocument/2006/relationships/oleObject" Target="embeddings/oleObject53.bin"/><Relationship Id="rId133" Type="http://schemas.openxmlformats.org/officeDocument/2006/relationships/image" Target="media/image62.wmf"/><Relationship Id="rId154" Type="http://schemas.openxmlformats.org/officeDocument/2006/relationships/oleObject" Target="embeddings/oleObject80.bin"/><Relationship Id="rId175" Type="http://schemas.openxmlformats.org/officeDocument/2006/relationships/image" Target="media/image75.wmf"/><Relationship Id="rId196" Type="http://schemas.openxmlformats.org/officeDocument/2006/relationships/oleObject" Target="embeddings/oleObject113.bin"/><Relationship Id="rId200" Type="http://schemas.openxmlformats.org/officeDocument/2006/relationships/oleObject" Target="embeddings/oleObject115.bin"/><Relationship Id="rId16" Type="http://schemas.openxmlformats.org/officeDocument/2006/relationships/image" Target="media/image5.wmf"/><Relationship Id="rId221" Type="http://schemas.openxmlformats.org/officeDocument/2006/relationships/oleObject" Target="embeddings/oleObject124.bin"/><Relationship Id="rId242" Type="http://schemas.openxmlformats.org/officeDocument/2006/relationships/oleObject" Target="embeddings/oleObject141.bin"/><Relationship Id="rId263" Type="http://schemas.openxmlformats.org/officeDocument/2006/relationships/oleObject" Target="embeddings/oleObject152.bin"/><Relationship Id="rId284" Type="http://schemas.openxmlformats.org/officeDocument/2006/relationships/image" Target="media/image112.wmf"/><Relationship Id="rId319" Type="http://schemas.openxmlformats.org/officeDocument/2006/relationships/image" Target="media/image116.wmf"/><Relationship Id="rId37" Type="http://schemas.openxmlformats.org/officeDocument/2006/relationships/oleObject" Target="embeddings/oleObject13.bin"/><Relationship Id="rId58" Type="http://schemas.openxmlformats.org/officeDocument/2006/relationships/oleObject" Target="embeddings/oleObject22.bin"/><Relationship Id="rId79" Type="http://schemas.openxmlformats.org/officeDocument/2006/relationships/oleObject" Target="embeddings/oleObject35.bin"/><Relationship Id="rId102" Type="http://schemas.openxmlformats.org/officeDocument/2006/relationships/oleObject" Target="embeddings/oleObject43.bin"/><Relationship Id="rId123" Type="http://schemas.openxmlformats.org/officeDocument/2006/relationships/oleObject" Target="embeddings/oleObject60.bin"/><Relationship Id="rId144" Type="http://schemas.openxmlformats.org/officeDocument/2006/relationships/oleObject" Target="embeddings/oleObject70.bin"/><Relationship Id="rId330" Type="http://schemas.openxmlformats.org/officeDocument/2006/relationships/footer" Target="footer2.xml"/><Relationship Id="rId90" Type="http://schemas.openxmlformats.org/officeDocument/2006/relationships/image" Target="media/image43.wmf"/><Relationship Id="rId165" Type="http://schemas.openxmlformats.org/officeDocument/2006/relationships/oleObject" Target="embeddings/oleObject91.bin"/><Relationship Id="rId186" Type="http://schemas.openxmlformats.org/officeDocument/2006/relationships/oleObject" Target="embeddings/oleObject104.bin"/><Relationship Id="rId211" Type="http://schemas.openxmlformats.org/officeDocument/2006/relationships/image" Target="media/image87.wmf"/><Relationship Id="rId232" Type="http://schemas.openxmlformats.org/officeDocument/2006/relationships/oleObject" Target="embeddings/oleObject135.bin"/><Relationship Id="rId253" Type="http://schemas.openxmlformats.org/officeDocument/2006/relationships/image" Target="media/image100.wmf"/><Relationship Id="rId274" Type="http://schemas.openxmlformats.org/officeDocument/2006/relationships/oleObject" Target="embeddings/oleObject158.bin"/><Relationship Id="rId295" Type="http://schemas.openxmlformats.org/officeDocument/2006/relationships/oleObject" Target="embeddings/oleObject176.bin"/><Relationship Id="rId309" Type="http://schemas.openxmlformats.org/officeDocument/2006/relationships/oleObject" Target="embeddings/oleObject190.bin"/><Relationship Id="rId27" Type="http://schemas.openxmlformats.org/officeDocument/2006/relationships/oleObject" Target="embeddings/oleObject8.bin"/><Relationship Id="rId48" Type="http://schemas.openxmlformats.org/officeDocument/2006/relationships/image" Target="media/image23.wmf"/><Relationship Id="rId69" Type="http://schemas.openxmlformats.org/officeDocument/2006/relationships/oleObject" Target="embeddings/oleObject29.bin"/><Relationship Id="rId113" Type="http://schemas.openxmlformats.org/officeDocument/2006/relationships/oleObject" Target="embeddings/oleObject54.bin"/><Relationship Id="rId134" Type="http://schemas.openxmlformats.org/officeDocument/2006/relationships/image" Target="media/image63.wmf"/><Relationship Id="rId320" Type="http://schemas.openxmlformats.org/officeDocument/2006/relationships/oleObject" Target="embeddings/oleObject197.bin"/><Relationship Id="rId80" Type="http://schemas.openxmlformats.org/officeDocument/2006/relationships/image" Target="media/image38.wmf"/><Relationship Id="rId155" Type="http://schemas.openxmlformats.org/officeDocument/2006/relationships/oleObject" Target="embeddings/oleObject81.bin"/><Relationship Id="rId176" Type="http://schemas.openxmlformats.org/officeDocument/2006/relationships/oleObject" Target="embeddings/oleObject94.bin"/><Relationship Id="rId197" Type="http://schemas.openxmlformats.org/officeDocument/2006/relationships/image" Target="media/image77.wmf"/><Relationship Id="rId201" Type="http://schemas.openxmlformats.org/officeDocument/2006/relationships/image" Target="media/image79.wmf"/><Relationship Id="rId222" Type="http://schemas.openxmlformats.org/officeDocument/2006/relationships/oleObject" Target="embeddings/oleObject125.bin"/><Relationship Id="rId243" Type="http://schemas.openxmlformats.org/officeDocument/2006/relationships/image" Target="media/image95.wmf"/><Relationship Id="rId264" Type="http://schemas.openxmlformats.org/officeDocument/2006/relationships/oleObject" Target="embeddings/oleObject153.bin"/><Relationship Id="rId285" Type="http://schemas.openxmlformats.org/officeDocument/2006/relationships/oleObject" Target="embeddings/oleObject166.bin"/><Relationship Id="rId17" Type="http://schemas.openxmlformats.org/officeDocument/2006/relationships/oleObject" Target="embeddings/oleObject5.bin"/><Relationship Id="rId38" Type="http://schemas.openxmlformats.org/officeDocument/2006/relationships/image" Target="media/image18.wmf"/><Relationship Id="rId59" Type="http://schemas.openxmlformats.org/officeDocument/2006/relationships/oleObject" Target="embeddings/oleObject23.bin"/><Relationship Id="rId103" Type="http://schemas.openxmlformats.org/officeDocument/2006/relationships/oleObject" Target="embeddings/oleObject44.bin"/><Relationship Id="rId124" Type="http://schemas.openxmlformats.org/officeDocument/2006/relationships/image" Target="media/image57.wmf"/><Relationship Id="rId310" Type="http://schemas.openxmlformats.org/officeDocument/2006/relationships/oleObject" Target="embeddings/oleObject191.bin"/><Relationship Id="rId70" Type="http://schemas.openxmlformats.org/officeDocument/2006/relationships/image" Target="media/image34.wmf"/><Relationship Id="rId91" Type="http://schemas.openxmlformats.org/officeDocument/2006/relationships/image" Target="media/image44.wmf"/><Relationship Id="rId145" Type="http://schemas.openxmlformats.org/officeDocument/2006/relationships/oleObject" Target="embeddings/oleObject71.bin"/><Relationship Id="rId166" Type="http://schemas.openxmlformats.org/officeDocument/2006/relationships/image" Target="media/image68.wmf"/><Relationship Id="rId187" Type="http://schemas.openxmlformats.org/officeDocument/2006/relationships/oleObject" Target="embeddings/oleObject105.bin"/><Relationship Id="rId331" Type="http://schemas.openxmlformats.org/officeDocument/2006/relationships/header" Target="header3.xml"/><Relationship Id="rId1" Type="http://schemas.openxmlformats.org/officeDocument/2006/relationships/customXml" Target="../customXml/item1.xml"/><Relationship Id="rId212" Type="http://schemas.openxmlformats.org/officeDocument/2006/relationships/image" Target="media/image88.wmf"/><Relationship Id="rId233" Type="http://schemas.openxmlformats.org/officeDocument/2006/relationships/oleObject" Target="embeddings/oleObject136.bin"/><Relationship Id="rId254" Type="http://schemas.openxmlformats.org/officeDocument/2006/relationships/oleObject" Target="embeddings/oleObject147.bin"/><Relationship Id="rId28" Type="http://schemas.openxmlformats.org/officeDocument/2006/relationships/image" Target="media/image13.wmf"/><Relationship Id="rId49" Type="http://schemas.openxmlformats.org/officeDocument/2006/relationships/oleObject" Target="embeddings/oleObject19.bin"/><Relationship Id="rId114" Type="http://schemas.openxmlformats.org/officeDocument/2006/relationships/oleObject" Target="embeddings/oleObject55.bin"/><Relationship Id="rId275" Type="http://schemas.openxmlformats.org/officeDocument/2006/relationships/image" Target="media/image110.wmf"/><Relationship Id="rId296" Type="http://schemas.openxmlformats.org/officeDocument/2006/relationships/oleObject" Target="embeddings/oleObject177.bin"/><Relationship Id="rId300" Type="http://schemas.openxmlformats.org/officeDocument/2006/relationships/oleObject" Target="embeddings/oleObject181.bin"/><Relationship Id="rId60" Type="http://schemas.openxmlformats.org/officeDocument/2006/relationships/oleObject" Target="embeddings/oleObject24.bin"/><Relationship Id="rId81" Type="http://schemas.openxmlformats.org/officeDocument/2006/relationships/oleObject" Target="embeddings/oleObject36.bin"/><Relationship Id="rId135" Type="http://schemas.openxmlformats.org/officeDocument/2006/relationships/image" Target="media/image64.wmf"/><Relationship Id="rId156" Type="http://schemas.openxmlformats.org/officeDocument/2006/relationships/oleObject" Target="embeddings/oleObject82.bin"/><Relationship Id="rId177" Type="http://schemas.openxmlformats.org/officeDocument/2006/relationships/oleObject" Target="embeddings/oleObject95.bin"/><Relationship Id="rId198" Type="http://schemas.openxmlformats.org/officeDocument/2006/relationships/oleObject" Target="embeddings/oleObject114.bin"/><Relationship Id="rId321" Type="http://schemas.openxmlformats.org/officeDocument/2006/relationships/image" Target="media/image117.wmf"/><Relationship Id="rId202" Type="http://schemas.openxmlformats.org/officeDocument/2006/relationships/oleObject" Target="embeddings/oleObject116.bin"/><Relationship Id="rId223" Type="http://schemas.openxmlformats.org/officeDocument/2006/relationships/oleObject" Target="embeddings/oleObject126.bin"/><Relationship Id="rId244" Type="http://schemas.openxmlformats.org/officeDocument/2006/relationships/oleObject" Target="embeddings/oleObject142.bin"/><Relationship Id="rId18" Type="http://schemas.openxmlformats.org/officeDocument/2006/relationships/image" Target="media/image6.png"/><Relationship Id="rId39" Type="http://schemas.openxmlformats.org/officeDocument/2006/relationships/oleObject" Target="embeddings/oleObject14.bin"/><Relationship Id="rId265" Type="http://schemas.openxmlformats.org/officeDocument/2006/relationships/image" Target="media/image105.wmf"/><Relationship Id="rId286" Type="http://schemas.openxmlformats.org/officeDocument/2006/relationships/oleObject" Target="embeddings/oleObject167.bin"/><Relationship Id="rId50" Type="http://schemas.openxmlformats.org/officeDocument/2006/relationships/image" Target="media/image24.wmf"/><Relationship Id="rId104" Type="http://schemas.openxmlformats.org/officeDocument/2006/relationships/oleObject" Target="embeddings/oleObject45.bin"/><Relationship Id="rId125" Type="http://schemas.openxmlformats.org/officeDocument/2006/relationships/oleObject" Target="embeddings/oleObject61.bin"/><Relationship Id="rId146" Type="http://schemas.openxmlformats.org/officeDocument/2006/relationships/oleObject" Target="embeddings/oleObject72.bin"/><Relationship Id="rId167" Type="http://schemas.openxmlformats.org/officeDocument/2006/relationships/oleObject" Target="embeddings/oleObject92.bin"/><Relationship Id="rId188" Type="http://schemas.openxmlformats.org/officeDocument/2006/relationships/oleObject" Target="embeddings/oleObject106.bin"/><Relationship Id="rId311" Type="http://schemas.openxmlformats.org/officeDocument/2006/relationships/oleObject" Target="embeddings/oleObject192.bin"/><Relationship Id="rId332" Type="http://schemas.openxmlformats.org/officeDocument/2006/relationships/footer" Target="footer3.xml"/><Relationship Id="rId71" Type="http://schemas.openxmlformats.org/officeDocument/2006/relationships/oleObject" Target="embeddings/oleObject30.bin"/><Relationship Id="rId92" Type="http://schemas.openxmlformats.org/officeDocument/2006/relationships/image" Target="media/image45.wmf"/><Relationship Id="rId213" Type="http://schemas.openxmlformats.org/officeDocument/2006/relationships/image" Target="media/image89.wmf"/><Relationship Id="rId234" Type="http://schemas.openxmlformats.org/officeDocument/2006/relationships/oleObject" Target="embeddings/oleObject137.bin"/><Relationship Id="rId2" Type="http://schemas.openxmlformats.org/officeDocument/2006/relationships/numbering" Target="numbering.xml"/><Relationship Id="rId29" Type="http://schemas.openxmlformats.org/officeDocument/2006/relationships/oleObject" Target="embeddings/oleObject9.bin"/><Relationship Id="rId255" Type="http://schemas.openxmlformats.org/officeDocument/2006/relationships/image" Target="media/image101.wmf"/><Relationship Id="rId276" Type="http://schemas.openxmlformats.org/officeDocument/2006/relationships/oleObject" Target="embeddings/oleObject159.bin"/><Relationship Id="rId297" Type="http://schemas.openxmlformats.org/officeDocument/2006/relationships/oleObject" Target="embeddings/oleObject178.bin"/><Relationship Id="rId40" Type="http://schemas.openxmlformats.org/officeDocument/2006/relationships/image" Target="media/image19.wmf"/><Relationship Id="rId115" Type="http://schemas.openxmlformats.org/officeDocument/2006/relationships/image" Target="media/image53.wmf"/><Relationship Id="rId136" Type="http://schemas.openxmlformats.org/officeDocument/2006/relationships/image" Target="media/image65.wmf"/><Relationship Id="rId157" Type="http://schemas.openxmlformats.org/officeDocument/2006/relationships/oleObject" Target="embeddings/oleObject83.bin"/><Relationship Id="rId178" Type="http://schemas.openxmlformats.org/officeDocument/2006/relationships/oleObject" Target="embeddings/oleObject96.bin"/><Relationship Id="rId301" Type="http://schemas.openxmlformats.org/officeDocument/2006/relationships/oleObject" Target="embeddings/oleObject182.bin"/><Relationship Id="rId322" Type="http://schemas.openxmlformats.org/officeDocument/2006/relationships/oleObject" Target="embeddings/oleObject198.bin"/><Relationship Id="rId61" Type="http://schemas.openxmlformats.org/officeDocument/2006/relationships/oleObject" Target="embeddings/oleObject25.bin"/><Relationship Id="rId82" Type="http://schemas.openxmlformats.org/officeDocument/2006/relationships/image" Target="media/image39.wmf"/><Relationship Id="rId199" Type="http://schemas.openxmlformats.org/officeDocument/2006/relationships/image" Target="media/image78.wmf"/><Relationship Id="rId203" Type="http://schemas.openxmlformats.org/officeDocument/2006/relationships/image" Target="media/image80.wmf"/><Relationship Id="rId19" Type="http://schemas.openxmlformats.org/officeDocument/2006/relationships/image" Target="media/image7.png"/><Relationship Id="rId224" Type="http://schemas.openxmlformats.org/officeDocument/2006/relationships/oleObject" Target="embeddings/oleObject127.bin"/><Relationship Id="rId245" Type="http://schemas.openxmlformats.org/officeDocument/2006/relationships/image" Target="media/image96.wmf"/><Relationship Id="rId266" Type="http://schemas.openxmlformats.org/officeDocument/2006/relationships/oleObject" Target="embeddings/oleObject154.bin"/><Relationship Id="rId287" Type="http://schemas.openxmlformats.org/officeDocument/2006/relationships/oleObject" Target="embeddings/oleObject168.bin"/><Relationship Id="rId30" Type="http://schemas.openxmlformats.org/officeDocument/2006/relationships/image" Target="media/image14.wmf"/><Relationship Id="rId105" Type="http://schemas.openxmlformats.org/officeDocument/2006/relationships/oleObject" Target="embeddings/oleObject46.bin"/><Relationship Id="rId126" Type="http://schemas.openxmlformats.org/officeDocument/2006/relationships/image" Target="media/image58.wmf"/><Relationship Id="rId147" Type="http://schemas.openxmlformats.org/officeDocument/2006/relationships/oleObject" Target="embeddings/oleObject73.bin"/><Relationship Id="rId168" Type="http://schemas.openxmlformats.org/officeDocument/2006/relationships/image" Target="media/image69.wmf"/><Relationship Id="rId312" Type="http://schemas.openxmlformats.org/officeDocument/2006/relationships/oleObject" Target="embeddings/oleObject193.bin"/><Relationship Id="rId33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E1A3-CBA7-45A2-9D32-3BB4BC3F8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13233</TotalTime>
  <Pages>16</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327</cp:revision>
  <cp:lastPrinted>2019-08-22T07:08:00Z</cp:lastPrinted>
  <dcterms:created xsi:type="dcterms:W3CDTF">2019-05-30T19:33:00Z</dcterms:created>
  <dcterms:modified xsi:type="dcterms:W3CDTF">2019-08-22T07:08:00Z</dcterms:modified>
</cp:coreProperties>
</file>