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386AD79" w:rsidR="00CE23AA" w:rsidRDefault="00CE740E" w:rsidP="0036239E">
      <w:pPr>
        <w:pStyle w:val="DocumentTitle"/>
        <w:ind w:firstLine="0"/>
      </w:pPr>
      <w:bookmarkStart w:id="0" w:name="_GoBack"/>
      <w:bookmarkEnd w:id="0"/>
      <w:r>
        <w:t>Stochatics Processes</w:t>
      </w:r>
    </w:p>
    <w:p w14:paraId="3D80E79C" w14:textId="77777777" w:rsidR="00BD04E8" w:rsidRDefault="00BD04E8" w:rsidP="00BD04E8"/>
    <w:p w14:paraId="5958672B" w14:textId="77777777" w:rsidR="00CE740E" w:rsidRDefault="00CE740E" w:rsidP="00CE740E">
      <w:pPr>
        <w:pStyle w:val="Heading2"/>
        <w:rPr>
          <w:rFonts w:eastAsia="Times New Roman"/>
          <w:color w:val="003366"/>
        </w:rPr>
      </w:pPr>
      <w:r>
        <w:t>Basic Probability</w:t>
      </w:r>
    </w:p>
    <w:p w14:paraId="2F7AC5E6" w14:textId="77777777" w:rsidR="00CE740E" w:rsidRDefault="00CE740E" w:rsidP="00CE740E">
      <w:pPr>
        <w:pStyle w:val="Heading3"/>
      </w:pPr>
      <w:r>
        <w:t>Terminology</w:t>
      </w:r>
    </w:p>
    <w:p w14:paraId="1406C3E7" w14:textId="77777777" w:rsidR="00CE740E" w:rsidRDefault="00CE740E" w:rsidP="00CE740E">
      <w:pPr>
        <w:rPr>
          <w:b/>
        </w:rPr>
      </w:pPr>
      <w:r>
        <w:rPr>
          <w:b/>
        </w:rPr>
        <w:t>Outcome</w:t>
      </w:r>
    </w:p>
    <w:p w14:paraId="629622FF" w14:textId="77777777" w:rsidR="00CE740E" w:rsidRDefault="00CE740E" w:rsidP="00CE740E">
      <w:r>
        <w:t xml:space="preserve">Each thing that can occur in the expiriment is called an outcome. In the example of tossing a coin we have two outcomes ‘heads’ or ‘tails’ which we can denote by the letters H and T respectively. </w:t>
      </w:r>
    </w:p>
    <w:p w14:paraId="34C985AD" w14:textId="77777777" w:rsidR="00CE740E" w:rsidRDefault="00CE740E" w:rsidP="00CE740E">
      <w:pPr>
        <w:rPr>
          <w:b/>
        </w:rPr>
      </w:pPr>
    </w:p>
    <w:p w14:paraId="321A0D0C" w14:textId="77777777" w:rsidR="00CE740E" w:rsidRDefault="00CE740E" w:rsidP="00CE740E">
      <w:pPr>
        <w:rPr>
          <w:b/>
        </w:rPr>
      </w:pPr>
      <w:r>
        <w:rPr>
          <w:b/>
        </w:rPr>
        <w:t>Sample Space</w:t>
      </w:r>
    </w:p>
    <w:p w14:paraId="2C735EFA" w14:textId="77777777" w:rsidR="00CE740E" w:rsidRDefault="00CE740E" w:rsidP="00CE740E">
      <w:r>
        <w:t>The set of all possible outcomes of an expiriment is called the sample space. By convention we label it</w:t>
      </w:r>
      <w:r>
        <w:rPr>
          <w:position w:val="-4"/>
        </w:rPr>
        <w:object w:dxaOrig="255" w:dyaOrig="255" w14:anchorId="18F0A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2.65pt" o:ole="">
            <v:imagedata r:id="rId8" o:title=""/>
          </v:shape>
          <o:OLEObject Type="Embed" ProgID="Equation.3" ShapeID="_x0000_i1025" DrawAspect="Content" ObjectID="_1627966924" r:id="rId9"/>
        </w:object>
      </w:r>
      <w:r>
        <w:rPr>
          <w:position w:val="-6"/>
        </w:rPr>
        <w:t>.</w:t>
      </w:r>
      <w:r>
        <w:t xml:space="preserve">In our simple coin tossing scenario we would have </w:t>
      </w:r>
      <w:r>
        <w:rPr>
          <w:position w:val="-10"/>
        </w:rPr>
        <w:object w:dxaOrig="1103" w:dyaOrig="338" w14:anchorId="62D19C06">
          <v:shape id="_x0000_i1026" type="#_x0000_t75" style="width:55pt;height:17pt" o:ole="">
            <v:imagedata r:id="rId10" o:title=""/>
          </v:shape>
          <o:OLEObject Type="Embed" ProgID="Equation.3" ShapeID="_x0000_i1026" DrawAspect="Content" ObjectID="_1627966925" r:id="rId11"/>
        </w:object>
      </w:r>
      <w:r>
        <w:t xml:space="preserve"> If we toss two coins our sample space would become </w:t>
      </w:r>
      <w:r>
        <w:rPr>
          <w:position w:val="-10"/>
        </w:rPr>
        <w:object w:dxaOrig="2205" w:dyaOrig="338" w14:anchorId="1E5B7935">
          <v:shape id="_x0000_i1027" type="#_x0000_t75" style="width:110.3pt;height:17pt" o:ole="">
            <v:imagedata r:id="rId12" o:title=""/>
          </v:shape>
          <o:OLEObject Type="Embed" ProgID="Equation.3" ShapeID="_x0000_i1027" DrawAspect="Content" ObjectID="_1627966926" r:id="rId13"/>
        </w:object>
      </w:r>
    </w:p>
    <w:p w14:paraId="610F5996" w14:textId="77777777" w:rsidR="00CE740E" w:rsidRDefault="00CE740E" w:rsidP="00CE740E">
      <w:pPr>
        <w:rPr>
          <w:b/>
          <w:position w:val="-6"/>
        </w:rPr>
      </w:pPr>
    </w:p>
    <w:p w14:paraId="24ECB53F" w14:textId="77777777" w:rsidR="00CE740E" w:rsidRDefault="00CE740E" w:rsidP="00CE740E">
      <w:pPr>
        <w:rPr>
          <w:b/>
          <w:position w:val="-6"/>
        </w:rPr>
      </w:pPr>
      <w:r>
        <w:rPr>
          <w:b/>
          <w:position w:val="-6"/>
        </w:rPr>
        <w:t>Event</w:t>
      </w:r>
    </w:p>
    <w:p w14:paraId="27F1FEFD" w14:textId="77777777" w:rsidR="00CE740E" w:rsidRDefault="00CE740E" w:rsidP="00CE740E">
      <w:pPr>
        <w:rPr>
          <w:position w:val="-6"/>
        </w:rPr>
      </w:pPr>
      <w:r>
        <w:rPr>
          <w:position w:val="-6"/>
        </w:rPr>
        <w:t>A subset of the probability space is called an event. We define an event using the following notation.</w:t>
      </w:r>
    </w:p>
    <w:p w14:paraId="09D0063B" w14:textId="77777777" w:rsidR="00CE740E" w:rsidRDefault="00CE740E" w:rsidP="00CE740E"/>
    <w:p w14:paraId="0C8BC281" w14:textId="77777777" w:rsidR="00CE740E" w:rsidRDefault="00CE740E" w:rsidP="00CE740E">
      <w:r>
        <w:rPr>
          <w:position w:val="-10"/>
        </w:rPr>
        <w:object w:dxaOrig="1928" w:dyaOrig="338" w14:anchorId="3645B6BA">
          <v:shape id="_x0000_i1028" type="#_x0000_t75" style="width:96.5pt;height:17pt" o:ole="">
            <v:imagedata r:id="rId14" o:title=""/>
          </v:shape>
          <o:OLEObject Type="Embed" ProgID="Equation.3" ShapeID="_x0000_i1028" DrawAspect="Content" ObjectID="_1627966927" r:id="rId15"/>
        </w:object>
      </w:r>
      <w:r>
        <w:tab/>
        <w:t xml:space="preserve"> “This means the set of all outcomes </w:t>
      </w:r>
      <w:r>
        <w:rPr>
          <w:position w:val="-6"/>
        </w:rPr>
        <w:object w:dxaOrig="255" w:dyaOrig="218" w14:anchorId="2B7FDA8F">
          <v:shape id="_x0000_i1029" type="#_x0000_t75" style="width:12.65pt;height:10.95pt" o:ole="">
            <v:imagedata r:id="rId16" o:title=""/>
          </v:shape>
          <o:OLEObject Type="Embed" ProgID="Equation.3" ShapeID="_x0000_i1029" DrawAspect="Content" ObjectID="_1627966928" r:id="rId17"/>
        </w:object>
      </w:r>
      <w:r>
        <w:t xml:space="preserve">such that </w:t>
      </w:r>
      <w:r>
        <w:rPr>
          <w:position w:val="-6"/>
        </w:rPr>
        <w:object w:dxaOrig="255" w:dyaOrig="218" w14:anchorId="62F06362">
          <v:shape id="_x0000_i1030" type="#_x0000_t75" style="width:12.65pt;height:10.95pt" o:ole="">
            <v:imagedata r:id="rId18" o:title=""/>
          </v:shape>
          <o:OLEObject Type="Embed" ProgID="Equation.3" ShapeID="_x0000_i1030" DrawAspect="Content" ObjectID="_1627966929" r:id="rId19"/>
        </w:object>
      </w:r>
      <w:r>
        <w:t>is a head”.</w:t>
      </w:r>
    </w:p>
    <w:p w14:paraId="68B183C3" w14:textId="77777777" w:rsidR="00CE740E" w:rsidRDefault="00CE740E" w:rsidP="00CE740E">
      <w:pPr>
        <w:rPr>
          <w:b/>
          <w:position w:val="-6"/>
        </w:rPr>
      </w:pPr>
    </w:p>
    <w:p w14:paraId="7D18B2D1" w14:textId="77777777" w:rsidR="00CE740E" w:rsidRDefault="00CE740E" w:rsidP="00CE740E">
      <w:pPr>
        <w:rPr>
          <w:b/>
          <w:position w:val="-6"/>
        </w:rPr>
      </w:pPr>
      <w:r>
        <w:rPr>
          <w:b/>
          <w:position w:val="-6"/>
        </w:rPr>
        <w:t>Probability Measure</w:t>
      </w:r>
    </w:p>
    <w:p w14:paraId="3790FA1B" w14:textId="77777777" w:rsidR="00CE740E" w:rsidRDefault="00CE740E" w:rsidP="00CE740E">
      <w:pPr>
        <w:rPr>
          <w:position w:val="-6"/>
        </w:rPr>
      </w:pPr>
      <w:r>
        <w:rPr>
          <w:position w:val="-6"/>
        </w:rPr>
        <w:t xml:space="preserve">A probability measure P is a function that assigns to each element </w:t>
      </w:r>
      <w:r>
        <w:rPr>
          <w:position w:val="-6"/>
        </w:rPr>
        <w:object w:dxaOrig="255" w:dyaOrig="218" w14:anchorId="3B2192B9">
          <v:shape id="_x0000_i1031" type="#_x0000_t75" style="width:12.65pt;height:10.95pt" o:ole="">
            <v:imagedata r:id="rId16" o:title=""/>
          </v:shape>
          <o:OLEObject Type="Embed" ProgID="Equation.3" ShapeID="_x0000_i1031" DrawAspect="Content" ObjectID="_1627966930" r:id="rId20"/>
        </w:object>
      </w:r>
      <w:r>
        <w:t xml:space="preserve"> </w:t>
      </w:r>
      <w:r>
        <w:rPr>
          <w:position w:val="-6"/>
        </w:rPr>
        <w:t xml:space="preserve">in </w:t>
      </w:r>
      <w:r>
        <w:rPr>
          <w:position w:val="-4"/>
        </w:rPr>
        <w:object w:dxaOrig="255" w:dyaOrig="255" w14:anchorId="1206A12C">
          <v:shape id="_x0000_i1032" type="#_x0000_t75" style="width:12.65pt;height:12.65pt" o:ole="">
            <v:imagedata r:id="rId8" o:title=""/>
          </v:shape>
          <o:OLEObject Type="Embed" ProgID="Equation.3" ShapeID="_x0000_i1032" DrawAspect="Content" ObjectID="_1627966931" r:id="rId21"/>
        </w:object>
      </w:r>
      <w:r>
        <w:rPr>
          <w:position w:val="-6"/>
        </w:rPr>
        <w:t xml:space="preserve"> a probability such that</w:t>
      </w:r>
    </w:p>
    <w:p w14:paraId="4FD7B327" w14:textId="77777777" w:rsidR="00CE740E" w:rsidRDefault="00CE740E" w:rsidP="00CE740E">
      <w:pPr>
        <w:rPr>
          <w:position w:val="-6"/>
        </w:rPr>
      </w:pPr>
    </w:p>
    <w:p w14:paraId="2100B4BD" w14:textId="77777777" w:rsidR="00CE740E" w:rsidRDefault="00CE740E" w:rsidP="00CE740E">
      <w:pPr>
        <w:rPr>
          <w:position w:val="-6"/>
        </w:rPr>
      </w:pPr>
      <w:r>
        <w:rPr>
          <w:position w:val="-28"/>
        </w:rPr>
        <w:object w:dxaOrig="1185" w:dyaOrig="533" w14:anchorId="2361BFEC">
          <v:shape id="_x0000_i1033" type="#_x0000_t75" style="width:59.35pt;height:26.8pt" o:ole="">
            <v:imagedata r:id="rId22" o:title=""/>
          </v:shape>
          <o:OLEObject Type="Embed" ProgID="Equation.3" ShapeID="_x0000_i1033" DrawAspect="Content" ObjectID="_1627966932" r:id="rId23"/>
        </w:object>
      </w:r>
    </w:p>
    <w:p w14:paraId="33227AC5" w14:textId="77777777" w:rsidR="00CE740E" w:rsidRDefault="00CE740E" w:rsidP="00CE740E">
      <w:pPr>
        <w:rPr>
          <w:position w:val="-6"/>
        </w:rPr>
      </w:pPr>
    </w:p>
    <w:p w14:paraId="4CCCB5AD" w14:textId="77777777" w:rsidR="00CE740E" w:rsidRDefault="00CE740E" w:rsidP="00CE740E">
      <w:pPr>
        <w:rPr>
          <w:position w:val="-6"/>
        </w:rPr>
      </w:pPr>
      <w:r>
        <w:rPr>
          <w:position w:val="-6"/>
        </w:rPr>
        <w:t xml:space="preserve">Since an event A is a subset of </w:t>
      </w:r>
      <w:r>
        <w:rPr>
          <w:position w:val="-4"/>
        </w:rPr>
        <w:object w:dxaOrig="255" w:dyaOrig="255" w14:anchorId="780C7747">
          <v:shape id="_x0000_i1034" type="#_x0000_t75" style="width:12.65pt;height:12.65pt" o:ole="">
            <v:imagedata r:id="rId8" o:title=""/>
          </v:shape>
          <o:OLEObject Type="Embed" ProgID="Equation.3" ShapeID="_x0000_i1034" DrawAspect="Content" ObjectID="_1627966933" r:id="rId24"/>
        </w:object>
      </w:r>
      <w:r>
        <w:rPr>
          <w:position w:val="-6"/>
        </w:rPr>
        <w:t>then the probability of an event is given by</w:t>
      </w:r>
    </w:p>
    <w:p w14:paraId="64628D14" w14:textId="77777777" w:rsidR="00CE740E" w:rsidRDefault="00CE740E" w:rsidP="00CE740E">
      <w:pPr>
        <w:rPr>
          <w:position w:val="-6"/>
        </w:rPr>
      </w:pPr>
    </w:p>
    <w:p w14:paraId="33CB334D" w14:textId="77777777" w:rsidR="00CE740E" w:rsidRDefault="00CE740E" w:rsidP="00CE740E">
      <w:pPr>
        <w:pStyle w:val="Heading2"/>
        <w:rPr>
          <w:position w:val="-6"/>
        </w:rPr>
      </w:pPr>
      <w:r>
        <w:rPr>
          <w:rFonts w:ascii="Arial" w:eastAsia="Times New Roman" w:hAnsi="Arial" w:cs="Arial"/>
          <w:b/>
          <w:iCs/>
          <w:color w:val="003366"/>
          <w:kern w:val="32"/>
          <w:position w:val="-28"/>
        </w:rPr>
        <w:object w:dxaOrig="1553" w:dyaOrig="533" w14:anchorId="1148E7FD">
          <v:shape id="_x0000_i1035" type="#_x0000_t75" style="width:77.75pt;height:26.8pt" o:ole="">
            <v:imagedata r:id="rId25" o:title=""/>
          </v:shape>
          <o:OLEObject Type="Embed" ProgID="Equation.3" ShapeID="_x0000_i1035" DrawAspect="Content" ObjectID="_1627966934" r:id="rId26"/>
        </w:object>
      </w:r>
    </w:p>
    <w:p w14:paraId="157BCE31" w14:textId="77777777" w:rsidR="00CE740E" w:rsidRDefault="00CE740E" w:rsidP="00CE740E"/>
    <w:p w14:paraId="49A1F0A3" w14:textId="77777777" w:rsidR="00CE740E" w:rsidRDefault="00CE740E" w:rsidP="00CE740E">
      <w:pPr>
        <w:rPr>
          <w:b/>
          <w:position w:val="-6"/>
        </w:rPr>
      </w:pPr>
      <w:r>
        <w:rPr>
          <w:b/>
          <w:position w:val="-6"/>
        </w:rPr>
        <w:t>Probability Space</w:t>
      </w:r>
    </w:p>
    <w:p w14:paraId="649977F3" w14:textId="77777777" w:rsidR="00CE740E" w:rsidRDefault="00CE740E" w:rsidP="00CE740E">
      <w:r>
        <w:t xml:space="preserve">A probability space </w:t>
      </w:r>
      <w:r>
        <w:rPr>
          <w:position w:val="-10"/>
        </w:rPr>
        <w:object w:dxaOrig="803" w:dyaOrig="338" w14:anchorId="34F89EDE">
          <v:shape id="_x0000_i1036" type="#_x0000_t75" style="width:40.05pt;height:17pt" o:ole="">
            <v:imagedata r:id="rId27" o:title=""/>
          </v:shape>
          <o:OLEObject Type="Embed" ProgID="Equation.3" ShapeID="_x0000_i1036" DrawAspect="Content" ObjectID="_1627966935" r:id="rId28"/>
        </w:object>
      </w:r>
      <w:r>
        <w:t xml:space="preserve"> consists of a sample space and a probability measure. The sample space is the set of outcomes and the probability measure is a function that assigns to each element </w:t>
      </w:r>
      <w:r>
        <w:rPr>
          <w:position w:val="-6"/>
        </w:rPr>
        <w:object w:dxaOrig="255" w:dyaOrig="218" w14:anchorId="40F368D7">
          <v:shape id="_x0000_i1037" type="#_x0000_t75" style="width:12.65pt;height:10.95pt" o:ole="">
            <v:imagedata r:id="rId16" o:title=""/>
          </v:shape>
          <o:OLEObject Type="Embed" ProgID="Equation.3" ShapeID="_x0000_i1037" DrawAspect="Content" ObjectID="_1627966936" r:id="rId29"/>
        </w:object>
      </w:r>
      <w:r>
        <w:t xml:space="preserve">in </w:t>
      </w:r>
      <w:r>
        <w:rPr>
          <w:position w:val="-4"/>
        </w:rPr>
        <w:object w:dxaOrig="255" w:dyaOrig="255" w14:anchorId="5509D0CD">
          <v:shape id="_x0000_i1038" type="#_x0000_t75" style="width:12.65pt;height:12.65pt" o:ole="">
            <v:imagedata r:id="rId8" o:title=""/>
          </v:shape>
          <o:OLEObject Type="Embed" ProgID="Equation.3" ShapeID="_x0000_i1038" DrawAspect="Content" ObjectID="_1627966937" r:id="rId30"/>
        </w:object>
      </w:r>
      <w:r>
        <w:t xml:space="preserve"> a value in </w:t>
      </w:r>
      <w:r>
        <w:rPr>
          <w:position w:val="-10"/>
        </w:rPr>
        <w:object w:dxaOrig="435" w:dyaOrig="338" w14:anchorId="749C3A5C">
          <v:shape id="_x0000_i1039" type="#_x0000_t75" style="width:21.9pt;height:17pt" o:ole="">
            <v:imagedata r:id="rId31" o:title=""/>
          </v:shape>
          <o:OLEObject Type="Embed" ProgID="Equation.3" ShapeID="_x0000_i1039" DrawAspect="Content" ObjectID="_1627966938" r:id="rId32"/>
        </w:object>
      </w:r>
      <w:r>
        <w:t xml:space="preserve"> such that </w:t>
      </w:r>
    </w:p>
    <w:p w14:paraId="6E9BA434" w14:textId="77777777" w:rsidR="00CE740E" w:rsidRDefault="00CE740E" w:rsidP="00CE740E"/>
    <w:p w14:paraId="63F7538D" w14:textId="77777777" w:rsidR="00CE740E" w:rsidRDefault="00CE740E" w:rsidP="00CE740E">
      <w:pPr>
        <w:rPr>
          <w:position w:val="-6"/>
        </w:rPr>
      </w:pPr>
      <w:r>
        <w:rPr>
          <w:position w:val="-28"/>
        </w:rPr>
        <w:object w:dxaOrig="1185" w:dyaOrig="533" w14:anchorId="2877DF39">
          <v:shape id="_x0000_i1040" type="#_x0000_t75" style="width:59.35pt;height:26.8pt" o:ole="">
            <v:imagedata r:id="rId33" o:title=""/>
          </v:shape>
          <o:OLEObject Type="Embed" ProgID="Equation.3" ShapeID="_x0000_i1040" DrawAspect="Content" ObjectID="_1627966939" r:id="rId34"/>
        </w:object>
      </w:r>
    </w:p>
    <w:p w14:paraId="224D4162" w14:textId="77777777" w:rsidR="00CE740E" w:rsidRDefault="00CE740E" w:rsidP="00CE740E">
      <w:pPr>
        <w:rPr>
          <w:b/>
          <w:position w:val="-6"/>
        </w:rPr>
      </w:pPr>
    </w:p>
    <w:p w14:paraId="08D21B6E" w14:textId="77777777" w:rsidR="00CE740E" w:rsidRDefault="00CE740E" w:rsidP="00CE740E">
      <w:pPr>
        <w:rPr>
          <w:b/>
          <w:position w:val="-6"/>
        </w:rPr>
      </w:pPr>
      <w:r>
        <w:rPr>
          <w:b/>
          <w:position w:val="-6"/>
        </w:rPr>
        <w:br w:type="page"/>
      </w:r>
    </w:p>
    <w:p w14:paraId="7F7301BB" w14:textId="77777777" w:rsidR="00CE740E" w:rsidRDefault="00CE740E" w:rsidP="00CE740E">
      <w:pPr>
        <w:rPr>
          <w:b/>
          <w:position w:val="-6"/>
        </w:rPr>
      </w:pPr>
      <w:r>
        <w:rPr>
          <w:b/>
          <w:position w:val="-6"/>
        </w:rPr>
        <w:lastRenderedPageBreak/>
        <w:t>Random Variable</w:t>
      </w:r>
    </w:p>
    <w:p w14:paraId="7A165AAA" w14:textId="77777777" w:rsidR="00CE740E" w:rsidRDefault="00CE740E" w:rsidP="00CE740E">
      <w:pPr>
        <w:rPr>
          <w:position w:val="-6"/>
        </w:rPr>
      </w:pPr>
      <w:r>
        <w:rPr>
          <w:position w:val="-6"/>
        </w:rPr>
        <w:t xml:space="preserve">A random variable x is a real valued function defined on </w:t>
      </w:r>
      <w:r>
        <w:rPr>
          <w:position w:val="-4"/>
        </w:rPr>
        <w:object w:dxaOrig="255" w:dyaOrig="255" w14:anchorId="19BB54AB">
          <v:shape id="_x0000_i1041" type="#_x0000_t75" style="width:12.65pt;height:12.65pt" o:ole="">
            <v:imagedata r:id="rId8" o:title=""/>
          </v:shape>
          <o:OLEObject Type="Embed" ProgID="Equation.3" ShapeID="_x0000_i1041" DrawAspect="Content" ObjectID="_1627966940" r:id="rId35"/>
        </w:object>
      </w:r>
      <w:r>
        <w:rPr>
          <w:position w:val="-6"/>
        </w:rPr>
        <w:t xml:space="preserve"> . Put another way a random variable maps each outcome from the sample space </w:t>
      </w:r>
      <w:r>
        <w:rPr>
          <w:position w:val="-4"/>
        </w:rPr>
        <w:object w:dxaOrig="255" w:dyaOrig="255" w14:anchorId="42ABD81F">
          <v:shape id="_x0000_i1042" type="#_x0000_t75" style="width:12.65pt;height:12.65pt" o:ole="">
            <v:imagedata r:id="rId8" o:title=""/>
          </v:shape>
          <o:OLEObject Type="Embed" ProgID="Equation.3" ShapeID="_x0000_i1042" DrawAspect="Content" ObjectID="_1627966941" r:id="rId36"/>
        </w:object>
      </w:r>
      <w:r>
        <w:rPr>
          <w:position w:val="-6"/>
        </w:rPr>
        <w:t xml:space="preserve"> to a real number. </w:t>
      </w:r>
    </w:p>
    <w:p w14:paraId="46A13626" w14:textId="77777777" w:rsidR="00CE740E" w:rsidRDefault="00CE740E" w:rsidP="00CE740E">
      <w:pPr>
        <w:rPr>
          <w:b/>
          <w:position w:val="-6"/>
        </w:rPr>
      </w:pPr>
    </w:p>
    <w:p w14:paraId="31A73C87" w14:textId="77777777" w:rsidR="00CE740E" w:rsidRDefault="00CE740E" w:rsidP="00CE740E">
      <w:pPr>
        <w:pStyle w:val="Heading3"/>
        <w:rPr>
          <w:b/>
        </w:rPr>
      </w:pPr>
      <w:r>
        <w:t>Axioms</w:t>
      </w:r>
    </w:p>
    <w:p w14:paraId="77C9D005" w14:textId="77777777" w:rsidR="00CE740E" w:rsidRDefault="00CE740E" w:rsidP="00CE740E">
      <w:pPr>
        <w:rPr>
          <w:b/>
          <w:position w:val="-6"/>
        </w:rPr>
      </w:pPr>
      <w:r>
        <w:rPr>
          <w:b/>
          <w:position w:val="-6"/>
        </w:rPr>
        <w:t>Conditional Probability</w:t>
      </w:r>
    </w:p>
    <w:p w14:paraId="143E4CE0" w14:textId="77777777" w:rsidR="00CE740E" w:rsidRDefault="00CE740E" w:rsidP="00CE740E">
      <w:r>
        <w:t>Given two events E and F</w:t>
      </w:r>
    </w:p>
    <w:p w14:paraId="3517E6FF" w14:textId="77777777" w:rsidR="00CE740E" w:rsidRDefault="00CE740E" w:rsidP="00CE740E"/>
    <w:p w14:paraId="71059242" w14:textId="77777777" w:rsidR="00CE740E" w:rsidRDefault="00CE740E" w:rsidP="00CE740E">
      <w:pPr>
        <w:rPr>
          <w:b/>
          <w:position w:val="-6"/>
        </w:rPr>
      </w:pPr>
      <w:r>
        <w:rPr>
          <w:position w:val="-28"/>
        </w:rPr>
        <w:object w:dxaOrig="1755" w:dyaOrig="653" w14:anchorId="558EF959">
          <v:shape id="_x0000_i1043" type="#_x0000_t75" style="width:87.85pt;height:32.55pt" o:ole="">
            <v:imagedata r:id="rId37" o:title=""/>
          </v:shape>
          <o:OLEObject Type="Embed" ProgID="Equation.3" ShapeID="_x0000_i1043" DrawAspect="Content" ObjectID="_1627966942" r:id="rId38"/>
        </w:object>
      </w:r>
    </w:p>
    <w:p w14:paraId="7DC8F512" w14:textId="77777777" w:rsidR="00CE740E" w:rsidRDefault="00CE740E" w:rsidP="00CE740E">
      <w:pPr>
        <w:rPr>
          <w:b/>
          <w:position w:val="-6"/>
        </w:rPr>
      </w:pPr>
    </w:p>
    <w:p w14:paraId="216EA090" w14:textId="77777777" w:rsidR="00CE740E" w:rsidRDefault="00CE740E" w:rsidP="00CE740E">
      <w:pPr>
        <w:rPr>
          <w:b/>
          <w:position w:val="-6"/>
        </w:rPr>
      </w:pPr>
      <w:r>
        <w:rPr>
          <w:b/>
          <w:position w:val="-6"/>
        </w:rPr>
        <w:t>Independent Events</w:t>
      </w:r>
    </w:p>
    <w:p w14:paraId="2C1272E1" w14:textId="77777777" w:rsidR="00CE740E" w:rsidRDefault="00CE740E" w:rsidP="00CE740E"/>
    <w:p w14:paraId="5ACDEEEA" w14:textId="77777777" w:rsidR="00CE740E" w:rsidRDefault="00CE740E" w:rsidP="00CE740E">
      <w:r>
        <w:t xml:space="preserve">If </w:t>
      </w:r>
      <w:r>
        <w:rPr>
          <w:position w:val="-10"/>
        </w:rPr>
        <w:object w:dxaOrig="2055" w:dyaOrig="338" w14:anchorId="6900AE3C">
          <v:shape id="_x0000_i1044" type="#_x0000_t75" style="width:102.8pt;height:17pt" o:ole="">
            <v:imagedata r:id="rId39" o:title=""/>
          </v:shape>
          <o:OLEObject Type="Embed" ProgID="Equation.3" ShapeID="_x0000_i1044" DrawAspect="Content" ObjectID="_1627966943" r:id="rId40"/>
        </w:object>
      </w:r>
      <w:r>
        <w:t xml:space="preserve"> then the events E and F are said to be independent. The occurent of E does not change the probability of F occuring.</w:t>
      </w:r>
    </w:p>
    <w:p w14:paraId="2953644C" w14:textId="77777777" w:rsidR="00CE740E" w:rsidRDefault="00CE740E" w:rsidP="00CE740E"/>
    <w:p w14:paraId="7F3B708D" w14:textId="77777777" w:rsidR="00CE740E" w:rsidRDefault="00CE740E" w:rsidP="00CE740E">
      <w:pPr>
        <w:rPr>
          <w:b/>
          <w:position w:val="-6"/>
        </w:rPr>
      </w:pPr>
    </w:p>
    <w:p w14:paraId="2659D33A" w14:textId="77777777" w:rsidR="00CE740E" w:rsidRDefault="00CE740E" w:rsidP="00CE740E"/>
    <w:p w14:paraId="5F09113D" w14:textId="77777777" w:rsidR="00CE740E" w:rsidRDefault="00CE740E" w:rsidP="00CE740E">
      <w:pPr>
        <w:pStyle w:val="Heading2"/>
      </w:pPr>
      <w:r>
        <w:t>An example</w:t>
      </w:r>
    </w:p>
    <w:p w14:paraId="79E741B3" w14:textId="77777777" w:rsidR="00CE740E" w:rsidRDefault="00CE740E" w:rsidP="00CE740E">
      <w:r>
        <w:t>Consider a game where we toss a fair coin and if it lands heads we receive one dollar and if it lands tails we loose one dollar. We have the following.</w:t>
      </w:r>
    </w:p>
    <w:p w14:paraId="37D0697D" w14:textId="77777777" w:rsidR="00CE740E" w:rsidRDefault="00CE740E" w:rsidP="00CE740E"/>
    <w:p w14:paraId="516BA4D2" w14:textId="77777777" w:rsidR="00CE740E" w:rsidRDefault="00CE740E" w:rsidP="00CE740E">
      <w:pPr>
        <w:rPr>
          <w:position w:val="-6"/>
        </w:rPr>
      </w:pPr>
      <w:r>
        <w:rPr>
          <w:position w:val="-10"/>
        </w:rPr>
        <w:object w:dxaOrig="1103" w:dyaOrig="338" w14:anchorId="5A292B02">
          <v:shape id="_x0000_i1045" type="#_x0000_t75" style="width:55pt;height:17pt" o:ole="">
            <v:imagedata r:id="rId10" o:title=""/>
          </v:shape>
          <o:OLEObject Type="Embed" ProgID="Equation.3" ShapeID="_x0000_i1045" DrawAspect="Content" ObjectID="_1627966944" r:id="rId41"/>
        </w:object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  <w:t>(Sample Space)</w:t>
      </w:r>
    </w:p>
    <w:p w14:paraId="299EDFE9" w14:textId="77777777" w:rsidR="00CE740E" w:rsidRDefault="00CE740E" w:rsidP="00CE740E">
      <w:pPr>
        <w:rPr>
          <w:position w:val="-6"/>
        </w:rPr>
      </w:pPr>
    </w:p>
    <w:p w14:paraId="4F00BC65" w14:textId="77777777" w:rsidR="00CE740E" w:rsidRDefault="00CE740E" w:rsidP="00CE740E">
      <w:pPr>
        <w:rPr>
          <w:position w:val="-6"/>
        </w:rPr>
      </w:pPr>
      <w:r>
        <w:rPr>
          <w:position w:val="-6"/>
        </w:rPr>
        <w:t>And our probability measure is then given by</w:t>
      </w:r>
    </w:p>
    <w:p w14:paraId="6A4844DB" w14:textId="77777777" w:rsidR="00CE740E" w:rsidRDefault="00CE740E" w:rsidP="00CE740E">
      <w:pPr>
        <w:rPr>
          <w:position w:val="-6"/>
        </w:rPr>
      </w:pPr>
    </w:p>
    <w:p w14:paraId="7186816A" w14:textId="77777777" w:rsidR="00CE740E" w:rsidRDefault="00CE740E" w:rsidP="00CE740E">
      <w:pPr>
        <w:rPr>
          <w:position w:val="-6"/>
        </w:rPr>
      </w:pPr>
      <w:r>
        <w:rPr>
          <w:position w:val="-10"/>
        </w:rPr>
        <w:object w:dxaOrig="1838" w:dyaOrig="338" w14:anchorId="7863C530">
          <v:shape id="_x0000_i1046" type="#_x0000_t75" style="width:91.85pt;height:17pt" o:ole="">
            <v:imagedata r:id="rId42" o:title=""/>
          </v:shape>
          <o:OLEObject Type="Embed" ProgID="Equation.3" ShapeID="_x0000_i1046" DrawAspect="Content" ObjectID="_1627966945" r:id="rId43"/>
        </w:object>
      </w:r>
      <w:r>
        <w:rPr>
          <w:position w:val="-6"/>
        </w:rPr>
        <w:tab/>
      </w:r>
      <w:r>
        <w:rPr>
          <w:position w:val="-6"/>
        </w:rPr>
        <w:tab/>
        <w:t>(Probability Measure)</w:t>
      </w:r>
    </w:p>
    <w:p w14:paraId="501FA303" w14:textId="77777777" w:rsidR="00CE740E" w:rsidRDefault="00CE740E" w:rsidP="00CE740E">
      <w:pPr>
        <w:rPr>
          <w:position w:val="-6"/>
        </w:rPr>
      </w:pPr>
    </w:p>
    <w:p w14:paraId="68BD8C52" w14:textId="77777777" w:rsidR="00CE740E" w:rsidRDefault="00CE740E" w:rsidP="00CE740E">
      <w:pPr>
        <w:rPr>
          <w:position w:val="-6"/>
        </w:rPr>
      </w:pPr>
      <w:r>
        <w:t>We define a random variable,</w:t>
      </w:r>
      <w:r>
        <w:rPr>
          <w:position w:val="-10"/>
        </w:rPr>
        <w:object w:dxaOrig="248" w:dyaOrig="338" w14:anchorId="2690BDFF">
          <v:shape id="_x0000_i1047" type="#_x0000_t75" style="width:12.4pt;height:17pt" o:ole="">
            <v:imagedata r:id="rId44" o:title=""/>
          </v:shape>
          <o:OLEObject Type="Embed" ProgID="Equation.3" ShapeID="_x0000_i1047" DrawAspect="Content" ObjectID="_1627966946" r:id="rId45"/>
        </w:object>
      </w:r>
      <w:r>
        <w:t xml:space="preserve"> on the outcomes that takes the value of plus one dollar if we obtain a head and minus one dollar if we obtain a tail.</w:t>
      </w:r>
    </w:p>
    <w:p w14:paraId="4ABD04A6" w14:textId="77777777" w:rsidR="00CE740E" w:rsidRDefault="00CE740E" w:rsidP="00CE740E">
      <w:pPr>
        <w:rPr>
          <w:position w:val="-6"/>
        </w:rPr>
      </w:pPr>
    </w:p>
    <w:p w14:paraId="50682C7F" w14:textId="77777777" w:rsidR="00CE740E" w:rsidRDefault="00CE740E" w:rsidP="00CE740E">
      <w:pPr>
        <w:rPr>
          <w:position w:val="-6"/>
        </w:rPr>
      </w:pPr>
      <w:r>
        <w:rPr>
          <w:position w:val="-10"/>
        </w:rPr>
        <w:object w:dxaOrig="2025" w:dyaOrig="338" w14:anchorId="19D5A759">
          <v:shape id="_x0000_i1048" type="#_x0000_t75" style="width:101.4pt;height:17pt" o:ole="">
            <v:imagedata r:id="rId46" o:title=""/>
          </v:shape>
          <o:OLEObject Type="Embed" ProgID="Equation.3" ShapeID="_x0000_i1048" DrawAspect="Content" ObjectID="_1627966947" r:id="rId47"/>
        </w:object>
      </w:r>
      <w:r>
        <w:rPr>
          <w:position w:val="-6"/>
        </w:rPr>
        <w:tab/>
      </w:r>
      <w:r>
        <w:rPr>
          <w:position w:val="-6"/>
        </w:rPr>
        <w:tab/>
        <w:t>(Random Variable)</w:t>
      </w:r>
    </w:p>
    <w:p w14:paraId="477FD5F5" w14:textId="77777777" w:rsidR="00CE740E" w:rsidRDefault="00CE740E" w:rsidP="00CE740E"/>
    <w:p w14:paraId="0E3FFF55" w14:textId="77777777" w:rsidR="00CE740E" w:rsidRDefault="00CE740E" w:rsidP="00CE740E">
      <w:r>
        <w:t xml:space="preserve">We now introduce one more important concept, that of a probability distribution. A random variable is a function defined on </w:t>
      </w:r>
      <w:r>
        <w:rPr>
          <w:position w:val="-4"/>
        </w:rPr>
        <w:object w:dxaOrig="255" w:dyaOrig="255" w14:anchorId="3481AE4A">
          <v:shape id="_x0000_i1049" type="#_x0000_t75" style="width:12.65pt;height:12.65pt" o:ole="">
            <v:imagedata r:id="rId8" o:title=""/>
          </v:shape>
          <o:OLEObject Type="Embed" ProgID="Equation.3" ShapeID="_x0000_i1049" DrawAspect="Content" ObjectID="_1627966948" r:id="rId48"/>
        </w:object>
      </w:r>
      <w:r>
        <w:t xml:space="preserve"> whereas its distribution is a tabulation of the probabilities that the random variable takes its various values. A random variable is </w:t>
      </w:r>
      <w:r>
        <w:rPr>
          <w:b/>
        </w:rPr>
        <w:t xml:space="preserve">not </w:t>
      </w:r>
      <w:r>
        <w:t xml:space="preserve">a distribution. </w:t>
      </w:r>
    </w:p>
    <w:p w14:paraId="483325DD" w14:textId="77777777" w:rsidR="00CE740E" w:rsidRDefault="00CE740E" w:rsidP="00CE740E"/>
    <w:p w14:paraId="6D405BC9" w14:textId="3C4E2EB2" w:rsidR="00CE740E" w:rsidRDefault="00CE740E" w:rsidP="00CE740E">
      <w:r>
        <w:rPr>
          <w:noProof/>
        </w:rPr>
        <mc:AlternateContent>
          <mc:Choice Requires="wpc">
            <w:drawing>
              <wp:inline distT="0" distB="0" distL="0" distR="0" wp14:anchorId="059C3427" wp14:editId="0E71BC36">
                <wp:extent cx="5486400" cy="1906270"/>
                <wp:effectExtent l="0" t="0" r="0" b="0"/>
                <wp:docPr id="39" name="Canva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" name="Rounded Rectangle 1763"/>
                        <wps:cNvSpPr>
                          <a:spLocks noChangeArrowheads="1"/>
                        </wps:cNvSpPr>
                        <wps:spPr bwMode="auto">
                          <a:xfrm>
                            <a:off x="1657300" y="254909"/>
                            <a:ext cx="1628800" cy="5238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C3C02" w14:textId="77777777" w:rsidR="00CE740E" w:rsidRDefault="00CE740E" w:rsidP="00CE740E">
                              <w:pPr>
                                <w:jc w:val="center"/>
                              </w:pPr>
                              <w:r>
                                <w:t>x1</w:t>
                              </w:r>
                            </w:p>
                            <w:p w14:paraId="6446F483" w14:textId="77777777" w:rsidR="00CE740E" w:rsidRDefault="00CE740E" w:rsidP="00CE740E">
                              <w:pPr>
                                <w:jc w:val="center"/>
                              </w:pPr>
                              <w:r>
                                <w:t>(Random Variable)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Rounded Rectangle 41"/>
                        <wps:cNvSpPr>
                          <a:spLocks noChangeArrowheads="1"/>
                        </wps:cNvSpPr>
                        <wps:spPr bwMode="auto">
                          <a:xfrm>
                            <a:off x="1657300" y="1250846"/>
                            <a:ext cx="1628800" cy="5239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3CEE0" w14:textId="77777777" w:rsidR="00CE740E" w:rsidRDefault="00CE740E" w:rsidP="00CE74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Distribution of </w:t>
                              </w:r>
                            </w:p>
                            <w:p w14:paraId="485465B4" w14:textId="77777777" w:rsidR="00CE740E" w:rsidRDefault="00CE740E" w:rsidP="00CE740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Straight Arrow Connector 1765"/>
                        <wps:cNvCnPr>
                          <a:cxnSpLocks noChangeShapeType="1"/>
                        </wps:cNvCnPr>
                        <wps:spPr bwMode="auto">
                          <a:xfrm>
                            <a:off x="2505000" y="835831"/>
                            <a:ext cx="0" cy="4150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1766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00" y="888533"/>
                            <a:ext cx="1762000" cy="27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38C8D" w14:textId="77777777" w:rsidR="00CE740E" w:rsidRDefault="00CE740E" w:rsidP="00CE740E">
                              <w:r>
                                <w:t>Probability measure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9C3427" id="Canvas 39" o:spid="_x0000_s1026" editas="canvas" style="width:6in;height:150.1pt;mso-position-horizontal-relative:char;mso-position-vertical-relative:line" coordsize="54864,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">
                <v:shape id="_x0000_s1027" type="#_x0000_t75" style="position:absolute;width:54864;height:19062;visibility:visible;mso-wrap-style:square">
                  <v:fill o:detectmouseclick="t"/>
                  <v:path o:connecttype="none"/>
                </v:shape>
                <v:roundrect id="Rounded Rectangle 1763" o:spid="_x0000_s1028" style="position:absolute;left:16573;top:2549;width:16288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" fillcolor="#00b0f0 [3204]" strokecolor="#005777 [1604]" strokeweight="2pt">
                  <v:textbox>
                    <w:txbxContent>
                      <w:p w14:paraId="456C3C02" w14:textId="77777777" w:rsidR="00CE740E" w:rsidRDefault="00CE740E" w:rsidP="00CE740E">
                        <w:pPr>
                          <w:jc w:val="center"/>
                        </w:pPr>
                        <w:r>
                          <w:t>x1</w:t>
                        </w:r>
                      </w:p>
                      <w:p w14:paraId="6446F483" w14:textId="77777777" w:rsidR="00CE740E" w:rsidRDefault="00CE740E" w:rsidP="00CE740E">
                        <w:pPr>
                          <w:jc w:val="center"/>
                        </w:pPr>
                        <w:r>
                          <w:t>(Random Variable)</w:t>
                        </w:r>
                      </w:p>
                    </w:txbxContent>
                  </v:textbox>
                </v:roundrect>
                <v:roundrect id="Rounded Rectangle 41" o:spid="_x0000_s1029" style="position:absolute;left:16573;top:12508;width:16288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" fillcolor="#00b0f0 [3204]" strokecolor="#005777 [1604]" strokeweight="2pt">
                  <v:textbox>
                    <w:txbxContent>
                      <w:p w14:paraId="74F3CEE0" w14:textId="77777777" w:rsidR="00CE740E" w:rsidRDefault="00CE740E" w:rsidP="00CE740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 xml:space="preserve">Distribution of </w:t>
                        </w:r>
                      </w:p>
                      <w:p w14:paraId="485465B4" w14:textId="77777777" w:rsidR="00CE740E" w:rsidRDefault="00CE740E" w:rsidP="00CE740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>x1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65" o:spid="_x0000_s1030" type="#_x0000_t32" style="position:absolute;left:25050;top:8358;width:0;height:4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" strokecolor="#00a6e3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66" o:spid="_x0000_s1031" type="#_x0000_t202" style="position:absolute;left:25050;top:8885;width:1762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57238C8D" w14:textId="77777777" w:rsidR="00CE740E" w:rsidRDefault="00CE740E" w:rsidP="00CE740E">
                        <w:r>
                          <w:t>Probability measure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0E1951" w14:textId="77777777" w:rsidR="00CE740E" w:rsidRDefault="00CE740E" w:rsidP="00CE740E"/>
    <w:p w14:paraId="0CEE1677" w14:textId="77777777" w:rsidR="00CE740E" w:rsidRDefault="00CE740E" w:rsidP="00CE740E">
      <w:r>
        <w:t xml:space="preserve">Under the probability measure P defined on </w:t>
      </w:r>
      <w:r>
        <w:rPr>
          <w:position w:val="-4"/>
        </w:rPr>
        <w:object w:dxaOrig="255" w:dyaOrig="255" w14:anchorId="49AB59EA">
          <v:shape id="_x0000_i1050" type="#_x0000_t75" style="width:12.65pt;height:12.65pt" o:ole="">
            <v:imagedata r:id="rId8" o:title=""/>
          </v:shape>
          <o:OLEObject Type="Embed" ProgID="Equation.3" ShapeID="_x0000_i1050" DrawAspect="Content" ObjectID="_1627966949" r:id="rId49"/>
        </w:object>
      </w:r>
      <w:r>
        <w:t xml:space="preserve"> either a head or tail are equally likely so our distribution becomes</w:t>
      </w:r>
    </w:p>
    <w:p w14:paraId="24E08522" w14:textId="77777777" w:rsidR="00CE740E" w:rsidRDefault="00CE740E" w:rsidP="00CE740E"/>
    <w:p w14:paraId="54604224" w14:textId="77777777" w:rsidR="00CE740E" w:rsidRDefault="00CE740E" w:rsidP="00CE740E">
      <w:pPr>
        <w:rPr>
          <w:position w:val="-30"/>
        </w:rPr>
      </w:pPr>
      <w:r>
        <w:rPr>
          <w:position w:val="-30"/>
        </w:rPr>
        <w:object w:dxaOrig="2933" w:dyaOrig="705" w14:anchorId="4DA53A27">
          <v:shape id="_x0000_i1051" type="#_x0000_t75" style="width:146.6pt;height:35.15pt" o:ole="">
            <v:imagedata r:id="rId50" o:title=""/>
          </v:shape>
          <o:OLEObject Type="Embed" ProgID="Equation.3" ShapeID="_x0000_i1051" DrawAspect="Content" ObjectID="_1627966950" r:id="rId51"/>
        </w:object>
      </w:r>
    </w:p>
    <w:p w14:paraId="0BD64249" w14:textId="18CB552C" w:rsidR="00CE740E" w:rsidRDefault="00CE740E" w:rsidP="00CE740E">
      <w:r>
        <w:rPr>
          <w:noProof/>
        </w:rPr>
        <w:lastRenderedPageBreak/>
        <mc:AlternateContent>
          <mc:Choice Requires="wpc">
            <w:drawing>
              <wp:inline distT="0" distB="0" distL="0" distR="0" wp14:anchorId="54896874" wp14:editId="4C05E267">
                <wp:extent cx="4229100" cy="1181100"/>
                <wp:effectExtent l="0" t="0" r="9525" b="0"/>
                <wp:docPr id="34" name="Canva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" name="Line 1783"/>
                        <wps:cNvCnPr>
                          <a:cxnSpLocks noChangeShapeType="1"/>
                        </wps:cNvCnPr>
                        <wps:spPr bwMode="auto">
                          <a:xfrm>
                            <a:off x="342900" y="834900"/>
                            <a:ext cx="38862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784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349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785"/>
                        <wps:cNvCnPr>
                          <a:cxnSpLocks noChangeShapeType="1"/>
                        </wps:cNvCnPr>
                        <wps:spPr bwMode="auto">
                          <a:xfrm>
                            <a:off x="2743200" y="8349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1600200" y="352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2628900" y="352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88"/>
                        <wps:cNvSpPr>
                          <a:spLocks noChangeArrowheads="1"/>
                        </wps:cNvSpPr>
                        <wps:spPr bwMode="auto">
                          <a:xfrm>
                            <a:off x="1600200" y="949700"/>
                            <a:ext cx="342900" cy="22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D02B5" w14:textId="77777777" w:rsidR="00CE740E" w:rsidRDefault="00CE740E" w:rsidP="00CE740E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789"/>
                        <wps:cNvSpPr>
                          <a:spLocks noChangeArrowheads="1"/>
                        </wps:cNvSpPr>
                        <wps:spPr bwMode="auto">
                          <a:xfrm>
                            <a:off x="2628900" y="949700"/>
                            <a:ext cx="342900" cy="22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327A7" w14:textId="77777777" w:rsidR="00CE740E" w:rsidRDefault="00CE740E" w:rsidP="00CE740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896874" id="Canvas 34" o:spid="_x0000_s1032" editas="canvas" style="width:333pt;height:93pt;mso-position-horizontal-relative:char;mso-position-vertical-relative:line" coordsize="42291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">
                <v:shape id="_x0000_s1033" type="#_x0000_t75" style="position:absolute;width:42291;height:11811;visibility:visible;mso-wrap-style:square">
                  <v:fill o:detectmouseclick="t"/>
                  <v:path o:connecttype="none"/>
                </v:shape>
                <v:line id="Line 1783" o:spid="_x0000_s1034" style="position:absolute;visibility:visible;mso-wrap-style:square" from="3429,8349" to="4229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784" o:spid="_x0000_s1035" style="position:absolute;visibility:visible;mso-wrap-style:square" from="17145,8349" to="17152,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785" o:spid="_x0000_s1036" style="position:absolute;visibility:visible;mso-wrap-style:square" from="27432,8349" to="27439,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rect id="Rectangle 1786" o:spid="_x0000_s1037" style="position:absolute;left:16002;top:352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" fillcolor="black"/>
                <v:rect id="Rectangle 1787" o:spid="_x0000_s1038" style="position:absolute;left:26289;top:352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" fillcolor="black"/>
                <v:rect id="Rectangle 1788" o:spid="_x0000_s1039" style="position:absolute;left:16002;top:9497;width:3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>
                  <v:textbox>
                    <w:txbxContent>
                      <w:p w14:paraId="204D02B5" w14:textId="77777777" w:rsidR="00CE740E" w:rsidRDefault="00CE740E" w:rsidP="00CE740E">
                        <w:r>
                          <w:t>-1</w:t>
                        </w:r>
                      </w:p>
                    </w:txbxContent>
                  </v:textbox>
                </v:rect>
                <v:rect id="Rectangle 1789" o:spid="_x0000_s1040" style="position:absolute;left:26289;top:9497;width:3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>
                  <v:textbox>
                    <w:txbxContent>
                      <w:p w14:paraId="1BE327A7" w14:textId="77777777" w:rsidR="00CE740E" w:rsidRDefault="00CE740E" w:rsidP="00CE740E"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B9B0E1" w14:textId="77777777" w:rsidR="00CE740E" w:rsidRDefault="00CE740E" w:rsidP="00CE740E"/>
    <w:p w14:paraId="2FC370B8" w14:textId="77777777" w:rsidR="00CE740E" w:rsidRDefault="00CE740E" w:rsidP="00CE740E"/>
    <w:p w14:paraId="77C81988" w14:textId="77777777" w:rsidR="00CE740E" w:rsidRDefault="00CE740E" w:rsidP="00CE740E">
      <w:r>
        <w:t>We can then calculate the mean</w:t>
      </w:r>
      <w:r>
        <w:rPr>
          <w:position w:val="-10"/>
        </w:rPr>
        <w:object w:dxaOrig="248" w:dyaOrig="255" w14:anchorId="6FB6738F">
          <v:shape id="_x0000_i1052" type="#_x0000_t75" style="width:12.4pt;height:12.65pt" o:ole="">
            <v:imagedata r:id="rId52" o:title=""/>
          </v:shape>
          <o:OLEObject Type="Embed" ProgID="Equation.3" ShapeID="_x0000_i1052" DrawAspect="Content" ObjectID="_1627966951" r:id="rId53"/>
        </w:object>
      </w:r>
      <w:r>
        <w:t xml:space="preserve"> and the variance, </w:t>
      </w:r>
      <w:r>
        <w:rPr>
          <w:position w:val="-6"/>
        </w:rPr>
        <w:object w:dxaOrig="315" w:dyaOrig="315" w14:anchorId="457C336E">
          <v:shape id="_x0000_i1053" type="#_x0000_t75" style="width:15.85pt;height:15.85pt" o:ole="">
            <v:imagedata r:id="rId54" o:title=""/>
          </v:shape>
          <o:OLEObject Type="Embed" ProgID="Equation.3" ShapeID="_x0000_i1053" DrawAspect="Content" ObjectID="_1627966952" r:id="rId55"/>
        </w:object>
      </w:r>
      <w:r>
        <w:t xml:space="preserve"> of our distribution.</w:t>
      </w:r>
    </w:p>
    <w:p w14:paraId="52887CAD" w14:textId="77777777" w:rsidR="00CE740E" w:rsidRDefault="00CE740E" w:rsidP="00CE740E"/>
    <w:p w14:paraId="5923E5DE" w14:textId="77777777" w:rsidR="00CE740E" w:rsidRDefault="00CE740E" w:rsidP="00CE740E"/>
    <w:p w14:paraId="51365A80" w14:textId="77777777" w:rsidR="00CE740E" w:rsidRDefault="00CE740E" w:rsidP="00CE740E"/>
    <w:p w14:paraId="2D3ACD13" w14:textId="77777777" w:rsidR="00CE740E" w:rsidRDefault="00CE740E" w:rsidP="00CE740E"/>
    <w:p w14:paraId="43DA0CF2" w14:textId="77777777" w:rsidR="00CE740E" w:rsidRDefault="00721370" w:rsidP="00CE740E">
      <w:r>
        <w:pict w14:anchorId="48CDCDD0">
          <v:group id="_x0000_s1236" editas="canvas" style="width:261pt;height:108pt;mso-position-horizontal-relative:char;mso-position-vertical-relative:line" coordorigin="2527,5344" coordsize="4350,1851">
            <o:lock v:ext="edit" aspectratio="t"/>
            <v:shape id="_x0000_s1237" type="#_x0000_t75" style="position:absolute;left:2527;top:5344;width:4350;height:1851" o:preferrelative="f">
              <v:fill o:detectmouseclick="t"/>
              <v:path o:extrusionok="t" o:connecttype="none"/>
            </v:shape>
            <v:line id="_x0000_s1238" style="position:absolute;flip:y" from="3727,5498" to="4777,6116">
              <v:stroke endarrow="block"/>
            </v:line>
            <v:line id="_x0000_s1239" style="position:absolute" from="3727,6116" to="4777,6424">
              <v:stroke endarrow="block"/>
            </v:line>
            <v:line id="_x0000_s1240" style="position:absolute" from="3727,6732" to="4927,6732" stroked="f">
              <v:stroke endarrow="block"/>
            </v:line>
            <v:line id="_x0000_s1241" style="position:absolute" from="3577,6732" to="4777,6732" stroked="f">
              <v:stroke endarrow="block"/>
            </v:line>
            <v:line id="_x0000_s1242" style="position:absolute" from="3727,6578" to="4777,6579">
              <v:stroke endarrow="block"/>
            </v:line>
            <v:shape id="_x0000_s1243" type="#_x0000_t75" style="position:absolute;left:3727;top:5498;width:633;height:275">
              <v:imagedata r:id="rId56" o:title=""/>
            </v:shape>
            <v:shape id="_x0000_s1244" type="#_x0000_t75" style="position:absolute;left:3577;top:6031;width:167;height:240">
              <v:imagedata r:id="rId57" o:title=""/>
            </v:shape>
            <v:shape id="_x0000_s1245" type="#_x0000_t75" style="position:absolute;left:4777;top:5414;width:233;height:240">
              <v:imagedata r:id="rId58" o:title=""/>
            </v:shape>
            <v:shape id="_x0000_s1246" type="#_x0000_t75" style="position:absolute;left:4777;top:6270;width:394;height:239">
              <v:imagedata r:id="rId59" o:title=""/>
            </v:shape>
            <w10:wrap type="none"/>
            <w10:anchorlock/>
          </v:group>
          <o:OLEObject Type="Embed" ProgID="Equation.3" ShapeID="_x0000_s1243" DrawAspect="Content" ObjectID="_1627967016" r:id="rId60"/>
          <o:OLEObject Type="Embed" ProgID="Equation.3" ShapeID="_x0000_s1244" DrawAspect="Content" ObjectID="_1627967017" r:id="rId61"/>
          <o:OLEObject Type="Embed" ProgID="Equation.3" ShapeID="_x0000_s1245" DrawAspect="Content" ObjectID="_1627967018" r:id="rId62"/>
          <o:OLEObject Type="Embed" ProgID="Equation.3" ShapeID="_x0000_s1246" DrawAspect="Content" ObjectID="_1627967019" r:id="rId63"/>
        </w:pict>
      </w:r>
    </w:p>
    <w:p w14:paraId="1F2F7EDA" w14:textId="77777777" w:rsidR="00CE740E" w:rsidRDefault="00CE740E" w:rsidP="00C01437">
      <w:pPr>
        <w:numPr>
          <w:ilvl w:val="0"/>
          <w:numId w:val="11"/>
        </w:numPr>
      </w:pPr>
      <w:r>
        <w:rPr>
          <w:position w:val="-10"/>
        </w:rPr>
        <w:object w:dxaOrig="600" w:dyaOrig="315" w14:anchorId="1A5D9003">
          <v:shape id="_x0000_i1059" type="#_x0000_t75" style="width:29.95pt;height:15.85pt" o:ole="">
            <v:imagedata r:id="rId64" o:title=""/>
          </v:shape>
          <o:OLEObject Type="Embed" ProgID="Equation.3" ShapeID="_x0000_i1059" DrawAspect="Content" ObjectID="_1627966953" r:id="rId65"/>
        </w:object>
      </w:r>
    </w:p>
    <w:p w14:paraId="7C2229FD" w14:textId="77777777" w:rsidR="00CE740E" w:rsidRDefault="00CE740E" w:rsidP="00CE740E"/>
    <w:p w14:paraId="45B1C2F9" w14:textId="77777777" w:rsidR="00CE740E" w:rsidRDefault="00CE740E" w:rsidP="00C01437">
      <w:pPr>
        <w:numPr>
          <w:ilvl w:val="0"/>
          <w:numId w:val="11"/>
        </w:numPr>
      </w:pPr>
      <w:r>
        <w:rPr>
          <w:position w:val="-10"/>
        </w:rPr>
        <w:object w:dxaOrig="3420" w:dyaOrig="383" w14:anchorId="126A88B4">
          <v:shape id="_x0000_i1060" type="#_x0000_t75" style="width:171.05pt;height:19pt" o:ole="">
            <v:imagedata r:id="rId66" o:title=""/>
          </v:shape>
          <o:OLEObject Type="Embed" ProgID="Equation.3" ShapeID="_x0000_i1060" DrawAspect="Content" ObjectID="_1627966954" r:id="rId67"/>
        </w:object>
      </w:r>
    </w:p>
    <w:p w14:paraId="4F91B23B" w14:textId="77777777" w:rsidR="00CE740E" w:rsidRDefault="00CE740E" w:rsidP="00CE740E">
      <w:pPr>
        <w:rPr>
          <w:rFonts w:ascii="Arial" w:hAnsi="Arial" w:cs="Arial"/>
          <w:b/>
          <w:iCs/>
          <w:color w:val="003366"/>
          <w:kern w:val="32"/>
          <w:sz w:val="32"/>
          <w:szCs w:val="28"/>
        </w:rPr>
      </w:pPr>
      <w:r>
        <w:br w:type="page"/>
      </w:r>
    </w:p>
    <w:p w14:paraId="236F713B" w14:textId="77777777" w:rsidR="00CE740E" w:rsidRDefault="00CE740E" w:rsidP="00CE740E">
      <w:pPr>
        <w:pStyle w:val="Heading2"/>
        <w:rPr>
          <w:rFonts w:ascii="Arial" w:hAnsi="Arial" w:cs="Arial"/>
          <w:b/>
          <w:iCs/>
          <w:color w:val="003366"/>
          <w:kern w:val="32"/>
        </w:rPr>
      </w:pPr>
      <w:r>
        <w:lastRenderedPageBreak/>
        <w:t>Summing two Identical Independent random variables</w:t>
      </w:r>
    </w:p>
    <w:p w14:paraId="05579837" w14:textId="77777777" w:rsidR="00CE740E" w:rsidRDefault="00CE740E" w:rsidP="00CE740E">
      <w:r>
        <w:t xml:space="preserve">We can create a new game by playing the original games twice. We define </w:t>
      </w:r>
      <w:r>
        <w:rPr>
          <w:position w:val="-10"/>
        </w:rPr>
        <w:object w:dxaOrig="248" w:dyaOrig="338" w14:anchorId="1C0B0B0E">
          <v:shape id="_x0000_i1061" type="#_x0000_t75" style="width:12.4pt;height:17pt" o:ole="">
            <v:imagedata r:id="rId68" o:title=""/>
          </v:shape>
          <o:OLEObject Type="Embed" ProgID="Equation.3" ShapeID="_x0000_i1061" DrawAspect="Content" ObjectID="_1627966955" r:id="rId69"/>
        </w:object>
      </w:r>
      <w:r>
        <w:t xml:space="preserve"> as the profit/loss from the first coin toss and </w:t>
      </w:r>
      <w:r>
        <w:rPr>
          <w:position w:val="-10"/>
        </w:rPr>
        <w:object w:dxaOrig="248" w:dyaOrig="338" w14:anchorId="6EB3CB42">
          <v:shape id="_x0000_i1062" type="#_x0000_t75" style="width:12.4pt;height:17pt" o:ole="">
            <v:imagedata r:id="rId70" o:title=""/>
          </v:shape>
          <o:OLEObject Type="Embed" ProgID="Equation.3" ShapeID="_x0000_i1062" DrawAspect="Content" ObjectID="_1627966956" r:id="rId71"/>
        </w:object>
      </w:r>
      <w:r>
        <w:t xml:space="preserve"> as the profit/loss from the second toss. We can then define the random variable </w:t>
      </w:r>
      <w:r>
        <w:rPr>
          <w:position w:val="-10"/>
        </w:rPr>
        <w:object w:dxaOrig="1140" w:dyaOrig="338" w14:anchorId="0289A581">
          <v:shape id="_x0000_i1063" type="#_x0000_t75" style="width:57pt;height:17pt" o:ole="">
            <v:imagedata r:id="rId72" o:title=""/>
          </v:shape>
          <o:OLEObject Type="Embed" ProgID="Equation.3" ShapeID="_x0000_i1063" DrawAspect="Content" ObjectID="_1627966957" r:id="rId73"/>
        </w:object>
      </w:r>
      <w:r>
        <w:t xml:space="preserve"> giving the total profit or loss at the end of the two tosses. </w:t>
      </w:r>
    </w:p>
    <w:p w14:paraId="0C7716CD" w14:textId="77777777" w:rsidR="00CE740E" w:rsidRDefault="00CE740E" w:rsidP="00CE740E"/>
    <w:p w14:paraId="4FB27F61" w14:textId="77777777" w:rsidR="00CE740E" w:rsidRDefault="00CE740E" w:rsidP="00CE740E">
      <w:r>
        <w:t>We obtain the following sample space</w:t>
      </w:r>
    </w:p>
    <w:p w14:paraId="0DCD7BF7" w14:textId="77777777" w:rsidR="00CE740E" w:rsidRDefault="00CE740E" w:rsidP="00CE740E"/>
    <w:p w14:paraId="1F197066" w14:textId="77777777" w:rsidR="00CE740E" w:rsidRDefault="00CE740E" w:rsidP="00CE740E">
      <w:pPr>
        <w:rPr>
          <w:position w:val="-6"/>
        </w:rPr>
      </w:pPr>
      <w:r>
        <w:rPr>
          <w:position w:val="-10"/>
        </w:rPr>
        <w:object w:dxaOrig="3060" w:dyaOrig="338" w14:anchorId="759F0985">
          <v:shape id="_x0000_i1064" type="#_x0000_t75" style="width:152.95pt;height:17pt" o:ole="">
            <v:imagedata r:id="rId74" o:title=""/>
          </v:shape>
          <o:OLEObject Type="Embed" ProgID="Equation.3" ShapeID="_x0000_i1064" DrawAspect="Content" ObjectID="_1627966958" r:id="rId75"/>
        </w:object>
      </w:r>
    </w:p>
    <w:p w14:paraId="2DF9BF57" w14:textId="77777777" w:rsidR="00CE740E" w:rsidRDefault="00CE740E" w:rsidP="00CE740E"/>
    <w:p w14:paraId="612E2E9E" w14:textId="77777777" w:rsidR="00CE740E" w:rsidRDefault="00CE740E" w:rsidP="00CE740E">
      <w:r>
        <w:t>With the following measure</w:t>
      </w:r>
    </w:p>
    <w:p w14:paraId="43BF3E36" w14:textId="77777777" w:rsidR="00CE740E" w:rsidRDefault="00CE740E" w:rsidP="00CE740E"/>
    <w:p w14:paraId="1AC27D27" w14:textId="77777777" w:rsidR="00CE740E" w:rsidRDefault="00CE740E" w:rsidP="00CE740E">
      <w:r>
        <w:rPr>
          <w:position w:val="-10"/>
        </w:rPr>
        <w:object w:dxaOrig="4020" w:dyaOrig="338" w14:anchorId="713D3458">
          <v:shape id="_x0000_i1065" type="#_x0000_t75" style="width:201pt;height:17pt" o:ole="">
            <v:imagedata r:id="rId76" o:title=""/>
          </v:shape>
          <o:OLEObject Type="Embed" ProgID="Equation.3" ShapeID="_x0000_i1065" DrawAspect="Content" ObjectID="_1627966959" r:id="rId77"/>
        </w:object>
      </w:r>
    </w:p>
    <w:p w14:paraId="32480B59" w14:textId="77777777" w:rsidR="00CE740E" w:rsidRDefault="00CE740E" w:rsidP="00CE740E"/>
    <w:p w14:paraId="10E8286E" w14:textId="77777777" w:rsidR="00CE740E" w:rsidRDefault="00CE740E" w:rsidP="00CE740E">
      <w:r>
        <w:t>Giving us the random variable</w:t>
      </w:r>
    </w:p>
    <w:p w14:paraId="3563C84C" w14:textId="77777777" w:rsidR="00CE740E" w:rsidRDefault="00CE740E" w:rsidP="00CE740E"/>
    <w:p w14:paraId="5007D843" w14:textId="77777777" w:rsidR="00CE740E" w:rsidRDefault="00CE740E" w:rsidP="00CE740E">
      <w:r>
        <w:rPr>
          <w:position w:val="-10"/>
        </w:rPr>
        <w:object w:dxaOrig="4035" w:dyaOrig="338" w14:anchorId="540DFCA5">
          <v:shape id="_x0000_i1066" type="#_x0000_t75" style="width:201.9pt;height:17pt" o:ole="">
            <v:imagedata r:id="rId78" o:title=""/>
          </v:shape>
          <o:OLEObject Type="Embed" ProgID="Equation.3" ShapeID="_x0000_i1066" DrawAspect="Content" ObjectID="_1627966960" r:id="rId79"/>
        </w:object>
      </w:r>
    </w:p>
    <w:p w14:paraId="58005536" w14:textId="77777777" w:rsidR="00CE740E" w:rsidRDefault="00CE740E" w:rsidP="00CE740E"/>
    <w:p w14:paraId="1FD1CE6A" w14:textId="77777777" w:rsidR="00CE740E" w:rsidRDefault="00CE740E" w:rsidP="00CE740E">
      <w:r>
        <w:t>Applying our measure to the random variable we get our probability distribution</w:t>
      </w:r>
    </w:p>
    <w:p w14:paraId="4EE86B29" w14:textId="77777777" w:rsidR="00CE740E" w:rsidRDefault="00CE740E" w:rsidP="00CE740E"/>
    <w:p w14:paraId="4563D5A4" w14:textId="77777777" w:rsidR="00CE740E" w:rsidRDefault="00CE740E" w:rsidP="00CE740E">
      <w:pPr>
        <w:rPr>
          <w:position w:val="-6"/>
        </w:rPr>
      </w:pPr>
      <w:r>
        <w:rPr>
          <w:position w:val="-28"/>
        </w:rPr>
        <w:object w:dxaOrig="4785" w:dyaOrig="668" w14:anchorId="37A21657">
          <v:shape id="_x0000_i1067" type="#_x0000_t75" style="width:239.35pt;height:33.4pt" o:ole="">
            <v:imagedata r:id="rId80" o:title=""/>
          </v:shape>
          <o:OLEObject Type="Embed" ProgID="Equation.3" ShapeID="_x0000_i1067" DrawAspect="Content" ObjectID="_1627966961" r:id="rId81"/>
        </w:object>
      </w:r>
    </w:p>
    <w:p w14:paraId="2207D4F0" w14:textId="5D52B128" w:rsidR="00CE740E" w:rsidRDefault="00CE740E" w:rsidP="00CE740E">
      <w:r>
        <w:rPr>
          <w:noProof/>
        </w:rPr>
        <w:lastRenderedPageBreak/>
        <mc:AlternateContent>
          <mc:Choice Requires="wpc">
            <w:drawing>
              <wp:inline distT="0" distB="0" distL="0" distR="0" wp14:anchorId="5B4F6D34" wp14:editId="0F9835C0">
                <wp:extent cx="4229100" cy="1371600"/>
                <wp:effectExtent l="0" t="0" r="9525" b="0"/>
                <wp:docPr id="26" name="Canva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Line 1771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900"/>
                            <a:ext cx="38862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72"/>
                        <wps:cNvCnPr>
                          <a:cxnSpLocks noChangeShapeType="1"/>
                        </wps:cNvCnPr>
                        <wps:spPr bwMode="auto">
                          <a:xfrm>
                            <a:off x="2171700" y="9146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773"/>
                        <wps:cNvSpPr>
                          <a:spLocks noChangeArrowheads="1"/>
                        </wps:cNvSpPr>
                        <wps:spPr bwMode="auto">
                          <a:xfrm>
                            <a:off x="2057400" y="114000"/>
                            <a:ext cx="228600" cy="799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74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7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BEFE4" w14:textId="77777777" w:rsidR="00CE740E" w:rsidRDefault="00CE740E" w:rsidP="00CE740E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75"/>
                        <wps:cNvSpPr>
                          <a:spLocks noChangeArrowheads="1"/>
                        </wps:cNvSpPr>
                        <wps:spPr bwMode="auto">
                          <a:xfrm>
                            <a:off x="2057400" y="1028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2A16E" w14:textId="77777777" w:rsidR="00CE740E" w:rsidRDefault="00CE740E" w:rsidP="00CE740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76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7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2876A" w14:textId="77777777" w:rsidR="00CE740E" w:rsidRDefault="00CE740E" w:rsidP="00CE740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77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146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78"/>
                        <wps:cNvCnPr>
                          <a:cxnSpLocks noChangeShapeType="1"/>
                        </wps:cNvCnPr>
                        <wps:spPr bwMode="auto">
                          <a:xfrm>
                            <a:off x="3429000" y="914600"/>
                            <a:ext cx="700" cy="115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779"/>
                        <wps:cNvSpPr>
                          <a:spLocks noChangeArrowheads="1"/>
                        </wps:cNvSpPr>
                        <wps:spPr bwMode="auto">
                          <a:xfrm>
                            <a:off x="3314700" y="571700"/>
                            <a:ext cx="228600" cy="342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914400" y="571700"/>
                            <a:ext cx="228600" cy="342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4F6D34" id="Canvas 26" o:spid="_x0000_s1041" editas="canvas" style="width:333pt;height:108pt;mso-position-horizontal-relative:char;mso-position-vertical-relative:line" coordsize="4229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">
                <v:shape id="_x0000_s1042" type="#_x0000_t75" style="position:absolute;width:42291;height:13716;visibility:visible;mso-wrap-style:square">
                  <v:fill o:detectmouseclick="t"/>
                  <v:path o:connecttype="none"/>
                </v:shape>
                <v:line id="Line 1771" o:spid="_x0000_s1043" style="position:absolute;visibility:visible;mso-wrap-style:square" from="3429,9139" to="42291,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772" o:spid="_x0000_s1044" style="position:absolute;visibility:visible;mso-wrap-style:square" from="21717,9146" to="21724,1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rect id="Rectangle 1773" o:spid="_x0000_s1045" style="position:absolute;left:20574;top:1140;width:2286;height:7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69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BlV9kAL3+AAAA//8DAFBLAQItABQABgAIAAAAIQDb4fbL7gAAAIUBAAATAAAAAAAAAAAAAAAA&#10;AAAAAABbQ29udGVudF9UeXBlc10ueG1sUEsBAi0AFAAGAAgAAAAhAFr0LFu/AAAAFQEAAAsAAAAA&#10;AAAAAAAAAAAAHwEAAF9yZWxzLy5yZWxzUEsBAi0AFAAGAAgAAAAhAKl5Lr3BAAAA2wAAAA8AAAAA&#10;AAAAAAAAAAAABwIAAGRycy9kb3ducmV2LnhtbFBLBQYAAAAAAwADALcAAAD1AgAAAAA=&#10;" fillcolor="black"/>
                <v:rect id="Rectangle 1774" o:spid="_x0000_s1046" style="position:absolute;left:8001;top:10287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<v:textbox>
                    <w:txbxContent>
                      <w:p w14:paraId="193BEFE4" w14:textId="77777777" w:rsidR="00CE740E" w:rsidRDefault="00CE740E" w:rsidP="00CE740E">
                        <w:r>
                          <w:t>-2</w:t>
                        </w:r>
                      </w:p>
                    </w:txbxContent>
                  </v:textbox>
                </v:rect>
                <v:rect id="Rectangle 1775" o:spid="_x0000_s1047" style="position:absolute;left:20574;top:1028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>
                  <v:textbox>
                    <w:txbxContent>
                      <w:p w14:paraId="51C2A16E" w14:textId="77777777" w:rsidR="00CE740E" w:rsidRDefault="00CE740E" w:rsidP="00CE740E">
                        <w:r>
                          <w:t>0</w:t>
                        </w:r>
                      </w:p>
                    </w:txbxContent>
                  </v:textbox>
                </v:rect>
                <v:rect id="Rectangle 1776" o:spid="_x0000_s1048" style="position:absolute;left:33147;top:10287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>
                  <v:textbox>
                    <w:txbxContent>
                      <w:p w14:paraId="4F72876A" w14:textId="77777777" w:rsidR="00CE740E" w:rsidRDefault="00CE740E" w:rsidP="00CE740E">
                        <w:r>
                          <w:t>2</w:t>
                        </w:r>
                      </w:p>
                    </w:txbxContent>
                  </v:textbox>
                </v:rect>
                <v:line id="Line 1777" o:spid="_x0000_s1049" style="position:absolute;visibility:visible;mso-wrap-style:square" from="10287,9146" to="10294,1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778" o:spid="_x0000_s1050" style="position:absolute;visibility:visible;mso-wrap-style:square" from="34290,9146" to="34297,10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1779" o:spid="_x0000_s1051" style="position:absolute;left:33147;top:5717;width:228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4FwgAAANsAAAAPAAAAZHJzL2Rvd25yZXYueG1sRI/RisIw&#10;FETfF/yHcAVfFk23y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DmWO4FwgAAANsAAAAPAAAA&#10;AAAAAAAAAAAAAAcCAABkcnMvZG93bnJldi54bWxQSwUGAAAAAAMAAwC3AAAA9gIAAAAA&#10;" fillcolor="black"/>
                <v:rect id="Rectangle 1780" o:spid="_x0000_s1052" style="position:absolute;left:9144;top:5717;width:228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uewgAAANsAAAAPAAAAZHJzL2Rvd25yZXYueG1sRI/RisIw&#10;FETfF/yHcAVfFk234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CJFEuewgAAANsAAAAPAAAA&#10;AAAAAAAAAAAAAAcCAABkcnMvZG93bnJldi54bWxQSwUGAAAAAAMAAwC3AAAA9gIAAAAA&#10;" fillcolor="black"/>
                <w10:anchorlock/>
              </v:group>
            </w:pict>
          </mc:Fallback>
        </mc:AlternateContent>
      </w:r>
    </w:p>
    <w:p w14:paraId="2180C54B" w14:textId="77777777" w:rsidR="00CE740E" w:rsidRDefault="00CE740E" w:rsidP="00CE740E"/>
    <w:p w14:paraId="641D9A5F" w14:textId="77777777" w:rsidR="00CE740E" w:rsidRDefault="00721370" w:rsidP="00CE740E">
      <w:r>
        <w:pict w14:anchorId="0D260AAF">
          <v:group id="_x0000_s1198" editas="canvas" style="width:6in;height:207pt;mso-position-horizontal-relative:char;mso-position-vertical-relative:line" coordorigin="2527,5961" coordsize="7200,3549">
            <o:lock v:ext="edit" aspectratio="t"/>
            <v:shape id="_x0000_s1199" type="#_x0000_t75" style="position:absolute;left:2527;top:5961;width:7200;height:3549" o:preferrelative="f">
              <v:fill o:detectmouseclick="t"/>
              <v:path o:extrusionok="t" o:connecttype="none"/>
            </v:shape>
            <v:line id="_x0000_s1200" style="position:absolute;flip:y" from="4027,7041" to="5077,7659">
              <v:stroke endarrow="block"/>
            </v:line>
            <v:line id="_x0000_s1201" style="position:absolute" from="4027,7659" to="5077,7967">
              <v:stroke endarrow="block"/>
            </v:line>
            <v:line id="_x0000_s1202" style="position:absolute;flip:y" from="5227,6270" to="6277,6888">
              <v:stroke endarrow="block"/>
            </v:line>
            <v:line id="_x0000_s1203" style="position:absolute" from="5227,7041" to="6277,7350">
              <v:stroke endarrow="block"/>
            </v:line>
            <v:line id="_x0000_s1204" style="position:absolute" from="5227,7967" to="6277,8274">
              <v:stroke endarrow="block"/>
            </v:line>
            <v:line id="_x0000_s1205" style="position:absolute;flip:y" from="5227,7350" to="6277,7968">
              <v:stroke endarrow="block"/>
            </v:line>
            <v:line id="_x0000_s1206" style="position:absolute" from="3877,8892" to="5077,8893">
              <v:stroke endarrow="block"/>
            </v:line>
            <v:line id="_x0000_s1207" style="position:absolute" from="5227,8875" to="6427,8875">
              <v:stroke endarrow="block"/>
            </v:line>
            <v:shape id="_x0000_s1208" type="#_x0000_t75" style="position:absolute;left:4327;top:7094;width:300;height:241">
              <v:imagedata r:id="rId82" o:title=""/>
            </v:shape>
            <v:shape id="_x0000_s1209" type="#_x0000_t75" style="position:absolute;left:4327;top:7866;width:300;height:241">
              <v:imagedata r:id="rId83" o:title=""/>
            </v:shape>
            <v:shape id="_x0000_s1210" type="#_x0000_t75" style="position:absolute;left:4927;top:6733;width:268;height:224">
              <v:imagedata r:id="rId84" o:title=""/>
            </v:shape>
            <v:shape id="_x0000_s1211" type="#_x0000_t75" style="position:absolute;left:5377;top:6270;width:300;height:241">
              <v:imagedata r:id="rId82" o:title=""/>
            </v:shape>
            <v:shape id="_x0000_s1212" type="#_x0000_t75" style="position:absolute;left:5527;top:8121;width:300;height:240">
              <v:imagedata r:id="rId82" o:title=""/>
            </v:shape>
            <v:shape id="_x0000_s1213" type="#_x0000_t75" style="position:absolute;left:3877;top:7492;width:168;height:239">
              <v:imagedata r:id="rId85" o:title=""/>
            </v:shape>
            <v:shape id="_x0000_s1214" type="#_x0000_t75" style="position:absolute;left:4927;top:8109;width:268;height:225">
              <v:imagedata r:id="rId86" o:title=""/>
            </v:shape>
            <v:shape id="_x0000_s1215" type="#_x0000_t75" style="position:absolute;left:5377;top:7504;width:300;height:240">
              <v:imagedata r:id="rId82" o:title=""/>
            </v:shape>
            <v:shape id="_x0000_s1216" type="#_x0000_t75" style="position:absolute;left:5677;top:6887;width:300;height:240">
              <v:imagedata r:id="rId82" o:title=""/>
            </v:shape>
            <v:shape id="_x0000_s1217" type="#_x0000_t75" style="position:absolute;left:6277;top:6104;width:317;height:224">
              <v:imagedata r:id="rId87" o:title=""/>
            </v:shape>
            <v:shape id="_x0000_s1218" type="#_x0000_t75" style="position:absolute;left:6277;top:7183;width:167;height:240">
              <v:imagedata r:id="rId88" o:title=""/>
            </v:shape>
            <v:shape id="_x0000_s1219" type="#_x0000_t75" style="position:absolute;left:6277;top:8109;width:300;height:225">
              <v:imagedata r:id="rId89" o:title=""/>
            </v:shape>
            <v:shape id="_x0000_s1220" type="#_x0000_t75" style="position:absolute;left:4327;top:8418;width:202;height:291">
              <v:imagedata r:id="rId90" o:title=""/>
            </v:shape>
            <v:shape id="_x0000_s1221" type="#_x0000_t75" style="position:absolute;left:5527;top:8418;width:233;height:290">
              <v:imagedata r:id="rId91" o:title=""/>
            </v:shape>
            <v:line id="_x0000_s1222" style="position:absolute" from="3877,9356" to="6427,9357">
              <v:stroke endarrow="block"/>
            </v:line>
            <v:shape id="_x0000_s1223" type="#_x0000_t75" style="position:absolute;left:4777;top:9047;width:587;height:291">
              <v:imagedata r:id="rId92" o:title=""/>
            </v:shape>
            <w10:wrap type="none"/>
            <w10:anchorlock/>
          </v:group>
          <o:OLEObject Type="Embed" ProgID="Equation.3" ShapeID="_x0000_s1208" DrawAspect="Content" ObjectID="_1627967020" r:id="rId93"/>
          <o:OLEObject Type="Embed" ProgID="Equation.3" ShapeID="_x0000_s1209" DrawAspect="Content" ObjectID="_1627967021" r:id="rId94"/>
          <o:OLEObject Type="Embed" ProgID="Equation.3" ShapeID="_x0000_s1210" DrawAspect="Content" ObjectID="_1627967022" r:id="rId95"/>
          <o:OLEObject Type="Embed" ProgID="Equation.3" ShapeID="_x0000_s1211" DrawAspect="Content" ObjectID="_1627967023" r:id="rId96"/>
          <o:OLEObject Type="Embed" ProgID="Equation.3" ShapeID="_x0000_s1212" DrawAspect="Content" ObjectID="_1627967024" r:id="rId97"/>
          <o:OLEObject Type="Embed" ProgID="Equation.3" ShapeID="_x0000_s1213" DrawAspect="Content" ObjectID="_1627967025" r:id="rId98"/>
          <o:OLEObject Type="Embed" ProgID="Equation.3" ShapeID="_x0000_s1214" DrawAspect="Content" ObjectID="_1627967026" r:id="rId99"/>
          <o:OLEObject Type="Embed" ProgID="Equation.3" ShapeID="_x0000_s1215" DrawAspect="Content" ObjectID="_1627967027" r:id="rId100"/>
          <o:OLEObject Type="Embed" ProgID="Equation.3" ShapeID="_x0000_s1216" DrawAspect="Content" ObjectID="_1627967028" r:id="rId101"/>
          <o:OLEObject Type="Embed" ProgID="Equation.3" ShapeID="_x0000_s1217" DrawAspect="Content" ObjectID="_1627967029" r:id="rId102"/>
          <o:OLEObject Type="Embed" ProgID="Equation.3" ShapeID="_x0000_s1218" DrawAspect="Content" ObjectID="_1627967030" r:id="rId103"/>
          <o:OLEObject Type="Embed" ProgID="Equation.3" ShapeID="_x0000_s1219" DrawAspect="Content" ObjectID="_1627967031" r:id="rId104"/>
          <o:OLEObject Type="Embed" ProgID="Equation.3" ShapeID="_x0000_s1220" DrawAspect="Content" ObjectID="_1627967032" r:id="rId105"/>
          <o:OLEObject Type="Embed" ProgID="Equation.3" ShapeID="_x0000_s1221" DrawAspect="Content" ObjectID="_1627967033" r:id="rId106"/>
          <o:OLEObject Type="Embed" ProgID="Equation.3" ShapeID="_x0000_s1223" DrawAspect="Content" ObjectID="_1627967034" r:id="rId107"/>
        </w:pict>
      </w:r>
    </w:p>
    <w:p w14:paraId="5EB81D54" w14:textId="77777777" w:rsidR="00CE740E" w:rsidRDefault="00CE740E" w:rsidP="00CE740E"/>
    <w:p w14:paraId="584A1228" w14:textId="77777777" w:rsidR="00CE740E" w:rsidRDefault="00CE740E" w:rsidP="00CE740E"/>
    <w:p w14:paraId="2CA75EED" w14:textId="77777777" w:rsidR="00CE740E" w:rsidRDefault="00CE740E" w:rsidP="00CE740E"/>
    <w:p w14:paraId="2BF16E22" w14:textId="77777777" w:rsidR="00CE740E" w:rsidRDefault="00CE740E" w:rsidP="00C01437">
      <w:pPr>
        <w:numPr>
          <w:ilvl w:val="0"/>
          <w:numId w:val="11"/>
        </w:numPr>
      </w:pPr>
      <w:r>
        <w:rPr>
          <w:position w:val="-10"/>
        </w:rPr>
        <w:object w:dxaOrig="600" w:dyaOrig="315" w14:anchorId="0774A0F6">
          <v:shape id="_x0000_i1084" type="#_x0000_t75" style="width:29.95pt;height:15.85pt" o:ole="">
            <v:imagedata r:id="rId64" o:title=""/>
          </v:shape>
          <o:OLEObject Type="Embed" ProgID="Equation.3" ShapeID="_x0000_i1084" DrawAspect="Content" ObjectID="_1627966962" r:id="rId108"/>
        </w:object>
      </w:r>
    </w:p>
    <w:p w14:paraId="681AE57E" w14:textId="77777777" w:rsidR="00CE740E" w:rsidRDefault="00CE740E" w:rsidP="00CE740E"/>
    <w:p w14:paraId="6AE2F620" w14:textId="77777777" w:rsidR="00CE740E" w:rsidRDefault="00CE740E" w:rsidP="00C01437">
      <w:pPr>
        <w:numPr>
          <w:ilvl w:val="0"/>
          <w:numId w:val="11"/>
        </w:numPr>
      </w:pPr>
      <w:r>
        <w:rPr>
          <w:position w:val="-10"/>
        </w:rPr>
        <w:object w:dxaOrig="3773" w:dyaOrig="383" w14:anchorId="204FB87D">
          <v:shape id="_x0000_i1085" type="#_x0000_t75" style="width:188.65pt;height:19pt" o:ole="">
            <v:imagedata r:id="rId109" o:title=""/>
          </v:shape>
          <o:OLEObject Type="Embed" ProgID="Equation.3" ShapeID="_x0000_i1085" DrawAspect="Content" ObjectID="_1627966963" r:id="rId110"/>
        </w:object>
      </w:r>
    </w:p>
    <w:p w14:paraId="20092449" w14:textId="77777777" w:rsidR="00CE740E" w:rsidRDefault="00CE740E" w:rsidP="00CE740E"/>
    <w:p w14:paraId="19C1C556" w14:textId="77777777" w:rsidR="00CE740E" w:rsidRDefault="00CE740E" w:rsidP="00CE740E">
      <w:pPr>
        <w:pStyle w:val="Heading2"/>
      </w:pPr>
      <w:r>
        <w:rPr>
          <w:rFonts w:ascii="Arial" w:hAnsi="Arial" w:cs="Arial"/>
          <w:b/>
          <w:iCs/>
          <w:color w:val="003366"/>
          <w:kern w:val="32"/>
        </w:rPr>
        <w:br w:type="page"/>
      </w:r>
      <w:r>
        <w:lastRenderedPageBreak/>
        <w:t>Summing three Identical Independent random variables</w:t>
      </w:r>
    </w:p>
    <w:p w14:paraId="39BC2C4A" w14:textId="77777777" w:rsidR="00CE740E" w:rsidRDefault="00CE740E" w:rsidP="00CE740E"/>
    <w:p w14:paraId="02FBE7A1" w14:textId="77777777" w:rsidR="00CE740E" w:rsidRDefault="00CE740E" w:rsidP="00CE740E">
      <w:r>
        <w:t xml:space="preserve">Let us go one-step further and look at the event obtained by summing three of the original events. </w:t>
      </w:r>
      <w:r>
        <w:rPr>
          <w:position w:val="-12"/>
        </w:rPr>
        <w:object w:dxaOrig="1673" w:dyaOrig="368" w14:anchorId="2D6552F3">
          <v:shape id="_x0000_i1086" type="#_x0000_t75" style="width:83.5pt;height:18.45pt" o:ole="">
            <v:imagedata r:id="rId111" o:title=""/>
          </v:shape>
          <o:OLEObject Type="Embed" ProgID="Equation.3" ShapeID="_x0000_i1086" DrawAspect="Content" ObjectID="_1627966964" r:id="rId112"/>
        </w:object>
      </w:r>
      <w:r>
        <w:t>We get the following distribution, whose mean is zero and whose variance is three.</w:t>
      </w:r>
    </w:p>
    <w:p w14:paraId="14F1CFAD" w14:textId="295E6F72" w:rsidR="00CE740E" w:rsidRDefault="00CE740E" w:rsidP="00CE740E">
      <w:pPr>
        <w:pStyle w:val="Heading1"/>
      </w:pPr>
      <w:r>
        <w:rPr>
          <w:noProof/>
        </w:rPr>
        <mc:AlternateContent>
          <mc:Choice Requires="wpc">
            <w:drawing>
              <wp:inline distT="0" distB="0" distL="0" distR="0" wp14:anchorId="2E03507F" wp14:editId="2AF23816">
                <wp:extent cx="4229100" cy="1257300"/>
                <wp:effectExtent l="0" t="0" r="9525" b="0"/>
                <wp:docPr id="15" name="Canv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1792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700"/>
                            <a:ext cx="38862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793"/>
                        <wps:cNvCnPr>
                          <a:cxnSpLocks noChangeShapeType="1"/>
                        </wps:cNvCnPr>
                        <wps:spPr bwMode="auto">
                          <a:xfrm>
                            <a:off x="1645900" y="9144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794"/>
                        <wps:cNvSpPr>
                          <a:spLocks noChangeArrowheads="1"/>
                        </wps:cNvSpPr>
                        <wps:spPr bwMode="auto">
                          <a:xfrm>
                            <a:off x="2560300" y="1140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795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4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719CA" w14:textId="77777777" w:rsidR="00CE740E" w:rsidRDefault="00CE740E" w:rsidP="00CE740E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796"/>
                        <wps:cNvSpPr>
                          <a:spLocks noChangeArrowheads="1"/>
                        </wps:cNvSpPr>
                        <wps:spPr bwMode="auto">
                          <a:xfrm>
                            <a:off x="1531600" y="1028400"/>
                            <a:ext cx="342900" cy="22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7BCF7" w14:textId="77777777" w:rsidR="00CE740E" w:rsidRDefault="00CE740E" w:rsidP="00CE740E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797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4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C441" w14:textId="77777777" w:rsidR="00CE740E" w:rsidRDefault="00CE740E" w:rsidP="00CE740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798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144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99"/>
                        <wps:cNvCnPr>
                          <a:cxnSpLocks noChangeShapeType="1"/>
                        </wps:cNvCnPr>
                        <wps:spPr bwMode="auto">
                          <a:xfrm>
                            <a:off x="3429000" y="914400"/>
                            <a:ext cx="700" cy="115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800"/>
                        <wps:cNvSpPr>
                          <a:spLocks noChangeArrowheads="1"/>
                        </wps:cNvSpPr>
                        <wps:spPr bwMode="auto">
                          <a:xfrm>
                            <a:off x="3314700" y="685600"/>
                            <a:ext cx="228600" cy="22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801"/>
                        <wps:cNvSpPr>
                          <a:spLocks noChangeArrowheads="1"/>
                        </wps:cNvSpPr>
                        <wps:spPr bwMode="auto">
                          <a:xfrm>
                            <a:off x="914400" y="685600"/>
                            <a:ext cx="228600" cy="22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802"/>
                        <wps:cNvSpPr>
                          <a:spLocks noChangeArrowheads="1"/>
                        </wps:cNvSpPr>
                        <wps:spPr bwMode="auto">
                          <a:xfrm>
                            <a:off x="1531600" y="1140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803"/>
                        <wps:cNvCnPr>
                          <a:cxnSpLocks noChangeShapeType="1"/>
                        </wps:cNvCnPr>
                        <wps:spPr bwMode="auto">
                          <a:xfrm>
                            <a:off x="2674600" y="9144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2560300" y="1028400"/>
                            <a:ext cx="342900" cy="22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0B7C8" w14:textId="77777777" w:rsidR="00CE740E" w:rsidRDefault="00CE740E" w:rsidP="00CE740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03507F" id="Canvas 15" o:spid="_x0000_s1053" editas="canvas" style="width:333pt;height:99pt;mso-position-horizontal-relative:char;mso-position-vertical-relative:line" coordsize="422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">
                <v:shape id="_x0000_s1054" type="#_x0000_t75" style="position:absolute;width:42291;height:12573;visibility:visible;mso-wrap-style:square">
                  <v:fill o:detectmouseclick="t"/>
                  <v:path o:connecttype="none"/>
                </v:shape>
                <v:line id="Line 1792" o:spid="_x0000_s1055" style="position:absolute;visibility:visible;mso-wrap-style:square" from="3429,9137" to="4229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793" o:spid="_x0000_s1056" style="position:absolute;visibility:visible;mso-wrap-style:square" from="16459,9144" to="1646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rect id="Rectangle 1794" o:spid="_x0000_s1057" style="position:absolute;left:25603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" fillcolor="black"/>
                <v:rect id="Rectangle 1795" o:spid="_x0000_s1058" style="position:absolute;left:8001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>
                  <v:textbox>
                    <w:txbxContent>
                      <w:p w14:paraId="7A3719CA" w14:textId="77777777" w:rsidR="00CE740E" w:rsidRDefault="00CE740E" w:rsidP="00CE740E">
                        <w:r>
                          <w:t>-3</w:t>
                        </w:r>
                      </w:p>
                    </w:txbxContent>
                  </v:textbox>
                </v:rect>
                <v:rect id="Rectangle 1796" o:spid="_x0000_s1059" style="position:absolute;left:15316;top:10284;width:342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<v:textbox>
                    <w:txbxContent>
                      <w:p w14:paraId="2D27BCF7" w14:textId="77777777" w:rsidR="00CE740E" w:rsidRDefault="00CE740E" w:rsidP="00CE740E">
                        <w:r>
                          <w:t>-1</w:t>
                        </w:r>
                      </w:p>
                    </w:txbxContent>
                  </v:textbox>
                </v:rect>
                <v:rect id="Rectangle 1797" o:spid="_x0000_s1060" style="position:absolute;left:33147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<v:textbox>
                    <w:txbxContent>
                      <w:p w14:paraId="6FF5C441" w14:textId="77777777" w:rsidR="00CE740E" w:rsidRDefault="00CE740E" w:rsidP="00CE740E">
                        <w:r>
                          <w:t>3</w:t>
                        </w:r>
                      </w:p>
                    </w:txbxContent>
                  </v:textbox>
                </v:rect>
                <v:line id="Line 1798" o:spid="_x0000_s1061" style="position:absolute;visibility:visible;mso-wrap-style:square" from="10287,9144" to="10294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799" o:spid="_x0000_s1062" style="position:absolute;visibility:visible;mso-wrap-style:square" from="34290,9144" to="34297,10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rect id="Rectangle 1800" o:spid="_x0000_s1063" style="position:absolute;left:33147;top:6856;width:228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yK7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hl19kAL3+AAAA//8DAFBLAQItABQABgAIAAAAIQDb4fbL7gAAAIUBAAATAAAAAAAAAAAAAAAA&#10;AAAAAABbQ29udGVudF9UeXBlc10ueG1sUEsBAi0AFAAGAAgAAAAhAFr0LFu/AAAAFQEAAAsAAAAA&#10;AAAAAAAAAAAAHwEAAF9yZWxzLy5yZWxzUEsBAi0AFAAGAAgAAAAhAFcPIrvBAAAA2wAAAA8AAAAA&#10;AAAAAAAAAAAABwIAAGRycy9kb3ducmV2LnhtbFBLBQYAAAAAAwADALcAAAD1AgAAAAA=&#10;" fillcolor="black"/>
                <v:rect id="Rectangle 1801" o:spid="_x0000_s1064" style="position:absolute;left:9144;top:6856;width:228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" fillcolor="black"/>
                <v:rect id="Rectangle 1802" o:spid="_x0000_s1065" style="position:absolute;left:15316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" fillcolor="black"/>
                <v:line id="Line 1803" o:spid="_x0000_s1066" style="position:absolute;visibility:visible;mso-wrap-style:square" from="26746,9144" to="26753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rect id="Rectangle 1804" o:spid="_x0000_s1067" style="position:absolute;left:25603;top:10284;width:342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>
                  <v:textbox>
                    <w:txbxContent>
                      <w:p w14:paraId="64C0B7C8" w14:textId="77777777" w:rsidR="00CE740E" w:rsidRDefault="00CE740E" w:rsidP="00CE740E"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BB8DE91" w14:textId="77777777" w:rsidR="00CE740E" w:rsidRDefault="00CE740E" w:rsidP="00CE740E"/>
    <w:p w14:paraId="1E3F2C6E" w14:textId="77777777" w:rsidR="00CE740E" w:rsidRDefault="00721370" w:rsidP="00CE740E">
      <w:r>
        <w:pict w14:anchorId="6C546480">
          <v:group id="_x0000_s1139" editas="canvas" style="width:6in;height:252pt;mso-position-horizontal-relative:char;mso-position-vertical-relative:line" coordorigin="2527,6424" coordsize="7200,4320">
            <o:lock v:ext="edit" aspectratio="t"/>
            <v:shape id="_x0000_s1140" type="#_x0000_t75" style="position:absolute;left:2527;top:6424;width:7200;height:4320" o:preferrelative="f">
              <v:fill o:detectmouseclick="t"/>
              <v:path o:extrusionok="t" o:connecttype="none"/>
            </v:shape>
            <v:line id="_x0000_s1141" style="position:absolute;flip:y" from="4177,7967" to="5227,8585">
              <v:stroke endarrow="block"/>
            </v:line>
            <v:line id="_x0000_s1142" style="position:absolute" from="4177,8585" to="5227,8893">
              <v:stroke endarrow="block"/>
            </v:line>
            <v:line id="_x0000_s1143" style="position:absolute;flip:y" from="5377,7195" to="6427,7813">
              <v:stroke endarrow="block"/>
            </v:line>
            <v:line id="_x0000_s1144" style="position:absolute" from="5377,7967" to="6427,8275">
              <v:stroke endarrow="block"/>
            </v:line>
            <v:line id="_x0000_s1145" style="position:absolute" from="5377,8893" to="6427,9199">
              <v:stroke endarrow="block"/>
            </v:line>
            <v:line id="_x0000_s1146" style="position:absolute;flip:y" from="5377,8275" to="6427,8893">
              <v:stroke endarrow="block"/>
            </v:line>
            <v:line id="_x0000_s1147" style="position:absolute" from="3877,10138" to="5077,10140">
              <v:stroke endarrow="block"/>
            </v:line>
            <v:line id="_x0000_s1148" style="position:absolute" from="5227,10122" to="6427,10123">
              <v:stroke endarrow="block"/>
            </v:line>
            <v:shape id="_x0000_s1149" type="#_x0000_t75" style="position:absolute;left:4477;top:8020;width:300;height:241">
              <v:imagedata r:id="rId82" o:title=""/>
            </v:shape>
            <v:shape id="_x0000_s1150" type="#_x0000_t75" style="position:absolute;left:4477;top:8791;width:300;height:242">
              <v:imagedata r:id="rId83" o:title=""/>
            </v:shape>
            <v:shape id="_x0000_s1151" type="#_x0000_t75" style="position:absolute;left:5077;top:7659;width:268;height:224">
              <v:imagedata r:id="rId84" o:title=""/>
            </v:shape>
            <v:shape id="_x0000_s1152" type="#_x0000_t75" style="position:absolute;left:5527;top:7195;width:300;height:242">
              <v:imagedata r:id="rId82" o:title=""/>
            </v:shape>
            <v:shape id="_x0000_s1153" type="#_x0000_t75" style="position:absolute;left:5677;top:9047;width:300;height:240">
              <v:imagedata r:id="rId82" o:title=""/>
            </v:shape>
            <v:shape id="_x0000_s1154" type="#_x0000_t75" style="position:absolute;left:4027;top:8418;width:168;height:239">
              <v:imagedata r:id="rId85" o:title=""/>
            </v:shape>
            <v:shape id="_x0000_s1155" type="#_x0000_t75" style="position:absolute;left:5077;top:9035;width:268;height:224">
              <v:imagedata r:id="rId86" o:title=""/>
            </v:shape>
            <v:shape id="_x0000_s1156" type="#_x0000_t75" style="position:absolute;left:5527;top:8430;width:300;height:240">
              <v:imagedata r:id="rId82" o:title=""/>
            </v:shape>
            <v:shape id="_x0000_s1157" type="#_x0000_t75" style="position:absolute;left:5827;top:7812;width:300;height:240">
              <v:imagedata r:id="rId82" o:title=""/>
            </v:shape>
            <v:shape id="_x0000_s1158" type="#_x0000_t75" style="position:absolute;left:6127;top:6887;width:317;height:223">
              <v:imagedata r:id="rId87" o:title=""/>
            </v:shape>
            <v:shape id="_x0000_s1159" type="#_x0000_t75" style="position:absolute;left:7777;top:9510;width:167;height:240">
              <v:imagedata r:id="rId88" o:title=""/>
            </v:shape>
            <v:shape id="_x0000_s1160" type="#_x0000_t75" style="position:absolute;left:7327;top:9355;width:300;height:242">
              <v:imagedata r:id="rId113" o:title=""/>
            </v:shape>
            <v:shape id="_x0000_s1161" type="#_x0000_t75" style="position:absolute;left:4327;top:9664;width:202;height:291">
              <v:imagedata r:id="rId90" o:title=""/>
            </v:shape>
            <v:shape id="_x0000_s1162" type="#_x0000_t75" style="position:absolute;left:5527;top:9664;width:233;height:291">
              <v:imagedata r:id="rId91" o:title=""/>
            </v:shape>
            <v:line id="_x0000_s1163" style="position:absolute;flip:y" from="3877,10590" to="7777,10603">
              <v:stroke endarrow="block"/>
            </v:line>
            <v:line id="_x0000_s1164" style="position:absolute;flip:y" from="6577,6578" to="7327,7042">
              <v:stroke endarrow="block"/>
            </v:line>
            <v:line id="_x0000_s1165" style="position:absolute;flip:y" from="6577,7658" to="7327,8122">
              <v:stroke endarrow="block"/>
            </v:line>
            <v:line id="_x0000_s1166" style="position:absolute" from="6577,7195" to="7327,7504">
              <v:stroke endarrow="block"/>
            </v:line>
            <v:line id="_x0000_s1167" style="position:absolute" from="6577,9201" to="7327,9355">
              <v:stroke endarrow="block"/>
            </v:line>
            <v:line id="_x0000_s1168" style="position:absolute;flip:y" from="6577,8738" to="7477,9201">
              <v:stroke endarrow="block"/>
            </v:line>
            <v:line id="_x0000_s1169" style="position:absolute" from="6427,8275" to="7327,8584">
              <v:stroke endarrow="block"/>
            </v:line>
            <v:shape id="_x0000_s1170" type="#_x0000_t75" style="position:absolute;left:6727;top:8738;width:300;height:240">
              <v:imagedata r:id="rId82" o:title=""/>
            </v:shape>
            <v:shape id="_x0000_s1171" type="#_x0000_t75" style="position:absolute;left:6727;top:9355;width:300;height:240">
              <v:imagedata r:id="rId82" o:title=""/>
            </v:shape>
            <v:shape id="_x0000_s1172" type="#_x0000_t75" style="position:absolute;left:6877;top:8121;width:300;height:240">
              <v:imagedata r:id="rId82" o:title=""/>
            </v:shape>
            <v:shape id="_x0000_s1173" type="#_x0000_t75" style="position:absolute;left:6727;top:7658;width:300;height:240">
              <v:imagedata r:id="rId82" o:title=""/>
            </v:shape>
            <v:shape id="_x0000_s1174" type="#_x0000_t75" style="position:absolute;left:6877;top:7041;width:300;height:240">
              <v:imagedata r:id="rId82" o:title=""/>
            </v:shape>
            <v:shape id="_x0000_s1175" type="#_x0000_t75" style="position:absolute;left:6727;top:6578;width:300;height:240">
              <v:imagedata r:id="rId82" o:title=""/>
            </v:shape>
            <v:shape id="_x0000_s1176" type="#_x0000_t75" style="position:absolute;left:6277;top:9201;width:300;height:224">
              <v:imagedata r:id="rId114" o:title=""/>
            </v:shape>
            <v:shape id="_x0000_s1177" type="#_x0000_t75" style="position:absolute;left:7327;top:6424;width:300;height:240">
              <v:imagedata r:id="rId115" o:title=""/>
            </v:shape>
            <v:line id="_x0000_s1178" style="position:absolute" from="6577,10127" to="7777,10129">
              <v:stroke endarrow="block"/>
            </v:line>
            <v:shape id="_x0000_s1179" type="#_x0000_t75" style="position:absolute;left:7027;top:9664;width:218;height:309">
              <v:imagedata r:id="rId116" o:title=""/>
            </v:shape>
            <v:shape id="_x0000_s1180" type="#_x0000_t75" style="position:absolute;left:5227;top:10241;width:939;height:309">
              <v:imagedata r:id="rId117" o:title=""/>
            </v:shape>
            <v:shape id="_x0000_s1181" type="#_x0000_t75" style="position:absolute;left:7477;top:7464;width:267;height:223">
              <v:imagedata r:id="rId118" o:title=""/>
            </v:shape>
            <v:shape id="_x0000_s1182" type="#_x0000_t75" style="position:absolute;left:7477;top:8389;width:267;height:226">
              <v:imagedata r:id="rId119" o:title=""/>
            </v:shape>
            <w10:wrap type="none"/>
            <w10:anchorlock/>
          </v:group>
          <o:OLEObject Type="Embed" ProgID="Equation.3" ShapeID="_x0000_s1149" DrawAspect="Content" ObjectID="_1627967035" r:id="rId120"/>
          <o:OLEObject Type="Embed" ProgID="Equation.3" ShapeID="_x0000_s1150" DrawAspect="Content" ObjectID="_1627967036" r:id="rId121"/>
          <o:OLEObject Type="Embed" ProgID="Equation.3" ShapeID="_x0000_s1151" DrawAspect="Content" ObjectID="_1627967037" r:id="rId122"/>
          <o:OLEObject Type="Embed" ProgID="Equation.3" ShapeID="_x0000_s1152" DrawAspect="Content" ObjectID="_1627967038" r:id="rId123"/>
          <o:OLEObject Type="Embed" ProgID="Equation.3" ShapeID="_x0000_s1153" DrawAspect="Content" ObjectID="_1627967039" r:id="rId124"/>
          <o:OLEObject Type="Embed" ProgID="Equation.3" ShapeID="_x0000_s1154" DrawAspect="Content" ObjectID="_1627967040" r:id="rId125"/>
          <o:OLEObject Type="Embed" ProgID="Equation.3" ShapeID="_x0000_s1155" DrawAspect="Content" ObjectID="_1627967041" r:id="rId126"/>
          <o:OLEObject Type="Embed" ProgID="Equation.3" ShapeID="_x0000_s1156" DrawAspect="Content" ObjectID="_1627967042" r:id="rId127"/>
          <o:OLEObject Type="Embed" ProgID="Equation.3" ShapeID="_x0000_s1157" DrawAspect="Content" ObjectID="_1627967043" r:id="rId128"/>
          <o:OLEObject Type="Embed" ProgID="Equation.3" ShapeID="_x0000_s1158" DrawAspect="Content" ObjectID="_1627967044" r:id="rId129"/>
          <o:OLEObject Type="Embed" ProgID="Equation.3" ShapeID="_x0000_s1159" DrawAspect="Content" ObjectID="_1627967045" r:id="rId130"/>
          <o:OLEObject Type="Embed" ProgID="Equation.3" ShapeID="_x0000_s1160" DrawAspect="Content" ObjectID="_1627967046" r:id="rId131"/>
          <o:OLEObject Type="Embed" ProgID="Equation.3" ShapeID="_x0000_s1161" DrawAspect="Content" ObjectID="_1627967047" r:id="rId132"/>
          <o:OLEObject Type="Embed" ProgID="Equation.3" ShapeID="_x0000_s1162" DrawAspect="Content" ObjectID="_1627967048" r:id="rId133"/>
          <o:OLEObject Type="Embed" ProgID="Equation.3" ShapeID="_x0000_s1170" DrawAspect="Content" ObjectID="_1627967049" r:id="rId134"/>
          <o:OLEObject Type="Embed" ProgID="Equation.3" ShapeID="_x0000_s1171" DrawAspect="Content" ObjectID="_1627967050" r:id="rId135"/>
          <o:OLEObject Type="Embed" ProgID="Equation.3" ShapeID="_x0000_s1172" DrawAspect="Content" ObjectID="_1627967051" r:id="rId136"/>
          <o:OLEObject Type="Embed" ProgID="Equation.3" ShapeID="_x0000_s1173" DrawAspect="Content" ObjectID="_1627967052" r:id="rId137"/>
          <o:OLEObject Type="Embed" ProgID="Equation.3" ShapeID="_x0000_s1174" DrawAspect="Content" ObjectID="_1627967053" r:id="rId138"/>
          <o:OLEObject Type="Embed" ProgID="Equation.3" ShapeID="_x0000_s1175" DrawAspect="Content" ObjectID="_1627967054" r:id="rId139"/>
          <o:OLEObject Type="Embed" ProgID="Equation.3" ShapeID="_x0000_s1176" DrawAspect="Content" ObjectID="_1627967055" r:id="rId140"/>
          <o:OLEObject Type="Embed" ProgID="Equation.3" ShapeID="_x0000_s1177" DrawAspect="Content" ObjectID="_1627967056" r:id="rId141"/>
          <o:OLEObject Type="Embed" ProgID="Equation.3" ShapeID="_x0000_s1179" DrawAspect="Content" ObjectID="_1627967057" r:id="rId142"/>
          <o:OLEObject Type="Embed" ProgID="Equation.3" ShapeID="_x0000_s1180" DrawAspect="Content" ObjectID="_1627967058" r:id="rId143"/>
          <o:OLEObject Type="Embed" ProgID="Equation.3" ShapeID="_x0000_s1181" DrawAspect="Content" ObjectID="_1627967059" r:id="rId144"/>
          <o:OLEObject Type="Embed" ProgID="Equation.3" ShapeID="_x0000_s1182" DrawAspect="Content" ObjectID="_1627967060" r:id="rId145"/>
        </w:pict>
      </w:r>
    </w:p>
    <w:p w14:paraId="789843EF" w14:textId="77777777" w:rsidR="00CE740E" w:rsidRDefault="00CE740E" w:rsidP="00CE740E"/>
    <w:p w14:paraId="04732F13" w14:textId="77777777" w:rsidR="00CE740E" w:rsidRDefault="00CE740E" w:rsidP="00C01437">
      <w:pPr>
        <w:numPr>
          <w:ilvl w:val="0"/>
          <w:numId w:val="11"/>
        </w:numPr>
      </w:pPr>
      <w:r>
        <w:rPr>
          <w:position w:val="-10"/>
        </w:rPr>
        <w:object w:dxaOrig="600" w:dyaOrig="315" w14:anchorId="7CA066AD">
          <v:shape id="_x0000_i1114" type="#_x0000_t75" style="width:29.95pt;height:15.85pt" o:ole="">
            <v:imagedata r:id="rId64" o:title=""/>
          </v:shape>
          <o:OLEObject Type="Embed" ProgID="Equation.3" ShapeID="_x0000_i1114" DrawAspect="Content" ObjectID="_1627966965" r:id="rId146"/>
        </w:object>
      </w:r>
    </w:p>
    <w:p w14:paraId="51E19A22" w14:textId="77777777" w:rsidR="00CE740E" w:rsidRDefault="00CE740E" w:rsidP="00CE740E"/>
    <w:p w14:paraId="56E2E6F6" w14:textId="77777777" w:rsidR="00CE740E" w:rsidRDefault="00CE740E" w:rsidP="00C01437">
      <w:pPr>
        <w:numPr>
          <w:ilvl w:val="0"/>
          <w:numId w:val="11"/>
        </w:numPr>
      </w:pPr>
      <w:r>
        <w:rPr>
          <w:position w:val="-10"/>
        </w:rPr>
        <w:object w:dxaOrig="6975" w:dyaOrig="383" w14:anchorId="308FF582">
          <v:shape id="_x0000_i1115" type="#_x0000_t75" style="width:348.75pt;height:19pt" o:ole="">
            <v:imagedata r:id="rId147" o:title=""/>
          </v:shape>
          <o:OLEObject Type="Embed" ProgID="Equation.3" ShapeID="_x0000_i1115" DrawAspect="Content" ObjectID="_1627966966" r:id="rId148"/>
        </w:object>
      </w:r>
    </w:p>
    <w:p w14:paraId="59C358B0" w14:textId="77777777" w:rsidR="00CE740E" w:rsidRDefault="00CE740E" w:rsidP="00CE740E"/>
    <w:p w14:paraId="362E324D" w14:textId="77777777" w:rsidR="00CE740E" w:rsidRDefault="00CE740E" w:rsidP="00CE740E"/>
    <w:p w14:paraId="254C9010" w14:textId="77777777" w:rsidR="00CE740E" w:rsidRDefault="00CE740E" w:rsidP="00CE740E"/>
    <w:p w14:paraId="053F725C" w14:textId="77777777" w:rsidR="00CE740E" w:rsidRDefault="00CE740E" w:rsidP="00CE740E"/>
    <w:p w14:paraId="6E12DDE7" w14:textId="77777777" w:rsidR="00CE740E" w:rsidRDefault="00CE740E" w:rsidP="00CE740E"/>
    <w:p w14:paraId="64D7E6BE" w14:textId="77777777" w:rsidR="00CE740E" w:rsidRDefault="00CE740E" w:rsidP="00CE740E"/>
    <w:p w14:paraId="49BC02BB" w14:textId="77777777" w:rsidR="00CE740E" w:rsidRDefault="00CE740E" w:rsidP="00CE740E">
      <w:pPr>
        <w:pStyle w:val="Heading2"/>
      </w:pPr>
      <w:r>
        <w:t>Sum of n identical Independent random variables</w:t>
      </w:r>
    </w:p>
    <w:p w14:paraId="4CC19580" w14:textId="77777777" w:rsidR="00CE740E" w:rsidRDefault="00CE740E" w:rsidP="00CE740E">
      <w:r>
        <w:t xml:space="preserve">Taking this process to its logical conclusion by summing n of our independent, identically distributed random variables we obtain the random variable </w:t>
      </w:r>
      <w:r>
        <w:rPr>
          <w:position w:val="-12"/>
        </w:rPr>
        <w:object w:dxaOrig="1620" w:dyaOrig="368" w14:anchorId="1DCA3D0B">
          <v:shape id="_x0000_i1116" type="#_x0000_t75" style="width:80.95pt;height:18.45pt" o:ole="">
            <v:imagedata r:id="rId149" o:title=""/>
          </v:shape>
          <o:OLEObject Type="Embed" ProgID="Equation.3" ShapeID="_x0000_i1116" DrawAspect="Content" ObjectID="_1627966967" r:id="rId150"/>
        </w:object>
      </w:r>
      <w:r>
        <w:t>which is distributed with mean zero and variance n.</w:t>
      </w:r>
    </w:p>
    <w:p w14:paraId="399139F9" w14:textId="77777777" w:rsidR="00CE740E" w:rsidRDefault="00CE740E" w:rsidP="00CE740E"/>
    <w:p w14:paraId="1369E392" w14:textId="77777777" w:rsidR="00CE740E" w:rsidRDefault="00CE740E" w:rsidP="00CE740E"/>
    <w:p w14:paraId="604C10E8" w14:textId="77777777" w:rsidR="00CE740E" w:rsidRDefault="00721370" w:rsidP="00CE740E">
      <w:r>
        <w:pict w14:anchorId="7294870A">
          <v:group id="_x0000_s1106" editas="canvas" style="width:6in;height:252pt;mso-position-horizontal-relative:char;mso-position-vertical-relative:line" coordorigin="2527,6424" coordsize="7200,4320">
            <o:lock v:ext="edit" aspectratio="t"/>
            <v:shape id="_x0000_s1107" type="#_x0000_t75" style="position:absolute;left:2527;top:6424;width:7200;height:4320" o:preferrelative="f">
              <v:fill o:detectmouseclick="t"/>
              <v:path o:extrusionok="t" o:connecttype="none"/>
            </v:shape>
            <v:line id="_x0000_s1108" style="position:absolute;flip:y" from="4177,7967" to="5227,8585">
              <v:stroke endarrow="block"/>
            </v:line>
            <v:line id="_x0000_s1109" style="position:absolute" from="4177,8585" to="5227,8893">
              <v:stroke endarrow="block"/>
            </v:line>
            <v:line id="_x0000_s1110" style="position:absolute" from="3877,10138" to="5077,10140">
              <v:stroke endarrow="block"/>
            </v:line>
            <v:shape id="_x0000_s1111" type="#_x0000_t75" style="position:absolute;left:4477;top:8020;width:300;height:241">
              <v:imagedata r:id="rId82" o:title=""/>
            </v:shape>
            <v:shape id="_x0000_s1112" type="#_x0000_t75" style="position:absolute;left:4477;top:8791;width:300;height:242">
              <v:imagedata r:id="rId83" o:title=""/>
            </v:shape>
            <v:shape id="_x0000_s1113" type="#_x0000_t75" style="position:absolute;left:5077;top:7659;width:268;height:224">
              <v:imagedata r:id="rId84" o:title=""/>
            </v:shape>
            <v:shape id="_x0000_s1114" type="#_x0000_t75" style="position:absolute;left:5677;top:7813;width:150;height:295">
              <v:imagedata r:id="rId151" o:title=""/>
            </v:shape>
            <v:shape id="_x0000_s1115" type="#_x0000_t75" style="position:absolute;left:4027;top:8418;width:168;height:239">
              <v:imagedata r:id="rId85" o:title=""/>
            </v:shape>
            <v:shape id="_x0000_s1116" type="#_x0000_t75" style="position:absolute;left:5077;top:9035;width:268;height:224">
              <v:imagedata r:id="rId86" o:title=""/>
            </v:shape>
            <v:shape id="_x0000_s1117" type="#_x0000_t75" style="position:absolute;left:6127;top:6887;width:317;height:223">
              <v:imagedata r:id="rId87" o:title=""/>
            </v:shape>
            <v:shape id="_x0000_s1118" type="#_x0000_t75" style="position:absolute;left:7777;top:9510;width:167;height:240">
              <v:imagedata r:id="rId88" o:title=""/>
            </v:shape>
            <v:shape id="_x0000_s1119" type="#_x0000_t75" style="position:absolute;left:4327;top:9664;width:202;height:291">
              <v:imagedata r:id="rId90" o:title=""/>
            </v:shape>
            <v:line id="_x0000_s1120" style="position:absolute;flip:y" from="3877,10590" to="7777,10603">
              <v:stroke endarrow="block"/>
            </v:line>
            <v:line id="_x0000_s1121" style="position:absolute;flip:y" from="6577,6578" to="7327,7042">
              <v:stroke endarrow="block"/>
            </v:line>
            <v:line id="_x0000_s1122" style="position:absolute" from="6577,7195" to="7327,7504">
              <v:stroke endarrow="block"/>
            </v:line>
            <v:line id="_x0000_s1123" style="position:absolute" from="6577,9201" to="7327,9355">
              <v:stroke endarrow="block"/>
            </v:line>
            <v:line id="_x0000_s1124" style="position:absolute;flip:y" from="6577,8738" to="7477,9201">
              <v:stroke endarrow="block"/>
            </v:line>
            <v:shape id="_x0000_s1125" type="#_x0000_t75" style="position:absolute;left:6727;top:8738;width:300;height:240">
              <v:imagedata r:id="rId82" o:title=""/>
            </v:shape>
            <v:shape id="_x0000_s1126" type="#_x0000_t75" style="position:absolute;left:6727;top:9355;width:300;height:240">
              <v:imagedata r:id="rId82" o:title=""/>
            </v:shape>
            <v:shape id="_x0000_s1127" type="#_x0000_t75" style="position:absolute;left:6877;top:7041;width:300;height:240">
              <v:imagedata r:id="rId82" o:title=""/>
            </v:shape>
            <v:shape id="_x0000_s1128" type="#_x0000_t75" style="position:absolute;left:6727;top:6578;width:300;height:240">
              <v:imagedata r:id="rId82" o:title=""/>
            </v:shape>
            <v:line id="_x0000_s1129" style="position:absolute" from="6577,10127" to="7777,10129">
              <v:stroke endarrow="block"/>
            </v:line>
            <v:shape id="_x0000_s1130" type="#_x0000_t75" style="position:absolute;left:7427;top:7419;width:433;height:240">
              <v:imagedata r:id="rId152" o:title=""/>
            </v:shape>
            <v:shape id="_x0000_s1131" type="#_x0000_t202" style="position:absolute;left:5620;top:7813;width:1050;height:772" stroked="f">
              <v:textbox style="mso-next-textbox:#_x0000_s1131">
                <w:txbxContent>
                  <w:p w14:paraId="0EFB1F05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. . .</w:t>
                    </w:r>
                  </w:p>
                  <w:p w14:paraId="52E1AFEC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shape id="_x0000_s1132" type="#_x0000_t75" style="position:absolute;left:7427;top:6424;width:317;height:207">
              <v:imagedata r:id="rId153" o:title=""/>
            </v:shape>
            <v:shape id="_x0000_s1133" type="#_x0000_t75" style="position:absolute;left:7477;top:8585;width:600;height:242">
              <v:imagedata r:id="rId154" o:title=""/>
            </v:shape>
            <v:shape id="_x0000_s1134" type="#_x0000_t75" style="position:absolute;left:7544;top:9259;width:316;height:191">
              <v:imagedata r:id="rId155" o:title=""/>
            </v:shape>
            <v:shape id="_x0000_s1135" type="#_x0000_t75" style="position:absolute;left:7027;top:9750;width:234;height:309">
              <v:imagedata r:id="rId156" o:title=""/>
            </v:shape>
            <v:shape id="_x0000_s1136" type="#_x0000_t75" style="position:absolute;left:5457;top:10205;width:888;height:309">
              <v:imagedata r:id="rId157" o:title=""/>
            </v:shape>
            <v:shape id="_x0000_s1137" type="#_x0000_t202" style="position:absolute;left:5345;top:9595;width:1050;height:545" stroked="f">
              <v:textbox style="mso-next-textbox:#_x0000_s1137">
                <w:txbxContent>
                  <w:p w14:paraId="215A4658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. . .</w:t>
                    </w:r>
                  </w:p>
                  <w:p w14:paraId="1F496FB8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shape id="_x0000_s1138" type="#_x0000_t202" style="position:absolute;left:6020;top:7281;width:424;height:850" stroked="f">
              <v:textbox>
                <w:txbxContent>
                  <w:p w14:paraId="0CB3C537" w14:textId="77777777" w:rsidR="00CE740E" w:rsidRDefault="00CE740E" w:rsidP="00CE740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  <w:p w14:paraId="67A174BE" w14:textId="77777777" w:rsidR="00CE740E" w:rsidRDefault="00CE740E" w:rsidP="00CE740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  <w:p w14:paraId="38088BD8" w14:textId="77777777" w:rsidR="00CE740E" w:rsidRDefault="00CE740E" w:rsidP="00CE740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11" DrawAspect="Content" ObjectID="_1627967061" r:id="rId158"/>
          <o:OLEObject Type="Embed" ProgID="Equation.3" ShapeID="_x0000_s1112" DrawAspect="Content" ObjectID="_1627967062" r:id="rId159"/>
          <o:OLEObject Type="Embed" ProgID="Equation.3" ShapeID="_x0000_s1113" DrawAspect="Content" ObjectID="_1627967063" r:id="rId160"/>
          <o:OLEObject Type="Embed" ProgID="Equation.3" ShapeID="_x0000_s1114" DrawAspect="Content" ObjectID="_1627967064" r:id="rId161"/>
          <o:OLEObject Type="Embed" ProgID="Equation.3" ShapeID="_x0000_s1115" DrawAspect="Content" ObjectID="_1627967065" r:id="rId162"/>
          <o:OLEObject Type="Embed" ProgID="Equation.3" ShapeID="_x0000_s1116" DrawAspect="Content" ObjectID="_1627967066" r:id="rId163"/>
          <o:OLEObject Type="Embed" ProgID="Equation.3" ShapeID="_x0000_s1117" DrawAspect="Content" ObjectID="_1627967067" r:id="rId164"/>
          <o:OLEObject Type="Embed" ProgID="Equation.3" ShapeID="_x0000_s1118" DrawAspect="Content" ObjectID="_1627967068" r:id="rId165"/>
          <o:OLEObject Type="Embed" ProgID="Equation.3" ShapeID="_x0000_s1119" DrawAspect="Content" ObjectID="_1627967069" r:id="rId166"/>
          <o:OLEObject Type="Embed" ProgID="Equation.3" ShapeID="_x0000_s1125" DrawAspect="Content" ObjectID="_1627967070" r:id="rId167"/>
          <o:OLEObject Type="Embed" ProgID="Equation.3" ShapeID="_x0000_s1126" DrawAspect="Content" ObjectID="_1627967071" r:id="rId168"/>
          <o:OLEObject Type="Embed" ProgID="Equation.3" ShapeID="_x0000_s1127" DrawAspect="Content" ObjectID="_1627967072" r:id="rId169"/>
          <o:OLEObject Type="Embed" ProgID="Equation.3" ShapeID="_x0000_s1128" DrawAspect="Content" ObjectID="_1627967073" r:id="rId170"/>
          <o:OLEObject Type="Embed" ProgID="Equation.3" ShapeID="_x0000_s1130" DrawAspect="Content" ObjectID="_1627967074" r:id="rId171"/>
          <o:OLEObject Type="Embed" ProgID="Equation.3" ShapeID="_x0000_s1132" DrawAspect="Content" ObjectID="_1627967075" r:id="rId172"/>
          <o:OLEObject Type="Embed" ProgID="Equation.3" ShapeID="_x0000_s1133" DrawAspect="Content" ObjectID="_1627967076" r:id="rId173"/>
          <o:OLEObject Type="Embed" ProgID="Equation.3" ShapeID="_x0000_s1134" DrawAspect="Content" ObjectID="_1627967077" r:id="rId174"/>
          <o:OLEObject Type="Embed" ProgID="Equation.3" ShapeID="_x0000_s1135" DrawAspect="Content" ObjectID="_1627967078" r:id="rId175"/>
          <o:OLEObject Type="Embed" ProgID="Equation.3" ShapeID="_x0000_s1136" DrawAspect="Content" ObjectID="_1627967079" r:id="rId176"/>
        </w:pict>
      </w:r>
    </w:p>
    <w:p w14:paraId="61318F50" w14:textId="77777777" w:rsidR="00CE740E" w:rsidRDefault="00CE740E" w:rsidP="00CE740E"/>
    <w:p w14:paraId="4553D3A4" w14:textId="77777777" w:rsidR="00CE740E" w:rsidRDefault="00CE740E" w:rsidP="00CE740E">
      <w:r>
        <w:t xml:space="preserve">From a proof of why the sum of n independent, identically distributed random variables with mean </w:t>
      </w:r>
      <w:r>
        <w:rPr>
          <w:position w:val="-10"/>
        </w:rPr>
        <w:object w:dxaOrig="248" w:dyaOrig="255" w14:anchorId="470D85BD">
          <v:shape id="_x0000_i1137" type="#_x0000_t75" style="width:12.4pt;height:12.65pt" o:ole="">
            <v:imagedata r:id="rId177" o:title=""/>
          </v:shape>
          <o:OLEObject Type="Embed" ProgID="Equation.3" ShapeID="_x0000_i1137" DrawAspect="Content" ObjectID="_1627966968" r:id="rId178"/>
        </w:object>
      </w:r>
      <w:r>
        <w:t xml:space="preserve">and variance </w:t>
      </w:r>
      <w:r>
        <w:rPr>
          <w:position w:val="-6"/>
        </w:rPr>
        <w:object w:dxaOrig="315" w:dyaOrig="315" w14:anchorId="6CD08E48">
          <v:shape id="_x0000_i1138" type="#_x0000_t75" style="width:15.85pt;height:15.85pt" o:ole="">
            <v:imagedata r:id="rId179" o:title=""/>
          </v:shape>
          <o:OLEObject Type="Embed" ProgID="Equation.3" ShapeID="_x0000_i1138" DrawAspect="Content" ObjectID="_1627966969" r:id="rId180"/>
        </w:object>
      </w:r>
      <w:r>
        <w:t xml:space="preserve">is a random variable with mean </w:t>
      </w:r>
      <w:r>
        <w:rPr>
          <w:position w:val="-10"/>
        </w:rPr>
        <w:object w:dxaOrig="368" w:dyaOrig="255" w14:anchorId="17EF4C35">
          <v:shape id="_x0000_i1139" type="#_x0000_t75" style="width:18.45pt;height:12.65pt" o:ole="">
            <v:imagedata r:id="rId181" o:title=""/>
          </v:shape>
          <o:OLEObject Type="Embed" ProgID="Equation.3" ShapeID="_x0000_i1139" DrawAspect="Content" ObjectID="_1627966970" r:id="rId182"/>
        </w:object>
      </w:r>
      <w:r>
        <w:t xml:space="preserve">and variance </w:t>
      </w:r>
      <w:r>
        <w:rPr>
          <w:position w:val="-6"/>
        </w:rPr>
        <w:object w:dxaOrig="465" w:dyaOrig="315" w14:anchorId="524B3E08">
          <v:shape id="_x0000_i1140" type="#_x0000_t75" style="width:23.35pt;height:15.85pt" o:ole="">
            <v:imagedata r:id="rId183" o:title=""/>
          </v:shape>
          <o:OLEObject Type="Embed" ProgID="Equation.3" ShapeID="_x0000_i1140" DrawAspect="Content" ObjectID="_1627966971" r:id="rId184"/>
        </w:object>
      </w:r>
      <w:r>
        <w:t>see below</w:t>
      </w:r>
    </w:p>
    <w:p w14:paraId="3BEB23C7" w14:textId="77777777" w:rsidR="00CE740E" w:rsidRDefault="00CE740E" w:rsidP="00CE740E"/>
    <w:p w14:paraId="46C86408" w14:textId="77777777" w:rsidR="00CE740E" w:rsidRDefault="00CE740E" w:rsidP="00CE740E">
      <w:pPr>
        <w:rPr>
          <w:rFonts w:ascii="Arial" w:hAnsi="Arial" w:cs="Arial"/>
          <w:b/>
          <w:iCs/>
          <w:color w:val="003366"/>
          <w:kern w:val="32"/>
          <w:sz w:val="32"/>
          <w:szCs w:val="28"/>
        </w:rPr>
      </w:pPr>
      <w:r>
        <w:br w:type="page"/>
      </w:r>
    </w:p>
    <w:p w14:paraId="10B25F7A" w14:textId="77777777" w:rsidR="00CE740E" w:rsidRDefault="00CE740E" w:rsidP="00CE740E">
      <w:pPr>
        <w:pStyle w:val="Heading2"/>
        <w:rPr>
          <w:rFonts w:ascii="Arial" w:hAnsi="Arial" w:cs="Arial"/>
          <w:b/>
          <w:iCs/>
          <w:color w:val="003366"/>
          <w:kern w:val="32"/>
        </w:rPr>
      </w:pPr>
      <w:r>
        <w:lastRenderedPageBreak/>
        <w:t>Expectation of sum of I.I.D random variables</w:t>
      </w:r>
    </w:p>
    <w:p w14:paraId="26057342" w14:textId="77777777" w:rsidR="00CE740E" w:rsidRDefault="00CE740E" w:rsidP="00CE740E"/>
    <w:p w14:paraId="3A237DB3" w14:textId="77777777" w:rsidR="00CE740E" w:rsidRDefault="00CE740E" w:rsidP="00CE740E">
      <w:r>
        <w:rPr>
          <w:position w:val="-10"/>
        </w:rPr>
        <w:object w:dxaOrig="3848" w:dyaOrig="338" w14:anchorId="2B979C43">
          <v:shape id="_x0000_i1141" type="#_x0000_t75" style="width:192.4pt;height:17pt" o:ole="">
            <v:imagedata r:id="rId185" o:title=""/>
          </v:shape>
          <o:OLEObject Type="Embed" ProgID="Equation.3" ShapeID="_x0000_i1141" DrawAspect="Content" ObjectID="_1627966972" r:id="rId186"/>
        </w:object>
      </w:r>
    </w:p>
    <w:p w14:paraId="7E9A03E1" w14:textId="77777777" w:rsidR="00CE740E" w:rsidRDefault="00CE740E" w:rsidP="00CE740E">
      <w:pPr>
        <w:pStyle w:val="Heading3"/>
      </w:pPr>
      <w:r>
        <w:t>Highlighting the principle</w:t>
      </w:r>
    </w:p>
    <w:p w14:paraId="7593D65B" w14:textId="77777777" w:rsidR="00CE740E" w:rsidRDefault="00CE740E" w:rsidP="00CE740E"/>
    <w:p w14:paraId="43935892" w14:textId="77777777" w:rsidR="00CE740E" w:rsidRDefault="00721370" w:rsidP="00CE740E">
      <w:r>
        <w:pict w14:anchorId="72528AA2">
          <v:group id="_x0000_s1066" editas="canvas" style="width:486pt;height:151.2pt;mso-position-horizontal-relative:char;mso-position-vertical-relative:line" coordorigin="2527,5333" coordsize="8100,2591">
            <o:lock v:ext="edit" aspectratio="t"/>
            <v:shape id="_x0000_s1067" type="#_x0000_t75" style="position:absolute;left:2527;top:5333;width:8100;height:2591" o:preferrelative="f">
              <v:fill o:detectmouseclick="t"/>
              <v:path o:extrusionok="t" o:connecttype="none"/>
            </v:shape>
            <v:line id="_x0000_s1068" style="position:absolute;flip:y" from="2827,6258" to="3877,6876">
              <v:stroke endarrow="block"/>
            </v:line>
            <v:line id="_x0000_s1069" style="position:absolute" from="2827,6876" to="3877,7184">
              <v:stroke endarrow="block"/>
            </v:line>
            <v:line id="_x0000_s1070" style="position:absolute" from="2827,7492" to="4027,7493" stroked="f">
              <v:stroke endarrow="block"/>
            </v:line>
            <v:line id="_x0000_s1071" style="position:absolute" from="2677,7492" to="3877,7493" stroked="f">
              <v:stroke endarrow="block"/>
            </v:line>
            <v:line id="_x0000_s1072" style="position:absolute" from="2827,7338" to="3877,7339">
              <v:stroke endarrow="block"/>
            </v:line>
            <v:shape id="_x0000_s1073" type="#_x0000_t75" style="position:absolute;left:2827;top:6258;width:633;height:275">
              <v:imagedata r:id="rId56" o:title=""/>
            </v:shape>
            <v:shape id="_x0000_s1074" type="#_x0000_t75" style="position:absolute;left:2677;top:6791;width:167;height:240">
              <v:imagedata r:id="rId57" o:title=""/>
            </v:shape>
            <v:shape id="_x0000_s1075" type="#_x0000_t75" style="position:absolute;left:3877;top:6174;width:233;height:240">
              <v:imagedata r:id="rId58" o:title=""/>
            </v:shape>
            <v:shape id="_x0000_s1076" type="#_x0000_t75" style="position:absolute;left:3877;top:7030;width:394;height:239">
              <v:imagedata r:id="rId59" o:title=""/>
            </v:shape>
            <v:shape id="_x0000_s1077" type="#_x0000_t75" style="position:absolute;left:2677;top:7218;width:167;height:240">
              <v:imagedata r:id="rId187" o:title=""/>
            </v:shape>
            <v:shape id="_x0000_s1078" type="#_x0000_t202" style="position:absolute;left:4327;top:6413;width:600;height:771" stroked="f">
              <v:textbox style="mso-next-textbox:#_x0000_s1078">
                <w:txbxContent>
                  <w:p w14:paraId="4C73908B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+</w:t>
                    </w:r>
                  </w:p>
                  <w:p w14:paraId="087CF3D9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79" style="position:absolute;flip:y" from="5227,6258" to="6277,6877">
              <v:stroke endarrow="block"/>
            </v:line>
            <v:line id="_x0000_s1080" style="position:absolute" from="5227,6877" to="6277,7185">
              <v:stroke endarrow="block"/>
            </v:line>
            <v:line id="_x0000_s1081" style="position:absolute" from="5227,7339" to="6277,7341">
              <v:stroke endarrow="block"/>
            </v:line>
            <v:shape id="_x0000_s1082" type="#_x0000_t75" style="position:absolute;left:5227;top:6258;width:633;height:276">
              <v:imagedata r:id="rId56" o:title=""/>
            </v:shape>
            <v:shape id="_x0000_s1083" type="#_x0000_t75" style="position:absolute;left:5077;top:6791;width:167;height:240">
              <v:imagedata r:id="rId57" o:title=""/>
            </v:shape>
            <v:shape id="_x0000_s1084" type="#_x0000_t75" style="position:absolute;left:6277;top:7031;width:394;height:239">
              <v:imagedata r:id="rId59" o:title=""/>
            </v:shape>
            <v:shape id="_x0000_s1085" type="#_x0000_t75" style="position:absolute;left:5077;top:7219;width:167;height:240">
              <v:imagedata r:id="rId188" o:title=""/>
            </v:shape>
            <v:shape id="_x0000_s1086" type="#_x0000_t75" style="position:absolute;left:3127;top:7647;width:167;height:190">
              <v:imagedata r:id="rId189" o:title=""/>
            </v:shape>
            <v:shape id="_x0000_s1087" type="#_x0000_t75" style="position:absolute;left:5527;top:6732;width:167;height:189">
              <v:imagedata r:id="rId190" o:title=""/>
            </v:shape>
            <v:shape id="_x0000_s1088" type="#_x0000_t202" style="position:absolute;left:6727;top:6413;width:600;height:770" stroked="f">
              <v:textbox style="mso-next-textbox:#_x0000_s1088">
                <w:txbxContent>
                  <w:p w14:paraId="7C76C654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=</w:t>
                    </w:r>
                  </w:p>
                  <w:p w14:paraId="73A38A09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89" style="position:absolute;flip:y" from="7777,6270" to="8827,6887">
              <v:stroke endarrow="block"/>
            </v:line>
            <v:line id="_x0000_s1090" style="position:absolute" from="7777,6887" to="8827,7196">
              <v:stroke endarrow="block"/>
            </v:line>
            <v:line id="_x0000_s1091" style="position:absolute;flip:y" from="8977,5498" to="10027,6116">
              <v:stroke endarrow="block"/>
            </v:line>
            <v:line id="_x0000_s1092" style="position:absolute" from="8977,6270" to="10027,6579">
              <v:stroke endarrow="block"/>
            </v:line>
            <v:line id="_x0000_s1093" style="position:absolute" from="8977,7196" to="10027,7502">
              <v:stroke endarrow="block"/>
            </v:line>
            <v:line id="_x0000_s1094" style="position:absolute;flip:y" from="8977,6579" to="10027,7196">
              <v:stroke endarrow="block"/>
            </v:line>
            <v:shape id="_x0000_s1095" type="#_x0000_t75" style="position:absolute;left:8077;top:6323;width:300;height:240">
              <v:imagedata r:id="rId82" o:title=""/>
            </v:shape>
            <v:shape id="_x0000_s1096" type="#_x0000_t75" style="position:absolute;left:8677;top:5962;width:268;height:224">
              <v:imagedata r:id="rId84" o:title=""/>
            </v:shape>
            <v:shape id="_x0000_s1097" type="#_x0000_t75" style="position:absolute;left:9127;top:5498;width:300;height:241">
              <v:imagedata r:id="rId82" o:title=""/>
            </v:shape>
            <v:shape id="_x0000_s1098" type="#_x0000_t75" style="position:absolute;left:7627;top:6720;width:168;height:239">
              <v:imagedata r:id="rId85" o:title=""/>
            </v:shape>
            <v:shape id="_x0000_s1099" type="#_x0000_t75" style="position:absolute;left:8677;top:7337;width:268;height:225">
              <v:imagedata r:id="rId86" o:title=""/>
            </v:shape>
            <v:shape id="_x0000_s1100" type="#_x0000_t75" style="position:absolute;left:9127;top:6732;width:300;height:240">
              <v:imagedata r:id="rId82" o:title=""/>
            </v:shape>
            <v:shape id="_x0000_s1101" type="#_x0000_t75" style="position:absolute;left:10027;top:5333;width:317;height:224">
              <v:imagedata r:id="rId87" o:title=""/>
            </v:shape>
            <v:shape id="_x0000_s1102" type="#_x0000_t75" style="position:absolute;left:10027;top:6399;width:167;height:241">
              <v:imagedata r:id="rId88" o:title=""/>
            </v:shape>
            <v:shape id="_x0000_s1103" type="#_x0000_t75" style="position:absolute;left:10027;top:7338;width:300;height:225">
              <v:imagedata r:id="rId89" o:title=""/>
            </v:shape>
            <v:shape id="_x0000_s1104" type="#_x0000_t75" style="position:absolute;left:5677;top:7647;width:183;height:226">
              <v:imagedata r:id="rId191" o:title=""/>
            </v:shape>
            <v:shape id="_x0000_s1105" type="#_x0000_t75" style="position:absolute;left:8677;top:7681;width:467;height:243">
              <v:imagedata r:id="rId192" o:title=""/>
            </v:shape>
            <w10:wrap type="none"/>
            <w10:anchorlock/>
          </v:group>
          <o:OLEObject Type="Embed" ProgID="Equation.3" ShapeID="_x0000_s1073" DrawAspect="Content" ObjectID="_1627967080" r:id="rId193"/>
          <o:OLEObject Type="Embed" ProgID="Equation.3" ShapeID="_x0000_s1074" DrawAspect="Content" ObjectID="_1627967081" r:id="rId194"/>
          <o:OLEObject Type="Embed" ProgID="Equation.3" ShapeID="_x0000_s1075" DrawAspect="Content" ObjectID="_1627967082" r:id="rId195"/>
          <o:OLEObject Type="Embed" ProgID="Equation.3" ShapeID="_x0000_s1077" DrawAspect="Content" ObjectID="_1627967083" r:id="rId196"/>
          <o:OLEObject Type="Embed" ProgID="Equation.3" ShapeID="_x0000_s1082" DrawAspect="Content" ObjectID="_1627967084" r:id="rId197"/>
          <o:OLEObject Type="Embed" ProgID="Equation.3" ShapeID="_x0000_s1083" DrawAspect="Content" ObjectID="_1627967085" r:id="rId198"/>
          <o:OLEObject Type="Embed" ProgID="Equation.3" ShapeID="_x0000_s1085" DrawAspect="Content" ObjectID="_1627967086" r:id="rId199"/>
          <o:OLEObject Type="Embed" ProgID="Equation.3" ShapeID="_x0000_s1086" DrawAspect="Content" ObjectID="_1627967087" r:id="rId200"/>
          <o:OLEObject Type="Embed" ProgID="Equation.3" ShapeID="_x0000_s1087" DrawAspect="Content" ObjectID="_1627967088" r:id="rId201"/>
          <o:OLEObject Type="Embed" ProgID="Equation.3" ShapeID="_x0000_s1095" DrawAspect="Content" ObjectID="_1627967089" r:id="rId202"/>
          <o:OLEObject Type="Embed" ProgID="Equation.3" ShapeID="_x0000_s1096" DrawAspect="Content" ObjectID="_1627967090" r:id="rId203"/>
          <o:OLEObject Type="Embed" ProgID="Equation.3" ShapeID="_x0000_s1097" DrawAspect="Content" ObjectID="_1627967091" r:id="rId204"/>
          <o:OLEObject Type="Embed" ProgID="Equation.3" ShapeID="_x0000_s1098" DrawAspect="Content" ObjectID="_1627967092" r:id="rId205"/>
          <o:OLEObject Type="Embed" ProgID="Equation.3" ShapeID="_x0000_s1099" DrawAspect="Content" ObjectID="_1627967093" r:id="rId206"/>
          <o:OLEObject Type="Embed" ProgID="Equation.3" ShapeID="_x0000_s1100" DrawAspect="Content" ObjectID="_1627967094" r:id="rId207"/>
          <o:OLEObject Type="Embed" ProgID="Equation.3" ShapeID="_x0000_s1101" DrawAspect="Content" ObjectID="_1627967095" r:id="rId208"/>
          <o:OLEObject Type="Embed" ProgID="Equation.3" ShapeID="_x0000_s1102" DrawAspect="Content" ObjectID="_1627967096" r:id="rId209"/>
          <o:OLEObject Type="Embed" ProgID="Equation.3" ShapeID="_x0000_s1103" DrawAspect="Content" ObjectID="_1627967097" r:id="rId210"/>
          <o:OLEObject Type="Embed" ProgID="Equation.3" ShapeID="_x0000_s1104" DrawAspect="Content" ObjectID="_1627967098" r:id="rId211"/>
          <o:OLEObject Type="Embed" ProgID="Equation.3" ShapeID="_x0000_s1105" DrawAspect="Content" ObjectID="_1627967099" r:id="rId212"/>
        </w:pict>
      </w:r>
    </w:p>
    <w:p w14:paraId="06B9A818" w14:textId="77777777" w:rsidR="00CE740E" w:rsidRDefault="00CE740E" w:rsidP="00CE740E"/>
    <w:p w14:paraId="1B724609" w14:textId="77777777" w:rsidR="00CE740E" w:rsidRDefault="00CE740E" w:rsidP="00CE740E">
      <w:r>
        <w:t>We have random variable</w:t>
      </w:r>
      <w:r>
        <w:rPr>
          <w:position w:val="-6"/>
        </w:rPr>
        <w:object w:dxaOrig="188" w:dyaOrig="233" w14:anchorId="639D4FF3">
          <v:shape id="_x0000_i1163" type="#_x0000_t75" style="width:9.5pt;height:11.5pt" o:ole="">
            <v:imagedata r:id="rId213" o:title=""/>
          </v:shape>
          <o:OLEObject Type="Embed" ProgID="Equation.3" ShapeID="_x0000_i1163" DrawAspect="Content" ObjectID="_1627966973" r:id="rId214"/>
        </w:object>
      </w:r>
      <w:r>
        <w:t xml:space="preserve"> with sample space </w:t>
      </w:r>
      <w:r>
        <w:rPr>
          <w:position w:val="-10"/>
        </w:rPr>
        <w:object w:dxaOrig="1425" w:dyaOrig="338" w14:anchorId="25111B15">
          <v:shape id="_x0000_i1164" type="#_x0000_t75" style="width:71.15pt;height:17pt" o:ole="">
            <v:imagedata r:id="rId215" o:title=""/>
          </v:shape>
          <o:OLEObject Type="Embed" ProgID="Equation.3" ShapeID="_x0000_i1164" DrawAspect="Content" ObjectID="_1627966974" r:id="rId216"/>
        </w:object>
      </w:r>
      <w:r>
        <w:t xml:space="preserve">and another identically distributed random variable </w:t>
      </w:r>
      <w:r>
        <w:rPr>
          <w:position w:val="-10"/>
        </w:rPr>
        <w:object w:dxaOrig="233" w:dyaOrig="255" w14:anchorId="1C48CD7F">
          <v:shape id="_x0000_i1165" type="#_x0000_t75" style="width:11.5pt;height:12.65pt" o:ole="">
            <v:imagedata r:id="rId217" o:title=""/>
          </v:shape>
          <o:OLEObject Type="Embed" ProgID="Equation.3" ShapeID="_x0000_i1165" DrawAspect="Content" ObjectID="_1627966975" r:id="rId218"/>
        </w:object>
      </w:r>
      <w:r>
        <w:t>with sample space</w:t>
      </w:r>
      <w:r>
        <w:rPr>
          <w:position w:val="-10"/>
        </w:rPr>
        <w:object w:dxaOrig="1440" w:dyaOrig="338" w14:anchorId="300044F3">
          <v:shape id="_x0000_i1166" type="#_x0000_t75" style="width:1in;height:17pt" o:ole="">
            <v:imagedata r:id="rId219" o:title=""/>
          </v:shape>
          <o:OLEObject Type="Embed" ProgID="Equation.3" ShapeID="_x0000_i1166" DrawAspect="Content" ObjectID="_1627966976" r:id="rId220"/>
        </w:object>
      </w:r>
      <w:r>
        <w:t xml:space="preserve">. The sample space of the joint distribution </w:t>
      </w:r>
      <w:r>
        <w:rPr>
          <w:position w:val="-10"/>
        </w:rPr>
        <w:object w:dxaOrig="555" w:dyaOrig="285" w14:anchorId="1561E084">
          <v:shape id="_x0000_i1167" type="#_x0000_t75" style="width:27.65pt;height:14.1pt" o:ole="">
            <v:imagedata r:id="rId221" o:title=""/>
          </v:shape>
          <o:OLEObject Type="Embed" ProgID="Equation.3" ShapeID="_x0000_i1167" DrawAspect="Content" ObjectID="_1627966977" r:id="rId222"/>
        </w:object>
      </w:r>
      <w:r>
        <w:t>is given by the set of pairs</w:t>
      </w:r>
    </w:p>
    <w:p w14:paraId="09F58C48" w14:textId="77777777" w:rsidR="00CE740E" w:rsidRDefault="00CE740E" w:rsidP="00CE740E"/>
    <w:p w14:paraId="2C1364CC" w14:textId="77777777" w:rsidR="00CE740E" w:rsidRDefault="00CE740E" w:rsidP="00CE740E">
      <w:r>
        <w:rPr>
          <w:position w:val="-10"/>
        </w:rPr>
        <w:object w:dxaOrig="1553" w:dyaOrig="338" w14:anchorId="66EEF14E">
          <v:shape id="_x0000_i1168" type="#_x0000_t75" style="width:77.75pt;height:17pt" o:ole="">
            <v:imagedata r:id="rId223" o:title=""/>
          </v:shape>
          <o:OLEObject Type="Embed" ProgID="Equation.3" ShapeID="_x0000_i1168" DrawAspect="Content" ObjectID="_1627966978" r:id="rId224"/>
        </w:object>
      </w:r>
    </w:p>
    <w:p w14:paraId="7F0EBA40" w14:textId="77777777" w:rsidR="00CE740E" w:rsidRDefault="00CE740E" w:rsidP="00CE740E">
      <w:r>
        <w:rPr>
          <w:position w:val="-10"/>
        </w:rPr>
        <w:object w:dxaOrig="1605" w:dyaOrig="338" w14:anchorId="77AC36DE">
          <v:shape id="_x0000_i1169" type="#_x0000_t75" style="width:80.35pt;height:17pt" o:ole="">
            <v:imagedata r:id="rId225" o:title=""/>
          </v:shape>
          <o:OLEObject Type="Embed" ProgID="Equation.3" ShapeID="_x0000_i1169" DrawAspect="Content" ObjectID="_1627966979" r:id="rId226"/>
        </w:object>
      </w:r>
    </w:p>
    <w:p w14:paraId="730C28C6" w14:textId="77777777" w:rsidR="00CE740E" w:rsidRDefault="00CE740E" w:rsidP="00CE740E"/>
    <w:p w14:paraId="34853A21" w14:textId="77777777" w:rsidR="00CE740E" w:rsidRDefault="00CE740E" w:rsidP="00CE740E">
      <w:r>
        <w:t>The expectation of the sum of the variables is then given by</w:t>
      </w:r>
    </w:p>
    <w:p w14:paraId="7613C3C0" w14:textId="77777777" w:rsidR="00CE740E" w:rsidRDefault="00CE740E" w:rsidP="00CE740E"/>
    <w:p w14:paraId="6F498CB1" w14:textId="77777777" w:rsidR="00CE740E" w:rsidRDefault="00CE740E" w:rsidP="00CE740E">
      <w:r>
        <w:rPr>
          <w:position w:val="-18"/>
        </w:rPr>
        <w:object w:dxaOrig="2700" w:dyaOrig="473" w14:anchorId="24C1D451">
          <v:shape id="_x0000_i1170" type="#_x0000_t75" style="width:135.05pt;height:23.6pt" o:ole="">
            <v:imagedata r:id="rId227" o:title=""/>
          </v:shape>
          <o:OLEObject Type="Embed" ProgID="Equation.3" ShapeID="_x0000_i1170" DrawAspect="Content" ObjectID="_1627966980" r:id="rId228"/>
        </w:object>
      </w:r>
    </w:p>
    <w:p w14:paraId="73A74A86" w14:textId="77777777" w:rsidR="00CE740E" w:rsidRDefault="00CE740E" w:rsidP="00CE740E"/>
    <w:p w14:paraId="73E2E9FE" w14:textId="77777777" w:rsidR="00CE740E" w:rsidRDefault="00CE740E" w:rsidP="00CE740E">
      <w:r>
        <w:t>Multiplying out</w:t>
      </w:r>
    </w:p>
    <w:p w14:paraId="6337A417" w14:textId="77777777" w:rsidR="00CE740E" w:rsidRDefault="00CE740E" w:rsidP="00CE740E"/>
    <w:p w14:paraId="689EF912" w14:textId="77777777" w:rsidR="00CE740E" w:rsidRDefault="00CE740E" w:rsidP="00CE740E">
      <w:r>
        <w:rPr>
          <w:position w:val="-18"/>
        </w:rPr>
        <w:object w:dxaOrig="4305" w:dyaOrig="473" w14:anchorId="3AFAF008">
          <v:shape id="_x0000_i1171" type="#_x0000_t75" style="width:215.15pt;height:23.6pt" o:ole="">
            <v:imagedata r:id="rId229" o:title=""/>
          </v:shape>
          <o:OLEObject Type="Embed" ProgID="Equation.3" ShapeID="_x0000_i1171" DrawAspect="Content" ObjectID="_1627966981" r:id="rId230"/>
        </w:object>
      </w:r>
    </w:p>
    <w:p w14:paraId="35C604E7" w14:textId="77777777" w:rsidR="00CE740E" w:rsidRDefault="00CE740E" w:rsidP="00CE740E"/>
    <w:p w14:paraId="08B6D1D6" w14:textId="77777777" w:rsidR="00CE740E" w:rsidRDefault="00CE740E" w:rsidP="00CE740E">
      <w:r>
        <w:t xml:space="preserve">Noting that </w:t>
      </w:r>
      <w:r>
        <w:tab/>
      </w:r>
      <w:r>
        <w:rPr>
          <w:position w:val="-18"/>
        </w:rPr>
        <w:object w:dxaOrig="2213" w:dyaOrig="473" w14:anchorId="47D73D1F">
          <v:shape id="_x0000_i1172" type="#_x0000_t75" style="width:110.6pt;height:23.6pt" o:ole="">
            <v:imagedata r:id="rId231" o:title=""/>
          </v:shape>
          <o:OLEObject Type="Embed" ProgID="Equation.3" ShapeID="_x0000_i1172" DrawAspect="Content" ObjectID="_1627966982" r:id="rId232"/>
        </w:object>
      </w:r>
      <w:r>
        <w:t xml:space="preserve">and </w:t>
      </w:r>
      <w:r>
        <w:rPr>
          <w:position w:val="-16"/>
        </w:rPr>
        <w:object w:dxaOrig="2243" w:dyaOrig="465" w14:anchorId="27509C6A">
          <v:shape id="_x0000_i1173" type="#_x0000_t75" style="width:112.05pt;height:23.35pt" o:ole="">
            <v:imagedata r:id="rId233" o:title=""/>
          </v:shape>
          <o:OLEObject Type="Embed" ProgID="Equation.3" ShapeID="_x0000_i1173" DrawAspect="Content" ObjectID="_1627966983" r:id="rId234"/>
        </w:object>
      </w:r>
    </w:p>
    <w:p w14:paraId="689CAFE5" w14:textId="77777777" w:rsidR="00CE740E" w:rsidRDefault="00CE740E" w:rsidP="00CE740E"/>
    <w:p w14:paraId="5E14C406" w14:textId="77777777" w:rsidR="00CE740E" w:rsidRDefault="00CE740E" w:rsidP="00CE740E">
      <w:r>
        <w:rPr>
          <w:position w:val="-18"/>
        </w:rPr>
        <w:object w:dxaOrig="2775" w:dyaOrig="473" w14:anchorId="5A8D534A">
          <v:shape id="_x0000_i1174" type="#_x0000_t75" style="width:138.8pt;height:23.6pt" o:ole="">
            <v:imagedata r:id="rId235" o:title=""/>
          </v:shape>
          <o:OLEObject Type="Embed" ProgID="Equation.3" ShapeID="_x0000_i1174" DrawAspect="Content" ObjectID="_1627966984" r:id="rId236"/>
        </w:object>
      </w:r>
    </w:p>
    <w:p w14:paraId="5DB1003B" w14:textId="77777777" w:rsidR="00CE740E" w:rsidRDefault="00CE740E" w:rsidP="00CE740E"/>
    <w:p w14:paraId="6A62C068" w14:textId="77777777" w:rsidR="00CE740E" w:rsidRDefault="00CE740E" w:rsidP="00CE740E">
      <w:r>
        <w:t>Therefore we can note that</w:t>
      </w:r>
    </w:p>
    <w:p w14:paraId="697C41FA" w14:textId="77777777" w:rsidR="00CE740E" w:rsidRDefault="00CE740E" w:rsidP="00CE740E">
      <w:pPr>
        <w:ind w:firstLine="720"/>
      </w:pPr>
    </w:p>
    <w:p w14:paraId="5EFBF8BF" w14:textId="77777777" w:rsidR="00CE740E" w:rsidRDefault="00CE740E" w:rsidP="00CE740E">
      <w:r>
        <w:rPr>
          <w:position w:val="-10"/>
        </w:rPr>
        <w:object w:dxaOrig="2445" w:dyaOrig="315" w14:anchorId="7AC13457">
          <v:shape id="_x0000_i1175" type="#_x0000_t75" style="width:122.1pt;height:15.85pt" o:ole="">
            <v:imagedata r:id="rId237" o:title=""/>
          </v:shape>
          <o:OLEObject Type="Embed" ProgID="Equation.3" ShapeID="_x0000_i1175" DrawAspect="Content" ObjectID="_1627966985" r:id="rId238"/>
        </w:object>
      </w:r>
    </w:p>
    <w:p w14:paraId="0382AAEE" w14:textId="77777777" w:rsidR="00CE740E" w:rsidRDefault="00CE740E" w:rsidP="00CE740E"/>
    <w:p w14:paraId="46E42362" w14:textId="77777777" w:rsidR="00CE740E" w:rsidRDefault="00CE740E" w:rsidP="00CE740E"/>
    <w:p w14:paraId="392E45E9" w14:textId="77777777" w:rsidR="00CE740E" w:rsidRDefault="00CE740E" w:rsidP="00CE740E">
      <w:pPr>
        <w:pStyle w:val="Heading3"/>
      </w:pPr>
      <w:r>
        <w:t>Generalising</w:t>
      </w:r>
    </w:p>
    <w:p w14:paraId="3F3CD748" w14:textId="77777777" w:rsidR="00CE740E" w:rsidRDefault="00CE740E" w:rsidP="00CE740E"/>
    <w:p w14:paraId="1C1BC49E" w14:textId="77777777" w:rsidR="00CE740E" w:rsidRDefault="00CE740E" w:rsidP="00CE740E">
      <w:r>
        <w:t xml:space="preserve">If </w:t>
      </w:r>
      <w:r>
        <w:rPr>
          <w:position w:val="-6"/>
        </w:rPr>
        <w:object w:dxaOrig="188" w:dyaOrig="233" w14:anchorId="6101F47A">
          <v:shape id="_x0000_i1176" type="#_x0000_t75" style="width:9.5pt;height:11.5pt" o:ole="">
            <v:imagedata r:id="rId213" o:title=""/>
          </v:shape>
          <o:OLEObject Type="Embed" ProgID="Equation.3" ShapeID="_x0000_i1176" DrawAspect="Content" ObjectID="_1627966986" r:id="rId239"/>
        </w:object>
      </w:r>
      <w:r>
        <w:t xml:space="preserve"> is a random variable with sample space </w:t>
      </w:r>
      <w:r>
        <w:rPr>
          <w:position w:val="-12"/>
        </w:rPr>
        <w:object w:dxaOrig="1485" w:dyaOrig="368" w14:anchorId="230CC45D">
          <v:shape id="_x0000_i1177" type="#_x0000_t75" style="width:74.3pt;height:18.45pt" o:ole="">
            <v:imagedata r:id="rId240" o:title=""/>
          </v:shape>
          <o:OLEObject Type="Embed" ProgID="Equation.3" ShapeID="_x0000_i1177" DrawAspect="Content" ObjectID="_1627966987" r:id="rId241"/>
        </w:object>
      </w:r>
      <w:r>
        <w:t xml:space="preserve">and </w:t>
      </w:r>
      <w:r>
        <w:rPr>
          <w:position w:val="-10"/>
        </w:rPr>
        <w:object w:dxaOrig="233" w:dyaOrig="255" w14:anchorId="3BD5E7AC">
          <v:shape id="_x0000_i1178" type="#_x0000_t75" style="width:11.5pt;height:12.65pt" o:ole="">
            <v:imagedata r:id="rId217" o:title=""/>
          </v:shape>
          <o:OLEObject Type="Embed" ProgID="Equation.3" ShapeID="_x0000_i1178" DrawAspect="Content" ObjectID="_1627966988" r:id="rId242"/>
        </w:object>
      </w:r>
      <w:r>
        <w:t xml:space="preserve"> is an independent random variable with sample space </w:t>
      </w:r>
      <w:r>
        <w:rPr>
          <w:position w:val="-12"/>
        </w:rPr>
        <w:object w:dxaOrig="1493" w:dyaOrig="368" w14:anchorId="18257AB1">
          <v:shape id="_x0000_i1179" type="#_x0000_t75" style="width:74.6pt;height:18.45pt" o:ole="">
            <v:imagedata r:id="rId243" o:title=""/>
          </v:shape>
          <o:OLEObject Type="Embed" ProgID="Equation.3" ShapeID="_x0000_i1179" DrawAspect="Content" ObjectID="_1627966989" r:id="rId244"/>
        </w:object>
      </w:r>
      <w:r>
        <w:t xml:space="preserve">then the sample space of the joint distribution will be given by a set of pairs </w:t>
      </w:r>
    </w:p>
    <w:p w14:paraId="7052A49B" w14:textId="77777777" w:rsidR="00CE740E" w:rsidRDefault="00CE740E" w:rsidP="00CE740E">
      <w:pPr>
        <w:ind w:firstLine="720"/>
      </w:pPr>
    </w:p>
    <w:p w14:paraId="2D81CBE4" w14:textId="77777777" w:rsidR="00CE740E" w:rsidRDefault="00CE740E" w:rsidP="00CE740E">
      <w:pPr>
        <w:ind w:firstLine="720"/>
      </w:pPr>
      <w:r>
        <w:rPr>
          <w:position w:val="-12"/>
        </w:rPr>
        <w:object w:dxaOrig="2760" w:dyaOrig="368" w14:anchorId="70E09D88">
          <v:shape id="_x0000_i1180" type="#_x0000_t75" style="width:137.95pt;height:18.45pt" o:ole="">
            <v:imagedata r:id="rId245" o:title=""/>
          </v:shape>
          <o:OLEObject Type="Embed" ProgID="Equation.3" ShapeID="_x0000_i1180" DrawAspect="Content" ObjectID="_1627966990" r:id="rId246"/>
        </w:object>
      </w:r>
    </w:p>
    <w:p w14:paraId="6777ADC9" w14:textId="77777777" w:rsidR="00CE740E" w:rsidRDefault="00CE740E" w:rsidP="00CE740E">
      <w:pPr>
        <w:ind w:firstLine="720"/>
      </w:pPr>
      <w:r>
        <w:rPr>
          <w:position w:val="-12"/>
        </w:rPr>
        <w:object w:dxaOrig="2828" w:dyaOrig="368" w14:anchorId="74086450">
          <v:shape id="_x0000_i1181" type="#_x0000_t75" style="width:141.4pt;height:18.45pt" o:ole="">
            <v:imagedata r:id="rId247" o:title=""/>
          </v:shape>
          <o:OLEObject Type="Embed" ProgID="Equation.3" ShapeID="_x0000_i1181" DrawAspect="Content" ObjectID="_1627966991" r:id="rId248"/>
        </w:object>
      </w:r>
    </w:p>
    <w:p w14:paraId="7552EE8E" w14:textId="77777777" w:rsidR="00CE740E" w:rsidRDefault="00CE740E" w:rsidP="00CE740E">
      <w:pPr>
        <w:ind w:firstLine="720"/>
      </w:pPr>
      <w:r>
        <w:t>.</w:t>
      </w:r>
    </w:p>
    <w:p w14:paraId="0996A511" w14:textId="77777777" w:rsidR="00CE740E" w:rsidRDefault="00CE740E" w:rsidP="00CE740E">
      <w:pPr>
        <w:ind w:firstLine="720"/>
      </w:pPr>
      <w:r>
        <w:t>.</w:t>
      </w:r>
    </w:p>
    <w:p w14:paraId="73472ACE" w14:textId="77777777" w:rsidR="00CE740E" w:rsidRDefault="00CE740E" w:rsidP="00CE740E">
      <w:pPr>
        <w:ind w:firstLine="720"/>
      </w:pPr>
      <w:r>
        <w:t>.</w:t>
      </w:r>
    </w:p>
    <w:p w14:paraId="0C42126E" w14:textId="77777777" w:rsidR="00CE740E" w:rsidRDefault="00CE740E" w:rsidP="00CE740E">
      <w:pPr>
        <w:ind w:firstLine="720"/>
      </w:pPr>
      <w:r>
        <w:rPr>
          <w:position w:val="-12"/>
        </w:rPr>
        <w:object w:dxaOrig="2918" w:dyaOrig="368" w14:anchorId="00FD3F49">
          <v:shape id="_x0000_i1182" type="#_x0000_t75" style="width:146pt;height:18.45pt" o:ole="">
            <v:imagedata r:id="rId249" o:title=""/>
          </v:shape>
          <o:OLEObject Type="Embed" ProgID="Equation.3" ShapeID="_x0000_i1182" DrawAspect="Content" ObjectID="_1627966992" r:id="rId250"/>
        </w:object>
      </w:r>
    </w:p>
    <w:p w14:paraId="5DC9C786" w14:textId="77777777" w:rsidR="00CE740E" w:rsidRDefault="00CE740E" w:rsidP="00CE740E">
      <w:pPr>
        <w:ind w:firstLine="720"/>
      </w:pPr>
    </w:p>
    <w:p w14:paraId="20F8370C" w14:textId="77777777" w:rsidR="00CE740E" w:rsidRDefault="00CE740E" w:rsidP="00CE740E">
      <w:r>
        <w:t>The expectation of the sum of the two variables in then given by</w:t>
      </w:r>
    </w:p>
    <w:p w14:paraId="6D649941" w14:textId="77777777" w:rsidR="00CE740E" w:rsidRDefault="00CE740E" w:rsidP="00CE740E"/>
    <w:p w14:paraId="475840E8" w14:textId="77777777" w:rsidR="00CE740E" w:rsidRDefault="00CE740E" w:rsidP="00CE740E">
      <w:r>
        <w:tab/>
      </w:r>
      <w:r>
        <w:rPr>
          <w:position w:val="-18"/>
        </w:rPr>
        <w:object w:dxaOrig="2745" w:dyaOrig="473" w14:anchorId="0E718E7E">
          <v:shape id="_x0000_i1183" type="#_x0000_t75" style="width:137.4pt;height:23.6pt" o:ole="">
            <v:imagedata r:id="rId251" o:title=""/>
          </v:shape>
          <o:OLEObject Type="Embed" ProgID="Equation.3" ShapeID="_x0000_i1183" DrawAspect="Content" ObjectID="_1627966993" r:id="rId252"/>
        </w:object>
      </w:r>
    </w:p>
    <w:p w14:paraId="1FBEEC82" w14:textId="77777777" w:rsidR="00CE740E" w:rsidRDefault="00CE740E" w:rsidP="00CE740E"/>
    <w:p w14:paraId="7A84041A" w14:textId="77777777" w:rsidR="00CE740E" w:rsidRDefault="00CE740E" w:rsidP="00CE740E">
      <w:r>
        <w:t>Multiplying out we get</w:t>
      </w:r>
    </w:p>
    <w:p w14:paraId="359E4139" w14:textId="77777777" w:rsidR="00CE740E" w:rsidRDefault="00CE740E" w:rsidP="00CE740E"/>
    <w:p w14:paraId="1338F137" w14:textId="77777777" w:rsidR="00CE740E" w:rsidRDefault="00CE740E" w:rsidP="00CE740E">
      <w:pPr>
        <w:ind w:firstLine="720"/>
      </w:pPr>
      <w:r>
        <w:rPr>
          <w:position w:val="-18"/>
        </w:rPr>
        <w:object w:dxaOrig="4373" w:dyaOrig="473" w14:anchorId="35742961">
          <v:shape id="_x0000_i1184" type="#_x0000_t75" style="width:218.6pt;height:23.6pt" o:ole="">
            <v:imagedata r:id="rId253" o:title=""/>
          </v:shape>
          <o:OLEObject Type="Embed" ProgID="Equation.3" ShapeID="_x0000_i1184" DrawAspect="Content" ObjectID="_1627966994" r:id="rId254"/>
        </w:object>
      </w:r>
    </w:p>
    <w:p w14:paraId="0A8A85BA" w14:textId="77777777" w:rsidR="00CE740E" w:rsidRDefault="00CE740E" w:rsidP="00CE740E">
      <w:r>
        <w:tab/>
      </w:r>
    </w:p>
    <w:p w14:paraId="7F38F3A1" w14:textId="77777777" w:rsidR="00CE740E" w:rsidRDefault="00CE740E" w:rsidP="00CE740E"/>
    <w:p w14:paraId="46E75722" w14:textId="77777777" w:rsidR="00CE740E" w:rsidRDefault="00CE740E" w:rsidP="00CE740E">
      <w:r>
        <w:t xml:space="preserve">Noting that </w:t>
      </w:r>
      <w:r>
        <w:tab/>
      </w:r>
      <w:r>
        <w:rPr>
          <w:position w:val="-18"/>
        </w:rPr>
        <w:object w:dxaOrig="2213" w:dyaOrig="473" w14:anchorId="446436A8">
          <v:shape id="_x0000_i1185" type="#_x0000_t75" style="width:110.6pt;height:23.6pt" o:ole="">
            <v:imagedata r:id="rId231" o:title=""/>
          </v:shape>
          <o:OLEObject Type="Embed" ProgID="Equation.3" ShapeID="_x0000_i1185" DrawAspect="Content" ObjectID="_1627966995" r:id="rId255"/>
        </w:object>
      </w:r>
      <w:r>
        <w:t xml:space="preserve">and </w:t>
      </w:r>
      <w:r>
        <w:rPr>
          <w:position w:val="-16"/>
        </w:rPr>
        <w:object w:dxaOrig="2243" w:dyaOrig="465" w14:anchorId="5391A70B">
          <v:shape id="_x0000_i1186" type="#_x0000_t75" style="width:112.05pt;height:23.35pt" o:ole="">
            <v:imagedata r:id="rId233" o:title=""/>
          </v:shape>
          <o:OLEObject Type="Embed" ProgID="Equation.3" ShapeID="_x0000_i1186" DrawAspect="Content" ObjectID="_1627966996" r:id="rId256"/>
        </w:object>
      </w:r>
    </w:p>
    <w:p w14:paraId="34067FB4" w14:textId="77777777" w:rsidR="00CE740E" w:rsidRDefault="00CE740E" w:rsidP="00CE740E">
      <w:pPr>
        <w:ind w:firstLine="720"/>
      </w:pPr>
    </w:p>
    <w:p w14:paraId="785DF9C0" w14:textId="77777777" w:rsidR="00CE740E" w:rsidRDefault="00CE740E" w:rsidP="00CE740E">
      <w:pPr>
        <w:ind w:firstLine="720"/>
      </w:pPr>
      <w:r>
        <w:rPr>
          <w:position w:val="-18"/>
        </w:rPr>
        <w:object w:dxaOrig="2775" w:dyaOrig="473" w14:anchorId="15C22CF0">
          <v:shape id="_x0000_i1187" type="#_x0000_t75" style="width:138.8pt;height:23.6pt" o:ole="">
            <v:imagedata r:id="rId235" o:title=""/>
          </v:shape>
          <o:OLEObject Type="Embed" ProgID="Equation.3" ShapeID="_x0000_i1187" DrawAspect="Content" ObjectID="_1627966997" r:id="rId257"/>
        </w:object>
      </w:r>
    </w:p>
    <w:p w14:paraId="48432107" w14:textId="77777777" w:rsidR="00CE740E" w:rsidRDefault="00CE740E" w:rsidP="00CE740E">
      <w:pPr>
        <w:ind w:firstLine="720"/>
      </w:pPr>
    </w:p>
    <w:p w14:paraId="5256E122" w14:textId="77777777" w:rsidR="00CE740E" w:rsidRDefault="00CE740E" w:rsidP="00CE740E">
      <w:r>
        <w:t>Therefore we can note that</w:t>
      </w:r>
    </w:p>
    <w:p w14:paraId="6A07BC27" w14:textId="77777777" w:rsidR="00CE740E" w:rsidRDefault="00CE740E" w:rsidP="00CE740E">
      <w:pPr>
        <w:ind w:firstLine="720"/>
      </w:pPr>
    </w:p>
    <w:p w14:paraId="45CA0619" w14:textId="77777777" w:rsidR="00CE740E" w:rsidRDefault="00CE740E" w:rsidP="00CE740E">
      <w:pPr>
        <w:ind w:firstLine="720"/>
      </w:pPr>
      <w:r>
        <w:rPr>
          <w:position w:val="-10"/>
        </w:rPr>
        <w:object w:dxaOrig="2445" w:dyaOrig="315" w14:anchorId="5542A1CB">
          <v:shape id="_x0000_i1188" type="#_x0000_t75" style="width:122.1pt;height:15.85pt" o:ole="">
            <v:imagedata r:id="rId237" o:title=""/>
          </v:shape>
          <o:OLEObject Type="Embed" ProgID="Equation.3" ShapeID="_x0000_i1188" DrawAspect="Content" ObjectID="_1627966998" r:id="rId258"/>
        </w:object>
      </w:r>
    </w:p>
    <w:p w14:paraId="7258D66E" w14:textId="77777777" w:rsidR="00CE740E" w:rsidRDefault="00CE740E" w:rsidP="00CE740E">
      <w:pPr>
        <w:ind w:firstLine="720"/>
      </w:pPr>
    </w:p>
    <w:p w14:paraId="552722A3" w14:textId="77777777" w:rsidR="00CE740E" w:rsidRDefault="00CE740E" w:rsidP="00CE740E">
      <w:r>
        <w:t>Furthermore</w:t>
      </w:r>
    </w:p>
    <w:p w14:paraId="5968979D" w14:textId="77777777" w:rsidR="00CE740E" w:rsidRDefault="00CE740E" w:rsidP="00CE740E">
      <w:pPr>
        <w:ind w:firstLine="720"/>
      </w:pPr>
    </w:p>
    <w:p w14:paraId="1C8D380E" w14:textId="77777777" w:rsidR="00CE740E" w:rsidRDefault="00CE740E" w:rsidP="00CE740E">
      <w:pPr>
        <w:ind w:firstLine="720"/>
      </w:pPr>
      <w:r>
        <w:rPr>
          <w:position w:val="-10"/>
        </w:rPr>
        <w:object w:dxaOrig="3368" w:dyaOrig="338" w14:anchorId="7845C1D5">
          <v:shape id="_x0000_i1189" type="#_x0000_t75" style="width:168.5pt;height:17pt" o:ole="">
            <v:imagedata r:id="rId259" o:title=""/>
          </v:shape>
          <o:OLEObject Type="Embed" ProgID="Equation.3" ShapeID="_x0000_i1189" DrawAspect="Content" ObjectID="_1627966999" r:id="rId260"/>
        </w:object>
      </w:r>
    </w:p>
    <w:p w14:paraId="70AC38A4" w14:textId="77777777" w:rsidR="00CE740E" w:rsidRDefault="00CE740E" w:rsidP="00CE740E">
      <w:pPr>
        <w:ind w:firstLine="720"/>
      </w:pPr>
    </w:p>
    <w:p w14:paraId="1A05D754" w14:textId="77777777" w:rsidR="00CE740E" w:rsidRDefault="00CE740E" w:rsidP="00CE740E">
      <w:r>
        <w:t>And</w:t>
      </w:r>
    </w:p>
    <w:p w14:paraId="6D226CC8" w14:textId="77777777" w:rsidR="00CE740E" w:rsidRDefault="00CE740E" w:rsidP="00CE740E">
      <w:pPr>
        <w:ind w:firstLine="720"/>
      </w:pPr>
    </w:p>
    <w:p w14:paraId="5CB4287E" w14:textId="77777777" w:rsidR="00CE740E" w:rsidRDefault="00CE740E" w:rsidP="00CE740E">
      <w:pPr>
        <w:ind w:firstLine="720"/>
      </w:pPr>
      <w:r>
        <w:rPr>
          <w:position w:val="-10"/>
        </w:rPr>
        <w:object w:dxaOrig="3848" w:dyaOrig="338" w14:anchorId="272A0776">
          <v:shape id="_x0000_i1190" type="#_x0000_t75" style="width:192.4pt;height:17pt" o:ole="">
            <v:imagedata r:id="rId185" o:title=""/>
          </v:shape>
          <o:OLEObject Type="Embed" ProgID="Equation.3" ShapeID="_x0000_i1190" DrawAspect="Content" ObjectID="_1627967000" r:id="rId261"/>
        </w:object>
      </w:r>
      <w:r>
        <w:t xml:space="preserve"> </w:t>
      </w:r>
    </w:p>
    <w:p w14:paraId="06826316" w14:textId="77777777" w:rsidR="00CE740E" w:rsidRDefault="00CE740E" w:rsidP="00CE740E"/>
    <w:p w14:paraId="531FF964" w14:textId="77777777" w:rsidR="00CE740E" w:rsidRDefault="00CE740E" w:rsidP="00CE740E"/>
    <w:p w14:paraId="0CAF463A" w14:textId="77777777" w:rsidR="00CE740E" w:rsidRDefault="00CE740E" w:rsidP="00CE740E"/>
    <w:p w14:paraId="3B25CAD4" w14:textId="77777777" w:rsidR="00CE740E" w:rsidRDefault="00CE740E" w:rsidP="00CE740E"/>
    <w:p w14:paraId="33E303DA" w14:textId="77777777" w:rsidR="00CE740E" w:rsidRDefault="00CE740E" w:rsidP="00CE740E"/>
    <w:p w14:paraId="27179E0F" w14:textId="3A36F1AE" w:rsidR="00CE740E" w:rsidRDefault="00CE740E" w:rsidP="00CE740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76A865" wp14:editId="4E7D5BC8">
                <wp:simplePos x="0" y="0"/>
                <wp:positionH relativeFrom="column">
                  <wp:posOffset>3086100</wp:posOffset>
                </wp:positionH>
                <wp:positionV relativeFrom="paragraph">
                  <wp:posOffset>4062095</wp:posOffset>
                </wp:positionV>
                <wp:extent cx="571500" cy="114300"/>
                <wp:effectExtent l="0" t="0" r="76200" b="762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1C498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319.85pt" to="4in,3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">
                <v:stroke endarrow="block"/>
              </v:line>
            </w:pict>
          </mc:Fallback>
        </mc:AlternateContent>
      </w:r>
    </w:p>
    <w:p w14:paraId="50177373" w14:textId="77777777" w:rsidR="00CE740E" w:rsidRDefault="00CE740E" w:rsidP="00CE740E">
      <w:pPr>
        <w:pStyle w:val="Heading2"/>
      </w:pPr>
      <w:r>
        <w:t>Variance of sum of I.I.D random variables</w:t>
      </w:r>
    </w:p>
    <w:p w14:paraId="2EB4DFFD" w14:textId="77777777" w:rsidR="00CE740E" w:rsidRDefault="00CE740E" w:rsidP="00CE740E"/>
    <w:p w14:paraId="6C01C540" w14:textId="77777777" w:rsidR="00CE740E" w:rsidRDefault="00CE740E" w:rsidP="00CE740E">
      <w:r>
        <w:rPr>
          <w:position w:val="-10"/>
        </w:rPr>
        <w:object w:dxaOrig="2700" w:dyaOrig="338" w14:anchorId="126CEFBE">
          <v:shape id="_x0000_i1191" type="#_x0000_t75" style="width:135.05pt;height:17pt" o:ole="">
            <v:imagedata r:id="rId262" o:title=""/>
          </v:shape>
          <o:OLEObject Type="Embed" ProgID="Equation.3" ShapeID="_x0000_i1191" DrawAspect="Content" ObjectID="_1627967001" r:id="rId263"/>
        </w:object>
      </w:r>
    </w:p>
    <w:p w14:paraId="1AF90803" w14:textId="77777777" w:rsidR="00CE740E" w:rsidRDefault="00CE740E" w:rsidP="00CE740E">
      <w:pPr>
        <w:pStyle w:val="Heading3"/>
      </w:pPr>
      <w:r>
        <w:t>Highlighting the principle</w:t>
      </w:r>
    </w:p>
    <w:p w14:paraId="5EB513F5" w14:textId="77777777" w:rsidR="00CE740E" w:rsidRDefault="00CE740E" w:rsidP="00CE740E"/>
    <w:p w14:paraId="63CB9909" w14:textId="77777777" w:rsidR="00CE740E" w:rsidRDefault="00721370" w:rsidP="00CE740E">
      <w:r>
        <w:pict w14:anchorId="78361680">
          <v:group id="_x0000_s1026" editas="canvas" style="width:486pt;height:151.2pt;mso-position-horizontal-relative:char;mso-position-vertical-relative:line" coordorigin="2527,5333" coordsize="8100,2591">
            <o:lock v:ext="edit" aspectratio="t"/>
            <v:shape id="_x0000_s1027" type="#_x0000_t75" style="position:absolute;left:2527;top:5333;width:8100;height:2591" o:preferrelative="f">
              <v:fill o:detectmouseclick="t"/>
              <v:path o:extrusionok="t" o:connecttype="none"/>
            </v:shape>
            <v:line id="_x0000_s1028" style="position:absolute;flip:y" from="2827,6258" to="3877,6876">
              <v:stroke endarrow="block"/>
            </v:line>
            <v:line id="_x0000_s1029" style="position:absolute" from="2827,6876" to="3877,7184">
              <v:stroke endarrow="block"/>
            </v:line>
            <v:line id="_x0000_s1030" style="position:absolute" from="2827,7492" to="4027,7493" stroked="f">
              <v:stroke endarrow="block"/>
            </v:line>
            <v:line id="_x0000_s1031" style="position:absolute" from="2677,7492" to="3877,7493" stroked="f">
              <v:stroke endarrow="block"/>
            </v:line>
            <v:line id="_x0000_s1032" style="position:absolute" from="2827,7338" to="3877,7339">
              <v:stroke endarrow="block"/>
            </v:line>
            <v:shape id="_x0000_s1033" type="#_x0000_t75" style="position:absolute;left:2827;top:6258;width:633;height:275">
              <v:imagedata r:id="rId56" o:title=""/>
            </v:shape>
            <v:shape id="_x0000_s1034" type="#_x0000_t75" style="position:absolute;left:2677;top:6791;width:167;height:240">
              <v:imagedata r:id="rId57" o:title=""/>
            </v:shape>
            <v:shape id="_x0000_s1035" type="#_x0000_t75" style="position:absolute;left:3877;top:6174;width:233;height:240">
              <v:imagedata r:id="rId58" o:title=""/>
            </v:shape>
            <v:shape id="_x0000_s1036" type="#_x0000_t75" style="position:absolute;left:3877;top:7030;width:394;height:239">
              <v:imagedata r:id="rId59" o:title=""/>
            </v:shape>
            <v:shape id="_x0000_s1037" type="#_x0000_t75" style="position:absolute;left:2677;top:7218;width:167;height:240">
              <v:imagedata r:id="rId187" o:title=""/>
            </v:shape>
            <v:shape id="_x0000_s1038" type="#_x0000_t202" style="position:absolute;left:4327;top:6413;width:600;height:771" stroked="f">
              <v:textbox style="mso-next-textbox:#_x0000_s1038">
                <w:txbxContent>
                  <w:p w14:paraId="7C146893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+</w:t>
                    </w:r>
                  </w:p>
                  <w:p w14:paraId="35FCD66D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39" style="position:absolute;flip:y" from="5227,6258" to="6277,6877">
              <v:stroke endarrow="block"/>
            </v:line>
            <v:line id="_x0000_s1040" style="position:absolute" from="5227,6877" to="6277,7185">
              <v:stroke endarrow="block"/>
            </v:line>
            <v:line id="_x0000_s1041" style="position:absolute" from="5227,7339" to="6277,7341">
              <v:stroke endarrow="block"/>
            </v:line>
            <v:shape id="_x0000_s1042" type="#_x0000_t75" style="position:absolute;left:5227;top:6258;width:633;height:276">
              <v:imagedata r:id="rId56" o:title=""/>
            </v:shape>
            <v:shape id="_x0000_s1043" type="#_x0000_t75" style="position:absolute;left:5077;top:6791;width:167;height:240">
              <v:imagedata r:id="rId57" o:title=""/>
            </v:shape>
            <v:shape id="_x0000_s1044" type="#_x0000_t75" style="position:absolute;left:6277;top:7031;width:394;height:239">
              <v:imagedata r:id="rId59" o:title=""/>
            </v:shape>
            <v:shape id="_x0000_s1045" type="#_x0000_t75" style="position:absolute;left:5077;top:7219;width:167;height:240">
              <v:imagedata r:id="rId188" o:title=""/>
            </v:shape>
            <v:shape id="_x0000_s1046" type="#_x0000_t75" style="position:absolute;left:3127;top:7647;width:167;height:190">
              <v:imagedata r:id="rId189" o:title=""/>
            </v:shape>
            <v:shape id="_x0000_s1047" type="#_x0000_t75" style="position:absolute;left:5527;top:6732;width:167;height:189">
              <v:imagedata r:id="rId190" o:title=""/>
            </v:shape>
            <v:shape id="_x0000_s1048" type="#_x0000_t202" style="position:absolute;left:6727;top:6413;width:600;height:770" stroked="f">
              <v:textbox style="mso-next-textbox:#_x0000_s1048">
                <w:txbxContent>
                  <w:p w14:paraId="79E99D26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=</w:t>
                    </w:r>
                  </w:p>
                  <w:p w14:paraId="123EC247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049" style="position:absolute;flip:y" from="7777,6270" to="8827,6887">
              <v:stroke endarrow="block"/>
            </v:line>
            <v:line id="_x0000_s1050" style="position:absolute" from="7777,6887" to="8827,7196">
              <v:stroke endarrow="block"/>
            </v:line>
            <v:line id="_x0000_s1051" style="position:absolute;flip:y" from="8977,5498" to="10027,6116">
              <v:stroke endarrow="block"/>
            </v:line>
            <v:line id="_x0000_s1052" style="position:absolute" from="8977,6270" to="10027,6579">
              <v:stroke endarrow="block"/>
            </v:line>
            <v:line id="_x0000_s1053" style="position:absolute" from="8977,7196" to="10027,7502">
              <v:stroke endarrow="block"/>
            </v:line>
            <v:line id="_x0000_s1054" style="position:absolute;flip:y" from="8977,6579" to="10027,7196">
              <v:stroke endarrow="block"/>
            </v:line>
            <v:shape id="_x0000_s1055" type="#_x0000_t75" style="position:absolute;left:8077;top:6323;width:300;height:240">
              <v:imagedata r:id="rId82" o:title=""/>
            </v:shape>
            <v:shape id="_x0000_s1056" type="#_x0000_t75" style="position:absolute;left:8677;top:5962;width:268;height:224">
              <v:imagedata r:id="rId84" o:title=""/>
            </v:shape>
            <v:shape id="_x0000_s1057" type="#_x0000_t75" style="position:absolute;left:9127;top:5498;width:300;height:241">
              <v:imagedata r:id="rId82" o:title=""/>
            </v:shape>
            <v:shape id="_x0000_s1058" type="#_x0000_t75" style="position:absolute;left:7627;top:6720;width:168;height:239">
              <v:imagedata r:id="rId85" o:title=""/>
            </v:shape>
            <v:shape id="_x0000_s1059" type="#_x0000_t75" style="position:absolute;left:8677;top:7337;width:268;height:225">
              <v:imagedata r:id="rId86" o:title=""/>
            </v:shape>
            <v:shape id="_x0000_s1060" type="#_x0000_t75" style="position:absolute;left:9127;top:6732;width:300;height:240">
              <v:imagedata r:id="rId82" o:title=""/>
            </v:shape>
            <v:shape id="_x0000_s1061" type="#_x0000_t75" style="position:absolute;left:10027;top:5333;width:317;height:224">
              <v:imagedata r:id="rId87" o:title=""/>
            </v:shape>
            <v:shape id="_x0000_s1062" type="#_x0000_t75" style="position:absolute;left:10027;top:6399;width:167;height:241">
              <v:imagedata r:id="rId88" o:title=""/>
            </v:shape>
            <v:shape id="_x0000_s1063" type="#_x0000_t75" style="position:absolute;left:10027;top:7338;width:300;height:225">
              <v:imagedata r:id="rId89" o:title=""/>
            </v:shape>
            <v:shape id="_x0000_s1064" type="#_x0000_t75" style="position:absolute;left:5677;top:7647;width:183;height:226">
              <v:imagedata r:id="rId191" o:title=""/>
            </v:shape>
            <v:shape id="_x0000_s1065" type="#_x0000_t75" style="position:absolute;left:8677;top:7681;width:467;height:243">
              <v:imagedata r:id="rId192" o:title=""/>
            </v:shape>
            <w10:wrap type="none"/>
            <w10:anchorlock/>
          </v:group>
          <o:OLEObject Type="Embed" ProgID="Equation.3" ShapeID="_x0000_s1033" DrawAspect="Content" ObjectID="_1627967100" r:id="rId264"/>
          <o:OLEObject Type="Embed" ProgID="Equation.3" ShapeID="_x0000_s1034" DrawAspect="Content" ObjectID="_1627967101" r:id="rId265"/>
          <o:OLEObject Type="Embed" ProgID="Equation.3" ShapeID="_x0000_s1035" DrawAspect="Content" ObjectID="_1627967102" r:id="rId266"/>
          <o:OLEObject Type="Embed" ProgID="Equation.3" ShapeID="_x0000_s1037" DrawAspect="Content" ObjectID="_1627967103" r:id="rId267"/>
          <o:OLEObject Type="Embed" ProgID="Equation.3" ShapeID="_x0000_s1042" DrawAspect="Content" ObjectID="_1627967104" r:id="rId268"/>
          <o:OLEObject Type="Embed" ProgID="Equation.3" ShapeID="_x0000_s1043" DrawAspect="Content" ObjectID="_1627967105" r:id="rId269"/>
          <o:OLEObject Type="Embed" ProgID="Equation.3" ShapeID="_x0000_s1045" DrawAspect="Content" ObjectID="_1627967106" r:id="rId270"/>
          <o:OLEObject Type="Embed" ProgID="Equation.3" ShapeID="_x0000_s1046" DrawAspect="Content" ObjectID="_1627967107" r:id="rId271"/>
          <o:OLEObject Type="Embed" ProgID="Equation.3" ShapeID="_x0000_s1047" DrawAspect="Content" ObjectID="_1627967108" r:id="rId272"/>
          <o:OLEObject Type="Embed" ProgID="Equation.3" ShapeID="_x0000_s1055" DrawAspect="Content" ObjectID="_1627967109" r:id="rId273"/>
          <o:OLEObject Type="Embed" ProgID="Equation.3" ShapeID="_x0000_s1056" DrawAspect="Content" ObjectID="_1627967110" r:id="rId274"/>
          <o:OLEObject Type="Embed" ProgID="Equation.3" ShapeID="_x0000_s1057" DrawAspect="Content" ObjectID="_1627967111" r:id="rId275"/>
          <o:OLEObject Type="Embed" ProgID="Equation.3" ShapeID="_x0000_s1058" DrawAspect="Content" ObjectID="_1627967112" r:id="rId276"/>
          <o:OLEObject Type="Embed" ProgID="Equation.3" ShapeID="_x0000_s1059" DrawAspect="Content" ObjectID="_1627967113" r:id="rId277"/>
          <o:OLEObject Type="Embed" ProgID="Equation.3" ShapeID="_x0000_s1060" DrawAspect="Content" ObjectID="_1627967114" r:id="rId278"/>
          <o:OLEObject Type="Embed" ProgID="Equation.3" ShapeID="_x0000_s1061" DrawAspect="Content" ObjectID="_1627967115" r:id="rId279"/>
          <o:OLEObject Type="Embed" ProgID="Equation.3" ShapeID="_x0000_s1062" DrawAspect="Content" ObjectID="_1627967116" r:id="rId280"/>
          <o:OLEObject Type="Embed" ProgID="Equation.3" ShapeID="_x0000_s1063" DrawAspect="Content" ObjectID="_1627967117" r:id="rId281"/>
          <o:OLEObject Type="Embed" ProgID="Equation.3" ShapeID="_x0000_s1064" DrawAspect="Content" ObjectID="_1627967118" r:id="rId282"/>
          <o:OLEObject Type="Embed" ProgID="Equation.3" ShapeID="_x0000_s1065" DrawAspect="Content" ObjectID="_1627967119" r:id="rId283"/>
        </w:pict>
      </w:r>
    </w:p>
    <w:p w14:paraId="14BAD1DA" w14:textId="77777777" w:rsidR="00CE740E" w:rsidRDefault="00CE740E" w:rsidP="00CE740E">
      <w:r>
        <w:t>We have random variable</w:t>
      </w:r>
      <w:r>
        <w:rPr>
          <w:position w:val="-6"/>
        </w:rPr>
        <w:object w:dxaOrig="188" w:dyaOrig="233" w14:anchorId="4E0A1B78">
          <v:shape id="_x0000_i1213" type="#_x0000_t75" style="width:9.5pt;height:11.5pt" o:ole="">
            <v:imagedata r:id="rId213" o:title=""/>
          </v:shape>
          <o:OLEObject Type="Embed" ProgID="Equation.3" ShapeID="_x0000_i1213" DrawAspect="Content" ObjectID="_1627967002" r:id="rId284"/>
        </w:object>
      </w:r>
      <w:r>
        <w:t xml:space="preserve"> with sample space </w:t>
      </w:r>
      <w:r>
        <w:rPr>
          <w:position w:val="-10"/>
        </w:rPr>
        <w:object w:dxaOrig="1425" w:dyaOrig="338" w14:anchorId="74CCA4E1">
          <v:shape id="_x0000_i1214" type="#_x0000_t75" style="width:71.15pt;height:17pt" o:ole="">
            <v:imagedata r:id="rId215" o:title=""/>
          </v:shape>
          <o:OLEObject Type="Embed" ProgID="Equation.3" ShapeID="_x0000_i1214" DrawAspect="Content" ObjectID="_1627967003" r:id="rId285"/>
        </w:object>
      </w:r>
      <w:r>
        <w:t xml:space="preserve">and another identically distributed random variable </w:t>
      </w:r>
      <w:r>
        <w:rPr>
          <w:position w:val="-10"/>
        </w:rPr>
        <w:object w:dxaOrig="233" w:dyaOrig="255" w14:anchorId="69DE4738">
          <v:shape id="_x0000_i1215" type="#_x0000_t75" style="width:11.5pt;height:12.65pt" o:ole="">
            <v:imagedata r:id="rId217" o:title=""/>
          </v:shape>
          <o:OLEObject Type="Embed" ProgID="Equation.3" ShapeID="_x0000_i1215" DrawAspect="Content" ObjectID="_1627967004" r:id="rId286"/>
        </w:object>
      </w:r>
      <w:r>
        <w:t>with sample space</w:t>
      </w:r>
      <w:r>
        <w:rPr>
          <w:position w:val="-10"/>
        </w:rPr>
        <w:object w:dxaOrig="1440" w:dyaOrig="338" w14:anchorId="0F5F1660">
          <v:shape id="_x0000_i1216" type="#_x0000_t75" style="width:1in;height:17pt" o:ole="">
            <v:imagedata r:id="rId219" o:title=""/>
          </v:shape>
          <o:OLEObject Type="Embed" ProgID="Equation.3" ShapeID="_x0000_i1216" DrawAspect="Content" ObjectID="_1627967005" r:id="rId287"/>
        </w:object>
      </w:r>
      <w:r>
        <w:t xml:space="preserve">. The sample space of the joint distribution </w:t>
      </w:r>
      <w:r>
        <w:rPr>
          <w:position w:val="-10"/>
        </w:rPr>
        <w:object w:dxaOrig="555" w:dyaOrig="285" w14:anchorId="4DEA0AFC">
          <v:shape id="_x0000_i1217" type="#_x0000_t75" style="width:27.65pt;height:14.1pt" o:ole="">
            <v:imagedata r:id="rId221" o:title=""/>
          </v:shape>
          <o:OLEObject Type="Embed" ProgID="Equation.3" ShapeID="_x0000_i1217" DrawAspect="Content" ObjectID="_1627967006" r:id="rId288"/>
        </w:object>
      </w:r>
      <w:r>
        <w:t>is given by the set of pairs</w:t>
      </w:r>
    </w:p>
    <w:p w14:paraId="5E115B08" w14:textId="77777777" w:rsidR="00CE740E" w:rsidRDefault="00CE740E" w:rsidP="00CE740E"/>
    <w:p w14:paraId="5ADE1CA5" w14:textId="77777777" w:rsidR="00CE740E" w:rsidRDefault="00CE740E" w:rsidP="00CE740E">
      <w:r>
        <w:rPr>
          <w:position w:val="-10"/>
        </w:rPr>
        <w:object w:dxaOrig="1553" w:dyaOrig="338" w14:anchorId="26B44289">
          <v:shape id="_x0000_i1218" type="#_x0000_t75" style="width:77.75pt;height:17pt" o:ole="">
            <v:imagedata r:id="rId223" o:title=""/>
          </v:shape>
          <o:OLEObject Type="Embed" ProgID="Equation.3" ShapeID="_x0000_i1218" DrawAspect="Content" ObjectID="_1627967007" r:id="rId289"/>
        </w:object>
      </w:r>
    </w:p>
    <w:p w14:paraId="15FDBE82" w14:textId="77777777" w:rsidR="00CE740E" w:rsidRDefault="00CE740E" w:rsidP="00CE740E">
      <w:r>
        <w:rPr>
          <w:position w:val="-10"/>
        </w:rPr>
        <w:object w:dxaOrig="1605" w:dyaOrig="338" w14:anchorId="6C694534">
          <v:shape id="_x0000_i1219" type="#_x0000_t75" style="width:80.35pt;height:17pt" o:ole="">
            <v:imagedata r:id="rId225" o:title=""/>
          </v:shape>
          <o:OLEObject Type="Embed" ProgID="Equation.3" ShapeID="_x0000_i1219" DrawAspect="Content" ObjectID="_1627967008" r:id="rId290"/>
        </w:object>
      </w:r>
    </w:p>
    <w:p w14:paraId="42824F87" w14:textId="77777777" w:rsidR="00CE740E" w:rsidRDefault="00CE740E" w:rsidP="00CE740E"/>
    <w:p w14:paraId="1C31C0C4" w14:textId="77777777" w:rsidR="00CE740E" w:rsidRDefault="00CE740E" w:rsidP="00CE740E">
      <w:pPr>
        <w:pStyle w:val="Heading3"/>
      </w:pPr>
      <w:r>
        <w:t>Proof</w:t>
      </w:r>
    </w:p>
    <w:p w14:paraId="3BBCE70F" w14:textId="77777777" w:rsidR="00CE740E" w:rsidRDefault="00CE740E" w:rsidP="00CE740E"/>
    <w:p w14:paraId="58F90BB4" w14:textId="77777777" w:rsidR="00CE740E" w:rsidRDefault="00CE740E" w:rsidP="00CE740E">
      <w:r>
        <w:rPr>
          <w:position w:val="-10"/>
        </w:rPr>
        <w:object w:dxaOrig="3480" w:dyaOrig="383" w14:anchorId="1D90C804">
          <v:shape id="_x0000_i1220" type="#_x0000_t75" style="width:173.95pt;height:19pt" o:ole="">
            <v:imagedata r:id="rId291" o:title=""/>
          </v:shape>
          <o:OLEObject Type="Embed" ProgID="Equation.3" ShapeID="_x0000_i1220" DrawAspect="Content" ObjectID="_1627967009" r:id="rId292"/>
        </w:object>
      </w:r>
    </w:p>
    <w:p w14:paraId="6542EFC0" w14:textId="77777777" w:rsidR="00CE740E" w:rsidRDefault="00CE740E" w:rsidP="00CE740E"/>
    <w:p w14:paraId="53F48026" w14:textId="77777777" w:rsidR="00CE740E" w:rsidRDefault="00CE740E" w:rsidP="00CE740E">
      <w:r>
        <w:rPr>
          <w:position w:val="-10"/>
        </w:rPr>
        <w:object w:dxaOrig="4455" w:dyaOrig="383" w14:anchorId="5655F920">
          <v:shape id="_x0000_i1221" type="#_x0000_t75" style="width:222.6pt;height:19pt" o:ole="">
            <v:imagedata r:id="rId293" o:title=""/>
          </v:shape>
          <o:OLEObject Type="Embed" ProgID="Equation.3" ShapeID="_x0000_i1221" DrawAspect="Content" ObjectID="_1627967010" r:id="rId294"/>
        </w:object>
      </w:r>
    </w:p>
    <w:p w14:paraId="65E5251E" w14:textId="77777777" w:rsidR="00CE740E" w:rsidRDefault="00CE740E" w:rsidP="00CE740E"/>
    <w:p w14:paraId="22CDDEA5" w14:textId="77777777" w:rsidR="00CE740E" w:rsidRDefault="00CE740E" w:rsidP="00CE740E">
      <w:r>
        <w:rPr>
          <w:position w:val="-10"/>
        </w:rPr>
        <w:object w:dxaOrig="4905" w:dyaOrig="383" w14:anchorId="3B4318E4">
          <v:shape id="_x0000_i1222" type="#_x0000_t75" style="width:245.4pt;height:19pt" o:ole="">
            <v:imagedata r:id="rId295" o:title=""/>
          </v:shape>
          <o:OLEObject Type="Embed" ProgID="Equation.3" ShapeID="_x0000_i1222" DrawAspect="Content" ObjectID="_1627967011" r:id="rId296"/>
        </w:object>
      </w:r>
    </w:p>
    <w:p w14:paraId="4EE32540" w14:textId="77777777" w:rsidR="00CE740E" w:rsidRDefault="00CE740E" w:rsidP="00CE740E"/>
    <w:p w14:paraId="7B18E2C3" w14:textId="77777777" w:rsidR="00CE740E" w:rsidRDefault="00CE740E" w:rsidP="00CE740E">
      <w:r>
        <w:rPr>
          <w:position w:val="-10"/>
        </w:rPr>
        <w:object w:dxaOrig="5895" w:dyaOrig="383" w14:anchorId="181EBB9F">
          <v:shape id="_x0000_i1223" type="#_x0000_t75" style="width:294.35pt;height:19pt" o:ole="">
            <v:imagedata r:id="rId297" o:title=""/>
          </v:shape>
          <o:OLEObject Type="Embed" ProgID="Equation.3" ShapeID="_x0000_i1223" DrawAspect="Content" ObjectID="_1627967012" r:id="rId298"/>
        </w:object>
      </w:r>
    </w:p>
    <w:p w14:paraId="04C03CDE" w14:textId="77777777" w:rsidR="00CE740E" w:rsidRDefault="00CE740E" w:rsidP="00CE740E"/>
    <w:p w14:paraId="5DEBC506" w14:textId="77777777" w:rsidR="00CE740E" w:rsidRDefault="00CE740E" w:rsidP="00CE740E">
      <w:r>
        <w:rPr>
          <w:position w:val="-10"/>
        </w:rPr>
        <w:object w:dxaOrig="6045" w:dyaOrig="383" w14:anchorId="6E107F9A">
          <v:shape id="_x0000_i1224" type="#_x0000_t75" style="width:302.1pt;height:19pt" o:ole="">
            <v:imagedata r:id="rId299" o:title=""/>
          </v:shape>
          <o:OLEObject Type="Embed" ProgID="Equation.3" ShapeID="_x0000_i1224" DrawAspect="Content" ObjectID="_1627967013" r:id="rId300"/>
        </w:object>
      </w:r>
    </w:p>
    <w:p w14:paraId="38F24FBF" w14:textId="77777777" w:rsidR="00CE740E" w:rsidRDefault="00CE740E" w:rsidP="00CE740E"/>
    <w:p w14:paraId="42EA20B0" w14:textId="77777777" w:rsidR="00CE740E" w:rsidRDefault="00CE740E" w:rsidP="00CE740E">
      <w:r>
        <w:rPr>
          <w:position w:val="-10"/>
        </w:rPr>
        <w:object w:dxaOrig="4005" w:dyaOrig="383" w14:anchorId="09FC23AB">
          <v:shape id="_x0000_i1225" type="#_x0000_t75" style="width:200.15pt;height:19pt" o:ole="">
            <v:imagedata r:id="rId301" o:title=""/>
          </v:shape>
          <o:OLEObject Type="Embed" ProgID="Equation.3" ShapeID="_x0000_i1225" DrawAspect="Content" ObjectID="_1627967014" r:id="rId302"/>
        </w:object>
      </w:r>
    </w:p>
    <w:p w14:paraId="2AF4D2A9" w14:textId="77777777" w:rsidR="00CE740E" w:rsidRDefault="00CE740E" w:rsidP="00CE740E"/>
    <w:p w14:paraId="0D426541" w14:textId="77777777" w:rsidR="00CE740E" w:rsidRDefault="00CE740E" w:rsidP="00CE740E">
      <w:r>
        <w:rPr>
          <w:position w:val="-10"/>
        </w:rPr>
        <w:object w:dxaOrig="2498" w:dyaOrig="338" w14:anchorId="28F1202E">
          <v:shape id="_x0000_i1226" type="#_x0000_t75" style="width:125pt;height:17pt" o:ole="">
            <v:imagedata r:id="rId303" o:title=""/>
          </v:shape>
          <o:OLEObject Type="Embed" ProgID="Equation.3" ShapeID="_x0000_i1226" DrawAspect="Content" ObjectID="_1627967015" r:id="rId304"/>
        </w:object>
      </w:r>
    </w:p>
    <w:p w14:paraId="47332982" w14:textId="77777777" w:rsidR="00CE740E" w:rsidRDefault="00CE740E" w:rsidP="00CE740E"/>
    <w:p w14:paraId="10CC313A" w14:textId="77777777" w:rsidR="00CE740E" w:rsidRDefault="00CE740E" w:rsidP="00CE740E">
      <w:pPr>
        <w:pStyle w:val="Heading2"/>
      </w:pPr>
    </w:p>
    <w:p w14:paraId="02BCD821" w14:textId="45E35103" w:rsidR="00EC57A3" w:rsidRDefault="00EC57A3" w:rsidP="00015CDA">
      <w:pPr>
        <w:pStyle w:val="Heading2"/>
      </w:pPr>
    </w:p>
    <w:sectPr w:rsidR="00EC57A3">
      <w:headerReference w:type="even" r:id="rId305"/>
      <w:headerReference w:type="default" r:id="rId306"/>
      <w:footerReference w:type="even" r:id="rId307"/>
      <w:footerReference w:type="default" r:id="rId308"/>
      <w:headerReference w:type="first" r:id="rId309"/>
      <w:footerReference w:type="first" r:id="rId3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2FD92" w14:textId="77777777" w:rsidR="00C01437" w:rsidRDefault="00C01437" w:rsidP="00DC0620">
      <w:r>
        <w:separator/>
      </w:r>
    </w:p>
  </w:endnote>
  <w:endnote w:type="continuationSeparator" w:id="0">
    <w:p w14:paraId="68A3AFCC" w14:textId="77777777" w:rsidR="00C01437" w:rsidRDefault="00C01437" w:rsidP="00DC0620">
      <w:r>
        <w:continuationSeparator/>
      </w:r>
    </w:p>
  </w:endnote>
  <w:endnote w:type="continuationNotice" w:id="1">
    <w:p w14:paraId="01FFEEDF" w14:textId="77777777" w:rsidR="00C01437" w:rsidRDefault="00C014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24127" w14:textId="77777777" w:rsidR="00C01437" w:rsidRDefault="00C01437" w:rsidP="00DC0620">
      <w:r>
        <w:separator/>
      </w:r>
    </w:p>
  </w:footnote>
  <w:footnote w:type="continuationSeparator" w:id="0">
    <w:p w14:paraId="45727526" w14:textId="77777777" w:rsidR="00C01437" w:rsidRDefault="00C01437" w:rsidP="00DC0620">
      <w:r>
        <w:continuationSeparator/>
      </w:r>
    </w:p>
  </w:footnote>
  <w:footnote w:type="continuationNotice" w:id="1">
    <w:p w14:paraId="045B40C3" w14:textId="77777777" w:rsidR="00C01437" w:rsidRDefault="00C014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DE3F41"/>
    <w:multiLevelType w:val="hybridMultilevel"/>
    <w:tmpl w:val="D17883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7"/>
  </w:num>
  <w:num w:numId="10">
    <w:abstractNumId w:val="20"/>
  </w:num>
  <w:num w:numId="11">
    <w:abstractNumId w:val="19"/>
  </w:num>
  <w:num w:numId="12">
    <w:abstractNumId w:val="36"/>
  </w:num>
  <w:num w:numId="13">
    <w:abstractNumId w:val="31"/>
  </w:num>
  <w:num w:numId="14">
    <w:abstractNumId w:val="24"/>
  </w:num>
  <w:num w:numId="15">
    <w:abstractNumId w:val="16"/>
  </w:num>
  <w:num w:numId="16">
    <w:abstractNumId w:val="33"/>
  </w:num>
  <w:num w:numId="17">
    <w:abstractNumId w:val="38"/>
  </w:num>
  <w:num w:numId="18">
    <w:abstractNumId w:val="23"/>
  </w:num>
  <w:num w:numId="19">
    <w:abstractNumId w:val="32"/>
  </w:num>
  <w:num w:numId="20">
    <w:abstractNumId w:val="1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5"/>
  </w:num>
  <w:num w:numId="24">
    <w:abstractNumId w:val="29"/>
  </w:num>
  <w:num w:numId="25">
    <w:abstractNumId w:val="30"/>
  </w:num>
  <w:num w:numId="26">
    <w:abstractNumId w:val="35"/>
  </w:num>
  <w:num w:numId="27">
    <w:abstractNumId w:val="28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5"/>
  </w:num>
  <w:num w:numId="37">
    <w:abstractNumId w:val="17"/>
  </w:num>
  <w:num w:numId="38">
    <w:abstractNumId w:val="18"/>
  </w:num>
  <w:num w:numId="39">
    <w:abstractNumId w:val="26"/>
  </w:num>
  <w:num w:numId="40">
    <w:abstractNumId w:val="27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1BDC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437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740E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BDC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BDC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D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D1BDC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D1BDC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D1BDC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1B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B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B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B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3D1BD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D1BDC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1BDC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D1BDC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D1BDC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D1BDC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D1BDC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D1BDC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BDC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BDC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BDC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3D1BD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D1BDC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3D1BDC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D1BDC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3D1BDC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3D1BDC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3D1BDC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3D1BDC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3D1B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BDC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3D1BDC"/>
    <w:rPr>
      <w:b/>
    </w:rPr>
  </w:style>
  <w:style w:type="numbering" w:customStyle="1" w:styleId="KennysListStyles">
    <w:name w:val="KennysListStyles"/>
    <w:uiPriority w:val="99"/>
    <w:rsid w:val="003D1BDC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3D1BDC"/>
    <w:rPr>
      <w:b/>
    </w:rPr>
  </w:style>
  <w:style w:type="paragraph" w:customStyle="1" w:styleId="Answer">
    <w:name w:val="Answer"/>
    <w:basedOn w:val="Normal"/>
    <w:qFormat/>
    <w:rsid w:val="003D1BDC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3D1BDC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3D1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3D1BDC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3D1BDC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3D1BDC"/>
    <w:rPr>
      <w:smallCaps/>
    </w:rPr>
  </w:style>
  <w:style w:type="paragraph" w:customStyle="1" w:styleId="SourceCodeCaption">
    <w:name w:val="Source Code Caption"/>
    <w:basedOn w:val="Normal"/>
    <w:rsid w:val="003D1BDC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3D1BDC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D1BD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1BDC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D1BDC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3D1BDC"/>
    <w:rPr>
      <w:b/>
      <w:smallCaps/>
    </w:rPr>
  </w:style>
  <w:style w:type="paragraph" w:customStyle="1" w:styleId="NumberedList">
    <w:name w:val="Numbered List"/>
    <w:basedOn w:val="Normal"/>
    <w:qFormat/>
    <w:rsid w:val="003D1BDC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3D1BDC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3D1BDC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3D1BDC"/>
  </w:style>
  <w:style w:type="paragraph" w:styleId="ListNumber">
    <w:name w:val="List Number"/>
    <w:basedOn w:val="Normal"/>
    <w:uiPriority w:val="99"/>
    <w:unhideWhenUsed/>
    <w:rsid w:val="003D1BDC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3D1BDC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3D1BDC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3D1BDC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3D1BDC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3D1BD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D1BDC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3D1BDC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3D1BDC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D1BDC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3D1BDC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D1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BDC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3D1BDC"/>
    <w:rPr>
      <w:smallCaps/>
    </w:rPr>
  </w:style>
  <w:style w:type="paragraph" w:customStyle="1" w:styleId="TableCellNormal">
    <w:name w:val="Table Cell Normal"/>
    <w:basedOn w:val="Normal"/>
    <w:qFormat/>
    <w:rsid w:val="003D1BDC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3D1BDC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3D1BDC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3D1BDC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3D1BDC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3D1BDC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3D1BDC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3D1BDC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3D1BDC"/>
    <w:rPr>
      <w:i/>
      <w:iCs/>
    </w:rPr>
  </w:style>
  <w:style w:type="character" w:customStyle="1" w:styleId="CommandChar">
    <w:name w:val="Command Char"/>
    <w:basedOn w:val="DefaultParagraphFont"/>
    <w:link w:val="Command"/>
    <w:rsid w:val="003D1BDC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3D1BDC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3D1BDC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3D1BDC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3D1BDC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3D1BDC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3D1BDC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3D1BDC"/>
    <w:pPr>
      <w:spacing w:after="0"/>
      <w:ind w:left="924" w:hanging="357"/>
    </w:pPr>
  </w:style>
  <w:style w:type="paragraph" w:customStyle="1" w:styleId="a">
    <w:name w:val="`"/>
    <w:basedOn w:val="Normal"/>
    <w:qFormat/>
    <w:rsid w:val="003D1BDC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3D1BDC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3D1BDC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3D1BDC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3D1BDC"/>
    <w:rPr>
      <w:b/>
      <w:smallCaps/>
    </w:rPr>
  </w:style>
  <w:style w:type="table" w:customStyle="1" w:styleId="SimpleDefinition">
    <w:name w:val="SimpleDefinition"/>
    <w:basedOn w:val="TableNormal"/>
    <w:uiPriority w:val="99"/>
    <w:rsid w:val="003D1BDC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3D1BDC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3D1BDC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3D1BDC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3D1BDC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3D1BDC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3D1BDC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3D1BDC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3D1BDC"/>
    <w:rPr>
      <w:color w:val="4BACC6" w:themeColor="accent5"/>
    </w:rPr>
  </w:style>
  <w:style w:type="paragraph" w:customStyle="1" w:styleId="ToDoSection">
    <w:name w:val="ToDo Section"/>
    <w:basedOn w:val="Heading1"/>
    <w:qFormat/>
    <w:rsid w:val="003D1BDC"/>
  </w:style>
  <w:style w:type="paragraph" w:customStyle="1" w:styleId="ToDoQuestionHeader">
    <w:name w:val="ToDo Question Header"/>
    <w:basedOn w:val="Question"/>
    <w:qFormat/>
    <w:rsid w:val="003D1BDC"/>
  </w:style>
  <w:style w:type="paragraph" w:customStyle="1" w:styleId="ToDoDetails">
    <w:name w:val="ToDoDetails"/>
    <w:basedOn w:val="Normal"/>
    <w:qFormat/>
    <w:rsid w:val="003D1BDC"/>
  </w:style>
  <w:style w:type="paragraph" w:customStyle="1" w:styleId="CodeExampleCode">
    <w:name w:val="Code Example Code"/>
    <w:basedOn w:val="Normal"/>
    <w:rsid w:val="003D1BDC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3D1BDC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3D1BDC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3D1BDC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snapToGrid w:val="0"/>
      <w:color w:val="000080"/>
      <w:sz w:val="20"/>
      <w:szCs w:val="20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hAnsi="Times"/>
      <w:color w:val="8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3D1BDC"/>
  </w:style>
  <w:style w:type="paragraph" w:customStyle="1" w:styleId="questionsubsection2">
    <w:name w:val="question sub section 2"/>
    <w:basedOn w:val="Heading4"/>
    <w:qFormat/>
    <w:rsid w:val="003D1BDC"/>
  </w:style>
  <w:style w:type="paragraph" w:customStyle="1" w:styleId="ListBulletHeader2">
    <w:name w:val="List Bullet Header 2"/>
    <w:basedOn w:val="Normal"/>
    <w:next w:val="ListBullet"/>
    <w:qFormat/>
    <w:rsid w:val="003D1BDC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CodeExampleHeading"/>
    <w:link w:val="DefChar"/>
    <w:qFormat/>
    <w:rsid w:val="003D1BDC"/>
  </w:style>
  <w:style w:type="character" w:customStyle="1" w:styleId="CodeExampleHeadingChar">
    <w:name w:val="Code Example Heading Char"/>
    <w:basedOn w:val="DefaultParagraphFont"/>
    <w:link w:val="CodeExampleHeading"/>
    <w:rsid w:val="003D1BDC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3D1BDC"/>
    <w:rPr>
      <w:rFonts w:eastAsiaTheme="minorEastAsia"/>
      <w:b/>
      <w:smallCaps/>
      <w:color w:val="31378B" w:themeColor="text2"/>
      <w:sz w:val="28"/>
      <w:lang w:eastAsia="fi-FI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character" w:customStyle="1" w:styleId="Heading1Char1">
    <w:name w:val="Heading 1 Char1"/>
    <w:basedOn w:val="DefaultParagraphFont"/>
    <w:locked/>
    <w:rsid w:val="00CE740E"/>
    <w:rPr>
      <w:rFonts w:ascii="Arial" w:eastAsia="Times New Roman" w:hAnsi="Arial" w:cs="Arial"/>
      <w:b/>
      <w:bCs/>
      <w:color w:val="003366"/>
      <w:kern w:val="32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99.wmf"/><Relationship Id="rId303" Type="http://schemas.openxmlformats.org/officeDocument/2006/relationships/image" Target="media/image10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4.wmf"/><Relationship Id="rId63" Type="http://schemas.openxmlformats.org/officeDocument/2006/relationships/oleObject" Target="embeddings/oleObject33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9.bin"/><Relationship Id="rId159" Type="http://schemas.openxmlformats.org/officeDocument/2006/relationships/oleObject" Target="embeddings/oleObject91.bin"/><Relationship Id="rId170" Type="http://schemas.openxmlformats.org/officeDocument/2006/relationships/oleObject" Target="embeddings/oleObject102.bin"/><Relationship Id="rId191" Type="http://schemas.openxmlformats.org/officeDocument/2006/relationships/image" Target="media/image71.wmf"/><Relationship Id="rId205" Type="http://schemas.openxmlformats.org/officeDocument/2006/relationships/oleObject" Target="embeddings/oleObject126.bin"/><Relationship Id="rId226" Type="http://schemas.openxmlformats.org/officeDocument/2006/relationships/oleObject" Target="embeddings/oleObject140.bin"/><Relationship Id="rId247" Type="http://schemas.openxmlformats.org/officeDocument/2006/relationships/image" Target="media/image89.wmf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67.bin"/><Relationship Id="rId289" Type="http://schemas.openxmlformats.org/officeDocument/2006/relationships/oleObject" Target="embeddings/oleObject18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8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69.bin"/><Relationship Id="rId149" Type="http://schemas.openxmlformats.org/officeDocument/2006/relationships/image" Target="media/image5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92.bin"/><Relationship Id="rId181" Type="http://schemas.openxmlformats.org/officeDocument/2006/relationships/image" Target="media/image64.wmf"/><Relationship Id="rId216" Type="http://schemas.openxmlformats.org/officeDocument/2006/relationships/oleObject" Target="embeddings/oleObject135.bin"/><Relationship Id="rId237" Type="http://schemas.openxmlformats.org/officeDocument/2006/relationships/image" Target="media/image85.wmf"/><Relationship Id="rId258" Type="http://schemas.openxmlformats.org/officeDocument/2006/relationships/oleObject" Target="embeddings/oleObject159.bin"/><Relationship Id="rId279" Type="http://schemas.openxmlformats.org/officeDocument/2006/relationships/oleObject" Target="embeddings/oleObject178.bin"/><Relationship Id="rId22" Type="http://schemas.openxmlformats.org/officeDocument/2006/relationships/image" Target="media/image7.wmf"/><Relationship Id="rId43" Type="http://schemas.openxmlformats.org/officeDocument/2006/relationships/oleObject" Target="embeddings/oleObject22.bin"/><Relationship Id="rId64" Type="http://schemas.openxmlformats.org/officeDocument/2006/relationships/image" Target="media/image24.wmf"/><Relationship Id="rId118" Type="http://schemas.openxmlformats.org/officeDocument/2006/relationships/image" Target="media/image51.wmf"/><Relationship Id="rId139" Type="http://schemas.openxmlformats.org/officeDocument/2006/relationships/oleObject" Target="embeddings/oleObject80.bin"/><Relationship Id="rId290" Type="http://schemas.openxmlformats.org/officeDocument/2006/relationships/oleObject" Target="embeddings/oleObject189.bin"/><Relationship Id="rId304" Type="http://schemas.openxmlformats.org/officeDocument/2006/relationships/oleObject" Target="embeddings/oleObject196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89.bin"/><Relationship Id="rId171" Type="http://schemas.openxmlformats.org/officeDocument/2006/relationships/oleObject" Target="embeddings/oleObject103.bin"/><Relationship Id="rId192" Type="http://schemas.openxmlformats.org/officeDocument/2006/relationships/image" Target="media/image72.wmf"/><Relationship Id="rId206" Type="http://schemas.openxmlformats.org/officeDocument/2006/relationships/oleObject" Target="embeddings/oleObject127.bin"/><Relationship Id="rId227" Type="http://schemas.openxmlformats.org/officeDocument/2006/relationships/image" Target="media/image80.wmf"/><Relationship Id="rId248" Type="http://schemas.openxmlformats.org/officeDocument/2006/relationships/oleObject" Target="embeddings/oleObject152.bin"/><Relationship Id="rId269" Type="http://schemas.openxmlformats.org/officeDocument/2006/relationships/oleObject" Target="embeddings/oleObject168.bin"/><Relationship Id="rId12" Type="http://schemas.openxmlformats.org/officeDocument/2006/relationships/image" Target="media/image3.wmf"/><Relationship Id="rId33" Type="http://schemas.openxmlformats.org/officeDocument/2006/relationships/image" Target="media/image11.wmf"/><Relationship Id="rId108" Type="http://schemas.openxmlformats.org/officeDocument/2006/relationships/oleObject" Target="embeddings/oleObject58.bin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79.bin"/><Relationship Id="rId54" Type="http://schemas.openxmlformats.org/officeDocument/2006/relationships/image" Target="media/image19.wmf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81.bin"/><Relationship Id="rId161" Type="http://schemas.openxmlformats.org/officeDocument/2006/relationships/oleObject" Target="embeddings/oleObject93.bin"/><Relationship Id="rId182" Type="http://schemas.openxmlformats.org/officeDocument/2006/relationships/oleObject" Target="embeddings/oleObject111.bin"/><Relationship Id="rId217" Type="http://schemas.openxmlformats.org/officeDocument/2006/relationships/image" Target="media/image7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259" Type="http://schemas.openxmlformats.org/officeDocument/2006/relationships/image" Target="media/image93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2.wmf"/><Relationship Id="rId270" Type="http://schemas.openxmlformats.org/officeDocument/2006/relationships/oleObject" Target="embeddings/oleObject169.bin"/><Relationship Id="rId291" Type="http://schemas.openxmlformats.org/officeDocument/2006/relationships/image" Target="media/image95.wmf"/><Relationship Id="rId305" Type="http://schemas.openxmlformats.org/officeDocument/2006/relationships/header" Target="header1.xml"/><Relationship Id="rId44" Type="http://schemas.openxmlformats.org/officeDocument/2006/relationships/image" Target="media/image15.wmf"/><Relationship Id="rId65" Type="http://schemas.openxmlformats.org/officeDocument/2006/relationships/oleObject" Target="embeddings/oleObject34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51" Type="http://schemas.openxmlformats.org/officeDocument/2006/relationships/image" Target="media/image55.wmf"/><Relationship Id="rId172" Type="http://schemas.openxmlformats.org/officeDocument/2006/relationships/oleObject" Target="embeddings/oleObject104.bin"/><Relationship Id="rId193" Type="http://schemas.openxmlformats.org/officeDocument/2006/relationships/oleObject" Target="embeddings/oleObject114.bin"/><Relationship Id="rId207" Type="http://schemas.openxmlformats.org/officeDocument/2006/relationships/oleObject" Target="embeddings/oleObject128.bin"/><Relationship Id="rId228" Type="http://schemas.openxmlformats.org/officeDocument/2006/relationships/oleObject" Target="embeddings/oleObject141.bin"/><Relationship Id="rId249" Type="http://schemas.openxmlformats.org/officeDocument/2006/relationships/image" Target="media/image9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4.wmf"/><Relationship Id="rId260" Type="http://schemas.openxmlformats.org/officeDocument/2006/relationships/oleObject" Target="embeddings/oleObject160.bin"/><Relationship Id="rId281" Type="http://schemas.openxmlformats.org/officeDocument/2006/relationships/oleObject" Target="embeddings/oleObject180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0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82.bin"/><Relationship Id="rId7" Type="http://schemas.openxmlformats.org/officeDocument/2006/relationships/endnotes" Target="endnotes.xml"/><Relationship Id="rId162" Type="http://schemas.openxmlformats.org/officeDocument/2006/relationships/oleObject" Target="embeddings/oleObject94.bin"/><Relationship Id="rId183" Type="http://schemas.openxmlformats.org/officeDocument/2006/relationships/image" Target="media/image65.wmf"/><Relationship Id="rId218" Type="http://schemas.openxmlformats.org/officeDocument/2006/relationships/oleObject" Target="embeddings/oleObject136.bin"/><Relationship Id="rId239" Type="http://schemas.openxmlformats.org/officeDocument/2006/relationships/oleObject" Target="embeddings/oleObject147.bin"/><Relationship Id="rId250" Type="http://schemas.openxmlformats.org/officeDocument/2006/relationships/oleObject" Target="embeddings/oleObject153.bin"/><Relationship Id="rId271" Type="http://schemas.openxmlformats.org/officeDocument/2006/relationships/oleObject" Target="embeddings/oleObject170.bin"/><Relationship Id="rId292" Type="http://schemas.openxmlformats.org/officeDocument/2006/relationships/oleObject" Target="embeddings/oleObject190.bin"/><Relationship Id="rId306" Type="http://schemas.openxmlformats.org/officeDocument/2006/relationships/header" Target="header2.xml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5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9.bin"/><Relationship Id="rId131" Type="http://schemas.openxmlformats.org/officeDocument/2006/relationships/oleObject" Target="embeddings/oleObject72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3.wmf"/><Relationship Id="rId152" Type="http://schemas.openxmlformats.org/officeDocument/2006/relationships/image" Target="media/image56.wmf"/><Relationship Id="rId173" Type="http://schemas.openxmlformats.org/officeDocument/2006/relationships/oleObject" Target="embeddings/oleObject105.bin"/><Relationship Id="rId194" Type="http://schemas.openxmlformats.org/officeDocument/2006/relationships/oleObject" Target="embeddings/oleObject115.bin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4.bin"/><Relationship Id="rId208" Type="http://schemas.openxmlformats.org/officeDocument/2006/relationships/oleObject" Target="embeddings/oleObject129.bin"/><Relationship Id="rId229" Type="http://schemas.openxmlformats.org/officeDocument/2006/relationships/image" Target="media/image8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9.bin"/><Relationship Id="rId240" Type="http://schemas.openxmlformats.org/officeDocument/2006/relationships/image" Target="media/image86.wmf"/><Relationship Id="rId245" Type="http://schemas.openxmlformats.org/officeDocument/2006/relationships/image" Target="media/image88.wmf"/><Relationship Id="rId261" Type="http://schemas.openxmlformats.org/officeDocument/2006/relationships/oleObject" Target="embeddings/oleObject161.bin"/><Relationship Id="rId266" Type="http://schemas.openxmlformats.org/officeDocument/2006/relationships/oleObject" Target="embeddings/oleObject165.bin"/><Relationship Id="rId287" Type="http://schemas.openxmlformats.org/officeDocument/2006/relationships/oleObject" Target="embeddings/oleObject18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53.wmf"/><Relationship Id="rId168" Type="http://schemas.openxmlformats.org/officeDocument/2006/relationships/oleObject" Target="embeddings/oleObject100.bin"/><Relationship Id="rId282" Type="http://schemas.openxmlformats.org/officeDocument/2006/relationships/oleObject" Target="embeddings/oleObject181.bin"/><Relationship Id="rId312" Type="http://schemas.openxmlformats.org/officeDocument/2006/relationships/glossaryDocument" Target="glossary/document.xml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8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95.bin"/><Relationship Id="rId184" Type="http://schemas.openxmlformats.org/officeDocument/2006/relationships/oleObject" Target="embeddings/oleObject112.bin"/><Relationship Id="rId189" Type="http://schemas.openxmlformats.org/officeDocument/2006/relationships/image" Target="media/image69.wmf"/><Relationship Id="rId219" Type="http://schemas.openxmlformats.org/officeDocument/2006/relationships/image" Target="media/image76.wmf"/><Relationship Id="rId3" Type="http://schemas.openxmlformats.org/officeDocument/2006/relationships/styles" Target="styles.xml"/><Relationship Id="rId214" Type="http://schemas.openxmlformats.org/officeDocument/2006/relationships/oleObject" Target="embeddings/oleObject134.bin"/><Relationship Id="rId230" Type="http://schemas.openxmlformats.org/officeDocument/2006/relationships/oleObject" Target="embeddings/oleObject142.bin"/><Relationship Id="rId235" Type="http://schemas.openxmlformats.org/officeDocument/2006/relationships/image" Target="media/image84.wmf"/><Relationship Id="rId251" Type="http://schemas.openxmlformats.org/officeDocument/2006/relationships/image" Target="media/image91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76.bin"/><Relationship Id="rId298" Type="http://schemas.openxmlformats.org/officeDocument/2006/relationships/oleObject" Target="embeddings/oleObject193.bin"/><Relationship Id="rId25" Type="http://schemas.openxmlformats.org/officeDocument/2006/relationships/image" Target="media/image8.wmf"/><Relationship Id="rId46" Type="http://schemas.openxmlformats.org/officeDocument/2006/relationships/image" Target="media/image16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0.bin"/><Relationship Id="rId272" Type="http://schemas.openxmlformats.org/officeDocument/2006/relationships/oleObject" Target="embeddings/oleObject171.bin"/><Relationship Id="rId293" Type="http://schemas.openxmlformats.org/officeDocument/2006/relationships/image" Target="media/image96.wmf"/><Relationship Id="rId302" Type="http://schemas.openxmlformats.org/officeDocument/2006/relationships/oleObject" Target="embeddings/oleObject195.bin"/><Relationship Id="rId30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4.wmf"/><Relationship Id="rId88" Type="http://schemas.openxmlformats.org/officeDocument/2006/relationships/image" Target="media/image39.wmf"/><Relationship Id="rId111" Type="http://schemas.openxmlformats.org/officeDocument/2006/relationships/image" Target="media/image45.wmf"/><Relationship Id="rId132" Type="http://schemas.openxmlformats.org/officeDocument/2006/relationships/oleObject" Target="embeddings/oleObject73.bin"/><Relationship Id="rId153" Type="http://schemas.openxmlformats.org/officeDocument/2006/relationships/image" Target="media/image57.wmf"/><Relationship Id="rId174" Type="http://schemas.openxmlformats.org/officeDocument/2006/relationships/oleObject" Target="embeddings/oleObject106.bin"/><Relationship Id="rId179" Type="http://schemas.openxmlformats.org/officeDocument/2006/relationships/image" Target="media/image63.wmf"/><Relationship Id="rId195" Type="http://schemas.openxmlformats.org/officeDocument/2006/relationships/oleObject" Target="embeddings/oleObject116.bin"/><Relationship Id="rId209" Type="http://schemas.openxmlformats.org/officeDocument/2006/relationships/oleObject" Target="embeddings/oleObject130.bin"/><Relationship Id="rId190" Type="http://schemas.openxmlformats.org/officeDocument/2006/relationships/image" Target="media/image70.wmf"/><Relationship Id="rId204" Type="http://schemas.openxmlformats.org/officeDocument/2006/relationships/oleObject" Target="embeddings/oleObject125.bin"/><Relationship Id="rId220" Type="http://schemas.openxmlformats.org/officeDocument/2006/relationships/oleObject" Target="embeddings/oleObject137.bin"/><Relationship Id="rId225" Type="http://schemas.openxmlformats.org/officeDocument/2006/relationships/image" Target="media/image79.wmf"/><Relationship Id="rId241" Type="http://schemas.openxmlformats.org/officeDocument/2006/relationships/oleObject" Target="embeddings/oleObject148.bin"/><Relationship Id="rId246" Type="http://schemas.openxmlformats.org/officeDocument/2006/relationships/oleObject" Target="embeddings/oleObject151.bin"/><Relationship Id="rId267" Type="http://schemas.openxmlformats.org/officeDocument/2006/relationships/oleObject" Target="embeddings/oleObject166.bin"/><Relationship Id="rId288" Type="http://schemas.openxmlformats.org/officeDocument/2006/relationships/oleObject" Target="embeddings/oleObject187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8.bin"/><Relationship Id="rId262" Type="http://schemas.openxmlformats.org/officeDocument/2006/relationships/image" Target="media/image94.wmf"/><Relationship Id="rId283" Type="http://schemas.openxmlformats.org/officeDocument/2006/relationships/oleObject" Target="embeddings/oleObject182.bin"/><Relationship Id="rId313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52" Type="http://schemas.openxmlformats.org/officeDocument/2006/relationships/image" Target="media/image18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84.bin"/><Relationship Id="rId148" Type="http://schemas.openxmlformats.org/officeDocument/2006/relationships/oleObject" Target="embeddings/oleObject88.bin"/><Relationship Id="rId164" Type="http://schemas.openxmlformats.org/officeDocument/2006/relationships/oleObject" Target="embeddings/oleObject96.bin"/><Relationship Id="rId169" Type="http://schemas.openxmlformats.org/officeDocument/2006/relationships/oleObject" Target="embeddings/oleObject101.bin"/><Relationship Id="rId185" Type="http://schemas.openxmlformats.org/officeDocument/2006/relationships/image" Target="media/image6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10.bin"/><Relationship Id="rId210" Type="http://schemas.openxmlformats.org/officeDocument/2006/relationships/oleObject" Target="embeddings/oleObject131.bin"/><Relationship Id="rId215" Type="http://schemas.openxmlformats.org/officeDocument/2006/relationships/image" Target="media/image74.wmf"/><Relationship Id="rId236" Type="http://schemas.openxmlformats.org/officeDocument/2006/relationships/oleObject" Target="embeddings/oleObject145.bin"/><Relationship Id="rId257" Type="http://schemas.openxmlformats.org/officeDocument/2006/relationships/oleObject" Target="embeddings/oleObject158.bin"/><Relationship Id="rId278" Type="http://schemas.openxmlformats.org/officeDocument/2006/relationships/oleObject" Target="embeddings/oleObject17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82.wmf"/><Relationship Id="rId252" Type="http://schemas.openxmlformats.org/officeDocument/2006/relationships/oleObject" Target="embeddings/oleObject154.bin"/><Relationship Id="rId273" Type="http://schemas.openxmlformats.org/officeDocument/2006/relationships/oleObject" Target="embeddings/oleObject172.bin"/><Relationship Id="rId294" Type="http://schemas.openxmlformats.org/officeDocument/2006/relationships/oleObject" Target="embeddings/oleObject191.bin"/><Relationship Id="rId308" Type="http://schemas.openxmlformats.org/officeDocument/2006/relationships/footer" Target="footer2.xml"/><Relationship Id="rId47" Type="http://schemas.openxmlformats.org/officeDocument/2006/relationships/oleObject" Target="embeddings/oleObject24.bin"/><Relationship Id="rId68" Type="http://schemas.openxmlformats.org/officeDocument/2006/relationships/image" Target="media/image26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4.bin"/><Relationship Id="rId154" Type="http://schemas.openxmlformats.org/officeDocument/2006/relationships/image" Target="media/image58.wmf"/><Relationship Id="rId175" Type="http://schemas.openxmlformats.org/officeDocument/2006/relationships/oleObject" Target="embeddings/oleObject107.bin"/><Relationship Id="rId196" Type="http://schemas.openxmlformats.org/officeDocument/2006/relationships/oleObject" Target="embeddings/oleObject117.bin"/><Relationship Id="rId200" Type="http://schemas.openxmlformats.org/officeDocument/2006/relationships/oleObject" Target="embeddings/oleObject121.bin"/><Relationship Id="rId16" Type="http://schemas.openxmlformats.org/officeDocument/2006/relationships/image" Target="media/image5.wmf"/><Relationship Id="rId221" Type="http://schemas.openxmlformats.org/officeDocument/2006/relationships/image" Target="media/image77.wmf"/><Relationship Id="rId242" Type="http://schemas.openxmlformats.org/officeDocument/2006/relationships/oleObject" Target="embeddings/oleObject149.bin"/><Relationship Id="rId263" Type="http://schemas.openxmlformats.org/officeDocument/2006/relationships/oleObject" Target="embeddings/oleObject162.bin"/><Relationship Id="rId284" Type="http://schemas.openxmlformats.org/officeDocument/2006/relationships/oleObject" Target="embeddings/oleObject183.bin"/><Relationship Id="rId37" Type="http://schemas.openxmlformats.org/officeDocument/2006/relationships/image" Target="media/image12.wmf"/><Relationship Id="rId58" Type="http://schemas.openxmlformats.org/officeDocument/2006/relationships/image" Target="media/image22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85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97.bin"/><Relationship Id="rId186" Type="http://schemas.openxmlformats.org/officeDocument/2006/relationships/oleObject" Target="embeddings/oleObject113.bin"/><Relationship Id="rId211" Type="http://schemas.openxmlformats.org/officeDocument/2006/relationships/oleObject" Target="embeddings/oleObject132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2.wmf"/><Relationship Id="rId274" Type="http://schemas.openxmlformats.org/officeDocument/2006/relationships/oleObject" Target="embeddings/oleObject173.bin"/><Relationship Id="rId295" Type="http://schemas.openxmlformats.org/officeDocument/2006/relationships/image" Target="media/image97.wmf"/><Relationship Id="rId309" Type="http://schemas.openxmlformats.org/officeDocument/2006/relationships/header" Target="header3.xml"/><Relationship Id="rId27" Type="http://schemas.openxmlformats.org/officeDocument/2006/relationships/image" Target="media/image9.wmf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5.bin"/><Relationship Id="rId80" Type="http://schemas.openxmlformats.org/officeDocument/2006/relationships/image" Target="media/image32.wmf"/><Relationship Id="rId155" Type="http://schemas.openxmlformats.org/officeDocument/2006/relationships/image" Target="media/image59.wmf"/><Relationship Id="rId176" Type="http://schemas.openxmlformats.org/officeDocument/2006/relationships/oleObject" Target="embeddings/oleObject108.bin"/><Relationship Id="rId197" Type="http://schemas.openxmlformats.org/officeDocument/2006/relationships/oleObject" Target="embeddings/oleObject118.bin"/><Relationship Id="rId201" Type="http://schemas.openxmlformats.org/officeDocument/2006/relationships/oleObject" Target="embeddings/oleObject122.bin"/><Relationship Id="rId222" Type="http://schemas.openxmlformats.org/officeDocument/2006/relationships/oleObject" Target="embeddings/oleObject138.bin"/><Relationship Id="rId243" Type="http://schemas.openxmlformats.org/officeDocument/2006/relationships/image" Target="media/image87.wmf"/><Relationship Id="rId264" Type="http://schemas.openxmlformats.org/officeDocument/2006/relationships/oleObject" Target="embeddings/oleObject163.bin"/><Relationship Id="rId285" Type="http://schemas.openxmlformats.org/officeDocument/2006/relationships/oleObject" Target="embeddings/oleObject184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5.bin"/><Relationship Id="rId310" Type="http://schemas.openxmlformats.org/officeDocument/2006/relationships/footer" Target="footer3.xml"/><Relationship Id="rId70" Type="http://schemas.openxmlformats.org/officeDocument/2006/relationships/image" Target="media/image27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86.bin"/><Relationship Id="rId166" Type="http://schemas.openxmlformats.org/officeDocument/2006/relationships/oleObject" Target="embeddings/oleObject98.bin"/><Relationship Id="rId187" Type="http://schemas.openxmlformats.org/officeDocument/2006/relationships/image" Target="media/image6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33.bin"/><Relationship Id="rId233" Type="http://schemas.openxmlformats.org/officeDocument/2006/relationships/image" Target="media/image83.wmf"/><Relationship Id="rId254" Type="http://schemas.openxmlformats.org/officeDocument/2006/relationships/oleObject" Target="embeddings/oleObject155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7.wmf"/><Relationship Id="rId275" Type="http://schemas.openxmlformats.org/officeDocument/2006/relationships/oleObject" Target="embeddings/oleObject174.bin"/><Relationship Id="rId296" Type="http://schemas.openxmlformats.org/officeDocument/2006/relationships/oleObject" Target="embeddings/oleObject192.bin"/><Relationship Id="rId300" Type="http://schemas.openxmlformats.org/officeDocument/2006/relationships/oleObject" Target="embeddings/oleObject194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6.bin"/><Relationship Id="rId156" Type="http://schemas.openxmlformats.org/officeDocument/2006/relationships/image" Target="media/image60.wmf"/><Relationship Id="rId177" Type="http://schemas.openxmlformats.org/officeDocument/2006/relationships/image" Target="media/image62.wmf"/><Relationship Id="rId198" Type="http://schemas.openxmlformats.org/officeDocument/2006/relationships/oleObject" Target="embeddings/oleObject119.bin"/><Relationship Id="rId202" Type="http://schemas.openxmlformats.org/officeDocument/2006/relationships/oleObject" Target="embeddings/oleObject123.bin"/><Relationship Id="rId223" Type="http://schemas.openxmlformats.org/officeDocument/2006/relationships/image" Target="media/image78.wmf"/><Relationship Id="rId244" Type="http://schemas.openxmlformats.org/officeDocument/2006/relationships/oleObject" Target="embeddings/oleObject150.bin"/><Relationship Id="rId18" Type="http://schemas.openxmlformats.org/officeDocument/2006/relationships/image" Target="media/image6.wmf"/><Relationship Id="rId39" Type="http://schemas.openxmlformats.org/officeDocument/2006/relationships/image" Target="media/image13.wmf"/><Relationship Id="rId265" Type="http://schemas.openxmlformats.org/officeDocument/2006/relationships/oleObject" Target="embeddings/oleObject164.bin"/><Relationship Id="rId286" Type="http://schemas.openxmlformats.org/officeDocument/2006/relationships/oleObject" Target="embeddings/oleObject185.bin"/><Relationship Id="rId50" Type="http://schemas.openxmlformats.org/officeDocument/2006/relationships/image" Target="media/image17.wmf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7.bin"/><Relationship Id="rId167" Type="http://schemas.openxmlformats.org/officeDocument/2006/relationships/oleObject" Target="embeddings/oleObject99.bin"/><Relationship Id="rId188" Type="http://schemas.openxmlformats.org/officeDocument/2006/relationships/image" Target="media/image68.wmf"/><Relationship Id="rId311" Type="http://schemas.openxmlformats.org/officeDocument/2006/relationships/fontTable" Target="fontTable.xml"/><Relationship Id="rId71" Type="http://schemas.openxmlformats.org/officeDocument/2006/relationships/oleObject" Target="embeddings/oleObject37.bin"/><Relationship Id="rId92" Type="http://schemas.openxmlformats.org/officeDocument/2006/relationships/image" Target="media/image43.wmf"/><Relationship Id="rId213" Type="http://schemas.openxmlformats.org/officeDocument/2006/relationships/image" Target="media/image73.wmf"/><Relationship Id="rId234" Type="http://schemas.openxmlformats.org/officeDocument/2006/relationships/oleObject" Target="embeddings/oleObject1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56.bin"/><Relationship Id="rId276" Type="http://schemas.openxmlformats.org/officeDocument/2006/relationships/oleObject" Target="embeddings/oleObject175.bin"/><Relationship Id="rId297" Type="http://schemas.openxmlformats.org/officeDocument/2006/relationships/image" Target="media/image98.wmf"/><Relationship Id="rId40" Type="http://schemas.openxmlformats.org/officeDocument/2006/relationships/oleObject" Target="embeddings/oleObject20.bin"/><Relationship Id="rId115" Type="http://schemas.openxmlformats.org/officeDocument/2006/relationships/image" Target="media/image48.wmf"/><Relationship Id="rId136" Type="http://schemas.openxmlformats.org/officeDocument/2006/relationships/oleObject" Target="embeddings/oleObject77.bin"/><Relationship Id="rId157" Type="http://schemas.openxmlformats.org/officeDocument/2006/relationships/image" Target="media/image61.wmf"/><Relationship Id="rId178" Type="http://schemas.openxmlformats.org/officeDocument/2006/relationships/oleObject" Target="embeddings/oleObject109.bin"/><Relationship Id="rId301" Type="http://schemas.openxmlformats.org/officeDocument/2006/relationships/image" Target="media/image10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6E474F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86DA-59C0-4DA6-BBEC-673CAB83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13231</TotalTime>
  <Pages>14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327</cp:revision>
  <cp:lastPrinted>2019-08-22T07:09:00Z</cp:lastPrinted>
  <dcterms:created xsi:type="dcterms:W3CDTF">2019-05-30T19:33:00Z</dcterms:created>
  <dcterms:modified xsi:type="dcterms:W3CDTF">2019-08-22T07:09:00Z</dcterms:modified>
</cp:coreProperties>
</file>