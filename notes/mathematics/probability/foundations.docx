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11A343DD" w:rsidR="00CE23AA" w:rsidRDefault="00813B45" w:rsidP="0036239E">
      <w:pPr>
        <w:pStyle w:val="DocumentTitle"/>
        <w:ind w:firstLine="0"/>
      </w:pPr>
      <w:bookmarkStart w:id="0" w:name="_GoBack"/>
      <w:bookmarkEnd w:id="0"/>
      <w:r>
        <w:t xml:space="preserve">Foundations of </w:t>
      </w:r>
      <w:r w:rsidR="00274A66">
        <w:t>Probability</w:t>
      </w:r>
    </w:p>
    <w:p w14:paraId="3D80E79C" w14:textId="77777777" w:rsidR="00BD04E8" w:rsidRDefault="00BD04E8" w:rsidP="00BD04E8"/>
    <w:p w14:paraId="58F51D0B" w14:textId="77777777" w:rsidR="008A4139" w:rsidRDefault="008A4139" w:rsidP="008A4139">
      <w:pPr>
        <w:pStyle w:val="Heading2"/>
      </w:pPr>
      <w:r>
        <w:t>Sets Theory</w:t>
      </w:r>
    </w:p>
    <w:p w14:paraId="4E681533" w14:textId="77777777" w:rsidR="008A4139" w:rsidRDefault="008A4139" w:rsidP="008A4139">
      <w:pPr>
        <w:pStyle w:val="Heading3"/>
      </w:pPr>
      <w:r>
        <w:t>Set</w:t>
      </w:r>
    </w:p>
    <w:p w14:paraId="0A021614" w14:textId="77777777" w:rsidR="008A4139" w:rsidRDefault="008A4139" w:rsidP="008A4139">
      <w:r>
        <w:t>A set is a collection of things. We call the things elements of the set. If a set consists of the difference faces of a die we can write.</w:t>
      </w:r>
    </w:p>
    <w:p w14:paraId="0D15BADC" w14:textId="77777777" w:rsidR="008A4139" w:rsidRDefault="008A4139" w:rsidP="008A4139"/>
    <w:p w14:paraId="15AE493D" w14:textId="64010774" w:rsidR="008A4139" w:rsidRDefault="008A06E5" w:rsidP="008A06E5">
      <w:pPr>
        <w:jc w:val="center"/>
        <w:rPr>
          <w:position w:val="-10"/>
        </w:rPr>
      </w:pPr>
      <m:oMathPara>
        <m:oMath>
          <m:r>
            <w:rPr>
              <w:rFonts w:asci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x:1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>x</m:t>
              </m:r>
              <m:r>
                <w:rPr>
                  <w:rFonts w:ascii="Cambria Math"/>
                </w:rPr>
                <m:t>≤</m:t>
              </m:r>
              <m:r>
                <w:rPr>
                  <w:rFonts w:ascii="Cambria Math"/>
                </w:rPr>
                <m:t>9,x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/>
                </w:rPr>
                <m:t>Z</m:t>
              </m:r>
            </m:e>
          </m:d>
        </m:oMath>
      </m:oMathPara>
    </w:p>
    <w:p w14:paraId="5A3C6F4B" w14:textId="173EE3BE" w:rsidR="008A4139" w:rsidRDefault="008A4139" w:rsidP="008A4139">
      <w:pPr>
        <w:pStyle w:val="Heading1"/>
      </w:pPr>
      <w:r>
        <w:rPr>
          <w:noProof/>
        </w:rPr>
        <mc:AlternateContent>
          <mc:Choice Requires="wpc">
            <w:drawing>
              <wp:inline distT="0" distB="0" distL="0" distR="0" wp14:anchorId="45BB2A80" wp14:editId="3A16C98C">
                <wp:extent cx="5486400" cy="1714500"/>
                <wp:effectExtent l="0" t="9525" r="0" b="9525"/>
                <wp:docPr id="120" name="Canvas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8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2171700" cy="1714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835900" y="228800"/>
                            <a:ext cx="366500" cy="342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914400" y="228800"/>
                            <a:ext cx="89900" cy="896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FA4D2B4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1028700" y="228800"/>
                            <a:ext cx="89900" cy="90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35F5EF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914400" y="342900"/>
                            <a:ext cx="89900" cy="91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61D97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028700" y="342900"/>
                            <a:ext cx="89900" cy="91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85F38C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914400" y="456900"/>
                            <a:ext cx="89900" cy="90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88C6C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028700" y="456900"/>
                            <a:ext cx="89900" cy="91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9F2B4D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1407400" y="228100"/>
                            <a:ext cx="366500" cy="342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1485900" y="228100"/>
                            <a:ext cx="89900" cy="90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E8CF227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1600200" y="228100"/>
                            <a:ext cx="89900" cy="91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E1712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1527000" y="342900"/>
                            <a:ext cx="90700" cy="91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7B23C4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1485900" y="456900"/>
                            <a:ext cx="89900" cy="90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FE3E1A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600200" y="456900"/>
                            <a:ext cx="89900" cy="91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84AEDF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835900" y="685000"/>
                            <a:ext cx="366500" cy="342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914400" y="799800"/>
                            <a:ext cx="89900" cy="91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AD492A2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1028700" y="799800"/>
                            <a:ext cx="89900" cy="91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B2876D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1407400" y="685000"/>
                            <a:ext cx="366500" cy="342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1559800" y="685000"/>
                            <a:ext cx="89900" cy="91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3C004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1559800" y="799800"/>
                            <a:ext cx="89900" cy="91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E600B6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1559800" y="914600"/>
                            <a:ext cx="89900" cy="896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573553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835900" y="1142000"/>
                            <a:ext cx="366500" cy="342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914400" y="1257500"/>
                            <a:ext cx="89900" cy="90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A56218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1028700" y="1257500"/>
                            <a:ext cx="89900" cy="90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554EF2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914400" y="1371600"/>
                            <a:ext cx="89900" cy="903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85E643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1028700" y="1371600"/>
                            <a:ext cx="89900" cy="91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5363A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1407400" y="1142000"/>
                            <a:ext cx="366500" cy="342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559800" y="1257500"/>
                            <a:ext cx="89900" cy="90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6889A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171700" y="342900"/>
                            <a:ext cx="9144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114000"/>
                            <a:ext cx="914400" cy="45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FA518" w14:textId="77777777" w:rsidR="008A4139" w:rsidRDefault="008A4139" w:rsidP="008A4139">
                              <w:r>
                                <w:t>Set 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1714500" y="914600"/>
                            <a:ext cx="12573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685800"/>
                            <a:ext cx="914400" cy="45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76F21D" w14:textId="77777777" w:rsidR="008A4139" w:rsidRDefault="008A4139" w:rsidP="008A4139">
                              <w:r>
                                <w:t>Element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BB2A80" id="Canvas 120" o:spid="_x0000_s1026" editas="canvas" style="width:6in;height:135pt;mso-position-horizontal-relative:char;mso-position-vertical-relative:line" coordsize="54864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7145;visibility:visible;mso-wrap-style:square">
                  <v:fill o:detectmouseclick="t"/>
                  <v:path o:connecttype="none"/>
                </v:shape>
                <v:oval id="Oval 22" o:spid="_x0000_s1028" style="position:absolute;left:2286;width:21717;height:17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X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"/>
                <v:roundrect id="AutoShape 23" o:spid="_x0000_s1029" style="position:absolute;left:8359;top:2288;width:3665;height:34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"/>
                <v:oval id="Oval 24" o:spid="_x0000_s1030" style="position:absolute;left:9144;top:2288;width:899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" fillcolor="black">
                  <v:textbox>
                    <w:txbxContent>
                      <w:p w14:paraId="0FA4D2B4" w14:textId="77777777" w:rsidR="008A4139" w:rsidRDefault="008A4139" w:rsidP="008A4139"/>
                    </w:txbxContent>
                  </v:textbox>
                </v:oval>
                <v:oval id="Oval 25" o:spid="_x0000_s1031" style="position:absolute;left:10287;top:2288;width:899;height: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" fillcolor="black">
                  <v:textbox>
                    <w:txbxContent>
                      <w:p w14:paraId="0435F5EF" w14:textId="77777777" w:rsidR="008A4139" w:rsidRDefault="008A4139" w:rsidP="008A4139"/>
                    </w:txbxContent>
                  </v:textbox>
                </v:oval>
                <v:oval id="Oval 26" o:spid="_x0000_s1032" style="position:absolute;left:9144;top:3429;width:899;height: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" fillcolor="black">
                  <v:textbox>
                    <w:txbxContent>
                      <w:p w14:paraId="1D161D97" w14:textId="77777777" w:rsidR="008A4139" w:rsidRDefault="008A4139" w:rsidP="008A4139"/>
                    </w:txbxContent>
                  </v:textbox>
                </v:oval>
                <v:oval id="Oval 27" o:spid="_x0000_s1033" style="position:absolute;left:10287;top:3429;width:899;height: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" fillcolor="black">
                  <v:textbox>
                    <w:txbxContent>
                      <w:p w14:paraId="0285F38C" w14:textId="77777777" w:rsidR="008A4139" w:rsidRDefault="008A4139" w:rsidP="008A4139"/>
                    </w:txbxContent>
                  </v:textbox>
                </v:oval>
                <v:oval id="Oval 28" o:spid="_x0000_s1034" style="position:absolute;left:9144;top:4569;width:899;height: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" fillcolor="black">
                  <v:textbox>
                    <w:txbxContent>
                      <w:p w14:paraId="20C88C6C" w14:textId="77777777" w:rsidR="008A4139" w:rsidRDefault="008A4139" w:rsidP="008A4139"/>
                    </w:txbxContent>
                  </v:textbox>
                </v:oval>
                <v:oval id="Oval 29" o:spid="_x0000_s1035" style="position:absolute;left:10287;top:4569;width:899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" fillcolor="black">
                  <v:textbox>
                    <w:txbxContent>
                      <w:p w14:paraId="009F2B4D" w14:textId="77777777" w:rsidR="008A4139" w:rsidRDefault="008A4139" w:rsidP="008A4139"/>
                    </w:txbxContent>
                  </v:textbox>
                </v:oval>
                <v:roundrect id="AutoShape 30" o:spid="_x0000_s1036" style="position:absolute;left:14074;top:2281;width:3665;height:34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"/>
                <v:oval id="Oval 31" o:spid="_x0000_s1037" style="position:absolute;left:14859;top:2281;width:899;height: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" fillcolor="black">
                  <v:textbox>
                    <w:txbxContent>
                      <w:p w14:paraId="1E8CF227" w14:textId="77777777" w:rsidR="008A4139" w:rsidRDefault="008A4139" w:rsidP="008A4139"/>
                    </w:txbxContent>
                  </v:textbox>
                </v:oval>
                <v:oval id="Oval 32" o:spid="_x0000_s1038" style="position:absolute;left:16002;top:2281;width:899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" fillcolor="black">
                  <v:textbox>
                    <w:txbxContent>
                      <w:p w14:paraId="4F7E1712" w14:textId="77777777" w:rsidR="008A4139" w:rsidRDefault="008A4139" w:rsidP="008A4139"/>
                    </w:txbxContent>
                  </v:textbox>
                </v:oval>
                <v:oval id="Oval 33" o:spid="_x0000_s1039" style="position:absolute;left:15270;top:3429;width:907;height: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" fillcolor="black">
                  <v:textbox>
                    <w:txbxContent>
                      <w:p w14:paraId="6B7B23C4" w14:textId="77777777" w:rsidR="008A4139" w:rsidRDefault="008A4139" w:rsidP="008A4139"/>
                    </w:txbxContent>
                  </v:textbox>
                </v:oval>
                <v:oval id="Oval 34" o:spid="_x0000_s1040" style="position:absolute;left:14859;top:4569;width:899;height: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fPqxAAAANw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fi748oxMoMs7AAAA//8DAFBLAQItABQABgAIAAAAIQDb4fbL7gAAAIUBAAATAAAAAAAAAAAA&#10;AAAAAAAAAABbQ29udGVudF9UeXBlc10ueG1sUEsBAi0AFAAGAAgAAAAhAFr0LFu/AAAAFQEAAAsA&#10;AAAAAAAAAAAAAAAAHwEAAF9yZWxzLy5yZWxzUEsBAi0AFAAGAAgAAAAhAN/Z8+rEAAAA3AAAAA8A&#10;AAAAAAAAAAAAAAAABwIAAGRycy9kb3ducmV2LnhtbFBLBQYAAAAAAwADALcAAAD4AgAAAAA=&#10;" fillcolor="black">
                  <v:textbox>
                    <w:txbxContent>
                      <w:p w14:paraId="2AFE3E1A" w14:textId="77777777" w:rsidR="008A4139" w:rsidRDefault="008A4139" w:rsidP="008A4139"/>
                    </w:txbxContent>
                  </v:textbox>
                </v:oval>
                <v:oval id="Oval 35" o:spid="_x0000_s1041" style="position:absolute;left:16002;top:4569;width:899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" fillcolor="black">
                  <v:textbox>
                    <w:txbxContent>
                      <w:p w14:paraId="2184AEDF" w14:textId="77777777" w:rsidR="008A4139" w:rsidRDefault="008A4139" w:rsidP="008A4139"/>
                    </w:txbxContent>
                  </v:textbox>
                </v:oval>
                <v:roundrect id="AutoShape 36" o:spid="_x0000_s1042" style="position:absolute;left:8359;top:6850;width:3665;height:34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"/>
                <v:oval id="Oval 37" o:spid="_x0000_s1043" style="position:absolute;left:9144;top:7998;width:899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" fillcolor="black">
                  <v:textbox>
                    <w:txbxContent>
                      <w:p w14:paraId="6AD492A2" w14:textId="77777777" w:rsidR="008A4139" w:rsidRDefault="008A4139" w:rsidP="008A4139"/>
                    </w:txbxContent>
                  </v:textbox>
                </v:oval>
                <v:oval id="Oval 38" o:spid="_x0000_s1044" style="position:absolute;left:10287;top:7998;width:899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" fillcolor="black">
                  <v:textbox>
                    <w:txbxContent>
                      <w:p w14:paraId="3AB2876D" w14:textId="77777777" w:rsidR="008A4139" w:rsidRDefault="008A4139" w:rsidP="008A4139"/>
                    </w:txbxContent>
                  </v:textbox>
                </v:oval>
                <v:roundrect id="AutoShape 39" o:spid="_x0000_s1045" style="position:absolute;left:14074;top:6850;width:3665;height:34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"/>
                <v:oval id="Oval 40" o:spid="_x0000_s1046" style="position:absolute;left:15598;top:6850;width:899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" fillcolor="black">
                  <v:textbox>
                    <w:txbxContent>
                      <w:p w14:paraId="64D3C004" w14:textId="77777777" w:rsidR="008A4139" w:rsidRDefault="008A4139" w:rsidP="008A4139"/>
                    </w:txbxContent>
                  </v:textbox>
                </v:oval>
                <v:oval id="Oval 41" o:spid="_x0000_s1047" style="position:absolute;left:15598;top:7998;width:899;height: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" fillcolor="black">
                  <v:textbox>
                    <w:txbxContent>
                      <w:p w14:paraId="2EE600B6" w14:textId="77777777" w:rsidR="008A4139" w:rsidRDefault="008A4139" w:rsidP="008A4139"/>
                    </w:txbxContent>
                  </v:textbox>
                </v:oval>
                <v:oval id="Oval 42" o:spid="_x0000_s1048" style="position:absolute;left:15598;top:9146;width:899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" fillcolor="black">
                  <v:textbox>
                    <w:txbxContent>
                      <w:p w14:paraId="0A573553" w14:textId="77777777" w:rsidR="008A4139" w:rsidRDefault="008A4139" w:rsidP="008A4139"/>
                    </w:txbxContent>
                  </v:textbox>
                </v:oval>
                <v:roundrect id="AutoShape 43" o:spid="_x0000_s1049" style="position:absolute;left:8359;top:11420;width:3665;height:34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"/>
                <v:oval id="Oval 44" o:spid="_x0000_s1050" style="position:absolute;left:9144;top:12575;width:899;height: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" fillcolor="black">
                  <v:textbox>
                    <w:txbxContent>
                      <w:p w14:paraId="37A56218" w14:textId="77777777" w:rsidR="008A4139" w:rsidRDefault="008A4139" w:rsidP="008A4139"/>
                    </w:txbxContent>
                  </v:textbox>
                </v:oval>
                <v:oval id="Oval 45" o:spid="_x0000_s1051" style="position:absolute;left:10287;top:12575;width:899;height: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" fillcolor="black">
                  <v:textbox>
                    <w:txbxContent>
                      <w:p w14:paraId="4A554EF2" w14:textId="77777777" w:rsidR="008A4139" w:rsidRDefault="008A4139" w:rsidP="008A4139"/>
                    </w:txbxContent>
                  </v:textbox>
                </v:oval>
                <v:oval id="Oval 46" o:spid="_x0000_s1052" style="position:absolute;left:9144;top:13716;width:899;height: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" fillcolor="black">
                  <v:textbox>
                    <w:txbxContent>
                      <w:p w14:paraId="5285E643" w14:textId="77777777" w:rsidR="008A4139" w:rsidRDefault="008A4139" w:rsidP="008A4139"/>
                    </w:txbxContent>
                  </v:textbox>
                </v:oval>
                <v:oval id="Oval 47" o:spid="_x0000_s1053" style="position:absolute;left:10287;top:13716;width:899;height: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" fillcolor="black">
                  <v:textbox>
                    <w:txbxContent>
                      <w:p w14:paraId="1BD5363A" w14:textId="77777777" w:rsidR="008A4139" w:rsidRDefault="008A4139" w:rsidP="008A4139"/>
                    </w:txbxContent>
                  </v:textbox>
                </v:oval>
                <v:roundrect id="AutoShape 48" o:spid="_x0000_s1054" style="position:absolute;left:14074;top:11420;width:3665;height:342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"/>
                <v:oval id="Oval 49" o:spid="_x0000_s1055" style="position:absolute;left:15598;top:12575;width:899;height: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" fillcolor="black">
                  <v:textbox>
                    <w:txbxContent>
                      <w:p w14:paraId="2BD6889A" w14:textId="77777777" w:rsidR="008A4139" w:rsidRDefault="008A4139" w:rsidP="008A4139"/>
                    </w:txbxContent>
                  </v:textbox>
                </v:oval>
                <v:line id="Line 50" o:spid="_x0000_s1056" style="position:absolute;flip:x;visibility:visible;mso-wrap-style:square" from="21717,3429" to="30861,3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57" type="#_x0000_t202" style="position:absolute;left:30861;top:1140;width:9144;height:4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" stroked="f">
                  <v:textbox>
                    <w:txbxContent>
                      <w:p w14:paraId="108FA518" w14:textId="77777777" w:rsidR="008A4139" w:rsidRDefault="008A4139" w:rsidP="008A4139">
                        <w:r>
                          <w:t>Set S</w:t>
                        </w:r>
                      </w:p>
                    </w:txbxContent>
                  </v:textbox>
                </v:shape>
                <v:line id="Line 52" o:spid="_x0000_s1058" style="position:absolute;flip:x;visibility:visible;mso-wrap-style:square" from="17145,9146" to="29718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">
                  <v:stroke endarrow="block"/>
                </v:line>
                <v:shape id="Text Box 53" o:spid="_x0000_s1059" type="#_x0000_t202" style="position:absolute;left:29718;top:6858;width:9144;height:4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" stroked="f">
                  <v:textbox>
                    <w:txbxContent>
                      <w:p w14:paraId="0476F21D" w14:textId="77777777" w:rsidR="008A4139" w:rsidRDefault="008A4139" w:rsidP="008A4139">
                        <w:r>
                          <w:t>Element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866AAF" w14:textId="77777777" w:rsidR="008A4139" w:rsidRDefault="008A4139" w:rsidP="008A4139">
      <w:pPr>
        <w:pStyle w:val="Heading3"/>
      </w:pPr>
      <w:r>
        <w:t>Subsets</w:t>
      </w:r>
    </w:p>
    <w:p w14:paraId="4EB79EA1" w14:textId="77777777" w:rsidR="008A4139" w:rsidRDefault="008A4139" w:rsidP="008A4139">
      <w:r>
        <w:t>Every element of A is also an element of B</w:t>
      </w:r>
    </w:p>
    <w:p w14:paraId="754D6545" w14:textId="77777777" w:rsidR="008A4139" w:rsidRDefault="008A4139" w:rsidP="008A4139"/>
    <w:p w14:paraId="3532FFA7" w14:textId="0013106E" w:rsidR="008A4139" w:rsidRDefault="008A4139" w:rsidP="008A4139">
      <w:r>
        <w:rPr>
          <w:noProof/>
        </w:rPr>
        <mc:AlternateContent>
          <mc:Choice Requires="wpc">
            <w:drawing>
              <wp:inline distT="0" distB="0" distL="0" distR="0" wp14:anchorId="385A4C96" wp14:editId="0207CB68">
                <wp:extent cx="3657600" cy="1626870"/>
                <wp:effectExtent l="0" t="0" r="0" b="1905"/>
                <wp:docPr id="87" name="Canvas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35900" y="130606"/>
                            <a:ext cx="1819200" cy="134195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6A87DC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466700" y="386917"/>
                            <a:ext cx="762000" cy="90493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7D88BD6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Straight Arrow Connector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1514400" y="1060446"/>
                            <a:ext cx="1400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6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1800" y="963741"/>
                            <a:ext cx="447600" cy="2000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85A4C96" id="Canvas 87" o:spid="_x0000_s1060" editas="canvas" style="width:4in;height:128.1pt;mso-position-horizontal-relative:char;mso-position-vertical-relative:line" coordsize="36576,16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">
                <v:shape id="_x0000_s1061" type="#_x0000_t75" style="position:absolute;width:36576;height:16268;visibility:visible;mso-wrap-style:square">
                  <v:fill o:detectmouseclick="t"/>
                  <v:path o:connecttype="none"/>
                </v:shape>
                <v:rect id="Rectangle 55" o:spid="_x0000_s1062" style="position:absolute;left:8359;top:1306;width:18192;height:1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" filled="f" strokecolor="#005777 [1604]" strokeweight="1pt">
                  <v:textbox>
                    <w:txbxContent>
                      <w:p w14:paraId="5A6A87DC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57" o:spid="_x0000_s1063" style="position:absolute;left:14667;top:3869;width:7620;height: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" filled="f" strokecolor="#005777 [1604]" strokeweight="1pt">
                  <v:textbox>
                    <w:txbxContent>
                      <w:p w14:paraId="27D88BD6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8" o:spid="_x0000_s1064" type="#_x0000_t32" style="position:absolute;left:15144;top:10604;width:1400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" strokecolor="#00a6e3 [3044]">
                  <v:stroke endarrow="open"/>
                </v:shape>
                <v:shape id="Picture 61" o:spid="_x0000_s1065" type="#_x0000_t75" style="position:absolute;left:29718;top:9637;width:4476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">
                  <v:imagedata r:id="rId9" o:title=""/>
                </v:shape>
                <w10:anchorlock/>
              </v:group>
            </w:pict>
          </mc:Fallback>
        </mc:AlternateContent>
      </w:r>
    </w:p>
    <w:p w14:paraId="00867F9D" w14:textId="77777777" w:rsidR="008A4139" w:rsidRDefault="008A4139" w:rsidP="008A413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F0" w:themeColor="accent1"/>
        </w:rPr>
      </w:pPr>
      <w:r>
        <w:br w:type="page"/>
      </w:r>
    </w:p>
    <w:p w14:paraId="42DA6AA0" w14:textId="77777777" w:rsidR="008A4139" w:rsidRDefault="008A4139" w:rsidP="008A4139">
      <w:pPr>
        <w:pStyle w:val="Heading3"/>
        <w:rPr>
          <w:rFonts w:ascii="Arial" w:hAnsi="Arial"/>
          <w:b/>
          <w:bCs/>
          <w:color w:val="auto"/>
        </w:rPr>
      </w:pPr>
      <w:r>
        <w:lastRenderedPageBreak/>
        <w:t>Intersection</w:t>
      </w:r>
    </w:p>
    <w:p w14:paraId="503945A1" w14:textId="77777777" w:rsidR="008A4139" w:rsidRDefault="008A4139" w:rsidP="008A4139">
      <w:r>
        <w:t>The set containing the elements in A and B</w:t>
      </w:r>
    </w:p>
    <w:p w14:paraId="40311E0F" w14:textId="45929931" w:rsidR="008A4139" w:rsidRDefault="008A4139" w:rsidP="008A4139">
      <w:r>
        <w:rPr>
          <w:noProof/>
        </w:rPr>
        <mc:AlternateContent>
          <mc:Choice Requires="wpc">
            <w:drawing>
              <wp:inline distT="0" distB="0" distL="0" distR="0" wp14:anchorId="7B38F965" wp14:editId="792CC51B">
                <wp:extent cx="3657600" cy="1995170"/>
                <wp:effectExtent l="0" t="0" r="0" b="0"/>
                <wp:docPr id="82" name="Canvas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7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95300" y="100834"/>
                            <a:ext cx="990600" cy="173408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544651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95300" y="529578"/>
                            <a:ext cx="419100" cy="905204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33300" y="529578"/>
                            <a:ext cx="762000" cy="90520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B45C8BC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Straight Arrow Connector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1514400" y="1072660"/>
                            <a:ext cx="1400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1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4600" y="985931"/>
                            <a:ext cx="428600" cy="1714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B38F965" id="Canvas 82" o:spid="_x0000_s1066" editas="canvas" style="width:4in;height:157.1pt;mso-position-horizontal-relative:char;mso-position-vertical-relative:line" coordsize="36576,19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">
                <v:shape id="_x0000_s1067" type="#_x0000_t75" style="position:absolute;width:36576;height:19951;visibility:visible;mso-wrap-style:square">
                  <v:fill o:detectmouseclick="t"/>
                  <v:path o:connecttype="none"/>
                </v:shape>
                <v:rect id="Rectangle 62" o:spid="_x0000_s1068" style="position:absolute;left:10953;top:1008;width:9906;height:17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" filled="f" strokecolor="#005777 [1604]" strokeweight="1pt">
                  <v:textbox>
                    <w:txbxContent>
                      <w:p w14:paraId="7F544651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63" o:spid="_x0000_s1069" style="position:absolute;left:10953;top:5295;width:4191;height:9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" fillcolor="#00b0f0 [3204]" strokecolor="#005777 [1604]" strokeweight="1pt">
                  <v:fill r:id="rId11" o:title="" color2="white [3212]" type="pattern"/>
                </v:rect>
                <v:rect id="Rectangle 64" o:spid="_x0000_s1070" style="position:absolute;left:3333;top:5295;width:7620;height:9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" filled="f" strokecolor="#005777 [1604]" strokeweight="1pt">
                  <v:textbox>
                    <w:txbxContent>
                      <w:p w14:paraId="1B45C8BC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shape id="Straight Arrow Connector 65" o:spid="_x0000_s1071" type="#_x0000_t32" style="position:absolute;left:15144;top:10726;width:1400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" strokecolor="#00a6e3 [3044]">
                  <v:stroke endarrow="open"/>
                </v:shape>
                <v:shape id="Picture 66" o:spid="_x0000_s1072" type="#_x0000_t75" style="position:absolute;left:29146;top:9859;width:4286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375B06DB" w14:textId="77777777" w:rsidR="008A4139" w:rsidRDefault="008A4139" w:rsidP="008A4139">
      <w:pPr>
        <w:pStyle w:val="Heading3"/>
      </w:pPr>
      <w:r>
        <w:t>Disjoint sets</w:t>
      </w:r>
    </w:p>
    <w:p w14:paraId="3A22DE7E" w14:textId="77777777" w:rsidR="008A4139" w:rsidRDefault="008A4139" w:rsidP="008A4139"/>
    <w:p w14:paraId="66BE66EE" w14:textId="77777777" w:rsidR="008A4139" w:rsidRDefault="008A4139" w:rsidP="008A4139">
      <w:r>
        <w:rPr>
          <w:position w:val="-6"/>
        </w:rPr>
        <w:object w:dxaOrig="1020" w:dyaOrig="270" w14:anchorId="3EFF5874">
          <v:shape id="_x0000_i1025" type="#_x0000_t75" style="width:51pt;height:13.55pt" o:ole="">
            <v:imagedata r:id="rId13" o:title=""/>
          </v:shape>
          <o:OLEObject Type="Embed" ProgID="Equation.3" ShapeID="_x0000_i1025" DrawAspect="Content" ObjectID="_1627966170" r:id="rId14"/>
        </w:object>
      </w:r>
    </w:p>
    <w:p w14:paraId="317FAC87" w14:textId="733AD069" w:rsidR="008A4139" w:rsidRDefault="008A4139" w:rsidP="008A4139">
      <w:r>
        <w:rPr>
          <w:noProof/>
        </w:rPr>
        <mc:AlternateContent>
          <mc:Choice Requires="wpc">
            <w:drawing>
              <wp:inline distT="0" distB="0" distL="0" distR="0" wp14:anchorId="53C48EE7" wp14:editId="74F19700">
                <wp:extent cx="3657600" cy="1151890"/>
                <wp:effectExtent l="0" t="0" r="0" b="635"/>
                <wp:docPr id="76" name="Canvas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79100" y="227318"/>
                            <a:ext cx="969100" cy="8331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4FC8EB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77300" y="220017"/>
                            <a:ext cx="762000" cy="84046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775426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C48EE7" id="Canvas 76" o:spid="_x0000_s1073" editas="canvas" style="width:4in;height:90.7pt;mso-position-horizontal-relative:char;mso-position-vertical-relative:line" coordsize="36576,11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">
                <v:shape id="_x0000_s1074" type="#_x0000_t75" style="position:absolute;width:36576;height:11518;visibility:visible;mso-wrap-style:square">
                  <v:fill o:detectmouseclick="t"/>
                  <v:path o:connecttype="none"/>
                </v:shape>
                <v:rect id="Rectangle 68" o:spid="_x0000_s1075" style="position:absolute;left:3791;top:2273;width:9691;height:8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" filled="f" strokecolor="#005777 [1604]" strokeweight="1pt">
                  <v:textbox>
                    <w:txbxContent>
                      <w:p w14:paraId="334FC8EB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69" o:spid="_x0000_s1076" style="position:absolute;left:15773;top:2200;width:7620;height:8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" filled="f" strokecolor="#005777 [1604]" strokeweight="1pt">
                  <v:textbox>
                    <w:txbxContent>
                      <w:p w14:paraId="04775426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A0A7862" w14:textId="77777777" w:rsidR="008A4139" w:rsidRDefault="008A4139" w:rsidP="008A4139">
      <w:pPr>
        <w:pStyle w:val="Heading3"/>
      </w:pPr>
      <w:r>
        <w:t>Difference</w:t>
      </w:r>
    </w:p>
    <w:p w14:paraId="4EB90A10" w14:textId="77777777" w:rsidR="008A4139" w:rsidRDefault="008A4139" w:rsidP="008A4139">
      <w:r>
        <w:t>The elements in A but not in B</w:t>
      </w:r>
    </w:p>
    <w:p w14:paraId="2BC3E613" w14:textId="77777777" w:rsidR="008A4139" w:rsidRDefault="008A4139" w:rsidP="008A4139"/>
    <w:p w14:paraId="155E2DB6" w14:textId="62448B76" w:rsidR="008A4139" w:rsidRDefault="008A4139" w:rsidP="008A4139">
      <w:r>
        <w:rPr>
          <w:noProof/>
        </w:rPr>
        <mc:AlternateContent>
          <mc:Choice Requires="wpc">
            <w:drawing>
              <wp:inline distT="0" distB="0" distL="0" distR="0" wp14:anchorId="36AB0D75" wp14:editId="6E5587B8">
                <wp:extent cx="3657600" cy="1995170"/>
                <wp:effectExtent l="0" t="0" r="0" b="0"/>
                <wp:docPr id="73" name="Canvas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95300" y="94432"/>
                            <a:ext cx="990600" cy="173408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34B1762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95300" y="529578"/>
                            <a:ext cx="419100" cy="90520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33300" y="529578"/>
                            <a:ext cx="762000" cy="905204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FEC8C1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Straight Arrow Connector 9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14400" y="1072360"/>
                            <a:ext cx="990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2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5000" y="943317"/>
                            <a:ext cx="980900" cy="2095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6AB0D75" id="Canvas 73" o:spid="_x0000_s1077" editas="canvas" style="width:4in;height:157.1pt;mso-position-horizontal-relative:char;mso-position-vertical-relative:line" coordsize="36576,19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">
                <v:shape id="_x0000_s1078" type="#_x0000_t75" style="position:absolute;width:36576;height:19951;visibility:visible;mso-wrap-style:square">
                  <v:fill o:detectmouseclick="t"/>
                  <v:path o:connecttype="none"/>
                </v:shape>
                <v:rect id="Rectangle 87" o:spid="_x0000_s1079" style="position:absolute;left:10953;top:944;width:9906;height:17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" filled="f" strokecolor="#005777 [1604]" strokeweight="1pt">
                  <v:textbox>
                    <w:txbxContent>
                      <w:p w14:paraId="734B1762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88" o:spid="_x0000_s1080" style="position:absolute;left:10953;top:5295;width:4191;height:9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mjxgAAANs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H8Bv9fwg+Q6R8AAAD//wMAUEsBAi0AFAAGAAgAAAAhANvh9svuAAAAhQEAABMAAAAAAAAA&#10;AAAAAAAAAAAAAFtDb250ZW50X1R5cGVzXS54bWxQSwECLQAUAAYACAAAACEAWvQsW78AAAAVAQAA&#10;CwAAAAAAAAAAAAAAAAAfAQAAX3JlbHMvLnJlbHNQSwECLQAUAAYACAAAACEA3PoJo8YAAADbAAAA&#10;DwAAAAAAAAAAAAAAAAAHAgAAZHJzL2Rvd25yZXYueG1sUEsFBgAAAAADAAMAtwAAAPoCAAAAAA==&#10;" filled="f" strokecolor="#005777 [1604]" strokeweight="1pt"/>
                <v:rect id="Rectangle 89" o:spid="_x0000_s1081" style="position:absolute;left:3333;top:5295;width:7620;height:9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" fillcolor="#00b0f0 [3204]" strokecolor="#005777 [1604]" strokeweight="1pt">
                  <v:fill r:id="rId11" o:title="" color2="white [3212]" type="pattern"/>
                  <v:textbox>
                    <w:txbxContent>
                      <w:p w14:paraId="2FFEC8C1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shape id="Straight Arrow Connector 90" o:spid="_x0000_s1082" type="#_x0000_t32" style="position:absolute;left:15144;top:10723;width:990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" strokecolor="#00a6e3 [3044]">
                  <v:stroke endarrow="open"/>
                </v:shape>
                <v:shape id="Picture 93" o:spid="_x0000_s1083" type="#_x0000_t75" style="position:absolute;left:25050;top:9433;width:9809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">
                  <v:imagedata r:id="rId16" o:title=""/>
                </v:shape>
                <w10:anchorlock/>
              </v:group>
            </w:pict>
          </mc:Fallback>
        </mc:AlternateContent>
      </w:r>
    </w:p>
    <w:p w14:paraId="590C6B8B" w14:textId="77777777" w:rsidR="008A4139" w:rsidRDefault="008A4139" w:rsidP="008A413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F0" w:themeColor="accent1"/>
        </w:rPr>
      </w:pPr>
      <w:r>
        <w:br w:type="page"/>
      </w:r>
    </w:p>
    <w:p w14:paraId="4C8697D3" w14:textId="77777777" w:rsidR="008A4139" w:rsidRDefault="008A4139" w:rsidP="008A4139">
      <w:pPr>
        <w:pStyle w:val="Heading3"/>
        <w:rPr>
          <w:rFonts w:ascii="Arial" w:hAnsi="Arial"/>
          <w:b/>
          <w:bCs/>
          <w:color w:val="auto"/>
        </w:rPr>
      </w:pPr>
      <w:r>
        <w:lastRenderedPageBreak/>
        <w:t>Symmetric Difference</w:t>
      </w:r>
    </w:p>
    <w:p w14:paraId="627B5BCE" w14:textId="77777777" w:rsidR="008A4139" w:rsidRDefault="008A4139" w:rsidP="008A4139">
      <w:r>
        <w:t>The elements in A or B but not in both</w:t>
      </w:r>
    </w:p>
    <w:p w14:paraId="317DEC17" w14:textId="77777777" w:rsidR="008A4139" w:rsidRDefault="008A4139" w:rsidP="008A4139"/>
    <w:p w14:paraId="46D70AAB" w14:textId="244F2181" w:rsidR="008A4139" w:rsidRDefault="008A06E5" w:rsidP="008A06E5">
      <w:pPr>
        <w:jc w:val="center"/>
      </w:pPr>
      <m:oMathPara>
        <m:oMath>
          <m:r>
            <w:rPr>
              <w:rFonts w:ascii="Cambria Math"/>
            </w:rPr>
            <m:t>AΔB=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A\B</m:t>
              </m:r>
            </m:e>
          </m:d>
          <m:r>
            <w:rPr>
              <w:rFonts w:ascii="Cambria Math" w:hAnsi="Cambria Math" w:cs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B\A</m:t>
              </m:r>
            </m:e>
          </m:d>
        </m:oMath>
      </m:oMathPara>
    </w:p>
    <w:p w14:paraId="42C11391" w14:textId="77777777" w:rsidR="008A4139" w:rsidRDefault="008A4139" w:rsidP="008A4139"/>
    <w:p w14:paraId="04188C87" w14:textId="4EB8E7A8" w:rsidR="008A4139" w:rsidRDefault="008A4139" w:rsidP="008A4139">
      <w:r>
        <w:rPr>
          <w:noProof/>
        </w:rPr>
        <mc:AlternateContent>
          <mc:Choice Requires="wpc">
            <w:drawing>
              <wp:inline distT="0" distB="0" distL="0" distR="0" wp14:anchorId="5B301DAA" wp14:editId="7DC376FE">
                <wp:extent cx="4441190" cy="1995170"/>
                <wp:effectExtent l="0" t="0" r="0" b="0"/>
                <wp:docPr id="67" name="Canvas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95322" y="105736"/>
                            <a:ext cx="990620" cy="1734082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79AED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95322" y="529578"/>
                            <a:ext cx="419108" cy="90520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Rectangle 1761"/>
                        <wps:cNvSpPr>
                          <a:spLocks noChangeArrowheads="1"/>
                        </wps:cNvSpPr>
                        <wps:spPr bwMode="auto">
                          <a:xfrm>
                            <a:off x="333307" y="529578"/>
                            <a:ext cx="762015" cy="905204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1EF1F9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1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9447" y="882496"/>
                            <a:ext cx="1495330" cy="21917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B301DAA" id="Canvas 67" o:spid="_x0000_s1084" editas="canvas" style="width:349.7pt;height:157.1pt;mso-position-horizontal-relative:char;mso-position-vertical-relative:line" coordsize="44411,199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">
                <v:shape id="_x0000_s1085" type="#_x0000_t75" style="position:absolute;width:44411;height:19951;visibility:visible;mso-wrap-style:square">
                  <v:fill o:detectmouseclick="t"/>
                  <v:path o:connecttype="none"/>
                </v:shape>
                <v:rect id="Rectangle 94" o:spid="_x0000_s1086" style="position:absolute;left:10953;top:1057;width:9906;height:17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" fillcolor="#00b0f0 [3204]" strokecolor="#005777 [1604]" strokeweight="1pt">
                  <v:fill r:id="rId11" o:title="" color2="white [3212]" type="pattern"/>
                  <v:textbox>
                    <w:txbxContent>
                      <w:p w14:paraId="2D579AED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95" o:spid="_x0000_s1087" style="position:absolute;left:10953;top:5295;width:4191;height:9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" fillcolor="white [3212]" strokecolor="#005777 [1604]" strokeweight="1pt"/>
                <v:rect id="Rectangle 1761" o:spid="_x0000_s1088" style="position:absolute;left:3333;top:5295;width:7620;height:9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" fillcolor="#00b0f0 [3204]" strokecolor="#005777 [1604]" strokeweight="1pt">
                  <v:fill r:id="rId11" o:title="" color2="white [3212]" type="pattern"/>
                  <v:textbox>
                    <w:txbxContent>
                      <w:p w14:paraId="541EF1F9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shape id="Picture 1765" o:spid="_x0000_s1089" type="#_x0000_t75" style="position:absolute;left:23394;top:8824;width:14953;height: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">
                  <v:imagedata r:id="rId18" o:title=""/>
                </v:shape>
                <w10:anchorlock/>
              </v:group>
            </w:pict>
          </mc:Fallback>
        </mc:AlternateContent>
      </w:r>
    </w:p>
    <w:p w14:paraId="3CD3CB45" w14:textId="77777777" w:rsidR="008A4139" w:rsidRDefault="008A4139" w:rsidP="008A4139"/>
    <w:p w14:paraId="2429E0B2" w14:textId="77777777" w:rsidR="008A4139" w:rsidRDefault="008A4139" w:rsidP="008A4139">
      <w:pPr>
        <w:pStyle w:val="Heading3"/>
      </w:pPr>
      <w:r>
        <w:t>Union</w:t>
      </w:r>
    </w:p>
    <w:p w14:paraId="759DE334" w14:textId="77777777" w:rsidR="008A4139" w:rsidRDefault="008A4139" w:rsidP="008A4139">
      <w:r>
        <w:t>Given two sets A and B we can define the set of all elements either in A or B or both is denoted AUB.</w:t>
      </w:r>
    </w:p>
    <w:p w14:paraId="45223A3A" w14:textId="2C2C3D92" w:rsidR="008A4139" w:rsidRDefault="008A4139" w:rsidP="008A4139">
      <w:r>
        <w:rPr>
          <w:noProof/>
        </w:rPr>
        <mc:AlternateContent>
          <mc:Choice Requires="wpc">
            <w:drawing>
              <wp:inline distT="0" distB="0" distL="0" distR="0" wp14:anchorId="5FEEECA1" wp14:editId="55940FBA">
                <wp:extent cx="5474335" cy="2303780"/>
                <wp:effectExtent l="0" t="0" r="2540" b="1270"/>
                <wp:docPr id="62" name="Canvas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086013" y="409514"/>
                            <a:ext cx="990606" cy="1733660"/>
                          </a:xfrm>
                          <a:prstGeom prst="rect">
                            <a:avLst/>
                          </a:prstGeom>
                          <a:pattFill prst="dkDn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D3B89E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086013" y="838229"/>
                            <a:ext cx="419103" cy="904831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324008" y="838229"/>
                            <a:ext cx="762005" cy="904831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9E8532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traight Arrow Connector 79"/>
                        <wps:cNvCnPr>
                          <a:cxnSpLocks noChangeShapeType="1"/>
                        </wps:cNvCnPr>
                        <wps:spPr bwMode="auto">
                          <a:xfrm flipH="1">
                            <a:off x="2339415" y="1381048"/>
                            <a:ext cx="1565410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7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5225" y="1294445"/>
                            <a:ext cx="428603" cy="171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8" name="Straight Arrow Connector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3076620" y="838229"/>
                            <a:ext cx="828605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9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5225" y="750026"/>
                            <a:ext cx="504803" cy="2000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102" y="1094438"/>
                            <a:ext cx="495303" cy="2000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1" name="Straight Arrow Connector 85"/>
                        <wps:cNvCnPr>
                          <a:cxnSpLocks noChangeShapeType="1"/>
                        </wps:cNvCnPr>
                        <wps:spPr bwMode="auto">
                          <a:xfrm>
                            <a:off x="921006" y="1211242"/>
                            <a:ext cx="593404" cy="0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EEECA1" id="Canvas 62" o:spid="_x0000_s1090" editas="canvas" style="width:431.05pt;height:181.4pt;mso-position-horizontal-relative:char;mso-position-vertical-relative:line" coordsize="54743,230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">
                <v:shape id="_x0000_s1091" type="#_x0000_t75" style="position:absolute;width:54743;height:23037;visibility:visible;mso-wrap-style:square">
                  <v:fill o:detectmouseclick="t"/>
                  <v:path o:connecttype="none"/>
                </v:shape>
                <v:rect id="Rectangle 76" o:spid="_x0000_s1092" style="position:absolute;left:20860;top:4095;width:9906;height:17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" fillcolor="#00b0f0 [3204]" strokecolor="#005777 [1604]" strokeweight="1pt">
                  <v:fill r:id="rId21" o:title="" color2="white [3212]" type="pattern"/>
                  <v:textbox>
                    <w:txbxContent>
                      <w:p w14:paraId="23D3B89E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77" o:spid="_x0000_s1093" style="position:absolute;left:20860;top:8382;width:4191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" fillcolor="#00b0f0 [3204]" strokecolor="#005777 [1604]" strokeweight="1pt">
                  <v:fill r:id="rId11" o:title="" color2="white [3212]" type="pattern"/>
                </v:rect>
                <v:rect id="Rectangle 78" o:spid="_x0000_s1094" style="position:absolute;left:13240;top:8382;width:7620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" fillcolor="#00b0f0 [3204]" strokecolor="#005777 [1604]" strokeweight="1pt">
                  <v:fill r:id="rId22" o:title="" color2="white [3212]" type="pattern"/>
                  <v:textbox>
                    <w:txbxContent>
                      <w:p w14:paraId="179E8532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shape id="Straight Arrow Connector 79" o:spid="_x0000_s1095" type="#_x0000_t32" style="position:absolute;left:23394;top:13810;width:1565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" strokecolor="black [3213]" strokeweight="2pt">
                  <v:stroke endarrow="open"/>
                </v:shape>
                <v:shape id="Picture 80" o:spid="_x0000_s1096" type="#_x0000_t75" style="position:absolute;left:39052;top:12944;width:4286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">
                  <v:imagedata r:id="rId12" o:title=""/>
                </v:shape>
                <v:shape id="Straight Arrow Connector 81" o:spid="_x0000_s1097" type="#_x0000_t32" style="position:absolute;left:30766;top:8382;width:82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" strokecolor="black [3213]" strokeweight="2pt">
                  <v:stroke endarrow="open"/>
                </v:shape>
                <v:shape id="Picture 82" o:spid="_x0000_s1098" type="#_x0000_t75" style="position:absolute;left:39052;top:7500;width:5048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">
                  <v:imagedata r:id="rId23" o:title=""/>
                </v:shape>
                <v:shape id="Picture 84" o:spid="_x0000_s1099" type="#_x0000_t75" style="position:absolute;left:3791;top:10944;width:4953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">
                  <v:imagedata r:id="rId24" o:title=""/>
                </v:shape>
                <v:shape id="Straight Arrow Connector 85" o:spid="_x0000_s1100" type="#_x0000_t32" style="position:absolute;left:9210;top:12112;width:59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" strokecolor="black [3213]" strokeweight="2pt">
                  <v:stroke endarrow="open"/>
                </v:shape>
                <w10:anchorlock/>
              </v:group>
            </w:pict>
          </mc:Fallback>
        </mc:AlternateContent>
      </w:r>
    </w:p>
    <w:p w14:paraId="4D20921F" w14:textId="6BFFE8DB" w:rsidR="008A4139" w:rsidRPr="008A06E5" w:rsidRDefault="008A06E5" w:rsidP="008A06E5">
      <w:pPr>
        <w:pStyle w:val="Heading2"/>
        <w:jc w:val="center"/>
        <w:rPr>
          <w:position w:val="-32"/>
          <w:sz w:val="24"/>
          <w:szCs w:val="24"/>
        </w:rPr>
      </w:pPr>
      <m:oMathPara>
        <m:oMath>
          <m:r>
            <w:rPr>
              <w:rFonts w:ascii="Cambria Math" w:hAnsi="Arial"/>
              <w:color w:val="000000" w:themeColor="text1"/>
              <w:sz w:val="24"/>
              <w:szCs w:val="24"/>
              <w:lang w:eastAsia="en-US"/>
            </w:rPr>
            <m:t>A</m:t>
          </m:r>
          <m:r>
            <w:rPr>
              <w:rFonts w:ascii="Cambria Math" w:hAnsi="Cambria Math" w:cs="Cambria Math"/>
              <w:color w:val="000000" w:themeColor="text1"/>
              <w:sz w:val="24"/>
              <w:szCs w:val="24"/>
              <w:lang w:eastAsia="en-US"/>
            </w:rPr>
            <m:t>∪</m:t>
          </m:r>
          <m:r>
            <w:rPr>
              <w:rFonts w:ascii="Cambria Math" w:hAnsi="Arial"/>
              <w:color w:val="000000" w:themeColor="text1"/>
              <w:sz w:val="24"/>
              <w:szCs w:val="24"/>
              <w:lang w:eastAsia="en-US"/>
            </w:rPr>
            <m:t>B=</m:t>
          </m:r>
          <m:d>
            <m:dPr>
              <m:ctrlPr>
                <w:rPr>
                  <w:rFonts w:ascii="Cambria Math" w:hAnsi="Arial"/>
                  <w:bCs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Arial"/>
                  <w:color w:val="000000" w:themeColor="text1"/>
                  <w:sz w:val="24"/>
                  <w:szCs w:val="24"/>
                  <w:lang w:eastAsia="en-US"/>
                </w:rPr>
                <m:t>A</m:t>
              </m:r>
              <m:r>
                <w:rPr>
                  <w:rFonts w:ascii="Cambria Math" w:hAnsi="Arial"/>
                  <w:color w:val="000000" w:themeColor="text1"/>
                  <w:sz w:val="24"/>
                  <w:szCs w:val="24"/>
                  <w:lang w:eastAsia="en-US"/>
                </w:rPr>
                <m:t>∩</m:t>
              </m:r>
              <m:sSup>
                <m:sSupPr>
                  <m:ctrlPr>
                    <w:rPr>
                      <w:rFonts w:ascii="Cambria Math" w:hAnsi="Arial"/>
                      <w:bCs/>
                      <w:i/>
                      <w:color w:val="000000" w:themeColor="text1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Arial"/>
                      <w:color w:val="000000" w:themeColor="text1"/>
                      <w:sz w:val="24"/>
                      <w:szCs w:val="24"/>
                      <w:lang w:eastAsia="en-US"/>
                    </w:rPr>
                    <m:t>B</m:t>
                  </m:r>
                </m:e>
                <m:sup>
                  <m:r>
                    <w:rPr>
                      <w:rFonts w:ascii="Cambria Math" w:hAnsi="Arial"/>
                      <w:color w:val="000000" w:themeColor="text1"/>
                      <w:sz w:val="24"/>
                      <w:szCs w:val="24"/>
                      <w:lang w:eastAsia="en-US"/>
                    </w:rPr>
                    <m:t>c</m:t>
                  </m:r>
                </m:sup>
              </m:sSup>
              <m:ctrlPr>
                <w:rPr>
                  <w:rFonts w:ascii="Cambria Math" w:hAnsi="Cambria Math"/>
                  <w:bCs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e>
          </m:d>
          <m:r>
            <w:rPr>
              <w:rFonts w:ascii="Cambria Math" w:hAnsi="Cambria Math" w:cs="Cambria Math"/>
              <w:color w:val="000000" w:themeColor="text1"/>
              <w:sz w:val="24"/>
              <w:szCs w:val="24"/>
              <w:lang w:eastAsia="en-US"/>
            </w:rPr>
            <m:t>∪</m:t>
          </m:r>
          <m:d>
            <m:dPr>
              <m:ctrlPr>
                <w:rPr>
                  <w:rFonts w:ascii="Cambria Math" w:hAnsi="Arial"/>
                  <w:bCs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Arial"/>
                      <w:bCs/>
                      <w:i/>
                      <w:color w:val="000000" w:themeColor="text1"/>
                      <w:sz w:val="24"/>
                      <w:szCs w:val="24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Arial"/>
                      <w:color w:val="000000" w:themeColor="text1"/>
                      <w:sz w:val="24"/>
                      <w:szCs w:val="24"/>
                      <w:lang w:eastAsia="en-US"/>
                    </w:rPr>
                    <m:t>A</m:t>
                  </m:r>
                </m:e>
                <m:sup>
                  <m:r>
                    <w:rPr>
                      <w:rFonts w:ascii="Cambria Math" w:hAnsi="Arial"/>
                      <w:color w:val="000000" w:themeColor="text1"/>
                      <w:sz w:val="24"/>
                      <w:szCs w:val="24"/>
                      <w:lang w:eastAsia="en-US"/>
                    </w:rPr>
                    <m:t>c</m:t>
                  </m:r>
                </m:sup>
              </m:sSup>
              <m:r>
                <w:rPr>
                  <w:rFonts w:ascii="Cambria Math" w:hAnsi="Arial"/>
                  <w:color w:val="000000" w:themeColor="text1"/>
                  <w:sz w:val="24"/>
                  <w:szCs w:val="24"/>
                  <w:lang w:eastAsia="en-US"/>
                </w:rPr>
                <m:t>∩</m:t>
              </m:r>
              <m:r>
                <w:rPr>
                  <w:rFonts w:ascii="Cambria Math" w:hAnsi="Arial"/>
                  <w:color w:val="000000" w:themeColor="text1"/>
                  <w:sz w:val="24"/>
                  <w:szCs w:val="24"/>
                  <w:lang w:eastAsia="en-US"/>
                </w:rPr>
                <m:t>B</m:t>
              </m:r>
            </m:e>
          </m:d>
          <m:r>
            <w:rPr>
              <w:rFonts w:ascii="Cambria Math" w:hAnsi="Cambria Math" w:cs="Cambria Math"/>
              <w:color w:val="000000" w:themeColor="text1"/>
              <w:sz w:val="24"/>
              <w:szCs w:val="24"/>
              <w:lang w:eastAsia="en-US"/>
            </w:rPr>
            <m:t>∪</m:t>
          </m:r>
          <m:d>
            <m:dPr>
              <m:ctrlPr>
                <w:rPr>
                  <w:rFonts w:ascii="Cambria Math" w:hAnsi="Arial"/>
                  <w:bCs/>
                  <w:i/>
                  <w:color w:val="000000" w:themeColor="text1"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Arial"/>
                  <w:color w:val="000000" w:themeColor="text1"/>
                  <w:sz w:val="24"/>
                  <w:szCs w:val="24"/>
                  <w:lang w:eastAsia="en-US"/>
                </w:rPr>
                <m:t>A</m:t>
              </m:r>
              <m:r>
                <w:rPr>
                  <w:rFonts w:ascii="Cambria Math" w:hAnsi="Arial"/>
                  <w:color w:val="000000" w:themeColor="text1"/>
                  <w:sz w:val="24"/>
                  <w:szCs w:val="24"/>
                  <w:lang w:eastAsia="en-US"/>
                </w:rPr>
                <m:t>∩</m:t>
              </m:r>
              <m:r>
                <w:rPr>
                  <w:rFonts w:ascii="Cambria Math" w:hAnsi="Arial"/>
                  <w:color w:val="000000" w:themeColor="text1"/>
                  <w:sz w:val="24"/>
                  <w:szCs w:val="24"/>
                  <w:lang w:eastAsia="en-US"/>
                </w:rPr>
                <m:t>B</m:t>
              </m:r>
            </m:e>
          </m:d>
        </m:oMath>
      </m:oMathPara>
    </w:p>
    <w:p w14:paraId="75927AF0" w14:textId="1D54270B" w:rsidR="008A4139" w:rsidRDefault="008A06E5" w:rsidP="008A06E5">
      <w:pPr>
        <w:jc w:val="center"/>
        <w:rPr>
          <w:position w:val="-32"/>
        </w:rPr>
      </w:pPr>
      <m:oMathPara>
        <m:oMath>
          <m:r>
            <w:rPr>
              <w:rFonts w:ascii="Cambria Math"/>
            </w:rPr>
            <m:t>=A\B</m:t>
          </m:r>
          <m:r>
            <w:rPr>
              <w:rFonts w:ascii="Cambria Math" w:hAnsi="Cambria Math" w:cs="Cambria Math"/>
            </w:rPr>
            <m:t>∪</m:t>
          </m:r>
          <m:r>
            <w:rPr>
              <w:rFonts w:ascii="Cambria Math"/>
            </w:rPr>
            <m:t>B\A</m:t>
          </m:r>
          <m:r>
            <w:rPr>
              <w:rFonts w:ascii="Cambria Math" w:hAnsi="Cambria Math" w:cs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B</m:t>
              </m:r>
            </m:e>
          </m:d>
        </m:oMath>
      </m:oMathPara>
    </w:p>
    <w:p w14:paraId="0F833490" w14:textId="77777777" w:rsidR="008A4139" w:rsidRDefault="008A4139" w:rsidP="008A4139">
      <w:pPr>
        <w:rPr>
          <w:position w:val="-32"/>
        </w:rPr>
      </w:pPr>
    </w:p>
    <w:p w14:paraId="37843707" w14:textId="60BB1892" w:rsidR="008A4139" w:rsidRDefault="008A4139" w:rsidP="008A4139">
      <w:pPr>
        <w:pStyle w:val="Heading3"/>
      </w:pPr>
      <w:r>
        <w:lastRenderedPageBreak/>
        <w:t>Produc</w:t>
      </w:r>
      <w:r w:rsidR="008A06E5">
        <w:t>t</w:t>
      </w:r>
      <w:r>
        <w:t xml:space="preserve"> of two sets</w:t>
      </w:r>
    </w:p>
    <w:p w14:paraId="663FE2A7" w14:textId="77777777" w:rsidR="008A4139" w:rsidRDefault="008A4139" w:rsidP="008A4139">
      <w:r>
        <w:t xml:space="preserve">If A and B are sets we can form the product C as </w:t>
      </w:r>
    </w:p>
    <w:p w14:paraId="3BE71C13" w14:textId="77777777" w:rsidR="008A4139" w:rsidRDefault="008A4139" w:rsidP="008A4139"/>
    <w:p w14:paraId="2C2CE4F6" w14:textId="2E14D661" w:rsidR="008A4139" w:rsidRDefault="008A06E5" w:rsidP="008A06E5">
      <w:pPr>
        <w:jc w:val="center"/>
        <w:rPr>
          <w:position w:val="-10"/>
        </w:rPr>
      </w:pPr>
      <m:oMathPara>
        <m:oMath>
          <m:r>
            <w:rPr>
              <w:rFonts w:ascii="Cambria Math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a,b</m:t>
                  </m:r>
                </m:e>
              </m:d>
              <m:r>
                <w:rPr>
                  <w:rFonts w:ascii="Cambria Math"/>
                </w:rPr>
                <m:t>:a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/>
                </w:rPr>
                <m:t>A,b</m:t>
              </m:r>
              <m:r>
                <w:rPr>
                  <w:rFonts w:ascii="Cambria Math" w:hAnsi="Cambria Math" w:cs="Cambria Math"/>
                </w:rPr>
                <m:t>∈</m:t>
              </m:r>
              <m:r>
                <w:rPr>
                  <w:rFonts w:ascii="Cambria Math"/>
                </w:rPr>
                <m:t>B</m:t>
              </m:r>
            </m:e>
          </m:d>
        </m:oMath>
      </m:oMathPara>
    </w:p>
    <w:p w14:paraId="515885F6" w14:textId="77777777" w:rsidR="008A4139" w:rsidRDefault="008A4139" w:rsidP="008A4139">
      <w:pPr>
        <w:rPr>
          <w:position w:val="-10"/>
        </w:rPr>
      </w:pPr>
      <w:r>
        <w:rPr>
          <w:position w:val="-10"/>
        </w:rPr>
        <w:t>And we write</w:t>
      </w:r>
    </w:p>
    <w:p w14:paraId="4C180AFA" w14:textId="5B2D3317" w:rsidR="008A4139" w:rsidRDefault="008A06E5" w:rsidP="008A06E5">
      <w:pPr>
        <w:jc w:val="center"/>
      </w:pPr>
      <m:oMathPara>
        <m:oMath>
          <m:r>
            <w:rPr>
              <w:rFonts w:ascii="Cambria Math"/>
            </w:rPr>
            <m:t>C=A</m:t>
          </m:r>
          <m:r>
            <w:rPr>
              <w:rFonts w:ascii="Cambria Math"/>
            </w:rPr>
            <m:t>×</m:t>
          </m:r>
          <m:r>
            <w:rPr>
              <w:rFonts w:ascii="Cambria Math"/>
            </w:rPr>
            <m:t>B</m:t>
          </m:r>
        </m:oMath>
      </m:oMathPara>
    </w:p>
    <w:p w14:paraId="516A0624" w14:textId="77777777" w:rsidR="008A4139" w:rsidRDefault="008A4139" w:rsidP="008A4139">
      <w:pPr>
        <w:spacing w:after="0" w:line="240" w:lineRule="auto"/>
        <w:rPr>
          <w:rFonts w:ascii="Arial" w:eastAsiaTheme="majorEastAsia" w:hAnsi="Arial" w:cstheme="majorBidi"/>
          <w:bCs/>
          <w:sz w:val="32"/>
          <w:szCs w:val="26"/>
        </w:rPr>
      </w:pPr>
      <w:r>
        <w:br w:type="page"/>
      </w:r>
    </w:p>
    <w:p w14:paraId="6B7A6D70" w14:textId="77777777" w:rsidR="008A4139" w:rsidRDefault="008A4139" w:rsidP="008A4139">
      <w:pPr>
        <w:pStyle w:val="Heading2"/>
        <w:rPr>
          <w:rFonts w:ascii="Arial" w:hAnsi="Arial"/>
          <w:bCs/>
          <w:color w:val="000000" w:themeColor="text1"/>
          <w:szCs w:val="26"/>
        </w:rPr>
      </w:pPr>
      <w:r>
        <w:lastRenderedPageBreak/>
        <w:t>Basic Rules</w:t>
      </w:r>
    </w:p>
    <w:p w14:paraId="52C56423" w14:textId="77777777" w:rsidR="008A4139" w:rsidRDefault="008A4139" w:rsidP="008A4139">
      <w:pPr>
        <w:pStyle w:val="Heading3"/>
      </w:pPr>
      <w:r>
        <w:t>Probability that either of two events occurs P(AB)</w:t>
      </w:r>
    </w:p>
    <w:p w14:paraId="799F75B1" w14:textId="77777777" w:rsidR="008A4139" w:rsidRDefault="008A4139" w:rsidP="008A4139">
      <w:pPr>
        <w:rPr>
          <w:position w:val="-32"/>
        </w:rPr>
      </w:pPr>
      <w:r>
        <w:rPr>
          <w:position w:val="-32"/>
        </w:rPr>
        <w:t>We can calculate the probability of either one of two events A or B occuring hence.</w:t>
      </w:r>
    </w:p>
    <w:p w14:paraId="7573057A" w14:textId="7C03E70E" w:rsidR="008A4139" w:rsidRDefault="008A4139" w:rsidP="008A4139">
      <w:pPr>
        <w:rPr>
          <w:position w:val="-32"/>
        </w:rPr>
      </w:pPr>
      <w:r>
        <w:rPr>
          <w:noProof/>
        </w:rPr>
        <mc:AlternateContent>
          <mc:Choice Requires="wpc">
            <w:drawing>
              <wp:inline distT="0" distB="0" distL="0" distR="0" wp14:anchorId="6BF8CF93" wp14:editId="3615C3C3">
                <wp:extent cx="4441190" cy="2351405"/>
                <wp:effectExtent l="19050" t="19050" r="6985" b="10795"/>
                <wp:docPr id="52" name="Canvas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47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1597532" y="426428"/>
                            <a:ext cx="990620" cy="173402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744A3E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597532" y="850255"/>
                            <a:ext cx="419108" cy="9051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35517" y="850255"/>
                            <a:ext cx="762015" cy="90517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4F7039" w14:textId="77777777" w:rsidR="008A4139" w:rsidRDefault="008A4139" w:rsidP="008A4139">
                              <w:r>
                                <w:t>A</w:t>
                              </w:r>
                              <w:r>
                                <w:object w:dxaOrig="885" w:dyaOrig="345" w14:anchorId="561D4791">
                                  <v:shape id="_x0000_i1027" type="#_x0000_t75" style="width:44.05pt;height:17.3pt" o:ole="">
                                    <v:imagedata r:id="rId25" o:title=""/>
                                  </v:shape>
                                  <o:OLEObject Type="Embed" ProgID="Equation.3" ShapeID="_x0000_i1027" DrawAspect="Content" ObjectID="_1627966174" r:id="rId26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4438" y="1923777"/>
                            <a:ext cx="571412" cy="2381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2930" y="1142242"/>
                            <a:ext cx="523811" cy="2190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BF8CF93" id="Canvas 52" o:spid="_x0000_s1101" editas="canvas" style="width:349.7pt;height:185.15pt;mso-position-horizontal-relative:char;mso-position-vertical-relative:line" coordsize="44411,23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">
                <v:shape id="_x0000_s1102" type="#_x0000_t75" style="position:absolute;width:44411;height:23514;visibility:visible;mso-wrap-style:square" stroked="t" strokecolor="#00b0f0 [3204]">
                  <v:fill o:detectmouseclick="t"/>
                  <v:path o:connecttype="none"/>
                </v:shape>
                <v:rect id="Rectangle 1" o:spid="_x0000_s1103" style="position:absolute;left:15975;top:4264;width:9906;height:1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" filled="f" strokecolor="#005777 [1604]" strokeweight="1pt">
                  <v:textbox>
                    <w:txbxContent>
                      <w:p w14:paraId="3E744A3E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2" o:spid="_x0000_s1104" style="position:absolute;left:15975;top:8502;width:4191;height:90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/BYwQAAANs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PgD8FjBAAAA2wAAAA8AAAAA&#10;AAAAAAAAAAAABwIAAGRycy9kb3ducmV2LnhtbFBLBQYAAAAAAwADALcAAAD1AgAAAAA=&#10;" filled="f" strokecolor="#005777 [1604]" strokeweight="1pt"/>
                <v:rect id="Rectangle 3" o:spid="_x0000_s1105" style="position:absolute;left:8355;top:8502;width:7620;height:9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" filled="f" strokecolor="#005777 [1604]" strokeweight="1pt">
                  <v:textbox>
                    <w:txbxContent>
                      <w:p w14:paraId="3C4F7039" w14:textId="77777777" w:rsidR="008A4139" w:rsidRDefault="008A4139" w:rsidP="008A4139">
                        <w:r>
                          <w:t>A</w:t>
                        </w:r>
                        <w:r>
                          <w:object w:dxaOrig="885" w:dyaOrig="345" w14:anchorId="561D4791">
                            <v:shape id="_x0000_i1027" type="#_x0000_t75" style="width:44.05pt;height:17.3pt" o:ole="">
                              <v:imagedata r:id="rId25" o:title=""/>
                            </v:shape>
                            <o:OLEObject Type="Embed" ProgID="Equation.3" ShapeID="_x0000_i1027" DrawAspect="Content" ObjectID="_1627966174" r:id="rId2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" o:spid="_x0000_s1106" type="#_x0000_t75" style="position:absolute;left:18544;top:19237;width:5714;height:2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">
                  <v:imagedata r:id="rId30" o:title=""/>
                </v:shape>
                <v:shape id="Picture 38" o:spid="_x0000_s1107" type="#_x0000_t75" style="position:absolute;left:14929;top:11422;width:5238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">
                  <v:imagedata r:id="rId31" o:title=""/>
                </v:shape>
                <w10:anchorlock/>
              </v:group>
            </w:pict>
          </mc:Fallback>
        </mc:AlternateContent>
      </w:r>
    </w:p>
    <w:p w14:paraId="58A61507" w14:textId="4D0BC62F" w:rsidR="008A4139" w:rsidRDefault="008A06E5" w:rsidP="008A06E5">
      <w:pPr>
        <w:jc w:val="center"/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∪</m:t>
              </m:r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∩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c</m:t>
                  </m:r>
                </m:sup>
              </m:sSup>
            </m:e>
          </m:d>
          <m:r>
            <w:rPr>
              <w:rFonts w:asci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A</m:t>
                  </m:r>
                </m:e>
                <m:sup>
                  <m:r>
                    <w:rPr>
                      <w:rFonts w:ascii="Cambria Math"/>
                    </w:rPr>
                    <m:t>c</m:t>
                  </m:r>
                </m:sup>
              </m:sSup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B</m:t>
              </m:r>
            </m:e>
          </m:d>
        </m:oMath>
      </m:oMathPara>
    </w:p>
    <w:p w14:paraId="7681832F" w14:textId="77777777" w:rsidR="008A4139" w:rsidRDefault="008A4139" w:rsidP="008A4139">
      <w:r>
        <w:t>Because the three sets on the right hand side are disjoint.  We can get a similar result by adding</w:t>
      </w:r>
    </w:p>
    <w:p w14:paraId="61929384" w14:textId="46609D80" w:rsidR="008A4139" w:rsidRDefault="008A06E5" w:rsidP="008A06E5">
      <w:pPr>
        <w:jc w:val="center"/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 w:hAnsi="Cambria Math" w:cs="Cambria Math"/>
                </w:rPr>
                <m:t>∪</m:t>
              </m:r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-</m:t>
          </m:r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B</m:t>
              </m:r>
            </m:e>
          </m:d>
        </m:oMath>
      </m:oMathPara>
    </w:p>
    <w:p w14:paraId="4F320917" w14:textId="77777777" w:rsidR="008A4139" w:rsidRDefault="008A4139" w:rsidP="008A4139">
      <w:pPr>
        <w:pStyle w:val="Heading3"/>
      </w:pPr>
      <w:r>
        <w:t xml:space="preserve">Probability that both events </w:t>
      </w:r>
    </w:p>
    <w:p w14:paraId="4D93A4E6" w14:textId="649F4FF6" w:rsidR="008A4139" w:rsidRDefault="008A4139" w:rsidP="008A4139">
      <w:r>
        <w:rPr>
          <w:noProof/>
        </w:rPr>
        <mc:AlternateContent>
          <mc:Choice Requires="wpc">
            <w:drawing>
              <wp:inline distT="0" distB="0" distL="0" distR="0" wp14:anchorId="43403A9B" wp14:editId="62800727">
                <wp:extent cx="3636645" cy="2381885"/>
                <wp:effectExtent l="0" t="0" r="1905" b="0"/>
                <wp:docPr id="46" name="Canva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95494" y="335196"/>
                            <a:ext cx="990776" cy="173399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7D3D22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760"/>
                        <wps:cNvSpPr>
                          <a:spLocks noChangeArrowheads="1"/>
                        </wps:cNvSpPr>
                        <wps:spPr bwMode="auto">
                          <a:xfrm>
                            <a:off x="1095494" y="763920"/>
                            <a:ext cx="419174" cy="90516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33359" y="763920"/>
                            <a:ext cx="762135" cy="9051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52B00C0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60929" y="86525"/>
                            <a:ext cx="2287406" cy="22113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D5FE95" w14:textId="77777777" w:rsidR="008A4139" w:rsidRDefault="008A4139" w:rsidP="008A4139">
                              <w:pPr>
                                <w:rPr>
                                  <w:b/>
                                </w:rPr>
                              </w:pPr>
                              <w: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traight Arrow Connector 177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14669" y="1306976"/>
                            <a:ext cx="14004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5" name="Picture 1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5117" y="1220251"/>
                            <a:ext cx="428676" cy="1715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3403A9B" id="Canvas 46" o:spid="_x0000_s1108" editas="canvas" style="width:286.35pt;height:187.55pt;mso-position-horizontal-relative:char;mso-position-vertical-relative:line" coordsize="36366,23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">
                <v:shape id="_x0000_s1109" type="#_x0000_t75" style="position:absolute;width:36366;height:23818;visibility:visible;mso-wrap-style:square">
                  <v:fill o:detectmouseclick="t"/>
                  <v:path o:connecttype="none"/>
                </v:shape>
                <v:rect id="Rectangle 37" o:spid="_x0000_s1110" style="position:absolute;left:10954;top:3351;width:9908;height:17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" filled="f" strokecolor="#005777 [1604]" strokeweight="1pt">
                  <v:textbox>
                    <w:txbxContent>
                      <w:p w14:paraId="307D3D22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1760" o:spid="_x0000_s1111" style="position:absolute;left:10954;top:7639;width:4192;height:9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" fillcolor="#00b0f0 [3204]" strokecolor="#005777 [1604]" strokeweight="1pt">
                  <v:fill r:id="rId11" o:title="" color2="white [3212]" type="pattern"/>
                </v:rect>
                <v:rect id="Rectangle 36" o:spid="_x0000_s1112" style="position:absolute;left:3333;top:7639;width:7621;height:9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" filled="f" strokecolor="#005777 [1604]" strokeweight="1pt">
                  <v:textbox>
                    <w:txbxContent>
                      <w:p w14:paraId="252B00C0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rect id="Rectangle 49" o:spid="_x0000_s1113" style="position:absolute;left:1609;top:865;width:22874;height:22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" filled="f" strokecolor="#005777 [1604]" strokeweight="1pt">
                  <v:textbox>
                    <w:txbxContent>
                      <w:p w14:paraId="13D5FE95" w14:textId="77777777" w:rsidR="008A4139" w:rsidRDefault="008A4139" w:rsidP="008A4139">
                        <w:pPr>
                          <w:rPr>
                            <w:b/>
                          </w:rPr>
                        </w:pPr>
                        <w:r>
                          <w:t>Ω</w:t>
                        </w:r>
                      </w:p>
                    </w:txbxContent>
                  </v:textbox>
                </v:rect>
                <v:shape id="Straight Arrow Connector 1773" o:spid="_x0000_s1114" type="#_x0000_t32" style="position:absolute;left:15146;top:13069;width:140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" strokecolor="#00a6e3 [3044]">
                  <v:stroke endarrow="open"/>
                </v:shape>
                <v:shape id="Picture 1774" o:spid="_x0000_s1115" type="#_x0000_t75" style="position:absolute;left:29151;top:12202;width:4286;height:1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3429FAD3" w14:textId="77777777" w:rsidR="008A4139" w:rsidRDefault="008A4139" w:rsidP="008A4139">
      <w:r>
        <w:t>If we consider discrete probability then where every outcome is equally likely then the probability of A∩B is simply the number of outcomes is A∩B divided by the number of outcomes in the sample space Ω</w:t>
      </w:r>
    </w:p>
    <w:p w14:paraId="49884060" w14:textId="1C02EC5B" w:rsidR="008A4139" w:rsidRDefault="008A06E5" w:rsidP="008A06E5">
      <w:pPr>
        <w:rPr>
          <w:position w:val="-10"/>
        </w:rPr>
      </w:pPr>
      <m:oMath>
        <m:r>
          <w:rPr>
            <w:rFonts w:asci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Ω</m:t>
                </m:r>
              </m:e>
            </m:d>
          </m:den>
        </m:f>
      </m:oMath>
      <w:r w:rsidR="008A4139">
        <w:rPr>
          <w:position w:val="-4"/>
        </w:rPr>
        <w:object w:dxaOrig="765" w:dyaOrig="300" w14:anchorId="6AB23BD4">
          <v:shape id="_x0000_i1028" type="#_x0000_t75" style="width:38.3pt;height:15pt" o:ole="">
            <v:imagedata r:id="rId32" o:title=""/>
          </v:shape>
          <o:OLEObject Type="Embed" ProgID="Equation.3" ShapeID="_x0000_i1028" DrawAspect="Content" ObjectID="_1627966171" r:id="rId33"/>
        </w:object>
      </w:r>
    </w:p>
    <w:p w14:paraId="0B1A86E8" w14:textId="77777777" w:rsidR="008A4139" w:rsidRDefault="008A4139" w:rsidP="008A4139">
      <w:pPr>
        <w:spacing w:after="0" w:line="240" w:lineRule="auto"/>
        <w:rPr>
          <w:rFonts w:ascii="Arial" w:eastAsiaTheme="majorEastAsia" w:hAnsi="Arial" w:cstheme="majorBidi"/>
          <w:bCs/>
          <w:sz w:val="32"/>
          <w:szCs w:val="26"/>
        </w:rPr>
      </w:pPr>
      <w:r>
        <w:br w:type="page"/>
      </w:r>
    </w:p>
    <w:p w14:paraId="13B63891" w14:textId="77777777" w:rsidR="008A4139" w:rsidRDefault="008A4139" w:rsidP="008A4139">
      <w:pPr>
        <w:pStyle w:val="Heading2"/>
        <w:rPr>
          <w:b/>
          <w:bCs/>
          <w:color w:val="00B0F0" w:themeColor="accent1"/>
          <w:sz w:val="36"/>
          <w:szCs w:val="26"/>
        </w:rPr>
      </w:pPr>
      <w:r>
        <w:lastRenderedPageBreak/>
        <w:t>Conditional Probability</w:t>
      </w:r>
    </w:p>
    <w:p w14:paraId="50A4D4B0" w14:textId="77777777" w:rsidR="008A4139" w:rsidRDefault="008A4139" w:rsidP="008A4139">
      <w:pPr>
        <w:pStyle w:val="Heading3"/>
        <w:rPr>
          <w:rFonts w:ascii="Arial" w:hAnsi="Arial" w:cs="Arial"/>
          <w:b/>
          <w:iCs/>
          <w:color w:val="003366"/>
          <w:kern w:val="32"/>
          <w:sz w:val="20"/>
          <w:szCs w:val="28"/>
        </w:rPr>
      </w:pPr>
      <w:r>
        <w:t>P(A|B)</w:t>
      </w:r>
    </w:p>
    <w:p w14:paraId="78F42B48" w14:textId="0897362D" w:rsidR="008A4139" w:rsidRDefault="008A4139" w:rsidP="008A4139">
      <w:r>
        <w:t xml:space="preserve">The conditional probability P(A|B) is the probability that the event A occurs given that the event B has occurred. Of course for A to occur given that B has occurred, the two events A and B must share outcomes. We know that </w:t>
      </w:r>
    </w:p>
    <w:p w14:paraId="4A2D59B3" w14:textId="7EE4FA70" w:rsidR="008A4139" w:rsidRDefault="008A06E5" w:rsidP="008A06E5">
      <w:pPr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den>
          </m:f>
        </m:oMath>
      </m:oMathPara>
    </w:p>
    <w:p w14:paraId="48D6FB46" w14:textId="77777777" w:rsidR="008A4139" w:rsidRDefault="008A4139" w:rsidP="008A4139">
      <w:pPr>
        <w:rPr>
          <w:position w:val="-10"/>
        </w:rPr>
      </w:pPr>
      <w:r>
        <w:rPr>
          <w:position w:val="-10"/>
        </w:rPr>
        <w:t>But if we know that B has occurred there is a higher probability than P(A∩B) that A occurs because the extra information that B has occurred allows us to reduce the sample space.</w:t>
      </w:r>
    </w:p>
    <w:p w14:paraId="7A727EB3" w14:textId="77777777" w:rsidR="008A4139" w:rsidRDefault="008A4139" w:rsidP="008A4139">
      <w:pPr>
        <w:rPr>
          <w:position w:val="-10"/>
        </w:rPr>
      </w:pPr>
    </w:p>
    <w:p w14:paraId="157383CE" w14:textId="7AA0F6CA" w:rsidR="008A4139" w:rsidRDefault="008A4139" w:rsidP="008A4139">
      <w:pPr>
        <w:rPr>
          <w:position w:val="-10"/>
        </w:rPr>
      </w:pPr>
      <w:r>
        <w:rPr>
          <w:noProof/>
        </w:rPr>
        <mc:AlternateContent>
          <mc:Choice Requires="wpc">
            <w:drawing>
              <wp:inline distT="0" distB="0" distL="0" distR="0" wp14:anchorId="12151E0F" wp14:editId="24EB86D9">
                <wp:extent cx="5648325" cy="2759075"/>
                <wp:effectExtent l="0" t="0" r="0" b="3175"/>
                <wp:docPr id="39" name="Canva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" name="Rectangle 1786"/>
                        <wps:cNvSpPr>
                          <a:spLocks noChangeArrowheads="1"/>
                        </wps:cNvSpPr>
                        <wps:spPr bwMode="auto">
                          <a:xfrm>
                            <a:off x="160901" y="75202"/>
                            <a:ext cx="2287010" cy="22108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5D635B" w14:textId="77777777" w:rsidR="008A4139" w:rsidRDefault="008A4139" w:rsidP="008A4139">
                              <w:pPr>
                                <w:rPr>
                                  <w:b/>
                                </w:rPr>
                              </w:pPr>
                              <w: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783"/>
                        <wps:cNvSpPr>
                          <a:spLocks noChangeArrowheads="1"/>
                        </wps:cNvSpPr>
                        <wps:spPr bwMode="auto">
                          <a:xfrm>
                            <a:off x="1095305" y="409511"/>
                            <a:ext cx="990604" cy="17336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F64C59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784"/>
                        <wps:cNvSpPr>
                          <a:spLocks noChangeArrowheads="1"/>
                        </wps:cNvSpPr>
                        <wps:spPr bwMode="auto">
                          <a:xfrm>
                            <a:off x="1095305" y="838223"/>
                            <a:ext cx="419102" cy="9048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Rectangle 1785"/>
                        <wps:cNvSpPr>
                          <a:spLocks noChangeArrowheads="1"/>
                        </wps:cNvSpPr>
                        <wps:spPr bwMode="auto">
                          <a:xfrm>
                            <a:off x="333301" y="838223"/>
                            <a:ext cx="762003" cy="9048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DB952E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traight Arrow Connector 1787"/>
                        <wps:cNvCnPr>
                          <a:cxnSpLocks noChangeShapeType="1"/>
                        </wps:cNvCnPr>
                        <wps:spPr bwMode="auto">
                          <a:xfrm flipV="1">
                            <a:off x="1266806" y="1742547"/>
                            <a:ext cx="0" cy="7625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1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205" y="2505068"/>
                            <a:ext cx="428502" cy="1715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219414" y="341909"/>
                            <a:ext cx="990604" cy="17329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790021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 Ω = 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219414" y="770521"/>
                            <a:ext cx="419102" cy="9042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0ECF7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Straight Arrow Connector 75"/>
                        <wps:cNvCnPr>
                          <a:cxnSpLocks noChangeShapeType="1"/>
                        </wps:cNvCnPr>
                        <wps:spPr bwMode="auto">
                          <a:xfrm>
                            <a:off x="1514407" y="1273535"/>
                            <a:ext cx="17050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151E0F" id="Canvas 39" o:spid="_x0000_s1116" editas="canvas" style="width:444.75pt;height:217.25pt;mso-position-horizontal-relative:char;mso-position-vertical-relative:line" coordsize="56483,27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">
                <v:shape id="_x0000_s1117" type="#_x0000_t75" style="position:absolute;width:56483;height:27590;visibility:visible;mso-wrap-style:square">
                  <v:fill o:detectmouseclick="t"/>
                  <v:path o:connecttype="none"/>
                </v:shape>
                <v:rect id="Rectangle 1786" o:spid="_x0000_s1118" style="position:absolute;left:1609;top:752;width:22870;height:2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" filled="f" strokecolor="#005777 [1604]" strokeweight="1pt">
                  <v:textbox>
                    <w:txbxContent>
                      <w:p w14:paraId="3E5D635B" w14:textId="77777777" w:rsidR="008A4139" w:rsidRDefault="008A4139" w:rsidP="008A4139">
                        <w:pPr>
                          <w:rPr>
                            <w:b/>
                          </w:rPr>
                        </w:pPr>
                        <w:r>
                          <w:t>Ω</w:t>
                        </w:r>
                      </w:p>
                    </w:txbxContent>
                  </v:textbox>
                </v:rect>
                <v:rect id="Rectangle 1783" o:spid="_x0000_s1119" style="position:absolute;left:10953;top:4095;width:9906;height:17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" filled="f" strokecolor="#005777 [1604]" strokeweight="1pt">
                  <v:textbox>
                    <w:txbxContent>
                      <w:p w14:paraId="28F64C59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1784" o:spid="_x0000_s1120" style="position:absolute;left:10953;top:8382;width:4191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" fillcolor="#00b0f0 [3204]" strokecolor="#005777 [1604]" strokeweight="1pt">
                  <v:fill r:id="rId11" o:title="" color2="white [3212]" type="pattern"/>
                </v:rect>
                <v:rect id="Rectangle 1785" o:spid="_x0000_s1121" style="position:absolute;left:3333;top:8382;width:7620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" filled="f" strokecolor="#005777 [1604]" strokeweight="1pt">
                  <v:textbox>
                    <w:txbxContent>
                      <w:p w14:paraId="08DB952E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shape id="Straight Arrow Connector 1787" o:spid="_x0000_s1122" type="#_x0000_t32" style="position:absolute;left:12668;top:17425;width:0;height:7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" strokecolor="#00a6e3 [3044]">
                  <v:stroke endarrow="open"/>
                </v:shape>
                <v:shape id="Picture 1788" o:spid="_x0000_s1123" type="#_x0000_t75" style="position:absolute;left:10382;top:25050;width:4285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">
                  <v:imagedata r:id="rId12" o:title=""/>
                </v:shape>
                <v:rect id="Rectangle 73" o:spid="_x0000_s1124" style="position:absolute;left:32194;top:3419;width:9906;height:17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" filled="f" strokecolor="#005777 [1604]" strokeweight="1pt">
                  <v:textbox>
                    <w:txbxContent>
                      <w:p w14:paraId="15790021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 Ω = B</w:t>
                        </w:r>
                      </w:p>
                    </w:txbxContent>
                  </v:textbox>
                </v:rect>
                <v:rect id="Rectangle 74" o:spid="_x0000_s1125" style="position:absolute;left:32194;top:7705;width:4191;height:9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" fillcolor="#00b0f0 [3204]" strokecolor="#005777 [1604]" strokeweight="1pt">
                  <v:fill r:id="rId11" o:title="" color2="white [3212]" type="pattern"/>
                  <v:textbox>
                    <w:txbxContent>
                      <w:p w14:paraId="43C0ECF7" w14:textId="77777777" w:rsidR="008A4139" w:rsidRDefault="008A4139" w:rsidP="008A4139"/>
                    </w:txbxContent>
                  </v:textbox>
                </v:rect>
                <v:shape id="Straight Arrow Connector 75" o:spid="_x0000_s1126" type="#_x0000_t32" style="position:absolute;left:15144;top:12735;width:17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" strokecolor="#00a6e3 [3044]">
                  <v:stroke endarrow="open"/>
                </v:shape>
                <w10:anchorlock/>
              </v:group>
            </w:pict>
          </mc:Fallback>
        </mc:AlternateContent>
      </w:r>
    </w:p>
    <w:p w14:paraId="0B94232C" w14:textId="31F198FA" w:rsidR="008A4139" w:rsidRDefault="008A06E5" w:rsidP="008A06E5">
      <w:pPr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A|B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</m:den>
          </m:f>
        </m:oMath>
      </m:oMathPara>
    </w:p>
    <w:p w14:paraId="4D15FE57" w14:textId="77777777" w:rsidR="008A4139" w:rsidRDefault="008A4139" w:rsidP="008A4139">
      <w:pPr>
        <w:rPr>
          <w:position w:val="-10"/>
        </w:rPr>
      </w:pPr>
      <w:r>
        <w:rPr>
          <w:position w:val="-10"/>
        </w:rPr>
        <w:t>Because.</w:t>
      </w:r>
    </w:p>
    <w:p w14:paraId="5FCB21A6" w14:textId="0E54C76F" w:rsidR="008A4139" w:rsidRDefault="008A06E5" w:rsidP="008A06E5">
      <w:pPr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A|B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</m:den>
          </m:f>
          <m:r>
            <w:rPr>
              <w:rFonts w:asci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den>
          </m:f>
          <m:r>
            <w:rPr>
              <w:rFonts w:asci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Ω</m:t>
                  </m:r>
                </m:e>
              </m:d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</m:t>
                  </m:r>
                  <m:r>
                    <w:rPr>
                      <w:rFonts w:ascii="Cambria Math"/>
                    </w:rPr>
                    <m:t>∩</m:t>
                  </m:r>
                  <m:r>
                    <w:rPr>
                      <w:rFonts w:asci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B</m:t>
                  </m:r>
                </m:e>
              </m:d>
            </m:den>
          </m:f>
        </m:oMath>
      </m:oMathPara>
    </w:p>
    <w:p w14:paraId="0ED6D98A" w14:textId="77777777" w:rsidR="008A4139" w:rsidRDefault="008A4139" w:rsidP="008A4139"/>
    <w:p w14:paraId="63643CC0" w14:textId="77777777" w:rsidR="008A4139" w:rsidRDefault="008A4139" w:rsidP="008A4139">
      <w:pPr>
        <w:rPr>
          <w:rFonts w:ascii="Arial" w:hAnsi="Arial" w:cs="Arial"/>
          <w:b/>
          <w:iCs/>
          <w:color w:val="003366"/>
          <w:kern w:val="32"/>
          <w:sz w:val="32"/>
          <w:szCs w:val="28"/>
        </w:rPr>
      </w:pPr>
      <w:r>
        <w:br w:type="page"/>
      </w:r>
    </w:p>
    <w:p w14:paraId="177B85BE" w14:textId="77777777" w:rsidR="008A4139" w:rsidRDefault="008A4139" w:rsidP="008A4139">
      <w:pPr>
        <w:pStyle w:val="Heading3"/>
        <w:rPr>
          <w:rFonts w:ascii="Arial" w:hAnsi="Arial"/>
          <w:b/>
          <w:color w:val="auto"/>
          <w:sz w:val="20"/>
          <w:szCs w:val="22"/>
        </w:rPr>
      </w:pPr>
      <w:r>
        <w:lastRenderedPageBreak/>
        <w:t>Multiplication Rule</w:t>
      </w:r>
    </w:p>
    <w:p w14:paraId="72D1DD45" w14:textId="0BB789D3" w:rsidR="008A4139" w:rsidRDefault="008A4139" w:rsidP="008A4139">
      <w:pPr>
        <w:rPr>
          <w:position w:val="-10"/>
        </w:rPr>
      </w:pPr>
      <w:r>
        <w:t xml:space="preserve">Similarly if we are given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  <m:r>
              <w:rPr>
                <w:rFonts w:asci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d>
      </m:oMath>
      <w:r>
        <w:t xml:space="preserve"> we can covert it back to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r>
              <w:rPr>
                <w:rFonts w:asci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d>
      </m:oMath>
      <w:r>
        <w:t xml:space="preserve"> by multiplying it through by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d>
      </m:oMath>
    </w:p>
    <w:p w14:paraId="640C4192" w14:textId="1F9516E2" w:rsidR="008A4139" w:rsidRDefault="008A06E5" w:rsidP="008A4139">
      <w:pPr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</m:oMath>
      </m:oMathPara>
    </w:p>
    <w:p w14:paraId="37EA1A11" w14:textId="65DC89E6" w:rsidR="008A4139" w:rsidRDefault="008A4139" w:rsidP="008A4139">
      <w:pPr>
        <w:rPr>
          <w:position w:val="-10"/>
        </w:rPr>
      </w:pPr>
      <w:r>
        <w:rPr>
          <w:position w:val="-10"/>
        </w:rPr>
        <w:t xml:space="preserve">We can extend this to three events </w:t>
      </w:r>
    </w:p>
    <w:p w14:paraId="2AF6C0CA" w14:textId="249E89AA" w:rsidR="008A4139" w:rsidRDefault="008A06E5" w:rsidP="008A06E5">
      <w:pPr>
        <w:rPr>
          <w:position w:val="-10"/>
        </w:rPr>
      </w:pPr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</m:oMath>
      </m:oMathPara>
    </w:p>
    <w:p w14:paraId="574ECB37" w14:textId="77777777" w:rsidR="008A4139" w:rsidRDefault="008A4139" w:rsidP="008A4139">
      <w:pPr>
        <w:rPr>
          <w:position w:val="-10"/>
        </w:rPr>
      </w:pPr>
    </w:p>
    <w:p w14:paraId="04D6E1EA" w14:textId="77777777" w:rsidR="008A4139" w:rsidRDefault="008A4139" w:rsidP="008A4139">
      <w:pPr>
        <w:rPr>
          <w:position w:val="-10"/>
        </w:rPr>
      </w:pPr>
      <w:r>
        <w:rPr>
          <w:position w:val="-10"/>
        </w:rPr>
        <w:t>And then n events</w:t>
      </w:r>
    </w:p>
    <w:p w14:paraId="42A574D2" w14:textId="77777777" w:rsidR="008A4139" w:rsidRDefault="008A4139" w:rsidP="008A4139">
      <w:pPr>
        <w:rPr>
          <w:position w:val="-10"/>
        </w:rPr>
      </w:pPr>
    </w:p>
    <w:p w14:paraId="607F7993" w14:textId="33E00BC0" w:rsidR="008A4139" w:rsidRDefault="008A06E5" w:rsidP="008A06E5"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...</m:t>
              </m:r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...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...</m:t>
              </m:r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...</m:t>
              </m:r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×</m:t>
          </m:r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...</m:t>
              </m:r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/>
                </w:rPr>
                <m:t>∩</m:t>
              </m:r>
              <m:r>
                <w:rPr>
                  <w:rFonts w:ascii="Cambria Math"/>
                </w:rPr>
                <m:t>...</m:t>
              </m:r>
              <m:r>
                <w:rPr>
                  <w:rFonts w:asci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567DBB7" w14:textId="77777777" w:rsidR="008A4139" w:rsidRDefault="008A4139" w:rsidP="008A4139">
      <w:pPr>
        <w:spacing w:after="0" w:line="240" w:lineRule="auto"/>
        <w:rPr>
          <w:rFonts w:ascii="Arial" w:eastAsiaTheme="majorEastAsia" w:hAnsi="Arial" w:cstheme="majorBidi"/>
          <w:b/>
          <w:bCs/>
          <w:sz w:val="20"/>
        </w:rPr>
      </w:pPr>
      <w:r>
        <w:br w:type="page"/>
      </w:r>
    </w:p>
    <w:p w14:paraId="4C64B0C1" w14:textId="77777777" w:rsidR="008A4139" w:rsidRDefault="008A4139" w:rsidP="008A4139">
      <w:pPr>
        <w:pStyle w:val="Heading3"/>
        <w:rPr>
          <w:rFonts w:ascii="Arial" w:hAnsi="Arial" w:cs="Arial"/>
          <w:b/>
          <w:bCs/>
          <w:iCs/>
          <w:color w:val="003366"/>
          <w:kern w:val="32"/>
          <w:sz w:val="32"/>
          <w:szCs w:val="28"/>
        </w:rPr>
      </w:pPr>
      <w:r>
        <w:lastRenderedPageBreak/>
        <w:t>Partitition Rule</w:t>
      </w:r>
    </w:p>
    <w:p w14:paraId="4DDDBB92" w14:textId="77777777" w:rsidR="008A4139" w:rsidRDefault="008A4139" w:rsidP="008A4139">
      <w:r>
        <w:t>Any event A can be partitioned into those outsomes it shares with a second event B and those outcomes it doesn’t share with B.</w:t>
      </w:r>
    </w:p>
    <w:p w14:paraId="4E71B99D" w14:textId="2F7D4528" w:rsidR="008A4139" w:rsidRDefault="008A4139" w:rsidP="008A06E5">
      <w:r>
        <w:t xml:space="preserve">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</m:e>
        </m:d>
        <m:r>
          <w:rPr>
            <w:rFonts w:asci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c</m:t>
                </m:r>
              </m:sup>
            </m:sSup>
          </m:e>
        </m:d>
      </m:oMath>
    </w:p>
    <w:p w14:paraId="7BEA9340" w14:textId="5570907D" w:rsidR="008A4139" w:rsidRDefault="008A4139" w:rsidP="008A4139">
      <w:r>
        <w:rPr>
          <w:noProof/>
        </w:rPr>
        <mc:AlternateContent>
          <mc:Choice Requires="wpc">
            <w:drawing>
              <wp:inline distT="0" distB="0" distL="0" distR="0" wp14:anchorId="4F2EDF71" wp14:editId="7B931A9A">
                <wp:extent cx="3657600" cy="2647950"/>
                <wp:effectExtent l="0" t="0" r="0" b="0"/>
                <wp:docPr id="29" name="Canva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95300" y="409508"/>
                            <a:ext cx="990600" cy="173363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A0723F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95300" y="838216"/>
                            <a:ext cx="419100" cy="904817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33300" y="838216"/>
                            <a:ext cx="762000" cy="904817"/>
                          </a:xfrm>
                          <a:prstGeom prst="rect">
                            <a:avLst/>
                          </a:prstGeom>
                          <a:pattFill prst="pct5">
                            <a:fgClr>
                              <a:schemeClr val="tx2">
                                <a:lumMod val="60000"/>
                                <a:lumOff val="4000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874D1C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traight Arrow Connector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14400" y="1381126"/>
                            <a:ext cx="9437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6000" y="1294424"/>
                            <a:ext cx="428600" cy="1714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Straight Arrow Connector 83"/>
                        <wps:cNvCnPr>
                          <a:cxnSpLocks noChangeShapeType="1"/>
                          <a:endCxn id="24" idx="2"/>
                        </wps:cNvCnPr>
                        <wps:spPr bwMode="auto">
                          <a:xfrm flipV="1">
                            <a:off x="714300" y="1743033"/>
                            <a:ext cx="0" cy="5845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8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600" y="2327544"/>
                            <a:ext cx="676200" cy="2381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F2EDF71" id="Canvas 29" o:spid="_x0000_s1127" editas="canvas" style="width:4in;height:208.5pt;mso-position-horizontal-relative:char;mso-position-vertical-relative:line" coordsize="36576,26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">
                <v:shape id="_x0000_s1128" type="#_x0000_t75" style="position:absolute;width:36576;height:26479;visibility:visible;mso-wrap-style:square">
                  <v:fill o:detectmouseclick="t"/>
                  <v:path o:connecttype="none"/>
                </v:shape>
                <v:rect id="Rectangle 40" o:spid="_x0000_s1129" style="position:absolute;left:10953;top:4095;width:9906;height:17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" filled="f" strokecolor="#005777 [1604]" strokeweight="1pt">
                  <v:textbox>
                    <w:txbxContent>
                      <w:p w14:paraId="19A0723F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B</w:t>
                        </w:r>
                      </w:p>
                    </w:txbxContent>
                  </v:textbox>
                </v:rect>
                <v:rect id="Rectangle 41" o:spid="_x0000_s1130" style="position:absolute;left:10953;top:8382;width:4191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" fillcolor="#00b0f0 [3204]" strokecolor="#005777 [1604]" strokeweight="1pt">
                  <v:fill r:id="rId11" o:title="" color2="white [3212]" type="pattern"/>
                </v:rect>
                <v:rect id="Rectangle 42" o:spid="_x0000_s1131" style="position:absolute;left:3333;top:8382;width:7620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" fillcolor="#7076cc [1951]" strokecolor="#005777 [1604]" strokeweight="1pt">
                  <v:fill r:id="rId22" o:title="" color2="white [3212]" type="pattern"/>
                  <v:textbox>
                    <w:txbxContent>
                      <w:p w14:paraId="5D874D1C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shape id="Straight Arrow Connector 43" o:spid="_x0000_s1132" type="#_x0000_t32" style="position:absolute;left:15144;top:13811;width:94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" strokecolor="#00a6e3 [3044]">
                  <v:stroke endarrow="open"/>
                </v:shape>
                <v:shape id="Picture 44" o:spid="_x0000_s1133" type="#_x0000_t75" style="position:absolute;left:24860;top:12944;width:4286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">
                  <v:imagedata r:id="rId12" o:title=""/>
                </v:shape>
                <v:shape id="Straight Arrow Connector 83" o:spid="_x0000_s1134" type="#_x0000_t32" style="position:absolute;left:7143;top:17430;width:0;height:58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" strokecolor="#00a6e3 [3044]">
                  <v:stroke endarrow="open"/>
                </v:shape>
                <v:shape id="Picture 47" o:spid="_x0000_s1135" type="#_x0000_t75" style="position:absolute;left:3616;top:23275;width:6762;height:2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">
                  <v:imagedata r:id="rId35" o:title=""/>
                </v:shape>
                <w10:anchorlock/>
              </v:group>
            </w:pict>
          </mc:Fallback>
        </mc:AlternateContent>
      </w:r>
    </w:p>
    <w:p w14:paraId="711FE892" w14:textId="77777777" w:rsidR="008A4139" w:rsidRDefault="008A4139" w:rsidP="008A4139"/>
    <w:p w14:paraId="702A1FA6" w14:textId="77777777" w:rsidR="008A4139" w:rsidRDefault="008A4139" w:rsidP="008A4139">
      <w:r>
        <w:t>We can express this using conditional probabilities as.</w:t>
      </w:r>
    </w:p>
    <w:p w14:paraId="1B0D11D4" w14:textId="77777777" w:rsidR="008A4139" w:rsidRDefault="008A4139" w:rsidP="008A4139"/>
    <w:p w14:paraId="5F71A27E" w14:textId="5DE5AE53" w:rsidR="008A4139" w:rsidRDefault="008A06E5" w:rsidP="008A06E5">
      <m:oMathPara>
        <m:oMath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</m:t>
              </m:r>
            </m:e>
          </m:d>
          <m:r>
            <w:rPr>
              <w:rFonts w:asci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A|B</m:t>
              </m:r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B</m:t>
              </m:r>
            </m:e>
          </m:d>
          <m:r>
            <w:rPr>
              <w:rFonts w:asci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A|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c</m:t>
                  </m:r>
                </m:sup>
              </m:sSup>
            </m:e>
          </m:d>
          <m:r>
            <w:rPr>
              <w:rFonts w:asci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B</m:t>
                  </m:r>
                </m:e>
                <m:sup>
                  <m:r>
                    <w:rPr>
                      <w:rFonts w:ascii="Cambria Math"/>
                    </w:rPr>
                    <m:t>c</m:t>
                  </m:r>
                </m:sup>
              </m:sSup>
            </m:e>
          </m:d>
        </m:oMath>
      </m:oMathPara>
    </w:p>
    <w:p w14:paraId="2573A99F" w14:textId="77777777" w:rsidR="008A4139" w:rsidRDefault="008A4139" w:rsidP="008A4139">
      <w:pPr>
        <w:spacing w:after="0" w:line="240" w:lineRule="auto"/>
        <w:rPr>
          <w:rFonts w:ascii="Arial" w:eastAsiaTheme="majorEastAsia" w:hAnsi="Arial" w:cstheme="majorBidi"/>
          <w:b/>
          <w:bCs/>
          <w:sz w:val="20"/>
        </w:rPr>
      </w:pPr>
      <w:r>
        <w:br w:type="page"/>
      </w:r>
    </w:p>
    <w:p w14:paraId="5A7112DD" w14:textId="000AC1D7" w:rsidR="008A06E5" w:rsidRPr="008A06E5" w:rsidRDefault="008A4139" w:rsidP="008A06E5">
      <w:pPr>
        <w:pStyle w:val="Heading3"/>
      </w:pPr>
      <w:r>
        <w:lastRenderedPageBreak/>
        <w:t xml:space="preserve">Conditional Partitition Rule </w:t>
      </w:r>
    </w:p>
    <w:p w14:paraId="479D5EF3" w14:textId="126A563E" w:rsidR="008A4139" w:rsidRPr="008A06E5" w:rsidRDefault="008A06E5" w:rsidP="008A4139">
      <w:pPr>
        <w:rPr>
          <w:rFonts w:ascii="Arial"/>
        </w:rPr>
      </w:pPr>
      <m:oMathPara>
        <m:oMath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|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=</m:t>
          </m:r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|</m:t>
              </m:r>
              <m:r>
                <w:rPr>
                  <w:rFonts w:ascii="Cambria Math" w:hAnsi="Cambria Math"/>
                  <w:lang w:eastAsia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∩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e>
          </m:d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|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en-US"/>
            </w:rPr>
            <m:t>+</m:t>
          </m:r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c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∩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e>
          </m:d>
          <m:r>
            <w:rPr>
              <w:rFonts w:ascii="Cambria Math" w:hAnsi="Cambria Math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eastAsia="en-US"/>
                    </w:rPr>
                    <m:t>c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|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e>
          </m:d>
        </m:oMath>
      </m:oMathPara>
    </w:p>
    <w:p w14:paraId="7B5075CD" w14:textId="77777777" w:rsidR="008A4139" w:rsidRDefault="008A4139" w:rsidP="008A4139">
      <w:r>
        <w:t>For a proof of this consider the following</w:t>
      </w:r>
    </w:p>
    <w:p w14:paraId="58C43E65" w14:textId="77777777" w:rsidR="008A4139" w:rsidRDefault="008A4139" w:rsidP="008A4139"/>
    <w:p w14:paraId="7B9A8B85" w14:textId="07650721" w:rsidR="008A4139" w:rsidRDefault="008A4139" w:rsidP="008A4139">
      <w:pPr>
        <w:rPr>
          <w:position w:val="-10"/>
        </w:rPr>
      </w:pPr>
      <w:r>
        <w:rPr>
          <w:noProof/>
        </w:rPr>
        <mc:AlternateContent>
          <mc:Choice Requires="wpc">
            <w:drawing>
              <wp:inline distT="0" distB="0" distL="0" distR="0" wp14:anchorId="543EE284" wp14:editId="4335F0D6">
                <wp:extent cx="5648325" cy="2759075"/>
                <wp:effectExtent l="0" t="0" r="0" b="3175"/>
                <wp:docPr id="21" name="Canva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60901" y="75202"/>
                            <a:ext cx="2287010" cy="22108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05FBBA3" w14:textId="77777777" w:rsidR="008A4139" w:rsidRDefault="008A4139" w:rsidP="008A4139">
                              <w:pPr>
                                <w:rPr>
                                  <w:b/>
                                </w:rPr>
                              </w:pPr>
                              <w: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95305" y="409511"/>
                            <a:ext cx="990604" cy="17336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F05F59E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 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5305" y="838223"/>
                            <a:ext cx="419102" cy="9048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33301" y="838223"/>
                            <a:ext cx="762003" cy="9048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7797E3" w14:textId="77777777" w:rsidR="008A4139" w:rsidRDefault="008A4139" w:rsidP="008A413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traight Arrow Connector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1266806" y="1742547"/>
                            <a:ext cx="0" cy="7625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8205" y="2505068"/>
                            <a:ext cx="428502" cy="1715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219414" y="341909"/>
                            <a:ext cx="990604" cy="173294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BF8F61E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 Ω =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219414" y="770521"/>
                            <a:ext cx="419102" cy="90422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F8E72D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Straight Arrow Connector 71"/>
                        <wps:cNvCnPr>
                          <a:cxnSpLocks noChangeShapeType="1"/>
                        </wps:cNvCnPr>
                        <wps:spPr bwMode="auto">
                          <a:xfrm>
                            <a:off x="1514407" y="1273535"/>
                            <a:ext cx="170500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91412" y="1056329"/>
                            <a:ext cx="428002" cy="1708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43EE284" id="Canvas 21" o:spid="_x0000_s1136" editas="canvas" style="width:444.75pt;height:217.25pt;mso-position-horizontal-relative:char;mso-position-vertical-relative:line" coordsize="56483,275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">
                <v:shape id="_x0000_s1137" type="#_x0000_t75" style="position:absolute;width:56483;height:27590;visibility:visible;mso-wrap-style:square">
                  <v:fill o:detectmouseclick="t"/>
                  <v:path o:connecttype="none"/>
                </v:shape>
                <v:rect id="Rectangle 4" o:spid="_x0000_s1138" style="position:absolute;left:1609;top:752;width:22870;height:2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" filled="f" strokecolor="#005777 [1604]" strokeweight="1pt">
                  <v:textbox>
                    <w:txbxContent>
                      <w:p w14:paraId="405FBBA3" w14:textId="77777777" w:rsidR="008A4139" w:rsidRDefault="008A4139" w:rsidP="008A4139">
                        <w:pPr>
                          <w:rPr>
                            <w:b/>
                          </w:rPr>
                        </w:pPr>
                        <w:r>
                          <w:t>Ω</w:t>
                        </w:r>
                      </w:p>
                    </w:txbxContent>
                  </v:textbox>
                </v:rect>
                <v:rect id="Rectangle 6" o:spid="_x0000_s1139" style="position:absolute;left:10953;top:4095;width:9906;height:17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" filled="f" strokecolor="#005777 [1604]" strokeweight="1pt">
                  <v:textbox>
                    <w:txbxContent>
                      <w:p w14:paraId="3F05F59E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 C</w:t>
                        </w:r>
                      </w:p>
                    </w:txbxContent>
                  </v:textbox>
                </v:rect>
                <v:rect id="Rectangle 7" o:spid="_x0000_s1140" style="position:absolute;left:10953;top:8382;width:4191;height:9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" fillcolor="#00b0f0 [3204]" strokecolor="#005777 [1604]" strokeweight="1pt">
                  <v:fill r:id="rId11" o:title="" color2="white [3212]" type="pattern"/>
                </v:rect>
                <v:rect id="Rectangle 8" o:spid="_x0000_s1141" style="position:absolute;left:3333;top:8382;width:7620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" filled="f" strokecolor="#005777 [1604]" strokeweight="1pt">
                  <v:textbox>
                    <w:txbxContent>
                      <w:p w14:paraId="107797E3" w14:textId="77777777" w:rsidR="008A4139" w:rsidRDefault="008A4139" w:rsidP="008A4139">
                        <w:r>
                          <w:t>A</w:t>
                        </w:r>
                      </w:p>
                    </w:txbxContent>
                  </v:textbox>
                </v:rect>
                <v:shape id="Straight Arrow Connector 46" o:spid="_x0000_s1142" type="#_x0000_t32" style="position:absolute;left:12668;top:17425;width:0;height:76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" strokecolor="#00a6e3 [3044]">
                  <v:stroke endarrow="open"/>
                </v:shape>
                <v:shape id="Picture 56" o:spid="_x0000_s1143" type="#_x0000_t75" style="position:absolute;left:10382;top:25050;width:4285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">
                  <v:imagedata r:id="rId12" o:title=""/>
                </v:shape>
                <v:rect id="Rectangle 59" o:spid="_x0000_s1144" style="position:absolute;left:32194;top:3419;width:9906;height:17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" filled="f" strokecolor="#005777 [1604]" strokeweight="1pt">
                  <v:textbox>
                    <w:txbxContent>
                      <w:p w14:paraId="4BF8F61E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 Ω = C</w:t>
                        </w:r>
                      </w:p>
                    </w:txbxContent>
                  </v:textbox>
                </v:rect>
                <v:rect id="Rectangle 70" o:spid="_x0000_s1145" style="position:absolute;left:32194;top:7705;width:4191;height:9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" fillcolor="#00b0f0 [3204]" strokecolor="#005777 [1604]" strokeweight="1pt">
                  <v:fill r:id="rId11" o:title="" color2="white [3212]" type="pattern"/>
                  <v:textbox>
                    <w:txbxContent>
                      <w:p w14:paraId="03F8E72D" w14:textId="77777777" w:rsidR="008A4139" w:rsidRDefault="008A4139" w:rsidP="008A4139"/>
                    </w:txbxContent>
                  </v:textbox>
                </v:rect>
                <v:shape id="Straight Arrow Connector 71" o:spid="_x0000_s1146" type="#_x0000_t32" style="position:absolute;left:15144;top:12735;width:17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" strokecolor="#00a6e3 [3044]">
                  <v:stroke endarrow="open"/>
                </v:shape>
                <v:shape id="Picture 110" o:spid="_x0000_s1147" type="#_x0000_t75" style="position:absolute;left:27914;top:10563;width:4280;height:1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">
                  <v:imagedata r:id="rId12" o:title=""/>
                </v:shape>
                <w10:anchorlock/>
              </v:group>
            </w:pict>
          </mc:Fallback>
        </mc:AlternateContent>
      </w:r>
    </w:p>
    <w:p w14:paraId="72E75D8E" w14:textId="51F9EE11" w:rsidR="008A4139" w:rsidRDefault="008A4139" w:rsidP="008A06E5">
      <w:r>
        <w:tab/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C</m:t>
                </m:r>
              </m:e>
            </m:d>
          </m:num>
          <m:den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</m:den>
        </m:f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LISTNUM Equation </w:instrText>
      </w:r>
      <w:r>
        <w:fldChar w:fldCharType="end"/>
      </w:r>
    </w:p>
    <w:p w14:paraId="30FD14B0" w14:textId="77777777" w:rsidR="008A4139" w:rsidRDefault="008A4139" w:rsidP="008A4139"/>
    <w:p w14:paraId="780F6067" w14:textId="77777777" w:rsidR="008A4139" w:rsidRDefault="008A4139" w:rsidP="008A4139">
      <w:r>
        <w:t>But the set</w:t>
      </w:r>
      <w:r>
        <w:rPr>
          <w:position w:val="-6"/>
        </w:rPr>
        <w:object w:dxaOrig="675" w:dyaOrig="270" w14:anchorId="3067753C">
          <v:shape id="_x0000_i1029" type="#_x0000_t75" style="width:33.7pt;height:13.55pt" o:ole="">
            <v:imagedata r:id="rId36" o:title=""/>
          </v:shape>
          <o:OLEObject Type="Embed" ProgID="Equation.3" ShapeID="_x0000_i1029" DrawAspect="Content" ObjectID="_1627966172" r:id="rId37"/>
        </w:object>
      </w:r>
      <w:r>
        <w:t>can be broken up into the part that interects with a third set B and the part that doesn’t intersect with the third set B</w:t>
      </w:r>
    </w:p>
    <w:p w14:paraId="00F23FAA" w14:textId="62D3A509" w:rsidR="008A4139" w:rsidRDefault="008A4139" w:rsidP="008A06E5">
      <w:r>
        <w:tab/>
      </w:r>
      <w:r>
        <w:rPr>
          <w:position w:val="-10"/>
        </w:rPr>
        <w:object w:dxaOrig="180" w:dyaOrig="345" w14:anchorId="0C093F2A">
          <v:shape id="_x0000_i1030" type="#_x0000_t75" style="width:9.2pt;height:17.3pt" o:ole="">
            <v:imagedata r:id="rId38" o:title=""/>
          </v:shape>
          <o:OLEObject Type="Embed" ProgID="Equation.3" ShapeID="_x0000_i1030" DrawAspect="Content" ObjectID="_1627966173" r:id="rId39"/>
        </w:object>
      </w:r>
      <m:oMath>
        <m:r>
          <w:rPr>
            <w:rFonts w:ascii="Cambria Math"/>
          </w:rPr>
          <m:t>A</m:t>
        </m:r>
        <m:r>
          <w:rPr>
            <w:rFonts w:ascii="Cambria Math"/>
          </w:rPr>
          <m:t>∩</m:t>
        </m:r>
        <m:r>
          <w:rPr>
            <w:rFonts w:asci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</m:e>
        </m:d>
        <m:r>
          <w:rPr>
            <w:rFonts w:ascii="Cambria Math" w:hAnsi="Cambria Math" w:cs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  <m:r>
                  <w:rPr>
                    <w:rFonts w:ascii="Cambria Math"/>
                  </w:rPr>
                  <m:t>∩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B</m:t>
                    </m:r>
                  </m:e>
                  <m:sup>
                    <m:r>
                      <w:rPr>
                        <w:rFonts w:ascii="Cambria Math"/>
                      </w:rPr>
                      <m:t>C</m:t>
                    </m:r>
                  </m:sup>
                </m:sSup>
              </m:e>
            </m:d>
          </m:e>
        </m:d>
      </m:oMath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LISTNUM Equation </w:instrText>
      </w:r>
      <w:r>
        <w:fldChar w:fldCharType="end"/>
      </w:r>
    </w:p>
    <w:p w14:paraId="68811421" w14:textId="77777777" w:rsidR="008A4139" w:rsidRDefault="008A4139" w:rsidP="008A4139"/>
    <w:p w14:paraId="3AEE18BF" w14:textId="77777777" w:rsidR="008A4139" w:rsidRDefault="008A4139" w:rsidP="008A4139"/>
    <w:p w14:paraId="5B3825C3" w14:textId="4EB989BE" w:rsidR="008A4139" w:rsidRDefault="008A4139" w:rsidP="008A4139">
      <w:r>
        <w:rPr>
          <w:noProof/>
        </w:rPr>
        <w:lastRenderedPageBreak/>
        <mc:AlternateContent>
          <mc:Choice Requires="wpc">
            <w:drawing>
              <wp:inline distT="0" distB="0" distL="0" distR="0" wp14:anchorId="0B84D472" wp14:editId="2FA45765">
                <wp:extent cx="5486400" cy="2066925"/>
                <wp:effectExtent l="0" t="0" r="0" b="0"/>
                <wp:docPr id="10" name="Canva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219400" y="275203"/>
                            <a:ext cx="990600" cy="173292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733FE0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> 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219400" y="1226915"/>
                            <a:ext cx="419100" cy="44770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249012" w14:textId="77777777" w:rsidR="008A4139" w:rsidRDefault="008A4139" w:rsidP="008A4139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Straight Arrow Connector 104"/>
                        <wps:cNvCnPr>
                          <a:cxnSpLocks noChangeShapeType="1"/>
                          <a:endCxn id="5" idx="1"/>
                        </wps:cNvCnPr>
                        <wps:spPr bwMode="auto">
                          <a:xfrm>
                            <a:off x="2266900" y="1006012"/>
                            <a:ext cx="952500" cy="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514600" y="95301"/>
                            <a:ext cx="2343100" cy="114001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6D5F82C" w14:textId="77777777" w:rsidR="008A4139" w:rsidRDefault="008A4139" w:rsidP="008A413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lang w:val="en-US"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219400" y="786710"/>
                            <a:ext cx="419100" cy="439105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accent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F1F9B" w14:textId="77777777" w:rsidR="008A4139" w:rsidRDefault="008A4139" w:rsidP="008A4139">
                              <w:pPr>
                                <w:pStyle w:val="NormalWeb"/>
                                <w:spacing w:before="0" w:beforeAutospacing="0" w:after="20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Straight Arrow Connector 126"/>
                        <wps:cNvCnPr>
                          <a:cxnSpLocks noChangeShapeType="1"/>
                        </wps:cNvCnPr>
                        <wps:spPr bwMode="auto">
                          <a:xfrm>
                            <a:off x="2247900" y="1443017"/>
                            <a:ext cx="9810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466900" y="786710"/>
                            <a:ext cx="762000" cy="88581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891D62" w14:textId="77777777" w:rsidR="008A4139" w:rsidRDefault="008A4139" w:rsidP="008A4139">
                              <w:pPr>
                                <w:pStyle w:val="NormalWeb"/>
                                <w:spacing w:before="0" w:beforeAutospacing="0" w:after="200" w:afterAutospacing="0"/>
                                <w:rPr>
                                  <w:rFonts w:eastAsia="Calibri"/>
                                  <w:color w:val="000000"/>
                                </w:rPr>
                              </w:pPr>
                            </w:p>
                            <w:p w14:paraId="4E392BD7" w14:textId="77777777" w:rsidR="008A4139" w:rsidRDefault="008A4139" w:rsidP="008A4139">
                              <w:pPr>
                                <w:pStyle w:val="NormalWeb"/>
                                <w:spacing w:before="0" w:beforeAutospacing="0" w:after="200" w:afterAutospacing="0"/>
                                <w:rPr>
                                  <w:rFonts w:eastAsia="Calibri"/>
                                  <w:color w:val="000000"/>
                                </w:rPr>
                              </w:pPr>
                            </w:p>
                            <w:p w14:paraId="0253BEE3" w14:textId="77777777" w:rsidR="008A4139" w:rsidRDefault="008A4139" w:rsidP="008A4139">
                              <w:pPr>
                                <w:pStyle w:val="NormalWeb"/>
                                <w:spacing w:before="0" w:beforeAutospacing="0" w:after="200" w:afterAutospacing="0"/>
                                <w:rPr>
                                  <w:color w:val="auto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1600" y="913411"/>
                            <a:ext cx="657200" cy="1714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4400" y="1342016"/>
                            <a:ext cx="714400" cy="1810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B84D472" id="Canvas 10" o:spid="_x0000_s1148" editas="canvas" style="width:6in;height:162.75pt;mso-position-horizontal-relative:char;mso-position-vertical-relative:line" coordsize="54864,2066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">
                <v:shape id="_x0000_s1149" type="#_x0000_t75" style="position:absolute;width:54864;height:20669;visibility:visible;mso-wrap-style:square">
                  <v:fill o:detectmouseclick="t"/>
                  <v:path o:connecttype="none"/>
                </v:shape>
                <v:rect id="Rectangle 102" o:spid="_x0000_s1150" style="position:absolute;left:32194;top:2752;width:9906;height:17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" filled="f" strokecolor="#005777 [1604]" strokeweight="1pt">
                  <v:textbox>
                    <w:txbxContent>
                      <w:p w14:paraId="10733FE0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> C</w:t>
                        </w:r>
                      </w:p>
                    </w:txbxContent>
                  </v:textbox>
                </v:rect>
                <v:rect id="Rectangle 103" o:spid="_x0000_s1151" style="position:absolute;left:32194;top:12269;width:4191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" fillcolor="#00b0f0 [3204]" strokecolor="#005777 [1604]" strokeweight="1pt">
                  <v:fill r:id="rId11" o:title="" color2="white [3212]" type="pattern"/>
                  <v:textbox>
                    <w:txbxContent>
                      <w:p w14:paraId="5C249012" w14:textId="77777777" w:rsidR="008A4139" w:rsidRDefault="008A4139" w:rsidP="008A4139"/>
                    </w:txbxContent>
                  </v:textbox>
                </v:rect>
                <v:shape id="Straight Arrow Connector 104" o:spid="_x0000_s1152" type="#_x0000_t32" style="position:absolute;left:22669;top:10060;width:9525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" strokecolor="#00a6e3 [3044]">
                  <v:stroke endarrow="open"/>
                </v:shape>
                <v:rect id="Rectangle 122" o:spid="_x0000_s1153" style="position:absolute;left:25146;top:953;width:23431;height:11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" filled="f" strokecolor="#005777 [1604]" strokeweight="1pt">
                  <v:textbox>
                    <w:txbxContent>
                      <w:p w14:paraId="06D5F82C" w14:textId="77777777" w:rsidR="008A4139" w:rsidRDefault="008A4139" w:rsidP="008A413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color w:val="000000"/>
                            <w:lang w:val="en-US"/>
                          </w:rPr>
                          <w:t xml:space="preserve">B </w:t>
                        </w:r>
                      </w:p>
                    </w:txbxContent>
                  </v:textbox>
                </v:rect>
                <v:rect id="Rectangle 123" o:spid="_x0000_s1154" style="position:absolute;left:32194;top:7867;width:4191;height:4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" fillcolor="#00b0f0 [3204]" strokecolor="#005777 [1604]" strokeweight="1pt">
                  <v:fill r:id="rId11" o:title="" color2="white [3212]" type="pattern"/>
                  <v:textbox>
                    <w:txbxContent>
                      <w:p w14:paraId="2ADF1F9B" w14:textId="77777777" w:rsidR="008A4139" w:rsidRDefault="008A4139" w:rsidP="008A4139">
                        <w:pPr>
                          <w:pStyle w:val="NormalWeb"/>
                          <w:spacing w:before="0" w:beforeAutospacing="0" w:after="200" w:afterAutospacing="0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126" o:spid="_x0000_s1155" type="#_x0000_t32" style="position:absolute;left:22479;top:14430;width:9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" strokecolor="#00a6e3 [3044]">
                  <v:stroke endarrow="open"/>
                </v:shape>
                <v:rect id="Rectangle 127" o:spid="_x0000_s1156" style="position:absolute;left:24669;top:7867;width:7620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" filled="f" strokecolor="#005777 [1604]" strokeweight="1pt">
                  <v:textbox>
                    <w:txbxContent>
                      <w:p w14:paraId="53891D62" w14:textId="77777777" w:rsidR="008A4139" w:rsidRDefault="008A4139" w:rsidP="008A4139">
                        <w:pPr>
                          <w:pStyle w:val="NormalWeb"/>
                          <w:spacing w:before="0" w:beforeAutospacing="0" w:after="200" w:afterAutospacing="0"/>
                          <w:rPr>
                            <w:rFonts w:eastAsia="Calibri"/>
                            <w:color w:val="000000"/>
                          </w:rPr>
                        </w:pPr>
                      </w:p>
                      <w:p w14:paraId="4E392BD7" w14:textId="77777777" w:rsidR="008A4139" w:rsidRDefault="008A4139" w:rsidP="008A4139">
                        <w:pPr>
                          <w:pStyle w:val="NormalWeb"/>
                          <w:spacing w:before="0" w:beforeAutospacing="0" w:after="200" w:afterAutospacing="0"/>
                          <w:rPr>
                            <w:rFonts w:eastAsia="Calibri"/>
                            <w:color w:val="000000"/>
                          </w:rPr>
                        </w:pPr>
                      </w:p>
                      <w:p w14:paraId="0253BEE3" w14:textId="77777777" w:rsidR="008A4139" w:rsidRDefault="008A4139" w:rsidP="008A4139">
                        <w:pPr>
                          <w:pStyle w:val="NormalWeb"/>
                          <w:spacing w:before="0" w:beforeAutospacing="0" w:after="200" w:afterAutospacing="0"/>
                          <w:rPr>
                            <w:color w:val="auto"/>
                          </w:rPr>
                        </w:pPr>
                        <w:r>
                          <w:rPr>
                            <w:rFonts w:eastAsia="Calibri"/>
                            <w:color w:val="000000"/>
                          </w:rPr>
                          <w:t>A</w:t>
                        </w:r>
                      </w:p>
                    </w:txbxContent>
                  </v:textbox>
                </v:rect>
                <v:shape id="Picture 109" o:spid="_x0000_s1157" type="#_x0000_t75" style="position:absolute;left:15516;top:9134;width:6572;height:1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">
                  <v:imagedata r:id="rId42" o:title=""/>
                </v:shape>
                <v:shape id="Picture 111" o:spid="_x0000_s1158" type="#_x0000_t75" style="position:absolute;left:14944;top:13420;width:7144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">
                  <v:imagedata r:id="rId43" o:title=""/>
                </v:shape>
                <w10:anchorlock/>
              </v:group>
            </w:pict>
          </mc:Fallback>
        </mc:AlternateContent>
      </w:r>
    </w:p>
    <w:p w14:paraId="140D8388" w14:textId="77777777" w:rsidR="008A4139" w:rsidRDefault="008A4139" w:rsidP="008A4139"/>
    <w:p w14:paraId="657BBC24" w14:textId="77777777" w:rsidR="008A4139" w:rsidRDefault="008A4139" w:rsidP="008A4139">
      <w:r>
        <w:t>So we can insert 2 into 1</w:t>
      </w:r>
    </w:p>
    <w:p w14:paraId="56ED92B5" w14:textId="7A028119" w:rsidR="008A4139" w:rsidRDefault="008A06E5" w:rsidP="008A06E5"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</m:t>
                </m:r>
                <m:r>
                  <w:rPr>
                    <w:rFonts w:ascii="Cambria Math"/>
                  </w:rPr>
                  <m:t>∩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  <m:r>
                          <w:rPr>
                            <w:rFonts w:ascii="Cambria Math"/>
                          </w:rPr>
                          <m:t>∩</m:t>
                        </m:r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∪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C</m:t>
                        </m:r>
                        <m:r>
                          <w:rPr>
                            <w:rFonts w:ascii="Cambria Math"/>
                          </w:rPr>
                          <m:t>∩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/>
                              </w:rPr>
                              <m:t>C</m:t>
                            </m:r>
                          </m:sup>
                        </m:sSup>
                      </m:e>
                    </m:d>
                  </m:e>
                </m:d>
              </m:e>
            </m:d>
          </m:num>
          <m:den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</m:den>
        </m:f>
      </m:oMath>
      <w:r w:rsidR="008A4139">
        <w:tab/>
      </w:r>
      <w:r w:rsidR="008A4139">
        <w:tab/>
      </w:r>
      <w:r w:rsidR="008A4139">
        <w:tab/>
      </w:r>
      <w:r w:rsidR="008A4139">
        <w:tab/>
      </w:r>
      <w:r w:rsidR="008A4139">
        <w:tab/>
      </w:r>
      <w:r w:rsidR="008A4139">
        <w:tab/>
      </w:r>
      <w:r w:rsidR="008A4139">
        <w:fldChar w:fldCharType="begin"/>
      </w:r>
      <w:r w:rsidR="008A4139">
        <w:instrText xml:space="preserve"> LISTNUM Equation </w:instrText>
      </w:r>
      <w:r w:rsidR="008A4139">
        <w:fldChar w:fldCharType="end"/>
      </w:r>
    </w:p>
    <w:p w14:paraId="73221D97" w14:textId="77777777" w:rsidR="008A4139" w:rsidRDefault="008A4139" w:rsidP="008A4139"/>
    <w:p w14:paraId="7ED62303" w14:textId="301BA053" w:rsidR="008A4139" w:rsidRDefault="008A4139" w:rsidP="008A06E5">
      <w:r>
        <w:t xml:space="preserve">Now we need to remember that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</m:oMath>
      <w:r>
        <w:t>we update the numerator on the RHS of 3</w:t>
      </w:r>
    </w:p>
    <w:p w14:paraId="780A1F59" w14:textId="77777777" w:rsidR="008A4139" w:rsidRDefault="008A4139" w:rsidP="008A4139"/>
    <w:p w14:paraId="3761A3E0" w14:textId="30E8F0DE" w:rsidR="008A4139" w:rsidRDefault="008A06E5" w:rsidP="008A06E5"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A|C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  <m:r>
              <w:rPr>
                <w:rFonts w:asci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A|C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  <m:r>
                  <w:rPr>
                    <w:rFonts w:ascii="Cambria Math"/>
                  </w:rPr>
                  <m:t>∩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B</m:t>
                    </m:r>
                  </m:e>
                  <m:sup>
                    <m:r>
                      <w:rPr>
                        <w:rFonts w:ascii="Cambria Math"/>
                      </w:rPr>
                      <m:t>C</m:t>
                    </m:r>
                  </m:sup>
                </m:sSup>
              </m:e>
            </m:d>
          </m:num>
          <m:den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</m:den>
        </m:f>
      </m:oMath>
      <w:r w:rsidR="008A4139">
        <w:tab/>
      </w:r>
      <w:r w:rsidR="008A4139">
        <w:tab/>
      </w:r>
      <w:r w:rsidR="008A4139">
        <w:tab/>
      </w:r>
      <w:r w:rsidR="008A4139">
        <w:tab/>
      </w:r>
      <w:r w:rsidR="008A4139">
        <w:fldChar w:fldCharType="begin"/>
      </w:r>
      <w:r w:rsidR="008A4139">
        <w:instrText xml:space="preserve"> LISTNUM Equation </w:instrText>
      </w:r>
      <w:r w:rsidR="008A4139">
        <w:fldChar w:fldCharType="end"/>
      </w:r>
    </w:p>
    <w:p w14:paraId="37D89CAC" w14:textId="77777777" w:rsidR="008A4139" w:rsidRDefault="008A4139" w:rsidP="008A4139"/>
    <w:p w14:paraId="0BFF333A" w14:textId="4795FD1B" w:rsidR="008A4139" w:rsidRDefault="008A4139" w:rsidP="008A06E5">
      <w:r>
        <w:t xml:space="preserve">Finally we note that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B|C</m:t>
            </m:r>
          </m:e>
        </m:d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</m:t>
            </m:r>
          </m:e>
        </m:d>
      </m:oMath>
      <w:r>
        <w:t>and use this to update the numerator on the RHS</w:t>
      </w:r>
    </w:p>
    <w:p w14:paraId="585CE926" w14:textId="1D5754EA" w:rsidR="008A4139" w:rsidRDefault="008A06E5" w:rsidP="008A06E5"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A|C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B|C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  <m:r>
              <w:rPr>
                <w:rFonts w:asci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A|C</m:t>
                </m:r>
                <m:r>
                  <w:rPr>
                    <w:rFonts w:ascii="Cambria Math"/>
                  </w:rPr>
                  <m:t>∩</m:t>
                </m:r>
                <m:r>
                  <w:rPr>
                    <w:rFonts w:ascii="Cambria Math"/>
                  </w:rPr>
                  <m:t>B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B</m:t>
                    </m:r>
                  </m:e>
                  <m:sup>
                    <m:r>
                      <w:rPr>
                        <w:rFonts w:ascii="Cambria Math"/>
                      </w:rPr>
                      <m:t>C</m:t>
                    </m:r>
                  </m:sup>
                </m:sSup>
                <m:r>
                  <w:rPr>
                    <w:rFonts w:ascii="Cambria Math"/>
                  </w:rPr>
                  <m:t>|C</m:t>
                </m:r>
              </m:e>
            </m:d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</m:num>
          <m:den>
            <m:r>
              <w:rPr>
                <w:rFonts w:asci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C</m:t>
                </m:r>
              </m:e>
            </m:d>
          </m:den>
        </m:f>
      </m:oMath>
      <w:r w:rsidR="008A4139">
        <w:tab/>
      </w:r>
      <w:r w:rsidR="008A4139">
        <w:tab/>
      </w:r>
      <w:r w:rsidR="008A4139">
        <w:fldChar w:fldCharType="begin"/>
      </w:r>
      <w:r w:rsidR="008A4139">
        <w:instrText xml:space="preserve"> LISTNUM Equation </w:instrText>
      </w:r>
      <w:r w:rsidR="008A4139">
        <w:fldChar w:fldCharType="end"/>
      </w:r>
    </w:p>
    <w:p w14:paraId="7F692FAB" w14:textId="77777777" w:rsidR="008A4139" w:rsidRDefault="008A4139" w:rsidP="008A4139"/>
    <w:p w14:paraId="01569D4C" w14:textId="77777777" w:rsidR="008A4139" w:rsidRDefault="008A4139" w:rsidP="008A4139">
      <w:r>
        <w:t xml:space="preserve">Finally we cancel the P(C)’s </w:t>
      </w:r>
    </w:p>
    <w:p w14:paraId="72DD2EEB" w14:textId="0F30C913" w:rsidR="008A4139" w:rsidRDefault="008A06E5" w:rsidP="008A06E5"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</m:e>
        </m:d>
        <m:r>
          <w:rPr>
            <w:rFonts w:asci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B|C</m:t>
            </m:r>
          </m:e>
        </m:d>
        <m:r>
          <w:rPr>
            <w:rFonts w:asci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A|C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B</m:t>
                </m:r>
              </m:e>
              <m:sup>
                <m:r>
                  <w:rPr>
                    <w:rFonts w:ascii="Cambria Math"/>
                  </w:rPr>
                  <m:t>C</m:t>
                </m:r>
              </m:sup>
            </m:sSup>
            <m:r>
              <w:rPr>
                <w:rFonts w:ascii="Cambria Math"/>
              </w:rPr>
              <m:t>|C</m:t>
            </m:r>
          </m:e>
        </m:d>
      </m:oMath>
      <w:r w:rsidR="008A4139">
        <w:tab/>
      </w:r>
      <w:r w:rsidR="008A4139">
        <w:tab/>
      </w:r>
      <w:r w:rsidR="008A4139">
        <w:fldChar w:fldCharType="begin"/>
      </w:r>
      <w:r w:rsidR="008A4139">
        <w:instrText xml:space="preserve"> LISTNUM Equation </w:instrText>
      </w:r>
      <w:r w:rsidR="008A4139">
        <w:fldChar w:fldCharType="end"/>
      </w:r>
    </w:p>
    <w:p w14:paraId="2A5DE40F" w14:textId="77777777" w:rsidR="008A4139" w:rsidRDefault="008A4139" w:rsidP="008A4139"/>
    <w:p w14:paraId="6F02EE09" w14:textId="77777777" w:rsidR="008A4139" w:rsidRDefault="008A4139" w:rsidP="008A4139"/>
    <w:p w14:paraId="02BCD821" w14:textId="45E35103" w:rsidR="00EC57A3" w:rsidRDefault="00EC57A3" w:rsidP="00015CDA">
      <w:pPr>
        <w:pStyle w:val="Heading2"/>
      </w:pPr>
    </w:p>
    <w:sectPr w:rsidR="00EC57A3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3B83A" w14:textId="77777777" w:rsidR="00DB2C97" w:rsidRDefault="00DB2C97" w:rsidP="00DC0620">
      <w:r>
        <w:separator/>
      </w:r>
    </w:p>
  </w:endnote>
  <w:endnote w:type="continuationSeparator" w:id="0">
    <w:p w14:paraId="776EB9C0" w14:textId="77777777" w:rsidR="00DB2C97" w:rsidRDefault="00DB2C97" w:rsidP="00DC0620">
      <w:r>
        <w:continuationSeparator/>
      </w:r>
    </w:p>
  </w:endnote>
  <w:endnote w:type="continuationNotice" w:id="1">
    <w:p w14:paraId="34CD5AAB" w14:textId="77777777" w:rsidR="00DB2C97" w:rsidRDefault="00DB2C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315A0" w14:textId="77777777" w:rsidR="00DB2C97" w:rsidRDefault="00DB2C97" w:rsidP="00DC0620">
      <w:r>
        <w:separator/>
      </w:r>
    </w:p>
  </w:footnote>
  <w:footnote w:type="continuationSeparator" w:id="0">
    <w:p w14:paraId="121ED63B" w14:textId="77777777" w:rsidR="00DB2C97" w:rsidRDefault="00DB2C97" w:rsidP="00DC0620">
      <w:r>
        <w:continuationSeparator/>
      </w:r>
    </w:p>
  </w:footnote>
  <w:footnote w:type="continuationNotice" w:id="1">
    <w:p w14:paraId="4B5FB394" w14:textId="77777777" w:rsidR="00DB2C97" w:rsidRDefault="00DB2C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thor"/>
      <w:tag w:val=""/>
      <w:id w:val="-952397527"/>
      <w:placeholder>
        <w:docPart w:val="BDFFA1F0A3694337A2610F5E20D797F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4240688A" w14:textId="3A446505" w:rsidR="00400650" w:rsidRDefault="0087484C" w:rsidP="000C12BC">
        <w:pPr>
          <w:pStyle w:val="Header"/>
          <w:jc w:val="center"/>
        </w:pPr>
        <w:r>
          <w:t>Risk and Pricing Solutions</w:t>
        </w:r>
      </w:p>
    </w:sdtContent>
  </w:sdt>
  <w:p w14:paraId="75F81ABE" w14:textId="77777777" w:rsidR="003C6075" w:rsidRDefault="003C60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4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2"/>
  </w:num>
  <w:num w:numId="9">
    <w:abstractNumId w:val="37"/>
  </w:num>
  <w:num w:numId="10">
    <w:abstractNumId w:val="19"/>
  </w:num>
  <w:num w:numId="11">
    <w:abstractNumId w:val="36"/>
  </w:num>
  <w:num w:numId="12">
    <w:abstractNumId w:val="31"/>
  </w:num>
  <w:num w:numId="13">
    <w:abstractNumId w:val="24"/>
  </w:num>
  <w:num w:numId="14">
    <w:abstractNumId w:val="16"/>
  </w:num>
  <w:num w:numId="15">
    <w:abstractNumId w:val="33"/>
  </w:num>
  <w:num w:numId="16">
    <w:abstractNumId w:val="38"/>
  </w:num>
  <w:num w:numId="17">
    <w:abstractNumId w:val="23"/>
  </w:num>
  <w:num w:numId="18">
    <w:abstractNumId w:val="32"/>
  </w:num>
  <w:num w:numId="19">
    <w:abstractNumId w:val="10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</w:num>
  <w:num w:numId="22">
    <w:abstractNumId w:val="15"/>
  </w:num>
  <w:num w:numId="23">
    <w:abstractNumId w:val="29"/>
  </w:num>
  <w:num w:numId="24">
    <w:abstractNumId w:val="30"/>
  </w:num>
  <w:num w:numId="25">
    <w:abstractNumId w:val="35"/>
  </w:num>
  <w:num w:numId="26">
    <w:abstractNumId w:val="2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5"/>
  </w:num>
  <w:num w:numId="36">
    <w:abstractNumId w:val="17"/>
  </w:num>
  <w:num w:numId="37">
    <w:abstractNumId w:val="18"/>
  </w:num>
  <w:num w:numId="38">
    <w:abstractNumId w:val="26"/>
  </w:num>
  <w:num w:numId="39">
    <w:abstractNumId w:val="27"/>
  </w:num>
  <w:num w:numId="4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2BC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4A66"/>
    <w:rsid w:val="00275086"/>
    <w:rsid w:val="002752A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2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43E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3B45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06E5"/>
    <w:rsid w:val="008A1CDE"/>
    <w:rsid w:val="008A23DE"/>
    <w:rsid w:val="008A246C"/>
    <w:rsid w:val="008A3C13"/>
    <w:rsid w:val="008A3D35"/>
    <w:rsid w:val="008A3E41"/>
    <w:rsid w:val="008A4139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46EB"/>
    <w:rsid w:val="00B4486B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2C97"/>
    <w:rsid w:val="00DB382E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5364"/>
    <w:rsid w:val="00E415C7"/>
    <w:rsid w:val="00E418E2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43E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43E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43E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243E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E243E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E243E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24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4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4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4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7E243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E243E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243E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E243E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E243E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E243E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E243E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E243E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43E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43E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43E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7E243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E243E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7E243E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E243E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7E243E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7E243E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7E243E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7E243E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7E243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43E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7E243E"/>
    <w:rPr>
      <w:b/>
    </w:rPr>
  </w:style>
  <w:style w:type="numbering" w:customStyle="1" w:styleId="KennysListStyles">
    <w:name w:val="KennysListStyles"/>
    <w:uiPriority w:val="99"/>
    <w:rsid w:val="007E243E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7E243E"/>
    <w:rPr>
      <w:b/>
    </w:rPr>
  </w:style>
  <w:style w:type="paragraph" w:customStyle="1" w:styleId="Answer">
    <w:name w:val="Answer"/>
    <w:basedOn w:val="Normal"/>
    <w:qFormat/>
    <w:rsid w:val="007E243E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7E243E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7E2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7E243E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7E243E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7E243E"/>
    <w:rPr>
      <w:smallCaps/>
    </w:rPr>
  </w:style>
  <w:style w:type="paragraph" w:customStyle="1" w:styleId="SourceCodeCaption">
    <w:name w:val="Source Code Caption"/>
    <w:basedOn w:val="Normal"/>
    <w:rsid w:val="007E243E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7E243E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E243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E243E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E243E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7E243E"/>
    <w:rPr>
      <w:b/>
      <w:smallCaps/>
    </w:rPr>
  </w:style>
  <w:style w:type="paragraph" w:customStyle="1" w:styleId="NumberedList">
    <w:name w:val="Numbered List"/>
    <w:basedOn w:val="Normal"/>
    <w:qFormat/>
    <w:rsid w:val="007E243E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7E243E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7E243E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7E243E"/>
  </w:style>
  <w:style w:type="paragraph" w:styleId="ListNumber">
    <w:name w:val="List Number"/>
    <w:basedOn w:val="Normal"/>
    <w:uiPriority w:val="99"/>
    <w:unhideWhenUsed/>
    <w:rsid w:val="007E243E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7E243E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7E243E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7E243E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7E243E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7E243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E243E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7E243E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7E243E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7E243E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7E243E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E24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43E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7E243E"/>
    <w:rPr>
      <w:smallCaps/>
    </w:rPr>
  </w:style>
  <w:style w:type="paragraph" w:customStyle="1" w:styleId="TableCellNormal">
    <w:name w:val="Table Cell Normal"/>
    <w:basedOn w:val="Normal"/>
    <w:qFormat/>
    <w:rsid w:val="007E243E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7E243E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7E243E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7E243E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7E243E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7E243E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7E243E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7E243E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7E243E"/>
    <w:rPr>
      <w:i/>
      <w:iCs/>
    </w:rPr>
  </w:style>
  <w:style w:type="character" w:customStyle="1" w:styleId="CommandChar">
    <w:name w:val="Command Char"/>
    <w:basedOn w:val="DefaultParagraphFont"/>
    <w:link w:val="Command"/>
    <w:rsid w:val="007E243E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7E243E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7E243E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7E243E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7E243E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7E243E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7E243E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7E243E"/>
    <w:pPr>
      <w:spacing w:after="0"/>
      <w:ind w:left="924" w:hanging="357"/>
    </w:pPr>
  </w:style>
  <w:style w:type="paragraph" w:customStyle="1" w:styleId="a">
    <w:name w:val="`"/>
    <w:basedOn w:val="Normal"/>
    <w:qFormat/>
    <w:rsid w:val="007E243E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7E243E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7E243E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7E243E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7E243E"/>
    <w:rPr>
      <w:b/>
      <w:smallCaps/>
    </w:rPr>
  </w:style>
  <w:style w:type="table" w:customStyle="1" w:styleId="SimpleDefinition">
    <w:name w:val="SimpleDefinition"/>
    <w:basedOn w:val="TableNormal"/>
    <w:uiPriority w:val="99"/>
    <w:rsid w:val="007E243E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7E243E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7E243E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7E243E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7E243E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7E243E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7E243E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7E243E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7E243E"/>
    <w:rPr>
      <w:color w:val="4BACC6" w:themeColor="accent5"/>
    </w:rPr>
  </w:style>
  <w:style w:type="paragraph" w:customStyle="1" w:styleId="ToDoSection">
    <w:name w:val="ToDo Section"/>
    <w:basedOn w:val="Heading1"/>
    <w:qFormat/>
    <w:rsid w:val="007E243E"/>
  </w:style>
  <w:style w:type="paragraph" w:customStyle="1" w:styleId="ToDoQuestionHeader">
    <w:name w:val="ToDo Question Header"/>
    <w:basedOn w:val="Question"/>
    <w:qFormat/>
    <w:rsid w:val="007E243E"/>
  </w:style>
  <w:style w:type="paragraph" w:customStyle="1" w:styleId="ToDoDetails">
    <w:name w:val="ToDoDetails"/>
    <w:basedOn w:val="Normal"/>
    <w:qFormat/>
    <w:rsid w:val="007E243E"/>
  </w:style>
  <w:style w:type="paragraph" w:customStyle="1" w:styleId="CodeExampleCode">
    <w:name w:val="Code Example Code"/>
    <w:basedOn w:val="Normal"/>
    <w:rsid w:val="007E243E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7E243E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7E243E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7E243E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</w:p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7E243E"/>
  </w:style>
  <w:style w:type="paragraph" w:customStyle="1" w:styleId="questionsubsection2">
    <w:name w:val="question sub section 2"/>
    <w:basedOn w:val="Heading4"/>
    <w:qFormat/>
    <w:rsid w:val="007E243E"/>
  </w:style>
  <w:style w:type="paragraph" w:customStyle="1" w:styleId="ListBulletHeader2">
    <w:name w:val="List Bullet Header 2"/>
    <w:basedOn w:val="Normal"/>
    <w:next w:val="ListBullet"/>
    <w:qFormat/>
    <w:rsid w:val="007E243E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CodeExampleHeading"/>
    <w:link w:val="DefChar"/>
    <w:qFormat/>
    <w:rsid w:val="007E243E"/>
  </w:style>
  <w:style w:type="character" w:customStyle="1" w:styleId="CodeExampleHeadingChar">
    <w:name w:val="Code Example Heading Char"/>
    <w:basedOn w:val="DefaultParagraphFont"/>
    <w:link w:val="CodeExampleHeading"/>
    <w:rsid w:val="007E243E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7E243E"/>
    <w:rPr>
      <w:rFonts w:eastAsiaTheme="minorEastAsia"/>
      <w:b/>
      <w:smallCaps/>
      <w:color w:val="31378B" w:themeColor="text2"/>
      <w:sz w:val="28"/>
      <w:lang w:eastAsia="fi-FI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26" Type="http://schemas.openxmlformats.org/officeDocument/2006/relationships/oleObject" Target="embeddings/oleObject2.bin"/><Relationship Id="rId39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13.gif"/><Relationship Id="rId34" Type="http://schemas.openxmlformats.org/officeDocument/2006/relationships/image" Target="media/image23.png"/><Relationship Id="rId42" Type="http://schemas.openxmlformats.org/officeDocument/2006/relationships/image" Target="media/image29.emf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wmf"/><Relationship Id="rId33" Type="http://schemas.openxmlformats.org/officeDocument/2006/relationships/oleObject" Target="embeddings/oleObject4.bin"/><Relationship Id="rId38" Type="http://schemas.openxmlformats.org/officeDocument/2006/relationships/image" Target="media/image26.wmf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oleObject" Target="embeddings/oleObject3.bin"/><Relationship Id="rId41" Type="http://schemas.openxmlformats.org/officeDocument/2006/relationships/image" Target="media/image2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6.png"/><Relationship Id="rId32" Type="http://schemas.openxmlformats.org/officeDocument/2006/relationships/image" Target="media/image22.wmf"/><Relationship Id="rId37" Type="http://schemas.openxmlformats.org/officeDocument/2006/relationships/oleObject" Target="embeddings/oleObject5.bin"/><Relationship Id="rId40" Type="http://schemas.openxmlformats.org/officeDocument/2006/relationships/image" Target="media/image27.emf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5.wmf"/><Relationship Id="rId49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header" Target="header1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4.gif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30.emf"/><Relationship Id="rId48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FFA1F0A3694337A2610F5E20D7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8153A-06E7-466C-B026-5779EB1B3930}"/>
      </w:docPartPr>
      <w:docPartBody>
        <w:p w:rsidR="00EF3434" w:rsidRDefault="001141F8" w:rsidP="001141F8">
          <w:pPr>
            <w:pStyle w:val="BDFFA1F0A3694337A2610F5E20D797F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F8"/>
    <w:rsid w:val="001141F8"/>
    <w:rsid w:val="00A01B8A"/>
    <w:rsid w:val="00EF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FFA1F0A3694337A2610F5E20D797FA">
    <w:name w:val="BDFFA1F0A3694337A2610F5E20D797FA"/>
    <w:rsid w:val="001141F8"/>
  </w:style>
  <w:style w:type="paragraph" w:customStyle="1" w:styleId="DBD31CC55BBE471481DE51991DC578CE">
    <w:name w:val="DBD31CC55BBE471481DE51991DC578CE"/>
    <w:rsid w:val="00114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CAC7-E437-4E9A-81C3-F76B957DF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13239</TotalTime>
  <Pages>12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330</cp:revision>
  <cp:lastPrinted>2019-08-22T07:03:00Z</cp:lastPrinted>
  <dcterms:created xsi:type="dcterms:W3CDTF">2019-05-30T19:33:00Z</dcterms:created>
  <dcterms:modified xsi:type="dcterms:W3CDTF">2019-08-22T07:03:00Z</dcterms:modified>
</cp:coreProperties>
</file>