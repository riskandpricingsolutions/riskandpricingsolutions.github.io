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6E18D5BC" w:rsidR="00CE23AA" w:rsidRDefault="00453189" w:rsidP="0036239E">
      <w:pPr>
        <w:pStyle w:val="DocumentTitle"/>
        <w:ind w:firstLine="0"/>
      </w:pPr>
      <w:r>
        <w:t>Tech Interviews</w:t>
      </w:r>
    </w:p>
    <w:p w14:paraId="3D80E79C" w14:textId="77777777" w:rsidR="00BD04E8" w:rsidRDefault="00BD04E8" w:rsidP="00BD04E8"/>
    <w:p w14:paraId="73A040D4" w14:textId="6ED82B65" w:rsidR="0065136D" w:rsidRDefault="00975727" w:rsidP="0065136D">
      <w:pPr>
        <w:pStyle w:val="Heading2"/>
      </w:pPr>
      <w:r>
        <w:t>Overview</w:t>
      </w:r>
    </w:p>
    <w:p w14:paraId="606973C1" w14:textId="33E92DC3" w:rsidR="00C32116" w:rsidRDefault="00C32116" w:rsidP="00C32116">
      <w:r>
        <w:t xml:space="preserve">In my experience all programming questions can be roughly </w:t>
      </w:r>
      <w:r w:rsidR="00C235BB">
        <w:t>bucketed into the following categories.</w:t>
      </w:r>
    </w:p>
    <w:p w14:paraId="34405A2F" w14:textId="05AE1160" w:rsidR="00C235BB" w:rsidRDefault="00C235BB" w:rsidP="00C32116">
      <w:pPr>
        <w:pStyle w:val="ListBullet"/>
      </w:pPr>
      <w:r>
        <w:t>Software Process</w:t>
      </w:r>
    </w:p>
    <w:p w14:paraId="01DD54F7" w14:textId="0A79A136" w:rsidR="00C235BB" w:rsidRDefault="00C235BB" w:rsidP="00C32116">
      <w:pPr>
        <w:pStyle w:val="ListBullet"/>
      </w:pPr>
      <w:r>
        <w:t>Development Practices</w:t>
      </w:r>
    </w:p>
    <w:p w14:paraId="772A3F2C" w14:textId="0B97DF96" w:rsidR="00C235BB" w:rsidRDefault="00C235BB" w:rsidP="00C235BB">
      <w:pPr>
        <w:pStyle w:val="ListBullet"/>
      </w:pPr>
      <w:r>
        <w:t>Software Architecture</w:t>
      </w:r>
    </w:p>
    <w:p w14:paraId="1A12A19D" w14:textId="138D714D" w:rsidR="00C32116" w:rsidRDefault="00510079" w:rsidP="00C32116">
      <w:pPr>
        <w:pStyle w:val="ListBullet"/>
      </w:pPr>
      <w:r>
        <w:t>Systems Design</w:t>
      </w:r>
    </w:p>
    <w:p w14:paraId="2615DE34" w14:textId="33BFAEB8" w:rsidR="00510079" w:rsidRDefault="00641547" w:rsidP="00510079">
      <w:pPr>
        <w:pStyle w:val="ListBullet"/>
      </w:pPr>
      <w:r>
        <w:t>Algorithms and Data Structures</w:t>
      </w:r>
    </w:p>
    <w:p w14:paraId="5B9E94E5" w14:textId="435CFAA5" w:rsidR="00FE4462" w:rsidRDefault="00FE4462" w:rsidP="00510079">
      <w:pPr>
        <w:pStyle w:val="ListBullet"/>
      </w:pPr>
      <w:r>
        <w:t>Mathematics</w:t>
      </w:r>
    </w:p>
    <w:p w14:paraId="4D70C394" w14:textId="3D4AF36D" w:rsidR="00641547" w:rsidRDefault="00641547" w:rsidP="00510079">
      <w:pPr>
        <w:pStyle w:val="ListBullet"/>
      </w:pPr>
      <w:r>
        <w:t>Knowledge of Specifi</w:t>
      </w:r>
      <w:r w:rsidR="004B1A3D">
        <w:t>c Languages and APIs</w:t>
      </w:r>
    </w:p>
    <w:p w14:paraId="0DCC4412" w14:textId="77777777" w:rsidR="00726D94" w:rsidRPr="00726D94" w:rsidRDefault="00726D94" w:rsidP="00C52A5F">
      <w:pPr>
        <w:pStyle w:val="ListBullet"/>
        <w:numPr>
          <w:ilvl w:val="0"/>
          <w:numId w:val="0"/>
        </w:numPr>
        <w:ind w:left="927"/>
      </w:pPr>
    </w:p>
    <w:p w14:paraId="7F69735C" w14:textId="77777777" w:rsidR="003345CA" w:rsidRPr="00C32116" w:rsidRDefault="003345CA" w:rsidP="00DF2CA6">
      <w:pPr>
        <w:pStyle w:val="ListBullet"/>
        <w:numPr>
          <w:ilvl w:val="0"/>
          <w:numId w:val="0"/>
        </w:numPr>
        <w:ind w:left="927"/>
      </w:pPr>
    </w:p>
    <w:sectPr w:rsidR="003345CA" w:rsidRPr="00C321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FCF03" w14:textId="77777777" w:rsidR="004C64DF" w:rsidRDefault="004C64DF" w:rsidP="00DC0620">
      <w:r>
        <w:separator/>
      </w:r>
    </w:p>
  </w:endnote>
  <w:endnote w:type="continuationSeparator" w:id="0">
    <w:p w14:paraId="0460AEA8" w14:textId="77777777" w:rsidR="004C64DF" w:rsidRDefault="004C64DF" w:rsidP="00DC0620">
      <w:r>
        <w:continuationSeparator/>
      </w:r>
    </w:p>
  </w:endnote>
  <w:endnote w:type="continuationNotice" w:id="1">
    <w:p w14:paraId="38CF12EB" w14:textId="77777777" w:rsidR="004C64DF" w:rsidRDefault="004C6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F3F8" w14:textId="77777777" w:rsidR="004C64DF" w:rsidRDefault="004C64DF" w:rsidP="00DC0620">
      <w:r>
        <w:separator/>
      </w:r>
    </w:p>
  </w:footnote>
  <w:footnote w:type="continuationSeparator" w:id="0">
    <w:p w14:paraId="06BCC7CE" w14:textId="77777777" w:rsidR="004C64DF" w:rsidRDefault="004C64DF" w:rsidP="00DC0620">
      <w:r>
        <w:continuationSeparator/>
      </w:r>
    </w:p>
  </w:footnote>
  <w:footnote w:type="continuationNotice" w:id="1">
    <w:p w14:paraId="158DC2C9" w14:textId="77777777" w:rsidR="004C64DF" w:rsidRDefault="004C6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B1E082B0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5"/>
  </w:num>
  <w:num w:numId="17">
    <w:abstractNumId w:val="30"/>
  </w:num>
  <w:num w:numId="18">
    <w:abstractNumId w:val="23"/>
  </w:num>
  <w:num w:numId="19">
    <w:abstractNumId w:val="16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4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45CA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189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1A3D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64DF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007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05F0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547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6D9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2F5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5727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5BB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2116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5F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2CA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462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27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27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727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75727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75727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75727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7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757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5727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5727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5727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5727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75727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75727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75727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27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27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27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7572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75727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75727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75727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75727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75727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75727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75727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757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27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975727"/>
    <w:rPr>
      <w:b/>
    </w:rPr>
  </w:style>
  <w:style w:type="numbering" w:customStyle="1" w:styleId="KennysListStyles">
    <w:name w:val="KennysListStyles"/>
    <w:uiPriority w:val="99"/>
    <w:rsid w:val="00975727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75727"/>
    <w:rPr>
      <w:b/>
    </w:rPr>
  </w:style>
  <w:style w:type="paragraph" w:customStyle="1" w:styleId="Answer">
    <w:name w:val="Answer"/>
    <w:basedOn w:val="Normal"/>
    <w:qFormat/>
    <w:rsid w:val="00975727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975727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7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75727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75727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75727"/>
    <w:rPr>
      <w:smallCaps/>
    </w:rPr>
  </w:style>
  <w:style w:type="paragraph" w:customStyle="1" w:styleId="SourceCodeCaption">
    <w:name w:val="Source Code Caption"/>
    <w:basedOn w:val="Normal"/>
    <w:rsid w:val="00975727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75727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7572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5727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75727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75727"/>
    <w:rPr>
      <w:b/>
      <w:smallCaps/>
    </w:rPr>
  </w:style>
  <w:style w:type="paragraph" w:customStyle="1" w:styleId="NumberedList">
    <w:name w:val="Numbered List"/>
    <w:basedOn w:val="Normal"/>
    <w:qFormat/>
    <w:rsid w:val="00975727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75727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75727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75727"/>
  </w:style>
  <w:style w:type="paragraph" w:styleId="ListNumber">
    <w:name w:val="List Number"/>
    <w:basedOn w:val="Normal"/>
    <w:uiPriority w:val="99"/>
    <w:unhideWhenUsed/>
    <w:rsid w:val="00975727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75727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75727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75727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75727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7572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75727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75727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75727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75727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75727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5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727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75727"/>
    <w:rPr>
      <w:smallCaps/>
    </w:rPr>
  </w:style>
  <w:style w:type="paragraph" w:customStyle="1" w:styleId="TableCellNormal">
    <w:name w:val="Table Cell Normal"/>
    <w:basedOn w:val="Normal"/>
    <w:qFormat/>
    <w:rsid w:val="00975727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75727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75727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975727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975727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75727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75727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75727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75727"/>
    <w:rPr>
      <w:i/>
      <w:iCs/>
    </w:rPr>
  </w:style>
  <w:style w:type="character" w:customStyle="1" w:styleId="CommandChar">
    <w:name w:val="Command Char"/>
    <w:basedOn w:val="DefaultParagraphFont"/>
    <w:link w:val="Command"/>
    <w:rsid w:val="00975727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75727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75727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75727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75727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75727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75727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75727"/>
    <w:pPr>
      <w:spacing w:after="0"/>
      <w:ind w:left="924" w:hanging="357"/>
    </w:pPr>
  </w:style>
  <w:style w:type="paragraph" w:customStyle="1" w:styleId="a">
    <w:name w:val="`"/>
    <w:basedOn w:val="Normal"/>
    <w:qFormat/>
    <w:rsid w:val="00975727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75727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75727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75727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75727"/>
    <w:rPr>
      <w:b/>
      <w:smallCaps/>
    </w:rPr>
  </w:style>
  <w:style w:type="table" w:customStyle="1" w:styleId="SimpleDefinition">
    <w:name w:val="SimpleDefinition"/>
    <w:basedOn w:val="TableNormal"/>
    <w:uiPriority w:val="99"/>
    <w:rsid w:val="00975727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75727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75727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75727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975727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975727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75727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75727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75727"/>
    <w:rPr>
      <w:color w:val="4BACC6" w:themeColor="accent5"/>
    </w:rPr>
  </w:style>
  <w:style w:type="paragraph" w:customStyle="1" w:styleId="ToDoSection">
    <w:name w:val="ToDo Section"/>
    <w:basedOn w:val="Heading1"/>
    <w:qFormat/>
    <w:rsid w:val="00975727"/>
  </w:style>
  <w:style w:type="paragraph" w:customStyle="1" w:styleId="ToDoQuestionHeader">
    <w:name w:val="ToDo Question Header"/>
    <w:basedOn w:val="Question"/>
    <w:qFormat/>
    <w:rsid w:val="00975727"/>
  </w:style>
  <w:style w:type="paragraph" w:customStyle="1" w:styleId="ToDoDetails">
    <w:name w:val="ToDoDetails"/>
    <w:basedOn w:val="Normal"/>
    <w:qFormat/>
    <w:rsid w:val="00975727"/>
  </w:style>
  <w:style w:type="paragraph" w:customStyle="1" w:styleId="CodeExampleCode">
    <w:name w:val="Code Example Code"/>
    <w:basedOn w:val="Normal"/>
    <w:rsid w:val="00975727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75727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75727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75727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975727"/>
  </w:style>
  <w:style w:type="paragraph" w:customStyle="1" w:styleId="questionsubsection2">
    <w:name w:val="question sub section 2"/>
    <w:basedOn w:val="Heading4"/>
    <w:qFormat/>
    <w:rsid w:val="00975727"/>
  </w:style>
  <w:style w:type="paragraph" w:customStyle="1" w:styleId="ListBulletHeader2">
    <w:name w:val="List Bullet Header 2"/>
    <w:basedOn w:val="Normal"/>
    <w:next w:val="ListBullet"/>
    <w:qFormat/>
    <w:rsid w:val="00975727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975727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75727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75727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975727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975727"/>
    <w:pPr>
      <w:ind w:left="480"/>
    </w:pPr>
  </w:style>
  <w:style w:type="paragraph" w:customStyle="1" w:styleId="Keyword">
    <w:name w:val="Keyword"/>
    <w:basedOn w:val="Strong1"/>
    <w:link w:val="KeywordChar"/>
    <w:qFormat/>
    <w:rsid w:val="00975727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975727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404EA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341</cp:revision>
  <cp:lastPrinted>2020-11-15T20:06:00Z</cp:lastPrinted>
  <dcterms:created xsi:type="dcterms:W3CDTF">2019-05-30T19:33:00Z</dcterms:created>
  <dcterms:modified xsi:type="dcterms:W3CDTF">2020-11-15T20:07:00Z</dcterms:modified>
</cp:coreProperties>
</file>