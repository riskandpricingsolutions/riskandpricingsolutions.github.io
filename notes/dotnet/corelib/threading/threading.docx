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9DEB7C9" w:rsidR="00CE23AA" w:rsidRDefault="00D474A0" w:rsidP="0036239E">
      <w:pPr>
        <w:pStyle w:val="DocumentTitle"/>
        <w:ind w:firstLine="0"/>
      </w:pPr>
      <w:r>
        <w:t>Threading</w:t>
      </w:r>
    </w:p>
    <w:p w14:paraId="7E102475" w14:textId="77777777" w:rsidR="00384E9B" w:rsidRDefault="00384E9B" w:rsidP="00384E9B">
      <w:pPr>
        <w:pStyle w:val="SubTitle"/>
      </w:pPr>
      <w:r>
        <w:t>Multiple concurrently executing threads</w:t>
      </w:r>
    </w:p>
    <w:p w14:paraId="3D80E79C" w14:textId="77777777" w:rsidR="00BD04E8" w:rsidRDefault="00BD04E8" w:rsidP="00BD04E8"/>
    <w:p w14:paraId="65E3FA6D" w14:textId="77777777" w:rsidR="0065136D" w:rsidRDefault="0065136D" w:rsidP="0065136D">
      <w:pPr>
        <w:pStyle w:val="ContainsHeader"/>
      </w:pPr>
      <w:r>
        <w:t>This document covers</w:t>
      </w:r>
    </w:p>
    <w:p w14:paraId="760B19B6" w14:textId="48BEFE6C" w:rsidR="0065136D" w:rsidRDefault="0031318E" w:rsidP="0065136D">
      <w:pPr>
        <w:pStyle w:val="ContainsSection"/>
      </w:pPr>
      <w:r>
        <w:t>Threading Basics</w:t>
      </w:r>
    </w:p>
    <w:p w14:paraId="22E64D76" w14:textId="77777777" w:rsidR="0065136D" w:rsidRPr="006C7A76" w:rsidRDefault="0065136D" w:rsidP="0065136D">
      <w:pPr>
        <w:pStyle w:val="ContainsEnd"/>
      </w:pPr>
    </w:p>
    <w:p w14:paraId="78366288" w14:textId="77777777" w:rsidR="0065136D" w:rsidRDefault="0065136D" w:rsidP="0065136D">
      <w:pPr>
        <w:pStyle w:val="Answer"/>
        <w:ind w:left="0"/>
      </w:pPr>
    </w:p>
    <w:p w14:paraId="4B699793" w14:textId="77777777" w:rsidR="00B555DB" w:rsidRDefault="00B555DB" w:rsidP="00B555DB">
      <w:pPr>
        <w:pStyle w:val="Heading2"/>
      </w:pPr>
      <w:r>
        <w:t>Threading Basics</w:t>
      </w:r>
    </w:p>
    <w:p w14:paraId="2CE8CED3" w14:textId="77777777" w:rsidR="00B555DB" w:rsidRDefault="00B555DB" w:rsidP="00B555DB">
      <w:r>
        <w:t>A thread is a single sequential flow of control within a single address space. Each thread has its own call stack and its own local variables. All threads in the same app domain read and write to the same heap. It is the programmer’s responsibility to ensure that shared memory is accessed and written correctly.</w:t>
      </w:r>
    </w:p>
    <w:p w14:paraId="7A53481F" w14:textId="77777777" w:rsidR="00B555DB" w:rsidRDefault="00B555DB" w:rsidP="00B555DB">
      <w:pPr>
        <w:pStyle w:val="ListBulletHeader2"/>
      </w:pPr>
      <w:r>
        <w:t>Thread Definition</w:t>
      </w:r>
    </w:p>
    <w:p w14:paraId="6802B470" w14:textId="77777777" w:rsidR="00B555DB" w:rsidRDefault="00B555DB" w:rsidP="00B555DB">
      <w:pPr>
        <w:pStyle w:val="ListBullet"/>
      </w:pPr>
      <w:r>
        <w:t>Single sequential flow of control within a single address space</w:t>
      </w:r>
    </w:p>
    <w:p w14:paraId="4AD10B2C" w14:textId="77777777" w:rsidR="00B555DB" w:rsidRDefault="00B555DB" w:rsidP="00B555DB">
      <w:pPr>
        <w:pStyle w:val="ListBullet"/>
      </w:pPr>
      <w:r>
        <w:t>Each thread has a separate call stack and its own local variables</w:t>
      </w:r>
    </w:p>
    <w:p w14:paraId="50A672B2" w14:textId="77777777" w:rsidR="00B555DB" w:rsidRDefault="00B555DB" w:rsidP="00B555DB">
      <w:pPr>
        <w:pStyle w:val="ListBullet"/>
      </w:pPr>
      <w:r>
        <w:t>Multiple threads read/write to the same heap</w:t>
      </w:r>
    </w:p>
    <w:p w14:paraId="1C8AFD18" w14:textId="77777777" w:rsidR="00B555DB" w:rsidRDefault="00B555DB" w:rsidP="00B555DB">
      <w:pPr>
        <w:pStyle w:val="ListBullet"/>
      </w:pPr>
      <w:r>
        <w:t>Threads share heap memory with other threads (running in same app domain)</w:t>
      </w:r>
    </w:p>
    <w:p w14:paraId="1B1C40D0" w14:textId="77777777" w:rsidR="00B555DB" w:rsidRDefault="00B555DB" w:rsidP="00B555DB">
      <w:pPr>
        <w:pStyle w:val="ListBullet"/>
      </w:pPr>
      <w:r>
        <w:t>Programmers must ensure</w:t>
      </w:r>
      <w:r>
        <w:rPr>
          <w:lang w:val="fi-FI"/>
        </w:rPr>
        <w:t xml:space="preserve"> that</w:t>
      </w:r>
      <w:r>
        <w:t xml:space="preserve"> share</w:t>
      </w:r>
      <w:r>
        <w:rPr>
          <w:lang w:val="fi-FI"/>
        </w:rPr>
        <w:t>d</w:t>
      </w:r>
      <w:r>
        <w:t xml:space="preserve"> memory is accessed correctly</w:t>
      </w:r>
    </w:p>
    <w:p w14:paraId="25EF1CCB" w14:textId="77777777" w:rsidR="00B555DB" w:rsidRDefault="00B555DB" w:rsidP="00B555DB">
      <w:r>
        <w:t>We utilise threads to improve performance when carrying out I/O, to take advantage of multiple cores and to maintain a responsive user interface when performing long running operations.</w:t>
      </w:r>
    </w:p>
    <w:p w14:paraId="6130582F" w14:textId="77777777" w:rsidR="00B555DB" w:rsidRDefault="00B555DB" w:rsidP="00B555DB">
      <w:pPr>
        <w:pStyle w:val="ListBulletHeader2"/>
      </w:pPr>
      <w:r>
        <w:t>Advantages of threads</w:t>
      </w:r>
    </w:p>
    <w:p w14:paraId="16B3E502" w14:textId="77777777" w:rsidR="00B555DB" w:rsidRDefault="00B555DB" w:rsidP="00B555DB">
      <w:pPr>
        <w:pStyle w:val="ListBullet"/>
      </w:pPr>
      <w:r>
        <w:t>Better performance than multiple processes communicating across address spaces</w:t>
      </w:r>
    </w:p>
    <w:p w14:paraId="0E6540B7" w14:textId="77777777" w:rsidR="00B555DB" w:rsidRDefault="00B555DB" w:rsidP="00B555DB">
      <w:pPr>
        <w:pStyle w:val="ListBullet"/>
      </w:pPr>
      <w:r>
        <w:t>Improve performance when driving slow devices</w:t>
      </w:r>
    </w:p>
    <w:p w14:paraId="5D706ECA" w14:textId="77777777" w:rsidR="00B555DB" w:rsidRDefault="00B555DB" w:rsidP="00B555DB">
      <w:pPr>
        <w:pStyle w:val="ListBullet"/>
      </w:pPr>
      <w:r>
        <w:t>Maintain responsive user interface</w:t>
      </w:r>
    </w:p>
    <w:p w14:paraId="3D573212" w14:textId="77777777" w:rsidR="00B555DB" w:rsidRDefault="00B555DB" w:rsidP="00B555DB">
      <w:pPr>
        <w:pStyle w:val="ListBullet"/>
      </w:pPr>
      <w:r>
        <w:t>Take advantage of multiple cores</w:t>
      </w:r>
    </w:p>
    <w:p w14:paraId="144B8B89" w14:textId="736EF931" w:rsidR="00B555DB" w:rsidRPr="00B07543" w:rsidRDefault="00B555DB" w:rsidP="00B07543">
      <w:r>
        <w:t xml:space="preserve">Overuse of multi-threaded programming can, however, reduce performance. Context switching between threads is a relatively expensive operation and large amounts of threads are known to reduce throughout. Multi-threaded programming increases code complexity and can introduce non-deterministic behaviour. Bugs are harder to find as often there are few clues at the point of failure as to the root cause of the problem. In addition to complexity, </w:t>
      </w:r>
    </w:p>
    <w:p w14:paraId="3134CBC8" w14:textId="77777777" w:rsidR="00B555DB" w:rsidRDefault="00B555DB" w:rsidP="00B555DB">
      <w:pPr>
        <w:pStyle w:val="BulletedHeader"/>
      </w:pPr>
      <w:r>
        <w:lastRenderedPageBreak/>
        <w:t xml:space="preserve">Disadvantages of multi-threaded programming </w:t>
      </w:r>
    </w:p>
    <w:p w14:paraId="517A764C" w14:textId="77777777" w:rsidR="00B555DB" w:rsidRDefault="00B555DB" w:rsidP="00B555DB">
      <w:pPr>
        <w:pStyle w:val="ListBullet"/>
      </w:pPr>
      <w:r>
        <w:t>Context switching between threads is expensive</w:t>
      </w:r>
    </w:p>
    <w:p w14:paraId="621915C1" w14:textId="77777777" w:rsidR="00B555DB" w:rsidRDefault="00B555DB" w:rsidP="00B555DB">
      <w:pPr>
        <w:pStyle w:val="ListBullet"/>
      </w:pPr>
      <w:r>
        <w:t>Too many threads can reduce throughput and hence performance.</w:t>
      </w:r>
    </w:p>
    <w:p w14:paraId="77646646" w14:textId="77777777" w:rsidR="00B555DB" w:rsidRDefault="00B555DB" w:rsidP="00B555DB">
      <w:pPr>
        <w:pStyle w:val="ListBullet"/>
      </w:pPr>
      <w:r>
        <w:t>Non-deterministic behaviour</w:t>
      </w:r>
    </w:p>
    <w:p w14:paraId="61B4917A" w14:textId="77777777" w:rsidR="00B555DB" w:rsidRDefault="00B555DB" w:rsidP="00B555DB">
      <w:pPr>
        <w:pStyle w:val="ListBullet"/>
      </w:pPr>
      <w:r>
        <w:t>Rarely enough information at the point of failure to debug the application</w:t>
      </w:r>
    </w:p>
    <w:p w14:paraId="673DCD82" w14:textId="77777777" w:rsidR="00B555DB" w:rsidRPr="007C1937" w:rsidRDefault="00B555DB" w:rsidP="00B555DB">
      <w:pPr>
        <w:pStyle w:val="ListBullet"/>
      </w:pPr>
      <w:r>
        <w:t>Only guarantee is that bugs will never show until in production</w:t>
      </w:r>
    </w:p>
    <w:p w14:paraId="4901EC69" w14:textId="77777777" w:rsidR="00B555DB" w:rsidRDefault="00B555DB" w:rsidP="006A657F">
      <w:pPr>
        <w:pStyle w:val="Heading3"/>
      </w:pPr>
      <w:r>
        <w:t>Thread State</w:t>
      </w:r>
    </w:p>
    <w:p w14:paraId="69D75F78" w14:textId="77777777" w:rsidR="00B555DB" w:rsidRDefault="00B555DB" w:rsidP="00B555DB">
      <w:pPr>
        <w:spacing w:line="360" w:lineRule="auto"/>
        <w:rPr>
          <w:rFonts w:eastAsiaTheme="minorHAnsi"/>
          <w:color w:val="auto"/>
          <w:sz w:val="22"/>
        </w:rPr>
      </w:pPr>
      <w:r>
        <w:t>A thread state can essentially be in one of four states</w:t>
      </w:r>
    </w:p>
    <w:p w14:paraId="06766AF2" w14:textId="77777777" w:rsidR="00B555DB" w:rsidRDefault="00B555DB" w:rsidP="00B555DB">
      <w:pPr>
        <w:pStyle w:val="ListBullet"/>
      </w:pPr>
      <w:r>
        <w:t>Unstarted</w:t>
      </w:r>
    </w:p>
    <w:p w14:paraId="07F16C0E" w14:textId="77777777" w:rsidR="00B555DB" w:rsidRDefault="00B555DB" w:rsidP="00B555DB">
      <w:pPr>
        <w:pStyle w:val="ListBullet"/>
      </w:pPr>
      <w:r>
        <w:t>Running</w:t>
      </w:r>
    </w:p>
    <w:p w14:paraId="53CB1A05" w14:textId="77777777" w:rsidR="00B555DB" w:rsidRDefault="00B555DB" w:rsidP="00B555DB">
      <w:pPr>
        <w:pStyle w:val="ListBullet"/>
      </w:pPr>
      <w:r>
        <w:t>Wait/Sleep/Join - blocked</w:t>
      </w:r>
    </w:p>
    <w:p w14:paraId="31B20FDA" w14:textId="77777777" w:rsidR="00B555DB" w:rsidRDefault="00B555DB" w:rsidP="00B555DB">
      <w:pPr>
        <w:pStyle w:val="ListBullet"/>
      </w:pPr>
      <w:r>
        <w:t>Stopped</w:t>
      </w:r>
    </w:p>
    <w:p w14:paraId="1716F677" w14:textId="77777777" w:rsidR="00B555DB" w:rsidRDefault="00B555DB" w:rsidP="00B555DB">
      <w:pPr>
        <w:spacing w:line="360" w:lineRule="auto"/>
      </w:pPr>
      <w:r>
        <w:t xml:space="preserve">Blocked threads consume almost no processor time </w:t>
      </w:r>
    </w:p>
    <w:p w14:paraId="66F9E5A8" w14:textId="0430B474" w:rsidR="00B555DB" w:rsidRDefault="00BA4AB3" w:rsidP="00B555DB">
      <w:pPr>
        <w:spacing w:line="360" w:lineRule="auto"/>
      </w:pPr>
      <w:r w:rsidRPr="00BE6C1C">
        <w:rPr>
          <w:noProof/>
        </w:rPr>
        <w:drawing>
          <wp:inline distT="0" distB="0" distL="0" distR="0" wp14:anchorId="5B876A8E" wp14:editId="55BFDDED">
            <wp:extent cx="4182392" cy="4187952"/>
            <wp:effectExtent l="0" t="0" r="889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207" cy="4190771"/>
                    </a:xfrm>
                    <a:prstGeom prst="rect">
                      <a:avLst/>
                    </a:prstGeom>
                  </pic:spPr>
                </pic:pic>
              </a:graphicData>
            </a:graphic>
          </wp:inline>
        </w:drawing>
      </w:r>
    </w:p>
    <w:p w14:paraId="1BEC413D" w14:textId="77777777" w:rsidR="00B555DB" w:rsidRPr="0091258F" w:rsidRDefault="00B555DB" w:rsidP="00B555DB"/>
    <w:p w14:paraId="518F8784" w14:textId="77777777" w:rsidR="00B555DB" w:rsidRPr="005C0EFB" w:rsidRDefault="00B555DB" w:rsidP="00B555DB"/>
    <w:p w14:paraId="0A4EC24D" w14:textId="77777777" w:rsidR="00B555DB" w:rsidRPr="0027565C" w:rsidRDefault="00B555DB" w:rsidP="00B555DB">
      <w:r>
        <w:rPr>
          <w:noProof/>
        </w:rPr>
        <w:drawing>
          <wp:inline distT="0" distB="0" distL="0" distR="0" wp14:anchorId="5A77DF38" wp14:editId="43BB4DEC">
            <wp:extent cx="5731510" cy="3896995"/>
            <wp:effectExtent l="0" t="0" r="2540" b="8255"/>
            <wp:docPr id="21" name="Picture 21" descr="Thread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tate"/>
                    <pic:cNvPicPr>
                      <a:picLocks noChangeAspect="1" noChangeArrowheads="1"/>
                    </pic:cNvPicPr>
                  </pic:nvPicPr>
                  <pic:blipFill>
                    <a:blip r:embed="rId9" cstate="print"/>
                    <a:srcRect/>
                    <a:stretch>
                      <a:fillRect/>
                    </a:stretch>
                  </pic:blipFill>
                  <pic:spPr bwMode="auto">
                    <a:xfrm>
                      <a:off x="0" y="0"/>
                      <a:ext cx="5731510" cy="3896995"/>
                    </a:xfrm>
                    <a:prstGeom prst="rect">
                      <a:avLst/>
                    </a:prstGeom>
                    <a:noFill/>
                    <a:ln w="9525">
                      <a:noFill/>
                      <a:miter lim="800000"/>
                      <a:headEnd/>
                      <a:tailEnd/>
                    </a:ln>
                  </pic:spPr>
                </pic:pic>
              </a:graphicData>
            </a:graphic>
          </wp:inline>
        </w:drawing>
      </w:r>
    </w:p>
    <w:p w14:paraId="0A80B44E"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rPr>
      </w:pPr>
      <w:r>
        <w:br w:type="page"/>
      </w:r>
    </w:p>
    <w:p w14:paraId="22941DC3" w14:textId="614E95F9" w:rsidR="00B555DB" w:rsidRDefault="00B555DB" w:rsidP="003F0347">
      <w:pPr>
        <w:pStyle w:val="Heading2"/>
      </w:pPr>
      <w:r>
        <w:lastRenderedPageBreak/>
        <w:t>Creating</w:t>
      </w:r>
      <w:r w:rsidR="006E7B77">
        <w:t xml:space="preserve"> </w:t>
      </w:r>
      <w:r>
        <w:t>Threads</w:t>
      </w:r>
      <w:r w:rsidR="00BE6A7A">
        <w:t xml:space="preserve"> and Scheduling Work</w:t>
      </w:r>
    </w:p>
    <w:p w14:paraId="1EDC5B7C" w14:textId="40BE14BA" w:rsidR="00BE6A7A" w:rsidRPr="00BE6A7A" w:rsidRDefault="00BE6A7A" w:rsidP="00BE6A7A">
      <w:pPr>
        <w:pStyle w:val="Heading3"/>
      </w:pPr>
      <w:r>
        <w:t>New Threads</w:t>
      </w:r>
    </w:p>
    <w:p w14:paraId="27468055" w14:textId="7CC90F24" w:rsidR="00B555DB" w:rsidRDefault="00B555DB" w:rsidP="00B555DB">
      <w:r>
        <w:t xml:space="preserve">If we want to start a new thread to execute a piece of </w:t>
      </w:r>
      <w:r w:rsidR="003F0347">
        <w:t>code,</w:t>
      </w:r>
      <w:r>
        <w:t xml:space="preserve"> we create an instance of type Thread and pass in a delegate containing the instructions to be executed by the thread.</w:t>
      </w:r>
    </w:p>
    <w:p w14:paraId="56B60316" w14:textId="77777777" w:rsidR="00B555DB" w:rsidRDefault="00B555DB" w:rsidP="00B555DB">
      <w:pPr>
        <w:pStyle w:val="SourceCode"/>
        <w:rPr>
          <w:lang w:eastAsia="en-US"/>
        </w:rPr>
      </w:pPr>
      <w:r>
        <w:rPr>
          <w:color w:val="0000FF"/>
          <w:lang w:eastAsia="en-US"/>
        </w:rPr>
        <w:t>void</w:t>
      </w:r>
      <w:r>
        <w:rPr>
          <w:lang w:eastAsia="en-US"/>
        </w:rPr>
        <w:t xml:space="preserve"> Main()</w:t>
      </w:r>
    </w:p>
    <w:p w14:paraId="1FA14467" w14:textId="77777777" w:rsidR="00B555DB" w:rsidRDefault="00B555DB" w:rsidP="00B555DB">
      <w:pPr>
        <w:pStyle w:val="SourceCode"/>
        <w:rPr>
          <w:lang w:eastAsia="en-US"/>
        </w:rPr>
      </w:pPr>
      <w:r>
        <w:rPr>
          <w:lang w:eastAsia="en-US"/>
        </w:rPr>
        <w:t>{</w:t>
      </w:r>
    </w:p>
    <w:p w14:paraId="08C9DBFE" w14:textId="77777777" w:rsidR="00B555DB" w:rsidRDefault="00B555DB" w:rsidP="00B555DB">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43095812" w14:textId="77777777" w:rsidR="00B555DB" w:rsidRDefault="00B555DB" w:rsidP="00B555DB">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5884783D" w14:textId="77777777" w:rsidR="00B555DB" w:rsidRDefault="00B555DB" w:rsidP="00B555DB">
      <w:pPr>
        <w:pStyle w:val="SourceCode"/>
        <w:rPr>
          <w:lang w:eastAsia="en-US"/>
        </w:rPr>
      </w:pPr>
      <w:r>
        <w:rPr>
          <w:lang w:eastAsia="en-US"/>
        </w:rPr>
        <w:tab/>
      </w:r>
    </w:p>
    <w:p w14:paraId="6D05A3DC" w14:textId="77777777" w:rsidR="00B555DB" w:rsidRDefault="00B555DB" w:rsidP="00B555DB">
      <w:pPr>
        <w:pStyle w:val="SourceCode"/>
        <w:rPr>
          <w:lang w:eastAsia="en-US"/>
        </w:rPr>
      </w:pPr>
      <w:r>
        <w:rPr>
          <w:lang w:eastAsia="en-US"/>
        </w:rPr>
        <w:tab/>
        <w:t>t1.Start();</w:t>
      </w:r>
    </w:p>
    <w:p w14:paraId="0C6C17C0" w14:textId="77777777" w:rsidR="00B555DB" w:rsidRDefault="00B555DB" w:rsidP="00B555DB">
      <w:pPr>
        <w:pStyle w:val="SourceCode"/>
        <w:rPr>
          <w:lang w:eastAsia="en-US"/>
        </w:rPr>
      </w:pPr>
      <w:r>
        <w:rPr>
          <w:lang w:eastAsia="en-US"/>
        </w:rPr>
        <w:tab/>
        <w:t>t2.Start(</w:t>
      </w:r>
      <w:r>
        <w:rPr>
          <w:color w:val="B41414"/>
          <w:lang w:eastAsia="en-US"/>
        </w:rPr>
        <w:t>"Test Message"</w:t>
      </w:r>
      <w:r>
        <w:rPr>
          <w:lang w:eastAsia="en-US"/>
        </w:rPr>
        <w:t>);</w:t>
      </w:r>
    </w:p>
    <w:p w14:paraId="29D7D8B9" w14:textId="77777777" w:rsidR="00B555DB" w:rsidRDefault="00B555DB" w:rsidP="00B555DB">
      <w:pPr>
        <w:pStyle w:val="SourceCode"/>
        <w:rPr>
          <w:lang w:eastAsia="en-US"/>
        </w:rPr>
      </w:pPr>
      <w:r>
        <w:rPr>
          <w:lang w:eastAsia="en-US"/>
        </w:rPr>
        <w:t>}</w:t>
      </w:r>
    </w:p>
    <w:p w14:paraId="58A1FEFB" w14:textId="77777777" w:rsidR="00B555DB" w:rsidRDefault="00B555DB" w:rsidP="00B555DB">
      <w:pPr>
        <w:pStyle w:val="SourceCode"/>
        <w:rPr>
          <w:lang w:eastAsia="en-US"/>
        </w:rPr>
      </w:pPr>
    </w:p>
    <w:p w14:paraId="59BFD1DA"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41DE6230" w14:textId="3541D2BC" w:rsidR="00B555DB" w:rsidRDefault="00B555DB" w:rsidP="003F0347">
      <w:pPr>
        <w:pStyle w:val="SourceCode"/>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r>
        <w:t xml:space="preserve"> </w:t>
      </w:r>
    </w:p>
    <w:p w14:paraId="0B69B517" w14:textId="77777777" w:rsidR="00B555DB" w:rsidRDefault="00B555DB" w:rsidP="00B555DB">
      <w:pPr>
        <w:pStyle w:val="Heading3"/>
      </w:pPr>
      <w:r>
        <w:t>Thread Pooling</w:t>
      </w:r>
    </w:p>
    <w:p w14:paraId="7154EB2D" w14:textId="77777777" w:rsidR="00B555DB" w:rsidRDefault="00B555DB" w:rsidP="00B555DB">
      <w:r>
        <w:t xml:space="preserve">One problem with creating a new Thread every time we want to execute code is that thread creation and destruction are expensive operations that introduce a lot of overhead. A thread pool combines a queue with </w:t>
      </w:r>
      <w:proofErr w:type="gramStart"/>
      <w:r>
        <w:t>a number of</w:t>
      </w:r>
      <w:proofErr w:type="gramEnd"/>
      <w:r>
        <w:t xml:space="preserve"> worker threads. The worker threads take work items off the queue and process them. Each .NET application has only one thread pool.</w:t>
      </w:r>
    </w:p>
    <w:p w14:paraId="61CF038C" w14:textId="77777777" w:rsidR="00B555DB" w:rsidRPr="00645DDC" w:rsidRDefault="00B555DB" w:rsidP="00B555DB">
      <w:pPr>
        <w:rPr>
          <w:b/>
        </w:rPr>
      </w:pPr>
      <w:r w:rsidRPr="00426CF9">
        <w:rPr>
          <w:noProof/>
        </w:rPr>
        <w:drawing>
          <wp:inline distT="0" distB="0" distL="0" distR="0" wp14:anchorId="03A923C4" wp14:editId="0ACDBF31">
            <wp:extent cx="2824163" cy="159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7536" cy="1603208"/>
                    </a:xfrm>
                    <a:prstGeom prst="rect">
                      <a:avLst/>
                    </a:prstGeom>
                  </pic:spPr>
                </pic:pic>
              </a:graphicData>
            </a:graphic>
          </wp:inline>
        </w:drawing>
      </w:r>
    </w:p>
    <w:p w14:paraId="5DC808C5" w14:textId="77777777" w:rsidR="00B555DB" w:rsidRDefault="00B555DB" w:rsidP="00B555DB">
      <w:r>
        <w:t>This pooling and recycling of threads is more efficient than continually creating and destroying threads explicitly. An intelligent thread pool will typically reduce the number of threads when the CPU is 100% and increase the number of threads when all threads on the pool are busy and the CPU is less than 50%. We can schedule work to be executed on a thread pool as follows.</w:t>
      </w:r>
    </w:p>
    <w:p w14:paraId="5DBB9D77" w14:textId="77777777" w:rsidR="008130CE" w:rsidRDefault="008130CE">
      <w:pPr>
        <w:spacing w:after="160" w:line="259" w:lineRule="auto"/>
        <w:rPr>
          <w:rFonts w:ascii="Times New Roman" w:eastAsia="Times New Roman" w:hAnsi="Times New Roman" w:cs="Times New Roman"/>
          <w:b/>
          <w:color w:val="auto"/>
          <w:spacing w:val="6"/>
          <w:szCs w:val="20"/>
        </w:rPr>
      </w:pPr>
      <w:r>
        <w:br w:type="page"/>
      </w:r>
    </w:p>
    <w:p w14:paraId="5E055185" w14:textId="06B7A069" w:rsidR="00B555DB" w:rsidRDefault="00B555DB" w:rsidP="00B555DB">
      <w:pPr>
        <w:pStyle w:val="CodeExampleCode"/>
      </w:pPr>
      <w:r>
        <w:lastRenderedPageBreak/>
        <w:t xml:space="preserve">Listing </w:t>
      </w:r>
      <w:r>
        <w:fldChar w:fldCharType="begin"/>
      </w:r>
      <w:r>
        <w:instrText xml:space="preserve"> SEQ Listing \* ARABIC </w:instrText>
      </w:r>
      <w:r>
        <w:fldChar w:fldCharType="separate"/>
      </w:r>
      <w:r w:rsidR="00336F03">
        <w:rPr>
          <w:noProof/>
        </w:rPr>
        <w:t>1</w:t>
      </w:r>
      <w:r>
        <w:rPr>
          <w:noProof/>
        </w:rPr>
        <w:fldChar w:fldCharType="end"/>
      </w:r>
      <w:r>
        <w:t>Scheduling work on the ThreadPool</w:t>
      </w:r>
    </w:p>
    <w:p w14:paraId="6230056B" w14:textId="08E7ED0D" w:rsidR="00B555DB" w:rsidRDefault="00B555DB" w:rsidP="00C23558">
      <w:pPr>
        <w:pStyle w:val="SourceCode"/>
        <w:rPr>
          <w:lang w:eastAsia="en-US"/>
        </w:rPr>
      </w:pPr>
      <w:r>
        <w:rPr>
          <w:lang w:eastAsia="en-US"/>
        </w:rPr>
        <w:t xml:space="preserve">ThreadPool.QueueUserWorkItem(Console.WriteLine, </w:t>
      </w:r>
      <w:r>
        <w:rPr>
          <w:color w:val="B41414"/>
          <w:lang w:eastAsia="en-US"/>
        </w:rPr>
        <w:t>"Hello World"</w:t>
      </w:r>
      <w:r>
        <w:rPr>
          <w:lang w:eastAsia="en-US"/>
        </w:rPr>
        <w:t>);</w:t>
      </w:r>
    </w:p>
    <w:p w14:paraId="674CB8A7" w14:textId="77777777" w:rsidR="00B555DB" w:rsidRDefault="00B555DB" w:rsidP="00B555DB">
      <w:r>
        <w:t>As of .NET 4.0, a more common and powerful way to schedule work on the thread pool is via Tasks. We will cover tasks in more detail later but for now the following code executes a simple piece of work on a background thread.</w:t>
      </w:r>
    </w:p>
    <w:p w14:paraId="0554D642" w14:textId="4DEFA078" w:rsidR="00B555DB" w:rsidRDefault="00B555DB" w:rsidP="00B555DB">
      <w:pPr>
        <w:pStyle w:val="CodeExampleCode"/>
      </w:pPr>
      <w:r>
        <w:t xml:space="preserve">Listing </w:t>
      </w:r>
      <w:r>
        <w:fldChar w:fldCharType="begin"/>
      </w:r>
      <w:r>
        <w:instrText xml:space="preserve"> SEQ Listing \* ARABIC </w:instrText>
      </w:r>
      <w:r>
        <w:fldChar w:fldCharType="separate"/>
      </w:r>
      <w:r w:rsidR="00336F03">
        <w:rPr>
          <w:noProof/>
        </w:rPr>
        <w:t>2</w:t>
      </w:r>
      <w:r>
        <w:rPr>
          <w:noProof/>
        </w:rPr>
        <w:fldChar w:fldCharType="end"/>
      </w:r>
      <w:r>
        <w:t>Using tasks with the thread pool</w:t>
      </w:r>
    </w:p>
    <w:p w14:paraId="47C19B8A" w14:textId="4446363A" w:rsidR="00B555DB" w:rsidRDefault="00B555DB" w:rsidP="006E7B77">
      <w:pPr>
        <w:pStyle w:val="SourceCode"/>
      </w:pPr>
      <w:r>
        <w:rPr>
          <w:lang w:eastAsia="en-US"/>
        </w:rPr>
        <w:t>Task.Run(() =&gt; Console.WriteLine(</w:t>
      </w:r>
      <w:r>
        <w:rPr>
          <w:color w:val="B41414"/>
          <w:lang w:eastAsia="en-US"/>
        </w:rPr>
        <w:t>"Hello World"</w:t>
      </w:r>
      <w:r>
        <w:rPr>
          <w:lang w:eastAsia="en-US"/>
        </w:rPr>
        <w:t>));</w:t>
      </w:r>
    </w:p>
    <w:p w14:paraId="6978C6A3" w14:textId="77777777" w:rsidR="00B555DB" w:rsidRDefault="00B555DB" w:rsidP="00B555DB">
      <w:pPr>
        <w:pStyle w:val="ListBulletHeader2"/>
      </w:pPr>
      <w:r>
        <w:t>Uses of the thread pool</w:t>
      </w:r>
    </w:p>
    <w:p w14:paraId="59693C52" w14:textId="77777777" w:rsidR="00B555DB" w:rsidRDefault="00B555DB" w:rsidP="00B555DB">
      <w:pPr>
        <w:pStyle w:val="ListBullet"/>
      </w:pPr>
      <w:r>
        <w:t>User code</w:t>
      </w:r>
    </w:p>
    <w:p w14:paraId="353BFF37" w14:textId="77777777" w:rsidR="00B555DB" w:rsidRDefault="00B555DB" w:rsidP="00B555DB">
      <w:pPr>
        <w:pStyle w:val="ListBullet"/>
      </w:pPr>
      <w:r>
        <w:t>Asynchronous delegates</w:t>
      </w:r>
    </w:p>
    <w:p w14:paraId="59BAAA42" w14:textId="77777777" w:rsidR="00B555DB" w:rsidRDefault="00B555DB" w:rsidP="00B555DB">
      <w:pPr>
        <w:pStyle w:val="ListBullet"/>
      </w:pPr>
      <w:r>
        <w:t>BackgroundWorker class</w:t>
      </w:r>
    </w:p>
    <w:p w14:paraId="6922988A" w14:textId="77777777" w:rsidR="00B555DB" w:rsidRDefault="00B555DB" w:rsidP="00B555DB">
      <w:pPr>
        <w:pStyle w:val="ListBullet"/>
      </w:pPr>
      <w:r>
        <w:t xml:space="preserve">System.Timer and </w:t>
      </w:r>
      <w:proofErr w:type="gramStart"/>
      <w:r>
        <w:t>System.Threading.Timer</w:t>
      </w:r>
      <w:proofErr w:type="gramEnd"/>
    </w:p>
    <w:p w14:paraId="6F42DBEB" w14:textId="77777777" w:rsidR="00B555DB" w:rsidRDefault="00B555DB" w:rsidP="00B555DB">
      <w:pPr>
        <w:pStyle w:val="ListBullet"/>
      </w:pPr>
      <w:r>
        <w:t>WCF, Remoting, ASP.NET and Web Services</w:t>
      </w:r>
    </w:p>
    <w:p w14:paraId="72FBB4E3" w14:textId="77777777" w:rsidR="00B555DB" w:rsidRDefault="00B555DB" w:rsidP="00B555DB">
      <w:pPr>
        <w:pStyle w:val="ListBullet"/>
      </w:pPr>
      <w:r>
        <w:t>Tasks on default task scheduler</w:t>
      </w:r>
    </w:p>
    <w:p w14:paraId="3D5765AC" w14:textId="77777777" w:rsidR="00B555DB" w:rsidRDefault="00B555DB" w:rsidP="00B555DB">
      <w:pPr>
        <w:pStyle w:val="Heading3"/>
      </w:pPr>
      <w:r>
        <w:t>Timers</w:t>
      </w:r>
    </w:p>
    <w:p w14:paraId="5CE43F0A" w14:textId="77777777" w:rsidR="00B555DB" w:rsidRPr="00AF213B" w:rsidRDefault="00B555DB" w:rsidP="00B555DB"/>
    <w:p w14:paraId="3B534E61" w14:textId="77777777" w:rsidR="00B555DB" w:rsidRDefault="00B555DB" w:rsidP="00B555DB">
      <w:pPr>
        <w:pStyle w:val="Heading2"/>
      </w:pPr>
      <w:r>
        <w:rPr>
          <w:rStyle w:val="Heading2Char"/>
        </w:rPr>
        <w:br w:type="page"/>
      </w:r>
      <w:r w:rsidRPr="00CA3152">
        <w:rPr>
          <w:rStyle w:val="Heading2Char"/>
        </w:rPr>
        <w:lastRenderedPageBreak/>
        <w:t>Thread</w:t>
      </w:r>
      <w:r>
        <w:t xml:space="preserve"> Safety</w:t>
      </w:r>
    </w:p>
    <w:p w14:paraId="412DDBA7" w14:textId="4BFDB052" w:rsidR="00412CBE" w:rsidRDefault="00B555DB" w:rsidP="00412CBE">
      <w:r>
        <w:t xml:space="preserve">A thread safe piece of code is one which behaves deterministically in the presence of multiple threads. </w:t>
      </w:r>
      <w:r w:rsidR="00DB6CC2">
        <w:t xml:space="preserve">Typically, non-deterministic behaviour is caused by a race condition. </w:t>
      </w:r>
      <w:r w:rsidR="00412CBE">
        <w:t xml:space="preserve">A race condition occurs when four conditions are met. </w:t>
      </w:r>
    </w:p>
    <w:p w14:paraId="17506000" w14:textId="77777777" w:rsidR="00412CBE" w:rsidRDefault="00412CBE" w:rsidP="00412CBE">
      <w:pPr>
        <w:pStyle w:val="ListBulletHeader2"/>
      </w:pPr>
      <w:bookmarkStart w:id="0" w:name="_Toc294035143"/>
      <w:r>
        <w:t>Four conditions for possible race condition</w:t>
      </w:r>
      <w:bookmarkEnd w:id="0"/>
    </w:p>
    <w:p w14:paraId="017F9AAC" w14:textId="77777777" w:rsidR="00412CBE" w:rsidRDefault="00412CBE" w:rsidP="00412CBE">
      <w:pPr>
        <w:pStyle w:val="ListBullet"/>
      </w:pPr>
      <w:r>
        <w:t>Memory locations accessible from more than one thread</w:t>
      </w:r>
    </w:p>
    <w:p w14:paraId="175D7494" w14:textId="77777777" w:rsidR="00412CBE" w:rsidRDefault="00412CBE" w:rsidP="00412CBE">
      <w:pPr>
        <w:pStyle w:val="ListBullet"/>
      </w:pPr>
      <w:r>
        <w:t xml:space="preserve">Invariant is associated with shared memory </w:t>
      </w:r>
    </w:p>
    <w:p w14:paraId="774E1F2A" w14:textId="77777777" w:rsidR="00412CBE" w:rsidRDefault="00412CBE" w:rsidP="00412CBE">
      <w:pPr>
        <w:pStyle w:val="ListBullet"/>
      </w:pPr>
      <w:r>
        <w:t>Invariant does not hold for some part of update</w:t>
      </w:r>
    </w:p>
    <w:p w14:paraId="0B0E8BF4" w14:textId="77777777" w:rsidR="00412CBE" w:rsidRDefault="00412CBE" w:rsidP="00412CBE">
      <w:pPr>
        <w:pStyle w:val="ListBullet"/>
      </w:pPr>
      <w:r>
        <w:t>Another thread accesses the memory while invariant is broken</w:t>
      </w:r>
    </w:p>
    <w:p w14:paraId="382451CF" w14:textId="30390ECF" w:rsidR="00214560" w:rsidRDefault="00214560" w:rsidP="00B555DB">
      <w:r>
        <w:t xml:space="preserve">The following lists some </w:t>
      </w:r>
      <w:r w:rsidR="0021156D">
        <w:t>ways in which we can implement thread safety</w:t>
      </w:r>
    </w:p>
    <w:p w14:paraId="16B233C0" w14:textId="77777777" w:rsidR="00286DA5" w:rsidRDefault="00286DA5" w:rsidP="00286DA5">
      <w:pPr>
        <w:pStyle w:val="ListBullet"/>
      </w:pPr>
      <w:r>
        <w:t>Minimize or remove all shared state e.g. stateless application server</w:t>
      </w:r>
    </w:p>
    <w:p w14:paraId="4D780ED6" w14:textId="77777777" w:rsidR="00286DA5" w:rsidRDefault="00286DA5" w:rsidP="00286DA5">
      <w:pPr>
        <w:pStyle w:val="ListBullet"/>
      </w:pPr>
      <w:r>
        <w:t>Immutable objects. Read only objects fully initialized during construction</w:t>
      </w:r>
    </w:p>
    <w:p w14:paraId="11DE0987" w14:textId="77777777" w:rsidR="00286DA5" w:rsidRDefault="00286DA5" w:rsidP="00286DA5">
      <w:pPr>
        <w:pStyle w:val="ListBullet"/>
      </w:pPr>
      <w:r>
        <w:t>Only use one thread to access state</w:t>
      </w:r>
    </w:p>
    <w:p w14:paraId="7F9F3CD2" w14:textId="77777777" w:rsidR="00286DA5" w:rsidRDefault="00286DA5" w:rsidP="00286DA5">
      <w:pPr>
        <w:pStyle w:val="ListBullet"/>
      </w:pPr>
      <w:r>
        <w:t>Synchronisation constructs to prevent concurrent access to blocks of code</w:t>
      </w:r>
    </w:p>
    <w:p w14:paraId="6CE5999A" w14:textId="3F42A746" w:rsidR="00197E0A" w:rsidRDefault="00197E0A" w:rsidP="00197E0A">
      <w:pPr>
        <w:pStyle w:val="ListNumber"/>
        <w:numPr>
          <w:ilvl w:val="0"/>
          <w:numId w:val="0"/>
        </w:numPr>
        <w:ind w:left="927" w:hanging="360"/>
      </w:pPr>
    </w:p>
    <w:p w14:paraId="7B180BDB" w14:textId="58EB119B" w:rsidR="00197E0A" w:rsidRDefault="00197E0A" w:rsidP="00197E0A">
      <w:pPr>
        <w:pStyle w:val="ListNumber"/>
        <w:numPr>
          <w:ilvl w:val="0"/>
          <w:numId w:val="0"/>
        </w:numPr>
      </w:pPr>
      <w:r>
        <w:t xml:space="preserve">The following example </w:t>
      </w:r>
      <w:r w:rsidR="003F4619">
        <w:t>introduced a race condition and fixes it with a simple lock. The next section goes over different synchronisation constructs.</w:t>
      </w:r>
      <w:r>
        <w:t xml:space="preserve"> </w:t>
      </w:r>
    </w:p>
    <w:p w14:paraId="2CD0CC26" w14:textId="7EAC3D44" w:rsidR="00A173E3" w:rsidRDefault="00AD1962" w:rsidP="00181743">
      <w:pPr>
        <w:pStyle w:val="CodeExampleHeading"/>
      </w:pPr>
      <w:bookmarkStart w:id="1" w:name="_Toc294035144"/>
      <w:r>
        <w:t>Non-Thread safe</w:t>
      </w:r>
      <w:r w:rsidR="003E05AF">
        <w:t xml:space="preserve"> Example</w:t>
      </w:r>
    </w:p>
    <w:p w14:paraId="42D16D49" w14:textId="73FF3A0C" w:rsidR="003E05AF" w:rsidRPr="003E05AF" w:rsidRDefault="00AD1962" w:rsidP="003E05AF">
      <w:r w:rsidRPr="00AD1962">
        <w:t>Consider the following piece of code which is not thread safe. The problem occurs when multiple threads call MakeDeposit. If one thread gets pre-empted after executing line one but before it can execute line two and a second thread executes MakeDeposit before the first thread gets re-</w:t>
      </w:r>
      <w:r w:rsidR="00D32774" w:rsidRPr="00AD1962">
        <w:t>scheduled,</w:t>
      </w:r>
      <w:r w:rsidRPr="00AD1962">
        <w:t xml:space="preserve"> then effectively one of deposits gets lost.</w:t>
      </w:r>
    </w:p>
    <w:p w14:paraId="6EBFF522" w14:textId="7C817BDA" w:rsidR="00301CC4" w:rsidRDefault="00301CC4" w:rsidP="00301CC4">
      <w:pPr>
        <w:pStyle w:val="CodeExampleCode"/>
      </w:pPr>
      <w:r>
        <w:t xml:space="preserve">Figure </w:t>
      </w:r>
      <w:fldSimple w:instr=" SEQ Figure \* ARABIC ">
        <w:r w:rsidR="00336F03">
          <w:rPr>
            <w:noProof/>
          </w:rPr>
          <w:t>1</w:t>
        </w:r>
      </w:fldSimple>
      <w:r>
        <w:t xml:space="preserve"> Non thread-safe code</w:t>
      </w:r>
    </w:p>
    <w:p w14:paraId="15DF028D" w14:textId="35E720F5" w:rsidR="00CE17B7" w:rsidRPr="00CE17B7" w:rsidRDefault="00D32774" w:rsidP="00CE17B7">
      <w:pPr>
        <w:pStyle w:val="ListBulletHeader2"/>
      </w:pPr>
      <w:r w:rsidRPr="002F055B">
        <w:rPr>
          <w:noProof/>
        </w:rPr>
        <w:lastRenderedPageBreak/>
        <w:drawing>
          <wp:inline distT="0" distB="0" distL="0" distR="0" wp14:anchorId="07FB0878" wp14:editId="7F70FC57">
            <wp:extent cx="5731510" cy="294894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8940"/>
                    </a:xfrm>
                    <a:prstGeom prst="rect">
                      <a:avLst/>
                    </a:prstGeom>
                  </pic:spPr>
                </pic:pic>
              </a:graphicData>
            </a:graphic>
          </wp:inline>
        </w:drawing>
      </w:r>
    </w:p>
    <w:p w14:paraId="67C3A8AD" w14:textId="40997074" w:rsidR="00A173E3" w:rsidRDefault="00CE17B7" w:rsidP="00CE17B7">
      <w:r w:rsidRPr="00CE17B7">
        <w:t>In order to prevent this kind of indeterminacy we need to implement a synchronization strategy. Synchronization is the topic of the next chapter but for now we show how to use a Monitor via the lock keyword to remove the race condition from this simple code.</w:t>
      </w:r>
    </w:p>
    <w:p w14:paraId="1F9A024B" w14:textId="01DCDF2A" w:rsidR="002642B1" w:rsidRDefault="002642B1" w:rsidP="002642B1">
      <w:pPr>
        <w:pStyle w:val="CodeExampleCode"/>
      </w:pPr>
      <w:r>
        <w:t xml:space="preserve">Listing </w:t>
      </w:r>
      <w:r>
        <w:fldChar w:fldCharType="begin"/>
      </w:r>
      <w:r>
        <w:instrText xml:space="preserve"> SEQ Listing \* ARABIC </w:instrText>
      </w:r>
      <w:r>
        <w:fldChar w:fldCharType="separate"/>
      </w:r>
      <w:r w:rsidR="00336F03">
        <w:rPr>
          <w:noProof/>
        </w:rPr>
        <w:t>3</w:t>
      </w:r>
      <w:r>
        <w:rPr>
          <w:noProof/>
        </w:rPr>
        <w:fldChar w:fldCharType="end"/>
      </w:r>
      <w:r>
        <w:t>Locking Fixes Race condition</w:t>
      </w:r>
    </w:p>
    <w:p w14:paraId="7256C4F2" w14:textId="77777777" w:rsidR="002642B1" w:rsidRDefault="002642B1" w:rsidP="002642B1">
      <w:pPr>
        <w:spacing w:line="360" w:lineRule="auto"/>
      </w:pPr>
      <w:r w:rsidRPr="00A72DA4">
        <w:rPr>
          <w:noProof/>
        </w:rPr>
        <w:drawing>
          <wp:inline distT="0" distB="0" distL="0" distR="0" wp14:anchorId="05CE5F9E" wp14:editId="5936F2DC">
            <wp:extent cx="5731510" cy="2880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0360"/>
                    </a:xfrm>
                    <a:prstGeom prst="rect">
                      <a:avLst/>
                    </a:prstGeom>
                  </pic:spPr>
                </pic:pic>
              </a:graphicData>
            </a:graphic>
          </wp:inline>
        </w:drawing>
      </w:r>
    </w:p>
    <w:p w14:paraId="29DDC037" w14:textId="77777777" w:rsidR="00CE17B7" w:rsidRDefault="00CE17B7" w:rsidP="00B555DB">
      <w:pPr>
        <w:pStyle w:val="ListBulletHeader2"/>
      </w:pPr>
    </w:p>
    <w:p w14:paraId="66FEFD46" w14:textId="77777777" w:rsidR="00CE17B7" w:rsidRDefault="00CE17B7" w:rsidP="00B555DB">
      <w:pPr>
        <w:pStyle w:val="ListBulletHeader2"/>
      </w:pPr>
    </w:p>
    <w:p w14:paraId="70D19961" w14:textId="3B23C9BC" w:rsidR="00B555DB" w:rsidRPr="00F66610" w:rsidRDefault="00B555DB" w:rsidP="00B555DB">
      <w:pPr>
        <w:pStyle w:val="ListBulletHeader2"/>
      </w:pPr>
      <w:r>
        <w:t xml:space="preserve">Why </w:t>
      </w:r>
      <w:proofErr w:type="gramStart"/>
      <w:r>
        <w:t>General Purpose</w:t>
      </w:r>
      <w:proofErr w:type="gramEnd"/>
      <w:r>
        <w:t xml:space="preserve"> types are not usually type safe</w:t>
      </w:r>
      <w:bookmarkEnd w:id="1"/>
    </w:p>
    <w:p w14:paraId="33F60BEF" w14:textId="77777777" w:rsidR="00B555DB" w:rsidRDefault="00B555DB" w:rsidP="00B555DB">
      <w:pPr>
        <w:pStyle w:val="ListBullet"/>
      </w:pPr>
      <w:r>
        <w:t>Performance overhead introduced even when type used in single threaded environment</w:t>
      </w:r>
    </w:p>
    <w:p w14:paraId="0134A6AC" w14:textId="77777777" w:rsidR="00B555DB" w:rsidRDefault="00B555DB" w:rsidP="00B555DB">
      <w:pPr>
        <w:pStyle w:val="ListBullet"/>
      </w:pPr>
      <w:r>
        <w:lastRenderedPageBreak/>
        <w:t>Thread safe type does not make program using it thread safe.</w:t>
      </w:r>
    </w:p>
    <w:p w14:paraId="5BEAB59A" w14:textId="77777777" w:rsidR="00B555DB" w:rsidRPr="00232C26" w:rsidRDefault="00B555DB" w:rsidP="00B555DB">
      <w:pPr>
        <w:pStyle w:val="ListBullet"/>
      </w:pPr>
      <w:r>
        <w:t xml:space="preserve">Consider a type safe list used as follows in </w:t>
      </w:r>
      <w:proofErr w:type="spellStart"/>
      <w:r>
        <w:t>non type</w:t>
      </w:r>
      <w:proofErr w:type="spellEnd"/>
      <w:r>
        <w:t xml:space="preserve"> safe manner</w:t>
      </w:r>
    </w:p>
    <w:p w14:paraId="5645B9B9" w14:textId="77777777" w:rsidR="00B555DB" w:rsidRPr="00CC7D21" w:rsidRDefault="00B555DB" w:rsidP="00B555DB">
      <w:pPr>
        <w:autoSpaceDE w:val="0"/>
        <w:autoSpaceDN w:val="0"/>
        <w:adjustRightInd w:val="0"/>
        <w:rPr>
          <w:rFonts w:ascii="Courier New" w:hAnsi="Courier New" w:cs="Courier New"/>
          <w:szCs w:val="20"/>
        </w:rPr>
      </w:pPr>
      <w:r>
        <w:rPr>
          <w:rFonts w:ascii="Courier New" w:hAnsi="Courier New" w:cs="Courier New"/>
          <w:color w:val="0000FF"/>
          <w:szCs w:val="20"/>
        </w:rPr>
        <w:t>if</w:t>
      </w:r>
      <w:r>
        <w:rPr>
          <w:rFonts w:ascii="Courier New" w:hAnsi="Courier New" w:cs="Courier New"/>
          <w:szCs w:val="20"/>
        </w:rPr>
        <w:t xml:space="preserve"> </w:t>
      </w:r>
      <w:proofErr w:type="gramStart"/>
      <w:r>
        <w:rPr>
          <w:rFonts w:ascii="Courier New" w:hAnsi="Courier New" w:cs="Courier New"/>
          <w:szCs w:val="20"/>
        </w:rPr>
        <w:t>(!</w:t>
      </w:r>
      <w:proofErr w:type="spellStart"/>
      <w:r>
        <w:rPr>
          <w:rFonts w:ascii="Courier New" w:hAnsi="Courier New" w:cs="Courier New"/>
          <w:szCs w:val="20"/>
        </w:rPr>
        <w:t>typeSafeList.Contains</w:t>
      </w:r>
      <w:proofErr w:type="spellEnd"/>
      <w:proofErr w:type="gramEnd"/>
      <w:r>
        <w:rPr>
          <w:rFonts w:ascii="Courier New" w:hAnsi="Courier New" w:cs="Courier New"/>
          <w:szCs w:val="20"/>
        </w:rPr>
        <w:t>(</w:t>
      </w:r>
      <w:proofErr w:type="spellStart"/>
      <w:r>
        <w:rPr>
          <w:rFonts w:ascii="Courier New" w:hAnsi="Courier New" w:cs="Courier New"/>
          <w:szCs w:val="20"/>
        </w:rPr>
        <w:t>newItem</w:t>
      </w:r>
      <w:proofErr w:type="spellEnd"/>
      <w:r>
        <w:rPr>
          <w:rFonts w:ascii="Courier New" w:hAnsi="Courier New" w:cs="Courier New"/>
          <w:szCs w:val="20"/>
        </w:rPr>
        <w:t xml:space="preserve">)) </w:t>
      </w:r>
      <w:proofErr w:type="spellStart"/>
      <w:r>
        <w:rPr>
          <w:rFonts w:ascii="Courier New" w:hAnsi="Courier New" w:cs="Courier New"/>
          <w:szCs w:val="20"/>
        </w:rPr>
        <w:t>typeSafeList.Add</w:t>
      </w:r>
      <w:proofErr w:type="spellEnd"/>
      <w:r>
        <w:rPr>
          <w:rFonts w:ascii="Courier New" w:hAnsi="Courier New" w:cs="Courier New"/>
          <w:szCs w:val="20"/>
        </w:rPr>
        <w:t>(</w:t>
      </w:r>
      <w:proofErr w:type="spellStart"/>
      <w:r>
        <w:rPr>
          <w:rFonts w:ascii="Courier New" w:hAnsi="Courier New" w:cs="Courier New"/>
          <w:szCs w:val="20"/>
        </w:rPr>
        <w:t>newItem</w:t>
      </w:r>
      <w:proofErr w:type="spellEnd"/>
      <w:r>
        <w:rPr>
          <w:rFonts w:ascii="Courier New" w:hAnsi="Courier New" w:cs="Courier New"/>
          <w:szCs w:val="20"/>
        </w:rPr>
        <w:t>);</w:t>
      </w:r>
    </w:p>
    <w:p w14:paraId="4BF2DF46" w14:textId="77777777" w:rsidR="00B555DB" w:rsidRDefault="00B555DB" w:rsidP="00B555DB">
      <w:pPr>
        <w:pStyle w:val="ListBulletHeader"/>
      </w:pPr>
      <w:bookmarkStart w:id="2" w:name="_Toc294035145"/>
      <w:r>
        <w:t>Simple strategies to increase thread safety</w:t>
      </w:r>
      <w:bookmarkEnd w:id="2"/>
    </w:p>
    <w:p w14:paraId="3F6C5DF1" w14:textId="77777777" w:rsidR="00B555DB" w:rsidRDefault="00B555DB" w:rsidP="00B555DB">
      <w:pPr>
        <w:pStyle w:val="ListBullet"/>
      </w:pPr>
      <w:r>
        <w:t>Only use one thread</w:t>
      </w:r>
    </w:p>
    <w:p w14:paraId="3B5CB467" w14:textId="77777777" w:rsidR="00B555DB" w:rsidRDefault="00B555DB" w:rsidP="00B555DB">
      <w:pPr>
        <w:pStyle w:val="ListBullet"/>
      </w:pPr>
      <w:r>
        <w:t>Sacrifice granularity by wrapping large sections on code inside lock/monitor</w:t>
      </w:r>
    </w:p>
    <w:p w14:paraId="6E81A2B1" w14:textId="77777777" w:rsidR="00B555DB" w:rsidRDefault="00B555DB" w:rsidP="00B555DB">
      <w:pPr>
        <w:pStyle w:val="ListBullet"/>
      </w:pPr>
      <w:r>
        <w:t>E.g. single lock protects access to all fields of a type</w:t>
      </w:r>
    </w:p>
    <w:p w14:paraId="7E4B40E1" w14:textId="77777777" w:rsidR="00B555DB" w:rsidRDefault="00B555DB" w:rsidP="00B555DB">
      <w:pPr>
        <w:pStyle w:val="ListBullet"/>
      </w:pPr>
      <w:r>
        <w:t>Minimize or remove all shared state e.g. stateless application server</w:t>
      </w:r>
    </w:p>
    <w:p w14:paraId="2804FD30" w14:textId="77777777" w:rsidR="00B555DB" w:rsidRDefault="00B555DB" w:rsidP="00B555DB">
      <w:pPr>
        <w:pStyle w:val="ListBullet"/>
      </w:pPr>
      <w:r>
        <w:t>Immutable objects. Read only objects fully initialized during construction</w:t>
      </w:r>
    </w:p>
    <w:p w14:paraId="6271E13E" w14:textId="77777777" w:rsidR="00B555DB" w:rsidRDefault="00B555DB" w:rsidP="00B555DB">
      <w:pPr>
        <w:pStyle w:val="ListBulletHeader"/>
      </w:pPr>
      <w:bookmarkStart w:id="3" w:name="_Toc294035146"/>
      <w:r>
        <w:t>Context Bound Object</w:t>
      </w:r>
      <w:bookmarkEnd w:id="3"/>
    </w:p>
    <w:p w14:paraId="45DAFA50" w14:textId="77777777" w:rsidR="00B555DB" w:rsidRDefault="00B555DB" w:rsidP="00B555DB">
      <w:pPr>
        <w:pStyle w:val="ListBullet"/>
      </w:pPr>
      <w:r>
        <w:t>Automatic locking regime</w:t>
      </w:r>
    </w:p>
    <w:p w14:paraId="7CC1B363" w14:textId="77777777" w:rsidR="00B555DB" w:rsidRDefault="00B555DB" w:rsidP="00B555DB">
      <w:pPr>
        <w:pStyle w:val="ListBullet"/>
      </w:pPr>
      <w:r>
        <w:t>Whenever any method or property is called object wide lock is obtained</w:t>
      </w:r>
    </w:p>
    <w:p w14:paraId="2E0BE57C" w14:textId="77777777" w:rsidR="00B555DB" w:rsidRDefault="00B555DB" w:rsidP="00B555DB">
      <w:pPr>
        <w:pStyle w:val="ListBullet"/>
      </w:pPr>
      <w:r>
        <w:t>Can cause unintended deadlocks and needlessly lessen concurrency</w:t>
      </w:r>
    </w:p>
    <w:p w14:paraId="196F9E17" w14:textId="77777777" w:rsidR="00B555DB" w:rsidRDefault="00B555DB" w:rsidP="00B555DB">
      <w:pPr>
        <w:pStyle w:val="SourceCode"/>
      </w:pPr>
      <w:r>
        <w:t xml:space="preserve">  [Synchronization]</w:t>
      </w:r>
    </w:p>
    <w:p w14:paraId="6A109C3D" w14:textId="77777777" w:rsidR="00B555DB" w:rsidRDefault="00B555DB" w:rsidP="00B555DB">
      <w:pPr>
        <w:pStyle w:val="SourceCode"/>
      </w:pPr>
      <w:r>
        <w:t xml:space="preserve">  </w:t>
      </w:r>
      <w:r>
        <w:rPr>
          <w:color w:val="0000FF"/>
        </w:rPr>
        <w:t>class</w:t>
      </w:r>
      <w:r>
        <w:t xml:space="preserve"> MyContextBoundObject : ContextBoundObject</w:t>
      </w:r>
    </w:p>
    <w:p w14:paraId="1A46BFBB" w14:textId="77777777" w:rsidR="00B555DB" w:rsidRDefault="00B555DB" w:rsidP="00B555DB">
      <w:pPr>
        <w:pStyle w:val="SourceCode"/>
      </w:pPr>
      <w:r>
        <w:t xml:space="preserve">  {</w:t>
      </w:r>
    </w:p>
    <w:p w14:paraId="27362E2B" w14:textId="77777777" w:rsidR="00B555DB" w:rsidRDefault="00B555DB" w:rsidP="00B555DB">
      <w:pPr>
        <w:pStyle w:val="SourceCode"/>
      </w:pPr>
      <w:r>
        <w:t xml:space="preserve">  }</w:t>
      </w:r>
    </w:p>
    <w:p w14:paraId="3CED20E4" w14:textId="77777777" w:rsidR="000C7E31" w:rsidRDefault="000C7E31">
      <w:pPr>
        <w:spacing w:after="160" w:line="259" w:lineRule="auto"/>
        <w:rPr>
          <w:rFonts w:asciiTheme="majorHAnsi" w:eastAsiaTheme="majorEastAsia" w:hAnsiTheme="majorHAnsi" w:cstheme="majorBidi"/>
          <w:color w:val="31378B" w:themeColor="text2"/>
          <w:sz w:val="28"/>
          <w:szCs w:val="26"/>
        </w:rPr>
      </w:pPr>
      <w:r>
        <w:br w:type="page"/>
      </w:r>
    </w:p>
    <w:p w14:paraId="6495FB2A" w14:textId="7990C60D" w:rsidR="00B555DB" w:rsidRDefault="00E713DF" w:rsidP="000C7E31">
      <w:pPr>
        <w:pStyle w:val="Heading3"/>
      </w:pPr>
      <w:r>
        <w:lastRenderedPageBreak/>
        <w:t>Locking</w:t>
      </w:r>
      <w:r w:rsidR="00B555DB">
        <w:t xml:space="preserve"> Constructs</w:t>
      </w:r>
    </w:p>
    <w:p w14:paraId="68D16866" w14:textId="50BE165C" w:rsidR="00B555DB" w:rsidRDefault="006A5277" w:rsidP="000C7E31">
      <w:pPr>
        <w:pStyle w:val="Heading4"/>
      </w:pPr>
      <w:bookmarkStart w:id="4" w:name="_Toc294035149"/>
      <w:r>
        <w:t xml:space="preserve">Excusive </w:t>
      </w:r>
      <w:r w:rsidR="00B555DB">
        <w:t>Locking constructs</w:t>
      </w:r>
      <w:bookmarkEnd w:id="4"/>
    </w:p>
    <w:p w14:paraId="449F11B5" w14:textId="6EC6981C" w:rsidR="00B555DB" w:rsidRDefault="00B555DB" w:rsidP="000C7E31">
      <w:pPr>
        <w:pStyle w:val="Heading5"/>
      </w:pPr>
      <w:bookmarkStart w:id="5" w:name="_Toc294035150"/>
      <w:r>
        <w:t>Lock/Monitor</w:t>
      </w:r>
      <w:bookmarkEnd w:id="5"/>
    </w:p>
    <w:p w14:paraId="53C651F2" w14:textId="366A49AE" w:rsidR="00FF1AB2" w:rsidRPr="00FF1AB2" w:rsidRDefault="00FF1AB2" w:rsidP="00FF1AB2">
      <w:r>
        <w:t xml:space="preserve">Monitor is the standard .net locking construct and the compiler supports its use via the lock keyword. Any reference type object can be used as a lock. There is a cost associated with acquiring a lock, however it is faster if the lock is uncontended than if contended as acquiring a contended lock requires blocking and context switching. </w:t>
      </w:r>
    </w:p>
    <w:p w14:paraId="257721E0" w14:textId="77777777" w:rsidR="00B555DB" w:rsidRDefault="00B555DB" w:rsidP="00B555DB">
      <w:pPr>
        <w:pStyle w:val="ListBullet"/>
      </w:pPr>
      <w:r>
        <w:t>Faster and more convenient than Mutex</w:t>
      </w:r>
    </w:p>
    <w:p w14:paraId="665B4F09" w14:textId="77777777" w:rsidR="00B555DB" w:rsidRDefault="00B555DB" w:rsidP="00B555DB">
      <w:pPr>
        <w:pStyle w:val="ListBullet"/>
      </w:pPr>
      <w:r>
        <w:t>Only reference objects can be used as locks</w:t>
      </w:r>
    </w:p>
    <w:p w14:paraId="57F4031B" w14:textId="77777777" w:rsidR="00B555DB" w:rsidRDefault="00B555DB" w:rsidP="00B555DB">
      <w:pPr>
        <w:pStyle w:val="ListBullet"/>
      </w:pPr>
      <w:r>
        <w:t>Acquiring an uncontended lock is faster than blocking and context switching with contention</w:t>
      </w:r>
    </w:p>
    <w:p w14:paraId="4727FFCB" w14:textId="3D088123" w:rsidR="00B555DB" w:rsidRDefault="00B555DB" w:rsidP="00B555DB">
      <w:pPr>
        <w:pStyle w:val="ListBullet"/>
      </w:pPr>
      <w:r>
        <w:t xml:space="preserve">Most </w:t>
      </w:r>
      <w:r w:rsidR="000C7E31">
        <w:t>important methods</w:t>
      </w:r>
      <w:r>
        <w:t xml:space="preserve"> are Monitor.Enter and Monitor.Exit</w:t>
      </w:r>
    </w:p>
    <w:p w14:paraId="648CF88B" w14:textId="77777777" w:rsidR="00B555DB" w:rsidRDefault="00B555DB" w:rsidP="00B555DB">
      <w:pPr>
        <w:pStyle w:val="ListBullet"/>
      </w:pPr>
      <w:r>
        <w:t>TryEnter take a timespan and returns true if lock is obtained, false if times out</w:t>
      </w:r>
    </w:p>
    <w:p w14:paraId="06AE035D" w14:textId="56B8E8E4" w:rsidR="00B555DB" w:rsidRDefault="00B555DB" w:rsidP="00EB08CE">
      <w:pPr>
        <w:pStyle w:val="ListBullet"/>
      </w:pPr>
      <w:r>
        <w:t xml:space="preserve">Pulse/ </w:t>
      </w:r>
      <w:proofErr w:type="gramStart"/>
      <w:r>
        <w:t>Wait ??</w:t>
      </w:r>
      <w:proofErr w:type="gramEnd"/>
    </w:p>
    <w:p w14:paraId="1D1F7149" w14:textId="24119043" w:rsidR="00EB08CE" w:rsidRDefault="00EB08CE" w:rsidP="00EB08CE">
      <w:pPr>
        <w:pStyle w:val="CodeExampleCode"/>
      </w:pPr>
      <w:r>
        <w:t xml:space="preserve">Listing </w:t>
      </w:r>
      <w:fldSimple w:instr=" SEQ Listing \* ARABIC ">
        <w:r w:rsidR="00336F03">
          <w:rPr>
            <w:noProof/>
          </w:rPr>
          <w:t>4</w:t>
        </w:r>
      </w:fldSimple>
      <w:r>
        <w:t xml:space="preserve"> Monitor Shortcut</w:t>
      </w:r>
    </w:p>
    <w:p w14:paraId="5CC3B1B8" w14:textId="77777777" w:rsidR="00B555DB" w:rsidRDefault="00B555DB" w:rsidP="00B555DB">
      <w:pPr>
        <w:pStyle w:val="SourceCode"/>
      </w:pPr>
      <w:r>
        <w:t xml:space="preserve">    </w:t>
      </w:r>
      <w:r>
        <w:rPr>
          <w:color w:val="0000FF"/>
        </w:rPr>
        <w:t>public</w:t>
      </w:r>
      <w:r>
        <w:t xml:space="preserve"> </w:t>
      </w:r>
      <w:r>
        <w:rPr>
          <w:color w:val="0000FF"/>
        </w:rPr>
        <w:t>void</w:t>
      </w:r>
      <w:r>
        <w:t xml:space="preserve"> MonitorShortcut()</w:t>
      </w:r>
    </w:p>
    <w:p w14:paraId="5A85BCC1" w14:textId="77777777" w:rsidR="00B555DB" w:rsidRDefault="00B555DB" w:rsidP="00B555DB">
      <w:pPr>
        <w:pStyle w:val="SourceCode"/>
      </w:pPr>
      <w:r>
        <w:t xml:space="preserve">    {</w:t>
      </w:r>
    </w:p>
    <w:p w14:paraId="57A71AF1" w14:textId="77777777" w:rsidR="00B555DB" w:rsidRDefault="00B555DB" w:rsidP="00B555DB">
      <w:pPr>
        <w:pStyle w:val="SourceCode"/>
      </w:pPr>
      <w:r>
        <w:t xml:space="preserve">      </w:t>
      </w:r>
      <w:r>
        <w:rPr>
          <w:color w:val="0000FF"/>
        </w:rPr>
        <w:t>object</w:t>
      </w:r>
      <w:r>
        <w:t xml:space="preserve"> lockA = </w:t>
      </w:r>
      <w:r>
        <w:rPr>
          <w:color w:val="0000FF"/>
        </w:rPr>
        <w:t>new</w:t>
      </w:r>
      <w:r>
        <w:t xml:space="preserve"> </w:t>
      </w:r>
      <w:r>
        <w:rPr>
          <w:color w:val="0000FF"/>
        </w:rPr>
        <w:t>object</w:t>
      </w:r>
      <w:r>
        <w:t>();</w:t>
      </w:r>
    </w:p>
    <w:p w14:paraId="40C17FCB" w14:textId="77777777" w:rsidR="00B555DB" w:rsidRDefault="00B555DB" w:rsidP="00B555DB">
      <w:pPr>
        <w:pStyle w:val="SourceCode"/>
      </w:pPr>
    </w:p>
    <w:p w14:paraId="5A506C55" w14:textId="77777777" w:rsidR="00B555DB" w:rsidRDefault="00B555DB" w:rsidP="00B555DB">
      <w:pPr>
        <w:pStyle w:val="SourceCode"/>
        <w:rPr>
          <w:color w:val="008000"/>
        </w:rPr>
      </w:pPr>
      <w:r>
        <w:t xml:space="preserve">      </w:t>
      </w:r>
      <w:r>
        <w:rPr>
          <w:color w:val="008000"/>
        </w:rPr>
        <w:t xml:space="preserve">// This code </w:t>
      </w:r>
    </w:p>
    <w:p w14:paraId="5A58CDB2" w14:textId="77777777" w:rsidR="00B555DB" w:rsidRDefault="00B555DB" w:rsidP="00B555DB">
      <w:pPr>
        <w:pStyle w:val="SourceCode"/>
      </w:pPr>
      <w:r>
        <w:t xml:space="preserve">      </w:t>
      </w:r>
      <w:r>
        <w:rPr>
          <w:color w:val="0000FF"/>
        </w:rPr>
        <w:t>lock</w:t>
      </w:r>
      <w:r>
        <w:t xml:space="preserve"> (lockA)</w:t>
      </w:r>
    </w:p>
    <w:p w14:paraId="1BD8172F" w14:textId="77777777" w:rsidR="00B555DB" w:rsidRDefault="00B555DB" w:rsidP="00B555DB">
      <w:pPr>
        <w:pStyle w:val="SourceCode"/>
      </w:pPr>
      <w:r>
        <w:t xml:space="preserve">      {</w:t>
      </w:r>
    </w:p>
    <w:p w14:paraId="4BFE20AB" w14:textId="77777777" w:rsidR="00B555DB" w:rsidRDefault="00B555DB" w:rsidP="00B555DB">
      <w:pPr>
        <w:pStyle w:val="SourceCode"/>
        <w:rPr>
          <w:color w:val="008000"/>
        </w:rPr>
      </w:pPr>
      <w:r>
        <w:t xml:space="preserve">        </w:t>
      </w:r>
      <w:r>
        <w:rPr>
          <w:color w:val="008000"/>
        </w:rPr>
        <w:t xml:space="preserve">// Do something </w:t>
      </w:r>
    </w:p>
    <w:p w14:paraId="6F381B9B" w14:textId="77777777" w:rsidR="00B555DB" w:rsidRDefault="00B555DB" w:rsidP="00B555DB">
      <w:pPr>
        <w:pStyle w:val="SourceCode"/>
      </w:pPr>
      <w:r>
        <w:t xml:space="preserve">      }</w:t>
      </w:r>
    </w:p>
    <w:p w14:paraId="56880131" w14:textId="77777777" w:rsidR="00B555DB" w:rsidRDefault="00B555DB" w:rsidP="00B555DB">
      <w:pPr>
        <w:pStyle w:val="SourceCode"/>
      </w:pPr>
    </w:p>
    <w:p w14:paraId="3AA2A69E" w14:textId="77777777" w:rsidR="00B555DB" w:rsidRDefault="00B555DB" w:rsidP="00B555DB">
      <w:pPr>
        <w:pStyle w:val="SourceCode"/>
        <w:rPr>
          <w:color w:val="008000"/>
        </w:rPr>
      </w:pPr>
      <w:r>
        <w:t xml:space="preserve">      </w:t>
      </w:r>
      <w:r>
        <w:rPr>
          <w:color w:val="008000"/>
        </w:rPr>
        <w:t>// Generates this code</w:t>
      </w:r>
    </w:p>
    <w:p w14:paraId="0CDED1DE" w14:textId="77777777" w:rsidR="00B555DB" w:rsidRDefault="00B555DB" w:rsidP="00B555DB">
      <w:pPr>
        <w:pStyle w:val="SourceCode"/>
      </w:pPr>
      <w:r>
        <w:t xml:space="preserve">      </w:t>
      </w:r>
      <w:r>
        <w:rPr>
          <w:color w:val="2B91AF"/>
        </w:rPr>
        <w:t>Monitor</w:t>
      </w:r>
      <w:r>
        <w:t>.Enter(lockA);</w:t>
      </w:r>
    </w:p>
    <w:p w14:paraId="5B25FCA6" w14:textId="77777777" w:rsidR="00B555DB" w:rsidRDefault="00B555DB" w:rsidP="00B555DB">
      <w:pPr>
        <w:pStyle w:val="SourceCode"/>
        <w:rPr>
          <w:color w:val="0000FF"/>
        </w:rPr>
      </w:pPr>
      <w:r>
        <w:t xml:space="preserve">      </w:t>
      </w:r>
      <w:r>
        <w:rPr>
          <w:color w:val="0000FF"/>
        </w:rPr>
        <w:t>try</w:t>
      </w:r>
    </w:p>
    <w:p w14:paraId="5B5A65B0" w14:textId="77777777" w:rsidR="00B555DB" w:rsidRDefault="00B555DB" w:rsidP="00B555DB">
      <w:pPr>
        <w:pStyle w:val="SourceCode"/>
      </w:pPr>
      <w:r>
        <w:t xml:space="preserve">      {</w:t>
      </w:r>
    </w:p>
    <w:p w14:paraId="35FBF4AB" w14:textId="77777777" w:rsidR="00B555DB" w:rsidRDefault="00B555DB" w:rsidP="00B555DB">
      <w:pPr>
        <w:pStyle w:val="SourceCode"/>
        <w:rPr>
          <w:color w:val="008000"/>
        </w:rPr>
      </w:pPr>
      <w:r>
        <w:t xml:space="preserve">        </w:t>
      </w:r>
      <w:r>
        <w:rPr>
          <w:color w:val="008000"/>
        </w:rPr>
        <w:t xml:space="preserve">// Do Something </w:t>
      </w:r>
    </w:p>
    <w:p w14:paraId="1DE614E5" w14:textId="77777777" w:rsidR="00B555DB" w:rsidRDefault="00B555DB" w:rsidP="00B555DB">
      <w:pPr>
        <w:pStyle w:val="SourceCode"/>
      </w:pPr>
      <w:r>
        <w:t xml:space="preserve">      }</w:t>
      </w:r>
    </w:p>
    <w:p w14:paraId="1EBC67B1" w14:textId="77777777" w:rsidR="00B555DB" w:rsidRDefault="00B555DB" w:rsidP="00B555DB">
      <w:pPr>
        <w:pStyle w:val="SourceCode"/>
      </w:pPr>
      <w:r>
        <w:t xml:space="preserve">      </w:t>
      </w:r>
      <w:r>
        <w:rPr>
          <w:color w:val="0000FF"/>
        </w:rPr>
        <w:t>finally</w:t>
      </w:r>
      <w:r>
        <w:t xml:space="preserve"> { </w:t>
      </w:r>
      <w:r>
        <w:rPr>
          <w:color w:val="2B91AF"/>
        </w:rPr>
        <w:t>Monitor</w:t>
      </w:r>
      <w:r>
        <w:t>.Exit(lockA); }</w:t>
      </w:r>
    </w:p>
    <w:p w14:paraId="3CE2A441" w14:textId="77777777" w:rsidR="00B555DB" w:rsidRDefault="00B555DB" w:rsidP="00B555DB">
      <w:pPr>
        <w:pStyle w:val="SourceCode"/>
      </w:pPr>
      <w:r>
        <w:t xml:space="preserve">    }</w:t>
      </w:r>
    </w:p>
    <w:p w14:paraId="44DE7F9A" w14:textId="39015B9C" w:rsidR="007D306A" w:rsidRPr="007D306A" w:rsidRDefault="00B555DB" w:rsidP="00C67CBA">
      <w:pPr>
        <w:pStyle w:val="Heading5"/>
      </w:pPr>
      <w:bookmarkStart w:id="6" w:name="_Toc294035151"/>
      <w:r>
        <w:t>Mutex</w:t>
      </w:r>
      <w:bookmarkEnd w:id="6"/>
    </w:p>
    <w:p w14:paraId="46FAF2E3" w14:textId="276A91E8" w:rsidR="00B555DB" w:rsidRDefault="00B555DB" w:rsidP="00B555DB">
      <w:pPr>
        <w:pStyle w:val="ListBullet"/>
      </w:pPr>
      <w:r>
        <w:t>Can span application</w:t>
      </w:r>
      <w:r w:rsidR="00C67CBA">
        <w:t>s</w:t>
      </w:r>
      <w:r>
        <w:t xml:space="preserve"> in different processes on same machine</w:t>
      </w:r>
    </w:p>
    <w:p w14:paraId="3E6C37DD" w14:textId="5CD5240C" w:rsidR="00DB6530" w:rsidRDefault="00DB6530" w:rsidP="00B555DB">
      <w:pPr>
        <w:pStyle w:val="ListBullet"/>
      </w:pPr>
      <w:r>
        <w:t>Can be used to ensure only one instance of a process can run at a tie</w:t>
      </w:r>
    </w:p>
    <w:p w14:paraId="2444BA12" w14:textId="77777777" w:rsidR="00B555DB" w:rsidRDefault="00B555DB" w:rsidP="00B555DB">
      <w:pPr>
        <w:pStyle w:val="ListBullet"/>
      </w:pPr>
      <w:r>
        <w:t>Slower than lock/monitor</w:t>
      </w:r>
    </w:p>
    <w:p w14:paraId="4C2AF24E" w14:textId="77777777" w:rsidR="00A67A43" w:rsidRDefault="00A67A43" w:rsidP="00A67A43">
      <w:pPr>
        <w:pStyle w:val="Heading5"/>
      </w:pPr>
      <w:bookmarkStart w:id="7" w:name="_Toc294035152"/>
      <w:r>
        <w:t>Spinlock</w:t>
      </w:r>
    </w:p>
    <w:p w14:paraId="269E754D" w14:textId="77777777" w:rsidR="00A67A43" w:rsidRPr="00FE3789" w:rsidRDefault="00A67A43" w:rsidP="00A67A43">
      <w:r>
        <w:t xml:space="preserve">Specialized advanced exclusive locking construct that can improve performance in highlight contended environments. </w:t>
      </w:r>
    </w:p>
    <w:p w14:paraId="1AD3D8A5" w14:textId="5A06A3CC" w:rsidR="00A67A43" w:rsidRDefault="00A67A43" w:rsidP="00EC015A">
      <w:pPr>
        <w:pStyle w:val="Heading4"/>
      </w:pPr>
      <w:r>
        <w:lastRenderedPageBreak/>
        <w:t>Non-e</w:t>
      </w:r>
      <w:r>
        <w:t>xc</w:t>
      </w:r>
      <w:r w:rsidR="00EF4D64">
        <w:t>l</w:t>
      </w:r>
      <w:r>
        <w:t>usive Locking constructs</w:t>
      </w:r>
    </w:p>
    <w:p w14:paraId="7BA30294" w14:textId="159F4983" w:rsidR="00B555DB" w:rsidRDefault="00B555DB" w:rsidP="00EB08CE">
      <w:pPr>
        <w:pStyle w:val="Heading5"/>
      </w:pPr>
      <w:r>
        <w:t>Semaphore</w:t>
      </w:r>
      <w:bookmarkEnd w:id="7"/>
    </w:p>
    <w:p w14:paraId="37A6D0E4" w14:textId="77777777" w:rsidR="00B555DB" w:rsidRDefault="00B555DB" w:rsidP="00B555DB">
      <w:pPr>
        <w:pStyle w:val="ListBullet"/>
      </w:pPr>
      <w:r>
        <w:t>Allows a specified number of threads into a critical section</w:t>
      </w:r>
    </w:p>
    <w:p w14:paraId="15A88EAD" w14:textId="77777777" w:rsidR="00B555DB" w:rsidRDefault="00B555DB" w:rsidP="00B555DB">
      <w:pPr>
        <w:pStyle w:val="ListBullet"/>
      </w:pPr>
      <w:r>
        <w:t>Once specified number of threads are inside other threads block</w:t>
      </w:r>
    </w:p>
    <w:p w14:paraId="7E764023" w14:textId="77777777" w:rsidR="00B555DB" w:rsidRDefault="00B555DB" w:rsidP="00B555DB">
      <w:pPr>
        <w:pStyle w:val="ListBullet"/>
      </w:pPr>
      <w:r>
        <w:t>Most important methods are WaitOne and Release</w:t>
      </w:r>
    </w:p>
    <w:p w14:paraId="19876EE3" w14:textId="77777777" w:rsidR="00B555DB" w:rsidRDefault="00B555DB" w:rsidP="00B555DB">
      <w:pPr>
        <w:pStyle w:val="ListBullet"/>
      </w:pPr>
      <w:r>
        <w:t>Release is thread agnostic i.e. can be called by thread not holding the semaphore</w:t>
      </w:r>
    </w:p>
    <w:p w14:paraId="03660DA9" w14:textId="21DA9804" w:rsidR="00B555DB" w:rsidRDefault="00B555DB" w:rsidP="00B555DB">
      <w:pPr>
        <w:pStyle w:val="ListBullet"/>
      </w:pPr>
      <w:r>
        <w:t>Could possibly be used to limit concurrent access to some resource e.g. disk</w:t>
      </w:r>
    </w:p>
    <w:p w14:paraId="4FBBC0CA" w14:textId="5526B2EB" w:rsidR="00B555DB" w:rsidRPr="00655495" w:rsidRDefault="00B555DB" w:rsidP="00EB08CE">
      <w:pPr>
        <w:pStyle w:val="Heading5"/>
      </w:pPr>
      <w:bookmarkStart w:id="8" w:name="_Toc294035153"/>
      <w:r>
        <w:t>ReaderWriterLockSlim</w:t>
      </w:r>
      <w:bookmarkEnd w:id="8"/>
    </w:p>
    <w:p w14:paraId="70DFF21A" w14:textId="77777777" w:rsidR="00B555DB" w:rsidRDefault="00B555DB" w:rsidP="00B555DB">
      <w:pPr>
        <w:pStyle w:val="ListBullet"/>
      </w:pPr>
      <w:r>
        <w:t>Allows concurrent reads but exclusive writes</w:t>
      </w:r>
    </w:p>
    <w:p w14:paraId="5A57BECA" w14:textId="77777777" w:rsidR="00B555DB" w:rsidRDefault="00B555DB" w:rsidP="00B555DB">
      <w:pPr>
        <w:pStyle w:val="ListBullet"/>
        <w:ind w:left="1080"/>
      </w:pPr>
      <w:r>
        <w:t>Main methods are</w:t>
      </w:r>
    </w:p>
    <w:p w14:paraId="733F2239" w14:textId="77777777" w:rsidR="00B555DB" w:rsidRDefault="00B555DB" w:rsidP="00B555DB">
      <w:pPr>
        <w:pStyle w:val="ListBullet"/>
        <w:ind w:left="1080"/>
      </w:pPr>
      <w:r>
        <w:t>EnterReadLock</w:t>
      </w:r>
    </w:p>
    <w:p w14:paraId="5810D28D" w14:textId="77777777" w:rsidR="00B555DB" w:rsidRDefault="00B555DB" w:rsidP="00B555DB">
      <w:pPr>
        <w:pStyle w:val="ListBullet"/>
        <w:ind w:left="1080"/>
      </w:pPr>
      <w:r>
        <w:t>ExitReadLock</w:t>
      </w:r>
    </w:p>
    <w:p w14:paraId="186A5027" w14:textId="77777777" w:rsidR="00B555DB" w:rsidRDefault="00B555DB" w:rsidP="00B555DB">
      <w:pPr>
        <w:pStyle w:val="ListBullet"/>
        <w:ind w:left="1080"/>
      </w:pPr>
      <w:r>
        <w:t>EnterWriteLock</w:t>
      </w:r>
    </w:p>
    <w:p w14:paraId="4191B558" w14:textId="77777777" w:rsidR="00B555DB" w:rsidRDefault="00B555DB" w:rsidP="00B555DB">
      <w:pPr>
        <w:pStyle w:val="ListBullet"/>
        <w:ind w:left="1080"/>
      </w:pPr>
      <w:r>
        <w:t>ExitwriteLock</w:t>
      </w:r>
    </w:p>
    <w:p w14:paraId="0DE6CE42" w14:textId="77777777" w:rsidR="00B555DB" w:rsidRDefault="00B555DB" w:rsidP="00B555DB">
      <w:pPr>
        <w:pStyle w:val="ListBullet"/>
      </w:pPr>
      <w:r>
        <w:t>Thread holding write lock blocks all other threads trying to read or write</w:t>
      </w:r>
    </w:p>
    <w:p w14:paraId="6A8372EB" w14:textId="77777777" w:rsidR="00B555DB" w:rsidRDefault="00B555DB" w:rsidP="00B555DB">
      <w:pPr>
        <w:pStyle w:val="ListBullet"/>
      </w:pPr>
      <w:r>
        <w:t>If no thread contains a write lock any number of threads can obtain read lock</w:t>
      </w:r>
    </w:p>
    <w:p w14:paraId="4FDCA35F" w14:textId="77777777" w:rsidR="00B555DB" w:rsidRDefault="00B555DB" w:rsidP="00B555DB">
      <w:pPr>
        <w:pStyle w:val="ListBullet"/>
      </w:pPr>
      <w:r>
        <w:t>A write lock is universally exclusive</w:t>
      </w:r>
    </w:p>
    <w:p w14:paraId="5E7452F8" w14:textId="77777777" w:rsidR="00B555DB" w:rsidRDefault="00B555DB" w:rsidP="00B555DB">
      <w:pPr>
        <w:pStyle w:val="ListBullet"/>
      </w:pPr>
      <w:r>
        <w:t>A read lock is compatible with other read lock</w:t>
      </w:r>
    </w:p>
    <w:p w14:paraId="2F9FDDAB" w14:textId="77777777" w:rsidR="00B555DB" w:rsidRDefault="00B555DB" w:rsidP="00B555DB">
      <w:pPr>
        <w:pStyle w:val="ListBullet"/>
      </w:pPr>
      <w:r>
        <w:t>Replaces older ReaderWriterLock class</w:t>
      </w:r>
    </w:p>
    <w:p w14:paraId="2307C057" w14:textId="77777777" w:rsidR="00B555DB" w:rsidRDefault="00B555DB" w:rsidP="00B555DB">
      <w:pPr>
        <w:pStyle w:val="ListBullet"/>
      </w:pPr>
      <w:r>
        <w:t xml:space="preserve">Older class is slower and </w:t>
      </w:r>
      <w:proofErr w:type="gramStart"/>
      <w:r>
        <w:t>more buggy</w:t>
      </w:r>
      <w:proofErr w:type="gramEnd"/>
      <w:r>
        <w:t xml:space="preserve"> so never use it</w:t>
      </w:r>
    </w:p>
    <w:p w14:paraId="7B6A8D90" w14:textId="77777777" w:rsidR="00B555DB" w:rsidRDefault="00B555DB" w:rsidP="00B555DB">
      <w:pPr>
        <w:pStyle w:val="ListBullet"/>
      </w:pPr>
      <w:r>
        <w:t>Most important methods are WaitOne and Release</w:t>
      </w:r>
    </w:p>
    <w:p w14:paraId="41C5C3D9" w14:textId="77777777" w:rsidR="00B555DB" w:rsidRDefault="00B555DB" w:rsidP="00B555DB">
      <w:pPr>
        <w:pStyle w:val="ListBullet"/>
      </w:pPr>
      <w:r>
        <w:t>Release is thread agnostic i.e. can be called by thread not holding the semaphore</w:t>
      </w:r>
    </w:p>
    <w:p w14:paraId="080E309D" w14:textId="77777777" w:rsidR="005F5020" w:rsidRDefault="005F5020">
      <w:pPr>
        <w:spacing w:after="160" w:line="259" w:lineRule="auto"/>
        <w:rPr>
          <w:rFonts w:asciiTheme="majorHAnsi" w:eastAsiaTheme="majorEastAsia" w:hAnsiTheme="majorHAnsi" w:cstheme="majorBidi"/>
          <w:b/>
          <w:iCs/>
          <w:smallCaps/>
          <w:color w:val="31378B" w:themeColor="text2"/>
          <w:szCs w:val="25"/>
        </w:rPr>
      </w:pPr>
      <w:bookmarkStart w:id="9" w:name="_Toc294035154"/>
      <w:r>
        <w:br w:type="page"/>
      </w:r>
    </w:p>
    <w:p w14:paraId="5AF74375" w14:textId="313637FA" w:rsidR="00B555DB" w:rsidRDefault="00B555DB" w:rsidP="00BF04D4">
      <w:pPr>
        <w:pStyle w:val="Heading4"/>
      </w:pPr>
      <w:r>
        <w:lastRenderedPageBreak/>
        <w:t>Locking issues</w:t>
      </w:r>
      <w:bookmarkEnd w:id="9"/>
    </w:p>
    <w:p w14:paraId="71BB226E" w14:textId="1D2A1F01" w:rsidR="00601B7E" w:rsidRDefault="00601B7E" w:rsidP="00601B7E">
      <w:pPr>
        <w:pStyle w:val="Heading5"/>
      </w:pPr>
      <w:bookmarkStart w:id="10" w:name="_Toc294035155"/>
      <w:r>
        <w:t>Deadlock</w:t>
      </w:r>
    </w:p>
    <w:p w14:paraId="1690AD69" w14:textId="7E3D12EC" w:rsidR="005F5020" w:rsidRDefault="00BA27D6" w:rsidP="005F5020">
      <w:r w:rsidRPr="00BA27D6">
        <w:t>Acquiring locks incurs a performance cost. Perhaps more importantly though injudicious use of locking can lead to deadlock. The following code shows how</w:t>
      </w:r>
    </w:p>
    <w:p w14:paraId="4759562F" w14:textId="4B267E36" w:rsidR="005F5020" w:rsidRDefault="005F5020" w:rsidP="005F5020">
      <w:pPr>
        <w:pStyle w:val="CodeExampleCode"/>
      </w:pPr>
      <w:r>
        <w:t xml:space="preserve">Figure </w:t>
      </w:r>
      <w:r>
        <w:fldChar w:fldCharType="begin"/>
      </w:r>
      <w:r>
        <w:instrText xml:space="preserve"> SEQ Figure \* ARABIC </w:instrText>
      </w:r>
      <w:r>
        <w:fldChar w:fldCharType="separate"/>
      </w:r>
      <w:r w:rsidR="00336F03">
        <w:rPr>
          <w:noProof/>
        </w:rPr>
        <w:t>2</w:t>
      </w:r>
      <w:r>
        <w:rPr>
          <w:noProof/>
        </w:rPr>
        <w:fldChar w:fldCharType="end"/>
      </w:r>
      <w:r>
        <w:t>Deadlock</w:t>
      </w:r>
    </w:p>
    <w:p w14:paraId="4446BD22" w14:textId="1550BAD5" w:rsidR="00601B7E" w:rsidRDefault="005F5020" w:rsidP="0075170E">
      <w:pPr>
        <w:spacing w:line="360" w:lineRule="auto"/>
      </w:pPr>
      <w:r w:rsidRPr="000A1689">
        <w:rPr>
          <w:noProof/>
        </w:rPr>
        <w:drawing>
          <wp:inline distT="0" distB="0" distL="0" distR="0" wp14:anchorId="1FA99369" wp14:editId="64552340">
            <wp:extent cx="3538728" cy="3359559"/>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4761" cy="3365286"/>
                    </a:xfrm>
                    <a:prstGeom prst="rect">
                      <a:avLst/>
                    </a:prstGeom>
                  </pic:spPr>
                </pic:pic>
              </a:graphicData>
            </a:graphic>
          </wp:inline>
        </w:drawing>
      </w:r>
    </w:p>
    <w:p w14:paraId="551C35F3" w14:textId="66230476" w:rsidR="0091238B" w:rsidRDefault="0091238B" w:rsidP="0075170E">
      <w:pPr>
        <w:spacing w:line="360" w:lineRule="auto"/>
      </w:pPr>
      <w:r>
        <w:t xml:space="preserve">The following </w:t>
      </w:r>
      <w:r w:rsidR="007049CB">
        <w:t>points give recommendation on reducing the likelihood of deadlock</w:t>
      </w:r>
    </w:p>
    <w:p w14:paraId="686F1AE6" w14:textId="2E24B66A" w:rsidR="007049CB" w:rsidRDefault="00023C4D" w:rsidP="00023C4D">
      <w:pPr>
        <w:pStyle w:val="ListBulletHeader"/>
      </w:pPr>
      <w:r>
        <w:t>Reducing the likelihood of deadlock</w:t>
      </w:r>
    </w:p>
    <w:p w14:paraId="09E74FB3" w14:textId="77777777" w:rsidR="0091238B" w:rsidRDefault="0091238B" w:rsidP="0091238B">
      <w:pPr>
        <w:pStyle w:val="ListBullet"/>
        <w:rPr>
          <w:rFonts w:eastAsiaTheme="minorHAnsi"/>
          <w:color w:val="auto"/>
          <w:sz w:val="22"/>
        </w:rPr>
      </w:pPr>
      <w:r>
        <w:t>Deadlock can occur if a thread pool thread blocks waiting for async call to complete</w:t>
      </w:r>
    </w:p>
    <w:p w14:paraId="09E9439F" w14:textId="77777777" w:rsidR="0091238B" w:rsidRDefault="0091238B" w:rsidP="0091238B">
      <w:pPr>
        <w:pStyle w:val="ListBullet"/>
      </w:pPr>
      <w:r>
        <w:t>Do not ever block a thread executed on the thread pool waiting for another function on the pool</w:t>
      </w:r>
    </w:p>
    <w:p w14:paraId="54D3EA13" w14:textId="77777777" w:rsidR="0091238B" w:rsidRDefault="0091238B" w:rsidP="0091238B">
      <w:pPr>
        <w:pStyle w:val="ListBullet"/>
      </w:pPr>
      <w:r>
        <w:t>Do not create any class whose synchronous methods wait for asynchronous functions, since this class could be called from a thread in a pool</w:t>
      </w:r>
    </w:p>
    <w:p w14:paraId="60C7C766" w14:textId="77777777" w:rsidR="0091238B" w:rsidRDefault="0091238B" w:rsidP="0091238B">
      <w:pPr>
        <w:pStyle w:val="ListBullet"/>
      </w:pPr>
      <w:r>
        <w:t>Do not ever block a thread executed on the pool waiting for another function on the pool</w:t>
      </w:r>
    </w:p>
    <w:p w14:paraId="6B396E7E" w14:textId="77777777" w:rsidR="0091238B" w:rsidRDefault="0091238B" w:rsidP="0091238B">
      <w:pPr>
        <w:pStyle w:val="ListBullet"/>
      </w:pPr>
      <w:r>
        <w:t>Do not use any class inside an asynchronous function if the class block waiting for asynchronous functions</w:t>
      </w:r>
    </w:p>
    <w:p w14:paraId="49457D5E" w14:textId="77777777" w:rsidR="0091238B" w:rsidRDefault="0091238B" w:rsidP="0075170E">
      <w:pPr>
        <w:spacing w:line="360" w:lineRule="auto"/>
      </w:pPr>
    </w:p>
    <w:p w14:paraId="5AE3C15C" w14:textId="68C763A6" w:rsidR="00B555DB" w:rsidRPr="003D333D" w:rsidRDefault="00B555DB" w:rsidP="00BF04D4">
      <w:pPr>
        <w:pStyle w:val="Heading5"/>
      </w:pPr>
      <w:r>
        <w:lastRenderedPageBreak/>
        <w:t>Limitations</w:t>
      </w:r>
      <w:bookmarkEnd w:id="10"/>
    </w:p>
    <w:p w14:paraId="6E7DC8CD" w14:textId="77777777" w:rsidR="00B555DB" w:rsidRDefault="00B555DB" w:rsidP="00B555DB">
      <w:pPr>
        <w:pStyle w:val="ListBullet"/>
      </w:pPr>
      <w:r>
        <w:t>Protecting an object with a lock only works if all concurrent threads obtain the lock</w:t>
      </w:r>
    </w:p>
    <w:p w14:paraId="6A8D4D44" w14:textId="77777777" w:rsidR="00B555DB" w:rsidRDefault="00B555DB" w:rsidP="00B555DB">
      <w:pPr>
        <w:pStyle w:val="ListBullet"/>
      </w:pPr>
      <w:r>
        <w:t>Particularly applicable to widely scoped usage e.g. static members</w:t>
      </w:r>
    </w:p>
    <w:p w14:paraId="49DA2004" w14:textId="77777777" w:rsidR="00B555DB" w:rsidRDefault="00B555DB" w:rsidP="00B555DB">
      <w:pPr>
        <w:pStyle w:val="ListBullet"/>
      </w:pPr>
      <w:r>
        <w:t>In general .NET makes all static members thread safe whereas instance methods are not</w:t>
      </w:r>
    </w:p>
    <w:p w14:paraId="500B0C06" w14:textId="77777777" w:rsidR="00B555DB" w:rsidRPr="00E5427A" w:rsidRDefault="00B555DB" w:rsidP="00BF04D4">
      <w:pPr>
        <w:pStyle w:val="Heading5"/>
      </w:pPr>
      <w:bookmarkStart w:id="11" w:name="_Toc294035156"/>
      <w:r>
        <w:t>Rich Clients</w:t>
      </w:r>
      <w:bookmarkEnd w:id="11"/>
    </w:p>
    <w:p w14:paraId="52D92276" w14:textId="77777777" w:rsidR="00B555DB" w:rsidRDefault="00B555DB" w:rsidP="00B555DB">
      <w:pPr>
        <w:pStyle w:val="ListBullet"/>
      </w:pPr>
      <w:r>
        <w:t>Only the thread that instantiates a UI object can call any of its members</w:t>
      </w:r>
    </w:p>
    <w:p w14:paraId="6F0BF25D" w14:textId="77777777" w:rsidR="00B555DB" w:rsidRDefault="00B555DB" w:rsidP="00B555DB">
      <w:pPr>
        <w:pStyle w:val="ListBullet"/>
      </w:pPr>
      <w:r>
        <w:t>In windows forms call Invoke or BeginInvoke</w:t>
      </w:r>
    </w:p>
    <w:p w14:paraId="0BDE859E" w14:textId="77777777" w:rsidR="0075170E" w:rsidRDefault="0075170E">
      <w:pPr>
        <w:spacing w:after="160" w:line="259" w:lineRule="auto"/>
        <w:rPr>
          <w:rFonts w:asciiTheme="majorHAnsi" w:eastAsiaTheme="majorEastAsia" w:hAnsiTheme="majorHAnsi" w:cstheme="majorBidi"/>
          <w:color w:val="31378B" w:themeColor="text2"/>
          <w:sz w:val="28"/>
          <w:szCs w:val="26"/>
        </w:rPr>
      </w:pPr>
      <w:bookmarkStart w:id="12" w:name="_Toc294035159"/>
      <w:r>
        <w:br w:type="page"/>
      </w:r>
    </w:p>
    <w:p w14:paraId="385DD066" w14:textId="005D06E7" w:rsidR="00B555DB" w:rsidRDefault="00B555DB" w:rsidP="00B555DB">
      <w:pPr>
        <w:pStyle w:val="Heading3"/>
      </w:pPr>
      <w:r>
        <w:lastRenderedPageBreak/>
        <w:t>Non-locking synchronization constructs</w:t>
      </w:r>
      <w:bookmarkEnd w:id="12"/>
    </w:p>
    <w:p w14:paraId="0210A137" w14:textId="77777777" w:rsidR="00B555DB" w:rsidRPr="00402001" w:rsidRDefault="00B555DB" w:rsidP="00402001">
      <w:pPr>
        <w:pStyle w:val="Heading4"/>
      </w:pPr>
      <w:bookmarkStart w:id="13" w:name="_Toc294035160"/>
      <w:r w:rsidRPr="00402001">
        <w:t>Overviews</w:t>
      </w:r>
      <w:bookmarkEnd w:id="13"/>
    </w:p>
    <w:p w14:paraId="53056B62" w14:textId="77777777" w:rsidR="00B555DB" w:rsidRDefault="00B555DB" w:rsidP="00B555DB">
      <w:pPr>
        <w:pStyle w:val="ListBullet"/>
      </w:pPr>
      <w:r>
        <w:t>Statement is intrinsically atomic if it executes as single indivisible instruction on CPU</w:t>
      </w:r>
    </w:p>
    <w:p w14:paraId="11F5757C" w14:textId="209D40CE" w:rsidR="00B555DB" w:rsidRDefault="00B555DB" w:rsidP="00B555DB">
      <w:pPr>
        <w:pStyle w:val="ListBullet"/>
      </w:pPr>
      <w:r>
        <w:t xml:space="preserve">Strict atomicity precludes possibility of </w:t>
      </w:r>
      <w:r w:rsidR="00402001">
        <w:t>pre-emption</w:t>
      </w:r>
    </w:p>
    <w:p w14:paraId="10A8C93A" w14:textId="77777777" w:rsidR="00B555DB" w:rsidRDefault="00B555DB" w:rsidP="00B555DB">
      <w:pPr>
        <w:pStyle w:val="ListBullet"/>
      </w:pPr>
      <w:r>
        <w:t>Single read or assignment of field of 32bits or less is atomic on 32bit processor</w:t>
      </w:r>
    </w:p>
    <w:p w14:paraId="363C6BDF" w14:textId="77777777" w:rsidR="00B555DB" w:rsidRDefault="00B555DB" w:rsidP="00B555DB">
      <w:pPr>
        <w:pStyle w:val="ListBullet"/>
      </w:pPr>
      <w:r>
        <w:t xml:space="preserve">Operations on fields larger than the width processor are </w:t>
      </w:r>
      <w:proofErr w:type="spellStart"/>
      <w:r>
        <w:t>non atomic</w:t>
      </w:r>
      <w:proofErr w:type="spellEnd"/>
    </w:p>
    <w:p w14:paraId="47030D86" w14:textId="77777777" w:rsidR="00B555DB" w:rsidRDefault="00B555DB" w:rsidP="00B555DB">
      <w:pPr>
        <w:pStyle w:val="ListBullet"/>
      </w:pPr>
      <w:r>
        <w:t>An alternative to using locks is to wrap non-atomic using Interlocked methods</w:t>
      </w:r>
    </w:p>
    <w:p w14:paraId="5B2A9A68" w14:textId="77777777" w:rsidR="00B555DB" w:rsidRDefault="00B555DB" w:rsidP="00B555DB">
      <w:pPr>
        <w:pStyle w:val="SourceCode"/>
      </w:pPr>
    </w:p>
    <w:p w14:paraId="0C7261A0" w14:textId="77777777" w:rsidR="00B555DB" w:rsidRDefault="00B555DB" w:rsidP="00B555DB">
      <w:pPr>
        <w:pStyle w:val="SourceCode"/>
        <w:rPr>
          <w:rFonts w:cs="Courier New"/>
          <w:szCs w:val="20"/>
        </w:rPr>
      </w:pPr>
      <w:r>
        <w:rPr>
          <w:rFonts w:cs="Courier New"/>
          <w:color w:val="0000FF"/>
          <w:szCs w:val="20"/>
        </w:rPr>
        <w:t>namespace</w:t>
      </w:r>
      <w:r>
        <w:rPr>
          <w:rFonts w:cs="Courier New"/>
          <w:szCs w:val="20"/>
        </w:rPr>
        <w:t xml:space="preserve"> Threading</w:t>
      </w:r>
    </w:p>
    <w:p w14:paraId="1B17E270" w14:textId="77777777" w:rsidR="00B555DB" w:rsidRDefault="00B555DB" w:rsidP="00B555DB">
      <w:pPr>
        <w:pStyle w:val="SourceCode"/>
        <w:rPr>
          <w:rFonts w:cs="Courier New"/>
          <w:szCs w:val="20"/>
        </w:rPr>
      </w:pPr>
      <w:r>
        <w:rPr>
          <w:rFonts w:cs="Courier New"/>
          <w:szCs w:val="20"/>
        </w:rPr>
        <w:t>{</w:t>
      </w:r>
    </w:p>
    <w:p w14:paraId="7E5695B6"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class</w:t>
      </w:r>
      <w:r>
        <w:rPr>
          <w:rFonts w:cs="Courier New"/>
          <w:szCs w:val="20"/>
        </w:rPr>
        <w:t xml:space="preserve"> </w:t>
      </w:r>
      <w:r>
        <w:rPr>
          <w:rFonts w:cs="Courier New"/>
          <w:color w:val="2B91AF"/>
          <w:szCs w:val="20"/>
        </w:rPr>
        <w:t>MyInterlocking</w:t>
      </w:r>
      <w:r>
        <w:rPr>
          <w:rFonts w:cs="Courier New"/>
          <w:szCs w:val="20"/>
        </w:rPr>
        <w:t xml:space="preserve"> </w:t>
      </w:r>
    </w:p>
    <w:p w14:paraId="5ABA5BB4" w14:textId="77777777" w:rsidR="00B555DB" w:rsidRDefault="00B555DB" w:rsidP="00B555DB">
      <w:pPr>
        <w:pStyle w:val="SourceCode"/>
        <w:rPr>
          <w:rFonts w:cs="Courier New"/>
          <w:szCs w:val="20"/>
        </w:rPr>
      </w:pPr>
      <w:r>
        <w:rPr>
          <w:rFonts w:cs="Courier New"/>
          <w:szCs w:val="20"/>
        </w:rPr>
        <w:t xml:space="preserve">  {</w:t>
      </w:r>
    </w:p>
    <w:p w14:paraId="3A5CFA82"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public</w:t>
      </w:r>
      <w:r>
        <w:rPr>
          <w:rFonts w:cs="Courier New"/>
          <w:szCs w:val="20"/>
        </w:rPr>
        <w:t xml:space="preserve"> MyInterlocking()</w:t>
      </w:r>
    </w:p>
    <w:p w14:paraId="1C031935" w14:textId="77777777" w:rsidR="00B555DB" w:rsidRDefault="00B555DB" w:rsidP="00B555DB">
      <w:pPr>
        <w:pStyle w:val="SourceCode"/>
        <w:rPr>
          <w:rFonts w:cs="Courier New"/>
          <w:szCs w:val="20"/>
        </w:rPr>
      </w:pPr>
      <w:r>
        <w:rPr>
          <w:rFonts w:cs="Courier New"/>
          <w:szCs w:val="20"/>
        </w:rPr>
        <w:t xml:space="preserve">    {</w:t>
      </w:r>
    </w:p>
    <w:p w14:paraId="3DEAC0C6" w14:textId="77777777" w:rsidR="00B555DB" w:rsidRDefault="00B555DB" w:rsidP="00B555DB">
      <w:pPr>
        <w:pStyle w:val="SourceCode"/>
        <w:rPr>
          <w:rFonts w:cs="Courier New"/>
          <w:szCs w:val="20"/>
        </w:rPr>
      </w:pPr>
      <w:r>
        <w:rPr>
          <w:rFonts w:cs="Courier New"/>
          <w:szCs w:val="20"/>
        </w:rPr>
        <w:t xml:space="preserve">      </w:t>
      </w:r>
      <w:r>
        <w:rPr>
          <w:rFonts w:cs="Courier New"/>
          <w:color w:val="0000FF"/>
          <w:szCs w:val="20"/>
        </w:rPr>
        <w:t>long</w:t>
      </w:r>
      <w:r>
        <w:rPr>
          <w:rFonts w:cs="Courier New"/>
          <w:szCs w:val="20"/>
        </w:rPr>
        <w:t xml:space="preserve"> sum = 4;</w:t>
      </w:r>
    </w:p>
    <w:p w14:paraId="71F24072"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.Increment(</w:t>
      </w:r>
      <w:r>
        <w:rPr>
          <w:rFonts w:cs="Courier New"/>
          <w:color w:val="0000FF"/>
          <w:szCs w:val="20"/>
        </w:rPr>
        <w:t>ref</w:t>
      </w:r>
      <w:r>
        <w:rPr>
          <w:rFonts w:cs="Courier New"/>
          <w:szCs w:val="20"/>
        </w:rPr>
        <w:t xml:space="preserve"> sum);</w:t>
      </w:r>
    </w:p>
    <w:p w14:paraId="759F516B"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.Decrement(</w:t>
      </w:r>
      <w:r>
        <w:rPr>
          <w:rFonts w:cs="Courier New"/>
          <w:color w:val="0000FF"/>
          <w:szCs w:val="20"/>
        </w:rPr>
        <w:t>ref</w:t>
      </w:r>
      <w:r>
        <w:rPr>
          <w:rFonts w:cs="Courier New"/>
          <w:szCs w:val="20"/>
        </w:rPr>
        <w:t xml:space="preserve"> sum);</w:t>
      </w:r>
    </w:p>
    <w:p w14:paraId="7C036762"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.Add(</w:t>
      </w:r>
      <w:r>
        <w:rPr>
          <w:rFonts w:cs="Courier New"/>
          <w:color w:val="0000FF"/>
          <w:szCs w:val="20"/>
        </w:rPr>
        <w:t>ref</w:t>
      </w:r>
      <w:r>
        <w:rPr>
          <w:rFonts w:cs="Courier New"/>
          <w:szCs w:val="20"/>
        </w:rPr>
        <w:t xml:space="preserve"> sum, 4);</w:t>
      </w:r>
    </w:p>
    <w:p w14:paraId="29A22200" w14:textId="77777777" w:rsidR="00B555DB" w:rsidRDefault="00B555DB" w:rsidP="00B555DB">
      <w:pPr>
        <w:pStyle w:val="SourceCode"/>
        <w:rPr>
          <w:rFonts w:cs="Courier New"/>
          <w:szCs w:val="20"/>
        </w:rPr>
      </w:pPr>
      <w:r>
        <w:rPr>
          <w:rFonts w:cs="Courier New"/>
          <w:szCs w:val="20"/>
        </w:rPr>
        <w:t xml:space="preserve">      </w:t>
      </w:r>
      <w:r>
        <w:rPr>
          <w:rFonts w:cs="Courier New"/>
          <w:color w:val="2B91AF"/>
          <w:szCs w:val="20"/>
        </w:rPr>
        <w:t>Interlocked</w:t>
      </w:r>
      <w:r>
        <w:rPr>
          <w:rFonts w:cs="Courier New"/>
          <w:szCs w:val="20"/>
        </w:rPr>
        <w:t>.Read(</w:t>
      </w:r>
      <w:r>
        <w:rPr>
          <w:rFonts w:cs="Courier New"/>
          <w:color w:val="0000FF"/>
          <w:szCs w:val="20"/>
        </w:rPr>
        <w:t>ref</w:t>
      </w:r>
      <w:r>
        <w:rPr>
          <w:rFonts w:cs="Courier New"/>
          <w:szCs w:val="20"/>
        </w:rPr>
        <w:t xml:space="preserve"> sum);</w:t>
      </w:r>
    </w:p>
    <w:p w14:paraId="4BFF162B" w14:textId="77777777" w:rsidR="00B555DB" w:rsidRDefault="00B555DB" w:rsidP="00B555DB">
      <w:pPr>
        <w:pStyle w:val="SourceCode"/>
        <w:rPr>
          <w:rFonts w:cs="Courier New"/>
          <w:szCs w:val="20"/>
        </w:rPr>
      </w:pPr>
      <w:r>
        <w:rPr>
          <w:rFonts w:cs="Courier New"/>
          <w:szCs w:val="20"/>
        </w:rPr>
        <w:t xml:space="preserve">    }</w:t>
      </w:r>
    </w:p>
    <w:p w14:paraId="140243FE" w14:textId="77777777" w:rsidR="00B555DB" w:rsidRDefault="00B555DB" w:rsidP="00B555DB">
      <w:pPr>
        <w:pStyle w:val="SourceCode"/>
        <w:rPr>
          <w:rFonts w:cs="Courier New"/>
          <w:szCs w:val="20"/>
        </w:rPr>
      </w:pPr>
      <w:r>
        <w:rPr>
          <w:rFonts w:cs="Courier New"/>
          <w:szCs w:val="20"/>
        </w:rPr>
        <w:t xml:space="preserve">  }</w:t>
      </w:r>
    </w:p>
    <w:p w14:paraId="35F72EFB" w14:textId="77777777" w:rsidR="00B555DB" w:rsidRPr="00C71871" w:rsidRDefault="00B555DB" w:rsidP="00B555DB">
      <w:pPr>
        <w:pStyle w:val="SourceCode"/>
      </w:pPr>
      <w:r>
        <w:rPr>
          <w:rFonts w:cs="Courier New"/>
          <w:szCs w:val="20"/>
        </w:rPr>
        <w:t>}</w:t>
      </w:r>
    </w:p>
    <w:p w14:paraId="66D22680" w14:textId="77777777" w:rsidR="00B555DB" w:rsidRDefault="00B555DB" w:rsidP="00B555DB">
      <w:pPr>
        <w:pStyle w:val="Heading4"/>
      </w:pPr>
      <w:bookmarkStart w:id="14" w:name="_Toc238896387"/>
      <w:bookmarkStart w:id="15" w:name="_Toc268183654"/>
      <w:bookmarkStart w:id="16" w:name="_Toc268183960"/>
      <w:bookmarkStart w:id="17" w:name="_Toc268243367"/>
      <w:bookmarkStart w:id="18" w:name="_Toc268243615"/>
      <w:bookmarkStart w:id="19" w:name="_Toc294035161"/>
      <w:r>
        <w:t>Volatile reads/writes</w:t>
      </w:r>
      <w:bookmarkEnd w:id="14"/>
      <w:bookmarkEnd w:id="15"/>
      <w:bookmarkEnd w:id="16"/>
      <w:bookmarkEnd w:id="17"/>
      <w:bookmarkEnd w:id="18"/>
      <w:bookmarkEnd w:id="19"/>
    </w:p>
    <w:p w14:paraId="271BFC1B" w14:textId="77777777" w:rsidR="00B555DB" w:rsidRDefault="00B555DB" w:rsidP="00B555DB">
      <w:pPr>
        <w:pStyle w:val="ListBullet"/>
      </w:pPr>
      <w:r>
        <w:t>Cache coherency means two threads think a field has different values at the same time</w:t>
      </w:r>
    </w:p>
    <w:p w14:paraId="77A35818" w14:textId="77777777" w:rsidR="00B555DB" w:rsidRDefault="00B555DB" w:rsidP="00B555DB">
      <w:pPr>
        <w:pStyle w:val="ListBullet"/>
      </w:pPr>
      <w:r>
        <w:t>Thread class offers static methods to read/write volatile memory with acquire semantics</w:t>
      </w:r>
    </w:p>
    <w:p w14:paraId="50778B13" w14:textId="77777777" w:rsidR="00B555DB" w:rsidRDefault="00B555DB" w:rsidP="00B555DB">
      <w:pPr>
        <w:pStyle w:val="ListBullet"/>
      </w:pPr>
      <w:r>
        <w:t>VolatileRead reads a value and invalidates the cache</w:t>
      </w:r>
    </w:p>
    <w:p w14:paraId="151F4992" w14:textId="77777777" w:rsidR="00B555DB" w:rsidRDefault="00B555DB" w:rsidP="00B555DB">
      <w:pPr>
        <w:pStyle w:val="ListBullet"/>
      </w:pPr>
      <w:r>
        <w:t>VolatileWrite write and flush the cache to main memory</w:t>
      </w:r>
    </w:p>
    <w:p w14:paraId="6C562E91" w14:textId="77777777" w:rsidR="00B555DB" w:rsidRDefault="00B555DB" w:rsidP="00B555DB">
      <w:r>
        <w:br w:type="page"/>
      </w:r>
    </w:p>
    <w:p w14:paraId="41456A49" w14:textId="77777777" w:rsidR="00B555DB" w:rsidRPr="000D436F" w:rsidRDefault="00B555DB" w:rsidP="00B555DB"/>
    <w:p w14:paraId="7A4E48A4" w14:textId="77777777" w:rsidR="00B555DB" w:rsidRDefault="00B555DB" w:rsidP="00B555DB">
      <w:pPr>
        <w:pStyle w:val="Heading2"/>
      </w:pPr>
      <w:r>
        <w:t>WPF Threading Model</w:t>
      </w:r>
    </w:p>
    <w:p w14:paraId="2845A681" w14:textId="77777777" w:rsidR="00B555DB" w:rsidRDefault="00B555DB" w:rsidP="00B555DB">
      <w:r w:rsidRPr="00413690">
        <w:t>Consider the following piece of code which instantiates a minimal WPF user interface consisting of a single Window. This simple fragment highlights some important aspects of threading in WPF</w:t>
      </w:r>
    </w:p>
    <w:p w14:paraId="13115E22" w14:textId="634EF8AF"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5</w:t>
      </w:r>
      <w:r>
        <w:rPr>
          <w:noProof/>
        </w:rPr>
        <w:fldChar w:fldCharType="end"/>
      </w:r>
      <w:r>
        <w:t xml:space="preserve"> Minimal WPF Interface</w:t>
      </w:r>
    </w:p>
    <w:p w14:paraId="1C550BD4" w14:textId="77777777" w:rsidR="00B555DB" w:rsidRDefault="00B555DB" w:rsidP="00B555DB">
      <w:pPr>
        <w:pStyle w:val="SourceCode"/>
        <w:rPr>
          <w:lang w:eastAsia="fi-FI"/>
        </w:rPr>
      </w:pPr>
      <w:r>
        <w:t>[STAThread]</w:t>
      </w:r>
      <w:r w:rsidRPr="00415C6C">
        <w:t xml:space="preserve"> </w:t>
      </w:r>
      <w:r>
        <w:sym w:font="Wingdings" w:char="F08C"/>
      </w:r>
    </w:p>
    <w:p w14:paraId="05B396D1" w14:textId="77777777" w:rsidR="00B555DB" w:rsidRDefault="00B555DB" w:rsidP="00B555DB">
      <w:pPr>
        <w:pStyle w:val="SourceCode"/>
      </w:pPr>
      <w:r>
        <w:t>public static void Main()</w:t>
      </w:r>
    </w:p>
    <w:p w14:paraId="55AD7863" w14:textId="77777777" w:rsidR="00B555DB" w:rsidRDefault="00B555DB" w:rsidP="00B555DB">
      <w:pPr>
        <w:pStyle w:val="SourceCode"/>
      </w:pPr>
      <w:r>
        <w:t>{</w:t>
      </w:r>
    </w:p>
    <w:p w14:paraId="7AF04B19" w14:textId="77777777" w:rsidR="00B555DB" w:rsidRDefault="00B555DB" w:rsidP="00B555DB">
      <w:pPr>
        <w:pStyle w:val="SourceCode"/>
      </w:pPr>
      <w:r>
        <w:t xml:space="preserve">  Window w = new Window();</w:t>
      </w:r>
    </w:p>
    <w:p w14:paraId="6F7DF5D1" w14:textId="77777777" w:rsidR="00B555DB" w:rsidRDefault="00B555DB" w:rsidP="00B555DB">
      <w:pPr>
        <w:pStyle w:val="SourceCode"/>
      </w:pPr>
      <w:r>
        <w:t xml:space="preserve">  w.Show(); </w:t>
      </w:r>
    </w:p>
    <w:p w14:paraId="4E4C36F4" w14:textId="77777777" w:rsidR="00B555DB" w:rsidRDefault="00B555DB" w:rsidP="00B555DB">
      <w:pPr>
        <w:pStyle w:val="SourceCode"/>
      </w:pPr>
    </w:p>
    <w:p w14:paraId="5CE51B5C" w14:textId="77777777" w:rsidR="00B555DB" w:rsidRDefault="00B555DB" w:rsidP="00B555DB">
      <w:pPr>
        <w:pStyle w:val="SourceCode"/>
      </w:pPr>
      <w:r>
        <w:t xml:space="preserve">  Dispatcher.Run(); </w:t>
      </w:r>
      <w:r>
        <w:sym w:font="Wingdings" w:char="F08D"/>
      </w:r>
      <w:r>
        <w:t xml:space="preserve"> </w:t>
      </w:r>
    </w:p>
    <w:p w14:paraId="5C5787C4" w14:textId="77777777" w:rsidR="00B555DB" w:rsidRDefault="00B555DB" w:rsidP="00B555DB">
      <w:pPr>
        <w:pStyle w:val="SourceCode"/>
      </w:pPr>
      <w:r>
        <w:t>}</w:t>
      </w:r>
    </w:p>
    <w:p w14:paraId="250040E6" w14:textId="77777777" w:rsidR="00B555DB" w:rsidRDefault="00B555DB" w:rsidP="00B555DB">
      <w:pPr>
        <w:pStyle w:val="SourceCode"/>
      </w:pPr>
    </w:p>
    <w:p w14:paraId="15C6711A" w14:textId="77777777" w:rsidR="00B555DB" w:rsidRDefault="00B555DB" w:rsidP="00B555DB">
      <w:pPr>
        <w:pStyle w:val="SourceCode"/>
        <w:rPr>
          <w:lang w:eastAsia="fi-FI"/>
        </w:rPr>
      </w:pPr>
    </w:p>
    <w:p w14:paraId="78EDB919" w14:textId="36716360" w:rsidR="00B555DB" w:rsidRDefault="00B555DB" w:rsidP="00B555DB">
      <w:r w:rsidRPr="00AA52B0">
        <w:t xml:space="preserve">The first thing of note is </w:t>
      </w:r>
      <w:r>
        <w:t>that we require</w:t>
      </w:r>
      <w:r w:rsidRPr="00AA52B0">
        <w:t xml:space="preserve"> a Window. Every WP</w:t>
      </w:r>
      <w:r>
        <w:t>F</w:t>
      </w:r>
      <w:r w:rsidRPr="00AA52B0">
        <w:t xml:space="preserve"> user interface must consist</w:t>
      </w:r>
      <w:r>
        <w:t>s</w:t>
      </w:r>
      <w:r w:rsidRPr="00AA52B0">
        <w:t xml:space="preserve"> of at least one window. This is in </w:t>
      </w:r>
      <w:r w:rsidR="008721C2" w:rsidRPr="00AA52B0">
        <w:t>fact</w:t>
      </w:r>
      <w:r w:rsidRPr="00AA52B0">
        <w:t xml:space="preserve"> just a Win32 window. </w:t>
      </w:r>
      <w:r>
        <w:t xml:space="preserve">Like </w:t>
      </w:r>
      <w:r w:rsidRPr="00AA52B0">
        <w:t xml:space="preserve">a Win32 window a WPF window must run inside a thread whose COM apartment state is </w:t>
      </w:r>
      <w:r w:rsidRPr="004E695B">
        <w:rPr>
          <w:rStyle w:val="SourceCodeChar"/>
        </w:rPr>
        <w:t>ApartmentState.STA</w:t>
      </w:r>
      <w:r w:rsidRPr="00AA52B0">
        <w:t xml:space="preserve"> </w:t>
      </w:r>
      <w:r>
        <w:t xml:space="preserve">We achieve by marking with the correct attribute </w:t>
      </w:r>
      <w:r>
        <w:sym w:font="Wingdings" w:char="F08C"/>
      </w:r>
      <w:r>
        <w:t xml:space="preserve">. </w:t>
      </w:r>
    </w:p>
    <w:p w14:paraId="52E2FF4C" w14:textId="77777777" w:rsidR="00B555DB" w:rsidRDefault="00B555DB" w:rsidP="00B555DB">
      <w:r>
        <w:t xml:space="preserve">The second important point is that 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r>
        <w:rPr>
          <w:rStyle w:val="SourceCodeChar"/>
        </w:rPr>
        <w:sym w:font="Wingdings" w:char="F08D"/>
      </w:r>
      <w:r>
        <w:t xml:space="preserve"> Inside this method WPF will setup the message loop. It is the message loop that makes the main thread a user interface thread. The message loop sits inside a loop, pulling messages from a message queue and dispatching them. </w:t>
      </w:r>
    </w:p>
    <w:p w14:paraId="6968F354" w14:textId="77777777" w:rsidR="00B555DB" w:rsidRDefault="00B555DB" w:rsidP="00B555DB">
      <w:pPr>
        <w:spacing w:after="160" w:line="259" w:lineRule="auto"/>
        <w:rPr>
          <w:smallCaps/>
          <w:color w:val="9BBB59" w:themeColor="accent3"/>
          <w:lang w:eastAsia="fi-FI"/>
        </w:rPr>
      </w:pPr>
      <w:r>
        <w:br w:type="page"/>
      </w:r>
    </w:p>
    <w:p w14:paraId="7A4BCCDB" w14:textId="065668C9" w:rsidR="00B555DB" w:rsidRDefault="00B555DB" w:rsidP="00B555DB">
      <w:pPr>
        <w:pStyle w:val="CodeExampleDiagram"/>
      </w:pPr>
      <w:r>
        <w:lastRenderedPageBreak/>
        <w:t xml:space="preserve">Figure </w:t>
      </w:r>
      <w:fldSimple w:instr=" SEQ Figure \* ARABIC ">
        <w:r w:rsidR="00336F03">
          <w:rPr>
            <w:noProof/>
          </w:rPr>
          <w:t>3</w:t>
        </w:r>
      </w:fldSimple>
      <w:r>
        <w:t>Windows Message Loop</w:t>
      </w:r>
    </w:p>
    <w:p w14:paraId="48FEEA9D" w14:textId="77777777" w:rsidR="00B555DB" w:rsidRDefault="00B555DB" w:rsidP="00B555DB">
      <w:r>
        <w:rPr>
          <w:b/>
          <w:noProof/>
        </w:rPr>
        <mc:AlternateContent>
          <mc:Choice Requires="wpc">
            <w:drawing>
              <wp:inline distT="0" distB="0" distL="0" distR="0" wp14:anchorId="122C7BFE" wp14:editId="4F9D73CC">
                <wp:extent cx="5486400" cy="3307976"/>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2" name="Group 12"/>
                        <wpg:cNvGrpSpPr/>
                        <wpg:grpSpPr>
                          <a:xfrm>
                            <a:off x="627861" y="758224"/>
                            <a:ext cx="1264024" cy="867933"/>
                            <a:chOff x="2026355" y="565482"/>
                            <a:chExt cx="1264024" cy="867933"/>
                          </a:xfrm>
                        </wpg:grpSpPr>
                        <wpg:grpSp>
                          <wpg:cNvPr id="7" name="Group 7"/>
                          <wpg:cNvGrpSpPr/>
                          <wpg:grpSpPr>
                            <a:xfrm>
                              <a:off x="2026355" y="565482"/>
                              <a:ext cx="1264024" cy="434228"/>
                              <a:chOff x="2026355" y="565482"/>
                              <a:chExt cx="1264024" cy="434228"/>
                            </a:xfrm>
                          </wpg:grpSpPr>
                          <wps:wsp>
                            <wps:cNvPr id="2" name="Rectangle 2"/>
                            <wps:cNvSpPr/>
                            <wps:spPr>
                              <a:xfrm>
                                <a:off x="2026355" y="708357"/>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26729" y="565482"/>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26729" y="856835"/>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026355" y="999710"/>
                              <a:ext cx="1263650" cy="433705"/>
                              <a:chOff x="0" y="0"/>
                              <a:chExt cx="1264024" cy="434228"/>
                            </a:xfrm>
                          </wpg:grpSpPr>
                          <wps:wsp>
                            <wps:cNvPr id="9" name="Rectangle 9"/>
                            <wps:cNvSpPr/>
                            <wps:spPr>
                              <a:xfrm>
                                <a:off x="0" y="142875"/>
                                <a:ext cx="1264024" cy="1434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4" y="0"/>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4" y="291353"/>
                                <a:ext cx="12636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3" name="Straight Arrow Connector 13"/>
                        <wps:cNvCnPr/>
                        <wps:spPr>
                          <a:xfrm flipH="1">
                            <a:off x="1286436" y="246530"/>
                            <a:ext cx="4482"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645458" y="8965"/>
                            <a:ext cx="2761129" cy="2151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E3D5A" w14:textId="77777777" w:rsidR="00B555DB" w:rsidRPr="00EA0108" w:rsidRDefault="00B555DB" w:rsidP="00B555DB">
                              <w:pPr>
                                <w:rPr>
                                  <w:sz w:val="20"/>
                                  <w:szCs w:val="20"/>
                                </w:rPr>
                              </w:pPr>
                              <w:r w:rsidRPr="00EA0108">
                                <w:rPr>
                                  <w:sz w:val="20"/>
                                  <w:szCs w:val="20"/>
                                </w:rPr>
                                <w:t xml:space="preserve">Key presses, mouse </w:t>
                              </w:r>
                              <w:r>
                                <w:rPr>
                                  <w:sz w:val="20"/>
                                  <w:szCs w:val="20"/>
                                </w:rPr>
                                <w:t>movements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4"/>
                        <wps:cNvSpPr txBox="1"/>
                        <wps:spPr>
                          <a:xfrm>
                            <a:off x="1955011" y="906141"/>
                            <a:ext cx="1209530" cy="2996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912A2" w14:textId="77777777" w:rsidR="00B555DB" w:rsidRDefault="00B555DB" w:rsidP="00B555DB">
                              <w:pPr>
                                <w:pStyle w:val="NormalWeb"/>
                                <w:spacing w:before="0" w:beforeAutospacing="0" w:after="0" w:afterAutospacing="0"/>
                              </w:pPr>
                              <w:r>
                                <w:rPr>
                                  <w:sz w:val="20"/>
                                  <w:szCs w:val="20"/>
                                </w:rPr>
                                <w:t>Message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Oval 16"/>
                        <wps:cNvSpPr/>
                        <wps:spPr>
                          <a:xfrm>
                            <a:off x="838200" y="2021542"/>
                            <a:ext cx="874059"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1264729" y="1641248"/>
                            <a:ext cx="4446" cy="348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4"/>
                        <wps:cNvSpPr txBox="1"/>
                        <wps:spPr>
                          <a:xfrm>
                            <a:off x="1349189" y="1664364"/>
                            <a:ext cx="111540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A7C51" w14:textId="77777777" w:rsidR="00B555DB" w:rsidRDefault="00B555DB" w:rsidP="00B555DB">
                              <w:pPr>
                                <w:pStyle w:val="NormalWeb"/>
                                <w:spacing w:before="0" w:beforeAutospacing="0" w:after="0" w:afterAutospacing="0"/>
                              </w:pPr>
                              <w:proofErr w:type="spellStart"/>
                              <w:r>
                                <w:rPr>
                                  <w:sz w:val="20"/>
                                  <w:szCs w:val="20"/>
                                </w:rPr>
                                <w:t>GetMessage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4"/>
                        <wps:cNvSpPr txBox="1"/>
                        <wps:spPr>
                          <a:xfrm>
                            <a:off x="1784682" y="2246366"/>
                            <a:ext cx="1209040" cy="299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D210A" w14:textId="77777777" w:rsidR="00B555DB" w:rsidRDefault="00B555DB" w:rsidP="00B555DB">
                              <w:pPr>
                                <w:pStyle w:val="NormalWeb"/>
                                <w:spacing w:before="0" w:beforeAutospacing="0" w:after="0" w:afterAutospacing="0"/>
                              </w:pPr>
                              <w:r>
                                <w:rPr>
                                  <w:sz w:val="20"/>
                                  <w:szCs w:val="20"/>
                                </w:rPr>
                                <w:t>Message loop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H="1">
                            <a:off x="1260284" y="2815624"/>
                            <a:ext cx="4445"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14"/>
                        <wps:cNvSpPr txBox="1"/>
                        <wps:spPr>
                          <a:xfrm>
                            <a:off x="1340930" y="2847000"/>
                            <a:ext cx="120904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34C3BD" w14:textId="77777777" w:rsidR="00B555DB" w:rsidRDefault="00B555DB" w:rsidP="00B555DB">
                              <w:pPr>
                                <w:pStyle w:val="NormalWeb"/>
                                <w:spacing w:before="0" w:beforeAutospacing="0" w:after="0" w:afterAutospacing="0"/>
                              </w:pPr>
                              <w:r>
                                <w:rPr>
                                  <w:sz w:val="20"/>
                                  <w:szCs w:val="20"/>
                                </w:rPr>
                                <w:t>Dispatch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2C7BFE" id="Canvas 1" o:spid="_x0000_s1026" editas="canvas" style="width:6in;height:260.45pt;mso-position-horizontal-relative:char;mso-position-vertical-relative:line" coordsize="54864,3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077;visibility:visible;mso-wrap-style:square">
                  <v:fill o:detectmouseclick="t"/>
                  <v:path o:connecttype="none"/>
                </v:shape>
                <v:group id="Group 12" o:spid="_x0000_s1028" style="position:absolute;left:6278;top:7582;width:12640;height:8679" coordorigin="20263,5654" coordsize="12640,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7" o:spid="_x0000_s1029" style="position:absolute;left:20263;top:5654;width:12640;height:4343" coordorigin="20263,5654"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2" o:spid="_x0000_s1030" style="position:absolute;left:20263;top:7083;width:12640;height:1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00b0f0 [3204]" strokecolor="#005777 [1604]" strokeweight="1pt"/>
                    <v:rect id="Rectangle 3" o:spid="_x0000_s1031" style="position:absolute;left:20267;top:5654;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00b0f0 [3204]" strokecolor="#005777 [1604]" strokeweight="1pt"/>
                    <v:rect id="Rectangle 5" o:spid="_x0000_s1032" style="position:absolute;left:20267;top:8568;width:12636;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00b0f0 [3204]" strokecolor="#005777 [1604]" strokeweight="1pt"/>
                  </v:group>
                  <v:group id="Group 8" o:spid="_x0000_s1033" style="position:absolute;left:20263;top:9997;width:12637;height:4337" coordsize="12640,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top:1428;width:12640;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rect id="Rectangle 10" o:spid="_x0000_s1035" style="position:absolute;left:3;width:12637;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rect id="Rectangle 11" o:spid="_x0000_s1036" style="position:absolute;left:3;top:2913;width:12637;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00b0f0 [3204]" strokecolor="#005777 [1604]" strokeweight="1pt"/>
                  </v:group>
                </v:group>
                <v:shapetype id="_x0000_t32" coordsize="21600,21600" o:spt="32" o:oned="t" path="m,l21600,21600e" filled="f">
                  <v:path arrowok="t" fillok="f" o:connecttype="none"/>
                  <o:lock v:ext="edit" shapetype="t"/>
                </v:shapetype>
                <v:shape id="Straight Arrow Connector 13" o:spid="_x0000_s1037" type="#_x0000_t32" style="position:absolute;left:12864;top:2465;width:45;height:4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MmvgAAANsAAAAPAAAAZHJzL2Rvd25yZXYueG1sRE9Li8Iw&#10;EL4L+x/CCF5kTVVw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DEI8ya+AAAA2wAAAA8AAAAAAAAA&#10;AAAAAAAABwIAAGRycy9kb3ducmV2LnhtbFBLBQYAAAAAAwADALcAAADyAgAAAAA=&#10;" strokecolor="#00b0f0 [3204]">
                  <v:stroke endarrow="block"/>
                </v:shape>
                <v:shapetype id="_x0000_t202" coordsize="21600,21600" o:spt="202" path="m,l,21600r21600,l21600,xe">
                  <v:stroke joinstyle="miter"/>
                  <v:path gradientshapeok="t" o:connecttype="rect"/>
                </v:shapetype>
                <v:shape id="Text Box 14" o:spid="_x0000_s1038" type="#_x0000_t202" style="position:absolute;left:6454;top:89;width:2761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152E3D5A" w14:textId="77777777" w:rsidR="00B555DB" w:rsidRPr="00EA0108" w:rsidRDefault="00B555DB" w:rsidP="00B555DB">
                        <w:pPr>
                          <w:rPr>
                            <w:sz w:val="20"/>
                            <w:szCs w:val="20"/>
                          </w:rPr>
                        </w:pPr>
                        <w:r w:rsidRPr="00EA0108">
                          <w:rPr>
                            <w:sz w:val="20"/>
                            <w:szCs w:val="20"/>
                          </w:rPr>
                          <w:t xml:space="preserve">Key presses, mouse </w:t>
                        </w:r>
                        <w:r>
                          <w:rPr>
                            <w:sz w:val="20"/>
                            <w:szCs w:val="20"/>
                          </w:rPr>
                          <w:t>movements etc.</w:t>
                        </w:r>
                      </w:p>
                    </w:txbxContent>
                  </v:textbox>
                </v:shape>
                <v:shape id="Text Box 14" o:spid="_x0000_s1039" type="#_x0000_t202" style="position:absolute;left:19550;top:9061;width:1209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1F1912A2" w14:textId="77777777" w:rsidR="00B555DB" w:rsidRDefault="00B555DB" w:rsidP="00B555DB">
                        <w:pPr>
                          <w:pStyle w:val="NormalWeb"/>
                          <w:spacing w:before="0" w:beforeAutospacing="0" w:after="0" w:afterAutospacing="0"/>
                        </w:pPr>
                        <w:r>
                          <w:rPr>
                            <w:sz w:val="20"/>
                            <w:szCs w:val="20"/>
                          </w:rPr>
                          <w:t>Message queue</w:t>
                        </w:r>
                      </w:p>
                    </w:txbxContent>
                  </v:textbox>
                </v:shape>
                <v:oval id="Oval 16" o:spid="_x0000_s1040" style="position:absolute;left:8382;top:20215;width:8740;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0b0f0 [3204]" strokecolor="#005777 [1604]" strokeweight="1pt"/>
                <v:shape id="Straight Arrow Connector 17" o:spid="_x0000_s1041" type="#_x0000_t32" style="position:absolute;left:12647;top:16412;width:44;height:3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" strokecolor="#00b0f0 [3204]">
                  <v:stroke endarrow="block"/>
                </v:shape>
                <v:shape id="Text Box 14" o:spid="_x0000_s1042" type="#_x0000_t202" style="position:absolute;left:13491;top:16643;width:11154;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4F9A7C51" w14:textId="77777777" w:rsidR="00B555DB" w:rsidRDefault="00B555DB" w:rsidP="00B555DB">
                        <w:pPr>
                          <w:pStyle w:val="NormalWeb"/>
                          <w:spacing w:before="0" w:beforeAutospacing="0" w:after="0" w:afterAutospacing="0"/>
                        </w:pPr>
                        <w:proofErr w:type="spellStart"/>
                        <w:r>
                          <w:rPr>
                            <w:sz w:val="20"/>
                            <w:szCs w:val="20"/>
                          </w:rPr>
                          <w:t>GetMessage</w:t>
                        </w:r>
                        <w:proofErr w:type="spellEnd"/>
                      </w:p>
                    </w:txbxContent>
                  </v:textbox>
                </v:shape>
                <v:shape id="Text Box 14" o:spid="_x0000_s1043" type="#_x0000_t202" style="position:absolute;left:17846;top:22463;width:12091;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3B1D210A" w14:textId="77777777" w:rsidR="00B555DB" w:rsidRDefault="00B555DB" w:rsidP="00B555DB">
                        <w:pPr>
                          <w:pStyle w:val="NormalWeb"/>
                          <w:spacing w:before="0" w:beforeAutospacing="0" w:after="0" w:afterAutospacing="0"/>
                        </w:pPr>
                        <w:r>
                          <w:rPr>
                            <w:sz w:val="20"/>
                            <w:szCs w:val="20"/>
                          </w:rPr>
                          <w:t>Message loop</w:t>
                        </w:r>
                      </w:p>
                    </w:txbxContent>
                  </v:textbox>
                </v:shape>
                <v:shape id="Straight Arrow Connector 22" o:spid="_x0000_s1044" type="#_x0000_t32" style="position:absolute;left:12602;top:28156;width:45;height:3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" strokecolor="#00b0f0 [3204]">
                  <v:stroke endarrow="block"/>
                </v:shape>
                <v:shape id="Text Box 14" o:spid="_x0000_s1045" type="#_x0000_t202" style="position:absolute;left:13409;top:28470;width:1209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1934C3BD" w14:textId="77777777" w:rsidR="00B555DB" w:rsidRDefault="00B555DB" w:rsidP="00B555DB">
                        <w:pPr>
                          <w:pStyle w:val="NormalWeb"/>
                          <w:spacing w:before="0" w:beforeAutospacing="0" w:after="0" w:afterAutospacing="0"/>
                        </w:pPr>
                        <w:r>
                          <w:rPr>
                            <w:sz w:val="20"/>
                            <w:szCs w:val="20"/>
                          </w:rPr>
                          <w:t>Dispatch Message</w:t>
                        </w:r>
                      </w:p>
                    </w:txbxContent>
                  </v:textbox>
                </v:shape>
                <w10:anchorlock/>
              </v:group>
            </w:pict>
          </mc:Fallback>
        </mc:AlternateContent>
      </w:r>
    </w:p>
    <w:p w14:paraId="767B6904" w14:textId="77777777" w:rsidR="00B555DB" w:rsidRDefault="00B555DB" w:rsidP="00B555DB">
      <w:r>
        <w:t xml:space="preserve">All WPF objects that inherit from </w:t>
      </w:r>
      <w:r w:rsidRPr="00762953">
        <w:rPr>
          <w:rStyle w:val="SourceCodeChar"/>
        </w:rPr>
        <w:t>DispatcherObject</w:t>
      </w:r>
      <w:r>
        <w:t xml:space="preserve"> are associated with the same Dispatcher as their parent window. These objects are said to have thread affinity. Furthermore, these objects can only be safely updated on the thread with which they have affinity - the thread associated with their dispatcher. Any input messages from a window or its child </w:t>
      </w:r>
      <w:r w:rsidRPr="00FD260A">
        <w:rPr>
          <w:rStyle w:val="SourceCodeChar"/>
        </w:rPr>
        <w:t>DispatcherObjects</w:t>
      </w:r>
      <w:r>
        <w:t xml:space="preserve"> such as keystrokes and mouse presses are pushed onto the message queue by the operating system. It is then the message loop’s job to pull these from the queue, process them and dispatch them such that handlers can respond to them.</w:t>
      </w:r>
    </w:p>
    <w:p w14:paraId="7778B270" w14:textId="7AC90C56" w:rsidR="00B555DB" w:rsidRDefault="00B555DB" w:rsidP="00B555DB">
      <w:pPr>
        <w:pStyle w:val="CodeExampleDiagram"/>
      </w:pPr>
      <w:r>
        <w:t xml:space="preserve">Figure </w:t>
      </w:r>
      <w:fldSimple w:instr=" SEQ Figure \* ARABIC ">
        <w:r w:rsidR="00336F03">
          <w:rPr>
            <w:noProof/>
          </w:rPr>
          <w:t>4</w:t>
        </w:r>
      </w:fldSimple>
      <w:r>
        <w:t>DispatcherObject</w:t>
      </w:r>
    </w:p>
    <w:p w14:paraId="6C6279C8" w14:textId="77777777" w:rsidR="00B555DB" w:rsidRDefault="00B555DB" w:rsidP="00B555DB">
      <w:r w:rsidRPr="006A35A0">
        <w:rPr>
          <w:noProof/>
        </w:rPr>
        <w:drawing>
          <wp:inline distT="0" distB="0" distL="0" distR="0" wp14:anchorId="66703F9C" wp14:editId="7B453017">
            <wp:extent cx="5731510" cy="2543810"/>
            <wp:effectExtent l="0" t="0" r="2540" b="8890"/>
            <wp:docPr id="4" name="Picture 4" descr="\\Mac\AllFiles\var\folders\26\8pdyv9s12_31j_3jklnwth0r0000gp\T\net.shinyfrog.bear\BearTemp.O5bpJ2\11F425B8-88E8-430B-A21C-F85A1D41B7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AllFiles\var\folders\26\8pdyv9s12_31j_3jklnwth0r0000gp\T\net.shinyfrog.bear\BearTemp.O5bpJ2\11F425B8-88E8-430B-A21C-F85A1D41B75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p>
    <w:p w14:paraId="18E6DAAE" w14:textId="77777777" w:rsidR="00B555DB" w:rsidRPr="00541F42" w:rsidRDefault="00B555DB" w:rsidP="00B555DB"/>
    <w:p w14:paraId="6B6003C6" w14:textId="77777777" w:rsidR="00B555DB" w:rsidRDefault="00B555DB" w:rsidP="00B555DB">
      <w:r w:rsidRPr="00283F1F">
        <w:lastRenderedPageBreak/>
        <w:t>If any thread other than the user interface thread wants to interact with DispatcherObjects’ much do so by first obtaining the Depende</w:t>
      </w:r>
      <w:r>
        <w:t>n</w:t>
      </w:r>
      <w:r w:rsidRPr="00283F1F">
        <w:t>cyObject’s dispatcher and then calling the Dispatcher’s</w:t>
      </w:r>
      <w:r>
        <w:t xml:space="preserve"> </w:t>
      </w:r>
      <w:r>
        <w:sym w:font="Wingdings" w:char="F08E"/>
      </w:r>
      <w:r w:rsidRPr="00283F1F">
        <w:t xml:space="preserve"> </w:t>
      </w:r>
      <w:r w:rsidRPr="00433BB3">
        <w:rPr>
          <w:rStyle w:val="SourceCodeChar"/>
        </w:rPr>
        <w:t>BeginInvoke</w:t>
      </w:r>
      <w:r w:rsidRPr="00283F1F">
        <w:t xml:space="preserve"> method.</w:t>
      </w:r>
      <w:r>
        <w:t xml:space="preserve"> The following piece of code highlights the approach</w:t>
      </w:r>
    </w:p>
    <w:p w14:paraId="5D7DB678" w14:textId="16493A36"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6</w:t>
      </w:r>
      <w:r>
        <w:rPr>
          <w:noProof/>
        </w:rPr>
        <w:fldChar w:fldCharType="end"/>
      </w:r>
      <w:r>
        <w:t xml:space="preserve"> Dispatcher</w:t>
      </w:r>
    </w:p>
    <w:p w14:paraId="3ACDF708" w14:textId="77777777" w:rsidR="00B555DB" w:rsidRPr="007E0C0D" w:rsidRDefault="00B555DB" w:rsidP="00B555DB">
      <w:pPr>
        <w:pStyle w:val="SourceCode"/>
      </w:pPr>
      <w:r w:rsidRPr="007E0C0D">
        <w:t>[STAThread]</w:t>
      </w:r>
    </w:p>
    <w:p w14:paraId="0A8AB4CB" w14:textId="77777777" w:rsidR="00B555DB" w:rsidRPr="007E0C0D" w:rsidRDefault="00B555DB" w:rsidP="00B555DB">
      <w:pPr>
        <w:pStyle w:val="SourceCode"/>
      </w:pPr>
      <w:r w:rsidRPr="007E0C0D">
        <w:t>public static void Main()</w:t>
      </w:r>
    </w:p>
    <w:p w14:paraId="06467CC8" w14:textId="77777777" w:rsidR="00B555DB" w:rsidRPr="007E0C0D" w:rsidRDefault="00B555DB" w:rsidP="00B555DB">
      <w:pPr>
        <w:pStyle w:val="SourceCode"/>
      </w:pPr>
      <w:r w:rsidRPr="007E0C0D">
        <w:t>{</w:t>
      </w:r>
    </w:p>
    <w:p w14:paraId="592DBE80" w14:textId="77777777" w:rsidR="00B555DB" w:rsidRPr="007E0C0D" w:rsidRDefault="00B555DB" w:rsidP="00B555DB">
      <w:pPr>
        <w:pStyle w:val="SourceCode"/>
      </w:pPr>
      <w:r w:rsidRPr="007E0C0D">
        <w:tab/>
        <w:t>Window w = new Window();</w:t>
      </w:r>
    </w:p>
    <w:p w14:paraId="4AF21708" w14:textId="77777777" w:rsidR="00B555DB" w:rsidRPr="007E0C0D" w:rsidRDefault="00B555DB" w:rsidP="00B555DB">
      <w:pPr>
        <w:pStyle w:val="SourceCode"/>
      </w:pPr>
      <w:r w:rsidRPr="007E0C0D">
        <w:tab/>
        <w:t>w.Loaded += WOnLoaded;</w:t>
      </w:r>
    </w:p>
    <w:p w14:paraId="446A6247" w14:textId="77777777" w:rsidR="00B555DB" w:rsidRPr="007E0C0D" w:rsidRDefault="00B555DB" w:rsidP="00B555DB">
      <w:pPr>
        <w:pStyle w:val="SourceCode"/>
      </w:pPr>
      <w:r w:rsidRPr="007E0C0D">
        <w:tab/>
        <w:t>w.Show();</w:t>
      </w:r>
    </w:p>
    <w:p w14:paraId="40490580" w14:textId="77777777" w:rsidR="00B555DB" w:rsidRPr="007E0C0D" w:rsidRDefault="00B555DB" w:rsidP="00B555DB">
      <w:pPr>
        <w:pStyle w:val="SourceCode"/>
      </w:pPr>
      <w:r w:rsidRPr="007E0C0D">
        <w:tab/>
        <w:t>Dispatcher.Run();</w:t>
      </w:r>
    </w:p>
    <w:p w14:paraId="4C64D2D2" w14:textId="77777777" w:rsidR="00B555DB" w:rsidRPr="007E0C0D" w:rsidRDefault="00B555DB" w:rsidP="00B555DB">
      <w:pPr>
        <w:pStyle w:val="SourceCode"/>
      </w:pPr>
      <w:r w:rsidRPr="007E0C0D">
        <w:t>}</w:t>
      </w:r>
    </w:p>
    <w:p w14:paraId="52F89B87" w14:textId="77777777" w:rsidR="00B555DB" w:rsidRPr="007E0C0D" w:rsidRDefault="00B555DB" w:rsidP="00B555DB">
      <w:pPr>
        <w:pStyle w:val="SourceCode"/>
      </w:pPr>
      <w:r w:rsidRPr="007E0C0D">
        <w:t>private static void WOnLoaded(object sender, RoutedEventArgs routedEventArgs)</w:t>
      </w:r>
    </w:p>
    <w:p w14:paraId="267370B2" w14:textId="77777777" w:rsidR="00B555DB" w:rsidRPr="007E0C0D" w:rsidRDefault="00B555DB" w:rsidP="00B555DB">
      <w:pPr>
        <w:pStyle w:val="SourceCode"/>
      </w:pPr>
      <w:r w:rsidRPr="007E0C0D">
        <w:t>{</w:t>
      </w:r>
    </w:p>
    <w:p w14:paraId="35B730A9" w14:textId="77777777" w:rsidR="00B555DB" w:rsidRPr="007E0C0D" w:rsidRDefault="00B555DB" w:rsidP="00B555DB">
      <w:pPr>
        <w:pStyle w:val="SourceCode"/>
      </w:pPr>
      <w:r w:rsidRPr="007E0C0D">
        <w:tab/>
        <w:t>Window w = sender as Window;</w:t>
      </w:r>
    </w:p>
    <w:p w14:paraId="4FD28E9F" w14:textId="77777777" w:rsidR="00B555DB" w:rsidRPr="007E0C0D" w:rsidRDefault="00B555DB" w:rsidP="00B555DB">
      <w:pPr>
        <w:pStyle w:val="SourceCode"/>
      </w:pPr>
      <w:r w:rsidRPr="007E0C0D">
        <w:tab/>
        <w:t>w.Background = new SolidColorBrush(Colors.Green);</w:t>
      </w:r>
    </w:p>
    <w:p w14:paraId="5BB651B0" w14:textId="77777777" w:rsidR="00B555DB" w:rsidRPr="007E0C0D" w:rsidRDefault="00B555DB" w:rsidP="00B555DB">
      <w:pPr>
        <w:pStyle w:val="SourceCode"/>
      </w:pPr>
    </w:p>
    <w:p w14:paraId="7C68A44D" w14:textId="77777777" w:rsidR="00B555DB" w:rsidRPr="007E0C0D" w:rsidRDefault="00B555DB" w:rsidP="00B555DB">
      <w:pPr>
        <w:pStyle w:val="SourceCode"/>
      </w:pPr>
      <w:r w:rsidRPr="007E0C0D">
        <w:tab/>
        <w:t>Task.Run(() =&gt;</w:t>
      </w:r>
    </w:p>
    <w:p w14:paraId="5574163B" w14:textId="77777777" w:rsidR="00B555DB" w:rsidRPr="007E0C0D" w:rsidRDefault="00B555DB" w:rsidP="00B555DB">
      <w:pPr>
        <w:pStyle w:val="SourceCode"/>
      </w:pPr>
      <w:r w:rsidRPr="007E0C0D">
        <w:tab/>
        <w:t>{</w:t>
      </w:r>
    </w:p>
    <w:p w14:paraId="6185C3CD" w14:textId="77777777" w:rsidR="00B555DB" w:rsidRPr="007E0C0D" w:rsidRDefault="00B555DB" w:rsidP="00B555DB">
      <w:pPr>
        <w:pStyle w:val="SourceCode"/>
      </w:pPr>
      <w:r w:rsidRPr="007E0C0D">
        <w:tab/>
      </w:r>
      <w:r w:rsidRPr="007E0C0D">
        <w:tab/>
        <w:t>Thread.Sleep(2000);</w:t>
      </w:r>
    </w:p>
    <w:p w14:paraId="63B57EAA" w14:textId="77777777" w:rsidR="00B555DB" w:rsidRPr="007E0C0D" w:rsidRDefault="00B555DB" w:rsidP="00B555DB">
      <w:pPr>
        <w:pStyle w:val="SourceCode"/>
      </w:pPr>
    </w:p>
    <w:p w14:paraId="44C92EE0" w14:textId="77777777" w:rsidR="00B555DB" w:rsidRPr="007E0C0D" w:rsidRDefault="00B555DB" w:rsidP="00B555DB">
      <w:pPr>
        <w:pStyle w:val="SourceCode"/>
      </w:pPr>
      <w:r w:rsidRPr="007E0C0D">
        <w:tab/>
      </w:r>
      <w:r w:rsidRPr="007E0C0D">
        <w:tab/>
        <w:t>// Update the window on the thread it has affinity with</w:t>
      </w:r>
    </w:p>
    <w:p w14:paraId="75182F86" w14:textId="77777777" w:rsidR="00B555DB" w:rsidRPr="007E0C0D" w:rsidRDefault="00B555DB" w:rsidP="00B555DB">
      <w:pPr>
        <w:pStyle w:val="SourceCode"/>
      </w:pPr>
      <w:r w:rsidRPr="007E0C0D">
        <w:tab/>
      </w:r>
      <w:r w:rsidRPr="007E0C0D">
        <w:tab/>
        <w:t>Action d = () =&gt; w.Background = Brushes.NavajoWhite;</w:t>
      </w:r>
    </w:p>
    <w:p w14:paraId="3BE413F4" w14:textId="77777777" w:rsidR="00B555DB" w:rsidRPr="007E0C0D" w:rsidRDefault="00B555DB" w:rsidP="00B555DB">
      <w:pPr>
        <w:pStyle w:val="SourceCode"/>
      </w:pPr>
      <w:r w:rsidRPr="007E0C0D">
        <w:tab/>
      </w:r>
      <w:r w:rsidRPr="007E0C0D">
        <w:tab/>
        <w:t>w.Dispatcher.BeginInvoke(d, null);</w:t>
      </w:r>
      <w:r>
        <w:t xml:space="preserve"> </w:t>
      </w:r>
      <w:r>
        <w:sym w:font="Wingdings" w:char="F08E"/>
      </w:r>
    </w:p>
    <w:p w14:paraId="37DE3D40" w14:textId="77777777" w:rsidR="00B555DB" w:rsidRPr="007E0C0D" w:rsidRDefault="00B555DB" w:rsidP="00B555DB">
      <w:pPr>
        <w:pStyle w:val="SourceCode"/>
      </w:pPr>
      <w:r w:rsidRPr="007E0C0D">
        <w:tab/>
        <w:t>});</w:t>
      </w:r>
    </w:p>
    <w:p w14:paraId="63E09046" w14:textId="77777777" w:rsidR="00B555DB" w:rsidRDefault="00B555DB" w:rsidP="00B555DB">
      <w:pPr>
        <w:pStyle w:val="SourceCode"/>
      </w:pPr>
      <w:r w:rsidRPr="007E0C0D">
        <w:t>}</w:t>
      </w:r>
    </w:p>
    <w:p w14:paraId="390BA6F8" w14:textId="77777777" w:rsidR="00B555DB" w:rsidRDefault="00B555DB" w:rsidP="00B555DB">
      <w:pPr>
        <w:pStyle w:val="QuoteCallOut"/>
      </w:pPr>
      <w:r>
        <w:t xml:space="preserve">If we don’t use the Dispatcher and instead try and directly set the background from the background </w:t>
      </w:r>
      <w:proofErr w:type="gramStart"/>
      <w:r>
        <w:t>thread</w:t>
      </w:r>
      <w:proofErr w:type="gramEnd"/>
      <w:r>
        <w:t xml:space="preserve"> then we get a runtime exception saying </w:t>
      </w:r>
      <w:r w:rsidRPr="00332F04">
        <w:rPr>
          <w:rStyle w:val="Strong"/>
        </w:rPr>
        <w:t>System.InvalidOperationException: The calling thread cannot access this object because a different thread owns it</w:t>
      </w:r>
    </w:p>
    <w:p w14:paraId="0F115442" w14:textId="77777777" w:rsidR="00B555DB" w:rsidRPr="00B8027E" w:rsidRDefault="00B555DB" w:rsidP="00B555DB"/>
    <w:p w14:paraId="26DA2B7D"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rPr>
      </w:pPr>
      <w:r>
        <w:br w:type="page"/>
      </w:r>
    </w:p>
    <w:p w14:paraId="1AC32724" w14:textId="77777777" w:rsidR="00B555DB" w:rsidRDefault="00B555DB" w:rsidP="00B555DB">
      <w:pPr>
        <w:pStyle w:val="Heading2"/>
      </w:pPr>
      <w:r>
        <w:lastRenderedPageBreak/>
        <w:t>SynchronizationContext</w:t>
      </w:r>
    </w:p>
    <w:p w14:paraId="4BC1438E" w14:textId="77777777" w:rsidR="00B555DB" w:rsidRDefault="00B555DB" w:rsidP="00B555DB">
      <w:r>
        <w:t>SynchronizationContext is abstract class defined in System.ComponentModel. WPF and WinForms define subclasses which you can get a handle to be calling SynchronizationContext.Current from a UI thread.</w:t>
      </w:r>
    </w:p>
    <w:p w14:paraId="50497042" w14:textId="77777777" w:rsidR="00B555DB" w:rsidRDefault="00B555DB" w:rsidP="00B555DB">
      <w:r>
        <w:t>If one holds a reference to a SynchronizationContext one can post to it with similar effect to calling BeginInvoke on a Dispatcher. The advantage of the Synchronisation context is that it is not dependent on any framework. So, code that works with SynchronizationContext can be utilised in WPF and WinForms applications. Calling Post is equivalent to directly calling BeginInvoke on a Dispatcher and calling Send is equivalent to calling Invoke directly on a dispatcher</w:t>
      </w:r>
    </w:p>
    <w:p w14:paraId="2C646D5E" w14:textId="77777777" w:rsidR="00B555DB" w:rsidRDefault="00B555DB" w:rsidP="00B555DB">
      <w:r>
        <w:t>One key use of SynchronizationContext is when executing code in the background and then using the results to update a user control using Tasks</w:t>
      </w:r>
    </w:p>
    <w:p w14:paraId="23C47D60" w14:textId="77777777" w:rsidR="00B555DB" w:rsidRDefault="00B555DB" w:rsidP="00B555DB">
      <w:r>
        <w:t xml:space="preserve">The following code shows how to update the UI thread safely using a synchronisation context rather than directly accessing the dispatcher. </w:t>
      </w:r>
    </w:p>
    <w:p w14:paraId="440A97A1" w14:textId="4EDDE092"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7</w:t>
      </w:r>
      <w:r>
        <w:rPr>
          <w:noProof/>
        </w:rPr>
        <w:fldChar w:fldCharType="end"/>
      </w:r>
      <w:r>
        <w:t xml:space="preserve"> SynchronizationContext</w:t>
      </w:r>
    </w:p>
    <w:p w14:paraId="6567C777" w14:textId="77777777" w:rsidR="00B555DB" w:rsidRPr="00E5702D" w:rsidRDefault="00B555DB" w:rsidP="00B555DB">
      <w:pPr>
        <w:pStyle w:val="SourceCode"/>
      </w:pPr>
      <w:r w:rsidRPr="00E5702D">
        <w:t>private static void WOnLoaded2(object s, RoutedEventArgs e)</w:t>
      </w:r>
    </w:p>
    <w:p w14:paraId="595C011D" w14:textId="77777777" w:rsidR="00B555DB" w:rsidRPr="00E5702D" w:rsidRDefault="00B555DB" w:rsidP="00B555DB">
      <w:pPr>
        <w:pStyle w:val="SourceCode"/>
      </w:pPr>
      <w:r w:rsidRPr="00E5702D">
        <w:t>{</w:t>
      </w:r>
    </w:p>
    <w:p w14:paraId="39A38A0E" w14:textId="77777777" w:rsidR="00B555DB" w:rsidRPr="00E5702D" w:rsidRDefault="00B555DB" w:rsidP="00B555DB">
      <w:pPr>
        <w:pStyle w:val="SourceCode"/>
      </w:pPr>
      <w:r w:rsidRPr="00E5702D">
        <w:tab/>
        <w:t>Window w = s as Window;</w:t>
      </w:r>
    </w:p>
    <w:p w14:paraId="51F410BA" w14:textId="77777777" w:rsidR="00B555DB" w:rsidRPr="00E5702D" w:rsidRDefault="00B555DB" w:rsidP="00B555DB">
      <w:pPr>
        <w:pStyle w:val="SourceCode"/>
      </w:pPr>
      <w:r w:rsidRPr="00E5702D">
        <w:tab/>
        <w:t>w.Background = new SolidColorBrush(Colors.Green);</w:t>
      </w:r>
    </w:p>
    <w:p w14:paraId="1B32A104" w14:textId="77777777" w:rsidR="00B555DB" w:rsidRPr="00E5702D" w:rsidRDefault="00B555DB" w:rsidP="00B555DB">
      <w:pPr>
        <w:pStyle w:val="SourceCode"/>
      </w:pPr>
    </w:p>
    <w:p w14:paraId="0057CA15" w14:textId="77777777" w:rsidR="00B555DB" w:rsidRPr="00E5702D" w:rsidRDefault="00B555DB" w:rsidP="00B555DB">
      <w:pPr>
        <w:pStyle w:val="SourceCode"/>
      </w:pPr>
      <w:r w:rsidRPr="00E5702D">
        <w:tab/>
        <w:t>SynchronizationContext synchronizationContext = SynchronizationContext.Current;</w:t>
      </w:r>
    </w:p>
    <w:p w14:paraId="42F040E0" w14:textId="77777777" w:rsidR="00B555DB" w:rsidRPr="00E5702D" w:rsidRDefault="00B555DB" w:rsidP="00B555DB">
      <w:pPr>
        <w:pStyle w:val="SourceCode"/>
      </w:pPr>
    </w:p>
    <w:p w14:paraId="15F5A287" w14:textId="77777777" w:rsidR="00B555DB" w:rsidRPr="00E5702D" w:rsidRDefault="00B555DB" w:rsidP="00B555DB">
      <w:pPr>
        <w:pStyle w:val="SourceCode"/>
      </w:pPr>
      <w:r w:rsidRPr="00E5702D">
        <w:tab/>
        <w:t>Task.Run(() =&gt;</w:t>
      </w:r>
    </w:p>
    <w:p w14:paraId="0B68CC0B" w14:textId="77777777" w:rsidR="00B555DB" w:rsidRPr="00E5702D" w:rsidRDefault="00B555DB" w:rsidP="00B555DB">
      <w:pPr>
        <w:pStyle w:val="SourceCode"/>
      </w:pPr>
      <w:r w:rsidRPr="00E5702D">
        <w:tab/>
        <w:t>{</w:t>
      </w:r>
    </w:p>
    <w:p w14:paraId="4E6881E9" w14:textId="77777777" w:rsidR="00B555DB" w:rsidRPr="00E5702D" w:rsidRDefault="00B555DB" w:rsidP="00B555DB">
      <w:pPr>
        <w:pStyle w:val="SourceCode"/>
      </w:pPr>
      <w:r w:rsidRPr="00E5702D">
        <w:tab/>
      </w:r>
      <w:r w:rsidRPr="00E5702D">
        <w:tab/>
        <w:t>Thread.Sleep(2000);</w:t>
      </w:r>
    </w:p>
    <w:p w14:paraId="1A4C9F2A" w14:textId="77777777" w:rsidR="00B555DB" w:rsidRPr="00E5702D" w:rsidRDefault="00B555DB" w:rsidP="00B555DB">
      <w:pPr>
        <w:pStyle w:val="SourceCode"/>
      </w:pPr>
      <w:r w:rsidRPr="00E5702D">
        <w:tab/>
      </w:r>
      <w:r w:rsidRPr="00E5702D">
        <w:tab/>
        <w:t>synchronizationContext.Post(state =&gt; w.Background = Brushes.NavajoWhite, null);</w:t>
      </w:r>
    </w:p>
    <w:p w14:paraId="0882C7BB" w14:textId="77777777" w:rsidR="00B555DB" w:rsidRPr="00E5702D" w:rsidRDefault="00B555DB" w:rsidP="00B555DB">
      <w:pPr>
        <w:pStyle w:val="SourceCode"/>
      </w:pPr>
      <w:r w:rsidRPr="00E5702D">
        <w:tab/>
        <w:t>});</w:t>
      </w:r>
    </w:p>
    <w:p w14:paraId="1C3510A0" w14:textId="77777777" w:rsidR="00B555DB" w:rsidRDefault="00B555DB" w:rsidP="00B555DB">
      <w:pPr>
        <w:pStyle w:val="SourceCode"/>
        <w:rPr>
          <w:smallCaps/>
          <w:color w:val="4F81BD" w:themeColor="accent2"/>
          <w:lang w:eastAsia="fi-FI"/>
        </w:rPr>
      </w:pPr>
      <w:r w:rsidRPr="00E5702D">
        <w:t>}</w:t>
      </w:r>
    </w:p>
    <w:p w14:paraId="3ACB8CBD" w14:textId="77777777" w:rsidR="00B555DB" w:rsidRDefault="00B555DB" w:rsidP="00B555DB">
      <w:pPr>
        <w:spacing w:after="160" w:line="259" w:lineRule="auto"/>
        <w:rPr>
          <w:smallCaps/>
          <w:color w:val="4F81BD" w:themeColor="accent2"/>
          <w:lang w:eastAsia="fi-FI"/>
        </w:rPr>
      </w:pPr>
      <w:r>
        <w:br w:type="page"/>
      </w:r>
    </w:p>
    <w:p w14:paraId="2DE2F47F" w14:textId="51DC4AEB"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336F03">
        <w:rPr>
          <w:noProof/>
        </w:rPr>
        <w:t>8</w:t>
      </w:r>
      <w:r>
        <w:rPr>
          <w:noProof/>
        </w:rPr>
        <w:fldChar w:fldCharType="end"/>
      </w:r>
      <w:r>
        <w:t>SynchronizationContext Implementation</w:t>
      </w:r>
    </w:p>
    <w:bookmarkStart w:id="20" w:name="_MON_1603884610"/>
    <w:bookmarkEnd w:id="20"/>
    <w:p w14:paraId="76CA6AB3" w14:textId="77777777" w:rsidR="00B555DB" w:rsidRDefault="00B555DB" w:rsidP="00B555DB">
      <w:r>
        <w:rPr>
          <w:noProof/>
        </w:rPr>
        <w:object w:dxaOrig="9026" w:dyaOrig="9741" w14:anchorId="6B87B214">
          <v:shape id="_x0000_i1025" type="#_x0000_t75" style="width:451.45pt;height:488.5pt" o:ole="">
            <v:imagedata r:id="rId15" o:title=""/>
          </v:shape>
          <o:OLEObject Type="Embed" ProgID="Word.OpenDocumentText.12" ShapeID="_x0000_i1025" DrawAspect="Content" ObjectID="_1629203187" r:id="rId16"/>
        </w:object>
      </w:r>
    </w:p>
    <w:p w14:paraId="4E6C4891" w14:textId="77777777" w:rsidR="00B555DB" w:rsidRDefault="00B555DB" w:rsidP="00B555DB">
      <w:pPr>
        <w:spacing w:after="160" w:line="259" w:lineRule="auto"/>
        <w:rPr>
          <w:rFonts w:asciiTheme="majorHAnsi" w:eastAsiaTheme="majorEastAsia" w:hAnsiTheme="majorHAnsi" w:cstheme="majorBidi"/>
          <w:color w:val="31378B" w:themeColor="text2"/>
          <w:sz w:val="36"/>
          <w:szCs w:val="30"/>
          <w:lang w:eastAsia="fi-FI"/>
        </w:rPr>
      </w:pPr>
      <w:r>
        <w:rPr>
          <w:lang w:eastAsia="fi-FI"/>
        </w:rPr>
        <w:br w:type="page"/>
      </w:r>
    </w:p>
    <w:p w14:paraId="2B28C01D" w14:textId="77777777" w:rsidR="00B555DB" w:rsidRDefault="00B555DB" w:rsidP="00B555DB">
      <w:pPr>
        <w:pStyle w:val="Heading2"/>
        <w:rPr>
          <w:lang w:eastAsia="fi-FI"/>
        </w:rPr>
      </w:pPr>
      <w:r>
        <w:rPr>
          <w:lang w:eastAsia="fi-FI"/>
        </w:rPr>
        <w:lastRenderedPageBreak/>
        <w:t>Patterns</w:t>
      </w:r>
    </w:p>
    <w:p w14:paraId="555EDF6B" w14:textId="77777777" w:rsidR="00B555DB" w:rsidRDefault="00B555DB" w:rsidP="00B555DB">
      <w:pPr>
        <w:pStyle w:val="Heading3"/>
        <w:rPr>
          <w:lang w:eastAsia="fi-FI"/>
        </w:rPr>
      </w:pPr>
      <w:r>
        <w:rPr>
          <w:lang w:eastAsia="fi-FI"/>
        </w:rPr>
        <w:t xml:space="preserve">Obsolete patterns </w:t>
      </w:r>
    </w:p>
    <w:p w14:paraId="33ADDF44" w14:textId="77777777" w:rsidR="00B555DB" w:rsidRDefault="00B555DB" w:rsidP="00B555DB">
      <w:pPr>
        <w:pStyle w:val="Heading4"/>
      </w:pPr>
      <w:r>
        <w:t>Asynchronous Delegates</w:t>
      </w:r>
    </w:p>
    <w:p w14:paraId="305B13EA" w14:textId="77777777" w:rsidR="00B555DB" w:rsidRDefault="00B555DB" w:rsidP="00B555DB">
      <w:r>
        <w:t xml:space="preserve">We can invoke a delegate asynchronously using its </w:t>
      </w:r>
      <w:proofErr w:type="spellStart"/>
      <w:r>
        <w:t>begininvoke</w:t>
      </w:r>
      <w:proofErr w:type="spellEnd"/>
      <w:r>
        <w:t xml:space="preserve"> method. The delegate will execute on the thread pool. Invoking EndInvoke frees any resources and </w:t>
      </w:r>
      <w:proofErr w:type="spellStart"/>
      <w:r>
        <w:t>retrives</w:t>
      </w:r>
      <w:proofErr w:type="spellEnd"/>
      <w:r>
        <w:t xml:space="preserve"> its return value.</w:t>
      </w:r>
    </w:p>
    <w:p w14:paraId="3117B42D" w14:textId="77777777" w:rsidR="00B555DB" w:rsidRDefault="00B555DB" w:rsidP="00B555DB">
      <w:pPr>
        <w:pStyle w:val="SourceCode"/>
        <w:rPr>
          <w:lang w:eastAsia="en-US"/>
        </w:rPr>
      </w:pPr>
      <w:r>
        <w:rPr>
          <w:lang w:eastAsia="en-US"/>
        </w:rPr>
        <w:tab/>
        <w:t>Func&lt;</w:t>
      </w:r>
      <w:r>
        <w:rPr>
          <w:color w:val="0000FF"/>
          <w:lang w:eastAsia="en-US"/>
        </w:rPr>
        <w:t>int</w:t>
      </w:r>
      <w:r>
        <w:rPr>
          <w:lang w:eastAsia="en-US"/>
        </w:rPr>
        <w:t xml:space="preserve">, </w:t>
      </w:r>
      <w:r>
        <w:rPr>
          <w:color w:val="0000FF"/>
          <w:lang w:eastAsia="en-US"/>
        </w:rPr>
        <w:t>int</w:t>
      </w:r>
      <w:r>
        <w:rPr>
          <w:lang w:eastAsia="en-US"/>
        </w:rPr>
        <w:t>&gt; squareDelegate = (x) =&gt; x * x;</w:t>
      </w:r>
    </w:p>
    <w:p w14:paraId="7567F6B7" w14:textId="77777777" w:rsidR="00B555DB" w:rsidRDefault="00B555DB" w:rsidP="00B555DB">
      <w:pPr>
        <w:pStyle w:val="SourceCode"/>
        <w:rPr>
          <w:lang w:eastAsia="en-US"/>
        </w:rPr>
      </w:pPr>
      <w:r>
        <w:rPr>
          <w:lang w:eastAsia="en-US"/>
        </w:rPr>
        <w:tab/>
        <w:t>IAsyncResult ias = squareDelegate.BeginInvoke(</w:t>
      </w:r>
      <w:r>
        <w:rPr>
          <w:color w:val="C81EFA"/>
          <w:lang w:eastAsia="en-US"/>
        </w:rPr>
        <w:t>2</w:t>
      </w:r>
      <w:r>
        <w:rPr>
          <w:lang w:eastAsia="en-US"/>
        </w:rPr>
        <w:t xml:space="preserve">, </w:t>
      </w:r>
      <w:r>
        <w:rPr>
          <w:color w:val="0000FF"/>
          <w:lang w:eastAsia="en-US"/>
        </w:rPr>
        <w:t>null</w:t>
      </w:r>
      <w:r>
        <w:rPr>
          <w:lang w:eastAsia="en-US"/>
        </w:rPr>
        <w:t xml:space="preserve">, </w:t>
      </w:r>
      <w:r>
        <w:rPr>
          <w:color w:val="0000FF"/>
          <w:lang w:eastAsia="en-US"/>
        </w:rPr>
        <w:t>null</w:t>
      </w:r>
      <w:r>
        <w:rPr>
          <w:lang w:eastAsia="en-US"/>
        </w:rPr>
        <w:t>);</w:t>
      </w:r>
    </w:p>
    <w:p w14:paraId="3070B88D" w14:textId="77777777" w:rsidR="00B555DB" w:rsidRDefault="00B555DB" w:rsidP="00B555DB">
      <w:pPr>
        <w:pStyle w:val="SourceCode"/>
        <w:rPr>
          <w:lang w:eastAsia="en-US"/>
        </w:rPr>
      </w:pPr>
      <w:r>
        <w:rPr>
          <w:lang w:eastAsia="en-US"/>
        </w:rPr>
        <w:tab/>
      </w:r>
      <w:r>
        <w:rPr>
          <w:color w:val="0000FF"/>
          <w:lang w:eastAsia="en-US"/>
        </w:rPr>
        <w:t>int</w:t>
      </w:r>
      <w:r>
        <w:rPr>
          <w:lang w:eastAsia="en-US"/>
        </w:rPr>
        <w:t xml:space="preserve"> result = squareDelegate.EndInvoke(ias);</w:t>
      </w:r>
    </w:p>
    <w:p w14:paraId="6F64CC9E" w14:textId="77777777" w:rsidR="00B555DB" w:rsidRPr="00E450F1" w:rsidRDefault="00B555DB" w:rsidP="00B555DB">
      <w:pPr>
        <w:pStyle w:val="SourceCode"/>
      </w:pPr>
      <w:r>
        <w:rPr>
          <w:lang w:eastAsia="en-US"/>
        </w:rPr>
        <w:tab/>
        <w:t>Console.WriteLine(result);</w:t>
      </w:r>
    </w:p>
    <w:p w14:paraId="090AA99C" w14:textId="77777777" w:rsidR="00B555DB" w:rsidRPr="00E50C57" w:rsidRDefault="00B555DB" w:rsidP="00B555DB">
      <w:pPr>
        <w:rPr>
          <w:lang w:eastAsia="fi-FI"/>
        </w:rPr>
      </w:pPr>
      <w:r>
        <w:rPr>
          <w:lang w:eastAsia="fi-FI"/>
        </w:rPr>
        <w:t>Asynchronous delegates introduce significant overhead and one should wherever possible use tasks instead.</w:t>
      </w:r>
    </w:p>
    <w:p w14:paraId="791981D6" w14:textId="77777777" w:rsidR="00B555DB" w:rsidRDefault="00B555DB" w:rsidP="00B555DB">
      <w:pPr>
        <w:pStyle w:val="Heading4"/>
        <w:rPr>
          <w:lang w:eastAsia="fi-FI"/>
        </w:rPr>
      </w:pPr>
      <w:r>
        <w:rPr>
          <w:lang w:eastAsia="fi-FI"/>
        </w:rPr>
        <w:t>Asynchronous Programming Model</w:t>
      </w:r>
    </w:p>
    <w:p w14:paraId="6296E979" w14:textId="77777777" w:rsidR="00B555DB" w:rsidRDefault="00B555DB" w:rsidP="00B555DB">
      <w:pPr>
        <w:pStyle w:val="Heading4"/>
        <w:rPr>
          <w:lang w:eastAsia="fi-FI"/>
        </w:rPr>
      </w:pPr>
      <w:r>
        <w:rPr>
          <w:lang w:eastAsia="fi-FI"/>
        </w:rPr>
        <w:t xml:space="preserve">BackgroundWorker </w:t>
      </w:r>
    </w:p>
    <w:p w14:paraId="5287B52D" w14:textId="77777777" w:rsidR="00B555DB" w:rsidRDefault="00B555DB" w:rsidP="00B555DB">
      <w:pPr>
        <w:pStyle w:val="Heading4"/>
        <w:rPr>
          <w:lang w:eastAsia="fi-FI"/>
        </w:rPr>
      </w:pPr>
      <w:r>
        <w:rPr>
          <w:lang w:eastAsia="fi-FI"/>
        </w:rPr>
        <w:t>Asynchronous delegates</w:t>
      </w:r>
    </w:p>
    <w:p w14:paraId="3B3E609B" w14:textId="77777777" w:rsidR="00B555DB" w:rsidRDefault="00B555DB" w:rsidP="00B555DB">
      <w:pPr>
        <w:rPr>
          <w:color w:val="403152" w:themeColor="accent4" w:themeShade="80"/>
          <w:szCs w:val="30"/>
          <w:lang w:eastAsia="fi-FI"/>
        </w:rPr>
      </w:pPr>
      <w:r>
        <w:rPr>
          <w:lang w:eastAsia="fi-FI"/>
        </w:rPr>
        <w:br w:type="page"/>
      </w:r>
    </w:p>
    <w:p w14:paraId="630CEB4E" w14:textId="77777777" w:rsidR="00B555DB" w:rsidRDefault="00B555DB" w:rsidP="00B555DB">
      <w:pPr>
        <w:pStyle w:val="Heading2"/>
        <w:rPr>
          <w:lang w:eastAsia="fi-FI"/>
        </w:rPr>
      </w:pPr>
      <w:r>
        <w:rPr>
          <w:lang w:eastAsia="fi-FI"/>
        </w:rPr>
        <w:lastRenderedPageBreak/>
        <w:t>Thread communication</w:t>
      </w:r>
    </w:p>
    <w:p w14:paraId="01ABF6BE" w14:textId="07A28D8D" w:rsidR="00B555DB" w:rsidRDefault="00B555DB" w:rsidP="00B555DB">
      <w:pPr>
        <w:rPr>
          <w:lang w:eastAsia="fi-FI"/>
        </w:rPr>
      </w:pPr>
      <w:r>
        <w:rPr>
          <w:lang w:eastAsia="fi-FI"/>
        </w:rPr>
        <w:t xml:space="preserve">Thread can communicate using simple blocking methods or </w:t>
      </w:r>
      <w:r w:rsidR="00E85D8C">
        <w:rPr>
          <w:lang w:eastAsia="fi-FI"/>
        </w:rPr>
        <w:t>signalling</w:t>
      </w:r>
      <w:r>
        <w:rPr>
          <w:lang w:eastAsia="fi-FI"/>
        </w:rPr>
        <w:t xml:space="preserve"> constructs and event wait handles</w:t>
      </w:r>
    </w:p>
    <w:p w14:paraId="3D257D9D" w14:textId="77777777" w:rsidR="00B555DB" w:rsidRDefault="00B555DB" w:rsidP="00B555DB">
      <w:pPr>
        <w:pStyle w:val="ListBulletHeader"/>
        <w:rPr>
          <w:rFonts w:eastAsiaTheme="majorEastAsia"/>
          <w:color w:val="0083B3" w:themeColor="accent1" w:themeShade="BF"/>
        </w:rPr>
      </w:pPr>
      <w:bookmarkStart w:id="21" w:name="_Toc294035164"/>
      <w:r>
        <w:t>Simple Blocking Methods</w:t>
      </w:r>
      <w:bookmarkEnd w:id="21"/>
    </w:p>
    <w:p w14:paraId="6250B86B" w14:textId="77777777" w:rsidR="00B555DB" w:rsidRDefault="00B555DB" w:rsidP="00B555DB">
      <w:pPr>
        <w:pStyle w:val="ListBullet"/>
      </w:pPr>
      <w:r>
        <w:t xml:space="preserve">Waiting for another thread to finish E.g. Join, EndInvoke, </w:t>
      </w:r>
    </w:p>
    <w:p w14:paraId="4DBFBD2F" w14:textId="77777777" w:rsidR="00B555DB" w:rsidRDefault="00B555DB" w:rsidP="00B555DB">
      <w:pPr>
        <w:pStyle w:val="ListBullet"/>
      </w:pPr>
      <w:r>
        <w:t xml:space="preserve">Waiting for </w:t>
      </w:r>
      <w:proofErr w:type="gramStart"/>
      <w:r>
        <w:t>period of time</w:t>
      </w:r>
      <w:proofErr w:type="gramEnd"/>
      <w:r>
        <w:t xml:space="preserve"> to elapse</w:t>
      </w:r>
    </w:p>
    <w:p w14:paraId="4FC98585" w14:textId="2878668A" w:rsidR="00B555DB" w:rsidRDefault="00E85D8C" w:rsidP="00B555DB">
      <w:pPr>
        <w:pStyle w:val="ListBulletHeader"/>
      </w:pPr>
      <w:bookmarkStart w:id="22" w:name="_Toc294035165"/>
      <w:r>
        <w:t>Signalling</w:t>
      </w:r>
      <w:r w:rsidR="00B555DB">
        <w:t xml:space="preserve"> constructs</w:t>
      </w:r>
      <w:bookmarkEnd w:id="22"/>
      <w:r w:rsidR="00B555DB">
        <w:t xml:space="preserve"> and event wait handles</w:t>
      </w:r>
    </w:p>
    <w:p w14:paraId="01142A2B" w14:textId="77777777" w:rsidR="00B555DB" w:rsidRDefault="00B555DB" w:rsidP="00B555DB">
      <w:pPr>
        <w:pStyle w:val="ListBullet"/>
      </w:pPr>
      <w:r>
        <w:t>Allow a thread to pause until receiving notification from another</w:t>
      </w:r>
    </w:p>
    <w:p w14:paraId="7DA267D8" w14:textId="77777777" w:rsidR="00B555DB" w:rsidRDefault="00B555DB" w:rsidP="00B555DB">
      <w:pPr>
        <w:pStyle w:val="ListBullet"/>
      </w:pPr>
      <w:r>
        <w:t>Avoids the need for inefficient polling</w:t>
      </w:r>
    </w:p>
    <w:p w14:paraId="5A76BA76" w14:textId="77777777" w:rsidR="00B555DB" w:rsidRDefault="00B555DB" w:rsidP="00B555DB">
      <w:pPr>
        <w:pStyle w:val="ListBullet"/>
      </w:pPr>
      <w:r>
        <w:t>Event Wait Handles</w:t>
      </w:r>
    </w:p>
    <w:p w14:paraId="3DC78EA1" w14:textId="77777777" w:rsidR="00103124" w:rsidRDefault="00103124">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17DC22F3" w14:textId="1D1EB30C" w:rsidR="00B555DB" w:rsidRDefault="00B555DB" w:rsidP="00B555DB">
      <w:pPr>
        <w:pStyle w:val="Heading2"/>
        <w:rPr>
          <w:lang w:eastAsia="fi-FI"/>
        </w:rPr>
      </w:pPr>
      <w:r>
        <w:rPr>
          <w:lang w:eastAsia="fi-FI"/>
        </w:rPr>
        <w:lastRenderedPageBreak/>
        <w:t>Tasks</w:t>
      </w:r>
    </w:p>
    <w:p w14:paraId="73359532" w14:textId="77777777" w:rsidR="00B555DB" w:rsidRDefault="00B555DB" w:rsidP="00B555DB">
      <w:r w:rsidRPr="002D5B50">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69A9A5F5" w14:textId="77777777" w:rsidR="00B555DB" w:rsidRDefault="00B555DB" w:rsidP="00B555DB">
      <w:pPr>
        <w:pStyle w:val="Heading3"/>
        <w:rPr>
          <w:lang w:eastAsia="fi-FI"/>
        </w:rPr>
      </w:pPr>
      <w:r>
        <w:rPr>
          <w:lang w:eastAsia="fi-FI"/>
        </w:rPr>
        <w:t>Starting Tasks</w:t>
      </w:r>
    </w:p>
    <w:p w14:paraId="2C509F84" w14:textId="2A574ED2"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9</w:t>
      </w:r>
      <w:r>
        <w:rPr>
          <w:noProof/>
        </w:rPr>
        <w:fldChar w:fldCharType="end"/>
      </w:r>
      <w:r>
        <w:t xml:space="preserve"> </w:t>
      </w:r>
      <w:r w:rsidR="00B345C9">
        <w:t>Starting</w:t>
      </w:r>
      <w:r>
        <w:t xml:space="preserve"> Tasks</w:t>
      </w:r>
    </w:p>
    <w:p w14:paraId="2C0459EE" w14:textId="77777777" w:rsidR="00B555DB" w:rsidRDefault="00B555DB" w:rsidP="00B555DB">
      <w:pPr>
        <w:pStyle w:val="SourceCode"/>
        <w:rPr>
          <w:lang w:eastAsia="fi-FI"/>
        </w:rPr>
      </w:pPr>
      <w:r>
        <w:sym w:font="Wingdings" w:char="F08C"/>
      </w:r>
    </w:p>
    <w:p w14:paraId="3DFAC42C" w14:textId="77777777" w:rsidR="00B555DB" w:rsidRDefault="00B555DB" w:rsidP="00B555DB">
      <w:pPr>
        <w:pStyle w:val="SourceCode"/>
      </w:pPr>
      <w:r>
        <w:rPr>
          <w:lang w:eastAsia="fi-FI"/>
        </w:rPr>
        <w:t>var t1 = Task.Factory.StartNew(() =&gt;  Console.WriteLine("TaskFactory.StartNext"));</w:t>
      </w:r>
    </w:p>
    <w:p w14:paraId="5844951D" w14:textId="77777777" w:rsidR="00B555DB" w:rsidRDefault="00B555DB" w:rsidP="00B555DB">
      <w:pPr>
        <w:pStyle w:val="SourceCode"/>
        <w:rPr>
          <w:lang w:eastAsia="fi-FI"/>
        </w:rPr>
      </w:pPr>
    </w:p>
    <w:p w14:paraId="5A195E2A" w14:textId="77777777" w:rsidR="00B555DB" w:rsidRDefault="00B555DB" w:rsidP="00B555DB">
      <w:pPr>
        <w:pStyle w:val="SourceCode"/>
        <w:rPr>
          <w:lang w:eastAsia="fi-FI"/>
        </w:rPr>
      </w:pPr>
      <w:r>
        <w:sym w:font="Wingdings" w:char="F08D"/>
      </w:r>
    </w:p>
    <w:p w14:paraId="1A3E48ED" w14:textId="77777777" w:rsidR="00B555DB" w:rsidRDefault="00B555DB" w:rsidP="00B555DB">
      <w:pPr>
        <w:pStyle w:val="SourceCode"/>
        <w:rPr>
          <w:lang w:eastAsia="fi-FI"/>
        </w:rPr>
      </w:pPr>
      <w:r>
        <w:rPr>
          <w:lang w:eastAsia="fi-FI"/>
        </w:rPr>
        <w:t>var t2 = Task.Run(() =&gt; Console.WriteLine("Task.Run"));</w:t>
      </w:r>
    </w:p>
    <w:p w14:paraId="62807381" w14:textId="77777777" w:rsidR="00B555DB" w:rsidRDefault="00B555DB" w:rsidP="00B555DB">
      <w:pPr>
        <w:pStyle w:val="SourceCode"/>
        <w:rPr>
          <w:lang w:eastAsia="fi-FI"/>
        </w:rPr>
      </w:pPr>
    </w:p>
    <w:p w14:paraId="74DBF9AC" w14:textId="77777777" w:rsidR="00B555DB" w:rsidRDefault="00B555DB" w:rsidP="00B555DB">
      <w:pPr>
        <w:pStyle w:val="SourceCode"/>
        <w:rPr>
          <w:lang w:eastAsia="fi-FI"/>
        </w:rPr>
      </w:pPr>
      <w:r>
        <w:sym w:font="Wingdings" w:char="F08D"/>
      </w:r>
    </w:p>
    <w:p w14:paraId="36062536" w14:textId="77777777" w:rsidR="00B555DB" w:rsidRDefault="00B555DB" w:rsidP="00B555DB">
      <w:pPr>
        <w:pStyle w:val="SourceCode"/>
        <w:rPr>
          <w:lang w:eastAsia="fi-FI"/>
        </w:rPr>
      </w:pPr>
      <w:r>
        <w:rPr>
          <w:lang w:eastAsia="fi-FI"/>
        </w:rPr>
        <w:t>var t3 = new Task(() =&gt; Console.WriteLine("new Task()"));</w:t>
      </w:r>
    </w:p>
    <w:p w14:paraId="189922BC" w14:textId="270F628E" w:rsidR="00B555DB" w:rsidRPr="00E716CA" w:rsidRDefault="00B555DB" w:rsidP="00B345C9">
      <w:pPr>
        <w:pStyle w:val="SourceCode"/>
        <w:rPr>
          <w:lang w:eastAsia="fi-FI"/>
        </w:rPr>
      </w:pPr>
      <w:r>
        <w:rPr>
          <w:lang w:eastAsia="fi-FI"/>
        </w:rPr>
        <w:t>t3.Start();</w:t>
      </w:r>
    </w:p>
    <w:p w14:paraId="45D65319" w14:textId="77777777" w:rsidR="00B555DB" w:rsidRDefault="00B555DB" w:rsidP="00B555DB">
      <w:pPr>
        <w:pStyle w:val="Heading3"/>
        <w:rPr>
          <w:lang w:eastAsia="fi-FI"/>
        </w:rPr>
      </w:pPr>
      <w:r>
        <w:rPr>
          <w:lang w:eastAsia="fi-FI"/>
        </w:rPr>
        <w:t>Unit of Work definition separate from scheduling</w:t>
      </w:r>
    </w:p>
    <w:p w14:paraId="4A3EC6E4" w14:textId="77777777" w:rsidR="00B555DB" w:rsidRPr="00537628" w:rsidRDefault="00B555DB" w:rsidP="00B555DB">
      <w:pPr>
        <w:rPr>
          <w:lang w:eastAsia="fi-FI"/>
        </w:rPr>
      </w:pPr>
      <w:r>
        <w:rPr>
          <w:lang w:eastAsia="fi-FI"/>
        </w:rPr>
        <w:t>The following piece of code creates two separate but identical units of work and then schedules each one differently</w:t>
      </w:r>
    </w:p>
    <w:p w14:paraId="6560E660" w14:textId="4D4B30EF"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10</w:t>
      </w:r>
      <w:r>
        <w:rPr>
          <w:noProof/>
        </w:rPr>
        <w:fldChar w:fldCharType="end"/>
      </w:r>
      <w:r>
        <w:t xml:space="preserve"> </w:t>
      </w:r>
      <w:r w:rsidR="00B345C9">
        <w:t>Separating</w:t>
      </w:r>
      <w:r>
        <w:t xml:space="preserve"> Scheduling and U</w:t>
      </w:r>
      <w:r w:rsidR="00B345C9">
        <w:t>O</w:t>
      </w:r>
      <w:r>
        <w:t>W</w:t>
      </w:r>
    </w:p>
    <w:p w14:paraId="5172F100" w14:textId="77777777" w:rsidR="00B555DB" w:rsidRDefault="00B555DB" w:rsidP="00B555DB">
      <w:pPr>
        <w:pStyle w:val="SourceCode"/>
        <w:rPr>
          <w:lang w:eastAsia="fi-FI"/>
        </w:rPr>
      </w:pPr>
      <w:r>
        <w:rPr>
          <w:lang w:eastAsia="fi-FI"/>
        </w:rPr>
        <w:t>Console.WriteLine(Thread.CurrentThread.ManagedThreadId);</w:t>
      </w:r>
    </w:p>
    <w:p w14:paraId="41947E11" w14:textId="77777777" w:rsidR="00B555DB" w:rsidRDefault="00B555DB" w:rsidP="00B555DB">
      <w:pPr>
        <w:pStyle w:val="SourceCode"/>
        <w:rPr>
          <w:lang w:eastAsia="fi-FI"/>
        </w:rPr>
      </w:pPr>
    </w:p>
    <w:p w14:paraId="78B52FAF" w14:textId="77777777" w:rsidR="00B555DB" w:rsidRDefault="00B555DB" w:rsidP="00B555DB">
      <w:pPr>
        <w:pStyle w:val="SourceCode"/>
        <w:rPr>
          <w:lang w:eastAsia="fi-FI"/>
        </w:rPr>
      </w:pPr>
      <w:r>
        <w:rPr>
          <w:lang w:eastAsia="fi-FI"/>
        </w:rPr>
        <w:t>void Function()</w:t>
      </w:r>
    </w:p>
    <w:p w14:paraId="59F340C9" w14:textId="77777777" w:rsidR="00B555DB" w:rsidRDefault="00B555DB" w:rsidP="00B555DB">
      <w:pPr>
        <w:pStyle w:val="SourceCode"/>
        <w:rPr>
          <w:lang w:eastAsia="fi-FI"/>
        </w:rPr>
      </w:pPr>
      <w:r>
        <w:rPr>
          <w:lang w:eastAsia="fi-FI"/>
        </w:rPr>
        <w:t>{</w:t>
      </w:r>
    </w:p>
    <w:p w14:paraId="640954BB" w14:textId="77777777" w:rsidR="00B555DB" w:rsidRDefault="00B555DB" w:rsidP="00B555DB">
      <w:pPr>
        <w:pStyle w:val="SourceCode"/>
        <w:rPr>
          <w:lang w:eastAsia="fi-FI"/>
        </w:rPr>
      </w:pPr>
      <w:r>
        <w:rPr>
          <w:lang w:eastAsia="fi-FI"/>
        </w:rPr>
        <w:tab/>
        <w:t>Console.WriteLine(Thread.CurrentThread.ManagedThreadId);</w:t>
      </w:r>
    </w:p>
    <w:p w14:paraId="5504717C" w14:textId="77777777" w:rsidR="00B555DB" w:rsidRDefault="00B555DB" w:rsidP="00B555DB">
      <w:pPr>
        <w:pStyle w:val="SourceCode"/>
        <w:rPr>
          <w:lang w:eastAsia="fi-FI"/>
        </w:rPr>
      </w:pPr>
      <w:r>
        <w:rPr>
          <w:lang w:eastAsia="fi-FI"/>
        </w:rPr>
        <w:t>}</w:t>
      </w:r>
    </w:p>
    <w:p w14:paraId="26827CF0" w14:textId="77777777" w:rsidR="00B555DB" w:rsidRDefault="00B555DB" w:rsidP="00B555DB">
      <w:pPr>
        <w:pStyle w:val="SourceCode"/>
        <w:rPr>
          <w:lang w:eastAsia="fi-FI"/>
        </w:rPr>
      </w:pPr>
    </w:p>
    <w:p w14:paraId="76FFC353" w14:textId="77777777" w:rsidR="00B555DB" w:rsidRDefault="00B555DB" w:rsidP="00B555DB">
      <w:pPr>
        <w:pStyle w:val="SourceCode"/>
        <w:rPr>
          <w:lang w:eastAsia="fi-FI"/>
        </w:rPr>
      </w:pPr>
      <w:r>
        <w:rPr>
          <w:lang w:eastAsia="fi-FI"/>
        </w:rPr>
        <w:t>Task t1 = new Task(Function);</w:t>
      </w:r>
    </w:p>
    <w:p w14:paraId="4CF53393" w14:textId="77777777" w:rsidR="00B555DB" w:rsidRDefault="00B555DB" w:rsidP="00B555DB">
      <w:pPr>
        <w:pStyle w:val="SourceCode"/>
        <w:rPr>
          <w:lang w:eastAsia="fi-FI"/>
        </w:rPr>
      </w:pPr>
      <w:r>
        <w:rPr>
          <w:lang w:eastAsia="fi-FI"/>
        </w:rPr>
        <w:t>Task t2 = new Task(Function);</w:t>
      </w:r>
    </w:p>
    <w:p w14:paraId="75C861F2" w14:textId="77777777" w:rsidR="00B555DB" w:rsidRDefault="00B555DB" w:rsidP="00B555DB">
      <w:pPr>
        <w:pStyle w:val="SourceCode"/>
        <w:rPr>
          <w:lang w:eastAsia="fi-FI"/>
        </w:rPr>
      </w:pPr>
    </w:p>
    <w:p w14:paraId="23626F10" w14:textId="77777777" w:rsidR="00B555DB" w:rsidRDefault="00B555DB" w:rsidP="00B555DB">
      <w:pPr>
        <w:pStyle w:val="SourceCode"/>
        <w:rPr>
          <w:lang w:eastAsia="fi-FI"/>
        </w:rPr>
      </w:pPr>
      <w:r>
        <w:rPr>
          <w:lang w:eastAsia="fi-FI"/>
        </w:rPr>
        <w:t>t1.Start(TaskScheduler.Default);</w:t>
      </w:r>
    </w:p>
    <w:p w14:paraId="124B6CE4" w14:textId="77777777" w:rsidR="00B555DB" w:rsidRDefault="00B555DB" w:rsidP="00B555DB">
      <w:pPr>
        <w:pStyle w:val="SourceCode"/>
        <w:rPr>
          <w:lang w:eastAsia="fi-FI"/>
        </w:rPr>
      </w:pPr>
      <w:r>
        <w:rPr>
          <w:lang w:eastAsia="fi-FI"/>
        </w:rPr>
        <w:t>t2.Start(TaskScheduler.Current);</w:t>
      </w:r>
    </w:p>
    <w:p w14:paraId="729D2384" w14:textId="77777777" w:rsidR="00B555DB" w:rsidRDefault="00B555DB" w:rsidP="00B555DB">
      <w:pPr>
        <w:pStyle w:val="SourceCode"/>
        <w:rPr>
          <w:lang w:eastAsia="fi-FI"/>
        </w:rPr>
      </w:pPr>
    </w:p>
    <w:p w14:paraId="1168841B" w14:textId="77777777" w:rsidR="00B555DB" w:rsidRDefault="00B555DB" w:rsidP="00B555DB">
      <w:pPr>
        <w:pStyle w:val="SourceCode"/>
        <w:rPr>
          <w:lang w:eastAsia="fi-FI"/>
        </w:rPr>
      </w:pPr>
    </w:p>
    <w:p w14:paraId="71A0AABD" w14:textId="77777777" w:rsidR="00B555DB" w:rsidRPr="00434A40"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3BC317EF" w14:textId="77777777" w:rsidR="00B555DB" w:rsidRDefault="00B555DB" w:rsidP="00B555DB">
      <w:pPr>
        <w:pStyle w:val="Heading3"/>
        <w:rPr>
          <w:lang w:eastAsia="fi-FI"/>
        </w:rPr>
      </w:pPr>
      <w:r>
        <w:rPr>
          <w:lang w:eastAsia="fi-FI"/>
        </w:rPr>
        <w:lastRenderedPageBreak/>
        <w:t>Chaining Tasks</w:t>
      </w:r>
    </w:p>
    <w:p w14:paraId="53910CE9" w14:textId="01CB6FE7" w:rsidR="00B555DB" w:rsidRDefault="00B555DB" w:rsidP="00CF774C">
      <w:pPr>
        <w:rPr>
          <w:lang w:eastAsia="fi-FI"/>
        </w:rPr>
      </w:pPr>
      <w:r>
        <w:rPr>
          <w:lang w:eastAsia="fi-FI"/>
        </w:rPr>
        <w:t xml:space="preserve">Tasks can be chained together using Continuations. Continuations are set up using the </w:t>
      </w:r>
      <w:r w:rsidRPr="007675BA">
        <w:rPr>
          <w:rStyle w:val="SourceCodeChar"/>
        </w:rPr>
        <w:t>ContinueWith</w:t>
      </w:r>
      <w:r>
        <w:rPr>
          <w:lang w:eastAsia="fi-FI"/>
        </w:rPr>
        <w:t xml:space="preserve"> method. The following code shows how to chain two tasks together. We have two very basic methods </w:t>
      </w:r>
      <w:r>
        <w:rPr>
          <w:lang w:eastAsia="fi-FI"/>
        </w:rPr>
        <w:sym w:font="Wingdings" w:char="F08C"/>
      </w:r>
      <w:r>
        <w:rPr>
          <w:lang w:eastAsia="fi-FI"/>
        </w:rPr>
        <w:t>,</w:t>
      </w:r>
      <w:r>
        <w:rPr>
          <w:lang w:eastAsia="fi-FI"/>
        </w:rPr>
        <w:sym w:font="Wingdings" w:char="F08D"/>
      </w:r>
      <w:r>
        <w:rPr>
          <w:lang w:eastAsia="fi-FI"/>
        </w:rPr>
        <w:t xml:space="preserve">that carry out the work we want to do. We want </w:t>
      </w:r>
      <w:r>
        <w:rPr>
          <w:lang w:eastAsia="fi-FI"/>
        </w:rPr>
        <w:sym w:font="Wingdings" w:char="F08D"/>
      </w:r>
      <w:r>
        <w:rPr>
          <w:lang w:eastAsia="fi-FI"/>
        </w:rPr>
        <w:t xml:space="preserve">to execute once </w:t>
      </w:r>
      <w:r>
        <w:rPr>
          <w:lang w:eastAsia="fi-FI"/>
        </w:rPr>
        <w:sym w:font="Wingdings" w:char="F08C"/>
      </w:r>
      <w:r>
        <w:rPr>
          <w:lang w:eastAsia="fi-FI"/>
        </w:rPr>
        <w:t xml:space="preserve">is complete. We create a task </w:t>
      </w:r>
      <w:r>
        <w:rPr>
          <w:lang w:eastAsia="fi-FI"/>
        </w:rPr>
        <w:sym w:font="Wingdings" w:char="F08E"/>
      </w:r>
      <w:r>
        <w:rPr>
          <w:lang w:eastAsia="fi-FI"/>
        </w:rPr>
        <w:t xml:space="preserve">and pass in an Action delegate that invokes TaskOneFunction. We then add a continuation that will execute our second method. Note however we must add a wrapper method </w:t>
      </w:r>
      <w:r>
        <w:rPr>
          <w:lang w:eastAsia="fi-FI"/>
        </w:rPr>
        <w:sym w:font="Wingdings" w:char="F090"/>
      </w:r>
      <w:r>
        <w:rPr>
          <w:lang w:eastAsia="fi-FI"/>
        </w:rPr>
        <w:t xml:space="preserve"> that takes the antecedent task and calls </w:t>
      </w:r>
      <w:proofErr w:type="spellStart"/>
      <w:r>
        <w:rPr>
          <w:lang w:eastAsia="fi-FI"/>
        </w:rPr>
        <w:t>TaskTwoFunction</w:t>
      </w:r>
      <w:proofErr w:type="spellEnd"/>
    </w:p>
    <w:p w14:paraId="7EA9243A" w14:textId="548F5500"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11</w:t>
      </w:r>
      <w:r>
        <w:rPr>
          <w:noProof/>
        </w:rPr>
        <w:fldChar w:fldCharType="end"/>
      </w:r>
      <w:r>
        <w:t>Chaining One</w:t>
      </w:r>
    </w:p>
    <w:p w14:paraId="39DFC041" w14:textId="77777777" w:rsidR="00B555DB" w:rsidRDefault="00B555DB" w:rsidP="00B555DB">
      <w:pPr>
        <w:pStyle w:val="SourceCode"/>
        <w:rPr>
          <w:lang w:eastAsia="fi-FI"/>
        </w:rPr>
      </w:pPr>
      <w:r>
        <w:rPr>
          <w:lang w:eastAsia="fi-FI"/>
        </w:rPr>
        <w:t>void Main()</w:t>
      </w:r>
    </w:p>
    <w:p w14:paraId="57DF48C4" w14:textId="77777777" w:rsidR="00B555DB" w:rsidRDefault="00B555DB" w:rsidP="00B555DB">
      <w:pPr>
        <w:pStyle w:val="SourceCode"/>
        <w:rPr>
          <w:lang w:eastAsia="fi-FI"/>
        </w:rPr>
      </w:pPr>
      <w:r>
        <w:rPr>
          <w:lang w:eastAsia="fi-FI"/>
        </w:rPr>
        <w:t>{</w:t>
      </w:r>
    </w:p>
    <w:p w14:paraId="2BF76829" w14:textId="77777777" w:rsidR="00B555DB" w:rsidRDefault="00B555DB" w:rsidP="00B555DB">
      <w:pPr>
        <w:pStyle w:val="SourceCode"/>
        <w:rPr>
          <w:lang w:eastAsia="fi-FI"/>
        </w:rPr>
      </w:pPr>
      <w:r>
        <w:rPr>
          <w:lang w:eastAsia="fi-FI"/>
        </w:rPr>
        <w:tab/>
        <w:t>MyExtensions.SetupLog4Net();</w:t>
      </w:r>
    </w:p>
    <w:p w14:paraId="4D63C862" w14:textId="77777777" w:rsidR="00B555DB" w:rsidRDefault="00B555DB" w:rsidP="00B555DB">
      <w:pPr>
        <w:pStyle w:val="SourceCode"/>
        <w:rPr>
          <w:lang w:eastAsia="fi-FI"/>
        </w:rPr>
      </w:pPr>
      <w:r>
        <w:rPr>
          <w:lang w:eastAsia="fi-FI"/>
        </w:rPr>
        <w:tab/>
        <w:t>logger.Info(nameof(Main));</w:t>
      </w:r>
    </w:p>
    <w:p w14:paraId="080B2921" w14:textId="77777777" w:rsidR="00B555DB" w:rsidRDefault="00B555DB" w:rsidP="00B555DB">
      <w:pPr>
        <w:pStyle w:val="SourceCode"/>
        <w:rPr>
          <w:lang w:eastAsia="fi-FI"/>
        </w:rPr>
      </w:pPr>
      <w:r>
        <w:rPr>
          <w:lang w:eastAsia="fi-FI"/>
        </w:rPr>
        <w:tab/>
      </w:r>
    </w:p>
    <w:p w14:paraId="2F357C14" w14:textId="77777777" w:rsidR="00B555DB" w:rsidRDefault="00B555DB" w:rsidP="00B555DB">
      <w:pPr>
        <w:pStyle w:val="SourceCode"/>
        <w:rPr>
          <w:lang w:eastAsia="fi-FI"/>
        </w:rPr>
      </w:pPr>
      <w:r>
        <w:rPr>
          <w:lang w:eastAsia="fi-FI"/>
        </w:rPr>
        <w:tab/>
        <w:t xml:space="preserve">Task taskOne = </w:t>
      </w:r>
      <w:r>
        <w:rPr>
          <w:lang w:eastAsia="fi-FI"/>
        </w:rPr>
        <w:sym w:font="Wingdings" w:char="F08E"/>
      </w:r>
      <w:r>
        <w:rPr>
          <w:lang w:eastAsia="fi-FI"/>
        </w:rPr>
        <w:t xml:space="preserve"> new Task( new Action(TaskOneFunction));</w:t>
      </w:r>
    </w:p>
    <w:p w14:paraId="31E5E1BC" w14:textId="77777777" w:rsidR="00B555DB" w:rsidRDefault="00B555DB" w:rsidP="00B555DB">
      <w:pPr>
        <w:pStyle w:val="SourceCode"/>
        <w:rPr>
          <w:lang w:eastAsia="fi-FI"/>
        </w:rPr>
      </w:pPr>
      <w:r>
        <w:rPr>
          <w:lang w:eastAsia="fi-FI"/>
        </w:rPr>
        <w:tab/>
      </w:r>
    </w:p>
    <w:p w14:paraId="5B11B44C" w14:textId="77777777" w:rsidR="00B555DB" w:rsidRDefault="00B555DB" w:rsidP="00B555DB">
      <w:pPr>
        <w:pStyle w:val="SourceCode"/>
        <w:rPr>
          <w:lang w:eastAsia="fi-FI"/>
        </w:rPr>
      </w:pPr>
      <w:r>
        <w:rPr>
          <w:lang w:eastAsia="fi-FI"/>
        </w:rPr>
        <w:tab/>
      </w:r>
      <w:r>
        <w:rPr>
          <w:lang w:eastAsia="fi-FI"/>
        </w:rPr>
        <w:sym w:font="Wingdings" w:char="F08F"/>
      </w:r>
    </w:p>
    <w:p w14:paraId="513EC0FE" w14:textId="77777777" w:rsidR="00B555DB" w:rsidRDefault="00B555DB" w:rsidP="00B555DB">
      <w:pPr>
        <w:pStyle w:val="SourceCode"/>
        <w:rPr>
          <w:lang w:eastAsia="fi-FI"/>
        </w:rPr>
      </w:pPr>
      <w:r>
        <w:rPr>
          <w:lang w:eastAsia="fi-FI"/>
        </w:rPr>
        <w:tab/>
        <w:t>taskOne.ContinueWith( new Action&lt;Task&gt;(TaskTwoFunctionWrapper));</w:t>
      </w:r>
    </w:p>
    <w:p w14:paraId="6F7EB400" w14:textId="77777777" w:rsidR="00B555DB" w:rsidRDefault="00B555DB" w:rsidP="00B555DB">
      <w:pPr>
        <w:pStyle w:val="SourceCode"/>
        <w:rPr>
          <w:lang w:eastAsia="fi-FI"/>
        </w:rPr>
      </w:pPr>
      <w:r>
        <w:rPr>
          <w:lang w:eastAsia="fi-FI"/>
        </w:rPr>
        <w:tab/>
      </w:r>
    </w:p>
    <w:p w14:paraId="6ACC5B22" w14:textId="77777777" w:rsidR="00B555DB" w:rsidRDefault="00B555DB" w:rsidP="00B555DB">
      <w:pPr>
        <w:pStyle w:val="SourceCode"/>
        <w:rPr>
          <w:lang w:eastAsia="fi-FI"/>
        </w:rPr>
      </w:pPr>
      <w:r>
        <w:rPr>
          <w:lang w:eastAsia="fi-FI"/>
        </w:rPr>
        <w:tab/>
        <w:t>taskOne.Start();</w:t>
      </w:r>
    </w:p>
    <w:p w14:paraId="3CD1205C" w14:textId="77777777" w:rsidR="00B555DB" w:rsidRDefault="00B555DB" w:rsidP="00B555DB">
      <w:pPr>
        <w:pStyle w:val="SourceCode"/>
        <w:rPr>
          <w:lang w:eastAsia="fi-FI"/>
        </w:rPr>
      </w:pPr>
      <w:r>
        <w:rPr>
          <w:lang w:eastAsia="fi-FI"/>
        </w:rPr>
        <w:t>}</w:t>
      </w:r>
    </w:p>
    <w:p w14:paraId="3DD350C0" w14:textId="77777777" w:rsidR="00B555DB" w:rsidRDefault="00B555DB" w:rsidP="00B555DB">
      <w:pPr>
        <w:pStyle w:val="SourceCode"/>
        <w:rPr>
          <w:lang w:eastAsia="fi-FI"/>
        </w:rPr>
      </w:pPr>
    </w:p>
    <w:p w14:paraId="6ECD9BBB" w14:textId="77777777" w:rsidR="00B555DB" w:rsidRDefault="00B555DB" w:rsidP="00B555DB">
      <w:pPr>
        <w:pStyle w:val="SourceCode"/>
        <w:rPr>
          <w:lang w:eastAsia="fi-FI"/>
        </w:rPr>
      </w:pPr>
      <w:r>
        <w:rPr>
          <w:lang w:eastAsia="fi-FI"/>
        </w:rPr>
        <w:sym w:font="Wingdings" w:char="F08C"/>
      </w:r>
    </w:p>
    <w:p w14:paraId="60DC47CC" w14:textId="77777777" w:rsidR="00B555DB" w:rsidRDefault="00B555DB" w:rsidP="00B555DB">
      <w:pPr>
        <w:pStyle w:val="SourceCode"/>
        <w:rPr>
          <w:lang w:eastAsia="fi-FI"/>
        </w:rPr>
      </w:pPr>
      <w:r>
        <w:rPr>
          <w:lang w:eastAsia="fi-FI"/>
        </w:rPr>
        <w:t>public void TaskOneFunction()</w:t>
      </w:r>
    </w:p>
    <w:p w14:paraId="7DBB487A" w14:textId="77777777" w:rsidR="00B555DB" w:rsidRDefault="00B555DB" w:rsidP="00B555DB">
      <w:pPr>
        <w:pStyle w:val="SourceCode"/>
        <w:rPr>
          <w:lang w:eastAsia="fi-FI"/>
        </w:rPr>
      </w:pPr>
      <w:r>
        <w:rPr>
          <w:lang w:eastAsia="fi-FI"/>
        </w:rPr>
        <w:t>{</w:t>
      </w:r>
    </w:p>
    <w:p w14:paraId="14D87BB1" w14:textId="77777777" w:rsidR="00B555DB" w:rsidRDefault="00B555DB" w:rsidP="00B555DB">
      <w:pPr>
        <w:pStyle w:val="SourceCode"/>
        <w:rPr>
          <w:lang w:eastAsia="fi-FI"/>
        </w:rPr>
      </w:pPr>
      <w:r>
        <w:rPr>
          <w:lang w:eastAsia="fi-FI"/>
        </w:rPr>
        <w:tab/>
        <w:t>logger.Info(nameof(TaskOneFunction));</w:t>
      </w:r>
    </w:p>
    <w:p w14:paraId="500DE315" w14:textId="77777777" w:rsidR="00B555DB" w:rsidRDefault="00B555DB" w:rsidP="00B555DB">
      <w:pPr>
        <w:pStyle w:val="SourceCode"/>
        <w:rPr>
          <w:lang w:eastAsia="fi-FI"/>
        </w:rPr>
      </w:pPr>
      <w:r>
        <w:rPr>
          <w:lang w:eastAsia="fi-FI"/>
        </w:rPr>
        <w:t>}</w:t>
      </w:r>
    </w:p>
    <w:p w14:paraId="3FCD75CB" w14:textId="77777777" w:rsidR="00B555DB" w:rsidRDefault="00B555DB" w:rsidP="00B555DB">
      <w:pPr>
        <w:pStyle w:val="SourceCode"/>
        <w:rPr>
          <w:lang w:eastAsia="fi-FI"/>
        </w:rPr>
      </w:pPr>
    </w:p>
    <w:p w14:paraId="482CCC6E" w14:textId="77777777" w:rsidR="00B555DB" w:rsidRDefault="00B555DB" w:rsidP="00B555DB">
      <w:pPr>
        <w:pStyle w:val="SourceCode"/>
        <w:rPr>
          <w:lang w:eastAsia="fi-FI"/>
        </w:rPr>
      </w:pPr>
      <w:r>
        <w:rPr>
          <w:lang w:eastAsia="fi-FI"/>
        </w:rPr>
        <w:sym w:font="Wingdings" w:char="F08D"/>
      </w:r>
    </w:p>
    <w:p w14:paraId="79AB7013" w14:textId="77777777" w:rsidR="00B555DB" w:rsidRDefault="00B555DB" w:rsidP="00B555DB">
      <w:pPr>
        <w:pStyle w:val="SourceCode"/>
        <w:rPr>
          <w:lang w:eastAsia="fi-FI"/>
        </w:rPr>
      </w:pPr>
      <w:r>
        <w:rPr>
          <w:lang w:eastAsia="fi-FI"/>
        </w:rPr>
        <w:t>public void TaskTwoFunction()</w:t>
      </w:r>
    </w:p>
    <w:p w14:paraId="40F77A1F" w14:textId="77777777" w:rsidR="00B555DB" w:rsidRDefault="00B555DB" w:rsidP="00B555DB">
      <w:pPr>
        <w:pStyle w:val="SourceCode"/>
        <w:rPr>
          <w:lang w:eastAsia="fi-FI"/>
        </w:rPr>
      </w:pPr>
      <w:r>
        <w:rPr>
          <w:lang w:eastAsia="fi-FI"/>
        </w:rPr>
        <w:t>{</w:t>
      </w:r>
    </w:p>
    <w:p w14:paraId="7114BC6B" w14:textId="77777777" w:rsidR="00B555DB" w:rsidRDefault="00B555DB" w:rsidP="00B555DB">
      <w:pPr>
        <w:pStyle w:val="SourceCode"/>
        <w:rPr>
          <w:lang w:eastAsia="fi-FI"/>
        </w:rPr>
      </w:pPr>
      <w:r>
        <w:rPr>
          <w:lang w:eastAsia="fi-FI"/>
        </w:rPr>
        <w:tab/>
        <w:t>logger.Info(nameof(TaskTwoFunction));</w:t>
      </w:r>
    </w:p>
    <w:p w14:paraId="438D47D0" w14:textId="77777777" w:rsidR="00B555DB" w:rsidRDefault="00B555DB" w:rsidP="00B555DB">
      <w:pPr>
        <w:pStyle w:val="SourceCode"/>
        <w:rPr>
          <w:lang w:eastAsia="fi-FI"/>
        </w:rPr>
      </w:pPr>
      <w:r>
        <w:rPr>
          <w:lang w:eastAsia="fi-FI"/>
        </w:rPr>
        <w:t>}</w:t>
      </w:r>
    </w:p>
    <w:p w14:paraId="1E08C29E" w14:textId="77777777" w:rsidR="00B555DB" w:rsidRDefault="00B555DB" w:rsidP="00B555DB">
      <w:pPr>
        <w:pStyle w:val="SourceCode"/>
        <w:rPr>
          <w:lang w:eastAsia="fi-FI"/>
        </w:rPr>
      </w:pPr>
    </w:p>
    <w:p w14:paraId="511EE8E3" w14:textId="77777777" w:rsidR="00B555DB" w:rsidRDefault="00B555DB" w:rsidP="00B555DB">
      <w:pPr>
        <w:pStyle w:val="SourceCode"/>
        <w:rPr>
          <w:lang w:eastAsia="fi-FI"/>
        </w:rPr>
      </w:pPr>
      <w:r>
        <w:rPr>
          <w:lang w:eastAsia="fi-FI"/>
        </w:rPr>
        <w:sym w:font="Wingdings" w:char="F090"/>
      </w:r>
    </w:p>
    <w:p w14:paraId="29D91CDD" w14:textId="77777777" w:rsidR="00B555DB" w:rsidRDefault="00B555DB" w:rsidP="00B555DB">
      <w:pPr>
        <w:pStyle w:val="SourceCode"/>
        <w:rPr>
          <w:lang w:eastAsia="fi-FI"/>
        </w:rPr>
      </w:pPr>
      <w:r>
        <w:rPr>
          <w:lang w:eastAsia="fi-FI"/>
        </w:rPr>
        <w:t>public void TaskTwoFunctionWrapper(Task antecedent)</w:t>
      </w:r>
    </w:p>
    <w:p w14:paraId="0935204E" w14:textId="77777777" w:rsidR="00B555DB" w:rsidRDefault="00B555DB" w:rsidP="00B555DB">
      <w:pPr>
        <w:pStyle w:val="SourceCode"/>
        <w:rPr>
          <w:lang w:eastAsia="fi-FI"/>
        </w:rPr>
      </w:pPr>
      <w:r>
        <w:rPr>
          <w:lang w:eastAsia="fi-FI"/>
        </w:rPr>
        <w:t>{</w:t>
      </w:r>
    </w:p>
    <w:p w14:paraId="562517E4" w14:textId="77777777" w:rsidR="00B555DB" w:rsidRDefault="00B555DB" w:rsidP="00B555DB">
      <w:pPr>
        <w:pStyle w:val="SourceCode"/>
        <w:rPr>
          <w:lang w:eastAsia="fi-FI"/>
        </w:rPr>
      </w:pPr>
      <w:r>
        <w:rPr>
          <w:lang w:eastAsia="fi-FI"/>
        </w:rPr>
        <w:tab/>
        <w:t>TaskTwoFunction();</w:t>
      </w:r>
    </w:p>
    <w:p w14:paraId="68127193" w14:textId="77777777" w:rsidR="00B555DB" w:rsidRPr="00A11601" w:rsidRDefault="00B555DB" w:rsidP="00B555DB">
      <w:pPr>
        <w:pStyle w:val="SourceCode"/>
        <w:rPr>
          <w:lang w:eastAsia="fi-FI"/>
        </w:rPr>
      </w:pPr>
      <w:r>
        <w:rPr>
          <w:lang w:eastAsia="fi-FI"/>
        </w:rPr>
        <w:t>}</w:t>
      </w:r>
      <w:r>
        <w:rPr>
          <w:lang w:eastAsia="fi-FI"/>
        </w:rPr>
        <w:br w:type="page"/>
      </w:r>
    </w:p>
    <w:p w14:paraId="269BF5E3" w14:textId="77777777" w:rsidR="00B555DB" w:rsidRDefault="00B555DB" w:rsidP="00B555DB">
      <w:pPr>
        <w:pStyle w:val="Heading4"/>
        <w:rPr>
          <w:lang w:eastAsia="fi-FI"/>
        </w:rPr>
      </w:pPr>
      <w:r>
        <w:rPr>
          <w:lang w:eastAsia="fi-FI"/>
        </w:rPr>
        <w:lastRenderedPageBreak/>
        <w:t>Chaining value returning tasks</w:t>
      </w:r>
    </w:p>
    <w:p w14:paraId="4834C501" w14:textId="77777777" w:rsidR="00B555DB" w:rsidRPr="005428C0" w:rsidRDefault="00B555DB" w:rsidP="00B555DB">
      <w:pPr>
        <w:rPr>
          <w:lang w:eastAsia="fi-FI"/>
        </w:rPr>
      </w:pPr>
      <w:r>
        <w:rPr>
          <w:lang w:eastAsia="fi-FI"/>
        </w:rPr>
        <w:t xml:space="preserve">Now we move on to consider how to chain value returning tasks together. If our first task is of type </w:t>
      </w:r>
      <w:r w:rsidRPr="005428C0">
        <w:rPr>
          <w:rStyle w:val="SourceCodeChar"/>
        </w:rPr>
        <w:t>Task&lt;int&gt;</w:t>
      </w:r>
      <w:r>
        <w:rPr>
          <w:lang w:eastAsia="fi-FI"/>
        </w:rPr>
        <w:t xml:space="preserve"> then the continuations delegate function must take an argument of type </w:t>
      </w:r>
      <w:r w:rsidRPr="005428C0">
        <w:rPr>
          <w:rStyle w:val="SourceCodeChar"/>
        </w:rPr>
        <w:t>Task&lt;int&gt;</w:t>
      </w:r>
    </w:p>
    <w:p w14:paraId="2B769267" w14:textId="6277419D"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12</w:t>
      </w:r>
      <w:r>
        <w:rPr>
          <w:noProof/>
        </w:rPr>
        <w:fldChar w:fldCharType="end"/>
      </w:r>
      <w:r>
        <w:t xml:space="preserve"> Chaining Two</w:t>
      </w:r>
    </w:p>
    <w:p w14:paraId="7EDB477D" w14:textId="77777777" w:rsidR="00B555DB" w:rsidRDefault="00B555DB" w:rsidP="00B555DB">
      <w:pPr>
        <w:pStyle w:val="SourceCode"/>
        <w:rPr>
          <w:lang w:eastAsia="fi-FI"/>
        </w:rPr>
      </w:pPr>
      <w:r>
        <w:rPr>
          <w:lang w:eastAsia="fi-FI"/>
        </w:rPr>
        <w:t>void Main()</w:t>
      </w:r>
    </w:p>
    <w:p w14:paraId="3D5290F4" w14:textId="77777777" w:rsidR="00B555DB" w:rsidRDefault="00B555DB" w:rsidP="00B555DB">
      <w:pPr>
        <w:pStyle w:val="SourceCode"/>
        <w:rPr>
          <w:lang w:eastAsia="fi-FI"/>
        </w:rPr>
      </w:pPr>
      <w:r>
        <w:rPr>
          <w:lang w:eastAsia="fi-FI"/>
        </w:rPr>
        <w:t>{</w:t>
      </w:r>
    </w:p>
    <w:p w14:paraId="238FB4F0" w14:textId="77777777" w:rsidR="00B555DB" w:rsidRDefault="00B555DB" w:rsidP="00B555DB">
      <w:pPr>
        <w:pStyle w:val="SourceCode"/>
        <w:rPr>
          <w:lang w:eastAsia="fi-FI"/>
        </w:rPr>
      </w:pPr>
      <w:r>
        <w:rPr>
          <w:lang w:eastAsia="fi-FI"/>
        </w:rPr>
        <w:tab/>
        <w:t>MyExtensions.SetupLog4Net();</w:t>
      </w:r>
    </w:p>
    <w:p w14:paraId="5B1D1BED" w14:textId="77777777" w:rsidR="00B555DB" w:rsidRDefault="00B555DB" w:rsidP="00B555DB">
      <w:pPr>
        <w:pStyle w:val="SourceCode"/>
        <w:rPr>
          <w:lang w:eastAsia="fi-FI"/>
        </w:rPr>
      </w:pPr>
    </w:p>
    <w:p w14:paraId="06C52A8B" w14:textId="77777777" w:rsidR="00B555DB" w:rsidRDefault="00B555DB" w:rsidP="00B555DB">
      <w:pPr>
        <w:pStyle w:val="SourceCode"/>
        <w:rPr>
          <w:lang w:eastAsia="fi-FI"/>
        </w:rPr>
      </w:pPr>
      <w:r>
        <w:rPr>
          <w:lang w:eastAsia="fi-FI"/>
        </w:rPr>
        <w:tab/>
        <w:t>Task&lt;int&gt; taskOne = new Task&lt;int&gt;( new Func&lt;int&gt;(TaskOneFunction));</w:t>
      </w:r>
    </w:p>
    <w:p w14:paraId="54FDC8FF" w14:textId="77777777" w:rsidR="00B555DB" w:rsidRDefault="00B555DB" w:rsidP="00B555DB">
      <w:pPr>
        <w:pStyle w:val="SourceCode"/>
        <w:rPr>
          <w:lang w:eastAsia="fi-FI"/>
        </w:rPr>
      </w:pPr>
      <w:r>
        <w:rPr>
          <w:lang w:eastAsia="fi-FI"/>
        </w:rPr>
        <w:tab/>
      </w:r>
    </w:p>
    <w:p w14:paraId="2714C8D0" w14:textId="77777777" w:rsidR="00B555DB" w:rsidRDefault="00B555DB" w:rsidP="00B555DB">
      <w:pPr>
        <w:pStyle w:val="SourceCode"/>
        <w:rPr>
          <w:lang w:eastAsia="fi-FI"/>
        </w:rPr>
      </w:pPr>
      <w:r>
        <w:rPr>
          <w:lang w:eastAsia="fi-FI"/>
        </w:rPr>
        <w:tab/>
        <w:t>Task&lt;int&gt; continuation =taskOne.ContinueWith( new Func&lt;Task&lt;int&gt;,int&gt;(TaskTwoFunctionWrapper));</w:t>
      </w:r>
    </w:p>
    <w:p w14:paraId="636895CC" w14:textId="77777777" w:rsidR="00B555DB" w:rsidRDefault="00B555DB" w:rsidP="00B555DB">
      <w:pPr>
        <w:pStyle w:val="SourceCode"/>
        <w:rPr>
          <w:lang w:eastAsia="fi-FI"/>
        </w:rPr>
      </w:pPr>
      <w:r>
        <w:rPr>
          <w:lang w:eastAsia="fi-FI"/>
        </w:rPr>
        <w:tab/>
      </w:r>
    </w:p>
    <w:p w14:paraId="3E47A2D4" w14:textId="77777777" w:rsidR="00B555DB" w:rsidRDefault="00B555DB" w:rsidP="00B555DB">
      <w:pPr>
        <w:pStyle w:val="SourceCode"/>
        <w:rPr>
          <w:lang w:eastAsia="fi-FI"/>
        </w:rPr>
      </w:pPr>
      <w:r>
        <w:rPr>
          <w:lang w:eastAsia="fi-FI"/>
        </w:rPr>
        <w:tab/>
        <w:t>taskOne.Start();</w:t>
      </w:r>
    </w:p>
    <w:p w14:paraId="5D3E722F" w14:textId="77777777" w:rsidR="00B555DB" w:rsidRDefault="00B555DB" w:rsidP="00B555DB">
      <w:pPr>
        <w:pStyle w:val="SourceCode"/>
        <w:rPr>
          <w:lang w:eastAsia="fi-FI"/>
        </w:rPr>
      </w:pPr>
      <w:r>
        <w:rPr>
          <w:lang w:eastAsia="fi-FI"/>
        </w:rPr>
        <w:tab/>
        <w:t>logger.Info(continuation.Result);</w:t>
      </w:r>
    </w:p>
    <w:p w14:paraId="3FAF66BE" w14:textId="77777777" w:rsidR="00B555DB" w:rsidRDefault="00B555DB" w:rsidP="00B555DB">
      <w:pPr>
        <w:pStyle w:val="SourceCode"/>
        <w:rPr>
          <w:lang w:eastAsia="fi-FI"/>
        </w:rPr>
      </w:pPr>
      <w:r>
        <w:rPr>
          <w:lang w:eastAsia="fi-FI"/>
        </w:rPr>
        <w:t>}</w:t>
      </w:r>
    </w:p>
    <w:p w14:paraId="47054F8E" w14:textId="77777777" w:rsidR="00B555DB" w:rsidRDefault="00B555DB" w:rsidP="00B555DB">
      <w:pPr>
        <w:pStyle w:val="SourceCode"/>
        <w:rPr>
          <w:lang w:eastAsia="fi-FI"/>
        </w:rPr>
      </w:pPr>
    </w:p>
    <w:p w14:paraId="31C9CDD5" w14:textId="77777777" w:rsidR="00B555DB" w:rsidRDefault="00B555DB" w:rsidP="00B555DB">
      <w:pPr>
        <w:pStyle w:val="SourceCode"/>
        <w:rPr>
          <w:lang w:eastAsia="fi-FI"/>
        </w:rPr>
      </w:pPr>
    </w:p>
    <w:p w14:paraId="25EA36A7" w14:textId="77777777" w:rsidR="00B555DB" w:rsidRDefault="00B555DB" w:rsidP="00B555DB">
      <w:pPr>
        <w:pStyle w:val="SourceCode"/>
        <w:rPr>
          <w:lang w:eastAsia="fi-FI"/>
        </w:rPr>
      </w:pPr>
      <w:r>
        <w:rPr>
          <w:lang w:eastAsia="fi-FI"/>
        </w:rPr>
        <w:t>public int TaskOneFunction()</w:t>
      </w:r>
    </w:p>
    <w:p w14:paraId="253F6914" w14:textId="77777777" w:rsidR="00B555DB" w:rsidRDefault="00B555DB" w:rsidP="00B555DB">
      <w:pPr>
        <w:pStyle w:val="SourceCode"/>
        <w:rPr>
          <w:lang w:eastAsia="fi-FI"/>
        </w:rPr>
      </w:pPr>
      <w:r>
        <w:rPr>
          <w:lang w:eastAsia="fi-FI"/>
        </w:rPr>
        <w:t>{</w:t>
      </w:r>
    </w:p>
    <w:p w14:paraId="0CAEF7E4" w14:textId="77777777" w:rsidR="00B555DB" w:rsidRDefault="00B555DB" w:rsidP="00B555DB">
      <w:pPr>
        <w:pStyle w:val="SourceCode"/>
        <w:rPr>
          <w:lang w:eastAsia="fi-FI"/>
        </w:rPr>
      </w:pPr>
      <w:r>
        <w:rPr>
          <w:lang w:eastAsia="fi-FI"/>
        </w:rPr>
        <w:tab/>
        <w:t>logger.Info(nameof(TaskOneFunction));</w:t>
      </w:r>
    </w:p>
    <w:p w14:paraId="2F688E37" w14:textId="77777777" w:rsidR="00B555DB" w:rsidRDefault="00B555DB" w:rsidP="00B555DB">
      <w:pPr>
        <w:pStyle w:val="SourceCode"/>
        <w:rPr>
          <w:lang w:eastAsia="fi-FI"/>
        </w:rPr>
      </w:pPr>
      <w:r>
        <w:rPr>
          <w:lang w:eastAsia="fi-FI"/>
        </w:rPr>
        <w:tab/>
        <w:t>return 5;</w:t>
      </w:r>
    </w:p>
    <w:p w14:paraId="5924AA26" w14:textId="77777777" w:rsidR="00B555DB" w:rsidRDefault="00B555DB" w:rsidP="00B555DB">
      <w:pPr>
        <w:pStyle w:val="SourceCode"/>
        <w:rPr>
          <w:lang w:eastAsia="fi-FI"/>
        </w:rPr>
      </w:pPr>
      <w:r>
        <w:rPr>
          <w:lang w:eastAsia="fi-FI"/>
        </w:rPr>
        <w:t>}</w:t>
      </w:r>
    </w:p>
    <w:p w14:paraId="6EA0494C" w14:textId="77777777" w:rsidR="00B555DB" w:rsidRDefault="00B555DB" w:rsidP="00B555DB">
      <w:pPr>
        <w:pStyle w:val="SourceCode"/>
        <w:rPr>
          <w:lang w:eastAsia="fi-FI"/>
        </w:rPr>
      </w:pPr>
    </w:p>
    <w:p w14:paraId="1628CC1E" w14:textId="77777777" w:rsidR="00B555DB" w:rsidRDefault="00B555DB" w:rsidP="00B555DB">
      <w:pPr>
        <w:pStyle w:val="SourceCode"/>
        <w:rPr>
          <w:lang w:eastAsia="fi-FI"/>
        </w:rPr>
      </w:pPr>
      <w:r>
        <w:rPr>
          <w:lang w:eastAsia="fi-FI"/>
        </w:rPr>
        <w:t>public int TaskTwoFunction(int x)</w:t>
      </w:r>
    </w:p>
    <w:p w14:paraId="362B56C4" w14:textId="77777777" w:rsidR="00B555DB" w:rsidRDefault="00B555DB" w:rsidP="00B555DB">
      <w:pPr>
        <w:pStyle w:val="SourceCode"/>
        <w:rPr>
          <w:lang w:eastAsia="fi-FI"/>
        </w:rPr>
      </w:pPr>
      <w:r>
        <w:rPr>
          <w:lang w:eastAsia="fi-FI"/>
        </w:rPr>
        <w:t>{</w:t>
      </w:r>
    </w:p>
    <w:p w14:paraId="37AC7C10" w14:textId="77777777" w:rsidR="00B555DB" w:rsidRDefault="00B555DB" w:rsidP="00B555DB">
      <w:pPr>
        <w:pStyle w:val="SourceCode"/>
        <w:rPr>
          <w:lang w:eastAsia="fi-FI"/>
        </w:rPr>
      </w:pPr>
      <w:r>
        <w:rPr>
          <w:lang w:eastAsia="fi-FI"/>
        </w:rPr>
        <w:tab/>
        <w:t>logger.Info(nameof(TaskTwoFunction));</w:t>
      </w:r>
    </w:p>
    <w:p w14:paraId="6F204A00" w14:textId="77777777" w:rsidR="00B555DB" w:rsidRDefault="00B555DB" w:rsidP="00B555DB">
      <w:pPr>
        <w:pStyle w:val="SourceCode"/>
        <w:rPr>
          <w:lang w:eastAsia="fi-FI"/>
        </w:rPr>
      </w:pPr>
      <w:r>
        <w:rPr>
          <w:lang w:eastAsia="fi-FI"/>
        </w:rPr>
        <w:tab/>
        <w:t>return x * 2;</w:t>
      </w:r>
    </w:p>
    <w:p w14:paraId="44C3DA2F" w14:textId="77777777" w:rsidR="00B555DB" w:rsidRDefault="00B555DB" w:rsidP="00B555DB">
      <w:pPr>
        <w:pStyle w:val="SourceCode"/>
        <w:rPr>
          <w:lang w:eastAsia="fi-FI"/>
        </w:rPr>
      </w:pPr>
      <w:r>
        <w:rPr>
          <w:lang w:eastAsia="fi-FI"/>
        </w:rPr>
        <w:t>}</w:t>
      </w:r>
    </w:p>
    <w:p w14:paraId="28962467" w14:textId="77777777" w:rsidR="00B555DB" w:rsidRDefault="00B555DB" w:rsidP="00B555DB">
      <w:pPr>
        <w:pStyle w:val="SourceCode"/>
        <w:rPr>
          <w:lang w:eastAsia="fi-FI"/>
        </w:rPr>
      </w:pPr>
    </w:p>
    <w:p w14:paraId="22FF4967" w14:textId="77777777" w:rsidR="00B555DB" w:rsidRDefault="00B555DB" w:rsidP="00B555DB">
      <w:pPr>
        <w:pStyle w:val="SourceCode"/>
        <w:rPr>
          <w:lang w:eastAsia="fi-FI"/>
        </w:rPr>
      </w:pPr>
      <w:r>
        <w:rPr>
          <w:lang w:eastAsia="fi-FI"/>
        </w:rPr>
        <w:t>public int TaskTwoFunctionWrapper(Task&lt;int&gt; antecedent)</w:t>
      </w:r>
    </w:p>
    <w:p w14:paraId="36AFC0EC" w14:textId="77777777" w:rsidR="00B555DB" w:rsidRDefault="00B555DB" w:rsidP="00B555DB">
      <w:pPr>
        <w:pStyle w:val="SourceCode"/>
        <w:rPr>
          <w:lang w:eastAsia="fi-FI"/>
        </w:rPr>
      </w:pPr>
      <w:r>
        <w:rPr>
          <w:lang w:eastAsia="fi-FI"/>
        </w:rPr>
        <w:t>{</w:t>
      </w:r>
    </w:p>
    <w:p w14:paraId="0F88E2AC" w14:textId="77777777" w:rsidR="00B555DB" w:rsidRDefault="00B555DB" w:rsidP="00B555DB">
      <w:pPr>
        <w:pStyle w:val="SourceCode"/>
        <w:rPr>
          <w:lang w:eastAsia="fi-FI"/>
        </w:rPr>
      </w:pPr>
      <w:r>
        <w:rPr>
          <w:lang w:eastAsia="fi-FI"/>
        </w:rPr>
        <w:tab/>
        <w:t>return TaskTwoFunction(antecedent.Result);</w:t>
      </w:r>
    </w:p>
    <w:p w14:paraId="116C9829" w14:textId="77777777" w:rsidR="00B555DB" w:rsidRDefault="00B555DB" w:rsidP="00B555DB">
      <w:pPr>
        <w:pStyle w:val="SourceCode"/>
        <w:rPr>
          <w:lang w:eastAsia="fi-FI"/>
        </w:rPr>
      </w:pPr>
      <w:r>
        <w:rPr>
          <w:lang w:eastAsia="fi-FI"/>
        </w:rPr>
        <w:t>}</w:t>
      </w:r>
    </w:p>
    <w:p w14:paraId="0E160ECD"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7F4280E5" w14:textId="77777777" w:rsidR="00B555DB" w:rsidRDefault="00B555DB" w:rsidP="00B555DB">
      <w:pPr>
        <w:pStyle w:val="Heading4"/>
        <w:rPr>
          <w:lang w:eastAsia="fi-FI"/>
        </w:rPr>
      </w:pPr>
      <w:r>
        <w:rPr>
          <w:lang w:eastAsia="fi-FI"/>
        </w:rPr>
        <w:lastRenderedPageBreak/>
        <w:t>Sub-tasks and Unwrap</w:t>
      </w:r>
    </w:p>
    <w:p w14:paraId="3557DAC3" w14:textId="77777777" w:rsidR="00B555DB" w:rsidRDefault="00B555DB" w:rsidP="00B555DB">
      <w:pPr>
        <w:rPr>
          <w:lang w:eastAsia="fi-FI"/>
        </w:rPr>
      </w:pPr>
      <w:r>
        <w:rPr>
          <w:lang w:eastAsia="fi-FI"/>
        </w:rPr>
        <w:t xml:space="preserve">Sometimes one task will want to use another task within its body. Where the tasks return </w:t>
      </w:r>
      <w:proofErr w:type="gramStart"/>
      <w:r>
        <w:rPr>
          <w:lang w:eastAsia="fi-FI"/>
        </w:rPr>
        <w:t>values</w:t>
      </w:r>
      <w:proofErr w:type="gramEnd"/>
      <w:r>
        <w:rPr>
          <w:lang w:eastAsia="fi-FI"/>
        </w:rPr>
        <w:t xml:space="preserve"> this can lead to a type of </w:t>
      </w:r>
      <w:r>
        <w:rPr>
          <w:lang w:eastAsia="fi-FI"/>
        </w:rPr>
        <w:sym w:font="Wingdings" w:char="F08C"/>
      </w:r>
      <w:r w:rsidRPr="00186667">
        <w:rPr>
          <w:rStyle w:val="SourceCodeChar"/>
        </w:rPr>
        <w:t>Task&lt;Task&lt;Tresult&gt;&gt;</w:t>
      </w:r>
      <w:r>
        <w:rPr>
          <w:lang w:eastAsia="fi-FI"/>
        </w:rPr>
        <w:t xml:space="preserve"> which is rather inconvenient. We can get around this using the static method </w:t>
      </w:r>
      <w:r>
        <w:rPr>
          <w:lang w:eastAsia="fi-FI"/>
        </w:rPr>
        <w:sym w:font="Wingdings" w:char="F08D"/>
      </w:r>
      <w:r>
        <w:rPr>
          <w:lang w:eastAsia="fi-FI"/>
        </w:rPr>
        <w:t>Unwrap which creates a proxy task that only completes when the outer and inner tasks complete. It achieves this internally without blocking using callbacks.</w:t>
      </w:r>
    </w:p>
    <w:p w14:paraId="06703134" w14:textId="0D351658"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13</w:t>
      </w:r>
      <w:r>
        <w:rPr>
          <w:noProof/>
        </w:rPr>
        <w:fldChar w:fldCharType="end"/>
      </w:r>
      <w:r>
        <w:t>Unwrapping</w:t>
      </w:r>
    </w:p>
    <w:p w14:paraId="191C3A83" w14:textId="77777777" w:rsidR="00B555DB" w:rsidRDefault="00B555DB" w:rsidP="00B555DB">
      <w:pPr>
        <w:pStyle w:val="SourceCode"/>
        <w:rPr>
          <w:lang w:eastAsia="fi-FI"/>
        </w:rPr>
      </w:pPr>
      <w:r>
        <w:rPr>
          <w:lang w:eastAsia="fi-FI"/>
        </w:rPr>
        <w:t>Task&lt;double&gt; GetSpot() =&gt; Task.Run(() =&gt; 100.0);</w:t>
      </w:r>
    </w:p>
    <w:p w14:paraId="6AFD63EB" w14:textId="77777777" w:rsidR="00B555DB" w:rsidRDefault="00B555DB" w:rsidP="00B555DB">
      <w:pPr>
        <w:pStyle w:val="SourceCode"/>
        <w:rPr>
          <w:lang w:eastAsia="fi-FI"/>
        </w:rPr>
      </w:pPr>
      <w:r>
        <w:rPr>
          <w:lang w:eastAsia="fi-FI"/>
        </w:rPr>
        <w:tab/>
      </w:r>
    </w:p>
    <w:p w14:paraId="15EF0E48" w14:textId="77777777" w:rsidR="00B555DB" w:rsidRDefault="00B555DB" w:rsidP="00B555DB">
      <w:pPr>
        <w:pStyle w:val="SourceCode"/>
        <w:rPr>
          <w:lang w:eastAsia="fi-FI"/>
        </w:rPr>
      </w:pPr>
      <w:r>
        <w:rPr>
          <w:lang w:eastAsia="fi-FI"/>
        </w:rPr>
        <w:t>Task&lt;double&gt; GetForward(double spot) =&gt; Task.Run(() =&gt;spot *Math.Exp(0.1));</w:t>
      </w:r>
    </w:p>
    <w:p w14:paraId="0F03A6D1" w14:textId="77777777" w:rsidR="00B555DB" w:rsidRDefault="00B555DB" w:rsidP="00B555DB">
      <w:pPr>
        <w:pStyle w:val="SourceCode"/>
        <w:rPr>
          <w:lang w:eastAsia="fi-FI"/>
        </w:rPr>
      </w:pPr>
      <w:r>
        <w:rPr>
          <w:lang w:eastAsia="fi-FI"/>
        </w:rPr>
        <w:tab/>
      </w:r>
    </w:p>
    <w:p w14:paraId="1A235E6B" w14:textId="77777777" w:rsidR="00B555DB" w:rsidRDefault="00B555DB" w:rsidP="00B555DB">
      <w:pPr>
        <w:pStyle w:val="SourceCode"/>
        <w:rPr>
          <w:lang w:eastAsia="fi-FI"/>
        </w:rPr>
      </w:pPr>
      <w:r>
        <w:rPr>
          <w:lang w:eastAsia="fi-FI"/>
        </w:rPr>
        <w:sym w:font="Wingdings" w:char="F08C"/>
      </w:r>
      <w:r>
        <w:rPr>
          <w:lang w:eastAsia="fi-FI"/>
        </w:rPr>
        <w:t>Task&lt;Task&lt;double&gt;&gt; forward = GetSpot()</w:t>
      </w:r>
    </w:p>
    <w:p w14:paraId="59E9F514" w14:textId="77777777" w:rsidR="00B555DB" w:rsidRDefault="00B555DB" w:rsidP="00B555DB">
      <w:pPr>
        <w:pStyle w:val="SourceCode"/>
        <w:rPr>
          <w:lang w:eastAsia="fi-FI"/>
        </w:rPr>
      </w:pPr>
      <w:r>
        <w:rPr>
          <w:lang w:eastAsia="fi-FI"/>
        </w:rPr>
        <w:t>.ContinueWith(x =&gt; GetForward(x.Result));</w:t>
      </w:r>
    </w:p>
    <w:p w14:paraId="7F6BE1AB" w14:textId="77777777" w:rsidR="00B555DB" w:rsidRDefault="00B555DB" w:rsidP="00B555DB">
      <w:pPr>
        <w:pStyle w:val="SourceCode"/>
        <w:rPr>
          <w:lang w:eastAsia="fi-FI"/>
        </w:rPr>
      </w:pPr>
    </w:p>
    <w:p w14:paraId="68BD626B" w14:textId="77777777" w:rsidR="00B555DB" w:rsidRDefault="00B555DB" w:rsidP="00B555DB">
      <w:pPr>
        <w:pStyle w:val="SourceCode"/>
        <w:rPr>
          <w:lang w:eastAsia="fi-FI"/>
        </w:rPr>
      </w:pPr>
      <w:r>
        <w:rPr>
          <w:lang w:eastAsia="fi-FI"/>
        </w:rPr>
        <w:t>forward</w:t>
      </w:r>
    </w:p>
    <w:p w14:paraId="4475821B" w14:textId="77777777" w:rsidR="00B555DB" w:rsidRDefault="00B555DB" w:rsidP="00B555DB">
      <w:pPr>
        <w:pStyle w:val="SourceCode"/>
        <w:rPr>
          <w:lang w:eastAsia="fi-FI"/>
        </w:rPr>
      </w:pPr>
      <w:r>
        <w:rPr>
          <w:lang w:eastAsia="fi-FI"/>
        </w:rPr>
        <w:sym w:font="Wingdings" w:char="F08D"/>
      </w:r>
      <w:r>
        <w:rPr>
          <w:lang w:eastAsia="fi-FI"/>
        </w:rPr>
        <w:t>.Unwrap()</w:t>
      </w:r>
    </w:p>
    <w:p w14:paraId="6B0D1A7A" w14:textId="77777777" w:rsidR="00B555DB" w:rsidRDefault="00B555DB" w:rsidP="00B555DB">
      <w:pPr>
        <w:pStyle w:val="SourceCode"/>
        <w:rPr>
          <w:lang w:eastAsia="fi-FI"/>
        </w:rPr>
      </w:pPr>
      <w:r>
        <w:rPr>
          <w:lang w:eastAsia="fi-FI"/>
        </w:rPr>
        <w:t>.ContinueWith(f =&gt; log.Info(f.Result));</w:t>
      </w:r>
    </w:p>
    <w:p w14:paraId="70BD9DE6" w14:textId="77777777" w:rsidR="00B555DB" w:rsidRDefault="00B555DB" w:rsidP="00B555DB">
      <w:pPr>
        <w:pStyle w:val="SourceCode"/>
        <w:rPr>
          <w:lang w:eastAsia="fi-FI"/>
        </w:rPr>
      </w:pPr>
    </w:p>
    <w:p w14:paraId="355F69D4" w14:textId="77777777" w:rsidR="00B555DB" w:rsidRDefault="00B555DB" w:rsidP="00B555DB">
      <w:pPr>
        <w:pStyle w:val="SourceCode"/>
        <w:rPr>
          <w:lang w:eastAsia="fi-FI"/>
        </w:rPr>
      </w:pPr>
    </w:p>
    <w:p w14:paraId="286BCBCC" w14:textId="77777777" w:rsidR="00B555DB" w:rsidRDefault="00B555DB" w:rsidP="00B555DB">
      <w:pPr>
        <w:rPr>
          <w:lang w:eastAsia="fi-FI"/>
        </w:rPr>
      </w:pPr>
      <w:r>
        <w:rPr>
          <w:lang w:eastAsia="fi-FI"/>
        </w:rPr>
        <w:t xml:space="preserve">The following example show how Unwrap and </w:t>
      </w:r>
      <w:proofErr w:type="spellStart"/>
      <w:r>
        <w:rPr>
          <w:lang w:eastAsia="fi-FI"/>
        </w:rPr>
        <w:t>ContinueWith</w:t>
      </w:r>
      <w:proofErr w:type="spellEnd"/>
      <w:r>
        <w:rPr>
          <w:lang w:eastAsia="fi-FI"/>
        </w:rPr>
        <w:t xml:space="preserve"> can be used to chain together value </w:t>
      </w:r>
      <w:proofErr w:type="spellStart"/>
      <w:r>
        <w:rPr>
          <w:lang w:eastAsia="fi-FI"/>
        </w:rPr>
        <w:t>returing</w:t>
      </w:r>
      <w:proofErr w:type="spellEnd"/>
      <w:r>
        <w:rPr>
          <w:lang w:eastAsia="fi-FI"/>
        </w:rPr>
        <w:t xml:space="preserve"> tasks where the output from one function forms the input to the next function</w:t>
      </w:r>
    </w:p>
    <w:p w14:paraId="4A762C86" w14:textId="33708169"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14</w:t>
      </w:r>
      <w:r>
        <w:rPr>
          <w:noProof/>
        </w:rPr>
        <w:fldChar w:fldCharType="end"/>
      </w:r>
      <w:r>
        <w:t xml:space="preserve">Unwrap and </w:t>
      </w:r>
      <w:proofErr w:type="spellStart"/>
      <w:r>
        <w:t>ContinueWith</w:t>
      </w:r>
      <w:proofErr w:type="spellEnd"/>
    </w:p>
    <w:p w14:paraId="3296DB3C" w14:textId="77777777" w:rsidR="00B555DB" w:rsidRDefault="00B555DB" w:rsidP="00B555DB">
      <w:pPr>
        <w:pStyle w:val="SourceCode"/>
        <w:rPr>
          <w:lang w:eastAsia="fi-FI"/>
        </w:rPr>
      </w:pPr>
      <w:r>
        <w:rPr>
          <w:lang w:eastAsia="fi-FI"/>
        </w:rPr>
        <w:tab/>
        <w:t>Task&lt;int&gt; Increment(int x)</w:t>
      </w:r>
    </w:p>
    <w:p w14:paraId="60655C5E" w14:textId="77777777" w:rsidR="00B555DB" w:rsidRDefault="00B555DB" w:rsidP="00B555DB">
      <w:pPr>
        <w:pStyle w:val="SourceCode"/>
        <w:rPr>
          <w:lang w:eastAsia="fi-FI"/>
        </w:rPr>
      </w:pPr>
      <w:r>
        <w:rPr>
          <w:lang w:eastAsia="fi-FI"/>
        </w:rPr>
        <w:tab/>
        <w:t>{</w:t>
      </w:r>
    </w:p>
    <w:p w14:paraId="2B957E9B" w14:textId="77777777" w:rsidR="00B555DB" w:rsidRDefault="00B555DB" w:rsidP="00B555DB">
      <w:pPr>
        <w:pStyle w:val="SourceCode"/>
        <w:rPr>
          <w:lang w:eastAsia="fi-FI"/>
        </w:rPr>
      </w:pPr>
      <w:r>
        <w:rPr>
          <w:lang w:eastAsia="fi-FI"/>
        </w:rPr>
        <w:tab/>
      </w:r>
      <w:r>
        <w:rPr>
          <w:lang w:eastAsia="fi-FI"/>
        </w:rPr>
        <w:tab/>
        <w:t>return Task.Run(() =&gt;</w:t>
      </w:r>
    </w:p>
    <w:p w14:paraId="2126CED6" w14:textId="77777777" w:rsidR="00B555DB" w:rsidRDefault="00B555DB" w:rsidP="00B555DB">
      <w:pPr>
        <w:pStyle w:val="SourceCode"/>
        <w:rPr>
          <w:lang w:eastAsia="fi-FI"/>
        </w:rPr>
      </w:pPr>
      <w:r>
        <w:rPr>
          <w:lang w:eastAsia="fi-FI"/>
        </w:rPr>
        <w:tab/>
        <w:t xml:space="preserve">    {</w:t>
      </w:r>
    </w:p>
    <w:p w14:paraId="68D9A901" w14:textId="77777777" w:rsidR="00B555DB" w:rsidRDefault="00B555DB" w:rsidP="00B555DB">
      <w:pPr>
        <w:pStyle w:val="SourceCode"/>
        <w:rPr>
          <w:lang w:eastAsia="fi-FI"/>
        </w:rPr>
      </w:pPr>
      <w:r>
        <w:rPr>
          <w:lang w:eastAsia="fi-FI"/>
        </w:rPr>
        <w:tab/>
      </w:r>
      <w:r>
        <w:rPr>
          <w:lang w:eastAsia="fi-FI"/>
        </w:rPr>
        <w:tab/>
      </w:r>
      <w:r>
        <w:rPr>
          <w:lang w:eastAsia="fi-FI"/>
        </w:rPr>
        <w:tab/>
        <w:t>log.Info(nameof(Increment));</w:t>
      </w:r>
    </w:p>
    <w:p w14:paraId="01356D39" w14:textId="77777777" w:rsidR="00B555DB" w:rsidRDefault="00B555DB" w:rsidP="00B555DB">
      <w:pPr>
        <w:pStyle w:val="SourceCode"/>
        <w:rPr>
          <w:lang w:eastAsia="fi-FI"/>
        </w:rPr>
      </w:pPr>
      <w:r>
        <w:rPr>
          <w:lang w:eastAsia="fi-FI"/>
        </w:rPr>
        <w:tab/>
      </w:r>
      <w:r>
        <w:rPr>
          <w:lang w:eastAsia="fi-FI"/>
        </w:rPr>
        <w:tab/>
      </w:r>
      <w:r>
        <w:rPr>
          <w:lang w:eastAsia="fi-FI"/>
        </w:rPr>
        <w:tab/>
        <w:t>return ++x;</w:t>
      </w:r>
    </w:p>
    <w:p w14:paraId="79ABDFB9" w14:textId="77777777" w:rsidR="00B555DB" w:rsidRDefault="00B555DB" w:rsidP="00B555DB">
      <w:pPr>
        <w:pStyle w:val="SourceCode"/>
        <w:rPr>
          <w:lang w:eastAsia="fi-FI"/>
        </w:rPr>
      </w:pPr>
      <w:r>
        <w:rPr>
          <w:lang w:eastAsia="fi-FI"/>
        </w:rPr>
        <w:tab/>
        <w:t xml:space="preserve">    });</w:t>
      </w:r>
    </w:p>
    <w:p w14:paraId="51B2A901" w14:textId="77777777" w:rsidR="00B555DB" w:rsidRDefault="00B555DB" w:rsidP="00B555DB">
      <w:pPr>
        <w:pStyle w:val="SourceCode"/>
        <w:rPr>
          <w:lang w:eastAsia="fi-FI"/>
        </w:rPr>
      </w:pPr>
      <w:r>
        <w:rPr>
          <w:lang w:eastAsia="fi-FI"/>
        </w:rPr>
        <w:tab/>
        <w:t>}</w:t>
      </w:r>
    </w:p>
    <w:p w14:paraId="4E0A66DA" w14:textId="77777777" w:rsidR="00B555DB" w:rsidRDefault="00B555DB" w:rsidP="00B555DB">
      <w:pPr>
        <w:pStyle w:val="SourceCode"/>
        <w:rPr>
          <w:lang w:eastAsia="fi-FI"/>
        </w:rPr>
      </w:pPr>
      <w:r>
        <w:rPr>
          <w:lang w:eastAsia="fi-FI"/>
        </w:rPr>
        <w:tab/>
      </w:r>
    </w:p>
    <w:p w14:paraId="00188AB9" w14:textId="77777777" w:rsidR="00B555DB" w:rsidRDefault="00B555DB" w:rsidP="00B555DB">
      <w:pPr>
        <w:pStyle w:val="SourceCode"/>
        <w:rPr>
          <w:lang w:eastAsia="fi-FI"/>
        </w:rPr>
      </w:pPr>
      <w:r>
        <w:rPr>
          <w:lang w:eastAsia="fi-FI"/>
        </w:rPr>
        <w:tab/>
        <w:t>var result = Increment(0)</w:t>
      </w:r>
    </w:p>
    <w:p w14:paraId="488E804C" w14:textId="77777777" w:rsidR="00B555DB" w:rsidRDefault="00B555DB" w:rsidP="00B555DB">
      <w:pPr>
        <w:pStyle w:val="SourceCode"/>
        <w:rPr>
          <w:lang w:eastAsia="fi-FI"/>
        </w:rPr>
      </w:pPr>
      <w:r>
        <w:rPr>
          <w:lang w:eastAsia="fi-FI"/>
        </w:rPr>
        <w:tab/>
        <w:t>.ContinueWith(f =&gt; Increment(f.Result))</w:t>
      </w:r>
    </w:p>
    <w:p w14:paraId="1DDCBA15" w14:textId="77777777" w:rsidR="00B555DB" w:rsidRDefault="00B555DB" w:rsidP="00B555DB">
      <w:pPr>
        <w:pStyle w:val="SourceCode"/>
        <w:rPr>
          <w:lang w:eastAsia="fi-FI"/>
        </w:rPr>
      </w:pPr>
      <w:r>
        <w:rPr>
          <w:lang w:eastAsia="fi-FI"/>
        </w:rPr>
        <w:tab/>
        <w:t>.Unwrap().ContinueWith(f =&gt; Increment(f.Result))</w:t>
      </w:r>
    </w:p>
    <w:p w14:paraId="37DB69E8" w14:textId="77777777" w:rsidR="00B555DB" w:rsidRDefault="00B555DB" w:rsidP="00B555DB">
      <w:pPr>
        <w:pStyle w:val="SourceCode"/>
        <w:rPr>
          <w:lang w:eastAsia="fi-FI"/>
        </w:rPr>
      </w:pPr>
      <w:r>
        <w:rPr>
          <w:lang w:eastAsia="fi-FI"/>
        </w:rPr>
        <w:tab/>
        <w:t>.Unwrap().ContinueWith(f =&gt; Increment(f.Result))</w:t>
      </w:r>
    </w:p>
    <w:p w14:paraId="777ABE8C" w14:textId="77777777" w:rsidR="00B555DB" w:rsidRDefault="00B555DB" w:rsidP="00B555DB">
      <w:pPr>
        <w:pStyle w:val="SourceCode"/>
        <w:rPr>
          <w:lang w:eastAsia="fi-FI"/>
        </w:rPr>
      </w:pPr>
      <w:r>
        <w:rPr>
          <w:lang w:eastAsia="fi-FI"/>
        </w:rPr>
        <w:tab/>
        <w:t>.Unwrap().ContinueWith(f =&gt; Increment(f.Result))</w:t>
      </w:r>
    </w:p>
    <w:p w14:paraId="3AECF5D3" w14:textId="77777777" w:rsidR="00B555DB" w:rsidRDefault="00B555DB" w:rsidP="00B555DB">
      <w:pPr>
        <w:pStyle w:val="SourceCode"/>
        <w:rPr>
          <w:lang w:eastAsia="fi-FI"/>
        </w:rPr>
      </w:pPr>
      <w:r>
        <w:rPr>
          <w:lang w:eastAsia="fi-FI"/>
        </w:rPr>
        <w:tab/>
        <w:t>.Unwrap();</w:t>
      </w:r>
    </w:p>
    <w:p w14:paraId="2F9F67F6" w14:textId="77777777" w:rsidR="00B555DB" w:rsidRDefault="00B555DB" w:rsidP="00B555DB">
      <w:pPr>
        <w:pStyle w:val="SourceCode"/>
        <w:rPr>
          <w:lang w:eastAsia="fi-FI"/>
        </w:rPr>
      </w:pPr>
    </w:p>
    <w:p w14:paraId="116406B6" w14:textId="77777777" w:rsidR="00B555DB" w:rsidRDefault="00B555DB" w:rsidP="00B555DB">
      <w:pPr>
        <w:pStyle w:val="SourceCode"/>
        <w:rPr>
          <w:lang w:eastAsia="fi-FI"/>
        </w:rPr>
      </w:pPr>
      <w:r>
        <w:rPr>
          <w:lang w:eastAsia="fi-FI"/>
        </w:rPr>
        <w:tab/>
        <w:t>result.ContinueWith(r =&gt; log.Info(r.Result));</w:t>
      </w:r>
    </w:p>
    <w:p w14:paraId="45622C63" w14:textId="77777777" w:rsidR="00B555DB" w:rsidRPr="00794836" w:rsidRDefault="00B555DB" w:rsidP="00B555DB">
      <w:pPr>
        <w:rPr>
          <w:lang w:eastAsia="fi-FI"/>
        </w:rPr>
      </w:pPr>
    </w:p>
    <w:p w14:paraId="624DBB9D" w14:textId="77777777" w:rsidR="00B555DB" w:rsidRDefault="00B555DB" w:rsidP="00B555DB">
      <w:pPr>
        <w:pStyle w:val="SourceCode"/>
        <w:rPr>
          <w:lang w:eastAsia="fi-FI"/>
        </w:rPr>
      </w:pPr>
    </w:p>
    <w:p w14:paraId="5B235438" w14:textId="77777777" w:rsidR="00B555DB" w:rsidRDefault="00B555DB" w:rsidP="00B555DB">
      <w:pPr>
        <w:pStyle w:val="Heading3"/>
        <w:rPr>
          <w:lang w:eastAsia="fi-FI"/>
        </w:rPr>
      </w:pPr>
      <w:r>
        <w:rPr>
          <w:lang w:eastAsia="fi-FI"/>
        </w:rPr>
        <w:lastRenderedPageBreak/>
        <w:t>Scheduling Tasks</w:t>
      </w:r>
    </w:p>
    <w:p w14:paraId="7562CE8B" w14:textId="77777777" w:rsidR="00B555DB" w:rsidRPr="00EC1B0A" w:rsidRDefault="00B555DB" w:rsidP="00B555DB">
      <w:pPr>
        <w:rPr>
          <w:lang w:eastAsia="fi-FI"/>
        </w:rPr>
      </w:pPr>
      <w:r w:rsidRPr="00455EB2">
        <w:rPr>
          <w:lang w:eastAsia="fi-FI"/>
        </w:rPr>
        <w:t xml:space="preserve">The examples of creating and starting </w:t>
      </w:r>
      <w:r>
        <w:rPr>
          <w:lang w:eastAsia="fi-FI"/>
        </w:rPr>
        <w:t>tasks</w:t>
      </w:r>
      <w:r w:rsidRPr="00455EB2">
        <w:rPr>
          <w:lang w:eastAsia="fi-FI"/>
        </w:rPr>
        <w:t xml:space="preserve"> in the previous section all utilised default scheduling which schedules tasks on a thread pool. If we want to specify the scheduler, we can use the following call.</w:t>
      </w:r>
      <w:r>
        <w:rPr>
          <w:lang w:eastAsia="fi-FI"/>
        </w:rPr>
        <w:tab/>
      </w:r>
    </w:p>
    <w:p w14:paraId="6A9AA168" w14:textId="40116F80"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15</w:t>
      </w:r>
      <w:r>
        <w:rPr>
          <w:noProof/>
        </w:rPr>
        <w:fldChar w:fldCharType="end"/>
      </w:r>
      <w:r>
        <w:rPr>
          <w:noProof/>
        </w:rPr>
        <w:t xml:space="preserve"> </w:t>
      </w:r>
      <w:r>
        <w:t>Explicit Scheduling</w:t>
      </w:r>
    </w:p>
    <w:p w14:paraId="492EF6CF" w14:textId="77777777" w:rsidR="00B555DB" w:rsidRDefault="00B555DB" w:rsidP="00B555DB">
      <w:pPr>
        <w:pStyle w:val="SourceCode"/>
        <w:rPr>
          <w:rFonts w:eastAsiaTheme="minorHAnsi"/>
          <w:lang w:eastAsia="en-US"/>
        </w:rPr>
      </w:pPr>
      <w:r>
        <w:rPr>
          <w:rFonts w:eastAsiaTheme="minorHAnsi"/>
          <w:lang w:eastAsia="en-US"/>
        </w:rPr>
        <w:t>TaskScheduler scheduler = TaskScheduler.Default;</w:t>
      </w:r>
    </w:p>
    <w:p w14:paraId="29BF4FD9" w14:textId="77777777" w:rsidR="00B555DB" w:rsidRDefault="00B555DB" w:rsidP="00B555DB">
      <w:pPr>
        <w:pStyle w:val="SourceCode"/>
        <w:rPr>
          <w:rFonts w:eastAsiaTheme="minorHAnsi"/>
          <w:lang w:eastAsia="en-US"/>
        </w:rPr>
      </w:pPr>
      <w:r>
        <w:rPr>
          <w:rFonts w:eastAsiaTheme="minorHAnsi"/>
          <w:lang w:eastAsia="en-US"/>
        </w:rPr>
        <w:t xml:space="preserve">Task t3 = </w:t>
      </w:r>
      <w:r>
        <w:rPr>
          <w:rFonts w:eastAsiaTheme="minorHAnsi"/>
          <w:color w:val="0000FF"/>
          <w:lang w:eastAsia="en-US"/>
        </w:rPr>
        <w:t>new</w:t>
      </w:r>
      <w:r>
        <w:rPr>
          <w:rFonts w:eastAsiaTheme="minorHAnsi"/>
          <w:lang w:eastAsia="en-US"/>
        </w:rPr>
        <w:t xml:space="preserve"> Task(() =&gt; Console.WriteLine(</w:t>
      </w:r>
      <w:r>
        <w:rPr>
          <w:rFonts w:eastAsiaTheme="minorHAnsi"/>
          <w:color w:val="B41414"/>
          <w:lang w:eastAsia="en-US"/>
        </w:rPr>
        <w:t>"new Task()"</w:t>
      </w:r>
      <w:r>
        <w:rPr>
          <w:rFonts w:eastAsiaTheme="minorHAnsi"/>
          <w:lang w:eastAsia="en-US"/>
        </w:rPr>
        <w:t>));</w:t>
      </w:r>
    </w:p>
    <w:p w14:paraId="2B66F9D8" w14:textId="77777777" w:rsidR="00B555DB" w:rsidRDefault="00B555DB" w:rsidP="00B555DB">
      <w:pPr>
        <w:pStyle w:val="SourceCode"/>
        <w:rPr>
          <w:rFonts w:eastAsiaTheme="minorHAnsi"/>
          <w:lang w:eastAsia="en-US"/>
        </w:rPr>
      </w:pPr>
      <w:r>
        <w:rPr>
          <w:rFonts w:eastAsiaTheme="minorHAnsi"/>
          <w:lang w:eastAsia="en-US"/>
        </w:rPr>
        <w:t>t3.Start(scheduler);</w:t>
      </w:r>
    </w:p>
    <w:p w14:paraId="288BAE49" w14:textId="77777777" w:rsidR="00B555DB" w:rsidRDefault="00B555DB" w:rsidP="00B555DB">
      <w:pPr>
        <w:pStyle w:val="SourceCode"/>
        <w:rPr>
          <w:lang w:eastAsia="fi-FI"/>
        </w:rPr>
      </w:pPr>
    </w:p>
    <w:p w14:paraId="11A9DFB1" w14:textId="77777777" w:rsidR="00B555DB" w:rsidRDefault="00B555DB" w:rsidP="00B555DB">
      <w:pPr>
        <w:rPr>
          <w:lang w:eastAsia="fi-FI"/>
        </w:rPr>
      </w:pPr>
      <w:r w:rsidRPr="00331176">
        <w:rPr>
          <w:lang w:eastAsia="fi-FI"/>
        </w:rPr>
        <w:t>Again, we use the default scheduler but this time we explicitly specify it. The following built in options are supported</w:t>
      </w:r>
    </w:p>
    <w:p w14:paraId="3CF7537B" w14:textId="62827287"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16</w:t>
      </w:r>
      <w:r>
        <w:rPr>
          <w:noProof/>
        </w:rPr>
        <w:fldChar w:fldCharType="end"/>
      </w:r>
      <w:r>
        <w:rPr>
          <w:noProof/>
        </w:rPr>
        <w:t xml:space="preserve"> </w:t>
      </w:r>
      <w:r>
        <w:t>Scheduling Options</w:t>
      </w:r>
    </w:p>
    <w:p w14:paraId="774A68C7" w14:textId="77777777" w:rsidR="00B555DB" w:rsidRDefault="00B555DB" w:rsidP="00B555DB">
      <w:pPr>
        <w:pStyle w:val="SourceCode"/>
        <w:rPr>
          <w:rFonts w:eastAsiaTheme="minorHAnsi"/>
          <w:lang w:eastAsia="en-US"/>
        </w:rPr>
      </w:pPr>
      <w:r>
        <w:rPr>
          <w:rFonts w:eastAsiaTheme="minorHAnsi"/>
          <w:lang w:eastAsia="en-US"/>
        </w:rPr>
        <w:t>TaskScheduler s1 = TaskScheduler.Default;</w:t>
      </w:r>
    </w:p>
    <w:p w14:paraId="7CA284FD" w14:textId="77777777" w:rsidR="00B555DB" w:rsidRDefault="00B555DB" w:rsidP="00B555DB">
      <w:pPr>
        <w:pStyle w:val="SourceCode"/>
        <w:rPr>
          <w:rFonts w:eastAsiaTheme="minorHAnsi"/>
          <w:lang w:eastAsia="en-US"/>
        </w:rPr>
      </w:pPr>
    </w:p>
    <w:p w14:paraId="01D4D0EE" w14:textId="77777777" w:rsidR="00B555DB" w:rsidRDefault="00B555DB" w:rsidP="00B555DB">
      <w:pPr>
        <w:pStyle w:val="SourceCode"/>
        <w:rPr>
          <w:rFonts w:eastAsiaTheme="minorHAnsi"/>
          <w:lang w:eastAsia="en-US"/>
        </w:rPr>
      </w:pPr>
      <w:r>
        <w:rPr>
          <w:rFonts w:eastAsiaTheme="minorHAnsi"/>
          <w:lang w:eastAsia="en-US"/>
        </w:rPr>
        <w:t>TaskScheduler s2 = TaskScheduler.Current;</w:t>
      </w:r>
    </w:p>
    <w:p w14:paraId="5C5FE70B" w14:textId="77777777" w:rsidR="00B555DB" w:rsidRDefault="00B555DB" w:rsidP="00B555DB">
      <w:pPr>
        <w:pStyle w:val="SourceCode"/>
        <w:rPr>
          <w:rFonts w:eastAsiaTheme="minorHAnsi"/>
          <w:lang w:eastAsia="en-US"/>
        </w:rPr>
      </w:pPr>
    </w:p>
    <w:p w14:paraId="662F6DC2" w14:textId="77777777" w:rsidR="00B555DB" w:rsidRDefault="00B555DB" w:rsidP="00B555DB">
      <w:pPr>
        <w:pStyle w:val="SourceCode"/>
        <w:rPr>
          <w:rFonts w:eastAsiaTheme="minorHAnsi"/>
          <w:lang w:eastAsia="en-US"/>
        </w:rPr>
      </w:pPr>
      <w:r>
        <w:rPr>
          <w:rFonts w:eastAsiaTheme="minorHAnsi"/>
          <w:lang w:eastAsia="en-US"/>
        </w:rPr>
        <w:t>TaskScheduler s3 = TaskScheduler.FromCurrentSynchronizationContext()</w:t>
      </w:r>
    </w:p>
    <w:p w14:paraId="44929760" w14:textId="77777777" w:rsidR="00B555DB" w:rsidRDefault="00B555DB" w:rsidP="00B555DB">
      <w:pPr>
        <w:pStyle w:val="SourceCode"/>
        <w:rPr>
          <w:rFonts w:eastAsiaTheme="minorHAnsi"/>
          <w:lang w:eastAsia="en-US"/>
        </w:rPr>
      </w:pPr>
    </w:p>
    <w:p w14:paraId="46C606EE" w14:textId="77777777" w:rsidR="00B555DB" w:rsidRDefault="00B555DB" w:rsidP="00B555DB">
      <w:pPr>
        <w:rPr>
          <w:lang w:eastAsia="fi-FI"/>
        </w:rPr>
      </w:pPr>
      <w:r w:rsidRPr="00D8250A">
        <w:rPr>
          <w:lang w:eastAsia="fi-FI"/>
        </w:rPr>
        <w:t xml:space="preserve">It is often useful to add a level of indirection to the schedulers used. In </w:t>
      </w:r>
      <w:r>
        <w:rPr>
          <w:lang w:eastAsia="fi-FI"/>
        </w:rPr>
        <w:t>this</w:t>
      </w:r>
      <w:r w:rsidRPr="00D8250A">
        <w:rPr>
          <w:lang w:eastAsia="fi-FI"/>
        </w:rPr>
        <w:t xml:space="preserve"> way we can switch in different schedulers as suits our needs. I.e. we might want to use a single threaded scheduler rather than thread pool when unit testing.</w:t>
      </w:r>
      <w:r>
        <w:rPr>
          <w:lang w:eastAsia="fi-FI"/>
        </w:rPr>
        <w:t xml:space="preserve"> Often a team will create something along the lines of </w:t>
      </w:r>
      <w:r w:rsidRPr="000C2E18">
        <w:rPr>
          <w:rStyle w:val="SourceCodeChar"/>
        </w:rPr>
        <w:t>ISchedulerProvider</w:t>
      </w:r>
      <w:r>
        <w:rPr>
          <w:lang w:eastAsia="fi-FI"/>
        </w:rPr>
        <w:t xml:space="preserve"> to provide this extra level of indirection.</w:t>
      </w:r>
    </w:p>
    <w:p w14:paraId="3604B61F" w14:textId="77777777" w:rsidR="00B555DB" w:rsidRPr="0023459A" w:rsidRDefault="00B555DB" w:rsidP="00B555DB">
      <w:pPr>
        <w:rPr>
          <w:lang w:eastAsia="fi-FI"/>
        </w:rPr>
      </w:pPr>
      <w:r>
        <w:rPr>
          <w:lang w:eastAsia="fi-FI"/>
        </w:rPr>
        <w:t xml:space="preserve">If the out of the box .NET schedulers </w:t>
      </w:r>
      <w:proofErr w:type="gramStart"/>
      <w:r>
        <w:rPr>
          <w:lang w:eastAsia="fi-FI"/>
        </w:rPr>
        <w:t>don’t</w:t>
      </w:r>
      <w:proofErr w:type="gramEnd"/>
      <w:r>
        <w:rPr>
          <w:lang w:eastAsia="fi-FI"/>
        </w:rPr>
        <w:t xml:space="preserve"> do what you want you can always implement your own by sub classing TaskScheduler.  </w:t>
      </w:r>
    </w:p>
    <w:p w14:paraId="6DCB9F0C" w14:textId="77777777" w:rsidR="00B555DB" w:rsidRDefault="00B555DB" w:rsidP="00B555DB">
      <w:pPr>
        <w:spacing w:after="160" w:line="259" w:lineRule="auto"/>
        <w:rPr>
          <w:smallCaps/>
          <w:color w:val="4F81BD" w:themeColor="accent2"/>
          <w:lang w:eastAsia="fi-FI"/>
        </w:rPr>
      </w:pPr>
      <w:r>
        <w:br w:type="page"/>
      </w:r>
    </w:p>
    <w:p w14:paraId="37A17CC1" w14:textId="41A55E62"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336F03">
        <w:rPr>
          <w:noProof/>
        </w:rPr>
        <w:t>17</w:t>
      </w:r>
      <w:r>
        <w:rPr>
          <w:noProof/>
        </w:rPr>
        <w:fldChar w:fldCharType="end"/>
      </w:r>
      <w:r>
        <w:rPr>
          <w:noProof/>
        </w:rPr>
        <w:t xml:space="preserve"> </w:t>
      </w:r>
      <w:r>
        <w:t>Custom Task Scheduler</w:t>
      </w:r>
    </w:p>
    <w:p w14:paraId="493BD972" w14:textId="77777777" w:rsidR="00B555DB" w:rsidRDefault="00B555DB" w:rsidP="00B555DB">
      <w:pPr>
        <w:pStyle w:val="SourceCode"/>
        <w:rPr>
          <w:lang w:eastAsia="fi-FI"/>
        </w:rPr>
      </w:pPr>
      <w:r>
        <w:rPr>
          <w:lang w:eastAsia="fi-FI"/>
        </w:rPr>
        <w:t>class CurrentThreadScheduler : TaskScheduler</w:t>
      </w:r>
    </w:p>
    <w:p w14:paraId="1811C262" w14:textId="77777777" w:rsidR="00B555DB" w:rsidRDefault="00B555DB" w:rsidP="00B555DB">
      <w:pPr>
        <w:pStyle w:val="SourceCode"/>
        <w:rPr>
          <w:lang w:eastAsia="fi-FI"/>
        </w:rPr>
      </w:pPr>
      <w:r>
        <w:rPr>
          <w:lang w:eastAsia="fi-FI"/>
        </w:rPr>
        <w:t>{</w:t>
      </w:r>
    </w:p>
    <w:p w14:paraId="7C5AE684" w14:textId="77777777" w:rsidR="00B555DB" w:rsidRDefault="00B555DB" w:rsidP="00B555DB">
      <w:pPr>
        <w:pStyle w:val="SourceCode"/>
        <w:rPr>
          <w:lang w:eastAsia="fi-FI"/>
        </w:rPr>
      </w:pPr>
      <w:r>
        <w:rPr>
          <w:lang w:eastAsia="fi-FI"/>
        </w:rPr>
        <w:tab/>
        <w:t xml:space="preserve">protected override void QueueTask(Task t) =&gt; </w:t>
      </w:r>
    </w:p>
    <w:p w14:paraId="464A49A4" w14:textId="77777777" w:rsidR="00B555DB" w:rsidRDefault="00B555DB" w:rsidP="00B555DB">
      <w:pPr>
        <w:pStyle w:val="SourceCode"/>
        <w:rPr>
          <w:lang w:eastAsia="fi-FI"/>
        </w:rPr>
      </w:pPr>
      <w:r>
        <w:rPr>
          <w:lang w:eastAsia="fi-FI"/>
        </w:rPr>
        <w:tab/>
      </w:r>
      <w:r>
        <w:rPr>
          <w:lang w:eastAsia="fi-FI"/>
        </w:rPr>
        <w:tab/>
        <w:t>TryExecuteTask(t);</w:t>
      </w:r>
    </w:p>
    <w:p w14:paraId="2AF803CD" w14:textId="77777777" w:rsidR="00B555DB" w:rsidRDefault="00B555DB" w:rsidP="00B555DB">
      <w:pPr>
        <w:pStyle w:val="SourceCode"/>
        <w:rPr>
          <w:lang w:eastAsia="fi-FI"/>
        </w:rPr>
      </w:pPr>
    </w:p>
    <w:p w14:paraId="07B6A68B" w14:textId="77777777" w:rsidR="00B555DB" w:rsidRDefault="00B555DB" w:rsidP="00B555DB">
      <w:pPr>
        <w:pStyle w:val="SourceCode"/>
        <w:rPr>
          <w:lang w:eastAsia="fi-FI"/>
        </w:rPr>
      </w:pPr>
      <w:r>
        <w:rPr>
          <w:lang w:eastAsia="fi-FI"/>
        </w:rPr>
        <w:tab/>
        <w:t xml:space="preserve">protected override bool TryExecuteTaskInline(Task t, bool b) =&gt; </w:t>
      </w:r>
    </w:p>
    <w:p w14:paraId="051FD886" w14:textId="77777777" w:rsidR="00B555DB" w:rsidRDefault="00B555DB" w:rsidP="00B555DB">
      <w:pPr>
        <w:pStyle w:val="SourceCode"/>
        <w:rPr>
          <w:lang w:eastAsia="fi-FI"/>
        </w:rPr>
      </w:pPr>
      <w:r>
        <w:rPr>
          <w:lang w:eastAsia="fi-FI"/>
        </w:rPr>
        <w:tab/>
      </w:r>
      <w:r>
        <w:rPr>
          <w:lang w:eastAsia="fi-FI"/>
        </w:rPr>
        <w:tab/>
        <w:t>TryExecuteTask(t);</w:t>
      </w:r>
    </w:p>
    <w:p w14:paraId="31C23EBC" w14:textId="77777777" w:rsidR="00B555DB" w:rsidRDefault="00B555DB" w:rsidP="00B555DB">
      <w:pPr>
        <w:pStyle w:val="SourceCode"/>
        <w:rPr>
          <w:lang w:eastAsia="fi-FI"/>
        </w:rPr>
      </w:pPr>
    </w:p>
    <w:p w14:paraId="03ED72AA" w14:textId="77777777" w:rsidR="00B555DB" w:rsidRDefault="00B555DB" w:rsidP="00B555DB">
      <w:pPr>
        <w:pStyle w:val="SourceCode"/>
        <w:rPr>
          <w:lang w:eastAsia="fi-FI"/>
        </w:rPr>
      </w:pPr>
      <w:r>
        <w:rPr>
          <w:lang w:eastAsia="fi-FI"/>
        </w:rPr>
        <w:tab/>
        <w:t xml:space="preserve">protected override IEnumerable&lt;Task&gt; GetScheduledTasks() =&gt; </w:t>
      </w:r>
    </w:p>
    <w:p w14:paraId="4754985B" w14:textId="77777777" w:rsidR="00B555DB" w:rsidRDefault="00B555DB" w:rsidP="00B555DB">
      <w:pPr>
        <w:pStyle w:val="SourceCode"/>
        <w:rPr>
          <w:lang w:eastAsia="fi-FI"/>
        </w:rPr>
      </w:pPr>
      <w:r>
        <w:rPr>
          <w:lang w:eastAsia="fi-FI"/>
        </w:rPr>
        <w:tab/>
      </w:r>
      <w:r>
        <w:rPr>
          <w:lang w:eastAsia="fi-FI"/>
        </w:rPr>
        <w:tab/>
        <w:t>Enumerable.Empty&lt;Task&gt;();</w:t>
      </w:r>
    </w:p>
    <w:p w14:paraId="1365C888" w14:textId="77777777" w:rsidR="00B555DB" w:rsidRDefault="00B555DB" w:rsidP="00B555DB">
      <w:pPr>
        <w:pStyle w:val="SourceCode"/>
        <w:rPr>
          <w:lang w:eastAsia="fi-FI"/>
        </w:rPr>
      </w:pPr>
      <w:r>
        <w:rPr>
          <w:lang w:eastAsia="fi-FI"/>
        </w:rPr>
        <w:t>}</w:t>
      </w:r>
    </w:p>
    <w:p w14:paraId="42CACB58" w14:textId="77777777" w:rsidR="00B555DB" w:rsidRDefault="00B555DB" w:rsidP="00B555DB">
      <w:pPr>
        <w:pStyle w:val="SourceCode"/>
        <w:rPr>
          <w:lang w:eastAsia="fi-FI"/>
        </w:rPr>
      </w:pPr>
    </w:p>
    <w:p w14:paraId="78E7C2CF" w14:textId="77777777" w:rsidR="00B555DB" w:rsidRDefault="00B555DB" w:rsidP="00B555DB">
      <w:pPr>
        <w:pStyle w:val="Heading4"/>
        <w:rPr>
          <w:lang w:eastAsia="fi-FI"/>
        </w:rPr>
      </w:pPr>
      <w:r>
        <w:rPr>
          <w:lang w:eastAsia="fi-FI"/>
        </w:rPr>
        <w:t>How schedulers work</w:t>
      </w:r>
    </w:p>
    <w:p w14:paraId="6E298937" w14:textId="77777777" w:rsidR="00B555DB" w:rsidRPr="008A2A87" w:rsidRDefault="00B555DB" w:rsidP="00B555DB">
      <w:pPr>
        <w:rPr>
          <w:lang w:eastAsia="fi-FI"/>
        </w:rPr>
      </w:pPr>
      <w:r>
        <w:rPr>
          <w:lang w:eastAsia="fi-FI"/>
        </w:rPr>
        <w:t>Consider the following scheduler</w:t>
      </w:r>
    </w:p>
    <w:p w14:paraId="4A81F34C" w14:textId="77777777" w:rsidR="00B555DB" w:rsidRDefault="00B555DB" w:rsidP="00B555DB">
      <w:pPr>
        <w:pStyle w:val="Heading3"/>
        <w:rPr>
          <w:lang w:eastAsia="fi-FI"/>
        </w:rPr>
      </w:pPr>
      <w:r>
        <w:rPr>
          <w:lang w:eastAsia="fi-FI"/>
        </w:rPr>
        <w:br w:type="page"/>
      </w:r>
    </w:p>
    <w:p w14:paraId="765F8F3C" w14:textId="77777777" w:rsidR="00B555DB" w:rsidRDefault="00B555DB" w:rsidP="00B555DB">
      <w:pPr>
        <w:pStyle w:val="Heading4"/>
        <w:rPr>
          <w:lang w:eastAsia="fi-FI"/>
        </w:rPr>
      </w:pPr>
      <w:r>
        <w:rPr>
          <w:lang w:eastAsia="fi-FI"/>
        </w:rPr>
        <w:lastRenderedPageBreak/>
        <w:t>Chaining and Scheduling example</w:t>
      </w:r>
    </w:p>
    <w:p w14:paraId="4B06EED3" w14:textId="77777777" w:rsidR="00B555DB" w:rsidRDefault="00B555DB" w:rsidP="00B555DB">
      <w:pPr>
        <w:pStyle w:val="SourceCode"/>
      </w:pPr>
    </w:p>
    <w:p w14:paraId="64050292" w14:textId="15582AF5"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18</w:t>
      </w:r>
      <w:r>
        <w:rPr>
          <w:noProof/>
        </w:rPr>
        <w:fldChar w:fldCharType="end"/>
      </w:r>
      <w:r>
        <w:t xml:space="preserve"> Chaining and Scheduling Example</w:t>
      </w:r>
    </w:p>
    <w:p w14:paraId="2F4086CA" w14:textId="77777777" w:rsidR="00B555DB" w:rsidRDefault="00B555DB" w:rsidP="00B555DB">
      <w:pPr>
        <w:pStyle w:val="SourceCode"/>
      </w:pPr>
      <w:r>
        <w:t>private void ButtonBase_OnClickAsyncAwait(object sender, RoutedEventArgs e)</w:t>
      </w:r>
    </w:p>
    <w:p w14:paraId="597FAE80" w14:textId="77777777" w:rsidR="00B555DB" w:rsidRDefault="00B555DB" w:rsidP="00B555DB">
      <w:pPr>
        <w:pStyle w:val="SourceCode"/>
      </w:pPr>
      <w:r>
        <w:t>{</w:t>
      </w:r>
    </w:p>
    <w:p w14:paraId="12564A68" w14:textId="77777777" w:rsidR="00B555DB" w:rsidRDefault="00B555DB" w:rsidP="00B555DB">
      <w:pPr>
        <w:pStyle w:val="SourceCode"/>
        <w:ind w:firstLine="720"/>
      </w:pPr>
      <w:r>
        <w:sym w:font="Wingdings" w:char="F08C"/>
      </w:r>
    </w:p>
    <w:p w14:paraId="13712C75" w14:textId="77777777" w:rsidR="00B555DB" w:rsidRDefault="00B555DB" w:rsidP="00B555DB">
      <w:pPr>
        <w:pStyle w:val="SourceCode"/>
      </w:pPr>
      <w:r>
        <w:tab/>
        <w:t>int Id() =&gt; Thread.CurrentThread.ManagedThreadId;</w:t>
      </w:r>
    </w:p>
    <w:p w14:paraId="77C35293" w14:textId="77777777" w:rsidR="00B555DB" w:rsidRDefault="00B555DB" w:rsidP="00B555DB">
      <w:pPr>
        <w:pStyle w:val="SourceCode"/>
      </w:pPr>
    </w:p>
    <w:p w14:paraId="1B43DBF3" w14:textId="77777777" w:rsidR="00B555DB" w:rsidRDefault="00B555DB" w:rsidP="00B555DB">
      <w:pPr>
        <w:pStyle w:val="SourceCode"/>
      </w:pPr>
      <w:r>
        <w:tab/>
        <w:t>Console.WriteLine($@"Handler {Id()}");</w:t>
      </w:r>
    </w:p>
    <w:p w14:paraId="1559A736" w14:textId="77777777" w:rsidR="00B555DB" w:rsidRDefault="00B555DB" w:rsidP="00B555DB">
      <w:pPr>
        <w:pStyle w:val="SourceCode"/>
      </w:pPr>
    </w:p>
    <w:p w14:paraId="2B70835B" w14:textId="77777777" w:rsidR="00B555DB" w:rsidRDefault="00B555DB" w:rsidP="00B555DB">
      <w:pPr>
        <w:pStyle w:val="SourceCode"/>
      </w:pPr>
      <w:r>
        <w:tab/>
        <w:t>var rateTask = new Task&lt;double&gt;(() =&gt;</w:t>
      </w:r>
    </w:p>
    <w:p w14:paraId="166C1181" w14:textId="77777777" w:rsidR="00B555DB" w:rsidRDefault="00B555DB" w:rsidP="00B555DB">
      <w:pPr>
        <w:pStyle w:val="SourceCode"/>
      </w:pPr>
      <w:r>
        <w:tab/>
        <w:t>{</w:t>
      </w:r>
    </w:p>
    <w:p w14:paraId="4AE8345D" w14:textId="77777777" w:rsidR="00B555DB" w:rsidRDefault="00B555DB" w:rsidP="00B555DB">
      <w:pPr>
        <w:pStyle w:val="SourceCode"/>
      </w:pPr>
      <w:r>
        <w:tab/>
      </w:r>
      <w:r>
        <w:tab/>
        <w:t>Thread.Sleep(1000);</w:t>
      </w:r>
    </w:p>
    <w:p w14:paraId="492DBDF5" w14:textId="77777777" w:rsidR="00B555DB" w:rsidRDefault="00B555DB" w:rsidP="00B555DB">
      <w:pPr>
        <w:pStyle w:val="SourceCode"/>
      </w:pPr>
      <w:r>
        <w:tab/>
      </w:r>
      <w:r>
        <w:tab/>
        <w:t>Console.WriteLine($@"Task1 {Id()}");</w:t>
      </w:r>
    </w:p>
    <w:p w14:paraId="7ADD489A" w14:textId="77777777" w:rsidR="00B555DB" w:rsidRDefault="00B555DB" w:rsidP="00B555DB">
      <w:pPr>
        <w:pStyle w:val="SourceCode"/>
      </w:pPr>
      <w:r>
        <w:tab/>
      </w:r>
      <w:r>
        <w:tab/>
        <w:t>return 0.1;</w:t>
      </w:r>
    </w:p>
    <w:p w14:paraId="16372BAB" w14:textId="77777777" w:rsidR="00B555DB" w:rsidRDefault="00B555DB" w:rsidP="00B555DB">
      <w:pPr>
        <w:pStyle w:val="SourceCode"/>
      </w:pPr>
      <w:r>
        <w:tab/>
        <w:t>});</w:t>
      </w:r>
    </w:p>
    <w:p w14:paraId="5D92EC00" w14:textId="77777777" w:rsidR="00B555DB" w:rsidRDefault="00B555DB" w:rsidP="00B555DB">
      <w:pPr>
        <w:pStyle w:val="SourceCode"/>
      </w:pPr>
    </w:p>
    <w:p w14:paraId="6874B4A2" w14:textId="77777777" w:rsidR="00B555DB" w:rsidRDefault="00B555DB" w:rsidP="00B555DB">
      <w:pPr>
        <w:pStyle w:val="SourceCode"/>
      </w:pPr>
      <w:r>
        <w:tab/>
        <w:t>var fwdTask = rateTask.ContinueWith(task =&gt;</w:t>
      </w:r>
    </w:p>
    <w:p w14:paraId="6042959F" w14:textId="77777777" w:rsidR="00B555DB" w:rsidRDefault="00B555DB" w:rsidP="00B555DB">
      <w:pPr>
        <w:pStyle w:val="SourceCode"/>
      </w:pPr>
      <w:r>
        <w:tab/>
        <w:t>{</w:t>
      </w:r>
    </w:p>
    <w:p w14:paraId="7572EEBE" w14:textId="77777777" w:rsidR="00B555DB" w:rsidRDefault="00B555DB" w:rsidP="00B555DB">
      <w:pPr>
        <w:pStyle w:val="SourceCode"/>
      </w:pPr>
      <w:r>
        <w:tab/>
      </w:r>
      <w:r>
        <w:tab/>
        <w:t>Thread.Sleep(1000);</w:t>
      </w:r>
    </w:p>
    <w:p w14:paraId="553DE423" w14:textId="77777777" w:rsidR="00B555DB" w:rsidRDefault="00B555DB" w:rsidP="00B555DB">
      <w:pPr>
        <w:pStyle w:val="SourceCode"/>
      </w:pPr>
      <w:r>
        <w:tab/>
      </w:r>
      <w:r>
        <w:tab/>
        <w:t>Console.WriteLine($@"Task2 {Id()}");</w:t>
      </w:r>
    </w:p>
    <w:p w14:paraId="4265E8F5" w14:textId="77777777" w:rsidR="00B555DB" w:rsidRDefault="00B555DB" w:rsidP="00B555DB">
      <w:pPr>
        <w:pStyle w:val="SourceCode"/>
      </w:pPr>
      <w:r>
        <w:tab/>
      </w:r>
      <w:r>
        <w:tab/>
        <w:t>return 100 * Math.Exp(task.Result);</w:t>
      </w:r>
    </w:p>
    <w:p w14:paraId="5AA6DB77" w14:textId="77777777" w:rsidR="00B555DB" w:rsidRDefault="00B555DB" w:rsidP="00B555DB">
      <w:pPr>
        <w:pStyle w:val="SourceCode"/>
      </w:pPr>
      <w:r>
        <w:tab/>
        <w:t xml:space="preserve">}, TaskScheduler.Default); </w:t>
      </w:r>
      <w:r>
        <w:sym w:font="Wingdings" w:char="F08E"/>
      </w:r>
    </w:p>
    <w:p w14:paraId="4E3E439D" w14:textId="77777777" w:rsidR="00B555DB" w:rsidRDefault="00B555DB" w:rsidP="00B555DB">
      <w:pPr>
        <w:pStyle w:val="SourceCode"/>
      </w:pPr>
    </w:p>
    <w:p w14:paraId="45B4C0A4" w14:textId="77777777" w:rsidR="00B555DB" w:rsidRDefault="00B555DB" w:rsidP="00B555DB">
      <w:pPr>
        <w:pStyle w:val="SourceCode"/>
      </w:pPr>
      <w:r>
        <w:tab/>
        <w:t>fwdTask.ContinueWith(task =&gt;</w:t>
      </w:r>
    </w:p>
    <w:p w14:paraId="424F2EEA" w14:textId="77777777" w:rsidR="00B555DB" w:rsidRDefault="00B555DB" w:rsidP="00B555DB">
      <w:pPr>
        <w:pStyle w:val="SourceCode"/>
      </w:pPr>
      <w:r>
        <w:tab/>
        <w:t>{</w:t>
      </w:r>
    </w:p>
    <w:p w14:paraId="72C7B0F4" w14:textId="77777777" w:rsidR="00B555DB" w:rsidRDefault="00B555DB" w:rsidP="00B555DB">
      <w:pPr>
        <w:pStyle w:val="SourceCode"/>
      </w:pPr>
      <w:r>
        <w:tab/>
      </w:r>
      <w:r>
        <w:tab/>
        <w:t>Console.WriteLine($@"Task3 {Id()}");</w:t>
      </w:r>
    </w:p>
    <w:p w14:paraId="71DC7AB2" w14:textId="77777777" w:rsidR="00B555DB" w:rsidRDefault="00B555DB" w:rsidP="00B555DB">
      <w:pPr>
        <w:pStyle w:val="SourceCode"/>
      </w:pPr>
      <w:r>
        <w:tab/>
      </w:r>
      <w:r>
        <w:tab/>
        <w:t>TextBlock.Text = task.Result.ToString();</w:t>
      </w:r>
    </w:p>
    <w:p w14:paraId="325BFAD2" w14:textId="77777777" w:rsidR="00B555DB" w:rsidRDefault="00B555DB" w:rsidP="00B555DB">
      <w:pPr>
        <w:pStyle w:val="SourceCode"/>
      </w:pPr>
      <w:r>
        <w:tab/>
        <w:t xml:space="preserve">}, TaskScheduler.FromCurrentSynchronizationContext()); </w:t>
      </w:r>
      <w:r>
        <w:sym w:font="Wingdings" w:char="F08F"/>
      </w:r>
    </w:p>
    <w:p w14:paraId="0DB22362" w14:textId="77777777" w:rsidR="00B555DB" w:rsidRDefault="00B555DB" w:rsidP="00B555DB">
      <w:pPr>
        <w:pStyle w:val="SourceCode"/>
      </w:pPr>
    </w:p>
    <w:p w14:paraId="060418F5" w14:textId="77777777" w:rsidR="00B555DB" w:rsidRDefault="00B555DB" w:rsidP="00B555DB">
      <w:pPr>
        <w:pStyle w:val="SourceCode"/>
      </w:pPr>
      <w:r>
        <w:tab/>
        <w:t xml:space="preserve">rateTask.Start(TaskScheduler.Default); </w:t>
      </w:r>
      <w:r>
        <w:sym w:font="Wingdings" w:char="F08D"/>
      </w:r>
    </w:p>
    <w:p w14:paraId="663E24E0" w14:textId="77777777" w:rsidR="00B555DB" w:rsidRPr="008A3AFE" w:rsidRDefault="00B555DB" w:rsidP="00B555DB">
      <w:pPr>
        <w:pStyle w:val="SourceCode"/>
      </w:pPr>
      <w:r>
        <w:t>}</w:t>
      </w:r>
    </w:p>
    <w:p w14:paraId="79199637" w14:textId="77777777" w:rsidR="00B555DB" w:rsidRDefault="00B555DB" w:rsidP="00B555DB">
      <w:pPr>
        <w:pStyle w:val="SourceCode"/>
        <w:ind w:firstLine="720"/>
      </w:pPr>
    </w:p>
    <w:p w14:paraId="65A4AAF3" w14:textId="77777777" w:rsidR="00B555DB" w:rsidRDefault="00B555DB" w:rsidP="00B555DB">
      <w:r>
        <w:sym w:font="Wingdings" w:char="F08C"/>
      </w:r>
      <w:r>
        <w:t xml:space="preserve"> The button click itself is executed by the UI thread and as such has an associated SynchronizationContext associated with it. </w:t>
      </w:r>
      <w:r>
        <w:sym w:font="Wingdings" w:char="F08D"/>
      </w:r>
      <w:r>
        <w:t xml:space="preserve">The first task in the chain is started and explicitly scheduled on the default thread pool scheduler. </w:t>
      </w:r>
      <w:r>
        <w:sym w:font="Wingdings" w:char="F08E"/>
      </w:r>
      <w:r>
        <w:t xml:space="preserve">The first continuation is also explicitly scheduled on the default scheduler. </w:t>
      </w:r>
      <w:r>
        <w:sym w:font="Wingdings" w:char="F08F"/>
      </w:r>
      <w:r>
        <w:t xml:space="preserve">The final continuation uses the special </w:t>
      </w:r>
      <w:r w:rsidRPr="00154833">
        <w:rPr>
          <w:rStyle w:val="SourceCodeChar"/>
        </w:rPr>
        <w:t>TaskScheduler.FromCurrentSynchronizationContext()</w:t>
      </w:r>
      <w:r>
        <w:t xml:space="preserve"> to execute the task on the SynchronizationContext captured at the point the final task is created.</w:t>
      </w:r>
    </w:p>
    <w:p w14:paraId="793F0690" w14:textId="77777777" w:rsidR="00B555DB" w:rsidRDefault="00B555DB" w:rsidP="00B555DB">
      <w:pPr>
        <w:rPr>
          <w:lang w:eastAsia="fi-FI"/>
        </w:rPr>
      </w:pPr>
      <w:r w:rsidRPr="00AC341E">
        <w:rPr>
          <w:lang w:eastAsia="fi-FI"/>
        </w:rPr>
        <w:t xml:space="preserve">If we want the second background task to execute on the same thread pool thread as the first background </w:t>
      </w:r>
      <w:proofErr w:type="gramStart"/>
      <w:r w:rsidRPr="00AC341E">
        <w:rPr>
          <w:lang w:eastAsia="fi-FI"/>
        </w:rPr>
        <w:t>task</w:t>
      </w:r>
      <w:proofErr w:type="gramEnd"/>
      <w:r w:rsidRPr="00AC341E">
        <w:rPr>
          <w:lang w:eastAsia="fi-FI"/>
        </w:rPr>
        <w:t xml:space="preserve"> we can use the </w:t>
      </w:r>
      <w:r w:rsidRPr="001E0260">
        <w:rPr>
          <w:rStyle w:val="SourceCodeChar"/>
        </w:rPr>
        <w:t>TaskContinuationOptions.ExecuteSynchronously</w:t>
      </w:r>
      <w:r w:rsidRPr="00AC341E">
        <w:rPr>
          <w:lang w:eastAsia="fi-FI"/>
        </w:rPr>
        <w:t xml:space="preserve"> </w:t>
      </w:r>
      <w:r>
        <w:rPr>
          <w:lang w:eastAsia="fi-FI"/>
        </w:rPr>
        <w:sym w:font="Wingdings" w:char="F090"/>
      </w:r>
      <w:r w:rsidRPr="00AC341E">
        <w:rPr>
          <w:lang w:eastAsia="fi-FI"/>
        </w:rPr>
        <w:t>option as follows</w:t>
      </w:r>
    </w:p>
    <w:p w14:paraId="01EBBDCC" w14:textId="5C9B2510"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19</w:t>
      </w:r>
      <w:r>
        <w:rPr>
          <w:noProof/>
        </w:rPr>
        <w:fldChar w:fldCharType="end"/>
      </w:r>
      <w:r>
        <w:t xml:space="preserve"> TaskContinuationOptions.ExecuteSynchronously</w:t>
      </w:r>
    </w:p>
    <w:p w14:paraId="4BDCFBC6" w14:textId="77777777" w:rsidR="00B555DB" w:rsidRDefault="00B555DB" w:rsidP="00B555DB">
      <w:pPr>
        <w:pStyle w:val="SourceCode"/>
        <w:rPr>
          <w:lang w:eastAsia="fi-FI"/>
        </w:rPr>
      </w:pPr>
      <w:r>
        <w:rPr>
          <w:lang w:eastAsia="fi-FI"/>
        </w:rPr>
        <w:t>var fwdTask = rateTask.ContinueWith(task =&gt;</w:t>
      </w:r>
    </w:p>
    <w:p w14:paraId="77B3AB67" w14:textId="77777777" w:rsidR="00B555DB" w:rsidRDefault="00B555DB" w:rsidP="00B555DB">
      <w:pPr>
        <w:pStyle w:val="SourceCode"/>
        <w:rPr>
          <w:lang w:eastAsia="fi-FI"/>
        </w:rPr>
      </w:pPr>
      <w:r>
        <w:rPr>
          <w:lang w:eastAsia="fi-FI"/>
        </w:rPr>
        <w:t>{</w:t>
      </w:r>
    </w:p>
    <w:p w14:paraId="42C38268" w14:textId="77777777" w:rsidR="00B555DB" w:rsidRDefault="00B555DB" w:rsidP="00B555DB">
      <w:pPr>
        <w:pStyle w:val="SourceCode"/>
        <w:rPr>
          <w:lang w:eastAsia="fi-FI"/>
        </w:rPr>
      </w:pPr>
      <w:r>
        <w:rPr>
          <w:lang w:eastAsia="fi-FI"/>
        </w:rPr>
        <w:lastRenderedPageBreak/>
        <w:tab/>
        <w:t>Thread.Sleep(1000);</w:t>
      </w:r>
    </w:p>
    <w:p w14:paraId="616EB083" w14:textId="77777777" w:rsidR="00B555DB" w:rsidRDefault="00B555DB" w:rsidP="00B555DB">
      <w:pPr>
        <w:pStyle w:val="SourceCode"/>
        <w:rPr>
          <w:lang w:eastAsia="fi-FI"/>
        </w:rPr>
      </w:pPr>
      <w:r>
        <w:rPr>
          <w:lang w:eastAsia="fi-FI"/>
        </w:rPr>
        <w:tab/>
        <w:t>Console.WriteLine($@"Task2 {Id()}");</w:t>
      </w:r>
    </w:p>
    <w:p w14:paraId="6E767E88" w14:textId="77777777" w:rsidR="00B555DB" w:rsidRDefault="00B555DB" w:rsidP="00B555DB">
      <w:pPr>
        <w:pStyle w:val="SourceCode"/>
        <w:rPr>
          <w:lang w:eastAsia="fi-FI"/>
        </w:rPr>
      </w:pPr>
      <w:r>
        <w:rPr>
          <w:lang w:eastAsia="fi-FI"/>
        </w:rPr>
        <w:tab/>
        <w:t>return 100 * Math.Exp(task.Result);</w:t>
      </w:r>
    </w:p>
    <w:p w14:paraId="52E12BA7" w14:textId="77777777" w:rsidR="00B555DB" w:rsidRDefault="00B555DB" w:rsidP="00B555DB">
      <w:pPr>
        <w:pStyle w:val="SourceCode"/>
        <w:rPr>
          <w:rFonts w:asciiTheme="majorHAnsi" w:eastAsiaTheme="majorEastAsia" w:hAnsiTheme="majorHAnsi" w:cstheme="majorBidi"/>
          <w:color w:val="31378B" w:themeColor="text2"/>
          <w:sz w:val="28"/>
          <w:szCs w:val="26"/>
          <w:lang w:eastAsia="fi-FI"/>
        </w:rPr>
      </w:pPr>
      <w:r>
        <w:rPr>
          <w:lang w:eastAsia="fi-FI"/>
        </w:rPr>
        <w:t xml:space="preserve">}, TaskContinuationOptions.ExecuteSynchronously); </w:t>
      </w:r>
      <w:r>
        <w:rPr>
          <w:lang w:eastAsia="fi-FI"/>
        </w:rPr>
        <w:sym w:font="Wingdings" w:char="F090"/>
      </w:r>
      <w:r>
        <w:rPr>
          <w:lang w:eastAsia="fi-FI"/>
        </w:rPr>
        <w:br w:type="page"/>
      </w:r>
    </w:p>
    <w:p w14:paraId="23549670" w14:textId="77777777" w:rsidR="00B555DB" w:rsidRDefault="00B555DB" w:rsidP="00B555DB">
      <w:pPr>
        <w:pStyle w:val="Heading3"/>
        <w:rPr>
          <w:lang w:eastAsia="fi-FI"/>
        </w:rPr>
      </w:pPr>
      <w:r>
        <w:rPr>
          <w:lang w:eastAsia="fi-FI"/>
        </w:rPr>
        <w:lastRenderedPageBreak/>
        <w:t>Exception handling</w:t>
      </w:r>
    </w:p>
    <w:p w14:paraId="7F1C0852" w14:textId="77777777" w:rsidR="00B555DB" w:rsidRPr="00A83A6D" w:rsidRDefault="00B555DB" w:rsidP="00B555DB">
      <w:pPr>
        <w:rPr>
          <w:lang w:eastAsia="fi-FI"/>
        </w:rPr>
      </w:pPr>
      <w:r w:rsidRPr="00A83A6D">
        <w:rPr>
          <w:lang w:eastAsia="fi-FI"/>
        </w:rPr>
        <w:t>Another benefit of tasks is that any uncaught exception raised from task code is re-thrown such that it can be caught by the caller when it invoke</w:t>
      </w:r>
      <w:r>
        <w:rPr>
          <w:lang w:eastAsia="fi-FI"/>
        </w:rPr>
        <w:t>s</w:t>
      </w:r>
      <w:r w:rsidRPr="00A83A6D">
        <w:rPr>
          <w:lang w:eastAsia="fi-FI"/>
        </w:rPr>
        <w:t xml:space="preserve"> Task.Wait or Task.Result</w:t>
      </w:r>
    </w:p>
    <w:p w14:paraId="7178367C" w14:textId="36CE45B8"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20</w:t>
      </w:r>
      <w:r>
        <w:rPr>
          <w:noProof/>
        </w:rPr>
        <w:fldChar w:fldCharType="end"/>
      </w:r>
      <w:r>
        <w:t xml:space="preserve"> Exception Handling</w:t>
      </w:r>
    </w:p>
    <w:p w14:paraId="2BCF2743" w14:textId="77777777" w:rsidR="00B555DB" w:rsidRDefault="00B555DB" w:rsidP="00B555DB">
      <w:pPr>
        <w:pStyle w:val="SourceCode"/>
        <w:rPr>
          <w:lang w:eastAsia="fi-FI"/>
        </w:rPr>
      </w:pPr>
      <w:r>
        <w:rPr>
          <w:lang w:eastAsia="fi-FI"/>
        </w:rPr>
        <w:t>public Task GetExceptionTask()</w:t>
      </w:r>
    </w:p>
    <w:p w14:paraId="452204B0" w14:textId="77777777" w:rsidR="00B555DB" w:rsidRDefault="00B555DB" w:rsidP="00B555DB">
      <w:pPr>
        <w:pStyle w:val="SourceCode"/>
        <w:rPr>
          <w:lang w:eastAsia="fi-FI"/>
        </w:rPr>
      </w:pPr>
      <w:r>
        <w:rPr>
          <w:lang w:eastAsia="fi-FI"/>
        </w:rPr>
        <w:t>{</w:t>
      </w:r>
    </w:p>
    <w:p w14:paraId="451ABB7D" w14:textId="77777777" w:rsidR="00B555DB" w:rsidRDefault="00B555DB" w:rsidP="00B555DB">
      <w:pPr>
        <w:pStyle w:val="SourceCode"/>
        <w:rPr>
          <w:lang w:eastAsia="fi-FI"/>
        </w:rPr>
      </w:pPr>
      <w:r>
        <w:rPr>
          <w:lang w:eastAsia="fi-FI"/>
        </w:rPr>
        <w:tab/>
        <w:t>return Task.Run(() =&gt;</w:t>
      </w:r>
    </w:p>
    <w:p w14:paraId="2D97854D" w14:textId="77777777" w:rsidR="00B555DB" w:rsidRDefault="00B555DB" w:rsidP="00B555DB">
      <w:pPr>
        <w:pStyle w:val="SourceCode"/>
        <w:rPr>
          <w:lang w:eastAsia="fi-FI"/>
        </w:rPr>
      </w:pPr>
      <w:r>
        <w:rPr>
          <w:lang w:eastAsia="fi-FI"/>
        </w:rPr>
        <w:tab/>
        <w:t>{</w:t>
      </w:r>
    </w:p>
    <w:p w14:paraId="28E19B1D" w14:textId="77777777" w:rsidR="00B555DB" w:rsidRDefault="00B555DB" w:rsidP="00B555DB">
      <w:pPr>
        <w:pStyle w:val="SourceCode"/>
        <w:rPr>
          <w:lang w:eastAsia="fi-FI"/>
        </w:rPr>
      </w:pPr>
      <w:r>
        <w:rPr>
          <w:lang w:eastAsia="fi-FI"/>
        </w:rPr>
        <w:tab/>
      </w:r>
      <w:r>
        <w:rPr>
          <w:lang w:eastAsia="fi-FI"/>
        </w:rPr>
        <w:tab/>
        <w:t>MyLogger.Log("exception raised");</w:t>
      </w:r>
    </w:p>
    <w:p w14:paraId="72086D97" w14:textId="77777777" w:rsidR="00B555DB" w:rsidRDefault="00B555DB" w:rsidP="00B555DB">
      <w:pPr>
        <w:pStyle w:val="SourceCode"/>
        <w:rPr>
          <w:lang w:eastAsia="fi-FI"/>
        </w:rPr>
      </w:pPr>
      <w:r>
        <w:rPr>
          <w:lang w:eastAsia="fi-FI"/>
        </w:rPr>
        <w:tab/>
      </w:r>
      <w:r>
        <w:rPr>
          <w:lang w:eastAsia="fi-FI"/>
        </w:rPr>
        <w:tab/>
        <w:t>throw new ArgumentException();</w:t>
      </w:r>
    </w:p>
    <w:p w14:paraId="486133B0" w14:textId="77777777" w:rsidR="00B555DB" w:rsidRDefault="00B555DB" w:rsidP="00B555DB">
      <w:pPr>
        <w:pStyle w:val="SourceCode"/>
        <w:rPr>
          <w:lang w:eastAsia="fi-FI"/>
        </w:rPr>
      </w:pPr>
      <w:r>
        <w:rPr>
          <w:lang w:eastAsia="fi-FI"/>
        </w:rPr>
        <w:tab/>
        <w:t>});</w:t>
      </w:r>
    </w:p>
    <w:p w14:paraId="5408CE43" w14:textId="77777777" w:rsidR="00B555DB" w:rsidRDefault="00B555DB" w:rsidP="00B555DB">
      <w:pPr>
        <w:pStyle w:val="SourceCode"/>
        <w:rPr>
          <w:lang w:eastAsia="fi-FI"/>
        </w:rPr>
      </w:pPr>
      <w:r>
        <w:rPr>
          <w:lang w:eastAsia="fi-FI"/>
        </w:rPr>
        <w:t>}</w:t>
      </w:r>
    </w:p>
    <w:p w14:paraId="70DDCCAF" w14:textId="77777777" w:rsidR="00B555DB" w:rsidRDefault="00B555DB" w:rsidP="00B555DB">
      <w:pPr>
        <w:pStyle w:val="SourceCode"/>
        <w:rPr>
          <w:lang w:eastAsia="fi-FI"/>
        </w:rPr>
      </w:pPr>
    </w:p>
    <w:p w14:paraId="08024871" w14:textId="77777777" w:rsidR="00B555DB" w:rsidRDefault="00B555DB" w:rsidP="00B555DB">
      <w:pPr>
        <w:pStyle w:val="SourceCode"/>
        <w:rPr>
          <w:lang w:eastAsia="fi-FI"/>
        </w:rPr>
      </w:pPr>
      <w:r>
        <w:rPr>
          <w:lang w:eastAsia="fi-FI"/>
        </w:rPr>
        <w:t>[Test]</w:t>
      </w:r>
    </w:p>
    <w:p w14:paraId="5AA1DC0F" w14:textId="77777777" w:rsidR="00B555DB" w:rsidRDefault="00B555DB" w:rsidP="00B555DB">
      <w:pPr>
        <w:pStyle w:val="SourceCode"/>
        <w:rPr>
          <w:lang w:eastAsia="fi-FI"/>
        </w:rPr>
      </w:pPr>
      <w:r>
        <w:rPr>
          <w:lang w:eastAsia="fi-FI"/>
        </w:rPr>
        <w:t>public void TaskExceptionTest()</w:t>
      </w:r>
    </w:p>
    <w:p w14:paraId="0E841075" w14:textId="77777777" w:rsidR="00B555DB" w:rsidRDefault="00B555DB" w:rsidP="00B555DB">
      <w:pPr>
        <w:pStyle w:val="SourceCode"/>
        <w:rPr>
          <w:lang w:eastAsia="fi-FI"/>
        </w:rPr>
      </w:pPr>
      <w:r>
        <w:rPr>
          <w:lang w:eastAsia="fi-FI"/>
        </w:rPr>
        <w:t>{</w:t>
      </w:r>
    </w:p>
    <w:p w14:paraId="7B780648" w14:textId="77777777" w:rsidR="00B555DB" w:rsidRDefault="00B555DB" w:rsidP="00B555DB">
      <w:pPr>
        <w:pStyle w:val="SourceCode"/>
        <w:rPr>
          <w:lang w:eastAsia="fi-FI"/>
        </w:rPr>
      </w:pPr>
      <w:r>
        <w:rPr>
          <w:lang w:eastAsia="fi-FI"/>
        </w:rPr>
        <w:tab/>
        <w:t>try</w:t>
      </w:r>
    </w:p>
    <w:p w14:paraId="4695F7AF" w14:textId="77777777" w:rsidR="00B555DB" w:rsidRDefault="00B555DB" w:rsidP="00B555DB">
      <w:pPr>
        <w:pStyle w:val="SourceCode"/>
        <w:rPr>
          <w:lang w:eastAsia="fi-FI"/>
        </w:rPr>
      </w:pPr>
      <w:r>
        <w:rPr>
          <w:lang w:eastAsia="fi-FI"/>
        </w:rPr>
        <w:tab/>
        <w:t>{</w:t>
      </w:r>
    </w:p>
    <w:p w14:paraId="024BD469" w14:textId="77777777" w:rsidR="00B555DB" w:rsidRDefault="00B555DB" w:rsidP="00B555DB">
      <w:pPr>
        <w:pStyle w:val="SourceCode"/>
        <w:rPr>
          <w:lang w:eastAsia="fi-FI"/>
        </w:rPr>
      </w:pPr>
      <w:r>
        <w:rPr>
          <w:lang w:eastAsia="fi-FI"/>
        </w:rPr>
        <w:tab/>
      </w:r>
      <w:r>
        <w:rPr>
          <w:lang w:eastAsia="fi-FI"/>
        </w:rPr>
        <w:tab/>
        <w:t>var exceptionTask = GetExceptionTask();</w:t>
      </w:r>
    </w:p>
    <w:p w14:paraId="32207FD6" w14:textId="77777777" w:rsidR="00B555DB" w:rsidRDefault="00B555DB" w:rsidP="00B555DB">
      <w:pPr>
        <w:pStyle w:val="SourceCode"/>
        <w:rPr>
          <w:lang w:eastAsia="fi-FI"/>
        </w:rPr>
      </w:pPr>
      <w:r>
        <w:rPr>
          <w:lang w:eastAsia="fi-FI"/>
        </w:rPr>
        <w:tab/>
      </w:r>
      <w:r>
        <w:rPr>
          <w:lang w:eastAsia="fi-FI"/>
        </w:rPr>
        <w:tab/>
        <w:t>exceptionTask.Wait();</w:t>
      </w:r>
    </w:p>
    <w:p w14:paraId="23D4F75C" w14:textId="77777777" w:rsidR="00B555DB" w:rsidRDefault="00B555DB" w:rsidP="00B555DB">
      <w:pPr>
        <w:pStyle w:val="SourceCode"/>
        <w:rPr>
          <w:lang w:eastAsia="fi-FI"/>
        </w:rPr>
      </w:pPr>
      <w:r>
        <w:rPr>
          <w:lang w:eastAsia="fi-FI"/>
        </w:rPr>
        <w:tab/>
        <w:t>}</w:t>
      </w:r>
    </w:p>
    <w:p w14:paraId="3C223AE5" w14:textId="77777777" w:rsidR="00B555DB" w:rsidRDefault="00B555DB" w:rsidP="00B555DB">
      <w:pPr>
        <w:pStyle w:val="SourceCode"/>
        <w:rPr>
          <w:lang w:eastAsia="fi-FI"/>
        </w:rPr>
      </w:pPr>
      <w:r>
        <w:rPr>
          <w:lang w:eastAsia="fi-FI"/>
        </w:rPr>
        <w:tab/>
        <w:t>catch (Exception e)</w:t>
      </w:r>
    </w:p>
    <w:p w14:paraId="083A3F0F" w14:textId="77777777" w:rsidR="00B555DB" w:rsidRDefault="00B555DB" w:rsidP="00B555DB">
      <w:pPr>
        <w:pStyle w:val="SourceCode"/>
        <w:rPr>
          <w:lang w:eastAsia="fi-FI"/>
        </w:rPr>
      </w:pPr>
      <w:r>
        <w:rPr>
          <w:lang w:eastAsia="fi-FI"/>
        </w:rPr>
        <w:tab/>
        <w:t>{</w:t>
      </w:r>
      <w:bookmarkStart w:id="23" w:name="_GoBack"/>
      <w:bookmarkEnd w:id="23"/>
    </w:p>
    <w:p w14:paraId="3D91CA16" w14:textId="77777777" w:rsidR="00B555DB" w:rsidRDefault="00B555DB" w:rsidP="00B555DB">
      <w:pPr>
        <w:pStyle w:val="SourceCode"/>
        <w:rPr>
          <w:lang w:eastAsia="fi-FI"/>
        </w:rPr>
      </w:pPr>
      <w:r>
        <w:rPr>
          <w:lang w:eastAsia="fi-FI"/>
        </w:rPr>
        <w:tab/>
      </w:r>
      <w:r>
        <w:rPr>
          <w:lang w:eastAsia="fi-FI"/>
        </w:rPr>
        <w:tab/>
        <w:t>MyLogger.Log($"Exception {e.GetType()}");</w:t>
      </w:r>
    </w:p>
    <w:p w14:paraId="1D028B35" w14:textId="77777777" w:rsidR="00B555DB" w:rsidRDefault="00B555DB" w:rsidP="00B555DB">
      <w:pPr>
        <w:pStyle w:val="SourceCode"/>
        <w:rPr>
          <w:lang w:eastAsia="fi-FI"/>
        </w:rPr>
      </w:pPr>
      <w:r>
        <w:rPr>
          <w:lang w:eastAsia="fi-FI"/>
        </w:rPr>
        <w:tab/>
      </w:r>
      <w:r>
        <w:rPr>
          <w:lang w:eastAsia="fi-FI"/>
        </w:rPr>
        <w:tab/>
        <w:t>MyLogger.Log($"Inner exception {e.InnerException.GetType()}");</w:t>
      </w:r>
      <w:r>
        <w:rPr>
          <w:lang w:eastAsia="fi-FI"/>
        </w:rPr>
        <w:tab/>
        <w:t>}</w:t>
      </w:r>
    </w:p>
    <w:p w14:paraId="05A3223C" w14:textId="77777777" w:rsidR="00B555DB" w:rsidRDefault="00B555DB" w:rsidP="00B555DB">
      <w:pPr>
        <w:pStyle w:val="SourceCode"/>
        <w:rPr>
          <w:lang w:eastAsia="fi-FI"/>
        </w:rPr>
      </w:pPr>
      <w:r>
        <w:rPr>
          <w:lang w:eastAsia="fi-FI"/>
        </w:rPr>
        <w:t>}</w:t>
      </w:r>
    </w:p>
    <w:p w14:paraId="5E651131" w14:textId="77777777" w:rsidR="00B555DB" w:rsidRDefault="00B555DB" w:rsidP="00B555DB">
      <w:pPr>
        <w:pStyle w:val="SourceCode"/>
        <w:rPr>
          <w:lang w:eastAsia="fi-FI"/>
        </w:rPr>
      </w:pPr>
    </w:p>
    <w:p w14:paraId="665163E2" w14:textId="77777777" w:rsidR="00B555DB" w:rsidRDefault="00B555DB" w:rsidP="00B555DB">
      <w:pPr>
        <w:rPr>
          <w:lang w:eastAsia="fi-FI"/>
        </w:rPr>
      </w:pPr>
      <w:r>
        <w:rPr>
          <w:lang w:eastAsia="fi-FI"/>
        </w:rPr>
        <w:t xml:space="preserve">Because a task can cause multiple exceptions calling Wait or </w:t>
      </w:r>
      <w:proofErr w:type="spellStart"/>
      <w:r>
        <w:rPr>
          <w:lang w:eastAsia="fi-FI"/>
        </w:rPr>
        <w:t>GetResult</w:t>
      </w:r>
      <w:proofErr w:type="spellEnd"/>
      <w:r>
        <w:rPr>
          <w:lang w:eastAsia="fi-FI"/>
        </w:rPr>
        <w:t xml:space="preserve"> results in any exceptions being wrapped by an </w:t>
      </w:r>
      <w:proofErr w:type="spellStart"/>
      <w:r>
        <w:rPr>
          <w:lang w:eastAsia="fi-FI"/>
        </w:rPr>
        <w:t>AggregateException</w:t>
      </w:r>
      <w:proofErr w:type="spellEnd"/>
      <w:r>
        <w:rPr>
          <w:lang w:eastAsia="fi-FI"/>
        </w:rPr>
        <w:t xml:space="preserve">. </w:t>
      </w:r>
    </w:p>
    <w:p w14:paraId="5B71C232"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3633E3FD" w14:textId="77777777" w:rsidR="00B555DB" w:rsidRDefault="00B555DB" w:rsidP="00B555DB">
      <w:pPr>
        <w:pStyle w:val="Heading3"/>
        <w:rPr>
          <w:lang w:eastAsia="fi-FI"/>
        </w:rPr>
      </w:pPr>
      <w:r>
        <w:rPr>
          <w:lang w:eastAsia="fi-FI"/>
        </w:rPr>
        <w:lastRenderedPageBreak/>
        <w:t>Cancelling Tasks</w:t>
      </w:r>
    </w:p>
    <w:p w14:paraId="7FBE22FE" w14:textId="77777777" w:rsidR="00B555DB" w:rsidRDefault="00B555DB" w:rsidP="00B555DB">
      <w:pPr>
        <w:rPr>
          <w:lang w:eastAsia="fi-FI"/>
        </w:rPr>
      </w:pPr>
      <w:r>
        <w:rPr>
          <w:lang w:eastAsia="fi-FI"/>
        </w:rPr>
        <w:t xml:space="preserve">The threading API provides two types that standardise cancellation </w:t>
      </w:r>
    </w:p>
    <w:p w14:paraId="3C51726B" w14:textId="77777777" w:rsidR="00B555DB" w:rsidRDefault="00B555DB" w:rsidP="0031318E">
      <w:pPr>
        <w:pStyle w:val="ListParagraph"/>
        <w:numPr>
          <w:ilvl w:val="0"/>
          <w:numId w:val="11"/>
        </w:numPr>
        <w:rPr>
          <w:lang w:eastAsia="fi-FI"/>
        </w:rPr>
      </w:pPr>
      <w:r>
        <w:rPr>
          <w:lang w:eastAsia="fi-FI"/>
        </w:rPr>
        <w:t xml:space="preserve">CancellationTokenSource </w:t>
      </w:r>
    </w:p>
    <w:p w14:paraId="1B9F4E5C" w14:textId="77777777" w:rsidR="00B555DB" w:rsidRDefault="00B555DB" w:rsidP="0031318E">
      <w:pPr>
        <w:pStyle w:val="ListParagraph"/>
        <w:numPr>
          <w:ilvl w:val="0"/>
          <w:numId w:val="11"/>
        </w:numPr>
        <w:rPr>
          <w:lang w:eastAsia="fi-FI"/>
        </w:rPr>
      </w:pPr>
      <w:r>
        <w:rPr>
          <w:lang w:eastAsia="fi-FI"/>
        </w:rPr>
        <w:t>CancellationToken</w:t>
      </w:r>
    </w:p>
    <w:p w14:paraId="498DF0F2" w14:textId="77777777" w:rsidR="00B555DB" w:rsidRDefault="00B555DB" w:rsidP="00B555DB">
      <w:pPr>
        <w:rPr>
          <w:lang w:eastAsia="fi-FI"/>
        </w:rPr>
      </w:pPr>
      <w:r>
        <w:rPr>
          <w:lang w:eastAsia="fi-FI"/>
        </w:rPr>
        <w:t xml:space="preserve">By using two types the API seeks to separate the responsibilities of listening to and responding to cancellation events from the raising of cancellations. The following code shows a simple use </w:t>
      </w:r>
      <w:proofErr w:type="gramStart"/>
      <w:r>
        <w:rPr>
          <w:lang w:eastAsia="fi-FI"/>
        </w:rPr>
        <w:t>case .</w:t>
      </w:r>
      <w:proofErr w:type="gramEnd"/>
      <w:r>
        <w:rPr>
          <w:lang w:eastAsia="fi-FI"/>
        </w:rPr>
        <w:t xml:space="preserve"> </w:t>
      </w:r>
    </w:p>
    <w:p w14:paraId="65613F5D" w14:textId="401A9A44"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21</w:t>
      </w:r>
      <w:r>
        <w:rPr>
          <w:noProof/>
        </w:rPr>
        <w:fldChar w:fldCharType="end"/>
      </w:r>
      <w:r>
        <w:t xml:space="preserve"> Cancelling Tasks</w:t>
      </w:r>
    </w:p>
    <w:p w14:paraId="5EC8CF9D" w14:textId="77777777" w:rsidR="00B555DB" w:rsidRDefault="00B555DB" w:rsidP="00B555DB">
      <w:pPr>
        <w:pStyle w:val="SourceCode"/>
        <w:rPr>
          <w:lang w:eastAsia="fi-FI"/>
        </w:rPr>
      </w:pPr>
      <w:r>
        <w:rPr>
          <w:lang w:eastAsia="fi-FI"/>
        </w:rPr>
        <w:t>void Main()</w:t>
      </w:r>
    </w:p>
    <w:p w14:paraId="58D1AB67" w14:textId="77777777" w:rsidR="00B555DB" w:rsidRDefault="00B555DB" w:rsidP="00B555DB">
      <w:pPr>
        <w:pStyle w:val="SourceCode"/>
        <w:rPr>
          <w:lang w:eastAsia="fi-FI"/>
        </w:rPr>
      </w:pPr>
      <w:r>
        <w:rPr>
          <w:lang w:eastAsia="fi-FI"/>
        </w:rPr>
        <w:t>{</w:t>
      </w:r>
    </w:p>
    <w:p w14:paraId="7EA9616F" w14:textId="77777777" w:rsidR="00B555DB" w:rsidRDefault="00B555DB" w:rsidP="00B555DB">
      <w:pPr>
        <w:pStyle w:val="SourceCode"/>
        <w:rPr>
          <w:lang w:eastAsia="fi-FI"/>
        </w:rPr>
      </w:pPr>
      <w:r>
        <w:rPr>
          <w:lang w:eastAsia="fi-FI"/>
        </w:rPr>
        <w:tab/>
      </w:r>
      <w:r>
        <w:rPr>
          <w:lang w:eastAsia="fi-FI"/>
        </w:rPr>
        <w:sym w:font="Wingdings" w:char="F08C"/>
      </w:r>
    </w:p>
    <w:p w14:paraId="430BE96B" w14:textId="77777777" w:rsidR="00B555DB" w:rsidRDefault="00B555DB" w:rsidP="00B555DB">
      <w:pPr>
        <w:pStyle w:val="SourceCode"/>
        <w:rPr>
          <w:lang w:eastAsia="fi-FI"/>
        </w:rPr>
      </w:pPr>
      <w:r>
        <w:rPr>
          <w:lang w:eastAsia="fi-FI"/>
        </w:rPr>
        <w:tab/>
        <w:t>var source = new CancellationTokenSource();</w:t>
      </w:r>
    </w:p>
    <w:p w14:paraId="3B067EB8" w14:textId="77777777" w:rsidR="00B555DB" w:rsidRDefault="00B555DB" w:rsidP="00B555DB">
      <w:pPr>
        <w:pStyle w:val="SourceCode"/>
        <w:rPr>
          <w:lang w:eastAsia="fi-FI"/>
        </w:rPr>
      </w:pPr>
    </w:p>
    <w:p w14:paraId="03383250" w14:textId="77777777" w:rsidR="00B555DB" w:rsidRDefault="00B555DB" w:rsidP="00B555DB">
      <w:pPr>
        <w:pStyle w:val="SourceCode"/>
        <w:rPr>
          <w:lang w:eastAsia="fi-FI"/>
        </w:rPr>
      </w:pPr>
      <w:r>
        <w:rPr>
          <w:lang w:eastAsia="fi-FI"/>
        </w:rPr>
        <w:tab/>
      </w:r>
      <w:r>
        <w:rPr>
          <w:lang w:eastAsia="fi-FI"/>
        </w:rPr>
        <w:sym w:font="Wingdings" w:char="F08D"/>
      </w:r>
    </w:p>
    <w:p w14:paraId="1DEED5E5" w14:textId="77777777" w:rsidR="00B555DB" w:rsidRDefault="00B555DB" w:rsidP="00B555DB">
      <w:pPr>
        <w:pStyle w:val="SourceCode"/>
        <w:rPr>
          <w:lang w:eastAsia="fi-FI"/>
        </w:rPr>
      </w:pPr>
      <w:r>
        <w:rPr>
          <w:lang w:eastAsia="fi-FI"/>
        </w:rPr>
        <w:t xml:space="preserve"> </w:t>
      </w:r>
      <w:r>
        <w:rPr>
          <w:lang w:eastAsia="fi-FI"/>
        </w:rPr>
        <w:tab/>
        <w:t>Task t = LongRunningAsyncMethod(source.Token);</w:t>
      </w:r>
    </w:p>
    <w:p w14:paraId="6E9079D3" w14:textId="77777777" w:rsidR="00B555DB" w:rsidRDefault="00B555DB" w:rsidP="00B555DB">
      <w:pPr>
        <w:pStyle w:val="SourceCode"/>
        <w:rPr>
          <w:lang w:eastAsia="fi-FI"/>
        </w:rPr>
      </w:pPr>
      <w:r>
        <w:rPr>
          <w:lang w:eastAsia="fi-FI"/>
        </w:rPr>
        <w:tab/>
      </w:r>
    </w:p>
    <w:p w14:paraId="379E7702" w14:textId="77777777" w:rsidR="00B555DB" w:rsidRDefault="00B555DB" w:rsidP="00B555DB">
      <w:pPr>
        <w:pStyle w:val="SourceCode"/>
        <w:rPr>
          <w:lang w:eastAsia="fi-FI"/>
        </w:rPr>
      </w:pPr>
      <w:r>
        <w:rPr>
          <w:lang w:eastAsia="fi-FI"/>
        </w:rPr>
        <w:tab/>
      </w:r>
      <w:r>
        <w:rPr>
          <w:lang w:eastAsia="fi-FI"/>
        </w:rPr>
        <w:sym w:font="Wingdings" w:char="F08E"/>
      </w:r>
    </w:p>
    <w:p w14:paraId="55485C2B" w14:textId="77777777" w:rsidR="00B555DB" w:rsidRDefault="00B555DB" w:rsidP="00B555DB">
      <w:pPr>
        <w:pStyle w:val="SourceCode"/>
        <w:rPr>
          <w:lang w:eastAsia="fi-FI"/>
        </w:rPr>
      </w:pPr>
      <w:r>
        <w:rPr>
          <w:lang w:eastAsia="fi-FI"/>
        </w:rPr>
        <w:tab/>
        <w:t>source.CancelAfter(2);</w:t>
      </w:r>
    </w:p>
    <w:p w14:paraId="5404D2A8" w14:textId="77777777" w:rsidR="00B555DB" w:rsidRDefault="00B555DB" w:rsidP="00B555DB">
      <w:pPr>
        <w:pStyle w:val="SourceCode"/>
        <w:rPr>
          <w:lang w:eastAsia="fi-FI"/>
        </w:rPr>
      </w:pPr>
    </w:p>
    <w:p w14:paraId="58126C98" w14:textId="77777777" w:rsidR="00B555DB" w:rsidRDefault="00B555DB" w:rsidP="00B555DB">
      <w:pPr>
        <w:pStyle w:val="SourceCode"/>
        <w:rPr>
          <w:lang w:eastAsia="fi-FI"/>
        </w:rPr>
      </w:pPr>
      <w:r>
        <w:rPr>
          <w:lang w:eastAsia="fi-FI"/>
        </w:rPr>
        <w:tab/>
        <w:t>try</w:t>
      </w:r>
    </w:p>
    <w:p w14:paraId="55DCDCD5" w14:textId="77777777" w:rsidR="00B555DB" w:rsidRDefault="00B555DB" w:rsidP="00B555DB">
      <w:pPr>
        <w:pStyle w:val="SourceCode"/>
        <w:rPr>
          <w:lang w:eastAsia="fi-FI"/>
        </w:rPr>
      </w:pPr>
      <w:r>
        <w:rPr>
          <w:lang w:eastAsia="fi-FI"/>
        </w:rPr>
        <w:tab/>
        <w:t>{</w:t>
      </w:r>
    </w:p>
    <w:p w14:paraId="1510BA83" w14:textId="77777777" w:rsidR="00B555DB" w:rsidRDefault="00B555DB" w:rsidP="00B555DB">
      <w:pPr>
        <w:pStyle w:val="SourceCode"/>
        <w:rPr>
          <w:lang w:eastAsia="fi-FI"/>
        </w:rPr>
      </w:pPr>
      <w:r>
        <w:rPr>
          <w:lang w:eastAsia="fi-FI"/>
        </w:rPr>
        <w:tab/>
      </w:r>
      <w:r>
        <w:rPr>
          <w:lang w:eastAsia="fi-FI"/>
        </w:rPr>
        <w:tab/>
      </w:r>
      <w:r>
        <w:rPr>
          <w:lang w:eastAsia="fi-FI"/>
        </w:rPr>
        <w:sym w:font="Wingdings" w:char="F08F"/>
      </w:r>
    </w:p>
    <w:p w14:paraId="3DCFF2FB" w14:textId="77777777" w:rsidR="00B555DB" w:rsidRDefault="00B555DB" w:rsidP="00B555DB">
      <w:pPr>
        <w:pStyle w:val="SourceCode"/>
        <w:rPr>
          <w:lang w:eastAsia="fi-FI"/>
        </w:rPr>
      </w:pPr>
      <w:r>
        <w:rPr>
          <w:lang w:eastAsia="fi-FI"/>
        </w:rPr>
        <w:tab/>
      </w:r>
      <w:r>
        <w:rPr>
          <w:lang w:eastAsia="fi-FI"/>
        </w:rPr>
        <w:tab/>
        <w:t>t.Wait();</w:t>
      </w:r>
    </w:p>
    <w:p w14:paraId="6DA95448" w14:textId="77777777" w:rsidR="00B555DB" w:rsidRDefault="00B555DB" w:rsidP="00B555DB">
      <w:pPr>
        <w:pStyle w:val="SourceCode"/>
        <w:rPr>
          <w:lang w:eastAsia="fi-FI"/>
        </w:rPr>
      </w:pPr>
      <w:r>
        <w:rPr>
          <w:lang w:eastAsia="fi-FI"/>
        </w:rPr>
        <w:tab/>
        <w:t>}</w:t>
      </w:r>
    </w:p>
    <w:p w14:paraId="14134AD7" w14:textId="77777777" w:rsidR="00B555DB" w:rsidRDefault="00B555DB" w:rsidP="00B555DB">
      <w:pPr>
        <w:pStyle w:val="SourceCode"/>
        <w:rPr>
          <w:lang w:eastAsia="fi-FI"/>
        </w:rPr>
      </w:pPr>
      <w:r>
        <w:rPr>
          <w:lang w:eastAsia="fi-FI"/>
        </w:rPr>
        <w:tab/>
        <w:t>catch (Exception ex)</w:t>
      </w:r>
    </w:p>
    <w:p w14:paraId="432AD72C" w14:textId="77777777" w:rsidR="00B555DB" w:rsidRDefault="00B555DB" w:rsidP="00B555DB">
      <w:pPr>
        <w:pStyle w:val="SourceCode"/>
        <w:rPr>
          <w:lang w:eastAsia="fi-FI"/>
        </w:rPr>
      </w:pPr>
      <w:r>
        <w:rPr>
          <w:lang w:eastAsia="fi-FI"/>
        </w:rPr>
        <w:tab/>
        <w:t>{</w:t>
      </w:r>
    </w:p>
    <w:p w14:paraId="5D8D8E3F" w14:textId="77777777" w:rsidR="00B555DB" w:rsidRDefault="00B555DB" w:rsidP="00B555DB">
      <w:pPr>
        <w:pStyle w:val="SourceCode"/>
        <w:rPr>
          <w:lang w:eastAsia="fi-FI"/>
        </w:rPr>
      </w:pPr>
      <w:r>
        <w:rPr>
          <w:lang w:eastAsia="fi-FI"/>
        </w:rPr>
        <w:tab/>
      </w:r>
      <w:r>
        <w:rPr>
          <w:lang w:eastAsia="fi-FI"/>
        </w:rPr>
        <w:tab/>
        <w:t>Console.WriteLine($"Caught {ex.InnerException}");</w:t>
      </w:r>
    </w:p>
    <w:p w14:paraId="1A96E9DF" w14:textId="77777777" w:rsidR="00B555DB" w:rsidRDefault="00B555DB" w:rsidP="00B555DB">
      <w:pPr>
        <w:pStyle w:val="SourceCode"/>
        <w:rPr>
          <w:lang w:eastAsia="fi-FI"/>
        </w:rPr>
      </w:pPr>
      <w:r>
        <w:rPr>
          <w:lang w:eastAsia="fi-FI"/>
        </w:rPr>
        <w:tab/>
        <w:t>}</w:t>
      </w:r>
    </w:p>
    <w:p w14:paraId="2A96C177" w14:textId="77777777" w:rsidR="00B555DB" w:rsidRDefault="00B555DB" w:rsidP="00B555DB">
      <w:pPr>
        <w:pStyle w:val="SourceCode"/>
        <w:rPr>
          <w:lang w:eastAsia="fi-FI"/>
        </w:rPr>
      </w:pPr>
    </w:p>
    <w:p w14:paraId="7488C792" w14:textId="77777777" w:rsidR="00B555DB" w:rsidRDefault="00B555DB" w:rsidP="00B555DB">
      <w:pPr>
        <w:pStyle w:val="SourceCode"/>
        <w:rPr>
          <w:lang w:eastAsia="fi-FI"/>
        </w:rPr>
      </w:pPr>
      <w:r>
        <w:rPr>
          <w:lang w:eastAsia="fi-FI"/>
        </w:rPr>
        <w:tab/>
        <w:t>Console.WriteLine($"Final status: {t.Status}");</w:t>
      </w:r>
    </w:p>
    <w:p w14:paraId="3E5D27F9" w14:textId="77777777" w:rsidR="00B555DB" w:rsidRDefault="00B555DB" w:rsidP="00B555DB">
      <w:pPr>
        <w:pStyle w:val="SourceCode"/>
        <w:rPr>
          <w:lang w:eastAsia="fi-FI"/>
        </w:rPr>
      </w:pPr>
      <w:r>
        <w:rPr>
          <w:lang w:eastAsia="fi-FI"/>
        </w:rPr>
        <w:t>}</w:t>
      </w:r>
    </w:p>
    <w:p w14:paraId="16D33FB8" w14:textId="77777777" w:rsidR="00B555DB" w:rsidRDefault="00B555DB" w:rsidP="00B555DB">
      <w:pPr>
        <w:pStyle w:val="SourceCode"/>
        <w:rPr>
          <w:lang w:eastAsia="fi-FI"/>
        </w:rPr>
      </w:pPr>
    </w:p>
    <w:p w14:paraId="41403B87" w14:textId="77777777" w:rsidR="00B555DB" w:rsidRDefault="00B555DB" w:rsidP="00B555DB">
      <w:pPr>
        <w:pStyle w:val="SourceCode"/>
        <w:rPr>
          <w:lang w:eastAsia="fi-FI"/>
        </w:rPr>
      </w:pPr>
      <w:r>
        <w:rPr>
          <w:lang w:eastAsia="fi-FI"/>
        </w:rPr>
        <w:t>static async Task LongRunningAsyncMethod(CancellationToken token)</w:t>
      </w:r>
    </w:p>
    <w:p w14:paraId="58388109" w14:textId="77777777" w:rsidR="00B555DB" w:rsidRDefault="00B555DB" w:rsidP="00B555DB">
      <w:pPr>
        <w:pStyle w:val="SourceCode"/>
        <w:rPr>
          <w:lang w:eastAsia="fi-FI"/>
        </w:rPr>
      </w:pPr>
      <w:r>
        <w:rPr>
          <w:lang w:eastAsia="fi-FI"/>
        </w:rPr>
        <w:t xml:space="preserve">{ </w:t>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r>
      <w:r>
        <w:rPr>
          <w:lang w:eastAsia="fi-FI"/>
        </w:rPr>
        <w:tab/>
        <w:t xml:space="preserve"> </w:t>
      </w:r>
      <w:r>
        <w:rPr>
          <w:lang w:eastAsia="fi-FI"/>
        </w:rPr>
        <w:sym w:font="Wingdings" w:char="F08D"/>
      </w:r>
    </w:p>
    <w:p w14:paraId="0ABB0BB1" w14:textId="77777777" w:rsidR="00B555DB" w:rsidRDefault="00B555DB" w:rsidP="00B555DB">
      <w:pPr>
        <w:pStyle w:val="SourceCode"/>
        <w:rPr>
          <w:lang w:eastAsia="fi-FI"/>
        </w:rPr>
      </w:pPr>
      <w:r>
        <w:rPr>
          <w:lang w:eastAsia="fi-FI"/>
        </w:rPr>
        <w:tab/>
        <w:t>await Task.Delay(TimeSpan.FromSeconds(20), token);</w:t>
      </w:r>
    </w:p>
    <w:p w14:paraId="44BC3B79" w14:textId="77777777" w:rsidR="00B555DB" w:rsidRDefault="00B555DB" w:rsidP="00B555DB">
      <w:pPr>
        <w:pStyle w:val="SourceCode"/>
        <w:rPr>
          <w:lang w:eastAsia="fi-FI"/>
        </w:rPr>
      </w:pPr>
      <w:r>
        <w:rPr>
          <w:lang w:eastAsia="fi-FI"/>
        </w:rPr>
        <w:t>}</w:t>
      </w:r>
    </w:p>
    <w:p w14:paraId="04427750" w14:textId="77777777" w:rsidR="00B555DB" w:rsidRDefault="00B555DB" w:rsidP="00B555DB">
      <w:pPr>
        <w:rPr>
          <w:lang w:eastAsia="fi-FI"/>
        </w:rPr>
      </w:pPr>
    </w:p>
    <w:p w14:paraId="04E7F030" w14:textId="77777777" w:rsidR="00B555DB" w:rsidRDefault="00B555DB" w:rsidP="00B555DB">
      <w:pPr>
        <w:rPr>
          <w:lang w:eastAsia="fi-FI"/>
        </w:rPr>
      </w:pPr>
      <w:r>
        <w:rPr>
          <w:lang w:eastAsia="fi-FI"/>
        </w:rPr>
        <w:sym w:font="Wingdings" w:char="F08C"/>
      </w:r>
      <w:r>
        <w:rPr>
          <w:lang w:eastAsia="fi-FI"/>
        </w:rPr>
        <w:t xml:space="preserve"> We start off by creating a CancellationTokenSource which we then pass into a long running operation </w:t>
      </w:r>
      <w:r>
        <w:rPr>
          <w:lang w:eastAsia="fi-FI"/>
        </w:rPr>
        <w:sym w:font="Wingdings" w:char="F08D"/>
      </w:r>
      <w:r>
        <w:rPr>
          <w:lang w:eastAsia="fi-FI"/>
        </w:rPr>
        <w:t xml:space="preserve"> that will take about 20 seconds to run. We then instruct the CancellationTokenSource to carry out a cancellation after 2 seconds </w:t>
      </w:r>
      <w:r>
        <w:rPr>
          <w:lang w:eastAsia="fi-FI"/>
        </w:rPr>
        <w:sym w:font="Wingdings" w:char="F08E"/>
      </w:r>
      <w:r>
        <w:rPr>
          <w:lang w:eastAsia="fi-FI"/>
        </w:rPr>
        <w:t xml:space="preserve"> and then carry out a wait on the task </w:t>
      </w:r>
      <w:r>
        <w:rPr>
          <w:lang w:eastAsia="fi-FI"/>
        </w:rPr>
        <w:sym w:font="Wingdings" w:char="F08F"/>
      </w:r>
      <w:r>
        <w:rPr>
          <w:lang w:eastAsia="fi-FI"/>
        </w:rPr>
        <w:t>. The output from executing this fragment is</w:t>
      </w:r>
    </w:p>
    <w:p w14:paraId="50F616C9" w14:textId="77777777" w:rsidR="00B555DB" w:rsidRDefault="00B555DB" w:rsidP="00B555DB">
      <w:pPr>
        <w:pStyle w:val="SourceCode"/>
        <w:rPr>
          <w:lang w:eastAsia="fi-FI"/>
        </w:rPr>
      </w:pPr>
      <w:r>
        <w:rPr>
          <w:lang w:eastAsia="fi-FI"/>
        </w:rPr>
        <w:t>Caught System.Threading.Tasks.TaskCanceledException: A task was canceled.</w:t>
      </w:r>
    </w:p>
    <w:p w14:paraId="0BD50373" w14:textId="77777777" w:rsidR="00B555DB" w:rsidRDefault="00B555DB" w:rsidP="00B555DB">
      <w:pPr>
        <w:pStyle w:val="SourceCode"/>
        <w:rPr>
          <w:rFonts w:asciiTheme="majorHAnsi" w:eastAsiaTheme="majorEastAsia" w:hAnsiTheme="majorHAnsi" w:cstheme="majorBidi"/>
          <w:color w:val="31378B" w:themeColor="text2"/>
          <w:sz w:val="36"/>
          <w:szCs w:val="30"/>
          <w:lang w:eastAsia="fi-FI"/>
        </w:rPr>
      </w:pPr>
      <w:r>
        <w:rPr>
          <w:lang w:eastAsia="fi-FI"/>
        </w:rPr>
        <w:t xml:space="preserve">Final status: Canceled </w:t>
      </w:r>
      <w:r>
        <w:rPr>
          <w:lang w:eastAsia="fi-FI"/>
        </w:rPr>
        <w:br w:type="page"/>
      </w:r>
    </w:p>
    <w:p w14:paraId="05F211DF" w14:textId="77777777" w:rsidR="00B555DB" w:rsidRDefault="00B555DB" w:rsidP="00B555DB">
      <w:pPr>
        <w:pStyle w:val="Heading2"/>
        <w:rPr>
          <w:lang w:eastAsia="fi-FI"/>
        </w:rPr>
      </w:pPr>
      <w:r>
        <w:rPr>
          <w:lang w:eastAsia="fi-FI"/>
        </w:rPr>
        <w:lastRenderedPageBreak/>
        <w:t>Awaiters</w:t>
      </w:r>
    </w:p>
    <w:p w14:paraId="32A4493E" w14:textId="77777777" w:rsidR="00B555DB" w:rsidRDefault="00B555DB" w:rsidP="00B555DB">
      <w:pPr>
        <w:rPr>
          <w:lang w:eastAsia="fi-FI"/>
        </w:rPr>
      </w:pPr>
      <w:r>
        <w:rPr>
          <w:lang w:eastAsia="fi-FI"/>
        </w:rPr>
        <w:t>Awaiters provide another way of specifying a continuation. In the following code the task inside the OnCompleted handler is a continuation which is this example is executed on the same thread that the task was executing on</w:t>
      </w:r>
    </w:p>
    <w:p w14:paraId="639A8FF6" w14:textId="4EBF48D7"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22</w:t>
      </w:r>
      <w:r>
        <w:rPr>
          <w:noProof/>
        </w:rPr>
        <w:fldChar w:fldCharType="end"/>
      </w:r>
      <w:r>
        <w:t xml:space="preserve"> Basic </w:t>
      </w:r>
      <w:proofErr w:type="spellStart"/>
      <w:r>
        <w:t>Awaiter</w:t>
      </w:r>
      <w:proofErr w:type="spellEnd"/>
      <w:r>
        <w:t xml:space="preserve"> Example</w:t>
      </w:r>
    </w:p>
    <w:p w14:paraId="3B91B24D" w14:textId="77777777" w:rsidR="00B555DB" w:rsidRDefault="00B555DB" w:rsidP="00B555DB">
      <w:pPr>
        <w:pStyle w:val="SourceCode"/>
        <w:rPr>
          <w:lang w:eastAsia="fi-FI"/>
        </w:rPr>
      </w:pPr>
      <w:r>
        <w:rPr>
          <w:lang w:eastAsia="fi-FI"/>
        </w:rPr>
        <w:t>void Main()</w:t>
      </w:r>
    </w:p>
    <w:p w14:paraId="5F71F6F5" w14:textId="77777777" w:rsidR="00B555DB" w:rsidRDefault="00B555DB" w:rsidP="00B555DB">
      <w:pPr>
        <w:pStyle w:val="SourceCode"/>
        <w:rPr>
          <w:lang w:eastAsia="fi-FI"/>
        </w:rPr>
      </w:pPr>
      <w:r>
        <w:rPr>
          <w:lang w:eastAsia="fi-FI"/>
        </w:rPr>
        <w:t>{</w:t>
      </w:r>
    </w:p>
    <w:p w14:paraId="321BFDAE" w14:textId="77777777" w:rsidR="00B555DB" w:rsidRDefault="00B555DB" w:rsidP="00B555DB">
      <w:pPr>
        <w:pStyle w:val="SourceCode"/>
        <w:rPr>
          <w:lang w:eastAsia="fi-FI"/>
        </w:rPr>
      </w:pPr>
      <w:r>
        <w:rPr>
          <w:lang w:eastAsia="fi-FI"/>
        </w:rPr>
        <w:tab/>
      </w:r>
      <w:r>
        <w:rPr>
          <w:lang w:eastAsia="fi-FI"/>
        </w:rPr>
        <w:sym w:font="Wingdings" w:char="F08C"/>
      </w:r>
    </w:p>
    <w:p w14:paraId="76DFCC88" w14:textId="77777777" w:rsidR="00B555DB" w:rsidRDefault="00B555DB" w:rsidP="00B555DB">
      <w:pPr>
        <w:pStyle w:val="SourceCode"/>
        <w:rPr>
          <w:lang w:eastAsia="fi-FI"/>
        </w:rPr>
      </w:pPr>
      <w:r>
        <w:rPr>
          <w:lang w:eastAsia="fi-FI"/>
        </w:rPr>
        <w:tab/>
        <w:t>MyExtensions.SetupLog4Net();</w:t>
      </w:r>
    </w:p>
    <w:p w14:paraId="02B672D3" w14:textId="77777777" w:rsidR="00B555DB" w:rsidRDefault="00B555DB" w:rsidP="00B555DB">
      <w:pPr>
        <w:pStyle w:val="SourceCode"/>
        <w:rPr>
          <w:lang w:eastAsia="fi-FI"/>
        </w:rPr>
      </w:pPr>
      <w:r>
        <w:rPr>
          <w:lang w:eastAsia="fi-FI"/>
        </w:rPr>
        <w:tab/>
        <w:t>logger.Info("Main() started");</w:t>
      </w:r>
      <w:r>
        <w:rPr>
          <w:lang w:eastAsia="fi-FI"/>
        </w:rPr>
        <w:tab/>
      </w:r>
    </w:p>
    <w:p w14:paraId="2C5FAE0B" w14:textId="77777777" w:rsidR="00B555DB" w:rsidRDefault="00B555DB" w:rsidP="00B555DB">
      <w:pPr>
        <w:pStyle w:val="SourceCode"/>
        <w:rPr>
          <w:lang w:eastAsia="fi-FI"/>
        </w:rPr>
      </w:pPr>
    </w:p>
    <w:p w14:paraId="6DA4A7F9" w14:textId="77777777" w:rsidR="00B555DB" w:rsidRDefault="00B555DB" w:rsidP="00B555DB">
      <w:pPr>
        <w:pStyle w:val="SourceCode"/>
        <w:rPr>
          <w:lang w:eastAsia="fi-FI"/>
        </w:rPr>
      </w:pPr>
      <w:r>
        <w:rPr>
          <w:lang w:eastAsia="fi-FI"/>
        </w:rPr>
        <w:tab/>
        <w:t>Task&lt;double&gt; task = GetSpotPrice();</w:t>
      </w:r>
    </w:p>
    <w:p w14:paraId="60CCF357" w14:textId="77777777" w:rsidR="00B555DB" w:rsidRDefault="00B555DB" w:rsidP="00B555DB">
      <w:pPr>
        <w:pStyle w:val="SourceCode"/>
        <w:rPr>
          <w:lang w:eastAsia="fi-FI"/>
        </w:rPr>
      </w:pPr>
      <w:r>
        <w:rPr>
          <w:lang w:eastAsia="fi-FI"/>
        </w:rPr>
        <w:tab/>
      </w:r>
    </w:p>
    <w:p w14:paraId="31A0426C" w14:textId="77777777" w:rsidR="00B555DB" w:rsidRDefault="00B555DB" w:rsidP="00B555DB">
      <w:pPr>
        <w:pStyle w:val="SourceCode"/>
        <w:rPr>
          <w:lang w:eastAsia="fi-FI"/>
        </w:rPr>
      </w:pPr>
      <w:r>
        <w:rPr>
          <w:lang w:eastAsia="fi-FI"/>
        </w:rPr>
        <w:tab/>
        <w:t>TaskAwaiter&lt;double&gt; awaiter = task.GetAwaiter();</w:t>
      </w:r>
    </w:p>
    <w:p w14:paraId="6C20FFB3" w14:textId="77777777" w:rsidR="00B555DB" w:rsidRDefault="00B555DB" w:rsidP="00B555DB">
      <w:pPr>
        <w:pStyle w:val="SourceCode"/>
        <w:rPr>
          <w:lang w:eastAsia="fi-FI"/>
        </w:rPr>
      </w:pPr>
    </w:p>
    <w:p w14:paraId="48FE6765" w14:textId="77777777" w:rsidR="00B555DB" w:rsidRDefault="00B555DB" w:rsidP="00B555DB">
      <w:pPr>
        <w:pStyle w:val="SourceCode"/>
        <w:rPr>
          <w:lang w:eastAsia="fi-FI"/>
        </w:rPr>
      </w:pPr>
      <w:r>
        <w:rPr>
          <w:lang w:eastAsia="fi-FI"/>
        </w:rPr>
        <w:tab/>
        <w:t>awaiter.OnCompleted(() =&gt;</w:t>
      </w:r>
    </w:p>
    <w:p w14:paraId="62D160C9" w14:textId="77777777" w:rsidR="00B555DB" w:rsidRDefault="00B555DB" w:rsidP="00B555DB">
      <w:pPr>
        <w:pStyle w:val="SourceCode"/>
        <w:rPr>
          <w:lang w:eastAsia="fi-FI"/>
        </w:rPr>
      </w:pPr>
      <w:r>
        <w:rPr>
          <w:lang w:eastAsia="fi-FI"/>
        </w:rPr>
        <w:t xml:space="preserve">    {</w:t>
      </w:r>
    </w:p>
    <w:p w14:paraId="157AE9B8" w14:textId="77777777" w:rsidR="00B555DB" w:rsidRDefault="00B555DB" w:rsidP="00B555DB">
      <w:pPr>
        <w:pStyle w:val="SourceCode"/>
        <w:rPr>
          <w:lang w:eastAsia="fi-FI"/>
        </w:rPr>
      </w:pPr>
      <w:r>
        <w:rPr>
          <w:lang w:eastAsia="fi-FI"/>
        </w:rPr>
        <w:tab/>
      </w:r>
      <w:r>
        <w:rPr>
          <w:lang w:eastAsia="fi-FI"/>
        </w:rPr>
        <w:tab/>
      </w:r>
      <w:r>
        <w:rPr>
          <w:lang w:eastAsia="fi-FI"/>
        </w:rPr>
        <w:sym w:font="Wingdings" w:char="F08E"/>
      </w:r>
    </w:p>
    <w:p w14:paraId="2765047F" w14:textId="77777777" w:rsidR="00B555DB" w:rsidRDefault="00B555DB" w:rsidP="00B555DB">
      <w:pPr>
        <w:pStyle w:val="SourceCode"/>
        <w:rPr>
          <w:lang w:eastAsia="fi-FI"/>
        </w:rPr>
      </w:pPr>
      <w:r>
        <w:rPr>
          <w:lang w:eastAsia="fi-FI"/>
        </w:rPr>
        <w:tab/>
      </w:r>
      <w:r>
        <w:rPr>
          <w:lang w:eastAsia="fi-FI"/>
        </w:rPr>
        <w:tab/>
        <w:t>logger.Info(awaiter.GetResult());</w:t>
      </w:r>
    </w:p>
    <w:p w14:paraId="696A4F01" w14:textId="77777777" w:rsidR="00B555DB" w:rsidRDefault="00B555DB" w:rsidP="00B555DB">
      <w:pPr>
        <w:pStyle w:val="SourceCode"/>
        <w:rPr>
          <w:lang w:eastAsia="fi-FI"/>
        </w:rPr>
      </w:pPr>
      <w:r>
        <w:rPr>
          <w:lang w:eastAsia="fi-FI"/>
        </w:rPr>
        <w:t xml:space="preserve">    });</w:t>
      </w:r>
    </w:p>
    <w:p w14:paraId="2E65D585" w14:textId="77777777" w:rsidR="00B555DB" w:rsidRDefault="00B555DB" w:rsidP="00B555DB">
      <w:pPr>
        <w:pStyle w:val="SourceCode"/>
        <w:rPr>
          <w:lang w:eastAsia="fi-FI"/>
        </w:rPr>
      </w:pPr>
      <w:r>
        <w:rPr>
          <w:lang w:eastAsia="fi-FI"/>
        </w:rPr>
        <w:t>}</w:t>
      </w:r>
    </w:p>
    <w:p w14:paraId="13BD2856" w14:textId="77777777" w:rsidR="00B555DB" w:rsidRDefault="00B555DB" w:rsidP="00B555DB">
      <w:pPr>
        <w:pStyle w:val="SourceCode"/>
        <w:rPr>
          <w:lang w:eastAsia="fi-FI"/>
        </w:rPr>
      </w:pPr>
    </w:p>
    <w:p w14:paraId="5AC116A0" w14:textId="77777777" w:rsidR="00B555DB" w:rsidRDefault="00B555DB" w:rsidP="00B555DB">
      <w:pPr>
        <w:pStyle w:val="SourceCode"/>
        <w:rPr>
          <w:lang w:eastAsia="fi-FI"/>
        </w:rPr>
      </w:pPr>
    </w:p>
    <w:p w14:paraId="3C8DD87C" w14:textId="77777777" w:rsidR="00B555DB" w:rsidRDefault="00B555DB" w:rsidP="00B555DB">
      <w:pPr>
        <w:pStyle w:val="SourceCode"/>
        <w:rPr>
          <w:lang w:eastAsia="fi-FI"/>
        </w:rPr>
      </w:pPr>
      <w:r>
        <w:rPr>
          <w:lang w:eastAsia="fi-FI"/>
        </w:rPr>
        <w:t>public Task&lt;double&gt; GetSpotPrice()</w:t>
      </w:r>
    </w:p>
    <w:p w14:paraId="28B6D727" w14:textId="77777777" w:rsidR="00B555DB" w:rsidRDefault="00B555DB" w:rsidP="00B555DB">
      <w:pPr>
        <w:pStyle w:val="SourceCode"/>
        <w:rPr>
          <w:lang w:eastAsia="fi-FI"/>
        </w:rPr>
      </w:pPr>
      <w:r>
        <w:rPr>
          <w:lang w:eastAsia="fi-FI"/>
        </w:rPr>
        <w:t>{</w:t>
      </w:r>
    </w:p>
    <w:p w14:paraId="0968BF4C" w14:textId="77777777" w:rsidR="00B555DB" w:rsidRDefault="00B555DB" w:rsidP="00B555DB">
      <w:pPr>
        <w:pStyle w:val="SourceCode"/>
        <w:rPr>
          <w:lang w:eastAsia="fi-FI"/>
        </w:rPr>
      </w:pPr>
      <w:r>
        <w:rPr>
          <w:lang w:eastAsia="fi-FI"/>
        </w:rPr>
        <w:tab/>
        <w:t>return Task.Run(() =&gt;</w:t>
      </w:r>
    </w:p>
    <w:p w14:paraId="127F8F11" w14:textId="77777777" w:rsidR="00B555DB" w:rsidRDefault="00B555DB" w:rsidP="00B555DB">
      <w:pPr>
        <w:pStyle w:val="SourceCode"/>
        <w:rPr>
          <w:lang w:eastAsia="fi-FI"/>
        </w:rPr>
      </w:pPr>
      <w:r>
        <w:rPr>
          <w:lang w:eastAsia="fi-FI"/>
        </w:rPr>
        <w:tab/>
        <w:t>{</w:t>
      </w:r>
    </w:p>
    <w:p w14:paraId="42A04B74" w14:textId="77777777" w:rsidR="00B555DB" w:rsidRDefault="00B555DB" w:rsidP="00B555DB">
      <w:pPr>
        <w:pStyle w:val="SourceCode"/>
        <w:rPr>
          <w:lang w:eastAsia="fi-FI"/>
        </w:rPr>
      </w:pPr>
      <w:r>
        <w:rPr>
          <w:lang w:eastAsia="fi-FI"/>
        </w:rPr>
        <w:tab/>
      </w:r>
      <w:r>
        <w:rPr>
          <w:lang w:eastAsia="fi-FI"/>
        </w:rPr>
        <w:tab/>
      </w:r>
      <w:r>
        <w:rPr>
          <w:lang w:eastAsia="fi-FI"/>
        </w:rPr>
        <w:sym w:font="Wingdings" w:char="F08D"/>
      </w:r>
    </w:p>
    <w:p w14:paraId="1A7B7789" w14:textId="77777777" w:rsidR="00B555DB" w:rsidRDefault="00B555DB" w:rsidP="00B555DB">
      <w:pPr>
        <w:pStyle w:val="SourceCode"/>
        <w:rPr>
          <w:lang w:eastAsia="fi-FI"/>
        </w:rPr>
      </w:pPr>
      <w:r>
        <w:rPr>
          <w:lang w:eastAsia="fi-FI"/>
        </w:rPr>
        <w:tab/>
      </w:r>
      <w:r>
        <w:rPr>
          <w:lang w:eastAsia="fi-FI"/>
        </w:rPr>
        <w:tab/>
        <w:t>logger.Info("Task running");</w:t>
      </w:r>
    </w:p>
    <w:p w14:paraId="0DA586CF" w14:textId="77777777" w:rsidR="00B555DB" w:rsidRDefault="00B555DB" w:rsidP="00B555DB">
      <w:pPr>
        <w:pStyle w:val="SourceCode"/>
        <w:rPr>
          <w:lang w:eastAsia="fi-FI"/>
        </w:rPr>
      </w:pPr>
      <w:r>
        <w:rPr>
          <w:lang w:eastAsia="fi-FI"/>
        </w:rPr>
        <w:tab/>
      </w:r>
      <w:r>
        <w:rPr>
          <w:lang w:eastAsia="fi-FI"/>
        </w:rPr>
        <w:tab/>
        <w:t>return 110.0;</w:t>
      </w:r>
    </w:p>
    <w:p w14:paraId="223163FB" w14:textId="77777777" w:rsidR="00B555DB" w:rsidRDefault="00B555DB" w:rsidP="00B555DB">
      <w:pPr>
        <w:pStyle w:val="SourceCode"/>
        <w:rPr>
          <w:lang w:eastAsia="fi-FI"/>
        </w:rPr>
      </w:pPr>
      <w:r>
        <w:rPr>
          <w:lang w:eastAsia="fi-FI"/>
        </w:rPr>
        <w:tab/>
        <w:t>});</w:t>
      </w:r>
    </w:p>
    <w:p w14:paraId="5BD5512D" w14:textId="77777777" w:rsidR="00B555DB" w:rsidRDefault="00B555DB" w:rsidP="00B555DB">
      <w:pPr>
        <w:pStyle w:val="SourceCode"/>
        <w:rPr>
          <w:lang w:eastAsia="fi-FI"/>
        </w:rPr>
      </w:pPr>
      <w:r>
        <w:rPr>
          <w:lang w:eastAsia="fi-FI"/>
        </w:rPr>
        <w:t>}</w:t>
      </w:r>
    </w:p>
    <w:p w14:paraId="2197FFA5" w14:textId="77777777" w:rsidR="00B555DB" w:rsidRDefault="00B555DB" w:rsidP="00B555DB">
      <w:pPr>
        <w:rPr>
          <w:lang w:eastAsia="fi-FI"/>
        </w:rPr>
      </w:pPr>
    </w:p>
    <w:p w14:paraId="5F371DAE" w14:textId="77777777" w:rsidR="00B555DB" w:rsidRDefault="00B555DB" w:rsidP="00B555DB">
      <w:pPr>
        <w:rPr>
          <w:lang w:eastAsia="fi-FI"/>
        </w:rPr>
      </w:pPr>
      <w:r>
        <w:rPr>
          <w:lang w:eastAsia="fi-FI"/>
        </w:rPr>
        <w:t xml:space="preserve">The code at points </w:t>
      </w:r>
      <w:r>
        <w:rPr>
          <w:lang w:eastAsia="fi-FI"/>
        </w:rPr>
        <w:sym w:font="Wingdings" w:char="F08D"/>
      </w:r>
      <w:r>
        <w:rPr>
          <w:lang w:eastAsia="fi-FI"/>
        </w:rPr>
        <w:t xml:space="preserve">and </w:t>
      </w:r>
      <w:r>
        <w:rPr>
          <w:lang w:eastAsia="fi-FI"/>
        </w:rPr>
        <w:sym w:font="Wingdings" w:char="F08E"/>
      </w:r>
      <w:r>
        <w:rPr>
          <w:lang w:eastAsia="fi-FI"/>
        </w:rPr>
        <w:t xml:space="preserve">execute on the same thread which is different from the main thread that </w:t>
      </w:r>
      <w:r>
        <w:rPr>
          <w:lang w:eastAsia="fi-FI"/>
        </w:rPr>
        <w:sym w:font="Wingdings" w:char="F08C"/>
      </w:r>
      <w:r>
        <w:rPr>
          <w:lang w:eastAsia="fi-FI"/>
        </w:rPr>
        <w:t>executes on.</w:t>
      </w:r>
    </w:p>
    <w:p w14:paraId="607A73A7" w14:textId="77777777" w:rsidR="00B555DB" w:rsidRDefault="00B555DB" w:rsidP="00B555DB">
      <w:pPr>
        <w:rPr>
          <w:lang w:eastAsia="fi-FI"/>
        </w:rPr>
      </w:pPr>
      <w:r>
        <w:rPr>
          <w:lang w:eastAsia="fi-FI"/>
        </w:rPr>
        <w:t xml:space="preserve">Awaiters are types that meet the following criteria. </w:t>
      </w:r>
    </w:p>
    <w:p w14:paraId="54B3A688" w14:textId="77777777" w:rsidR="00B555DB" w:rsidRPr="002C48CF" w:rsidRDefault="00B555DB" w:rsidP="00B555DB">
      <w:pPr>
        <w:pStyle w:val="ListNumber"/>
        <w:rPr>
          <w:rStyle w:val="SourceCodeChar"/>
          <w:rFonts w:asciiTheme="minorHAnsi" w:hAnsiTheme="minorHAnsi" w:cstheme="minorBidi"/>
          <w:noProof w:val="0"/>
          <w:sz w:val="24"/>
          <w:szCs w:val="22"/>
          <w:lang w:eastAsia="fi-FI"/>
        </w:rPr>
      </w:pPr>
      <w:r>
        <w:rPr>
          <w:lang w:eastAsia="fi-FI"/>
        </w:rPr>
        <w:t xml:space="preserve">Implement </w:t>
      </w:r>
      <w:r w:rsidRPr="002C48CF">
        <w:rPr>
          <w:rStyle w:val="SourceCodeChar"/>
          <w:lang w:eastAsia="fi-FI"/>
        </w:rPr>
        <w:t>InotifyCompletion</w:t>
      </w:r>
    </w:p>
    <w:p w14:paraId="0B089995" w14:textId="77777777" w:rsidR="00B555DB" w:rsidRPr="00D2309D" w:rsidRDefault="00B555DB" w:rsidP="00B555DB">
      <w:pPr>
        <w:pStyle w:val="ListNumber"/>
        <w:rPr>
          <w:rStyle w:val="SourceCodeChar"/>
          <w:rFonts w:asciiTheme="minorHAnsi" w:hAnsiTheme="minorHAnsi" w:cstheme="minorBidi"/>
          <w:noProof w:val="0"/>
          <w:sz w:val="24"/>
          <w:szCs w:val="22"/>
          <w:lang w:eastAsia="fi-FI"/>
        </w:rPr>
      </w:pPr>
      <w:r>
        <w:rPr>
          <w:lang w:eastAsia="fi-FI"/>
        </w:rPr>
        <w:t xml:space="preserve">Contain a </w:t>
      </w:r>
      <w:proofErr w:type="gramStart"/>
      <w:r>
        <w:rPr>
          <w:lang w:eastAsia="fi-FI"/>
        </w:rPr>
        <w:t xml:space="preserve">property  </w:t>
      </w:r>
      <w:r w:rsidRPr="00D2309D">
        <w:rPr>
          <w:rStyle w:val="SourceCodeChar"/>
          <w:lang w:eastAsia="fi-FI"/>
        </w:rPr>
        <w:t>public</w:t>
      </w:r>
      <w:proofErr w:type="gramEnd"/>
      <w:r w:rsidRPr="00D2309D">
        <w:rPr>
          <w:rStyle w:val="SourceCodeChar"/>
          <w:lang w:eastAsia="fi-FI"/>
        </w:rPr>
        <w:t xml:space="preserve"> bool IsCompleted</w:t>
      </w:r>
    </w:p>
    <w:p w14:paraId="63F8AB5D" w14:textId="77777777" w:rsidR="00B555DB" w:rsidRDefault="00B555DB" w:rsidP="00B555DB">
      <w:pPr>
        <w:pStyle w:val="ListNumber"/>
        <w:rPr>
          <w:lang w:eastAsia="fi-FI"/>
        </w:rPr>
      </w:pPr>
      <w:r>
        <w:rPr>
          <w:lang w:eastAsia="fi-FI"/>
        </w:rPr>
        <w:t xml:space="preserve">Contain a method </w:t>
      </w:r>
      <w:r w:rsidRPr="001746FE">
        <w:rPr>
          <w:rStyle w:val="SourceCodeChar"/>
          <w:lang w:eastAsia="fi-FI"/>
        </w:rPr>
        <w:t>public TResult GetResult()</w:t>
      </w:r>
    </w:p>
    <w:p w14:paraId="55D2FE81" w14:textId="77777777" w:rsidR="00B555DB" w:rsidRDefault="00B555DB" w:rsidP="00B555DB">
      <w:pPr>
        <w:rPr>
          <w:lang w:eastAsia="fi-FI"/>
        </w:rPr>
      </w:pPr>
      <w:proofErr w:type="gramStart"/>
      <w:r>
        <w:rPr>
          <w:lang w:eastAsia="fi-FI"/>
        </w:rPr>
        <w:t>So</w:t>
      </w:r>
      <w:proofErr w:type="gramEnd"/>
      <w:r>
        <w:rPr>
          <w:lang w:eastAsia="fi-FI"/>
        </w:rPr>
        <w:t xml:space="preserve"> we could create our own </w:t>
      </w:r>
      <w:proofErr w:type="spellStart"/>
      <w:r>
        <w:rPr>
          <w:lang w:eastAsia="fi-FI"/>
        </w:rPr>
        <w:t>noddy</w:t>
      </w:r>
      <w:proofErr w:type="spellEnd"/>
      <w:r>
        <w:rPr>
          <w:lang w:eastAsia="fi-FI"/>
        </w:rPr>
        <w:t xml:space="preserve"> </w:t>
      </w:r>
      <w:proofErr w:type="spellStart"/>
      <w:r>
        <w:rPr>
          <w:lang w:eastAsia="fi-FI"/>
        </w:rPr>
        <w:t>awaiter</w:t>
      </w:r>
      <w:proofErr w:type="spellEnd"/>
      <w:r>
        <w:rPr>
          <w:lang w:eastAsia="fi-FI"/>
        </w:rPr>
        <w:t xml:space="preserve"> for our own </w:t>
      </w:r>
      <w:proofErr w:type="spellStart"/>
      <w:r>
        <w:rPr>
          <w:lang w:eastAsia="fi-FI"/>
        </w:rPr>
        <w:t>noddy</w:t>
      </w:r>
      <w:proofErr w:type="spellEnd"/>
      <w:r>
        <w:rPr>
          <w:lang w:eastAsia="fi-FI"/>
        </w:rPr>
        <w:t xml:space="preserve"> type as follows.</w:t>
      </w:r>
    </w:p>
    <w:p w14:paraId="1A7A6E09" w14:textId="77777777" w:rsidR="00B555DB" w:rsidRDefault="00B555DB" w:rsidP="00B555DB">
      <w:pPr>
        <w:spacing w:after="160" w:line="259" w:lineRule="auto"/>
        <w:rPr>
          <w:rFonts w:ascii="Courier New" w:hAnsi="Courier New" w:cs="Consolas"/>
          <w:noProof/>
          <w:sz w:val="20"/>
          <w:szCs w:val="19"/>
          <w:shd w:val="clear" w:color="auto" w:fill="FFFFFF"/>
          <w:lang w:eastAsia="fi-FI"/>
        </w:rPr>
      </w:pPr>
      <w:r>
        <w:rPr>
          <w:lang w:eastAsia="fi-FI"/>
        </w:rPr>
        <w:br w:type="page"/>
      </w:r>
    </w:p>
    <w:p w14:paraId="65DC1A92" w14:textId="21F76A79"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336F03">
        <w:rPr>
          <w:noProof/>
        </w:rPr>
        <w:t>23</w:t>
      </w:r>
      <w:r>
        <w:rPr>
          <w:noProof/>
        </w:rPr>
        <w:fldChar w:fldCharType="end"/>
      </w:r>
      <w:r>
        <w:t xml:space="preserve"> Implementing Awaiters</w:t>
      </w:r>
    </w:p>
    <w:p w14:paraId="47F441EF" w14:textId="77777777" w:rsidR="00B555DB" w:rsidRPr="000423B1" w:rsidRDefault="00B555DB" w:rsidP="00B555DB">
      <w:pPr>
        <w:pStyle w:val="SourceCode"/>
        <w:rPr>
          <w:lang w:eastAsia="fi-FI"/>
        </w:rPr>
      </w:pPr>
      <w:r w:rsidRPr="000423B1">
        <w:rPr>
          <w:lang w:eastAsia="fi-FI"/>
        </w:rPr>
        <w:t>async void Main()</w:t>
      </w:r>
    </w:p>
    <w:p w14:paraId="00924113" w14:textId="77777777" w:rsidR="00B555DB" w:rsidRPr="000423B1" w:rsidRDefault="00B555DB" w:rsidP="00B555DB">
      <w:pPr>
        <w:pStyle w:val="SourceCode"/>
        <w:rPr>
          <w:lang w:eastAsia="fi-FI"/>
        </w:rPr>
      </w:pPr>
      <w:r w:rsidRPr="000423B1">
        <w:rPr>
          <w:lang w:eastAsia="fi-FI"/>
        </w:rPr>
        <w:t>{</w:t>
      </w:r>
    </w:p>
    <w:p w14:paraId="05D721D0" w14:textId="77777777" w:rsidR="00B555DB" w:rsidRPr="000423B1" w:rsidRDefault="00B555DB" w:rsidP="00B555DB">
      <w:pPr>
        <w:pStyle w:val="SourceCode"/>
        <w:rPr>
          <w:lang w:eastAsia="fi-FI"/>
        </w:rPr>
      </w:pPr>
      <w:r w:rsidRPr="000423B1">
        <w:rPr>
          <w:lang w:eastAsia="fi-FI"/>
        </w:rPr>
        <w:tab/>
        <w:t>MyExtensions.SetupLog4Net();</w:t>
      </w:r>
    </w:p>
    <w:p w14:paraId="2938ECFA" w14:textId="77777777" w:rsidR="00B555DB" w:rsidRPr="000423B1" w:rsidRDefault="00B555DB" w:rsidP="00B555DB">
      <w:pPr>
        <w:pStyle w:val="SourceCode"/>
        <w:rPr>
          <w:lang w:eastAsia="fi-FI"/>
        </w:rPr>
      </w:pPr>
      <w:r w:rsidRPr="000423B1">
        <w:rPr>
          <w:lang w:eastAsia="fi-FI"/>
        </w:rPr>
        <w:tab/>
        <w:t>logger.Info("Main() started");</w:t>
      </w:r>
      <w:r w:rsidRPr="000423B1">
        <w:rPr>
          <w:lang w:eastAsia="fi-FI"/>
        </w:rPr>
        <w:tab/>
      </w:r>
    </w:p>
    <w:p w14:paraId="07E7EB94" w14:textId="77777777" w:rsidR="00B555DB" w:rsidRPr="000423B1" w:rsidRDefault="00B555DB" w:rsidP="00B555DB">
      <w:pPr>
        <w:pStyle w:val="SourceCode"/>
        <w:rPr>
          <w:lang w:eastAsia="fi-FI"/>
        </w:rPr>
      </w:pPr>
    </w:p>
    <w:p w14:paraId="67453C28" w14:textId="77777777" w:rsidR="00B555DB" w:rsidRPr="000423B1" w:rsidRDefault="00B555DB" w:rsidP="00B555DB">
      <w:pPr>
        <w:pStyle w:val="SourceCode"/>
        <w:rPr>
          <w:lang w:eastAsia="fi-FI"/>
        </w:rPr>
      </w:pPr>
      <w:r w:rsidRPr="000423B1">
        <w:rPr>
          <w:lang w:eastAsia="fi-FI"/>
        </w:rPr>
        <w:tab/>
        <w:t xml:space="preserve">AnAwaitableType&lt;double&gt; awaitable = </w:t>
      </w:r>
    </w:p>
    <w:p w14:paraId="6621B33E" w14:textId="77777777" w:rsidR="00B555DB" w:rsidRPr="000423B1" w:rsidRDefault="00B555DB" w:rsidP="00B555DB">
      <w:pPr>
        <w:pStyle w:val="SourceCode"/>
        <w:rPr>
          <w:lang w:eastAsia="fi-FI"/>
        </w:rPr>
      </w:pPr>
      <w:r w:rsidRPr="000423B1">
        <w:rPr>
          <w:lang w:eastAsia="fi-FI"/>
        </w:rPr>
        <w:tab/>
      </w:r>
      <w:r w:rsidRPr="000423B1">
        <w:rPr>
          <w:lang w:eastAsia="fi-FI"/>
        </w:rPr>
        <w:tab/>
        <w:t>new AnAwaitableType&lt;double&gt;(100.0);</w:t>
      </w:r>
    </w:p>
    <w:p w14:paraId="35E6387A" w14:textId="77777777" w:rsidR="00B555DB" w:rsidRPr="000423B1" w:rsidRDefault="00B555DB" w:rsidP="00B555DB">
      <w:pPr>
        <w:pStyle w:val="SourceCode"/>
        <w:rPr>
          <w:lang w:eastAsia="fi-FI"/>
        </w:rPr>
      </w:pPr>
      <w:r w:rsidRPr="000423B1">
        <w:rPr>
          <w:lang w:eastAsia="fi-FI"/>
        </w:rPr>
        <w:tab/>
      </w:r>
    </w:p>
    <w:p w14:paraId="5C1169D3" w14:textId="77777777" w:rsidR="00B555DB" w:rsidRPr="000423B1" w:rsidRDefault="00B555DB" w:rsidP="00B555DB">
      <w:pPr>
        <w:pStyle w:val="SourceCode"/>
        <w:rPr>
          <w:lang w:eastAsia="fi-FI"/>
        </w:rPr>
      </w:pPr>
      <w:r w:rsidRPr="000423B1">
        <w:rPr>
          <w:lang w:eastAsia="fi-FI"/>
        </w:rPr>
        <w:tab/>
        <w:t>AwaiterImplementation&lt;double&gt; awaiter = awaitable.GetAwaiter();</w:t>
      </w:r>
    </w:p>
    <w:p w14:paraId="2315A4C3" w14:textId="77777777" w:rsidR="00B555DB" w:rsidRPr="000423B1" w:rsidRDefault="00B555DB" w:rsidP="00B555DB">
      <w:pPr>
        <w:pStyle w:val="SourceCode"/>
        <w:rPr>
          <w:lang w:eastAsia="fi-FI"/>
        </w:rPr>
      </w:pPr>
      <w:r w:rsidRPr="000423B1">
        <w:rPr>
          <w:lang w:eastAsia="fi-FI"/>
        </w:rPr>
        <w:tab/>
        <w:t>awaiter.OnCompleted(() =&gt;</w:t>
      </w:r>
    </w:p>
    <w:p w14:paraId="105E8FE7" w14:textId="77777777" w:rsidR="00B555DB" w:rsidRPr="000423B1" w:rsidRDefault="00B555DB" w:rsidP="00B555DB">
      <w:pPr>
        <w:pStyle w:val="SourceCode"/>
        <w:rPr>
          <w:lang w:eastAsia="fi-FI"/>
        </w:rPr>
      </w:pPr>
      <w:r w:rsidRPr="000423B1">
        <w:rPr>
          <w:lang w:eastAsia="fi-FI"/>
        </w:rPr>
        <w:tab/>
        <w:t>{</w:t>
      </w:r>
    </w:p>
    <w:p w14:paraId="16C35A33" w14:textId="77777777" w:rsidR="00B555DB" w:rsidRPr="000423B1" w:rsidRDefault="00B555DB" w:rsidP="00B555DB">
      <w:pPr>
        <w:pStyle w:val="SourceCode"/>
        <w:rPr>
          <w:lang w:eastAsia="fi-FI"/>
        </w:rPr>
      </w:pPr>
      <w:r w:rsidRPr="000423B1">
        <w:rPr>
          <w:lang w:eastAsia="fi-FI"/>
        </w:rPr>
        <w:tab/>
      </w:r>
      <w:r w:rsidRPr="000423B1">
        <w:rPr>
          <w:lang w:eastAsia="fi-FI"/>
        </w:rPr>
        <w:tab/>
        <w:t>logger.Info($"{awaiter.GetResult()}");</w:t>
      </w:r>
    </w:p>
    <w:p w14:paraId="5F6822BA" w14:textId="77777777" w:rsidR="00B555DB" w:rsidRPr="000423B1" w:rsidRDefault="00B555DB" w:rsidP="00B555DB">
      <w:pPr>
        <w:pStyle w:val="SourceCode"/>
        <w:rPr>
          <w:lang w:eastAsia="fi-FI"/>
        </w:rPr>
      </w:pPr>
      <w:r w:rsidRPr="000423B1">
        <w:rPr>
          <w:lang w:eastAsia="fi-FI"/>
        </w:rPr>
        <w:t xml:space="preserve">    });</w:t>
      </w:r>
    </w:p>
    <w:p w14:paraId="39092F5C" w14:textId="77777777" w:rsidR="00B555DB" w:rsidRPr="000423B1" w:rsidRDefault="00B555DB" w:rsidP="00B555DB">
      <w:pPr>
        <w:pStyle w:val="SourceCode"/>
        <w:rPr>
          <w:lang w:eastAsia="fi-FI"/>
        </w:rPr>
      </w:pPr>
      <w:r w:rsidRPr="000423B1">
        <w:rPr>
          <w:lang w:eastAsia="fi-FI"/>
        </w:rPr>
        <w:t>}</w:t>
      </w:r>
    </w:p>
    <w:p w14:paraId="306AA494" w14:textId="77777777" w:rsidR="00B555DB" w:rsidRPr="000423B1" w:rsidRDefault="00B555DB" w:rsidP="00B555DB">
      <w:pPr>
        <w:pStyle w:val="SourceCode"/>
        <w:rPr>
          <w:lang w:eastAsia="fi-FI"/>
        </w:rPr>
      </w:pPr>
    </w:p>
    <w:p w14:paraId="06389889" w14:textId="77777777" w:rsidR="00B555DB" w:rsidRPr="000423B1" w:rsidRDefault="00B555DB" w:rsidP="00B555DB">
      <w:pPr>
        <w:pStyle w:val="SourceCode"/>
        <w:rPr>
          <w:lang w:eastAsia="fi-FI"/>
        </w:rPr>
      </w:pPr>
      <w:r w:rsidRPr="000423B1">
        <w:rPr>
          <w:lang w:eastAsia="fi-FI"/>
        </w:rPr>
        <w:t>public class AnAwaitableType&lt;T&gt;</w:t>
      </w:r>
    </w:p>
    <w:p w14:paraId="44408048" w14:textId="77777777" w:rsidR="00B555DB" w:rsidRPr="000423B1" w:rsidRDefault="00B555DB" w:rsidP="00B555DB">
      <w:pPr>
        <w:pStyle w:val="SourceCode"/>
        <w:rPr>
          <w:lang w:eastAsia="fi-FI"/>
        </w:rPr>
      </w:pPr>
      <w:r w:rsidRPr="000423B1">
        <w:rPr>
          <w:lang w:eastAsia="fi-FI"/>
        </w:rPr>
        <w:t>{</w:t>
      </w:r>
    </w:p>
    <w:p w14:paraId="7986330D" w14:textId="77777777" w:rsidR="00B555DB" w:rsidRPr="000423B1" w:rsidRDefault="00B555DB" w:rsidP="00B555DB">
      <w:pPr>
        <w:pStyle w:val="SourceCode"/>
        <w:rPr>
          <w:lang w:eastAsia="fi-FI"/>
        </w:rPr>
      </w:pPr>
      <w:r w:rsidRPr="000423B1">
        <w:rPr>
          <w:lang w:eastAsia="fi-FI"/>
        </w:rPr>
        <w:tab/>
        <w:t>public AnAwaitableType(T value) =&gt; _value = value;</w:t>
      </w:r>
    </w:p>
    <w:p w14:paraId="2C618551" w14:textId="77777777" w:rsidR="00B555DB" w:rsidRPr="000423B1" w:rsidRDefault="00B555DB" w:rsidP="00B555DB">
      <w:pPr>
        <w:pStyle w:val="SourceCode"/>
        <w:rPr>
          <w:lang w:eastAsia="fi-FI"/>
        </w:rPr>
      </w:pPr>
      <w:r w:rsidRPr="000423B1">
        <w:rPr>
          <w:lang w:eastAsia="fi-FI"/>
        </w:rPr>
        <w:tab/>
      </w:r>
    </w:p>
    <w:p w14:paraId="34443730" w14:textId="77777777" w:rsidR="00B555DB" w:rsidRPr="000423B1" w:rsidRDefault="00B555DB" w:rsidP="00B555DB">
      <w:pPr>
        <w:pStyle w:val="SourceCode"/>
        <w:rPr>
          <w:lang w:eastAsia="fi-FI"/>
        </w:rPr>
      </w:pPr>
      <w:r w:rsidRPr="000423B1">
        <w:rPr>
          <w:lang w:eastAsia="fi-FI"/>
        </w:rPr>
        <w:tab/>
        <w:t xml:space="preserve">public AwaiterImplementation&lt;T&gt; GetAwaiter() =&gt; </w:t>
      </w:r>
    </w:p>
    <w:p w14:paraId="38060035" w14:textId="77777777" w:rsidR="00B555DB" w:rsidRPr="000423B1" w:rsidRDefault="00B555DB" w:rsidP="00B555DB">
      <w:pPr>
        <w:pStyle w:val="SourceCode"/>
        <w:rPr>
          <w:lang w:eastAsia="fi-FI"/>
        </w:rPr>
      </w:pPr>
      <w:r w:rsidRPr="000423B1">
        <w:rPr>
          <w:lang w:eastAsia="fi-FI"/>
        </w:rPr>
        <w:tab/>
      </w:r>
      <w:r w:rsidRPr="000423B1">
        <w:rPr>
          <w:lang w:eastAsia="fi-FI"/>
        </w:rPr>
        <w:tab/>
        <w:t>new AwaiterImplementation&lt;T&gt;(_value);</w:t>
      </w:r>
    </w:p>
    <w:p w14:paraId="5942CDF0" w14:textId="77777777" w:rsidR="00B555DB" w:rsidRPr="000423B1" w:rsidRDefault="00B555DB" w:rsidP="00B555DB">
      <w:pPr>
        <w:pStyle w:val="SourceCode"/>
        <w:rPr>
          <w:lang w:eastAsia="fi-FI"/>
        </w:rPr>
      </w:pPr>
      <w:r w:rsidRPr="000423B1">
        <w:rPr>
          <w:lang w:eastAsia="fi-FI"/>
        </w:rPr>
        <w:tab/>
      </w:r>
    </w:p>
    <w:p w14:paraId="72E36479" w14:textId="77777777" w:rsidR="00B555DB" w:rsidRPr="000423B1" w:rsidRDefault="00B555DB" w:rsidP="00B555DB">
      <w:pPr>
        <w:pStyle w:val="SourceCode"/>
        <w:rPr>
          <w:lang w:eastAsia="fi-FI"/>
        </w:rPr>
      </w:pPr>
      <w:r w:rsidRPr="000423B1">
        <w:rPr>
          <w:lang w:eastAsia="fi-FI"/>
        </w:rPr>
        <w:tab/>
        <w:t>private T _value;</w:t>
      </w:r>
    </w:p>
    <w:p w14:paraId="18927291" w14:textId="77777777" w:rsidR="00B555DB" w:rsidRPr="000423B1" w:rsidRDefault="00B555DB" w:rsidP="00B555DB">
      <w:pPr>
        <w:pStyle w:val="SourceCode"/>
        <w:rPr>
          <w:lang w:eastAsia="fi-FI"/>
        </w:rPr>
      </w:pPr>
      <w:r w:rsidRPr="000423B1">
        <w:rPr>
          <w:lang w:eastAsia="fi-FI"/>
        </w:rPr>
        <w:t>}</w:t>
      </w:r>
    </w:p>
    <w:p w14:paraId="4541DAD9" w14:textId="77777777" w:rsidR="00B555DB" w:rsidRPr="000423B1" w:rsidRDefault="00B555DB" w:rsidP="00B555DB">
      <w:pPr>
        <w:pStyle w:val="SourceCode"/>
        <w:rPr>
          <w:lang w:eastAsia="fi-FI"/>
        </w:rPr>
      </w:pPr>
    </w:p>
    <w:p w14:paraId="0A759D30" w14:textId="77777777" w:rsidR="00B555DB" w:rsidRPr="000423B1" w:rsidRDefault="00B555DB" w:rsidP="00B555DB">
      <w:pPr>
        <w:pStyle w:val="SourceCode"/>
        <w:rPr>
          <w:lang w:eastAsia="fi-FI"/>
        </w:rPr>
      </w:pPr>
      <w:r w:rsidRPr="000423B1">
        <w:rPr>
          <w:lang w:eastAsia="fi-FI"/>
        </w:rPr>
        <w:t>public class AwaiterImplementation&lt;TResult&gt; : INotifyCompletion</w:t>
      </w:r>
    </w:p>
    <w:p w14:paraId="5D1BF28F" w14:textId="77777777" w:rsidR="00B555DB" w:rsidRPr="000423B1" w:rsidRDefault="00B555DB" w:rsidP="00B555DB">
      <w:pPr>
        <w:pStyle w:val="SourceCode"/>
        <w:rPr>
          <w:lang w:eastAsia="fi-FI"/>
        </w:rPr>
      </w:pPr>
      <w:r w:rsidRPr="000423B1">
        <w:rPr>
          <w:lang w:eastAsia="fi-FI"/>
        </w:rPr>
        <w:t>{</w:t>
      </w:r>
    </w:p>
    <w:p w14:paraId="143533AA" w14:textId="77777777" w:rsidR="00B555DB" w:rsidRPr="000423B1" w:rsidRDefault="00B555DB" w:rsidP="00B555DB">
      <w:pPr>
        <w:pStyle w:val="SourceCode"/>
        <w:rPr>
          <w:lang w:eastAsia="fi-FI"/>
        </w:rPr>
      </w:pPr>
      <w:r w:rsidRPr="000423B1">
        <w:rPr>
          <w:lang w:eastAsia="fi-FI"/>
        </w:rPr>
        <w:tab/>
        <w:t>public AwaiterImplementation(TResult value) =&gt; _value = value;</w:t>
      </w:r>
    </w:p>
    <w:p w14:paraId="580BC0D2" w14:textId="77777777" w:rsidR="00B555DB" w:rsidRPr="000423B1" w:rsidRDefault="00B555DB" w:rsidP="00B555DB">
      <w:pPr>
        <w:pStyle w:val="SourceCode"/>
        <w:rPr>
          <w:lang w:eastAsia="fi-FI"/>
        </w:rPr>
      </w:pPr>
      <w:r w:rsidRPr="000423B1">
        <w:rPr>
          <w:lang w:eastAsia="fi-FI"/>
        </w:rPr>
        <w:tab/>
      </w:r>
    </w:p>
    <w:p w14:paraId="55F11DBE" w14:textId="77777777" w:rsidR="00B555DB" w:rsidRPr="000423B1" w:rsidRDefault="00B555DB" w:rsidP="00B555DB">
      <w:pPr>
        <w:pStyle w:val="SourceCode"/>
        <w:rPr>
          <w:lang w:eastAsia="fi-FI"/>
        </w:rPr>
      </w:pPr>
      <w:r w:rsidRPr="000423B1">
        <w:rPr>
          <w:lang w:eastAsia="fi-FI"/>
        </w:rPr>
        <w:tab/>
        <w:t>public bool IsCompleted =&gt; true;</w:t>
      </w:r>
    </w:p>
    <w:p w14:paraId="1E0ED99E" w14:textId="77777777" w:rsidR="00B555DB" w:rsidRPr="000423B1" w:rsidRDefault="00B555DB" w:rsidP="00B555DB">
      <w:pPr>
        <w:pStyle w:val="SourceCode"/>
        <w:rPr>
          <w:lang w:eastAsia="fi-FI"/>
        </w:rPr>
      </w:pPr>
    </w:p>
    <w:p w14:paraId="3ABF42D6" w14:textId="77777777" w:rsidR="00B555DB" w:rsidRPr="000423B1" w:rsidRDefault="00B555DB" w:rsidP="00B555DB">
      <w:pPr>
        <w:pStyle w:val="SourceCode"/>
        <w:rPr>
          <w:lang w:eastAsia="fi-FI"/>
        </w:rPr>
      </w:pPr>
      <w:r w:rsidRPr="000423B1">
        <w:rPr>
          <w:lang w:eastAsia="fi-FI"/>
        </w:rPr>
        <w:tab/>
        <w:t>public void OnCompleted(Action continuation) =&gt; continuation();</w:t>
      </w:r>
    </w:p>
    <w:p w14:paraId="5673EDAC" w14:textId="77777777" w:rsidR="00B555DB" w:rsidRPr="000423B1" w:rsidRDefault="00B555DB" w:rsidP="00B555DB">
      <w:pPr>
        <w:pStyle w:val="SourceCode"/>
        <w:rPr>
          <w:lang w:eastAsia="fi-FI"/>
        </w:rPr>
      </w:pPr>
      <w:r w:rsidRPr="000423B1">
        <w:rPr>
          <w:lang w:eastAsia="fi-FI"/>
        </w:rPr>
        <w:tab/>
      </w:r>
    </w:p>
    <w:p w14:paraId="3871C8D6" w14:textId="77777777" w:rsidR="00B555DB" w:rsidRPr="000423B1" w:rsidRDefault="00B555DB" w:rsidP="00B555DB">
      <w:pPr>
        <w:pStyle w:val="SourceCode"/>
        <w:rPr>
          <w:lang w:eastAsia="fi-FI"/>
        </w:rPr>
      </w:pPr>
      <w:r w:rsidRPr="000423B1">
        <w:rPr>
          <w:lang w:eastAsia="fi-FI"/>
        </w:rPr>
        <w:tab/>
        <w:t>public TResult GetResult() =&gt; _value;</w:t>
      </w:r>
    </w:p>
    <w:p w14:paraId="00327C0F" w14:textId="77777777" w:rsidR="00B555DB" w:rsidRPr="000423B1" w:rsidRDefault="00B555DB" w:rsidP="00B555DB">
      <w:pPr>
        <w:pStyle w:val="SourceCode"/>
        <w:rPr>
          <w:lang w:eastAsia="fi-FI"/>
        </w:rPr>
      </w:pPr>
      <w:r w:rsidRPr="000423B1">
        <w:rPr>
          <w:lang w:eastAsia="fi-FI"/>
        </w:rPr>
        <w:tab/>
      </w:r>
    </w:p>
    <w:p w14:paraId="2BCDF569" w14:textId="77777777" w:rsidR="00B555DB" w:rsidRPr="000423B1" w:rsidRDefault="00B555DB" w:rsidP="00B555DB">
      <w:pPr>
        <w:pStyle w:val="SourceCode"/>
        <w:rPr>
          <w:lang w:eastAsia="fi-FI"/>
        </w:rPr>
      </w:pPr>
      <w:r w:rsidRPr="000423B1">
        <w:rPr>
          <w:lang w:eastAsia="fi-FI"/>
        </w:rPr>
        <w:tab/>
        <w:t>private TResult _value;</w:t>
      </w:r>
    </w:p>
    <w:p w14:paraId="174C8C33" w14:textId="77777777" w:rsidR="00B555DB" w:rsidRDefault="00B555DB" w:rsidP="00B555DB">
      <w:pPr>
        <w:pStyle w:val="SourceCode"/>
        <w:rPr>
          <w:lang w:eastAsia="fi-FI"/>
        </w:rPr>
      </w:pPr>
      <w:r w:rsidRPr="000423B1">
        <w:rPr>
          <w:lang w:eastAsia="fi-FI"/>
        </w:rPr>
        <w:t>}</w:t>
      </w:r>
    </w:p>
    <w:p w14:paraId="6EAB343A" w14:textId="77777777" w:rsidR="00B555DB" w:rsidRDefault="00B555DB" w:rsidP="00B555DB">
      <w:pPr>
        <w:rPr>
          <w:lang w:eastAsia="fi-FI"/>
        </w:rPr>
      </w:pPr>
    </w:p>
    <w:p w14:paraId="38FF7BA6" w14:textId="77777777" w:rsidR="00B555DB" w:rsidRDefault="00B555DB" w:rsidP="00B555DB">
      <w:pPr>
        <w:rPr>
          <w:lang w:eastAsia="fi-FI"/>
        </w:rPr>
      </w:pPr>
      <w:r>
        <w:rPr>
          <w:lang w:eastAsia="fi-FI"/>
        </w:rPr>
        <w:t xml:space="preserve">The default task </w:t>
      </w:r>
      <w:proofErr w:type="spellStart"/>
      <w:proofErr w:type="gramStart"/>
      <w:r>
        <w:rPr>
          <w:lang w:eastAsia="fi-FI"/>
        </w:rPr>
        <w:t>awaiters</w:t>
      </w:r>
      <w:proofErr w:type="spellEnd"/>
      <w:r>
        <w:rPr>
          <w:lang w:eastAsia="fi-FI"/>
        </w:rPr>
        <w:t xml:space="preserve">  have</w:t>
      </w:r>
      <w:proofErr w:type="gramEnd"/>
      <w:r>
        <w:rPr>
          <w:lang w:eastAsia="fi-FI"/>
        </w:rPr>
        <w:t xml:space="preserve"> two interesting properties. First if a synchronization context is present at the point the continuation is the registered it will be </w:t>
      </w:r>
      <w:proofErr w:type="gramStart"/>
      <w:r>
        <w:rPr>
          <w:lang w:eastAsia="fi-FI"/>
        </w:rPr>
        <w:t>captured</w:t>
      </w:r>
      <w:proofErr w:type="gramEnd"/>
      <w:r>
        <w:rPr>
          <w:lang w:eastAsia="fi-FI"/>
        </w:rPr>
        <w:t xml:space="preserve"> and the continuation will be posted to that context. In the following code the onloaded handler is running on the </w:t>
      </w:r>
      <w:proofErr w:type="spellStart"/>
      <w:r>
        <w:rPr>
          <w:lang w:eastAsia="fi-FI"/>
        </w:rPr>
        <w:t>UIThread</w:t>
      </w:r>
      <w:proofErr w:type="spellEnd"/>
    </w:p>
    <w:p w14:paraId="3C375C68" w14:textId="77777777" w:rsidR="00B555DB" w:rsidRDefault="00B555DB" w:rsidP="00B555DB">
      <w:pPr>
        <w:spacing w:after="160" w:line="259" w:lineRule="auto"/>
        <w:rPr>
          <w:rFonts w:ascii="Courier New" w:hAnsi="Courier New" w:cs="Consolas"/>
          <w:noProof/>
          <w:sz w:val="20"/>
          <w:szCs w:val="19"/>
          <w:shd w:val="clear" w:color="auto" w:fill="FFFFFF"/>
          <w:lang w:eastAsia="fi-FI"/>
        </w:rPr>
      </w:pPr>
      <w:r>
        <w:rPr>
          <w:lang w:eastAsia="fi-FI"/>
        </w:rPr>
        <w:br w:type="page"/>
      </w:r>
    </w:p>
    <w:p w14:paraId="32E0D81A" w14:textId="769FA65A" w:rsidR="00B555DB" w:rsidRDefault="00B555DB" w:rsidP="00B555DB">
      <w:pPr>
        <w:pStyle w:val="CodeExampleCode"/>
      </w:pPr>
      <w:r>
        <w:lastRenderedPageBreak/>
        <w:t xml:space="preserve">Listing </w:t>
      </w:r>
      <w:r>
        <w:rPr>
          <w:noProof/>
        </w:rPr>
        <w:fldChar w:fldCharType="begin"/>
      </w:r>
      <w:r>
        <w:rPr>
          <w:noProof/>
        </w:rPr>
        <w:instrText xml:space="preserve"> SEQ Listing \* ARABIC </w:instrText>
      </w:r>
      <w:r>
        <w:rPr>
          <w:noProof/>
        </w:rPr>
        <w:fldChar w:fldCharType="separate"/>
      </w:r>
      <w:r w:rsidR="00336F03">
        <w:rPr>
          <w:noProof/>
        </w:rPr>
        <w:t>24</w:t>
      </w:r>
      <w:r>
        <w:rPr>
          <w:noProof/>
        </w:rPr>
        <w:fldChar w:fldCharType="end"/>
      </w:r>
      <w:r>
        <w:t>Capturing SynchronizationContext</w:t>
      </w:r>
    </w:p>
    <w:p w14:paraId="76CF1A82" w14:textId="77777777" w:rsidR="00B555DB" w:rsidRDefault="00B555DB" w:rsidP="00B555DB">
      <w:pPr>
        <w:pStyle w:val="SourceCode"/>
        <w:rPr>
          <w:lang w:eastAsia="fi-FI"/>
        </w:rPr>
      </w:pPr>
      <w:r>
        <w:rPr>
          <w:lang w:eastAsia="fi-FI"/>
        </w:rPr>
        <w:t>private static void WOnLoaded(object s, RoutedEventArgs e)</w:t>
      </w:r>
    </w:p>
    <w:p w14:paraId="0238EEDB" w14:textId="77777777" w:rsidR="00B555DB" w:rsidRDefault="00B555DB" w:rsidP="00B555DB">
      <w:pPr>
        <w:pStyle w:val="SourceCode"/>
        <w:rPr>
          <w:lang w:eastAsia="fi-FI"/>
        </w:rPr>
      </w:pPr>
      <w:r>
        <w:rPr>
          <w:lang w:eastAsia="fi-FI"/>
        </w:rPr>
        <w:t>{</w:t>
      </w:r>
    </w:p>
    <w:p w14:paraId="5D300453" w14:textId="77777777" w:rsidR="00B555DB" w:rsidRDefault="00B555DB" w:rsidP="00B555DB">
      <w:pPr>
        <w:pStyle w:val="SourceCode"/>
        <w:rPr>
          <w:lang w:eastAsia="fi-FI"/>
        </w:rPr>
      </w:pPr>
      <w:r>
        <w:rPr>
          <w:lang w:eastAsia="fi-FI"/>
        </w:rPr>
        <w:tab/>
        <w:t>Task&lt;double&gt; task = GetSpotPrice();</w:t>
      </w:r>
    </w:p>
    <w:p w14:paraId="1622C9E9" w14:textId="77777777" w:rsidR="00B555DB" w:rsidRDefault="00B555DB" w:rsidP="00B555DB">
      <w:pPr>
        <w:pStyle w:val="SourceCode"/>
        <w:rPr>
          <w:lang w:eastAsia="fi-FI"/>
        </w:rPr>
      </w:pPr>
    </w:p>
    <w:p w14:paraId="4FA8AD63" w14:textId="77777777" w:rsidR="00B555DB" w:rsidRDefault="00B555DB" w:rsidP="00B555DB">
      <w:pPr>
        <w:pStyle w:val="SourceCode"/>
        <w:rPr>
          <w:lang w:eastAsia="fi-FI"/>
        </w:rPr>
      </w:pPr>
      <w:r>
        <w:rPr>
          <w:lang w:eastAsia="fi-FI"/>
        </w:rPr>
        <w:tab/>
        <w:t>TaskAwaiter&lt;double&gt; awaiter = task.GetAwaiter();</w:t>
      </w:r>
    </w:p>
    <w:p w14:paraId="15107C38" w14:textId="77777777" w:rsidR="00B555DB" w:rsidRDefault="00B555DB" w:rsidP="00B555DB">
      <w:pPr>
        <w:pStyle w:val="SourceCode"/>
        <w:rPr>
          <w:lang w:eastAsia="fi-FI"/>
        </w:rPr>
      </w:pPr>
    </w:p>
    <w:p w14:paraId="347A2E3C" w14:textId="77777777" w:rsidR="00B555DB" w:rsidRDefault="00B555DB" w:rsidP="00B555DB">
      <w:pPr>
        <w:pStyle w:val="SourceCode"/>
        <w:rPr>
          <w:lang w:eastAsia="fi-FI"/>
        </w:rPr>
      </w:pPr>
      <w:r>
        <w:rPr>
          <w:lang w:eastAsia="fi-FI"/>
        </w:rPr>
        <w:tab/>
        <w:t>awaiter.OnCompleted(() =&gt; logger.Info(awaiter.GetResult()));</w:t>
      </w:r>
    </w:p>
    <w:p w14:paraId="4E4C8EFC" w14:textId="77777777" w:rsidR="00B555DB" w:rsidRDefault="00B555DB" w:rsidP="00B555DB">
      <w:pPr>
        <w:pStyle w:val="SourceCode"/>
        <w:rPr>
          <w:lang w:eastAsia="fi-FI"/>
        </w:rPr>
      </w:pPr>
      <w:r>
        <w:rPr>
          <w:lang w:eastAsia="fi-FI"/>
        </w:rPr>
        <w:t>}</w:t>
      </w:r>
    </w:p>
    <w:p w14:paraId="6A16358E" w14:textId="77777777" w:rsidR="00B555DB" w:rsidRDefault="00B555DB" w:rsidP="00B555DB">
      <w:pPr>
        <w:pStyle w:val="SourceCode"/>
        <w:rPr>
          <w:lang w:eastAsia="fi-FI"/>
        </w:rPr>
      </w:pPr>
    </w:p>
    <w:p w14:paraId="71118AE2" w14:textId="77777777" w:rsidR="00B555DB" w:rsidRDefault="00B555DB" w:rsidP="00B555DB">
      <w:pPr>
        <w:pStyle w:val="SourceCode"/>
        <w:rPr>
          <w:lang w:eastAsia="fi-FI"/>
        </w:rPr>
      </w:pPr>
      <w:r>
        <w:rPr>
          <w:lang w:eastAsia="fi-FI"/>
        </w:rPr>
        <w:t>public static Task&lt;double&gt; GetSpotPrice()</w:t>
      </w:r>
    </w:p>
    <w:p w14:paraId="4909FB6F" w14:textId="77777777" w:rsidR="00B555DB" w:rsidRDefault="00B555DB" w:rsidP="00B555DB">
      <w:pPr>
        <w:pStyle w:val="SourceCode"/>
        <w:rPr>
          <w:lang w:eastAsia="fi-FI"/>
        </w:rPr>
      </w:pPr>
      <w:r>
        <w:rPr>
          <w:lang w:eastAsia="fi-FI"/>
        </w:rPr>
        <w:t>{</w:t>
      </w:r>
    </w:p>
    <w:p w14:paraId="1EFFAA91" w14:textId="77777777" w:rsidR="00B555DB" w:rsidRDefault="00B555DB" w:rsidP="00B555DB">
      <w:pPr>
        <w:pStyle w:val="SourceCode"/>
        <w:rPr>
          <w:lang w:eastAsia="fi-FI"/>
        </w:rPr>
      </w:pPr>
      <w:r>
        <w:rPr>
          <w:lang w:eastAsia="fi-FI"/>
        </w:rPr>
        <w:tab/>
        <w:t>return Task.Run(() =&gt;</w:t>
      </w:r>
    </w:p>
    <w:p w14:paraId="513F3CF7" w14:textId="77777777" w:rsidR="00B555DB" w:rsidRDefault="00B555DB" w:rsidP="00B555DB">
      <w:pPr>
        <w:pStyle w:val="SourceCode"/>
        <w:rPr>
          <w:lang w:eastAsia="fi-FI"/>
        </w:rPr>
      </w:pPr>
      <w:r>
        <w:rPr>
          <w:lang w:eastAsia="fi-FI"/>
        </w:rPr>
        <w:tab/>
        <w:t>{</w:t>
      </w:r>
    </w:p>
    <w:p w14:paraId="0212A3BB" w14:textId="77777777" w:rsidR="00B555DB" w:rsidRDefault="00B555DB" w:rsidP="00B555DB">
      <w:pPr>
        <w:pStyle w:val="SourceCode"/>
        <w:rPr>
          <w:lang w:eastAsia="fi-FI"/>
        </w:rPr>
      </w:pPr>
      <w:r>
        <w:rPr>
          <w:lang w:eastAsia="fi-FI"/>
        </w:rPr>
        <w:tab/>
      </w:r>
      <w:r>
        <w:rPr>
          <w:lang w:eastAsia="fi-FI"/>
        </w:rPr>
        <w:tab/>
        <w:t>logger.Info("Task running");</w:t>
      </w:r>
    </w:p>
    <w:p w14:paraId="201FE1CD" w14:textId="77777777" w:rsidR="00B555DB" w:rsidRDefault="00B555DB" w:rsidP="00B555DB">
      <w:pPr>
        <w:pStyle w:val="SourceCode"/>
        <w:rPr>
          <w:lang w:eastAsia="fi-FI"/>
        </w:rPr>
      </w:pPr>
      <w:r>
        <w:rPr>
          <w:lang w:eastAsia="fi-FI"/>
        </w:rPr>
        <w:tab/>
      </w:r>
      <w:r>
        <w:rPr>
          <w:lang w:eastAsia="fi-FI"/>
        </w:rPr>
        <w:tab/>
        <w:t>return 110.0;</w:t>
      </w:r>
    </w:p>
    <w:p w14:paraId="0226370B" w14:textId="77777777" w:rsidR="00B555DB" w:rsidRDefault="00B555DB" w:rsidP="00B555DB">
      <w:pPr>
        <w:pStyle w:val="SourceCode"/>
        <w:rPr>
          <w:lang w:eastAsia="fi-FI"/>
        </w:rPr>
      </w:pPr>
      <w:r>
        <w:rPr>
          <w:lang w:eastAsia="fi-FI"/>
        </w:rPr>
        <w:tab/>
        <w:t>});</w:t>
      </w:r>
    </w:p>
    <w:p w14:paraId="0F1A42A4" w14:textId="77777777" w:rsidR="00B555DB" w:rsidRDefault="00B555DB" w:rsidP="00B555DB">
      <w:pPr>
        <w:pStyle w:val="SourceCode"/>
        <w:rPr>
          <w:lang w:eastAsia="fi-FI"/>
        </w:rPr>
      </w:pPr>
      <w:r>
        <w:rPr>
          <w:lang w:eastAsia="fi-FI"/>
        </w:rPr>
        <w:t>}</w:t>
      </w:r>
    </w:p>
    <w:p w14:paraId="7D7B5668" w14:textId="77777777" w:rsidR="00B555DB" w:rsidRDefault="00B555DB" w:rsidP="00B555DB">
      <w:pPr>
        <w:rPr>
          <w:lang w:eastAsia="fi-FI"/>
        </w:rPr>
      </w:pPr>
    </w:p>
    <w:p w14:paraId="7FAED9E6" w14:textId="77777777" w:rsidR="00B555DB" w:rsidRDefault="00B555DB" w:rsidP="00B555DB">
      <w:pPr>
        <w:rPr>
          <w:lang w:eastAsia="fi-FI"/>
        </w:rPr>
      </w:pPr>
      <w:r>
        <w:rPr>
          <w:lang w:eastAsia="fi-FI"/>
        </w:rPr>
        <w:t xml:space="preserve">Because the </w:t>
      </w:r>
      <w:proofErr w:type="spellStart"/>
      <w:r>
        <w:rPr>
          <w:lang w:eastAsia="fi-FI"/>
        </w:rPr>
        <w:t>WonLoaded</w:t>
      </w:r>
      <w:proofErr w:type="spellEnd"/>
      <w:r>
        <w:rPr>
          <w:lang w:eastAsia="fi-FI"/>
        </w:rPr>
        <w:t xml:space="preserve"> handler is running on the </w:t>
      </w:r>
      <w:proofErr w:type="spellStart"/>
      <w:r>
        <w:rPr>
          <w:lang w:eastAsia="fi-FI"/>
        </w:rPr>
        <w:t>UIThread</w:t>
      </w:r>
      <w:proofErr w:type="spellEnd"/>
      <w:r>
        <w:rPr>
          <w:lang w:eastAsia="fi-FI"/>
        </w:rPr>
        <w:t xml:space="preserve"> the output is as follows.</w:t>
      </w:r>
    </w:p>
    <w:p w14:paraId="71EA5226" w14:textId="77777777" w:rsidR="00B555DB" w:rsidRDefault="00B555DB" w:rsidP="00B555DB">
      <w:pPr>
        <w:pStyle w:val="SourceCode"/>
        <w:rPr>
          <w:lang w:eastAsia="fi-FI"/>
        </w:rPr>
      </w:pPr>
      <w:r>
        <w:rPr>
          <w:lang w:eastAsia="fi-FI"/>
        </w:rPr>
        <w:t>[Main Query Thread] Main() started</w:t>
      </w:r>
    </w:p>
    <w:p w14:paraId="455E76E9" w14:textId="77777777" w:rsidR="00B555DB" w:rsidRDefault="00B555DB" w:rsidP="00B555DB">
      <w:pPr>
        <w:pStyle w:val="SourceCode"/>
        <w:rPr>
          <w:lang w:eastAsia="fi-FI"/>
        </w:rPr>
      </w:pPr>
      <w:r>
        <w:rPr>
          <w:lang w:eastAsia="fi-FI"/>
        </w:rPr>
        <w:t>[5] Task running</w:t>
      </w:r>
    </w:p>
    <w:p w14:paraId="5404B344" w14:textId="77777777" w:rsidR="00B555DB" w:rsidRDefault="00B555DB" w:rsidP="00B555DB">
      <w:pPr>
        <w:pStyle w:val="SourceCode"/>
        <w:rPr>
          <w:lang w:eastAsia="fi-FI"/>
        </w:rPr>
      </w:pPr>
      <w:r>
        <w:rPr>
          <w:lang w:eastAsia="fi-FI"/>
        </w:rPr>
        <w:t>[Main Query Thread] 110</w:t>
      </w:r>
    </w:p>
    <w:p w14:paraId="535E23C0" w14:textId="77777777" w:rsidR="00B555DB" w:rsidRDefault="00B555DB" w:rsidP="00B555DB">
      <w:pPr>
        <w:pStyle w:val="SourceCode"/>
        <w:rPr>
          <w:lang w:eastAsia="fi-FI"/>
        </w:rPr>
      </w:pPr>
    </w:p>
    <w:p w14:paraId="5D8E53BE" w14:textId="77777777" w:rsidR="00B555DB" w:rsidRDefault="00B555DB" w:rsidP="00B555DB">
      <w:pPr>
        <w:rPr>
          <w:lang w:eastAsia="fi-FI"/>
        </w:rPr>
      </w:pPr>
      <w:r>
        <w:rPr>
          <w:lang w:eastAsia="fi-FI"/>
        </w:rPr>
        <w:t xml:space="preserve">The second important point regards exceptions. If a task throws an </w:t>
      </w:r>
      <w:proofErr w:type="gramStart"/>
      <w:r>
        <w:rPr>
          <w:lang w:eastAsia="fi-FI"/>
        </w:rPr>
        <w:t>exception</w:t>
      </w:r>
      <w:proofErr w:type="gramEnd"/>
      <w:r>
        <w:rPr>
          <w:lang w:eastAsia="fi-FI"/>
        </w:rPr>
        <w:t xml:space="preserve"> then the </w:t>
      </w:r>
      <w:proofErr w:type="spellStart"/>
      <w:r>
        <w:rPr>
          <w:lang w:eastAsia="fi-FI"/>
        </w:rPr>
        <w:t>awaiter</w:t>
      </w:r>
      <w:proofErr w:type="spellEnd"/>
      <w:r>
        <w:rPr>
          <w:lang w:eastAsia="fi-FI"/>
        </w:rPr>
        <w:t xml:space="preserve"> unwraps the exception from the </w:t>
      </w:r>
      <w:proofErr w:type="spellStart"/>
      <w:r>
        <w:rPr>
          <w:lang w:eastAsia="fi-FI"/>
        </w:rPr>
        <w:t>Agreggate</w:t>
      </w:r>
      <w:proofErr w:type="spellEnd"/>
      <w:r>
        <w:rPr>
          <w:lang w:eastAsia="fi-FI"/>
        </w:rPr>
        <w:t xml:space="preserve"> Exception. </w:t>
      </w:r>
      <w:proofErr w:type="gramStart"/>
      <w:r>
        <w:rPr>
          <w:lang w:eastAsia="fi-FI"/>
        </w:rPr>
        <w:t>Of course</w:t>
      </w:r>
      <w:proofErr w:type="gramEnd"/>
      <w:r>
        <w:rPr>
          <w:lang w:eastAsia="fi-FI"/>
        </w:rPr>
        <w:t xml:space="preserve"> this means if the </w:t>
      </w:r>
      <w:proofErr w:type="spellStart"/>
      <w:r>
        <w:rPr>
          <w:lang w:eastAsia="fi-FI"/>
        </w:rPr>
        <w:t>AggregateException</w:t>
      </w:r>
      <w:proofErr w:type="spellEnd"/>
      <w:r>
        <w:rPr>
          <w:lang w:eastAsia="fi-FI"/>
        </w:rPr>
        <w:t xml:space="preserve"> had more than one inner exception only the first is returned and the others are lost. </w:t>
      </w:r>
    </w:p>
    <w:p w14:paraId="382F7571" w14:textId="248B9674"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25</w:t>
      </w:r>
      <w:r>
        <w:rPr>
          <w:noProof/>
        </w:rPr>
        <w:fldChar w:fldCharType="end"/>
      </w:r>
      <w:r>
        <w:t xml:space="preserve"> </w:t>
      </w:r>
      <w:proofErr w:type="spellStart"/>
      <w:r>
        <w:t>TaskAwaiter</w:t>
      </w:r>
      <w:proofErr w:type="spellEnd"/>
      <w:r>
        <w:t xml:space="preserve"> unwraps exceptions</w:t>
      </w:r>
    </w:p>
    <w:p w14:paraId="0FB94C97" w14:textId="77777777" w:rsidR="00B555DB" w:rsidRDefault="00B555DB" w:rsidP="00B555DB">
      <w:pPr>
        <w:pStyle w:val="SourceCode"/>
        <w:rPr>
          <w:lang w:eastAsia="fi-FI"/>
        </w:rPr>
      </w:pPr>
      <w:r>
        <w:rPr>
          <w:lang w:eastAsia="fi-FI"/>
        </w:rPr>
        <w:tab/>
        <w:t>awaiter.OnCompleted(() =&gt;</w:t>
      </w:r>
    </w:p>
    <w:p w14:paraId="52BBFCD8" w14:textId="77777777" w:rsidR="00B555DB" w:rsidRDefault="00B555DB" w:rsidP="00B555DB">
      <w:pPr>
        <w:pStyle w:val="SourceCode"/>
        <w:rPr>
          <w:lang w:eastAsia="fi-FI"/>
        </w:rPr>
      </w:pPr>
      <w:r>
        <w:rPr>
          <w:lang w:eastAsia="fi-FI"/>
        </w:rPr>
        <w:t xml:space="preserve">    {</w:t>
      </w:r>
    </w:p>
    <w:p w14:paraId="10DFC8F5" w14:textId="77777777" w:rsidR="00B555DB" w:rsidRDefault="00B555DB" w:rsidP="00B555DB">
      <w:pPr>
        <w:pStyle w:val="SourceCode"/>
        <w:rPr>
          <w:lang w:eastAsia="fi-FI"/>
        </w:rPr>
      </w:pPr>
      <w:r>
        <w:rPr>
          <w:lang w:eastAsia="fi-FI"/>
        </w:rPr>
        <w:tab/>
      </w:r>
      <w:r>
        <w:rPr>
          <w:lang w:eastAsia="fi-FI"/>
        </w:rPr>
        <w:tab/>
        <w:t>try</w:t>
      </w:r>
    </w:p>
    <w:p w14:paraId="742D145A" w14:textId="77777777" w:rsidR="00B555DB" w:rsidRDefault="00B555DB" w:rsidP="00B555DB">
      <w:pPr>
        <w:pStyle w:val="SourceCode"/>
        <w:rPr>
          <w:lang w:eastAsia="fi-FI"/>
        </w:rPr>
      </w:pPr>
      <w:r>
        <w:rPr>
          <w:lang w:eastAsia="fi-FI"/>
        </w:rPr>
        <w:tab/>
      </w:r>
      <w:r>
        <w:rPr>
          <w:lang w:eastAsia="fi-FI"/>
        </w:rPr>
        <w:tab/>
        <w:t>{</w:t>
      </w:r>
    </w:p>
    <w:p w14:paraId="0072A720" w14:textId="77777777" w:rsidR="00B555DB" w:rsidRDefault="00B555DB" w:rsidP="00B555DB">
      <w:pPr>
        <w:pStyle w:val="SourceCode"/>
        <w:rPr>
          <w:lang w:eastAsia="fi-FI"/>
        </w:rPr>
      </w:pPr>
      <w:r>
        <w:rPr>
          <w:lang w:eastAsia="fi-FI"/>
        </w:rPr>
        <w:tab/>
      </w:r>
      <w:r>
        <w:rPr>
          <w:lang w:eastAsia="fi-FI"/>
        </w:rPr>
        <w:tab/>
      </w:r>
      <w:r>
        <w:rPr>
          <w:lang w:eastAsia="fi-FI"/>
        </w:rPr>
        <w:tab/>
        <w:t>logger.Info(awaiter.GetResult());</w:t>
      </w:r>
    </w:p>
    <w:p w14:paraId="498235CA" w14:textId="77777777" w:rsidR="00B555DB" w:rsidRDefault="00B555DB" w:rsidP="00B555DB">
      <w:pPr>
        <w:pStyle w:val="SourceCode"/>
        <w:rPr>
          <w:lang w:eastAsia="fi-FI"/>
        </w:rPr>
      </w:pPr>
      <w:r>
        <w:rPr>
          <w:lang w:eastAsia="fi-FI"/>
        </w:rPr>
        <w:tab/>
      </w:r>
      <w:r>
        <w:rPr>
          <w:lang w:eastAsia="fi-FI"/>
        </w:rPr>
        <w:tab/>
        <w:t>}</w:t>
      </w:r>
    </w:p>
    <w:p w14:paraId="235664F2" w14:textId="77777777" w:rsidR="00B555DB" w:rsidRDefault="00B555DB" w:rsidP="00B555DB">
      <w:pPr>
        <w:pStyle w:val="SourceCode"/>
        <w:rPr>
          <w:lang w:eastAsia="fi-FI"/>
        </w:rPr>
      </w:pPr>
      <w:r>
        <w:rPr>
          <w:lang w:eastAsia="fi-FI"/>
        </w:rPr>
        <w:tab/>
      </w:r>
      <w:r>
        <w:rPr>
          <w:lang w:eastAsia="fi-FI"/>
        </w:rPr>
        <w:tab/>
        <w:t>catch (Exception ex)</w:t>
      </w:r>
    </w:p>
    <w:p w14:paraId="446B5FB2" w14:textId="77777777" w:rsidR="00B555DB" w:rsidRDefault="00B555DB" w:rsidP="00B555DB">
      <w:pPr>
        <w:pStyle w:val="SourceCode"/>
        <w:rPr>
          <w:lang w:eastAsia="fi-FI"/>
        </w:rPr>
      </w:pPr>
      <w:r>
        <w:rPr>
          <w:lang w:eastAsia="fi-FI"/>
        </w:rPr>
        <w:tab/>
      </w:r>
      <w:r>
        <w:rPr>
          <w:lang w:eastAsia="fi-FI"/>
        </w:rPr>
        <w:tab/>
        <w:t>{</w:t>
      </w:r>
    </w:p>
    <w:p w14:paraId="664309F3" w14:textId="77777777" w:rsidR="00B555DB" w:rsidRDefault="00B555DB" w:rsidP="00B555DB">
      <w:pPr>
        <w:pStyle w:val="SourceCode"/>
        <w:rPr>
          <w:lang w:eastAsia="fi-FI"/>
        </w:rPr>
      </w:pPr>
      <w:r>
        <w:rPr>
          <w:lang w:eastAsia="fi-FI"/>
        </w:rPr>
        <w:tab/>
      </w:r>
      <w:r>
        <w:rPr>
          <w:lang w:eastAsia="fi-FI"/>
        </w:rPr>
        <w:tab/>
      </w:r>
      <w:r>
        <w:rPr>
          <w:lang w:eastAsia="fi-FI"/>
        </w:rPr>
        <w:tab/>
        <w:t>logger.Info($"{ex.GetType().Name}");</w:t>
      </w:r>
    </w:p>
    <w:p w14:paraId="34E1AAC3" w14:textId="77777777" w:rsidR="00B555DB" w:rsidRDefault="00B555DB" w:rsidP="00B555DB">
      <w:pPr>
        <w:pStyle w:val="SourceCode"/>
        <w:rPr>
          <w:lang w:eastAsia="fi-FI"/>
        </w:rPr>
      </w:pPr>
      <w:r>
        <w:rPr>
          <w:lang w:eastAsia="fi-FI"/>
        </w:rPr>
        <w:tab/>
      </w:r>
      <w:r>
        <w:rPr>
          <w:lang w:eastAsia="fi-FI"/>
        </w:rPr>
        <w:tab/>
        <w:t>}</w:t>
      </w:r>
    </w:p>
    <w:p w14:paraId="5060BB81" w14:textId="77777777" w:rsidR="00B555DB" w:rsidRDefault="00B555DB" w:rsidP="00B555DB">
      <w:pPr>
        <w:pStyle w:val="SourceCode"/>
        <w:rPr>
          <w:lang w:eastAsia="fi-FI"/>
        </w:rPr>
      </w:pPr>
      <w:r>
        <w:rPr>
          <w:lang w:eastAsia="fi-FI"/>
        </w:rPr>
        <w:tab/>
      </w:r>
      <w:r>
        <w:rPr>
          <w:lang w:eastAsia="fi-FI"/>
        </w:rPr>
        <w:tab/>
      </w:r>
    </w:p>
    <w:p w14:paraId="2A061457" w14:textId="77777777" w:rsidR="00B555DB" w:rsidRDefault="00B555DB" w:rsidP="00B555DB">
      <w:pPr>
        <w:pStyle w:val="SourceCode"/>
        <w:rPr>
          <w:lang w:eastAsia="fi-FI"/>
        </w:rPr>
      </w:pPr>
      <w:r>
        <w:rPr>
          <w:lang w:eastAsia="fi-FI"/>
        </w:rPr>
        <w:t xml:space="preserve">    });</w:t>
      </w:r>
    </w:p>
    <w:p w14:paraId="4647043A" w14:textId="77777777" w:rsidR="00B555DB" w:rsidRDefault="00B555DB" w:rsidP="00B555DB">
      <w:pPr>
        <w:pStyle w:val="SourceCode"/>
        <w:rPr>
          <w:lang w:eastAsia="fi-FI"/>
        </w:rPr>
      </w:pPr>
    </w:p>
    <w:p w14:paraId="2D7A0EDF" w14:textId="77777777" w:rsidR="00B555DB" w:rsidRDefault="00B555DB" w:rsidP="00B555DB">
      <w:pPr>
        <w:pStyle w:val="SourceCode"/>
        <w:rPr>
          <w:lang w:eastAsia="fi-FI"/>
        </w:rPr>
      </w:pPr>
      <w:r>
        <w:rPr>
          <w:lang w:eastAsia="fi-FI"/>
        </w:rPr>
        <w:t>…</w:t>
      </w:r>
    </w:p>
    <w:p w14:paraId="3E9946C5" w14:textId="77777777" w:rsidR="00B555DB" w:rsidRDefault="00B555DB" w:rsidP="00B555DB">
      <w:pPr>
        <w:pStyle w:val="SourceCode"/>
        <w:rPr>
          <w:lang w:eastAsia="fi-FI"/>
        </w:rPr>
      </w:pPr>
    </w:p>
    <w:p w14:paraId="193CD187" w14:textId="77777777" w:rsidR="00B555DB" w:rsidRDefault="00B555DB" w:rsidP="00B555DB">
      <w:pPr>
        <w:pStyle w:val="SourceCode"/>
        <w:rPr>
          <w:lang w:eastAsia="fi-FI"/>
        </w:rPr>
      </w:pPr>
      <w:r>
        <w:rPr>
          <w:lang w:eastAsia="fi-FI"/>
        </w:rPr>
        <w:t>public Task&lt;double&gt; GetSpotPrice()</w:t>
      </w:r>
    </w:p>
    <w:p w14:paraId="4D3EF957" w14:textId="77777777" w:rsidR="00B555DB" w:rsidRDefault="00B555DB" w:rsidP="00B555DB">
      <w:pPr>
        <w:pStyle w:val="SourceCode"/>
        <w:rPr>
          <w:lang w:eastAsia="fi-FI"/>
        </w:rPr>
      </w:pPr>
      <w:r>
        <w:rPr>
          <w:lang w:eastAsia="fi-FI"/>
        </w:rPr>
        <w:t>{</w:t>
      </w:r>
    </w:p>
    <w:p w14:paraId="03F05B85" w14:textId="77777777" w:rsidR="00B555DB" w:rsidRDefault="00B555DB" w:rsidP="00B555DB">
      <w:pPr>
        <w:pStyle w:val="SourceCode"/>
        <w:rPr>
          <w:lang w:eastAsia="fi-FI"/>
        </w:rPr>
      </w:pPr>
      <w:r>
        <w:rPr>
          <w:lang w:eastAsia="fi-FI"/>
        </w:rPr>
        <w:tab/>
        <w:t>return Task.Run(() =&gt;</w:t>
      </w:r>
    </w:p>
    <w:p w14:paraId="36F3B9C9" w14:textId="77777777" w:rsidR="00B555DB" w:rsidRDefault="00B555DB" w:rsidP="00B555DB">
      <w:pPr>
        <w:pStyle w:val="SourceCode"/>
        <w:rPr>
          <w:lang w:eastAsia="fi-FI"/>
        </w:rPr>
      </w:pPr>
      <w:r>
        <w:rPr>
          <w:lang w:eastAsia="fi-FI"/>
        </w:rPr>
        <w:tab/>
        <w:t>{</w:t>
      </w:r>
    </w:p>
    <w:p w14:paraId="3F2B1DE6" w14:textId="77777777" w:rsidR="00B555DB" w:rsidRDefault="00B555DB" w:rsidP="00B555DB">
      <w:pPr>
        <w:pStyle w:val="SourceCode"/>
        <w:rPr>
          <w:lang w:eastAsia="fi-FI"/>
        </w:rPr>
      </w:pPr>
      <w:r>
        <w:rPr>
          <w:lang w:eastAsia="fi-FI"/>
        </w:rPr>
        <w:lastRenderedPageBreak/>
        <w:tab/>
      </w:r>
      <w:r>
        <w:rPr>
          <w:lang w:eastAsia="fi-FI"/>
        </w:rPr>
        <w:tab/>
        <w:t>throw new Exception("Something happened");</w:t>
      </w:r>
    </w:p>
    <w:p w14:paraId="7426DE23" w14:textId="77777777" w:rsidR="00B555DB" w:rsidRDefault="00B555DB" w:rsidP="00B555DB">
      <w:pPr>
        <w:pStyle w:val="SourceCode"/>
        <w:rPr>
          <w:lang w:eastAsia="fi-FI"/>
        </w:rPr>
      </w:pPr>
      <w:r>
        <w:rPr>
          <w:lang w:eastAsia="fi-FI"/>
        </w:rPr>
        <w:tab/>
      </w:r>
      <w:r>
        <w:rPr>
          <w:lang w:eastAsia="fi-FI"/>
        </w:rPr>
        <w:tab/>
        <w:t>return 0.0;</w:t>
      </w:r>
    </w:p>
    <w:p w14:paraId="1224DFE6" w14:textId="77777777" w:rsidR="00B555DB" w:rsidRDefault="00B555DB" w:rsidP="00B555DB">
      <w:pPr>
        <w:pStyle w:val="SourceCode"/>
        <w:rPr>
          <w:lang w:eastAsia="fi-FI"/>
        </w:rPr>
      </w:pPr>
      <w:r>
        <w:rPr>
          <w:lang w:eastAsia="fi-FI"/>
        </w:rPr>
        <w:tab/>
        <w:t>});</w:t>
      </w:r>
    </w:p>
    <w:p w14:paraId="2BAE45B6" w14:textId="77777777" w:rsidR="00B555DB" w:rsidRDefault="00B555DB" w:rsidP="00B555DB">
      <w:pPr>
        <w:pStyle w:val="SourceCode"/>
        <w:rPr>
          <w:lang w:eastAsia="fi-FI"/>
        </w:rPr>
      </w:pPr>
      <w:r>
        <w:rPr>
          <w:lang w:eastAsia="fi-FI"/>
        </w:rPr>
        <w:t>}</w:t>
      </w:r>
    </w:p>
    <w:p w14:paraId="57B511B6" w14:textId="77777777" w:rsidR="00B555DB" w:rsidRDefault="00B555DB" w:rsidP="00B555DB">
      <w:pPr>
        <w:rPr>
          <w:lang w:eastAsia="fi-FI"/>
        </w:rPr>
      </w:pPr>
      <w:r>
        <w:rPr>
          <w:lang w:eastAsia="fi-FI"/>
        </w:rPr>
        <w:t xml:space="preserve">If we want the code to give us the original </w:t>
      </w:r>
      <w:proofErr w:type="spellStart"/>
      <w:r>
        <w:rPr>
          <w:lang w:eastAsia="fi-FI"/>
        </w:rPr>
        <w:t>AggregateException</w:t>
      </w:r>
      <w:proofErr w:type="spellEnd"/>
      <w:r>
        <w:rPr>
          <w:lang w:eastAsia="fi-FI"/>
        </w:rPr>
        <w:t xml:space="preserve"> we can write our own </w:t>
      </w:r>
      <w:proofErr w:type="spellStart"/>
      <w:r>
        <w:rPr>
          <w:lang w:eastAsia="fi-FI"/>
        </w:rPr>
        <w:t>awaiter</w:t>
      </w:r>
      <w:proofErr w:type="spellEnd"/>
      <w:r>
        <w:rPr>
          <w:lang w:eastAsia="fi-FI"/>
        </w:rPr>
        <w:t xml:space="preserve"> to replace the use of the default Task </w:t>
      </w:r>
      <w:proofErr w:type="spellStart"/>
      <w:r>
        <w:rPr>
          <w:lang w:eastAsia="fi-FI"/>
        </w:rPr>
        <w:t>awaiter</w:t>
      </w:r>
      <w:proofErr w:type="spellEnd"/>
      <w:r>
        <w:rPr>
          <w:lang w:eastAsia="fi-FI"/>
        </w:rPr>
        <w:t>. X</w:t>
      </w:r>
      <w:r>
        <w:rPr>
          <w:lang w:eastAsia="fi-FI"/>
        </w:rPr>
        <w:tab/>
      </w:r>
    </w:p>
    <w:p w14:paraId="58754E9A" w14:textId="77777777" w:rsidR="00B555DB" w:rsidRDefault="00B555DB" w:rsidP="00B555DB">
      <w:pPr>
        <w:rPr>
          <w:lang w:eastAsia="fi-FI"/>
        </w:rPr>
      </w:pPr>
    </w:p>
    <w:p w14:paraId="275561D5" w14:textId="77777777" w:rsidR="00B555DB" w:rsidRDefault="00B555DB" w:rsidP="00B555DB">
      <w:pPr>
        <w:pStyle w:val="Heading2"/>
        <w:rPr>
          <w:lang w:eastAsia="fi-FI"/>
        </w:rPr>
      </w:pPr>
      <w:r>
        <w:rPr>
          <w:lang w:eastAsia="fi-FI"/>
        </w:rPr>
        <w:t>Async Await</w:t>
      </w:r>
    </w:p>
    <w:p w14:paraId="1196F3D6" w14:textId="77777777" w:rsidR="00B555DB" w:rsidRDefault="00B555DB" w:rsidP="00B555DB">
      <w:pPr>
        <w:rPr>
          <w:lang w:eastAsia="fi-FI"/>
        </w:rPr>
      </w:pPr>
      <w:r>
        <w:rPr>
          <w:lang w:eastAsia="fi-FI"/>
        </w:rPr>
        <w:t>C</w:t>
      </w:r>
      <w:r w:rsidRPr="00886199">
        <w:t xml:space="preserve"> </w:t>
      </w:r>
      <w:r w:rsidRPr="00886199">
        <w:rPr>
          <w:lang w:eastAsia="fi-FI"/>
        </w:rPr>
        <w:t>#</w:t>
      </w:r>
      <w:r>
        <w:rPr>
          <w:lang w:eastAsia="fi-FI"/>
        </w:rPr>
        <w:t xml:space="preserve">5 added support for asynchronous functions which are methods or anonymous functions whose declaration contains the </w:t>
      </w:r>
      <w:r w:rsidRPr="00235BFB">
        <w:rPr>
          <w:rStyle w:val="SourceCodeChar"/>
        </w:rPr>
        <w:t>async</w:t>
      </w:r>
      <w:r>
        <w:rPr>
          <w:lang w:eastAsia="fi-FI"/>
        </w:rPr>
        <w:t xml:space="preserve"> keyword. The code inside the async method can utilize the </w:t>
      </w:r>
      <w:r w:rsidRPr="00DD1B80">
        <w:rPr>
          <w:rStyle w:val="SourceCodeChar"/>
        </w:rPr>
        <w:t>await</w:t>
      </w:r>
      <w:r>
        <w:rPr>
          <w:lang w:eastAsia="fi-FI"/>
        </w:rPr>
        <w:t xml:space="preserve"> keyword (asynchronous wait) to make </w:t>
      </w:r>
      <w:proofErr w:type="spellStart"/>
      <w:r>
        <w:rPr>
          <w:lang w:eastAsia="fi-FI"/>
        </w:rPr>
        <w:t>asynchornous</w:t>
      </w:r>
      <w:proofErr w:type="spellEnd"/>
      <w:r>
        <w:rPr>
          <w:lang w:eastAsia="fi-FI"/>
        </w:rPr>
        <w:t xml:space="preserve"> code look like synchronous code. The compiler </w:t>
      </w:r>
      <w:proofErr w:type="spellStart"/>
      <w:r>
        <w:rPr>
          <w:lang w:eastAsia="fi-FI"/>
        </w:rPr>
        <w:t>genenerated</w:t>
      </w:r>
      <w:proofErr w:type="spellEnd"/>
      <w:r>
        <w:rPr>
          <w:lang w:eastAsia="fi-FI"/>
        </w:rPr>
        <w:t xml:space="preserve"> state machine allows one to write much cleaner and simpler code that does away with the need to write explicit callbacks and specialized multithreaded exception handling.</w:t>
      </w:r>
    </w:p>
    <w:p w14:paraId="671508D8" w14:textId="77777777" w:rsidR="00B555DB" w:rsidRDefault="00B555DB" w:rsidP="00B555DB">
      <w:pPr>
        <w:rPr>
          <w:lang w:eastAsia="fi-FI"/>
        </w:rPr>
      </w:pPr>
      <w:r>
        <w:rPr>
          <w:lang w:eastAsia="fi-FI"/>
        </w:rPr>
        <w:t xml:space="preserve">The basic idea is as follows. Imagine a piece of code that calls a long running function that returns a task. We can define the method with the async keyword and then internally we can use the </w:t>
      </w:r>
      <w:r w:rsidRPr="006217B2">
        <w:rPr>
          <w:rStyle w:val="SourceCodeChar"/>
        </w:rPr>
        <w:t>await</w:t>
      </w:r>
      <w:r>
        <w:rPr>
          <w:lang w:eastAsia="fi-FI"/>
        </w:rPr>
        <w:t xml:space="preserve"> keyword as follows. </w:t>
      </w:r>
    </w:p>
    <w:p w14:paraId="2D0137D6" w14:textId="77777777" w:rsidR="00B555DB" w:rsidRDefault="00B555DB" w:rsidP="00B555DB">
      <w:pPr>
        <w:pStyle w:val="SourceCode"/>
        <w:rPr>
          <w:lang w:eastAsia="fi-FI"/>
        </w:rPr>
      </w:pPr>
    </w:p>
    <w:p w14:paraId="22C7DFC4" w14:textId="235588EF"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26</w:t>
      </w:r>
      <w:r>
        <w:rPr>
          <w:noProof/>
        </w:rPr>
        <w:fldChar w:fldCharType="end"/>
      </w:r>
      <w:r>
        <w:t xml:space="preserve"> Simple Async Await</w:t>
      </w:r>
    </w:p>
    <w:p w14:paraId="68E01F91" w14:textId="77777777" w:rsidR="00B555DB" w:rsidRDefault="00B555DB" w:rsidP="00B555DB">
      <w:pPr>
        <w:pStyle w:val="SourceCode"/>
        <w:rPr>
          <w:lang w:eastAsia="fi-FI"/>
        </w:rPr>
      </w:pPr>
      <w:r>
        <w:rPr>
          <w:lang w:eastAsia="fi-FI"/>
        </w:rPr>
        <w:t>private async void ButtonBase_OnClick(object sender, RoutedEventArgs e)</w:t>
      </w:r>
    </w:p>
    <w:p w14:paraId="7927F4CF" w14:textId="77777777" w:rsidR="00B555DB" w:rsidRDefault="00B555DB" w:rsidP="00B555DB">
      <w:pPr>
        <w:pStyle w:val="SourceCode"/>
        <w:rPr>
          <w:lang w:eastAsia="fi-FI"/>
        </w:rPr>
      </w:pPr>
      <w:r>
        <w:rPr>
          <w:lang w:eastAsia="fi-FI"/>
        </w:rPr>
        <w:t>{</w:t>
      </w:r>
    </w:p>
    <w:p w14:paraId="0CE7A210" w14:textId="77777777" w:rsidR="00B555DB" w:rsidRDefault="00B555DB" w:rsidP="00B555DB">
      <w:pPr>
        <w:pStyle w:val="SourceCode"/>
        <w:rPr>
          <w:lang w:eastAsia="fi-FI"/>
        </w:rPr>
      </w:pPr>
      <w:r>
        <w:rPr>
          <w:lang w:eastAsia="fi-FI"/>
        </w:rPr>
        <w:t>Console.WriteLine($@"{nameof(ButtonBase_OnClick)}: {Thread.CurrentThread.ManagedThreadId}");</w:t>
      </w:r>
    </w:p>
    <w:p w14:paraId="2D40F2D7" w14:textId="77777777" w:rsidR="00B555DB" w:rsidRDefault="00B555DB" w:rsidP="00B555DB">
      <w:pPr>
        <w:pStyle w:val="SourceCode"/>
        <w:rPr>
          <w:lang w:eastAsia="fi-FI"/>
        </w:rPr>
      </w:pPr>
    </w:p>
    <w:p w14:paraId="2FB0F055" w14:textId="77777777" w:rsidR="00B555DB" w:rsidRDefault="00B555DB" w:rsidP="00B555DB">
      <w:pPr>
        <w:pStyle w:val="SourceCode"/>
        <w:rPr>
          <w:lang w:eastAsia="fi-FI"/>
        </w:rPr>
      </w:pPr>
      <w:r>
        <w:rPr>
          <w:lang w:eastAsia="fi-FI"/>
        </w:rPr>
        <w:t>Task&lt;int&gt; task = LongRunningTaskAsync();</w:t>
      </w:r>
    </w:p>
    <w:p w14:paraId="3200B8A2" w14:textId="77777777" w:rsidR="00B555DB" w:rsidRDefault="00B555DB" w:rsidP="00B555DB">
      <w:pPr>
        <w:pStyle w:val="SourceCode"/>
        <w:rPr>
          <w:lang w:eastAsia="fi-FI"/>
        </w:rPr>
      </w:pPr>
      <w:r>
        <w:rPr>
          <w:lang w:eastAsia="fi-FI"/>
        </w:rPr>
        <w:t xml:space="preserve">task.Start(TaskScheduler.Default); </w:t>
      </w:r>
      <w:r>
        <w:rPr>
          <w:lang w:eastAsia="fi-FI"/>
        </w:rPr>
        <w:sym w:font="Wingdings" w:char="F08C"/>
      </w:r>
    </w:p>
    <w:p w14:paraId="60B7EAD4" w14:textId="77777777" w:rsidR="00B555DB" w:rsidRDefault="00B555DB" w:rsidP="00B555DB">
      <w:pPr>
        <w:pStyle w:val="SourceCode"/>
        <w:rPr>
          <w:lang w:eastAsia="fi-FI"/>
        </w:rPr>
      </w:pPr>
    </w:p>
    <w:p w14:paraId="0AB8A7E7" w14:textId="77777777" w:rsidR="00B555DB" w:rsidRDefault="00B555DB" w:rsidP="00B555DB">
      <w:pPr>
        <w:pStyle w:val="SourceCode"/>
        <w:rPr>
          <w:lang w:eastAsia="fi-FI"/>
        </w:rPr>
      </w:pPr>
      <w:r>
        <w:rPr>
          <w:lang w:eastAsia="fi-FI"/>
        </w:rPr>
        <w:t xml:space="preserve">int result = </w:t>
      </w:r>
      <w:r w:rsidRPr="008D3AA3">
        <w:rPr>
          <w:b/>
          <w:lang w:eastAsia="fi-FI"/>
        </w:rPr>
        <w:t>await</w:t>
      </w:r>
      <w:r>
        <w:rPr>
          <w:lang w:eastAsia="fi-FI"/>
        </w:rPr>
        <w:t xml:space="preserve"> task;</w:t>
      </w:r>
      <w:r>
        <w:rPr>
          <w:lang w:eastAsia="fi-FI"/>
        </w:rPr>
        <w:sym w:font="Wingdings" w:char="F08D"/>
      </w:r>
    </w:p>
    <w:p w14:paraId="690DF712" w14:textId="77777777" w:rsidR="00B555DB" w:rsidRDefault="00B555DB" w:rsidP="00B555DB">
      <w:pPr>
        <w:pStyle w:val="SourceCode"/>
        <w:rPr>
          <w:lang w:eastAsia="fi-FI"/>
        </w:rPr>
      </w:pPr>
    </w:p>
    <w:p w14:paraId="57CC698B" w14:textId="77777777" w:rsidR="00B555DB" w:rsidRDefault="00B555DB" w:rsidP="00B555DB">
      <w:pPr>
        <w:pStyle w:val="SourceCode"/>
        <w:rPr>
          <w:lang w:eastAsia="fi-FI"/>
        </w:rPr>
      </w:pPr>
      <w:r>
        <w:rPr>
          <w:lang w:eastAsia="fi-FI"/>
        </w:rPr>
        <w:t>Console.WriteLine($@"{nameof(ButtonBase_OnClick)}: {Thread.CurrentThread.ManagedThreadId}");</w:t>
      </w:r>
      <w:r>
        <w:rPr>
          <w:lang w:eastAsia="fi-FI"/>
        </w:rPr>
        <w:sym w:font="Wingdings" w:char="F08E"/>
      </w:r>
    </w:p>
    <w:p w14:paraId="57F9EAF0" w14:textId="77777777" w:rsidR="00B555DB" w:rsidRDefault="00B555DB" w:rsidP="00B555DB">
      <w:pPr>
        <w:pStyle w:val="SourceCode"/>
        <w:rPr>
          <w:lang w:eastAsia="fi-FI"/>
        </w:rPr>
      </w:pPr>
      <w:r>
        <w:rPr>
          <w:lang w:eastAsia="fi-FI"/>
        </w:rPr>
        <w:t>}</w:t>
      </w:r>
    </w:p>
    <w:p w14:paraId="29B6D32E" w14:textId="77777777" w:rsidR="00B555DB" w:rsidRDefault="00B555DB" w:rsidP="00B555DB">
      <w:pPr>
        <w:pStyle w:val="SourceCode"/>
        <w:rPr>
          <w:lang w:eastAsia="fi-FI"/>
        </w:rPr>
      </w:pPr>
    </w:p>
    <w:p w14:paraId="65D044F4" w14:textId="77777777" w:rsidR="00B555DB" w:rsidRDefault="00B555DB" w:rsidP="00B555DB">
      <w:pPr>
        <w:pStyle w:val="SourceCode"/>
        <w:rPr>
          <w:lang w:eastAsia="fi-FI"/>
        </w:rPr>
      </w:pPr>
      <w:r>
        <w:rPr>
          <w:lang w:eastAsia="fi-FI"/>
        </w:rPr>
        <w:t>public Task&lt;int&gt; LongRunningTaskAsync()</w:t>
      </w:r>
    </w:p>
    <w:p w14:paraId="01F23C28" w14:textId="77777777" w:rsidR="00B555DB" w:rsidRDefault="00B555DB" w:rsidP="00B555DB">
      <w:pPr>
        <w:pStyle w:val="SourceCode"/>
        <w:rPr>
          <w:lang w:eastAsia="fi-FI"/>
        </w:rPr>
      </w:pPr>
      <w:r>
        <w:rPr>
          <w:lang w:eastAsia="fi-FI"/>
        </w:rPr>
        <w:t>{</w:t>
      </w:r>
    </w:p>
    <w:p w14:paraId="44FA7324" w14:textId="77777777" w:rsidR="00B555DB" w:rsidRDefault="00B555DB" w:rsidP="00B555DB">
      <w:pPr>
        <w:pStyle w:val="SourceCode"/>
        <w:rPr>
          <w:lang w:eastAsia="fi-FI"/>
        </w:rPr>
      </w:pPr>
      <w:r>
        <w:rPr>
          <w:lang w:eastAsia="fi-FI"/>
        </w:rPr>
        <w:t xml:space="preserve">  return new Task&lt;int&gt;(() =&gt;</w:t>
      </w:r>
    </w:p>
    <w:p w14:paraId="57201727" w14:textId="77777777" w:rsidR="00B555DB" w:rsidRDefault="00B555DB" w:rsidP="00B555DB">
      <w:pPr>
        <w:pStyle w:val="SourceCode"/>
        <w:rPr>
          <w:lang w:eastAsia="fi-FI"/>
        </w:rPr>
      </w:pPr>
      <w:r>
        <w:rPr>
          <w:lang w:eastAsia="fi-FI"/>
        </w:rPr>
        <w:t xml:space="preserve">  {</w:t>
      </w:r>
    </w:p>
    <w:p w14:paraId="0525134E" w14:textId="77777777" w:rsidR="00B555DB" w:rsidRDefault="00B555DB" w:rsidP="00B555DB">
      <w:pPr>
        <w:pStyle w:val="SourceCode"/>
        <w:rPr>
          <w:lang w:eastAsia="fi-FI"/>
        </w:rPr>
      </w:pPr>
      <w:r>
        <w:rPr>
          <w:lang w:eastAsia="fi-FI"/>
        </w:rPr>
        <w:t xml:space="preserve">    Console.WriteLine($@"LongRunningTaskAsync:   {Thread.CurrentThread.ManagedThreadId}");</w:t>
      </w:r>
    </w:p>
    <w:p w14:paraId="7A624C88" w14:textId="77777777" w:rsidR="00B555DB" w:rsidRDefault="00B555DB" w:rsidP="00B555DB">
      <w:pPr>
        <w:pStyle w:val="SourceCode"/>
        <w:rPr>
          <w:lang w:eastAsia="fi-FI"/>
        </w:rPr>
      </w:pPr>
      <w:r>
        <w:rPr>
          <w:lang w:eastAsia="fi-FI"/>
        </w:rPr>
        <w:t xml:space="preserve">    return 100;</w:t>
      </w:r>
    </w:p>
    <w:p w14:paraId="281EFC43" w14:textId="77777777" w:rsidR="00B555DB" w:rsidRDefault="00B555DB" w:rsidP="00B555DB">
      <w:pPr>
        <w:pStyle w:val="SourceCode"/>
        <w:rPr>
          <w:lang w:eastAsia="fi-FI"/>
        </w:rPr>
      </w:pPr>
      <w:r>
        <w:rPr>
          <w:lang w:eastAsia="fi-FI"/>
        </w:rPr>
        <w:t xml:space="preserve">  });</w:t>
      </w:r>
    </w:p>
    <w:p w14:paraId="47C05DBF" w14:textId="77777777" w:rsidR="00B555DB" w:rsidRDefault="00B555DB" w:rsidP="00B555DB">
      <w:pPr>
        <w:pStyle w:val="SourceCode"/>
        <w:rPr>
          <w:lang w:eastAsia="fi-FI"/>
        </w:rPr>
      </w:pPr>
      <w:r>
        <w:rPr>
          <w:lang w:eastAsia="fi-FI"/>
        </w:rPr>
        <w:t>}</w:t>
      </w:r>
    </w:p>
    <w:p w14:paraId="39D94633" w14:textId="77777777" w:rsidR="00B555DB" w:rsidRDefault="00B555DB" w:rsidP="00B555DB">
      <w:pPr>
        <w:pStyle w:val="SourceCode"/>
        <w:rPr>
          <w:lang w:eastAsia="fi-FI"/>
        </w:rPr>
      </w:pPr>
    </w:p>
    <w:p w14:paraId="5F66D5E3" w14:textId="77777777" w:rsidR="00B555DB" w:rsidRDefault="00B555DB" w:rsidP="00B555DB">
      <w:pPr>
        <w:rPr>
          <w:lang w:eastAsia="fi-FI"/>
        </w:rPr>
      </w:pPr>
      <w:r>
        <w:rPr>
          <w:lang w:eastAsia="fi-FI"/>
        </w:rPr>
        <w:lastRenderedPageBreak/>
        <w:t xml:space="preserve">The button handler is already running on a UI thread. When we kick of the long running task on a background thread </w:t>
      </w:r>
      <w:r>
        <w:rPr>
          <w:lang w:eastAsia="fi-FI"/>
        </w:rPr>
        <w:sym w:font="Wingdings" w:char="F08C"/>
      </w:r>
      <w:r>
        <w:rPr>
          <w:lang w:eastAsia="fi-FI"/>
        </w:rPr>
        <w:t xml:space="preserve">we immediately call await on it. </w:t>
      </w:r>
      <w:r>
        <w:rPr>
          <w:lang w:eastAsia="fi-FI"/>
        </w:rPr>
        <w:sym w:font="Wingdings" w:char="F08D"/>
      </w:r>
      <w:r>
        <w:rPr>
          <w:lang w:eastAsia="fi-FI"/>
        </w:rPr>
        <w:t xml:space="preserve">The code looks like the method will block at this stage but what </w:t>
      </w:r>
      <w:proofErr w:type="gramStart"/>
      <w:r>
        <w:rPr>
          <w:lang w:eastAsia="fi-FI"/>
        </w:rPr>
        <w:t>actually happens</w:t>
      </w:r>
      <w:proofErr w:type="gramEnd"/>
      <w:r>
        <w:rPr>
          <w:lang w:eastAsia="fi-FI"/>
        </w:rPr>
        <w:t xml:space="preserve"> in the method returns and a continuation is setup to execute the remainder of the method once the long running task completes. The async/await mechanism has logic to capture the synchronization context if once exists and hence the continuation is posted to the correct UI thread </w:t>
      </w:r>
      <w:r>
        <w:rPr>
          <w:lang w:eastAsia="fi-FI"/>
        </w:rPr>
        <w:sym w:font="Wingdings" w:char="F08E"/>
      </w:r>
    </w:p>
    <w:p w14:paraId="07284A9F" w14:textId="77777777" w:rsidR="00B555DB" w:rsidRDefault="00B555DB" w:rsidP="00B555DB">
      <w:pPr>
        <w:spacing w:after="160" w:line="259" w:lineRule="auto"/>
        <w:rPr>
          <w:rFonts w:asciiTheme="majorHAnsi" w:eastAsiaTheme="majorEastAsia" w:hAnsiTheme="majorHAnsi" w:cstheme="majorBidi"/>
          <w:color w:val="31378B" w:themeColor="text2"/>
          <w:sz w:val="32"/>
          <w:szCs w:val="28"/>
          <w:lang w:eastAsia="fi-FI"/>
        </w:rPr>
      </w:pPr>
      <w:r>
        <w:rPr>
          <w:lang w:eastAsia="fi-FI"/>
        </w:rPr>
        <w:br w:type="page"/>
      </w:r>
    </w:p>
    <w:p w14:paraId="2FC3717B" w14:textId="77777777" w:rsidR="00B555DB" w:rsidRDefault="00B555DB" w:rsidP="00B555DB">
      <w:pPr>
        <w:pStyle w:val="Heading3"/>
        <w:rPr>
          <w:lang w:eastAsia="fi-FI"/>
        </w:rPr>
      </w:pPr>
      <w:r>
        <w:rPr>
          <w:lang w:eastAsia="fi-FI"/>
        </w:rPr>
        <w:lastRenderedPageBreak/>
        <w:t>How Async/Await works</w:t>
      </w:r>
    </w:p>
    <w:p w14:paraId="77E54C9A" w14:textId="77777777" w:rsidR="00B555DB" w:rsidRDefault="00B555DB" w:rsidP="00B555DB">
      <w:pPr>
        <w:rPr>
          <w:noProof/>
          <w:shd w:val="clear" w:color="auto" w:fill="FFFFFF"/>
          <w:lang w:eastAsia="fi-FI"/>
        </w:rPr>
      </w:pPr>
      <w:r>
        <w:rPr>
          <w:lang w:eastAsia="fi-FI"/>
        </w:rPr>
        <w:t xml:space="preserve">Consider a very basic async </w:t>
      </w:r>
      <w:r>
        <w:rPr>
          <w:noProof/>
          <w:shd w:val="clear" w:color="auto" w:fill="FFFFFF"/>
          <w:lang w:eastAsia="fi-FI"/>
        </w:rPr>
        <w:t xml:space="preserve">method called </w:t>
      </w:r>
      <w:r w:rsidRPr="00C312E1">
        <w:rPr>
          <w:rStyle w:val="SourceCodeChar"/>
        </w:rPr>
        <w:t>GetDoubleAsync</w:t>
      </w:r>
      <w:r>
        <w:rPr>
          <w:noProof/>
          <w:shd w:val="clear" w:color="auto" w:fill="FFFFFF"/>
          <w:lang w:eastAsia="fi-FI"/>
        </w:rPr>
        <w:t xml:space="preserve"> that awaits a task returned as the result of the method </w:t>
      </w:r>
      <w:r w:rsidRPr="00C312E1">
        <w:rPr>
          <w:rStyle w:val="SourceCodeChar"/>
        </w:rPr>
        <w:t>GetLongRunningTask</w:t>
      </w:r>
      <w:r>
        <w:rPr>
          <w:noProof/>
          <w:shd w:val="clear" w:color="auto" w:fill="FFFFFF"/>
          <w:lang w:eastAsia="fi-FI"/>
        </w:rPr>
        <w:t xml:space="preserve">. LongRunningTask represents an operation whose result will sometimes be available immediately and sometime will require an expensive background calculation. For educational purpuses we pass in a flag to show which path is being executed. We want to observe the call stack and thread of execution. In the general case the code after an await is a continuation and hence it does not have the caller of the async method in its stack trace. </w:t>
      </w:r>
    </w:p>
    <w:p w14:paraId="32B8B6BE" w14:textId="52FB02C3" w:rsidR="00B555DB" w:rsidRDefault="00B555DB" w:rsidP="00B555DB">
      <w:pPr>
        <w:pStyle w:val="CodeExampleCode"/>
      </w:pPr>
      <w:r>
        <w:t xml:space="preserve">Listing </w:t>
      </w:r>
      <w:r>
        <w:rPr>
          <w:noProof/>
        </w:rPr>
        <w:fldChar w:fldCharType="begin"/>
      </w:r>
      <w:r>
        <w:rPr>
          <w:noProof/>
        </w:rPr>
        <w:instrText xml:space="preserve"> SEQ Listing \* ARABIC </w:instrText>
      </w:r>
      <w:r>
        <w:rPr>
          <w:noProof/>
        </w:rPr>
        <w:fldChar w:fldCharType="separate"/>
      </w:r>
      <w:r w:rsidR="00336F03">
        <w:rPr>
          <w:noProof/>
        </w:rPr>
        <w:t>27</w:t>
      </w:r>
      <w:r>
        <w:rPr>
          <w:noProof/>
        </w:rPr>
        <w:fldChar w:fldCharType="end"/>
      </w:r>
      <w:r>
        <w:t xml:space="preserve"> </w:t>
      </w:r>
      <w:proofErr w:type="spellStart"/>
      <w:r>
        <w:t>LongRunningTaskAsync</w:t>
      </w:r>
      <w:proofErr w:type="spellEnd"/>
    </w:p>
    <w:p w14:paraId="7347682B" w14:textId="77777777" w:rsidR="00B555DB" w:rsidRDefault="00B555DB" w:rsidP="00B555DB">
      <w:pPr>
        <w:pStyle w:val="SourceCode"/>
        <w:rPr>
          <w:lang w:eastAsia="fi-FI"/>
        </w:rPr>
      </w:pPr>
      <w:r>
        <w:rPr>
          <w:lang w:eastAsia="fi-FI"/>
        </w:rPr>
        <w:t>public Task&lt;double&gt; LongRunningTaskAsync(bool completeImmediately)</w:t>
      </w:r>
    </w:p>
    <w:p w14:paraId="15742EF6" w14:textId="77777777" w:rsidR="00B555DB" w:rsidRDefault="00B555DB" w:rsidP="00B555DB">
      <w:pPr>
        <w:pStyle w:val="SourceCode"/>
        <w:rPr>
          <w:lang w:eastAsia="fi-FI"/>
        </w:rPr>
      </w:pPr>
      <w:r>
        <w:rPr>
          <w:lang w:eastAsia="fi-FI"/>
        </w:rPr>
        <w:t>{</w:t>
      </w:r>
    </w:p>
    <w:p w14:paraId="253A583A" w14:textId="77777777" w:rsidR="00B555DB" w:rsidRDefault="00B555DB" w:rsidP="00B555DB">
      <w:pPr>
        <w:pStyle w:val="SourceCode"/>
        <w:rPr>
          <w:lang w:eastAsia="fi-FI"/>
        </w:rPr>
      </w:pPr>
      <w:r>
        <w:rPr>
          <w:lang w:eastAsia="fi-FI"/>
        </w:rPr>
        <w:tab/>
        <w:t>if (completeImmediately)</w:t>
      </w:r>
    </w:p>
    <w:p w14:paraId="4A578023" w14:textId="77777777" w:rsidR="00B555DB" w:rsidRDefault="00B555DB" w:rsidP="00B555DB">
      <w:pPr>
        <w:pStyle w:val="SourceCode"/>
        <w:rPr>
          <w:lang w:eastAsia="fi-FI"/>
        </w:rPr>
      </w:pPr>
      <w:r>
        <w:rPr>
          <w:lang w:eastAsia="fi-FI"/>
        </w:rPr>
        <w:tab/>
        <w:t>{</w:t>
      </w:r>
    </w:p>
    <w:p w14:paraId="19DB9B1B" w14:textId="77777777" w:rsidR="00B555DB" w:rsidRDefault="00B555DB" w:rsidP="00B555DB">
      <w:pPr>
        <w:pStyle w:val="SourceCode"/>
        <w:rPr>
          <w:lang w:eastAsia="fi-FI"/>
        </w:rPr>
      </w:pPr>
      <w:r>
        <w:rPr>
          <w:lang w:eastAsia="fi-FI"/>
        </w:rPr>
        <w:tab/>
      </w:r>
      <w:r>
        <w:rPr>
          <w:lang w:eastAsia="fi-FI"/>
        </w:rPr>
        <w:tab/>
        <w:t>Log(nameof(LongRunningTaskAsync));</w:t>
      </w:r>
    </w:p>
    <w:p w14:paraId="18DA0CDD" w14:textId="77777777" w:rsidR="00B555DB" w:rsidRDefault="00B555DB" w:rsidP="00B555DB">
      <w:pPr>
        <w:pStyle w:val="SourceCode"/>
        <w:rPr>
          <w:lang w:eastAsia="fi-FI"/>
        </w:rPr>
      </w:pPr>
      <w:r>
        <w:rPr>
          <w:lang w:eastAsia="fi-FI"/>
        </w:rPr>
        <w:tab/>
      </w:r>
      <w:r>
        <w:rPr>
          <w:lang w:eastAsia="fi-FI"/>
        </w:rPr>
        <w:tab/>
        <w:t>return Task&lt;double&gt;.FromResult(100.0);</w:t>
      </w:r>
    </w:p>
    <w:p w14:paraId="002C3AA7" w14:textId="77777777" w:rsidR="00B555DB" w:rsidRDefault="00B555DB" w:rsidP="00B555DB">
      <w:pPr>
        <w:pStyle w:val="SourceCode"/>
        <w:rPr>
          <w:lang w:eastAsia="fi-FI"/>
        </w:rPr>
      </w:pPr>
      <w:r>
        <w:rPr>
          <w:lang w:eastAsia="fi-FI"/>
        </w:rPr>
        <w:tab/>
        <w:t>}</w:t>
      </w:r>
    </w:p>
    <w:p w14:paraId="3BD2CD45" w14:textId="77777777" w:rsidR="00B555DB" w:rsidRDefault="00B555DB" w:rsidP="00B555DB">
      <w:pPr>
        <w:pStyle w:val="SourceCode"/>
        <w:rPr>
          <w:lang w:eastAsia="fi-FI"/>
        </w:rPr>
      </w:pPr>
    </w:p>
    <w:p w14:paraId="2119972D" w14:textId="77777777" w:rsidR="00B555DB" w:rsidRDefault="00B555DB" w:rsidP="00B555DB">
      <w:pPr>
        <w:pStyle w:val="SourceCode"/>
        <w:rPr>
          <w:lang w:eastAsia="fi-FI"/>
        </w:rPr>
      </w:pPr>
      <w:r>
        <w:rPr>
          <w:lang w:eastAsia="fi-FI"/>
        </w:rPr>
        <w:tab/>
        <w:t>return Task&lt;double&gt;.Run(() =&gt;</w:t>
      </w:r>
    </w:p>
    <w:p w14:paraId="6DC969AB" w14:textId="77777777" w:rsidR="00B555DB" w:rsidRDefault="00B555DB" w:rsidP="00B555DB">
      <w:pPr>
        <w:pStyle w:val="SourceCode"/>
        <w:rPr>
          <w:lang w:eastAsia="fi-FI"/>
        </w:rPr>
      </w:pPr>
      <w:r>
        <w:rPr>
          <w:lang w:eastAsia="fi-FI"/>
        </w:rPr>
        <w:t xml:space="preserve">    {</w:t>
      </w:r>
      <w:r>
        <w:rPr>
          <w:lang w:eastAsia="fi-FI"/>
        </w:rPr>
        <w:tab/>
      </w:r>
    </w:p>
    <w:p w14:paraId="62E7BA88" w14:textId="77777777" w:rsidR="00B555DB" w:rsidRDefault="00B555DB" w:rsidP="00B555DB">
      <w:pPr>
        <w:pStyle w:val="SourceCode"/>
        <w:rPr>
          <w:lang w:eastAsia="fi-FI"/>
        </w:rPr>
      </w:pPr>
      <w:r>
        <w:rPr>
          <w:lang w:eastAsia="fi-FI"/>
        </w:rPr>
        <w:tab/>
      </w:r>
      <w:r>
        <w:rPr>
          <w:lang w:eastAsia="fi-FI"/>
        </w:rPr>
        <w:tab/>
        <w:t>Log(nameof(LongRunningTaskAsync));</w:t>
      </w:r>
    </w:p>
    <w:p w14:paraId="6EEBE585" w14:textId="77777777" w:rsidR="00B555DB" w:rsidRDefault="00B555DB" w:rsidP="00B555DB">
      <w:pPr>
        <w:pStyle w:val="SourceCode"/>
        <w:rPr>
          <w:lang w:eastAsia="fi-FI"/>
        </w:rPr>
      </w:pPr>
      <w:r>
        <w:rPr>
          <w:lang w:eastAsia="fi-FI"/>
        </w:rPr>
        <w:t xml:space="preserve">   </w:t>
      </w:r>
      <w:r>
        <w:rPr>
          <w:lang w:eastAsia="fi-FI"/>
        </w:rPr>
        <w:tab/>
        <w:t xml:space="preserve"> </w:t>
      </w:r>
      <w:r>
        <w:rPr>
          <w:lang w:eastAsia="fi-FI"/>
        </w:rPr>
        <w:tab/>
        <w:t>return 100.0;</w:t>
      </w:r>
    </w:p>
    <w:p w14:paraId="6AD111A8" w14:textId="77777777" w:rsidR="00B555DB" w:rsidRDefault="00B555DB" w:rsidP="00B555DB">
      <w:pPr>
        <w:pStyle w:val="SourceCode"/>
        <w:rPr>
          <w:lang w:eastAsia="fi-FI"/>
        </w:rPr>
      </w:pPr>
      <w:r>
        <w:rPr>
          <w:lang w:eastAsia="fi-FI"/>
        </w:rPr>
        <w:t xml:space="preserve">    });</w:t>
      </w:r>
    </w:p>
    <w:p w14:paraId="719F3B10" w14:textId="77777777" w:rsidR="00B555DB" w:rsidRDefault="00B555DB" w:rsidP="00B555DB">
      <w:pPr>
        <w:pStyle w:val="SourceCode"/>
        <w:rPr>
          <w:lang w:eastAsia="fi-FI"/>
        </w:rPr>
      </w:pPr>
      <w:r>
        <w:rPr>
          <w:lang w:eastAsia="fi-FI"/>
        </w:rPr>
        <w:t>}</w:t>
      </w:r>
    </w:p>
    <w:p w14:paraId="04A9B759" w14:textId="77777777" w:rsidR="00B555DB" w:rsidRDefault="00B555DB" w:rsidP="00B555DB">
      <w:pPr>
        <w:pStyle w:val="SourceCode"/>
        <w:rPr>
          <w:lang w:eastAsia="fi-FI"/>
        </w:rPr>
      </w:pPr>
    </w:p>
    <w:p w14:paraId="7DEB7F69"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4E83D42F" w14:textId="77777777" w:rsidR="00B555DB" w:rsidRDefault="00B555DB" w:rsidP="00B555DB">
      <w:pPr>
        <w:pStyle w:val="Heading4"/>
        <w:rPr>
          <w:lang w:eastAsia="fi-FI"/>
        </w:rPr>
      </w:pPr>
      <w:r>
        <w:rPr>
          <w:lang w:eastAsia="fi-FI"/>
        </w:rPr>
        <w:lastRenderedPageBreak/>
        <w:t>Task executes on pool as long running</w:t>
      </w:r>
    </w:p>
    <w:p w14:paraId="326FDE6D" w14:textId="77777777" w:rsidR="00B555DB" w:rsidRDefault="00B555DB" w:rsidP="00B555DB">
      <w:pPr>
        <w:rPr>
          <w:lang w:eastAsia="fi-FI"/>
        </w:rPr>
      </w:pPr>
      <w:r>
        <w:rPr>
          <w:lang w:eastAsia="fi-FI"/>
        </w:rPr>
        <w:t xml:space="preserve">Consider now the case where the </w:t>
      </w:r>
      <w:proofErr w:type="spellStart"/>
      <w:r>
        <w:rPr>
          <w:lang w:eastAsia="fi-FI"/>
        </w:rPr>
        <w:t>LongRunningTask</w:t>
      </w:r>
      <w:proofErr w:type="spellEnd"/>
      <w:r>
        <w:rPr>
          <w:lang w:eastAsia="fi-FI"/>
        </w:rPr>
        <w:t xml:space="preserve"> requires to calculate its value on the </w:t>
      </w:r>
      <w:proofErr w:type="spellStart"/>
      <w:r>
        <w:rPr>
          <w:lang w:eastAsia="fi-FI"/>
        </w:rPr>
        <w:t>threadpool</w:t>
      </w:r>
      <w:proofErr w:type="spellEnd"/>
    </w:p>
    <w:p w14:paraId="08B4BCCA" w14:textId="77777777" w:rsidR="00B555DB" w:rsidRDefault="00B555DB" w:rsidP="00B555DB">
      <w:pPr>
        <w:pStyle w:val="SourceCode"/>
        <w:rPr>
          <w:lang w:eastAsia="fi-FI"/>
        </w:rPr>
      </w:pPr>
      <w:r>
        <w:rPr>
          <w:lang w:eastAsia="fi-FI"/>
        </w:rPr>
        <w:t>private async Task&lt;double&gt; GetDoubleAsync()</w:t>
      </w:r>
    </w:p>
    <w:p w14:paraId="18BB45E9" w14:textId="77777777" w:rsidR="00B555DB" w:rsidRDefault="00B555DB" w:rsidP="00B555DB">
      <w:pPr>
        <w:pStyle w:val="SourceCode"/>
        <w:rPr>
          <w:lang w:eastAsia="fi-FI"/>
        </w:rPr>
      </w:pPr>
      <w:r>
        <w:rPr>
          <w:lang w:eastAsia="fi-FI"/>
        </w:rPr>
        <w:t>{</w:t>
      </w:r>
      <w:r>
        <w:rPr>
          <w:lang w:eastAsia="fi-FI"/>
        </w:rPr>
        <w:tab/>
      </w:r>
    </w:p>
    <w:p w14:paraId="6375BBC8" w14:textId="77777777" w:rsidR="00B555DB" w:rsidRDefault="00B555DB" w:rsidP="00B555DB">
      <w:pPr>
        <w:pStyle w:val="SourceCode"/>
        <w:ind w:firstLine="480"/>
        <w:rPr>
          <w:lang w:eastAsia="fi-FI"/>
        </w:rPr>
      </w:pPr>
      <w:r>
        <w:rPr>
          <w:lang w:eastAsia="fi-FI"/>
        </w:rPr>
        <w:sym w:font="Wingdings" w:char="F08C"/>
      </w:r>
      <w:r>
        <w:rPr>
          <w:lang w:eastAsia="fi-FI"/>
        </w:rPr>
        <w:t xml:space="preserve">Log(nameof(GetDoubleAsync)); </w:t>
      </w:r>
    </w:p>
    <w:p w14:paraId="36B1D414" w14:textId="77777777" w:rsidR="00B555DB" w:rsidRDefault="00B555DB" w:rsidP="00B555DB">
      <w:pPr>
        <w:pStyle w:val="SourceCode"/>
        <w:rPr>
          <w:lang w:eastAsia="fi-FI"/>
        </w:rPr>
      </w:pPr>
      <w:r>
        <w:rPr>
          <w:lang w:eastAsia="fi-FI"/>
        </w:rPr>
        <w:tab/>
        <w:t xml:space="preserve"> double result = await LongRunningTaskAsync(false);</w:t>
      </w:r>
    </w:p>
    <w:p w14:paraId="5F21D6BC" w14:textId="77777777" w:rsidR="00B555DB" w:rsidRDefault="00B555DB" w:rsidP="00B555DB">
      <w:pPr>
        <w:pStyle w:val="SourceCode"/>
        <w:rPr>
          <w:lang w:eastAsia="fi-FI"/>
        </w:rPr>
      </w:pPr>
      <w:r>
        <w:rPr>
          <w:lang w:eastAsia="fi-FI"/>
        </w:rPr>
        <w:tab/>
      </w:r>
      <w:r>
        <w:rPr>
          <w:lang w:eastAsia="fi-FI"/>
        </w:rPr>
        <w:sym w:font="Wingdings" w:char="F08D"/>
      </w:r>
      <w:r>
        <w:rPr>
          <w:lang w:eastAsia="fi-FI"/>
        </w:rPr>
        <w:t xml:space="preserve">Log(nameof(GetDoubleAsync)); </w:t>
      </w:r>
    </w:p>
    <w:p w14:paraId="3037D179" w14:textId="77777777" w:rsidR="00B555DB" w:rsidRDefault="00B555DB" w:rsidP="00B555DB">
      <w:pPr>
        <w:pStyle w:val="SourceCode"/>
        <w:rPr>
          <w:lang w:eastAsia="fi-FI"/>
        </w:rPr>
      </w:pPr>
      <w:r>
        <w:rPr>
          <w:lang w:eastAsia="fi-FI"/>
        </w:rPr>
        <w:tab/>
        <w:t xml:space="preserve"> return result;</w:t>
      </w:r>
    </w:p>
    <w:p w14:paraId="686BED5D" w14:textId="77777777" w:rsidR="00B555DB" w:rsidRDefault="00B555DB" w:rsidP="00B555DB">
      <w:pPr>
        <w:pStyle w:val="SourceCode"/>
        <w:rPr>
          <w:lang w:eastAsia="fi-FI"/>
        </w:rPr>
      </w:pPr>
      <w:r>
        <w:rPr>
          <w:lang w:eastAsia="fi-FI"/>
        </w:rPr>
        <w:t>}</w:t>
      </w:r>
    </w:p>
    <w:p w14:paraId="0F7E03E5" w14:textId="77777777" w:rsidR="00B555DB" w:rsidRDefault="00B555DB" w:rsidP="00B555DB">
      <w:pPr>
        <w:rPr>
          <w:lang w:eastAsia="fi-FI"/>
        </w:rPr>
      </w:pPr>
      <w:r>
        <w:rPr>
          <w:lang w:eastAsia="fi-FI"/>
        </w:rPr>
        <w:t xml:space="preserve">The output for a given run is then as follows Notice the two parts of the method; before and after the await </w:t>
      </w:r>
      <w:proofErr w:type="gramStart"/>
      <w:r>
        <w:rPr>
          <w:lang w:eastAsia="fi-FI"/>
        </w:rPr>
        <w:t>call</w:t>
      </w:r>
      <w:proofErr w:type="gramEnd"/>
      <w:r>
        <w:rPr>
          <w:lang w:eastAsia="fi-FI"/>
        </w:rPr>
        <w:t xml:space="preserve"> both execute on the thread associated with the synchronization context and the long running task executes on a background thread</w:t>
      </w:r>
    </w:p>
    <w:p w14:paraId="70682C60" w14:textId="77777777" w:rsidR="00B555DB" w:rsidRDefault="00B555DB" w:rsidP="00B555DB">
      <w:pPr>
        <w:pStyle w:val="SourceCode"/>
        <w:rPr>
          <w:lang w:eastAsia="fi-FI"/>
        </w:rPr>
      </w:pPr>
      <w:r>
        <w:rPr>
          <w:lang w:eastAsia="fi-FI"/>
        </w:rPr>
        <w:t>GetDoubleAsync 20</w:t>
      </w:r>
    </w:p>
    <w:p w14:paraId="677B43F4" w14:textId="77777777" w:rsidR="00B555DB" w:rsidRDefault="00B555DB" w:rsidP="00B555DB">
      <w:pPr>
        <w:pStyle w:val="SourceCode"/>
        <w:rPr>
          <w:lang w:eastAsia="fi-FI"/>
        </w:rPr>
      </w:pPr>
      <w:r>
        <w:rPr>
          <w:lang w:eastAsia="fi-FI"/>
        </w:rPr>
        <w:t>LongRunningTaskAsync 21</w:t>
      </w:r>
    </w:p>
    <w:p w14:paraId="7EEAC2D3" w14:textId="77777777" w:rsidR="00B555DB" w:rsidRDefault="00B555DB" w:rsidP="00B555DB">
      <w:pPr>
        <w:pStyle w:val="SourceCode"/>
        <w:rPr>
          <w:lang w:eastAsia="fi-FI"/>
        </w:rPr>
      </w:pPr>
      <w:r>
        <w:rPr>
          <w:lang w:eastAsia="fi-FI"/>
        </w:rPr>
        <w:t>GetDoubleAsync 20</w:t>
      </w:r>
    </w:p>
    <w:p w14:paraId="0F411B08" w14:textId="77777777" w:rsidR="00B555DB" w:rsidRDefault="00B555DB" w:rsidP="00B555DB">
      <w:pPr>
        <w:pStyle w:val="SourceCode"/>
        <w:rPr>
          <w:lang w:eastAsia="fi-FI"/>
        </w:rPr>
      </w:pPr>
    </w:p>
    <w:p w14:paraId="4FB6B77B" w14:textId="77777777" w:rsidR="00B555DB" w:rsidRDefault="00B555DB" w:rsidP="00B555DB">
      <w:pPr>
        <w:rPr>
          <w:lang w:eastAsia="fi-FI"/>
        </w:rPr>
      </w:pPr>
      <w:r>
        <w:rPr>
          <w:lang w:eastAsia="fi-FI"/>
        </w:rPr>
        <w:t xml:space="preserve">The stack trace at point </w:t>
      </w:r>
      <w:r>
        <w:rPr>
          <w:lang w:eastAsia="fi-FI"/>
        </w:rPr>
        <w:sym w:font="Wingdings" w:char="F08C"/>
      </w:r>
      <w:r>
        <w:rPr>
          <w:lang w:eastAsia="fi-FI"/>
        </w:rPr>
        <w:t xml:space="preserve"> looks as follows. Notice how it still has the caller frame.</w:t>
      </w:r>
    </w:p>
    <w:p w14:paraId="2FA9BEA7" w14:textId="77777777" w:rsidR="00B555DB" w:rsidRDefault="00B555DB" w:rsidP="00B555DB">
      <w:pPr>
        <w:pStyle w:val="SourceCode"/>
        <w:rPr>
          <w:lang w:eastAsia="fi-FI"/>
        </w:rPr>
      </w:pPr>
      <w:r>
        <w:rPr>
          <w:lang w:eastAsia="fi-FI"/>
        </w:rPr>
        <w:t>UserQuery.GetDoubleAsync()</w:t>
      </w:r>
    </w:p>
    <w:p w14:paraId="1E03E5C3" w14:textId="77777777" w:rsidR="00B555DB" w:rsidRDefault="00B555DB" w:rsidP="00B555DB">
      <w:pPr>
        <w:pStyle w:val="SourceCode"/>
        <w:rPr>
          <w:lang w:eastAsia="fi-FI"/>
        </w:rPr>
      </w:pPr>
      <w:r>
        <w:rPr>
          <w:lang w:eastAsia="fi-FI"/>
        </w:rPr>
        <w:t>UserQuery.&lt;&lt;Main&gt;b__0_0&gt;d.MoveNext()</w:t>
      </w:r>
    </w:p>
    <w:p w14:paraId="16921C32" w14:textId="77777777" w:rsidR="00B555DB" w:rsidRDefault="00B555DB" w:rsidP="00B555DB">
      <w:pPr>
        <w:rPr>
          <w:lang w:eastAsia="fi-FI"/>
        </w:rPr>
      </w:pPr>
    </w:p>
    <w:p w14:paraId="7E506009" w14:textId="77777777" w:rsidR="00B555DB" w:rsidRDefault="00B555DB" w:rsidP="00B555DB">
      <w:pPr>
        <w:rPr>
          <w:lang w:eastAsia="fi-FI"/>
        </w:rPr>
      </w:pPr>
      <w:r>
        <w:rPr>
          <w:lang w:eastAsia="fi-FI"/>
        </w:rPr>
        <w:t>At point</w:t>
      </w:r>
      <w:r>
        <w:rPr>
          <w:lang w:eastAsia="fi-FI"/>
        </w:rPr>
        <w:sym w:font="Wingdings" w:char="F08D"/>
      </w:r>
      <w:r>
        <w:rPr>
          <w:lang w:eastAsia="fi-FI"/>
        </w:rPr>
        <w:t xml:space="preserve">however the calling method has </w:t>
      </w:r>
      <w:proofErr w:type="spellStart"/>
      <w:r>
        <w:rPr>
          <w:lang w:eastAsia="fi-FI"/>
        </w:rPr>
        <w:t>disapeared</w:t>
      </w:r>
      <w:proofErr w:type="spellEnd"/>
      <w:r>
        <w:rPr>
          <w:lang w:eastAsia="fi-FI"/>
        </w:rPr>
        <w:t xml:space="preserve"> from the stack trace. We just have compiler generated code on the stack. This is the code the compiler will have generated to implement async await</w:t>
      </w:r>
    </w:p>
    <w:p w14:paraId="6C812A1C" w14:textId="77777777" w:rsidR="00B555DB" w:rsidRDefault="00B555DB" w:rsidP="00B555DB">
      <w:pPr>
        <w:pStyle w:val="SourceCode"/>
        <w:ind w:firstLine="240"/>
        <w:rPr>
          <w:lang w:eastAsia="fi-FI"/>
        </w:rPr>
      </w:pPr>
      <w:r>
        <w:rPr>
          <w:lang w:eastAsia="fi-FI"/>
        </w:rPr>
        <w:t>UserQuery.&lt;GetDoubleAsync&gt;d__1.MoveNext()</w:t>
      </w:r>
    </w:p>
    <w:p w14:paraId="3239634B" w14:textId="77777777" w:rsidR="00B555DB" w:rsidRDefault="00B555DB" w:rsidP="00B555DB">
      <w:pPr>
        <w:pStyle w:val="SourceCode"/>
        <w:rPr>
          <w:lang w:eastAsia="fi-FI"/>
        </w:rPr>
      </w:pPr>
      <w:r>
        <w:rPr>
          <w:lang w:eastAsia="fi-FI"/>
        </w:rPr>
        <w:t>AsyncMethodBuilderCore.MoveNextRunner.InvokeMoveNext(Object stateMachine)</w:t>
      </w:r>
    </w:p>
    <w:p w14:paraId="5EA2F61B"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2CC85D0D" w14:textId="77777777" w:rsidR="00B555DB" w:rsidRDefault="00B555DB" w:rsidP="00B555DB">
      <w:pPr>
        <w:pStyle w:val="Heading4"/>
        <w:rPr>
          <w:lang w:eastAsia="fi-FI"/>
        </w:rPr>
      </w:pPr>
      <w:r>
        <w:rPr>
          <w:lang w:eastAsia="fi-FI"/>
        </w:rPr>
        <w:lastRenderedPageBreak/>
        <w:t>Task executes immediately</w:t>
      </w:r>
    </w:p>
    <w:p w14:paraId="1DA67D23" w14:textId="77777777" w:rsidR="00B555DB" w:rsidRPr="00096FE7" w:rsidRDefault="00B555DB" w:rsidP="00B555DB">
      <w:pPr>
        <w:rPr>
          <w:lang w:eastAsia="fi-FI"/>
        </w:rPr>
      </w:pPr>
      <w:r>
        <w:rPr>
          <w:lang w:eastAsia="fi-FI"/>
        </w:rPr>
        <w:t xml:space="preserve">Now consider the case where the long running task result is available immediately. </w:t>
      </w:r>
    </w:p>
    <w:p w14:paraId="171B7126" w14:textId="77777777" w:rsidR="00B555DB" w:rsidRDefault="00B555DB" w:rsidP="00B555DB">
      <w:pPr>
        <w:pStyle w:val="SourceCode"/>
        <w:rPr>
          <w:lang w:eastAsia="fi-FI"/>
        </w:rPr>
      </w:pPr>
      <w:r>
        <w:rPr>
          <w:lang w:eastAsia="fi-FI"/>
        </w:rPr>
        <w:t>private async Task&lt;double&gt; GetDoubleAsync()</w:t>
      </w:r>
    </w:p>
    <w:p w14:paraId="12D07295" w14:textId="77777777" w:rsidR="00B555DB" w:rsidRDefault="00B555DB" w:rsidP="00B555DB">
      <w:pPr>
        <w:pStyle w:val="SourceCode"/>
        <w:rPr>
          <w:lang w:eastAsia="fi-FI"/>
        </w:rPr>
      </w:pPr>
      <w:r>
        <w:rPr>
          <w:lang w:eastAsia="fi-FI"/>
        </w:rPr>
        <w:t>{</w:t>
      </w:r>
      <w:r>
        <w:rPr>
          <w:lang w:eastAsia="fi-FI"/>
        </w:rPr>
        <w:tab/>
      </w:r>
    </w:p>
    <w:p w14:paraId="61C8854F" w14:textId="77777777" w:rsidR="00B555DB" w:rsidRDefault="00B555DB" w:rsidP="00B555DB">
      <w:pPr>
        <w:pStyle w:val="SourceCode"/>
        <w:ind w:firstLine="480"/>
        <w:rPr>
          <w:lang w:eastAsia="fi-FI"/>
        </w:rPr>
      </w:pPr>
      <w:r>
        <w:rPr>
          <w:lang w:eastAsia="fi-FI"/>
        </w:rPr>
        <w:sym w:font="Wingdings" w:char="F08C"/>
      </w:r>
      <w:r>
        <w:rPr>
          <w:lang w:eastAsia="fi-FI"/>
        </w:rPr>
        <w:t xml:space="preserve">Log(nameof(GetDoubleAsync)); </w:t>
      </w:r>
    </w:p>
    <w:p w14:paraId="64AF16F7" w14:textId="77777777" w:rsidR="00B555DB" w:rsidRDefault="00B555DB" w:rsidP="00B555DB">
      <w:pPr>
        <w:pStyle w:val="SourceCode"/>
        <w:rPr>
          <w:lang w:eastAsia="fi-FI"/>
        </w:rPr>
      </w:pPr>
      <w:r>
        <w:rPr>
          <w:lang w:eastAsia="fi-FI"/>
        </w:rPr>
        <w:tab/>
        <w:t xml:space="preserve"> double result = await LongRunningTaskAsync(true);</w:t>
      </w:r>
    </w:p>
    <w:p w14:paraId="2C10F7D2" w14:textId="77777777" w:rsidR="00B555DB" w:rsidRDefault="00B555DB" w:rsidP="00B555DB">
      <w:pPr>
        <w:pStyle w:val="SourceCode"/>
        <w:rPr>
          <w:lang w:eastAsia="fi-FI"/>
        </w:rPr>
      </w:pPr>
      <w:r>
        <w:rPr>
          <w:lang w:eastAsia="fi-FI"/>
        </w:rPr>
        <w:tab/>
      </w:r>
      <w:r>
        <w:rPr>
          <w:lang w:eastAsia="fi-FI"/>
        </w:rPr>
        <w:sym w:font="Wingdings" w:char="F08D"/>
      </w:r>
      <w:r>
        <w:rPr>
          <w:lang w:eastAsia="fi-FI"/>
        </w:rPr>
        <w:t xml:space="preserve">Log(nameof(GetDoubleAsync)); </w:t>
      </w:r>
    </w:p>
    <w:p w14:paraId="21FFF0F5" w14:textId="77777777" w:rsidR="00B555DB" w:rsidRDefault="00B555DB" w:rsidP="00B555DB">
      <w:pPr>
        <w:pStyle w:val="SourceCode"/>
        <w:rPr>
          <w:lang w:eastAsia="fi-FI"/>
        </w:rPr>
      </w:pPr>
      <w:r>
        <w:rPr>
          <w:lang w:eastAsia="fi-FI"/>
        </w:rPr>
        <w:tab/>
        <w:t xml:space="preserve"> return result;</w:t>
      </w:r>
    </w:p>
    <w:p w14:paraId="72CBAD49" w14:textId="77777777" w:rsidR="00B555DB" w:rsidRDefault="00B555DB" w:rsidP="00B555DB">
      <w:pPr>
        <w:pStyle w:val="SourceCode"/>
        <w:rPr>
          <w:lang w:eastAsia="fi-FI"/>
        </w:rPr>
      </w:pPr>
      <w:r>
        <w:rPr>
          <w:lang w:eastAsia="fi-FI"/>
        </w:rPr>
        <w:t>}</w:t>
      </w:r>
    </w:p>
    <w:p w14:paraId="0AC3B1E6" w14:textId="77777777" w:rsidR="00B555DB" w:rsidRDefault="00B555DB" w:rsidP="00B555DB">
      <w:pPr>
        <w:rPr>
          <w:lang w:eastAsia="fi-FI"/>
        </w:rPr>
      </w:pPr>
    </w:p>
    <w:p w14:paraId="108C7915" w14:textId="77777777" w:rsidR="00B555DB" w:rsidRPr="00CA6DAE" w:rsidRDefault="00B555DB" w:rsidP="00B555DB">
      <w:pPr>
        <w:rPr>
          <w:lang w:eastAsia="fi-FI"/>
        </w:rPr>
      </w:pPr>
      <w:r>
        <w:rPr>
          <w:lang w:eastAsia="fi-FI"/>
        </w:rPr>
        <w:t xml:space="preserve">The output becomes as follows showing that </w:t>
      </w:r>
      <w:proofErr w:type="spellStart"/>
      <w:r>
        <w:rPr>
          <w:lang w:eastAsia="fi-FI"/>
        </w:rPr>
        <w:t>everying</w:t>
      </w:r>
      <w:proofErr w:type="spellEnd"/>
      <w:r>
        <w:rPr>
          <w:lang w:eastAsia="fi-FI"/>
        </w:rPr>
        <w:t xml:space="preserve"> executes on the same synchronization context thread. </w:t>
      </w:r>
    </w:p>
    <w:p w14:paraId="780DDAC4" w14:textId="77777777" w:rsidR="00B555DB" w:rsidRDefault="00B555DB" w:rsidP="00B555DB">
      <w:pPr>
        <w:pStyle w:val="SourceCode"/>
        <w:rPr>
          <w:lang w:eastAsia="fi-FI"/>
        </w:rPr>
      </w:pPr>
      <w:r>
        <w:rPr>
          <w:lang w:eastAsia="fi-FI"/>
        </w:rPr>
        <w:t>GetDoubleAsync 12</w:t>
      </w:r>
    </w:p>
    <w:p w14:paraId="468E7DA0" w14:textId="77777777" w:rsidR="00B555DB" w:rsidRDefault="00B555DB" w:rsidP="00B555DB">
      <w:pPr>
        <w:pStyle w:val="SourceCode"/>
        <w:rPr>
          <w:lang w:eastAsia="fi-FI"/>
        </w:rPr>
      </w:pPr>
      <w:r>
        <w:rPr>
          <w:lang w:eastAsia="fi-FI"/>
        </w:rPr>
        <w:t>LongRunningTaskAsync 12</w:t>
      </w:r>
    </w:p>
    <w:p w14:paraId="637636AB" w14:textId="77777777" w:rsidR="00B555DB" w:rsidRDefault="00B555DB" w:rsidP="00B555DB">
      <w:pPr>
        <w:pStyle w:val="SourceCode"/>
        <w:rPr>
          <w:lang w:eastAsia="fi-FI"/>
        </w:rPr>
      </w:pPr>
      <w:r>
        <w:rPr>
          <w:lang w:eastAsia="fi-FI"/>
        </w:rPr>
        <w:t>GetDoubleAsync 12</w:t>
      </w:r>
    </w:p>
    <w:p w14:paraId="491C2C44" w14:textId="77777777" w:rsidR="00B555DB" w:rsidRDefault="00B555DB" w:rsidP="00B555DB">
      <w:pPr>
        <w:pStyle w:val="SourceCode"/>
        <w:rPr>
          <w:lang w:eastAsia="fi-FI"/>
        </w:rPr>
      </w:pPr>
    </w:p>
    <w:p w14:paraId="58DB06FE" w14:textId="77777777" w:rsidR="00B555DB" w:rsidRDefault="00B555DB" w:rsidP="00B555DB">
      <w:pPr>
        <w:rPr>
          <w:lang w:eastAsia="fi-FI"/>
        </w:rPr>
      </w:pPr>
      <w:r>
        <w:rPr>
          <w:lang w:eastAsia="fi-FI"/>
        </w:rPr>
        <w:t xml:space="preserve">And our stack trace then become as follows. First before the async await </w:t>
      </w:r>
      <w:r>
        <w:rPr>
          <w:lang w:eastAsia="fi-FI"/>
        </w:rPr>
        <w:sym w:font="Wingdings" w:char="F08C"/>
      </w:r>
      <w:r>
        <w:rPr>
          <w:lang w:eastAsia="fi-FI"/>
        </w:rPr>
        <w:t xml:space="preserve"> note the caller Main is still on the stack</w:t>
      </w:r>
    </w:p>
    <w:p w14:paraId="65A81364" w14:textId="77777777" w:rsidR="00B555DB" w:rsidRDefault="00B555DB" w:rsidP="00B555DB">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7BFCCA5A" w14:textId="77777777" w:rsidR="00B555DB" w:rsidRDefault="00B555DB" w:rsidP="00B555DB">
      <w:pPr>
        <w:pStyle w:val="SourceCode"/>
        <w:rPr>
          <w:lang w:eastAsia="fi-FI"/>
        </w:rPr>
      </w:pPr>
    </w:p>
    <w:p w14:paraId="2BEBD588" w14:textId="77777777" w:rsidR="00B555DB" w:rsidRDefault="00B555DB" w:rsidP="00B555DB">
      <w:pPr>
        <w:rPr>
          <w:lang w:eastAsia="fi-FI"/>
        </w:rPr>
      </w:pPr>
      <w:r>
        <w:rPr>
          <w:lang w:eastAsia="fi-FI"/>
        </w:rPr>
        <w:t xml:space="preserve">And after the async the caller is still on the stack because no continuation was needed due to the </w:t>
      </w:r>
      <w:r>
        <w:rPr>
          <w:lang w:eastAsia="fi-FI"/>
        </w:rPr>
        <w:sym w:font="Wingdings" w:char="F08D"/>
      </w:r>
      <w:r>
        <w:rPr>
          <w:lang w:eastAsia="fi-FI"/>
        </w:rPr>
        <w:t>long running task completing immediately</w:t>
      </w:r>
    </w:p>
    <w:p w14:paraId="116B9F8C" w14:textId="77777777" w:rsidR="00B555DB" w:rsidRDefault="00B555DB" w:rsidP="00B555DB">
      <w:pPr>
        <w:pStyle w:val="SourceCode"/>
        <w:rPr>
          <w:lang w:eastAsia="fi-FI"/>
        </w:rPr>
      </w:pPr>
      <w:r>
        <w:t>UserQuery.&lt;GetDoubleAsync&gt;d__1.MoveNext()</w:t>
      </w:r>
      <w:r>
        <w:br/>
        <w:t>CompilerServices.AsyncTaskMethodBuilder`1.Start[TStateMachine](TStateMachine&amp; stateMachine)</w:t>
      </w:r>
      <w:r>
        <w:br/>
        <w:t>UserQuery.GetDoubleAsync()</w:t>
      </w:r>
      <w:r>
        <w:br/>
        <w:t>UserQuery.&lt;Main&gt;b__0_0()</w:t>
      </w:r>
    </w:p>
    <w:p w14:paraId="68D468DE" w14:textId="77777777" w:rsidR="00B555DB" w:rsidRDefault="00B555DB" w:rsidP="00B555DB">
      <w:pPr>
        <w:pStyle w:val="SourceCode"/>
        <w:rPr>
          <w:lang w:eastAsia="fi-FI"/>
        </w:rPr>
      </w:pPr>
    </w:p>
    <w:p w14:paraId="37C7F087"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0C6349C1" w14:textId="77777777" w:rsidR="00B555DB" w:rsidRDefault="00B555DB" w:rsidP="00B555DB">
      <w:pPr>
        <w:pStyle w:val="Heading4"/>
        <w:rPr>
          <w:lang w:eastAsia="fi-FI"/>
        </w:rPr>
      </w:pPr>
      <w:r>
        <w:rPr>
          <w:lang w:eastAsia="fi-FI"/>
        </w:rPr>
        <w:lastRenderedPageBreak/>
        <w:t>Combining await statements</w:t>
      </w:r>
    </w:p>
    <w:p w14:paraId="58113B5E" w14:textId="77777777" w:rsidR="00B555DB" w:rsidRDefault="00B555DB" w:rsidP="00B555DB">
      <w:pPr>
        <w:rPr>
          <w:lang w:eastAsia="fi-FI"/>
        </w:rPr>
      </w:pPr>
      <w:r>
        <w:rPr>
          <w:lang w:eastAsia="fi-FI"/>
        </w:rPr>
        <w:t>Consider the following piece of code which needlessly reduced concurrency</w:t>
      </w:r>
    </w:p>
    <w:p w14:paraId="281F5F37" w14:textId="77777777" w:rsidR="00B555DB" w:rsidRDefault="00B555DB" w:rsidP="00B555DB">
      <w:pPr>
        <w:pStyle w:val="SourceCode"/>
        <w:rPr>
          <w:lang w:eastAsia="fi-FI"/>
        </w:rPr>
      </w:pPr>
      <w:r>
        <w:rPr>
          <w:lang w:eastAsia="fi-FI"/>
        </w:rPr>
        <w:t>public async Task SomeEventHandler()</w:t>
      </w:r>
    </w:p>
    <w:p w14:paraId="56948131" w14:textId="77777777" w:rsidR="00B555DB" w:rsidRDefault="00B555DB" w:rsidP="00B555DB">
      <w:pPr>
        <w:pStyle w:val="SourceCode"/>
        <w:rPr>
          <w:lang w:eastAsia="fi-FI"/>
        </w:rPr>
      </w:pPr>
      <w:r>
        <w:rPr>
          <w:lang w:eastAsia="fi-FI"/>
        </w:rPr>
        <w:t>{</w:t>
      </w:r>
    </w:p>
    <w:p w14:paraId="1A2D2831" w14:textId="77777777" w:rsidR="00B555DB" w:rsidRDefault="00B555DB" w:rsidP="00B555DB">
      <w:pPr>
        <w:pStyle w:val="SourceCode"/>
        <w:rPr>
          <w:lang w:eastAsia="fi-FI"/>
        </w:rPr>
      </w:pPr>
      <w:r>
        <w:rPr>
          <w:lang w:eastAsia="fi-FI"/>
        </w:rPr>
        <w:tab/>
        <w:t>Log(1, $"{nameof(SomeEventHandler)} Before await");</w:t>
      </w:r>
    </w:p>
    <w:p w14:paraId="516BAF26" w14:textId="77777777" w:rsidR="00B555DB" w:rsidRDefault="00B555DB" w:rsidP="00B555DB">
      <w:pPr>
        <w:pStyle w:val="SourceCode"/>
        <w:rPr>
          <w:lang w:eastAsia="fi-FI"/>
        </w:rPr>
      </w:pPr>
      <w:r>
        <w:rPr>
          <w:lang w:eastAsia="fi-FI"/>
        </w:rPr>
        <w:tab/>
        <w:t>double rate = await GetPresentValue( 1.0);</w:t>
      </w:r>
    </w:p>
    <w:p w14:paraId="2B2B2C5B" w14:textId="77777777" w:rsidR="00B555DB" w:rsidRDefault="00B555DB" w:rsidP="00B555DB">
      <w:pPr>
        <w:pStyle w:val="SourceCode"/>
        <w:rPr>
          <w:lang w:eastAsia="fi-FI"/>
        </w:rPr>
      </w:pPr>
      <w:r>
        <w:rPr>
          <w:lang w:eastAsia="fi-FI"/>
        </w:rPr>
        <w:t>}</w:t>
      </w:r>
    </w:p>
    <w:p w14:paraId="325179F3" w14:textId="77777777" w:rsidR="00B555DB" w:rsidRDefault="00B555DB" w:rsidP="00B555DB">
      <w:pPr>
        <w:pStyle w:val="SourceCode"/>
        <w:rPr>
          <w:lang w:eastAsia="fi-FI"/>
        </w:rPr>
      </w:pPr>
    </w:p>
    <w:p w14:paraId="7AC01F6A" w14:textId="77777777" w:rsidR="00B555DB" w:rsidRDefault="00B555DB" w:rsidP="00B555DB">
      <w:pPr>
        <w:pStyle w:val="SourceCode"/>
        <w:rPr>
          <w:lang w:eastAsia="fi-FI"/>
        </w:rPr>
      </w:pPr>
      <w:r>
        <w:rPr>
          <w:lang w:eastAsia="fi-FI"/>
        </w:rPr>
        <w:t>public async Task&lt;double&gt; GetPresentValue(double t)</w:t>
      </w:r>
    </w:p>
    <w:p w14:paraId="378211EE" w14:textId="77777777" w:rsidR="00B555DB" w:rsidRDefault="00B555DB" w:rsidP="00B555DB">
      <w:pPr>
        <w:pStyle w:val="SourceCode"/>
        <w:rPr>
          <w:lang w:eastAsia="fi-FI"/>
        </w:rPr>
      </w:pPr>
      <w:r>
        <w:rPr>
          <w:lang w:eastAsia="fi-FI"/>
        </w:rPr>
        <w:t>{</w:t>
      </w:r>
    </w:p>
    <w:p w14:paraId="13F6AB02" w14:textId="77777777" w:rsidR="00B555DB" w:rsidRDefault="00B555DB" w:rsidP="00B555DB">
      <w:pPr>
        <w:pStyle w:val="SourceCode"/>
        <w:rPr>
          <w:lang w:eastAsia="fi-FI"/>
        </w:rPr>
      </w:pPr>
      <w:r>
        <w:rPr>
          <w:lang w:eastAsia="fi-FI"/>
        </w:rPr>
        <w:tab/>
        <w:t>Log(2, $"{nameof(GetPresentValue)} Before await");</w:t>
      </w:r>
    </w:p>
    <w:p w14:paraId="790B3381" w14:textId="77777777" w:rsidR="00B555DB" w:rsidRDefault="00B555DB" w:rsidP="00B555DB">
      <w:pPr>
        <w:pStyle w:val="SourceCode"/>
        <w:rPr>
          <w:lang w:eastAsia="fi-FI"/>
        </w:rPr>
      </w:pPr>
      <w:r>
        <w:rPr>
          <w:lang w:eastAsia="fi-FI"/>
        </w:rPr>
        <w:tab/>
        <w:t>var pv = await GetFutureValue() * Math.Exp(await GetRate() * t);</w:t>
      </w:r>
    </w:p>
    <w:p w14:paraId="3DC3DC84" w14:textId="77777777" w:rsidR="00B555DB" w:rsidRDefault="00B555DB" w:rsidP="00B555DB">
      <w:pPr>
        <w:pStyle w:val="SourceCode"/>
        <w:rPr>
          <w:lang w:eastAsia="fi-FI"/>
        </w:rPr>
      </w:pPr>
      <w:r>
        <w:rPr>
          <w:lang w:eastAsia="fi-FI"/>
        </w:rPr>
        <w:tab/>
        <w:t>Log(5,$"{nameof(GetPresentValue)} After await");</w:t>
      </w:r>
    </w:p>
    <w:p w14:paraId="1DEF8926" w14:textId="77777777" w:rsidR="00B555DB" w:rsidRDefault="00B555DB" w:rsidP="00B555DB">
      <w:pPr>
        <w:pStyle w:val="SourceCode"/>
        <w:rPr>
          <w:lang w:eastAsia="fi-FI"/>
        </w:rPr>
      </w:pPr>
      <w:r>
        <w:rPr>
          <w:lang w:eastAsia="fi-FI"/>
        </w:rPr>
        <w:tab/>
        <w:t>return pv;</w:t>
      </w:r>
    </w:p>
    <w:p w14:paraId="096D3E71" w14:textId="77777777" w:rsidR="00B555DB" w:rsidRDefault="00B555DB" w:rsidP="00B555DB">
      <w:pPr>
        <w:pStyle w:val="SourceCode"/>
        <w:rPr>
          <w:lang w:eastAsia="fi-FI"/>
        </w:rPr>
      </w:pPr>
      <w:r>
        <w:rPr>
          <w:lang w:eastAsia="fi-FI"/>
        </w:rPr>
        <w:t>}</w:t>
      </w:r>
    </w:p>
    <w:p w14:paraId="3F011B0A" w14:textId="77777777" w:rsidR="00B555DB" w:rsidRDefault="00B555DB" w:rsidP="00B555DB">
      <w:pPr>
        <w:pStyle w:val="SourceCode"/>
        <w:rPr>
          <w:lang w:eastAsia="fi-FI"/>
        </w:rPr>
      </w:pPr>
    </w:p>
    <w:p w14:paraId="28772BFF" w14:textId="77777777" w:rsidR="00B555DB" w:rsidRDefault="00B555DB" w:rsidP="00B555DB">
      <w:pPr>
        <w:pStyle w:val="SourceCode"/>
        <w:rPr>
          <w:lang w:eastAsia="fi-FI"/>
        </w:rPr>
      </w:pPr>
      <w:r>
        <w:rPr>
          <w:lang w:eastAsia="fi-FI"/>
        </w:rPr>
        <w:t>public Task&lt;double&gt; GetRate()</w:t>
      </w:r>
    </w:p>
    <w:p w14:paraId="7EDF958C" w14:textId="77777777" w:rsidR="00B555DB" w:rsidRDefault="00B555DB" w:rsidP="00B555DB">
      <w:pPr>
        <w:pStyle w:val="SourceCode"/>
        <w:rPr>
          <w:lang w:eastAsia="fi-FI"/>
        </w:rPr>
      </w:pPr>
      <w:r>
        <w:rPr>
          <w:lang w:eastAsia="fi-FI"/>
        </w:rPr>
        <w:t>{</w:t>
      </w:r>
    </w:p>
    <w:p w14:paraId="627919BD" w14:textId="77777777" w:rsidR="00B555DB" w:rsidRDefault="00B555DB" w:rsidP="00B555DB">
      <w:pPr>
        <w:pStyle w:val="SourceCode"/>
        <w:rPr>
          <w:lang w:eastAsia="fi-FI"/>
        </w:rPr>
      </w:pPr>
      <w:r>
        <w:rPr>
          <w:lang w:eastAsia="fi-FI"/>
        </w:rPr>
        <w:tab/>
        <w:t>return Task&lt;double&gt;.Run(() =&gt;</w:t>
      </w:r>
    </w:p>
    <w:p w14:paraId="5ADD477E" w14:textId="77777777" w:rsidR="00B555DB" w:rsidRDefault="00B555DB" w:rsidP="00B555DB">
      <w:pPr>
        <w:pStyle w:val="SourceCode"/>
        <w:rPr>
          <w:lang w:eastAsia="fi-FI"/>
        </w:rPr>
      </w:pPr>
      <w:r>
        <w:rPr>
          <w:lang w:eastAsia="fi-FI"/>
        </w:rPr>
        <w:t xml:space="preserve">    {</w:t>
      </w:r>
    </w:p>
    <w:p w14:paraId="760C92D3" w14:textId="77777777" w:rsidR="00B555DB" w:rsidRDefault="00B555DB" w:rsidP="00B555DB">
      <w:pPr>
        <w:pStyle w:val="SourceCode"/>
        <w:rPr>
          <w:lang w:eastAsia="fi-FI"/>
        </w:rPr>
      </w:pPr>
      <w:r>
        <w:rPr>
          <w:lang w:eastAsia="fi-FI"/>
        </w:rPr>
        <w:tab/>
      </w:r>
      <w:r>
        <w:rPr>
          <w:lang w:eastAsia="fi-FI"/>
        </w:rPr>
        <w:tab/>
        <w:t>Log(4, $"{nameof(GetRate)}");</w:t>
      </w:r>
    </w:p>
    <w:p w14:paraId="5B6991A0" w14:textId="77777777" w:rsidR="00B555DB" w:rsidRDefault="00B555DB" w:rsidP="00B555DB">
      <w:pPr>
        <w:pStyle w:val="SourceCode"/>
        <w:rPr>
          <w:lang w:eastAsia="fi-FI"/>
        </w:rPr>
      </w:pPr>
      <w:r>
        <w:rPr>
          <w:lang w:eastAsia="fi-FI"/>
        </w:rPr>
        <w:tab/>
      </w:r>
      <w:r>
        <w:rPr>
          <w:lang w:eastAsia="fi-FI"/>
        </w:rPr>
        <w:tab/>
        <w:t>return 0.1;</w:t>
      </w:r>
    </w:p>
    <w:p w14:paraId="7C049365" w14:textId="77777777" w:rsidR="00B555DB" w:rsidRDefault="00B555DB" w:rsidP="00B555DB">
      <w:pPr>
        <w:pStyle w:val="SourceCode"/>
        <w:rPr>
          <w:lang w:eastAsia="fi-FI"/>
        </w:rPr>
      </w:pPr>
      <w:r>
        <w:rPr>
          <w:lang w:eastAsia="fi-FI"/>
        </w:rPr>
        <w:t xml:space="preserve">    });</w:t>
      </w:r>
    </w:p>
    <w:p w14:paraId="56977596" w14:textId="77777777" w:rsidR="00B555DB" w:rsidRDefault="00B555DB" w:rsidP="00B555DB">
      <w:pPr>
        <w:pStyle w:val="SourceCode"/>
        <w:rPr>
          <w:lang w:eastAsia="fi-FI"/>
        </w:rPr>
      </w:pPr>
      <w:r>
        <w:rPr>
          <w:lang w:eastAsia="fi-FI"/>
        </w:rPr>
        <w:t>}</w:t>
      </w:r>
    </w:p>
    <w:p w14:paraId="0B86EAEA" w14:textId="77777777" w:rsidR="00B555DB" w:rsidRDefault="00B555DB" w:rsidP="00B555DB">
      <w:pPr>
        <w:pStyle w:val="SourceCode"/>
        <w:rPr>
          <w:lang w:eastAsia="fi-FI"/>
        </w:rPr>
      </w:pPr>
    </w:p>
    <w:p w14:paraId="51EECA4E" w14:textId="77777777" w:rsidR="00B555DB" w:rsidRDefault="00B555DB" w:rsidP="00B555DB">
      <w:pPr>
        <w:pStyle w:val="SourceCode"/>
        <w:rPr>
          <w:lang w:eastAsia="fi-FI"/>
        </w:rPr>
      </w:pPr>
      <w:r>
        <w:rPr>
          <w:lang w:eastAsia="fi-FI"/>
        </w:rPr>
        <w:t>public Task&lt;double&gt; GetFutureValue()</w:t>
      </w:r>
    </w:p>
    <w:p w14:paraId="50D3EE1F" w14:textId="77777777" w:rsidR="00B555DB" w:rsidRDefault="00B555DB" w:rsidP="00B555DB">
      <w:pPr>
        <w:pStyle w:val="SourceCode"/>
        <w:rPr>
          <w:lang w:eastAsia="fi-FI"/>
        </w:rPr>
      </w:pPr>
      <w:r>
        <w:rPr>
          <w:lang w:eastAsia="fi-FI"/>
        </w:rPr>
        <w:t>{</w:t>
      </w:r>
    </w:p>
    <w:p w14:paraId="6D6308A8" w14:textId="77777777" w:rsidR="00B555DB" w:rsidRDefault="00B555DB" w:rsidP="00B555DB">
      <w:pPr>
        <w:pStyle w:val="SourceCode"/>
        <w:rPr>
          <w:lang w:eastAsia="fi-FI"/>
        </w:rPr>
      </w:pPr>
      <w:r>
        <w:rPr>
          <w:lang w:eastAsia="fi-FI"/>
        </w:rPr>
        <w:tab/>
        <w:t>return Task&lt;double&gt;.Run(() =&gt;</w:t>
      </w:r>
    </w:p>
    <w:p w14:paraId="0B4FF65E" w14:textId="77777777" w:rsidR="00B555DB" w:rsidRDefault="00B555DB" w:rsidP="00B555DB">
      <w:pPr>
        <w:pStyle w:val="SourceCode"/>
        <w:rPr>
          <w:lang w:eastAsia="fi-FI"/>
        </w:rPr>
      </w:pPr>
      <w:r>
        <w:rPr>
          <w:lang w:eastAsia="fi-FI"/>
        </w:rPr>
        <w:tab/>
        <w:t>{</w:t>
      </w:r>
    </w:p>
    <w:p w14:paraId="15AB25D4" w14:textId="77777777" w:rsidR="00B555DB" w:rsidRDefault="00B555DB" w:rsidP="00B555DB">
      <w:pPr>
        <w:pStyle w:val="SourceCode"/>
        <w:rPr>
          <w:lang w:eastAsia="fi-FI"/>
        </w:rPr>
      </w:pPr>
      <w:r>
        <w:rPr>
          <w:lang w:eastAsia="fi-FI"/>
        </w:rPr>
        <w:tab/>
      </w:r>
      <w:r>
        <w:rPr>
          <w:lang w:eastAsia="fi-FI"/>
        </w:rPr>
        <w:tab/>
        <w:t>Log(3, $"{nameof(GetFutureValue)}");</w:t>
      </w:r>
    </w:p>
    <w:p w14:paraId="61D6F9E6" w14:textId="77777777" w:rsidR="00B555DB" w:rsidRDefault="00B555DB" w:rsidP="00B555DB">
      <w:pPr>
        <w:pStyle w:val="SourceCode"/>
        <w:rPr>
          <w:lang w:eastAsia="fi-FI"/>
        </w:rPr>
      </w:pPr>
      <w:r>
        <w:rPr>
          <w:lang w:eastAsia="fi-FI"/>
        </w:rPr>
        <w:tab/>
      </w:r>
      <w:r>
        <w:rPr>
          <w:lang w:eastAsia="fi-FI"/>
        </w:rPr>
        <w:tab/>
        <w:t>return 100.0;</w:t>
      </w:r>
    </w:p>
    <w:p w14:paraId="0F3DDC20" w14:textId="77777777" w:rsidR="00B555DB" w:rsidRDefault="00B555DB" w:rsidP="00B555DB">
      <w:pPr>
        <w:pStyle w:val="SourceCode"/>
        <w:rPr>
          <w:lang w:eastAsia="fi-FI"/>
        </w:rPr>
      </w:pPr>
      <w:r>
        <w:rPr>
          <w:lang w:eastAsia="fi-FI"/>
        </w:rPr>
        <w:tab/>
        <w:t>});</w:t>
      </w:r>
    </w:p>
    <w:p w14:paraId="53327CDC" w14:textId="77777777" w:rsidR="00B555DB" w:rsidRDefault="00B555DB" w:rsidP="00B555DB">
      <w:pPr>
        <w:pStyle w:val="SourceCode"/>
        <w:rPr>
          <w:lang w:eastAsia="fi-FI"/>
        </w:rPr>
      </w:pPr>
      <w:r>
        <w:rPr>
          <w:lang w:eastAsia="fi-FI"/>
        </w:rPr>
        <w:t>}</w:t>
      </w:r>
    </w:p>
    <w:p w14:paraId="52ECD777" w14:textId="77777777" w:rsidR="00B555DB" w:rsidRDefault="00B555DB" w:rsidP="00B555DB">
      <w:pPr>
        <w:pStyle w:val="SourceCode"/>
        <w:rPr>
          <w:lang w:eastAsia="fi-FI"/>
        </w:rPr>
      </w:pPr>
    </w:p>
    <w:p w14:paraId="6312DE60" w14:textId="77777777" w:rsidR="00B555DB" w:rsidRDefault="00B555DB" w:rsidP="00B555DB">
      <w:pPr>
        <w:pStyle w:val="SourceCode"/>
        <w:rPr>
          <w:lang w:eastAsia="fi-FI"/>
        </w:rPr>
      </w:pPr>
      <w:r>
        <w:rPr>
          <w:lang w:eastAsia="fi-FI"/>
        </w:rPr>
        <w:t>public void Log(int num, String s)</w:t>
      </w:r>
    </w:p>
    <w:p w14:paraId="65E9E329" w14:textId="77777777" w:rsidR="00B555DB" w:rsidRDefault="00B555DB" w:rsidP="00B555DB">
      <w:pPr>
        <w:pStyle w:val="SourceCode"/>
        <w:rPr>
          <w:lang w:eastAsia="fi-FI"/>
        </w:rPr>
      </w:pPr>
      <w:r>
        <w:rPr>
          <w:lang w:eastAsia="fi-FI"/>
        </w:rPr>
        <w:t>{</w:t>
      </w:r>
    </w:p>
    <w:p w14:paraId="58BC9760" w14:textId="77777777" w:rsidR="00B555DB" w:rsidRDefault="00B555DB" w:rsidP="00B555DB">
      <w:pPr>
        <w:pStyle w:val="SourceCode"/>
        <w:rPr>
          <w:lang w:eastAsia="fi-FI"/>
        </w:rPr>
      </w:pPr>
      <w:r>
        <w:rPr>
          <w:lang w:eastAsia="fi-FI"/>
        </w:rPr>
        <w:tab/>
        <w:t>var onSc = sc == null ? false : sc.OnSynchThread();</w:t>
      </w:r>
    </w:p>
    <w:p w14:paraId="560824E6" w14:textId="77777777" w:rsidR="00B555DB" w:rsidRDefault="00B555DB" w:rsidP="00B555DB">
      <w:pPr>
        <w:pStyle w:val="SourceCode"/>
        <w:rPr>
          <w:lang w:eastAsia="fi-FI"/>
        </w:rPr>
      </w:pPr>
      <w:r>
        <w:rPr>
          <w:lang w:eastAsia="fi-FI"/>
        </w:rPr>
        <w:tab/>
        <w:t>Thread t = Thread.CurrentThread;</w:t>
      </w:r>
    </w:p>
    <w:p w14:paraId="117C8265" w14:textId="77777777" w:rsidR="00B555DB" w:rsidRDefault="00B555DB" w:rsidP="00B555DB">
      <w:pPr>
        <w:pStyle w:val="SourceCode"/>
        <w:rPr>
          <w:lang w:eastAsia="fi-FI"/>
        </w:rPr>
      </w:pPr>
      <w:r>
        <w:rPr>
          <w:lang w:eastAsia="fi-FI"/>
        </w:rPr>
        <w:tab/>
        <w:t>Console.WriteLine($"{num} ({t.ManagedThreadId},{onSc}) {s}");</w:t>
      </w:r>
    </w:p>
    <w:p w14:paraId="70A31350" w14:textId="77777777" w:rsidR="00B555DB" w:rsidRDefault="00B555DB" w:rsidP="00B555DB">
      <w:pPr>
        <w:pStyle w:val="SourceCode"/>
        <w:rPr>
          <w:lang w:eastAsia="fi-FI"/>
        </w:rPr>
      </w:pPr>
      <w:r>
        <w:rPr>
          <w:lang w:eastAsia="fi-FI"/>
        </w:rPr>
        <w:t>}</w:t>
      </w:r>
    </w:p>
    <w:p w14:paraId="3B28CDDD" w14:textId="77777777" w:rsidR="00B555DB" w:rsidRDefault="00B555DB" w:rsidP="00B555DB">
      <w:pPr>
        <w:pStyle w:val="SourceCode"/>
        <w:rPr>
          <w:lang w:eastAsia="fi-FI"/>
        </w:rPr>
      </w:pPr>
    </w:p>
    <w:p w14:paraId="276E5D0C" w14:textId="77777777" w:rsidR="00B555DB" w:rsidRDefault="00B555DB" w:rsidP="00B555DB">
      <w:pPr>
        <w:rPr>
          <w:lang w:eastAsia="fi-FI"/>
        </w:rPr>
      </w:pPr>
      <w:r>
        <w:rPr>
          <w:lang w:eastAsia="fi-FI"/>
        </w:rPr>
        <w:t>The logging statements show the thread they are executing on. We see the output as follows.</w:t>
      </w:r>
    </w:p>
    <w:p w14:paraId="4FF44CF5" w14:textId="77777777" w:rsidR="00B555DB" w:rsidRDefault="00B555DB" w:rsidP="00B555DB">
      <w:pPr>
        <w:pStyle w:val="SourceCode"/>
        <w:rPr>
          <w:lang w:eastAsia="fi-FI"/>
        </w:rPr>
      </w:pPr>
      <w:r>
        <w:t>1 (23,True) SomeEventHandler Before await</w:t>
      </w:r>
      <w:r>
        <w:br/>
        <w:t>2 (23,True) GetPresentValue Before await</w:t>
      </w:r>
      <w:r>
        <w:br/>
        <w:t>3 (5,False) GetFutureValue</w:t>
      </w:r>
      <w:r>
        <w:br/>
        <w:t>4 (5,False) GetRate</w:t>
      </w:r>
      <w:r>
        <w:br/>
        <w:t>5 (23,True) GetPresentValue After await</w:t>
      </w:r>
      <w:r>
        <w:rPr>
          <w:lang w:eastAsia="fi-FI"/>
        </w:rPr>
        <w:t xml:space="preserve"> </w:t>
      </w:r>
    </w:p>
    <w:p w14:paraId="6A39244D" w14:textId="77777777" w:rsidR="00B555DB" w:rsidRDefault="00B555DB" w:rsidP="00B555DB">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2D327AE3" w14:textId="77777777" w:rsidR="00B555DB" w:rsidRDefault="00B555DB" w:rsidP="00B555DB">
      <w:pPr>
        <w:pStyle w:val="Heading4"/>
        <w:rPr>
          <w:lang w:eastAsia="fi-FI"/>
        </w:rPr>
      </w:pPr>
      <w:r>
        <w:rPr>
          <w:lang w:eastAsia="fi-FI"/>
        </w:rPr>
        <w:lastRenderedPageBreak/>
        <w:t xml:space="preserve">Implementing async/await with </w:t>
      </w:r>
      <w:proofErr w:type="spellStart"/>
      <w:r>
        <w:rPr>
          <w:lang w:eastAsia="fi-FI"/>
        </w:rPr>
        <w:t>awaiters</w:t>
      </w:r>
      <w:proofErr w:type="spellEnd"/>
    </w:p>
    <w:p w14:paraId="04A112F0" w14:textId="77777777" w:rsidR="00B555DB" w:rsidRDefault="00B555DB" w:rsidP="00B555DB">
      <w:pPr>
        <w:rPr>
          <w:lang w:eastAsia="fi-FI"/>
        </w:rPr>
      </w:pPr>
      <w:r>
        <w:rPr>
          <w:lang w:eastAsia="fi-FI"/>
        </w:rPr>
        <w:t xml:space="preserve">We can show how we might go about writing our own async await implementation using </w:t>
      </w:r>
      <w:proofErr w:type="spellStart"/>
      <w:r>
        <w:rPr>
          <w:lang w:eastAsia="fi-FI"/>
        </w:rPr>
        <w:t>awaiters</w:t>
      </w:r>
      <w:proofErr w:type="spellEnd"/>
      <w:r>
        <w:rPr>
          <w:lang w:eastAsia="fi-FI"/>
        </w:rPr>
        <w:t>. Note this is easy for very simple methods but quickly becomes very hard in complex methods hence the beauty of having the compiler generate state machines for us</w:t>
      </w:r>
    </w:p>
    <w:p w14:paraId="326024B4" w14:textId="77777777" w:rsidR="00B555DB" w:rsidRDefault="00B555DB" w:rsidP="00B555DB">
      <w:pPr>
        <w:pStyle w:val="SourceCode"/>
        <w:rPr>
          <w:lang w:eastAsia="fi-FI"/>
        </w:rPr>
      </w:pPr>
      <w:r>
        <w:rPr>
          <w:lang w:eastAsia="fi-FI"/>
        </w:rPr>
        <w:t>private Task&lt;double&gt; GetDoubleAwaiter()</w:t>
      </w:r>
    </w:p>
    <w:p w14:paraId="2D6CEAFA" w14:textId="77777777" w:rsidR="00B555DB" w:rsidRDefault="00B555DB" w:rsidP="00B555DB">
      <w:pPr>
        <w:pStyle w:val="SourceCode"/>
        <w:rPr>
          <w:lang w:eastAsia="fi-FI"/>
        </w:rPr>
      </w:pPr>
      <w:r>
        <w:rPr>
          <w:lang w:eastAsia="fi-FI"/>
        </w:rPr>
        <w:t>{</w:t>
      </w:r>
    </w:p>
    <w:p w14:paraId="467F4DA4" w14:textId="77777777" w:rsidR="00B555DB" w:rsidRDefault="00B555DB" w:rsidP="00B555DB">
      <w:pPr>
        <w:pStyle w:val="SourceCode"/>
        <w:rPr>
          <w:lang w:eastAsia="fi-FI"/>
        </w:rPr>
      </w:pPr>
      <w:r>
        <w:rPr>
          <w:lang w:eastAsia="fi-FI"/>
        </w:rPr>
        <w:tab/>
        <w:t>Log(nameof(GetDoubleAwaiter));</w:t>
      </w:r>
    </w:p>
    <w:p w14:paraId="1CD257BC" w14:textId="77777777" w:rsidR="00B555DB" w:rsidRDefault="00B555DB" w:rsidP="00B555DB">
      <w:pPr>
        <w:pStyle w:val="SourceCode"/>
        <w:rPr>
          <w:lang w:eastAsia="fi-FI"/>
        </w:rPr>
      </w:pPr>
    </w:p>
    <w:p w14:paraId="4C7C81E4" w14:textId="77777777" w:rsidR="00B555DB" w:rsidRDefault="00B555DB" w:rsidP="00B555DB">
      <w:pPr>
        <w:pStyle w:val="SourceCode"/>
        <w:rPr>
          <w:lang w:eastAsia="fi-FI"/>
        </w:rPr>
      </w:pPr>
      <w:r>
        <w:rPr>
          <w:lang w:eastAsia="fi-FI"/>
        </w:rPr>
        <w:tab/>
        <w:t>// Get the awaiter</w:t>
      </w:r>
    </w:p>
    <w:p w14:paraId="5F8FE350" w14:textId="77777777" w:rsidR="00B555DB" w:rsidRDefault="00B555DB" w:rsidP="00B555DB">
      <w:pPr>
        <w:pStyle w:val="SourceCode"/>
        <w:rPr>
          <w:lang w:eastAsia="fi-FI"/>
        </w:rPr>
      </w:pPr>
      <w:r>
        <w:rPr>
          <w:lang w:eastAsia="fi-FI"/>
        </w:rPr>
        <w:tab/>
        <w:t>TaskAwaiter&lt;double&gt; awaiter = LongRunningTaskAsync(true).GetAwaiter();</w:t>
      </w:r>
    </w:p>
    <w:p w14:paraId="2E106BF3" w14:textId="77777777" w:rsidR="00B555DB" w:rsidRDefault="00B555DB" w:rsidP="00B555DB">
      <w:pPr>
        <w:pStyle w:val="SourceCode"/>
        <w:rPr>
          <w:lang w:eastAsia="fi-FI"/>
        </w:rPr>
      </w:pPr>
    </w:p>
    <w:p w14:paraId="470A14BB" w14:textId="77777777" w:rsidR="00B555DB" w:rsidRDefault="00B555DB" w:rsidP="00B555DB">
      <w:pPr>
        <w:pStyle w:val="SourceCode"/>
        <w:rPr>
          <w:lang w:eastAsia="fi-FI"/>
        </w:rPr>
      </w:pPr>
      <w:r>
        <w:rPr>
          <w:lang w:eastAsia="fi-FI"/>
        </w:rPr>
        <w:tab/>
        <w:t>// Special case when the result is already available</w:t>
      </w:r>
    </w:p>
    <w:p w14:paraId="68CA2066" w14:textId="77777777" w:rsidR="00B555DB" w:rsidRDefault="00B555DB" w:rsidP="00B555DB">
      <w:pPr>
        <w:pStyle w:val="SourceCode"/>
        <w:rPr>
          <w:lang w:eastAsia="fi-FI"/>
        </w:rPr>
      </w:pPr>
      <w:r>
        <w:rPr>
          <w:lang w:eastAsia="fi-FI"/>
        </w:rPr>
        <w:tab/>
        <w:t>if (awaiter.IsCompleted)</w:t>
      </w:r>
    </w:p>
    <w:p w14:paraId="2D49DA6C" w14:textId="77777777" w:rsidR="00B555DB" w:rsidRDefault="00B555DB" w:rsidP="00B555DB">
      <w:pPr>
        <w:pStyle w:val="SourceCode"/>
        <w:rPr>
          <w:lang w:eastAsia="fi-FI"/>
        </w:rPr>
      </w:pPr>
      <w:r>
        <w:rPr>
          <w:lang w:eastAsia="fi-FI"/>
        </w:rPr>
        <w:tab/>
        <w:t>{</w:t>
      </w:r>
    </w:p>
    <w:p w14:paraId="054D3442" w14:textId="77777777" w:rsidR="00B555DB" w:rsidRDefault="00B555DB" w:rsidP="00B555DB">
      <w:pPr>
        <w:pStyle w:val="SourceCode"/>
        <w:rPr>
          <w:lang w:eastAsia="fi-FI"/>
        </w:rPr>
      </w:pPr>
      <w:r>
        <w:rPr>
          <w:lang w:eastAsia="fi-FI"/>
        </w:rPr>
        <w:tab/>
      </w:r>
      <w:r>
        <w:rPr>
          <w:lang w:eastAsia="fi-FI"/>
        </w:rPr>
        <w:tab/>
        <w:t>Log(nameof(GetDoubleAwaiter));</w:t>
      </w:r>
    </w:p>
    <w:p w14:paraId="7DDA8557" w14:textId="77777777" w:rsidR="00B555DB" w:rsidRDefault="00B555DB" w:rsidP="00B555DB">
      <w:pPr>
        <w:pStyle w:val="SourceCode"/>
        <w:rPr>
          <w:lang w:eastAsia="fi-FI"/>
        </w:rPr>
      </w:pPr>
      <w:r>
        <w:rPr>
          <w:lang w:eastAsia="fi-FI"/>
        </w:rPr>
        <w:tab/>
      </w:r>
      <w:r>
        <w:rPr>
          <w:lang w:eastAsia="fi-FI"/>
        </w:rPr>
        <w:tab/>
        <w:t>return Task&lt;double&gt;.FromResult(awaiter.GetResult());</w:t>
      </w:r>
    </w:p>
    <w:p w14:paraId="433A51BE" w14:textId="77777777" w:rsidR="00B555DB" w:rsidRDefault="00B555DB" w:rsidP="00B555DB">
      <w:pPr>
        <w:pStyle w:val="SourceCode"/>
        <w:rPr>
          <w:lang w:eastAsia="fi-FI"/>
        </w:rPr>
      </w:pPr>
      <w:r>
        <w:rPr>
          <w:lang w:eastAsia="fi-FI"/>
        </w:rPr>
        <w:tab/>
        <w:t>}</w:t>
      </w:r>
    </w:p>
    <w:p w14:paraId="2F5EB8AC" w14:textId="77777777" w:rsidR="00B555DB" w:rsidRDefault="00B555DB" w:rsidP="00B555DB">
      <w:pPr>
        <w:pStyle w:val="SourceCode"/>
        <w:rPr>
          <w:lang w:eastAsia="fi-FI"/>
        </w:rPr>
      </w:pPr>
    </w:p>
    <w:p w14:paraId="5FDF5F5F" w14:textId="77777777" w:rsidR="00B555DB" w:rsidRDefault="00B555DB" w:rsidP="00B555DB">
      <w:pPr>
        <w:pStyle w:val="SourceCode"/>
        <w:rPr>
          <w:lang w:eastAsia="fi-FI"/>
        </w:rPr>
      </w:pPr>
      <w:r>
        <w:rPr>
          <w:lang w:eastAsia="fi-FI"/>
        </w:rPr>
        <w:tab/>
        <w:t>// General case requires us to register a continuation</w:t>
      </w:r>
    </w:p>
    <w:p w14:paraId="175AA4E4" w14:textId="77777777" w:rsidR="00B555DB" w:rsidRDefault="00B555DB" w:rsidP="00B555DB">
      <w:pPr>
        <w:pStyle w:val="SourceCode"/>
        <w:rPr>
          <w:lang w:eastAsia="fi-FI"/>
        </w:rPr>
      </w:pPr>
      <w:r>
        <w:rPr>
          <w:lang w:eastAsia="fi-FI"/>
        </w:rPr>
        <w:tab/>
        <w:t>TaskCompletionSource&lt;double&gt; tcs = new TaskCompletionSource&lt;double&gt;();</w:t>
      </w:r>
    </w:p>
    <w:p w14:paraId="0B748F74" w14:textId="77777777" w:rsidR="00B555DB" w:rsidRDefault="00B555DB" w:rsidP="00B555DB">
      <w:pPr>
        <w:pStyle w:val="SourceCode"/>
        <w:rPr>
          <w:lang w:eastAsia="fi-FI"/>
        </w:rPr>
      </w:pPr>
      <w:r>
        <w:rPr>
          <w:lang w:eastAsia="fi-FI"/>
        </w:rPr>
        <w:tab/>
        <w:t>awaiter.OnCompleted(() =&gt;</w:t>
      </w:r>
    </w:p>
    <w:p w14:paraId="11B019B4" w14:textId="77777777" w:rsidR="00B555DB" w:rsidRDefault="00B555DB" w:rsidP="00B555DB">
      <w:pPr>
        <w:pStyle w:val="SourceCode"/>
        <w:rPr>
          <w:lang w:eastAsia="fi-FI"/>
        </w:rPr>
      </w:pPr>
      <w:r>
        <w:rPr>
          <w:lang w:eastAsia="fi-FI"/>
        </w:rPr>
        <w:tab/>
        <w:t>{</w:t>
      </w:r>
    </w:p>
    <w:p w14:paraId="2BD6C996" w14:textId="77777777" w:rsidR="00B555DB" w:rsidRDefault="00B555DB" w:rsidP="00B555DB">
      <w:pPr>
        <w:pStyle w:val="SourceCode"/>
        <w:rPr>
          <w:lang w:eastAsia="fi-FI"/>
        </w:rPr>
      </w:pPr>
      <w:r>
        <w:rPr>
          <w:lang w:eastAsia="fi-FI"/>
        </w:rPr>
        <w:tab/>
      </w:r>
      <w:r>
        <w:rPr>
          <w:lang w:eastAsia="fi-FI"/>
        </w:rPr>
        <w:tab/>
        <w:t>Log(nameof(GetDoubleAwaiter));</w:t>
      </w:r>
    </w:p>
    <w:p w14:paraId="6A0045FF" w14:textId="77777777" w:rsidR="00B555DB" w:rsidRDefault="00B555DB" w:rsidP="00B555DB">
      <w:pPr>
        <w:pStyle w:val="SourceCode"/>
        <w:rPr>
          <w:lang w:eastAsia="fi-FI"/>
        </w:rPr>
      </w:pPr>
      <w:r>
        <w:rPr>
          <w:lang w:eastAsia="fi-FI"/>
        </w:rPr>
        <w:tab/>
      </w:r>
      <w:r>
        <w:rPr>
          <w:lang w:eastAsia="fi-FI"/>
        </w:rPr>
        <w:tab/>
        <w:t>tcs.SetResult(awaiter.GetResult());</w:t>
      </w:r>
    </w:p>
    <w:p w14:paraId="278A44EB" w14:textId="77777777" w:rsidR="00B555DB" w:rsidRDefault="00B555DB" w:rsidP="00B555DB">
      <w:pPr>
        <w:pStyle w:val="SourceCode"/>
        <w:rPr>
          <w:lang w:eastAsia="fi-FI"/>
        </w:rPr>
      </w:pPr>
      <w:r>
        <w:rPr>
          <w:lang w:eastAsia="fi-FI"/>
        </w:rPr>
        <w:tab/>
        <w:t>});</w:t>
      </w:r>
    </w:p>
    <w:p w14:paraId="7E82B9D1" w14:textId="77777777" w:rsidR="00B555DB" w:rsidRDefault="00B555DB" w:rsidP="00B555DB">
      <w:pPr>
        <w:pStyle w:val="SourceCode"/>
        <w:rPr>
          <w:lang w:eastAsia="fi-FI"/>
        </w:rPr>
      </w:pPr>
      <w:r>
        <w:rPr>
          <w:lang w:eastAsia="fi-FI"/>
        </w:rPr>
        <w:t xml:space="preserve">  </w:t>
      </w:r>
    </w:p>
    <w:p w14:paraId="781F8DF2" w14:textId="77777777" w:rsidR="00B555DB" w:rsidRDefault="00B555DB" w:rsidP="00B555DB">
      <w:pPr>
        <w:pStyle w:val="SourceCode"/>
        <w:rPr>
          <w:lang w:eastAsia="fi-FI"/>
        </w:rPr>
      </w:pPr>
      <w:r>
        <w:rPr>
          <w:lang w:eastAsia="fi-FI"/>
        </w:rPr>
        <w:t xml:space="preserve">  </w:t>
      </w:r>
      <w:r>
        <w:rPr>
          <w:lang w:eastAsia="fi-FI"/>
        </w:rPr>
        <w:tab/>
        <w:t>return tcs.Task;</w:t>
      </w:r>
    </w:p>
    <w:p w14:paraId="6D95630A" w14:textId="77777777" w:rsidR="00B555DB" w:rsidRPr="0080718B" w:rsidRDefault="00B555DB" w:rsidP="00B555DB">
      <w:pPr>
        <w:pStyle w:val="SourceCode"/>
        <w:rPr>
          <w:lang w:eastAsia="fi-FI"/>
        </w:rPr>
      </w:pPr>
      <w:r>
        <w:rPr>
          <w:lang w:eastAsia="fi-FI"/>
        </w:rPr>
        <w:t>}</w:t>
      </w:r>
    </w:p>
    <w:p w14:paraId="170566A7" w14:textId="77777777" w:rsidR="00B555DB" w:rsidRDefault="00B555DB" w:rsidP="00B555DB">
      <w:pPr>
        <w:rPr>
          <w:lang w:eastAsia="fi-FI"/>
        </w:rPr>
      </w:pPr>
    </w:p>
    <w:p w14:paraId="453FDD6C" w14:textId="77777777" w:rsidR="00B555DB" w:rsidRDefault="00B555DB" w:rsidP="00B555DB">
      <w:pPr>
        <w:rPr>
          <w:lang w:eastAsia="fi-FI"/>
        </w:rPr>
      </w:pPr>
    </w:p>
    <w:p w14:paraId="3E1E6063" w14:textId="77777777" w:rsidR="00B555DB" w:rsidRPr="00281E75" w:rsidRDefault="00B555DB" w:rsidP="00B555DB">
      <w:pPr>
        <w:rPr>
          <w:lang w:eastAsia="fi-FI"/>
        </w:rPr>
      </w:pPr>
    </w:p>
    <w:p w14:paraId="2E647BE0" w14:textId="77777777" w:rsidR="00B555DB" w:rsidRDefault="00B555DB" w:rsidP="00B555DB">
      <w:pPr>
        <w:spacing w:after="160" w:line="259" w:lineRule="auto"/>
        <w:rPr>
          <w:rFonts w:asciiTheme="majorHAnsi" w:eastAsiaTheme="majorEastAsia" w:hAnsiTheme="majorHAnsi" w:cstheme="majorBidi"/>
          <w:b/>
          <w:color w:val="403152" w:themeColor="accent4" w:themeShade="80"/>
          <w:sz w:val="32"/>
          <w:szCs w:val="30"/>
          <w:lang w:eastAsia="fi-FI"/>
        </w:rPr>
      </w:pPr>
      <w:r>
        <w:rPr>
          <w:lang w:eastAsia="fi-FI"/>
        </w:rPr>
        <w:br w:type="page"/>
      </w:r>
    </w:p>
    <w:p w14:paraId="5FF105E8" w14:textId="77777777" w:rsidR="00B555DB" w:rsidRDefault="00B555DB" w:rsidP="00B555DB">
      <w:pPr>
        <w:pStyle w:val="Heading4"/>
        <w:rPr>
          <w:lang w:eastAsia="fi-FI"/>
        </w:rPr>
      </w:pPr>
      <w:r>
        <w:rPr>
          <w:lang w:eastAsia="fi-FI"/>
        </w:rPr>
        <w:lastRenderedPageBreak/>
        <w:t xml:space="preserve">Writing our own </w:t>
      </w:r>
      <w:proofErr w:type="spellStart"/>
      <w:r>
        <w:rPr>
          <w:lang w:eastAsia="fi-FI"/>
        </w:rPr>
        <w:t>awaiters</w:t>
      </w:r>
      <w:proofErr w:type="spellEnd"/>
    </w:p>
    <w:p w14:paraId="3C7C84B3" w14:textId="77777777" w:rsidR="00B555DB" w:rsidRDefault="00B555DB" w:rsidP="00B555DB">
      <w:pPr>
        <w:rPr>
          <w:lang w:eastAsia="fi-FI"/>
        </w:rPr>
      </w:pPr>
      <w:r>
        <w:rPr>
          <w:lang w:eastAsia="fi-FI"/>
        </w:rPr>
        <w:t xml:space="preserve">Tasks come with an implementation of </w:t>
      </w:r>
      <w:proofErr w:type="spellStart"/>
      <w:proofErr w:type="gramStart"/>
      <w:r>
        <w:rPr>
          <w:lang w:eastAsia="fi-FI"/>
        </w:rPr>
        <w:t>awaiters</w:t>
      </w:r>
      <w:proofErr w:type="spellEnd"/>
      <w:proofErr w:type="gramEnd"/>
      <w:r>
        <w:rPr>
          <w:lang w:eastAsia="fi-FI"/>
        </w:rPr>
        <w:t xml:space="preserve"> but we can create our own </w:t>
      </w:r>
      <w:proofErr w:type="spellStart"/>
      <w:r>
        <w:rPr>
          <w:lang w:eastAsia="fi-FI"/>
        </w:rPr>
        <w:t>awaiters</w:t>
      </w:r>
      <w:proofErr w:type="spellEnd"/>
      <w:r>
        <w:rPr>
          <w:lang w:eastAsia="fi-FI"/>
        </w:rPr>
        <w:t xml:space="preserve"> for types. For a type to be used on the </w:t>
      </w:r>
      <w:proofErr w:type="spellStart"/>
      <w:r>
        <w:rPr>
          <w:lang w:eastAsia="fi-FI"/>
        </w:rPr>
        <w:t>rhs</w:t>
      </w:r>
      <w:proofErr w:type="spellEnd"/>
      <w:r>
        <w:rPr>
          <w:lang w:eastAsia="fi-FI"/>
        </w:rPr>
        <w:t xml:space="preserve"> of an await expression it must have a method called </w:t>
      </w:r>
      <w:proofErr w:type="spellStart"/>
      <w:r>
        <w:rPr>
          <w:lang w:eastAsia="fi-FI"/>
        </w:rPr>
        <w:t>GetAwaiter</w:t>
      </w:r>
      <w:proofErr w:type="spellEnd"/>
      <w:r>
        <w:rPr>
          <w:lang w:eastAsia="fi-FI"/>
        </w:rPr>
        <w:t xml:space="preserve"> (or have a suitable extension method) that returns a type that implements a specific pattern</w:t>
      </w:r>
    </w:p>
    <w:p w14:paraId="0FFBA4B1" w14:textId="77777777" w:rsidR="00B555DB" w:rsidRDefault="00B555DB" w:rsidP="00B555DB">
      <w:pPr>
        <w:spacing w:after="160" w:line="259" w:lineRule="auto"/>
        <w:rPr>
          <w:lang w:eastAsia="fi-FI"/>
        </w:rPr>
      </w:pPr>
    </w:p>
    <w:p w14:paraId="43E9CFBA" w14:textId="77777777" w:rsidR="00B555DB" w:rsidRDefault="00B555DB" w:rsidP="00B555DB">
      <w:pPr>
        <w:pStyle w:val="QuestionSection"/>
        <w:rPr>
          <w:lang w:eastAsia="fi-FI"/>
        </w:rPr>
      </w:pPr>
      <w:r>
        <w:rPr>
          <w:lang w:eastAsia="fi-FI"/>
        </w:rPr>
        <w:t>Questions</w:t>
      </w:r>
    </w:p>
    <w:p w14:paraId="7BD2D999" w14:textId="77777777" w:rsidR="00B555DB" w:rsidRDefault="00B555DB" w:rsidP="00B555DB">
      <w:pPr>
        <w:pStyle w:val="QuestionSubSection"/>
        <w:rPr>
          <w:lang w:eastAsia="fi-FI"/>
        </w:rPr>
      </w:pPr>
      <w:r>
        <w:rPr>
          <w:lang w:eastAsia="fi-FI"/>
        </w:rPr>
        <w:t>Threading basics</w:t>
      </w:r>
    </w:p>
    <w:p w14:paraId="62F2CA46" w14:textId="77777777" w:rsidR="00B555DB" w:rsidRPr="00BB03F7" w:rsidRDefault="00B555DB" w:rsidP="00B555DB">
      <w:pPr>
        <w:pStyle w:val="Question"/>
      </w:pPr>
      <w:r>
        <w:t>What is a thread?</w:t>
      </w:r>
    </w:p>
    <w:p w14:paraId="1746DDD6" w14:textId="77777777" w:rsidR="00B555DB" w:rsidRDefault="00B555DB" w:rsidP="00B555DB">
      <w:pPr>
        <w:pStyle w:val="Answer"/>
      </w:pPr>
      <w:r>
        <w:t>Single sequential flow of control within a single address space</w:t>
      </w:r>
    </w:p>
    <w:p w14:paraId="14B91EA1" w14:textId="77777777" w:rsidR="00B555DB" w:rsidRDefault="00B555DB" w:rsidP="00B555DB">
      <w:pPr>
        <w:pStyle w:val="Answer"/>
      </w:pPr>
      <w:r>
        <w:t>Multiple threads read/write same memory locations</w:t>
      </w:r>
    </w:p>
    <w:p w14:paraId="1CD8CFB2" w14:textId="77777777" w:rsidR="00B555DB" w:rsidRDefault="00B555DB" w:rsidP="00B555DB">
      <w:pPr>
        <w:pStyle w:val="Answer"/>
      </w:pPr>
      <w:r>
        <w:t>Each thread has separate call stack with own local variables</w:t>
      </w:r>
    </w:p>
    <w:p w14:paraId="44A4A4E6" w14:textId="77777777" w:rsidR="00B555DB" w:rsidRDefault="00B555DB" w:rsidP="00B555DB">
      <w:pPr>
        <w:pStyle w:val="Answer"/>
      </w:pPr>
      <w:r>
        <w:t>Programmer ensures shared memory accessed in correct way</w:t>
      </w:r>
    </w:p>
    <w:p w14:paraId="7B56DF19" w14:textId="77777777" w:rsidR="00B555DB" w:rsidRDefault="00B555DB" w:rsidP="00B555DB">
      <w:pPr>
        <w:pStyle w:val="Question"/>
      </w:pPr>
      <w:r w:rsidRPr="00C156B1">
        <w:t>Why would we use multi-threaded programming?</w:t>
      </w:r>
    </w:p>
    <w:p w14:paraId="4EB9B03A" w14:textId="77777777" w:rsidR="00B555DB" w:rsidRDefault="00B555DB" w:rsidP="00B555DB">
      <w:pPr>
        <w:pStyle w:val="Answer"/>
      </w:pPr>
      <w:r>
        <w:t>Multiple separate processes in separate address spaces expensive to set up and cost of communicating high</w:t>
      </w:r>
    </w:p>
    <w:p w14:paraId="44AA7B82" w14:textId="77777777" w:rsidR="00B555DB" w:rsidRDefault="00B555DB" w:rsidP="00B555DB">
      <w:pPr>
        <w:pStyle w:val="Answer"/>
      </w:pPr>
      <w:r>
        <w:t>Driving slow devices such as disks, terminals, printers</w:t>
      </w:r>
    </w:p>
    <w:p w14:paraId="5B510D48" w14:textId="77777777" w:rsidR="00B555DB" w:rsidRDefault="00B555DB" w:rsidP="00B555DB">
      <w:pPr>
        <w:pStyle w:val="Answer"/>
      </w:pPr>
      <w:r>
        <w:t>Performing RPC to remote server</w:t>
      </w:r>
    </w:p>
    <w:p w14:paraId="4F7761F1" w14:textId="77777777" w:rsidR="00B555DB" w:rsidRDefault="00B555DB" w:rsidP="00B555DB">
      <w:pPr>
        <w:pStyle w:val="Answer"/>
      </w:pPr>
      <w:r>
        <w:t>Maintain responsive user interface</w:t>
      </w:r>
    </w:p>
    <w:p w14:paraId="31F52BC6" w14:textId="77777777" w:rsidR="00B555DB" w:rsidRDefault="00B555DB" w:rsidP="00B555DB">
      <w:pPr>
        <w:pStyle w:val="Answer"/>
      </w:pPr>
      <w:r>
        <w:t>Scalability – taking advantage of multiple CPUs and multiple remote servers</w:t>
      </w:r>
    </w:p>
    <w:p w14:paraId="259D20E0" w14:textId="77777777" w:rsidR="00B555DB" w:rsidRDefault="00B555DB" w:rsidP="00B555DB">
      <w:pPr>
        <w:pStyle w:val="Question"/>
      </w:pPr>
      <w:r w:rsidRPr="00907EF9">
        <w:t>What threading facilities does .NET provide?</w:t>
      </w:r>
    </w:p>
    <w:p w14:paraId="1802F1F7" w14:textId="77777777" w:rsidR="00B555DB" w:rsidRDefault="00B555DB" w:rsidP="00B555DB">
      <w:pPr>
        <w:pStyle w:val="Answer"/>
      </w:pPr>
      <w:r>
        <w:t>Thread creation</w:t>
      </w:r>
    </w:p>
    <w:p w14:paraId="44095A3C" w14:textId="77777777" w:rsidR="00B555DB" w:rsidRDefault="00B555DB" w:rsidP="00B555DB">
      <w:pPr>
        <w:pStyle w:val="Answer"/>
      </w:pPr>
      <w:r>
        <w:t>Join</w:t>
      </w:r>
    </w:p>
    <w:p w14:paraId="35D790E8" w14:textId="77777777" w:rsidR="00B555DB" w:rsidRPr="00321C01" w:rsidRDefault="00B555DB" w:rsidP="00B555DB">
      <w:pPr>
        <w:pStyle w:val="Answer"/>
      </w:pPr>
      <w:r>
        <w:t>Mutual exclusion</w:t>
      </w:r>
    </w:p>
    <w:p w14:paraId="29DED758" w14:textId="77777777" w:rsidR="00B555DB" w:rsidRPr="00FB4367" w:rsidRDefault="00B555DB" w:rsidP="00B555DB">
      <w:pPr>
        <w:pStyle w:val="Question"/>
      </w:pPr>
      <w:r w:rsidRPr="00FB4367">
        <w:t>What are the main problems with multi-threaded programming?</w:t>
      </w:r>
    </w:p>
    <w:p w14:paraId="64F8143F" w14:textId="77777777" w:rsidR="00B555DB" w:rsidRDefault="00B555DB" w:rsidP="00B555DB">
      <w:pPr>
        <w:pStyle w:val="Answer"/>
      </w:pPr>
      <w:r>
        <w:t>Only guarantee is that bugs will never show until in production</w:t>
      </w:r>
    </w:p>
    <w:p w14:paraId="1C2DA774" w14:textId="77777777" w:rsidR="00B555DB" w:rsidRDefault="00B555DB" w:rsidP="00B555DB">
      <w:pPr>
        <w:pStyle w:val="Answer"/>
      </w:pPr>
      <w:r>
        <w:t>Non-deterministic behaviour</w:t>
      </w:r>
    </w:p>
    <w:p w14:paraId="1E7DDC91" w14:textId="77777777" w:rsidR="00B555DB" w:rsidRDefault="00B555DB" w:rsidP="00B555DB">
      <w:pPr>
        <w:pStyle w:val="Answer"/>
      </w:pPr>
      <w:r>
        <w:t>Rarely enough information at the point of failure to debug the application</w:t>
      </w:r>
    </w:p>
    <w:p w14:paraId="5D836ED5" w14:textId="77777777" w:rsidR="00B555DB" w:rsidRDefault="00B555DB" w:rsidP="00B555DB">
      <w:pPr>
        <w:pStyle w:val="Answer"/>
      </w:pPr>
      <w:r>
        <w:lastRenderedPageBreak/>
        <w:t>Increased complexity</w:t>
      </w:r>
    </w:p>
    <w:p w14:paraId="163FB826" w14:textId="77777777" w:rsidR="00B555DB" w:rsidRDefault="00B555DB" w:rsidP="00B555DB">
      <w:pPr>
        <w:pStyle w:val="Answer"/>
      </w:pPr>
      <w:r>
        <w:t>Non-reproducible bugs</w:t>
      </w:r>
    </w:p>
    <w:p w14:paraId="25884A52" w14:textId="77777777" w:rsidR="00B555DB" w:rsidRDefault="00B555DB" w:rsidP="00B555DB">
      <w:pPr>
        <w:pStyle w:val="Answer"/>
      </w:pPr>
      <w:r>
        <w:t>Cost in allocating and switching threads</w:t>
      </w:r>
    </w:p>
    <w:p w14:paraId="7897EE52" w14:textId="77777777" w:rsidR="00B555DB" w:rsidRDefault="00B555DB" w:rsidP="00B555DB">
      <w:pPr>
        <w:spacing w:after="160" w:line="259" w:lineRule="auto"/>
        <w:rPr>
          <w:b/>
        </w:rPr>
      </w:pPr>
      <w:r>
        <w:rPr>
          <w:b/>
        </w:rPr>
        <w:br w:type="page"/>
      </w:r>
    </w:p>
    <w:p w14:paraId="779ECB61" w14:textId="77777777" w:rsidR="00B555DB" w:rsidRDefault="00B555DB" w:rsidP="00B555DB">
      <w:pPr>
        <w:pStyle w:val="Question"/>
      </w:pPr>
      <w:r>
        <w:lastRenderedPageBreak/>
        <w:t>Compare and contrast a thread and a process</w:t>
      </w:r>
      <w:r w:rsidRPr="00FB4367">
        <w:t>?</w:t>
      </w:r>
    </w:p>
    <w:p w14:paraId="21ED315D" w14:textId="77777777" w:rsidR="00B555DB" w:rsidRDefault="00B555DB" w:rsidP="00B555DB">
      <w:pPr>
        <w:pStyle w:val="Answer"/>
      </w:pPr>
      <w:r>
        <w:t>Processes run in parallel on a computer and threads run in parallel in a process</w:t>
      </w:r>
    </w:p>
    <w:p w14:paraId="238B90A2" w14:textId="77777777" w:rsidR="00B555DB" w:rsidRDefault="00B555DB" w:rsidP="00B555DB">
      <w:pPr>
        <w:pStyle w:val="Answer"/>
      </w:pPr>
      <w:r>
        <w:t>Processes are fully isolated from each other and threads only have limited isolation</w:t>
      </w:r>
    </w:p>
    <w:p w14:paraId="3C385425" w14:textId="77777777" w:rsidR="00B555DB" w:rsidRDefault="00B555DB" w:rsidP="00B555DB">
      <w:pPr>
        <w:pStyle w:val="Answer"/>
      </w:pPr>
      <w:r>
        <w:t>Threads share heap memory with other threads running in the same app domain</w:t>
      </w:r>
    </w:p>
    <w:p w14:paraId="5800D93F" w14:textId="77777777" w:rsidR="00B555DB" w:rsidRDefault="00B555DB" w:rsidP="00B555DB">
      <w:pPr>
        <w:pStyle w:val="Question"/>
      </w:pPr>
      <w:r>
        <w:t xml:space="preserve">What is meant by the term </w:t>
      </w:r>
      <w:proofErr w:type="spellStart"/>
      <w:r>
        <w:t>preemption</w:t>
      </w:r>
      <w:proofErr w:type="spellEnd"/>
      <w:r>
        <w:t>?</w:t>
      </w:r>
    </w:p>
    <w:p w14:paraId="339B1C81" w14:textId="77777777" w:rsidR="00B555DB" w:rsidRDefault="00B555DB" w:rsidP="00B555DB">
      <w:pPr>
        <w:pStyle w:val="Answer"/>
      </w:pPr>
      <w:r>
        <w:t>A threads execution is interspersed with execution of code on another thread</w:t>
      </w:r>
    </w:p>
    <w:p w14:paraId="60A159CD" w14:textId="77777777" w:rsidR="00B555DB" w:rsidRDefault="00B555DB" w:rsidP="00B555DB">
      <w:pPr>
        <w:pStyle w:val="Question"/>
      </w:pPr>
      <w:r>
        <w:t>What happens when a C# client application starts?</w:t>
      </w:r>
    </w:p>
    <w:p w14:paraId="28FEFE9E" w14:textId="77777777" w:rsidR="00B555DB" w:rsidRPr="00266901" w:rsidRDefault="00B555DB" w:rsidP="00B555DB">
      <w:pPr>
        <w:pStyle w:val="Answer"/>
      </w:pPr>
      <w:r>
        <w:t>A single main thread in automatically created by the CLR and OS</w:t>
      </w:r>
    </w:p>
    <w:p w14:paraId="597AB183" w14:textId="77777777" w:rsidR="00B555DB" w:rsidRDefault="00B555DB" w:rsidP="00B555DB">
      <w:pPr>
        <w:pStyle w:val="Question"/>
      </w:pPr>
      <w:r>
        <w:t>What is the primary cause of complexity and obscure errors in multithreading?</w:t>
      </w:r>
    </w:p>
    <w:p w14:paraId="52F8DEAF" w14:textId="77777777" w:rsidR="00B555DB" w:rsidRDefault="00B555DB" w:rsidP="00B555DB">
      <w:pPr>
        <w:pStyle w:val="Answer"/>
      </w:pPr>
      <w:r>
        <w:t>Shared data</w:t>
      </w:r>
    </w:p>
    <w:p w14:paraId="3083AF39" w14:textId="77777777" w:rsidR="00B555DB" w:rsidRDefault="00B555DB" w:rsidP="00B555DB">
      <w:pPr>
        <w:pStyle w:val="Question"/>
        <w:rPr>
          <w:rFonts w:eastAsiaTheme="minorHAnsi"/>
          <w:color w:val="auto"/>
          <w:sz w:val="22"/>
        </w:rPr>
      </w:pPr>
      <w:r>
        <w:t>When can multiple threads improve performance?</w:t>
      </w:r>
    </w:p>
    <w:p w14:paraId="46E5FAC5" w14:textId="77777777" w:rsidR="00B555DB" w:rsidRDefault="00B555DB" w:rsidP="00B555DB">
      <w:pPr>
        <w:pStyle w:val="Answer"/>
      </w:pPr>
      <w:r>
        <w:t>Only if the application is I/O bound OR</w:t>
      </w:r>
    </w:p>
    <w:p w14:paraId="7FD221F7" w14:textId="77777777" w:rsidR="00B555DB" w:rsidRDefault="00B555DB" w:rsidP="00B555DB">
      <w:pPr>
        <w:pStyle w:val="Answer"/>
      </w:pPr>
      <w:r>
        <w:t>Computer has multiple CPU’s</w:t>
      </w:r>
    </w:p>
    <w:p w14:paraId="3B6E0F18" w14:textId="77777777" w:rsidR="00B555DB" w:rsidRDefault="00B555DB" w:rsidP="00B555DB">
      <w:pPr>
        <w:pStyle w:val="Question"/>
      </w:pPr>
      <w:r>
        <w:t>Why limit the number of threads in a process?</w:t>
      </w:r>
    </w:p>
    <w:p w14:paraId="0845EA0F" w14:textId="77777777" w:rsidR="00B555DB" w:rsidRDefault="00B555DB" w:rsidP="00B555DB">
      <w:pPr>
        <w:pStyle w:val="Answer"/>
        <w:rPr>
          <w:b/>
        </w:rPr>
      </w:pPr>
      <w:r>
        <w:t>Creating a thread is not cheap</w:t>
      </w:r>
    </w:p>
    <w:p w14:paraId="7D30E8DC" w14:textId="77777777" w:rsidR="00B555DB" w:rsidRDefault="00B555DB" w:rsidP="00B555DB">
      <w:pPr>
        <w:pStyle w:val="Answer"/>
        <w:rPr>
          <w:b/>
        </w:rPr>
      </w:pPr>
      <w:r>
        <w:t>Destroying a thread is not cheap</w:t>
      </w:r>
    </w:p>
    <w:p w14:paraId="58622E97" w14:textId="77777777" w:rsidR="00B555DB" w:rsidRDefault="00B555DB" w:rsidP="00B555DB">
      <w:pPr>
        <w:pStyle w:val="Answer"/>
        <w:rPr>
          <w:b/>
        </w:rPr>
      </w:pPr>
      <w:r>
        <w:t>Context switching is expensive</w:t>
      </w:r>
    </w:p>
    <w:p w14:paraId="49A23BA2" w14:textId="77777777" w:rsidR="00B555DB" w:rsidRDefault="00B555DB" w:rsidP="00B555DB">
      <w:pPr>
        <w:pStyle w:val="Question"/>
      </w:pPr>
      <w:r>
        <w:t>Why is creating a thread expensive?</w:t>
      </w:r>
    </w:p>
    <w:p w14:paraId="6FD69B74" w14:textId="77777777" w:rsidR="00B555DB" w:rsidRDefault="00B555DB" w:rsidP="00B555DB">
      <w:pPr>
        <w:pStyle w:val="Answer"/>
      </w:pPr>
      <w:r>
        <w:t>1MB of address space for the user-mode stack</w:t>
      </w:r>
    </w:p>
    <w:p w14:paraId="171696AC" w14:textId="77777777" w:rsidR="00B555DB" w:rsidRDefault="00B555DB" w:rsidP="00B555DB">
      <w:pPr>
        <w:pStyle w:val="Answer"/>
      </w:pPr>
      <w:r>
        <w:t>12K of address space for the kernel-mode stack</w:t>
      </w:r>
    </w:p>
    <w:p w14:paraId="589EFCC1" w14:textId="77777777" w:rsidR="00B555DB" w:rsidRDefault="00B555DB" w:rsidP="00B555DB">
      <w:pPr>
        <w:pStyle w:val="Answer"/>
      </w:pPr>
      <w:r>
        <w:t>Ever .DLL needs notification of thread creation</w:t>
      </w:r>
    </w:p>
    <w:p w14:paraId="665361C3" w14:textId="77777777" w:rsidR="00B555DB" w:rsidRDefault="00B555DB" w:rsidP="00B555DB">
      <w:pPr>
        <w:pStyle w:val="Question"/>
      </w:pPr>
      <w:r>
        <w:t>Why is destroying a thread expensive?</w:t>
      </w:r>
    </w:p>
    <w:p w14:paraId="27DA5407" w14:textId="77777777" w:rsidR="00B555DB" w:rsidRDefault="00B555DB" w:rsidP="00B555DB">
      <w:pPr>
        <w:pStyle w:val="Answer"/>
        <w:rPr>
          <w:b/>
        </w:rPr>
      </w:pPr>
      <w:r>
        <w:t>Every .DLL needs notification</w:t>
      </w:r>
    </w:p>
    <w:p w14:paraId="7DD65061" w14:textId="77777777" w:rsidR="00B555DB" w:rsidRDefault="00B555DB" w:rsidP="00B555DB">
      <w:pPr>
        <w:pStyle w:val="Answer"/>
        <w:rPr>
          <w:b/>
        </w:rPr>
      </w:pPr>
      <w:r>
        <w:t>Kernel object and stack need to be freed</w:t>
      </w:r>
    </w:p>
    <w:p w14:paraId="21D69027" w14:textId="77777777" w:rsidR="00B555DB" w:rsidRDefault="00B555DB" w:rsidP="00B555DB">
      <w:pPr>
        <w:spacing w:after="160" w:line="259" w:lineRule="auto"/>
        <w:rPr>
          <w:b/>
        </w:rPr>
      </w:pPr>
      <w:r>
        <w:br w:type="page"/>
      </w:r>
    </w:p>
    <w:p w14:paraId="3F64E5D6" w14:textId="77777777" w:rsidR="00B555DB" w:rsidRDefault="00B555DB" w:rsidP="00B555DB">
      <w:pPr>
        <w:pStyle w:val="Question"/>
      </w:pPr>
      <w:r>
        <w:lastRenderedPageBreak/>
        <w:t>Why is context switching expensive?</w:t>
      </w:r>
    </w:p>
    <w:p w14:paraId="1CD20907" w14:textId="77777777" w:rsidR="00B555DB" w:rsidRDefault="00B555DB" w:rsidP="00B555DB">
      <w:pPr>
        <w:pStyle w:val="Answer"/>
      </w:pPr>
      <w:r>
        <w:t>Enter kernel mode</w:t>
      </w:r>
    </w:p>
    <w:p w14:paraId="40B1138E" w14:textId="77777777" w:rsidR="00B555DB" w:rsidRDefault="00B555DB" w:rsidP="00B555DB">
      <w:pPr>
        <w:pStyle w:val="Answer"/>
      </w:pPr>
      <w:r>
        <w:t>Save CPU registers into current threads kernel object</w:t>
      </w:r>
    </w:p>
    <w:p w14:paraId="64480966" w14:textId="77777777" w:rsidR="00B555DB" w:rsidRDefault="00B555DB" w:rsidP="00B555DB">
      <w:pPr>
        <w:pStyle w:val="Answer"/>
      </w:pPr>
      <w:r>
        <w:t>Determine next thread to schedule</w:t>
      </w:r>
    </w:p>
    <w:p w14:paraId="3A9D6D97" w14:textId="77777777" w:rsidR="00B555DB" w:rsidRDefault="00B555DB" w:rsidP="00B555DB">
      <w:pPr>
        <w:pStyle w:val="Answer"/>
      </w:pPr>
      <w:r>
        <w:t>Load CPU registers from about to run threads kernel object</w:t>
      </w:r>
    </w:p>
    <w:p w14:paraId="44820409" w14:textId="77777777" w:rsidR="00B555DB" w:rsidRDefault="00B555DB" w:rsidP="00B555DB">
      <w:pPr>
        <w:pStyle w:val="Answer"/>
      </w:pPr>
      <w:r>
        <w:t>Level kernel mode</w:t>
      </w:r>
    </w:p>
    <w:p w14:paraId="4AE1A05D" w14:textId="77777777" w:rsidR="00B555DB" w:rsidRDefault="00B555DB" w:rsidP="00B555DB">
      <w:pPr>
        <w:rPr>
          <w:b/>
        </w:rPr>
      </w:pPr>
    </w:p>
    <w:p w14:paraId="4CD1FA7C" w14:textId="77777777" w:rsidR="00B555DB" w:rsidRDefault="00B555DB" w:rsidP="00B555DB">
      <w:pPr>
        <w:pStyle w:val="Heading2"/>
      </w:pPr>
      <w:r>
        <w:br w:type="page"/>
      </w:r>
    </w:p>
    <w:p w14:paraId="2E8333B3" w14:textId="77777777" w:rsidR="00B555DB" w:rsidRDefault="00B555DB" w:rsidP="00B555DB">
      <w:pPr>
        <w:pStyle w:val="QuestionSubSection"/>
      </w:pPr>
      <w:r>
        <w:lastRenderedPageBreak/>
        <w:t>Executing code asynchronously</w:t>
      </w:r>
    </w:p>
    <w:p w14:paraId="7A632CE5" w14:textId="77777777" w:rsidR="00B555DB" w:rsidRDefault="00B555DB" w:rsidP="00B555DB">
      <w:pPr>
        <w:pStyle w:val="Question"/>
        <w:rPr>
          <w:lang w:eastAsia="fi-FI"/>
        </w:rPr>
      </w:pPr>
      <w:r>
        <w:rPr>
          <w:lang w:eastAsia="fi-FI"/>
        </w:rPr>
        <w:t>What are the disadvantages of creating and starting threads for every asynchronous task?</w:t>
      </w:r>
    </w:p>
    <w:p w14:paraId="49BE4959" w14:textId="77777777" w:rsidR="00B555DB" w:rsidRDefault="00B555DB" w:rsidP="00B555DB">
      <w:pPr>
        <w:pStyle w:val="Answer"/>
        <w:rPr>
          <w:lang w:eastAsia="fi-FI"/>
        </w:rPr>
      </w:pPr>
      <w:r>
        <w:rPr>
          <w:lang w:eastAsia="fi-FI"/>
        </w:rPr>
        <w:t>Creating and destroying threads is expensive</w:t>
      </w:r>
    </w:p>
    <w:p w14:paraId="2410B46C" w14:textId="77777777" w:rsidR="00B555DB" w:rsidRDefault="00B555DB" w:rsidP="00B555DB">
      <w:pPr>
        <w:pStyle w:val="Question"/>
        <w:rPr>
          <w:lang w:eastAsia="fi-FI"/>
        </w:rPr>
      </w:pPr>
      <w:r>
        <w:rPr>
          <w:lang w:eastAsia="fi-FI"/>
        </w:rPr>
        <w:t>Write code to create and start a new thread</w:t>
      </w:r>
    </w:p>
    <w:p w14:paraId="2FE66BF3" w14:textId="77777777" w:rsidR="00B555DB" w:rsidRDefault="00B555DB" w:rsidP="00B555DB">
      <w:pPr>
        <w:pStyle w:val="SourceCode"/>
        <w:rPr>
          <w:lang w:eastAsia="en-US"/>
        </w:rPr>
      </w:pPr>
      <w:r>
        <w:rPr>
          <w:color w:val="0000FF"/>
          <w:lang w:eastAsia="en-US"/>
        </w:rPr>
        <w:t>void</w:t>
      </w:r>
      <w:r>
        <w:rPr>
          <w:lang w:eastAsia="en-US"/>
        </w:rPr>
        <w:t xml:space="preserve"> Main()</w:t>
      </w:r>
    </w:p>
    <w:p w14:paraId="35C82584" w14:textId="77777777" w:rsidR="00B555DB" w:rsidRDefault="00B555DB" w:rsidP="00B555DB">
      <w:pPr>
        <w:pStyle w:val="SourceCode"/>
        <w:rPr>
          <w:lang w:eastAsia="en-US"/>
        </w:rPr>
      </w:pPr>
      <w:r>
        <w:rPr>
          <w:lang w:eastAsia="en-US"/>
        </w:rPr>
        <w:t>{</w:t>
      </w:r>
    </w:p>
    <w:p w14:paraId="5A54036E" w14:textId="77777777" w:rsidR="00B555DB" w:rsidRDefault="00B555DB" w:rsidP="00B555DB">
      <w:pPr>
        <w:pStyle w:val="SourceCode"/>
        <w:rPr>
          <w:lang w:eastAsia="en-US"/>
        </w:rPr>
      </w:pPr>
      <w:r>
        <w:rPr>
          <w:lang w:eastAsia="en-US"/>
        </w:rPr>
        <w:tab/>
        <w:t xml:space="preserve">Thread t1 = </w:t>
      </w:r>
      <w:r>
        <w:rPr>
          <w:color w:val="0000FF"/>
          <w:lang w:eastAsia="en-US"/>
        </w:rPr>
        <w:t>new</w:t>
      </w:r>
      <w:r>
        <w:rPr>
          <w:lang w:eastAsia="en-US"/>
        </w:rPr>
        <w:t xml:space="preserve"> Thread(</w:t>
      </w:r>
      <w:r>
        <w:rPr>
          <w:color w:val="0000FF"/>
          <w:lang w:eastAsia="en-US"/>
        </w:rPr>
        <w:t>this</w:t>
      </w:r>
      <w:r>
        <w:rPr>
          <w:lang w:eastAsia="en-US"/>
        </w:rPr>
        <w:t>.ThreadBodyA);</w:t>
      </w:r>
    </w:p>
    <w:p w14:paraId="641481EE" w14:textId="77777777" w:rsidR="00B555DB" w:rsidRDefault="00B555DB" w:rsidP="00B555DB">
      <w:pPr>
        <w:pStyle w:val="SourceCode"/>
        <w:rPr>
          <w:lang w:eastAsia="en-US"/>
        </w:rPr>
      </w:pPr>
      <w:r>
        <w:rPr>
          <w:lang w:eastAsia="en-US"/>
        </w:rPr>
        <w:tab/>
        <w:t xml:space="preserve">Thread t2 = </w:t>
      </w:r>
      <w:r>
        <w:rPr>
          <w:color w:val="0000FF"/>
          <w:lang w:eastAsia="en-US"/>
        </w:rPr>
        <w:t>new</w:t>
      </w:r>
      <w:r>
        <w:rPr>
          <w:lang w:eastAsia="en-US"/>
        </w:rPr>
        <w:t xml:space="preserve"> Thread(</w:t>
      </w:r>
      <w:r>
        <w:rPr>
          <w:color w:val="0000FF"/>
          <w:lang w:eastAsia="en-US"/>
        </w:rPr>
        <w:t>this</w:t>
      </w:r>
      <w:r>
        <w:rPr>
          <w:lang w:eastAsia="en-US"/>
        </w:rPr>
        <w:t>.ThreadBodyB);</w:t>
      </w:r>
    </w:p>
    <w:p w14:paraId="01C961AE" w14:textId="77777777" w:rsidR="00B555DB" w:rsidRDefault="00B555DB" w:rsidP="00B555DB">
      <w:pPr>
        <w:pStyle w:val="SourceCode"/>
        <w:rPr>
          <w:lang w:eastAsia="en-US"/>
        </w:rPr>
      </w:pPr>
      <w:r>
        <w:rPr>
          <w:lang w:eastAsia="en-US"/>
        </w:rPr>
        <w:tab/>
      </w:r>
    </w:p>
    <w:p w14:paraId="25B4F800" w14:textId="77777777" w:rsidR="00B555DB" w:rsidRDefault="00B555DB" w:rsidP="00B555DB">
      <w:pPr>
        <w:pStyle w:val="SourceCode"/>
        <w:rPr>
          <w:lang w:eastAsia="en-US"/>
        </w:rPr>
      </w:pPr>
      <w:r>
        <w:rPr>
          <w:lang w:eastAsia="en-US"/>
        </w:rPr>
        <w:tab/>
        <w:t>t1.Start();</w:t>
      </w:r>
    </w:p>
    <w:p w14:paraId="2A9ADCCA" w14:textId="77777777" w:rsidR="00B555DB" w:rsidRDefault="00B555DB" w:rsidP="00B555DB">
      <w:pPr>
        <w:pStyle w:val="SourceCode"/>
        <w:rPr>
          <w:lang w:eastAsia="en-US"/>
        </w:rPr>
      </w:pPr>
      <w:r>
        <w:rPr>
          <w:lang w:eastAsia="en-US"/>
        </w:rPr>
        <w:tab/>
        <w:t>t2.Start(</w:t>
      </w:r>
      <w:r>
        <w:rPr>
          <w:color w:val="B41414"/>
          <w:lang w:eastAsia="en-US"/>
        </w:rPr>
        <w:t>"Test Message"</w:t>
      </w:r>
      <w:r>
        <w:rPr>
          <w:lang w:eastAsia="en-US"/>
        </w:rPr>
        <w:t>);</w:t>
      </w:r>
    </w:p>
    <w:p w14:paraId="1214F220" w14:textId="77777777" w:rsidR="00B555DB" w:rsidRDefault="00B555DB" w:rsidP="00B555DB">
      <w:pPr>
        <w:pStyle w:val="SourceCode"/>
        <w:rPr>
          <w:lang w:eastAsia="en-US"/>
        </w:rPr>
      </w:pPr>
      <w:r>
        <w:rPr>
          <w:lang w:eastAsia="en-US"/>
        </w:rPr>
        <w:t>}</w:t>
      </w:r>
    </w:p>
    <w:p w14:paraId="489966B4" w14:textId="77777777" w:rsidR="00B555DB" w:rsidRDefault="00B555DB" w:rsidP="00B555DB">
      <w:pPr>
        <w:pStyle w:val="SourceCode"/>
        <w:rPr>
          <w:lang w:eastAsia="en-US"/>
        </w:rPr>
      </w:pPr>
    </w:p>
    <w:p w14:paraId="4005E042"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ThreadBodyA() { }</w:t>
      </w:r>
    </w:p>
    <w:p w14:paraId="3C7907CA" w14:textId="77777777" w:rsidR="00B555DB" w:rsidRDefault="00B555DB" w:rsidP="00B555DB">
      <w:pPr>
        <w:pStyle w:val="SourceCode"/>
        <w:rPr>
          <w:lang w:eastAsia="en-US"/>
        </w:rPr>
      </w:pPr>
      <w:r>
        <w:rPr>
          <w:color w:val="0000FF"/>
          <w:lang w:eastAsia="en-US"/>
        </w:rPr>
        <w:t>public</w:t>
      </w:r>
      <w:r>
        <w:rPr>
          <w:lang w:eastAsia="en-US"/>
        </w:rPr>
        <w:t xml:space="preserve"> </w:t>
      </w:r>
      <w:r>
        <w:rPr>
          <w:color w:val="0000FF"/>
          <w:lang w:eastAsia="en-US"/>
        </w:rPr>
        <w:t>void</w:t>
      </w:r>
      <w:r>
        <w:rPr>
          <w:lang w:eastAsia="en-US"/>
        </w:rPr>
        <w:t xml:space="preserve"> ThreadBodyB(</w:t>
      </w:r>
      <w:r>
        <w:rPr>
          <w:color w:val="0000FF"/>
          <w:lang w:eastAsia="en-US"/>
        </w:rPr>
        <w:t>object</w:t>
      </w:r>
      <w:r>
        <w:rPr>
          <w:lang w:eastAsia="en-US"/>
        </w:rPr>
        <w:t xml:space="preserve"> message) { WriteLine(message); }</w:t>
      </w:r>
    </w:p>
    <w:p w14:paraId="0A2C929F" w14:textId="77777777" w:rsidR="00B555DB" w:rsidRPr="00BA3EB3" w:rsidRDefault="00B555DB" w:rsidP="00B555DB"/>
    <w:p w14:paraId="6B01A71D" w14:textId="77777777" w:rsidR="00B555DB" w:rsidRPr="00447E90" w:rsidRDefault="00B555DB" w:rsidP="00B555DB">
      <w:pPr>
        <w:pStyle w:val="Question"/>
      </w:pPr>
      <w:r w:rsidRPr="00447E90">
        <w:t>What is the difference between foreground and background threads?</w:t>
      </w:r>
    </w:p>
    <w:p w14:paraId="3974FD12" w14:textId="77777777" w:rsidR="00B555DB" w:rsidRDefault="00B555DB" w:rsidP="00B555DB">
      <w:pPr>
        <w:pStyle w:val="Answer"/>
      </w:pPr>
      <w:proofErr w:type="gramStart"/>
      <w:r>
        <w:t>Foreground  threads</w:t>
      </w:r>
      <w:proofErr w:type="gramEnd"/>
      <w:r>
        <w:t xml:space="preserve"> keep the application alive so long as one of them is running</w:t>
      </w:r>
    </w:p>
    <w:p w14:paraId="581D66FE" w14:textId="77777777" w:rsidR="00B555DB" w:rsidRDefault="00B555DB" w:rsidP="00B555DB">
      <w:pPr>
        <w:pStyle w:val="Answer"/>
      </w:pPr>
      <w:r>
        <w:t>Background threads abruptly terminate as soon as all foreground threads end</w:t>
      </w:r>
    </w:p>
    <w:p w14:paraId="7B04F4BD" w14:textId="77777777" w:rsidR="00B555DB" w:rsidRDefault="00B555DB" w:rsidP="00B555DB"/>
    <w:p w14:paraId="082DE808" w14:textId="77777777" w:rsidR="00B555DB" w:rsidRDefault="00B555DB" w:rsidP="00B555DB">
      <w:pPr>
        <w:spacing w:after="160" w:line="259" w:lineRule="auto"/>
        <w:rPr>
          <w:b/>
        </w:rPr>
      </w:pPr>
      <w:r>
        <w:br w:type="page"/>
      </w:r>
    </w:p>
    <w:p w14:paraId="642B27A3" w14:textId="77777777" w:rsidR="00B555DB" w:rsidRDefault="00B555DB" w:rsidP="00B555DB">
      <w:pPr>
        <w:pStyle w:val="Question"/>
      </w:pPr>
      <w:r>
        <w:lastRenderedPageBreak/>
        <w:t>What is the only situation where multiple threads share local variables?</w:t>
      </w:r>
    </w:p>
    <w:p w14:paraId="669C82E9" w14:textId="77777777" w:rsidR="00B555DB" w:rsidRDefault="00B555DB" w:rsidP="00B555DB">
      <w:pPr>
        <w:pStyle w:val="Answer"/>
      </w:pPr>
      <w:r>
        <w:t>Local variables captured in an anonymous method passed as the delegate to a thread constructor.</w:t>
      </w:r>
    </w:p>
    <w:p w14:paraId="1D5717A9" w14:textId="77777777" w:rsidR="00B555DB" w:rsidRDefault="00B555DB" w:rsidP="00B555DB">
      <w:pPr>
        <w:pStyle w:val="Question"/>
      </w:pPr>
      <w:r>
        <w:t xml:space="preserve">What is returned by a threads </w:t>
      </w:r>
      <w:proofErr w:type="spellStart"/>
      <w:r>
        <w:t>isAlive</w:t>
      </w:r>
      <w:proofErr w:type="spellEnd"/>
      <w:r>
        <w:t xml:space="preserve"> property?</w:t>
      </w:r>
    </w:p>
    <w:p w14:paraId="31338144" w14:textId="77777777" w:rsidR="00B555DB" w:rsidRPr="00BB6A46" w:rsidRDefault="00B555DB" w:rsidP="00B555DB">
      <w:pPr>
        <w:pStyle w:val="Answer"/>
      </w:pPr>
      <w:r>
        <w:t xml:space="preserve">Once started returns true until the threads </w:t>
      </w:r>
      <w:proofErr w:type="gramStart"/>
      <w:r>
        <w:t>ends</w:t>
      </w:r>
      <w:proofErr w:type="gramEnd"/>
    </w:p>
    <w:p w14:paraId="1FF2E380" w14:textId="77777777" w:rsidR="00B555DB" w:rsidRDefault="00B555DB" w:rsidP="00B555DB">
      <w:pPr>
        <w:pStyle w:val="Question"/>
      </w:pPr>
      <w:r>
        <w:t>When does a thread end?</w:t>
      </w:r>
    </w:p>
    <w:p w14:paraId="440E5827" w14:textId="77777777" w:rsidR="00B555DB" w:rsidRPr="00BB6A46" w:rsidRDefault="00B555DB" w:rsidP="00B555DB">
      <w:pPr>
        <w:pStyle w:val="Answer"/>
      </w:pPr>
      <w:r>
        <w:t xml:space="preserve">When the delegate passed to the </w:t>
      </w:r>
      <w:proofErr w:type="gramStart"/>
      <w:r>
        <w:t>threads</w:t>
      </w:r>
      <w:proofErr w:type="gramEnd"/>
      <w:r>
        <w:t xml:space="preserve"> constructor finishes executing</w:t>
      </w:r>
    </w:p>
    <w:p w14:paraId="7558A1E9" w14:textId="77777777" w:rsidR="00B555DB" w:rsidRDefault="00B555DB" w:rsidP="00B555DB">
      <w:pPr>
        <w:rPr>
          <w:b/>
        </w:rPr>
      </w:pPr>
      <w:r>
        <w:rPr>
          <w:b/>
        </w:rPr>
        <w:t>Can you restart a thread once it ends?</w:t>
      </w:r>
    </w:p>
    <w:p w14:paraId="64486E5D" w14:textId="77777777" w:rsidR="00B555DB" w:rsidRDefault="00B555DB" w:rsidP="00B555DB">
      <w:pPr>
        <w:pStyle w:val="BulletedText"/>
      </w:pPr>
      <w:r w:rsidRPr="00C76383">
        <w:t>No</w:t>
      </w:r>
    </w:p>
    <w:p w14:paraId="49BED667" w14:textId="77777777" w:rsidR="00B555DB" w:rsidRPr="007E561E" w:rsidRDefault="00B555DB" w:rsidP="00B555DB">
      <w:pPr>
        <w:pStyle w:val="Question"/>
      </w:pPr>
      <w:r w:rsidRPr="007E561E">
        <w:t>What is a thread pool?</w:t>
      </w:r>
    </w:p>
    <w:p w14:paraId="3934077C" w14:textId="77777777" w:rsidR="00B555DB" w:rsidRDefault="00B555DB" w:rsidP="00B555DB">
      <w:pPr>
        <w:pStyle w:val="Answer"/>
      </w:pPr>
      <w:r>
        <w:t>Combines queue with number of worker threads</w:t>
      </w:r>
    </w:p>
    <w:p w14:paraId="1C0FE043" w14:textId="77777777" w:rsidR="00B555DB" w:rsidRDefault="00B555DB" w:rsidP="00B555DB">
      <w:pPr>
        <w:pStyle w:val="Answer"/>
      </w:pPr>
      <w:r>
        <w:t>Worker threads process requests off the queue</w:t>
      </w:r>
    </w:p>
    <w:p w14:paraId="281B375E" w14:textId="77777777" w:rsidR="00B555DB" w:rsidRDefault="00B555DB" w:rsidP="00B555DB">
      <w:pPr>
        <w:ind w:left="360"/>
      </w:pPr>
    </w:p>
    <w:p w14:paraId="3727E080" w14:textId="77777777" w:rsidR="00B555DB" w:rsidRDefault="00B555DB" w:rsidP="00B555DB">
      <w:pPr>
        <w:rPr>
          <w:b/>
        </w:rPr>
      </w:pPr>
      <w:r>
        <w:rPr>
          <w:b/>
          <w:noProof/>
        </w:rPr>
        <w:drawing>
          <wp:inline distT="0" distB="0" distL="0" distR="0" wp14:anchorId="2852DC31" wp14:editId="0DD604C4">
            <wp:extent cx="4276725" cy="2133600"/>
            <wp:effectExtent l="0" t="0" r="0" b="0"/>
            <wp:docPr id="20" name="Picture 20" descr="Thread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Pool"/>
                    <pic:cNvPicPr>
                      <a:picLocks noChangeAspect="1" noChangeArrowheads="1"/>
                    </pic:cNvPicPr>
                  </pic:nvPicPr>
                  <pic:blipFill>
                    <a:blip r:embed="rId17" cstate="print"/>
                    <a:srcRect/>
                    <a:stretch>
                      <a:fillRect/>
                    </a:stretch>
                  </pic:blipFill>
                  <pic:spPr bwMode="auto">
                    <a:xfrm>
                      <a:off x="0" y="0"/>
                      <a:ext cx="4276725" cy="2133600"/>
                    </a:xfrm>
                    <a:prstGeom prst="rect">
                      <a:avLst/>
                    </a:prstGeom>
                    <a:noFill/>
                    <a:ln w="9525">
                      <a:noFill/>
                      <a:miter lim="800000"/>
                      <a:headEnd/>
                      <a:tailEnd/>
                    </a:ln>
                  </pic:spPr>
                </pic:pic>
              </a:graphicData>
            </a:graphic>
          </wp:inline>
        </w:drawing>
      </w:r>
    </w:p>
    <w:p w14:paraId="0FDC4FB1" w14:textId="77777777" w:rsidR="00B555DB" w:rsidRDefault="00B555DB" w:rsidP="00B555DB">
      <w:pPr>
        <w:rPr>
          <w:b/>
        </w:rPr>
      </w:pPr>
    </w:p>
    <w:p w14:paraId="11E9EDD4" w14:textId="77777777" w:rsidR="00B555DB" w:rsidRPr="00A33B11" w:rsidRDefault="00B555DB" w:rsidP="00B555DB">
      <w:pPr>
        <w:pStyle w:val="Question"/>
      </w:pPr>
      <w:r w:rsidRPr="00A33B11">
        <w:t>What are the benefits of a thread pool?</w:t>
      </w:r>
    </w:p>
    <w:p w14:paraId="56559E27" w14:textId="77777777" w:rsidR="00B555DB" w:rsidRPr="001F14BD" w:rsidRDefault="00B555DB" w:rsidP="00B555DB">
      <w:pPr>
        <w:pStyle w:val="Answer"/>
      </w:pPr>
      <w:r>
        <w:t>Reduces overhead of creating and destroying threads</w:t>
      </w:r>
    </w:p>
    <w:p w14:paraId="2DA12A97" w14:textId="77777777" w:rsidR="00B555DB" w:rsidRDefault="00B555DB" w:rsidP="00B555DB">
      <w:pPr>
        <w:pStyle w:val="Question"/>
      </w:pPr>
      <w:r w:rsidRPr="00DE1D1A">
        <w:t>What are the features of an intelligent thread pool?</w:t>
      </w:r>
    </w:p>
    <w:p w14:paraId="1AEBB654" w14:textId="77777777" w:rsidR="00B555DB" w:rsidRDefault="00B555DB" w:rsidP="00B555DB">
      <w:pPr>
        <w:pStyle w:val="Answer"/>
      </w:pPr>
      <w:r>
        <w:t>Worker threads process requests off the queue</w:t>
      </w:r>
    </w:p>
    <w:p w14:paraId="5FBE7554" w14:textId="77777777" w:rsidR="00B555DB" w:rsidRDefault="00B555DB" w:rsidP="00B555DB">
      <w:pPr>
        <w:pStyle w:val="Answer"/>
      </w:pPr>
      <w:r>
        <w:t>Remove threads when CPU is 100% to prevent thrashing</w:t>
      </w:r>
    </w:p>
    <w:p w14:paraId="28A7F5ED" w14:textId="77777777" w:rsidR="00B555DB" w:rsidRPr="00F0162F" w:rsidRDefault="00B555DB" w:rsidP="00B555DB">
      <w:pPr>
        <w:pStyle w:val="Answer"/>
      </w:pPr>
      <w:r>
        <w:lastRenderedPageBreak/>
        <w:t>Add threads where all are busy and CPU &lt; 50% as most likely existing work items are I/O bound</w:t>
      </w:r>
    </w:p>
    <w:p w14:paraId="4E9259D7" w14:textId="77777777" w:rsidR="00B555DB" w:rsidRDefault="00B555DB" w:rsidP="00B555DB">
      <w:pPr>
        <w:pStyle w:val="Question"/>
      </w:pPr>
      <w:r w:rsidRPr="00DE1D1A">
        <w:t xml:space="preserve">What are the features of </w:t>
      </w:r>
      <w:r>
        <w:t>the .NET</w:t>
      </w:r>
      <w:r w:rsidRPr="00DE1D1A">
        <w:t xml:space="preserve"> thread pool?</w:t>
      </w:r>
    </w:p>
    <w:p w14:paraId="5F8D77A7" w14:textId="77777777" w:rsidR="00B555DB" w:rsidRDefault="00B555DB" w:rsidP="00B555DB">
      <w:pPr>
        <w:pStyle w:val="Answer"/>
      </w:pPr>
      <w:r>
        <w:t>One per process</w:t>
      </w:r>
    </w:p>
    <w:p w14:paraId="513426BF" w14:textId="77777777" w:rsidR="00B555DB" w:rsidRDefault="00B555DB" w:rsidP="00B555DB">
      <w:pPr>
        <w:pStyle w:val="Answer"/>
      </w:pPr>
      <w:r>
        <w:t>All methods are static</w:t>
      </w:r>
    </w:p>
    <w:p w14:paraId="58BF4880" w14:textId="77777777" w:rsidR="00B555DB" w:rsidRDefault="00B555DB" w:rsidP="00B555DB">
      <w:pPr>
        <w:pStyle w:val="Answer"/>
      </w:pPr>
      <w:r>
        <w:t>Methods queued as follows</w:t>
      </w:r>
    </w:p>
    <w:p w14:paraId="3D4D2B8B" w14:textId="77777777" w:rsidR="00B555DB" w:rsidRDefault="00B555DB" w:rsidP="00B555DB">
      <w:pPr>
        <w:pStyle w:val="Question"/>
      </w:pPr>
      <w:r>
        <w:t>Write code to execute work on the thread pool</w:t>
      </w:r>
      <w:r w:rsidRPr="00DE1D1A">
        <w:t>?</w:t>
      </w:r>
    </w:p>
    <w:p w14:paraId="548C538E" w14:textId="77777777" w:rsidR="00B555DB" w:rsidRDefault="00B555DB" w:rsidP="00B555DB">
      <w:pPr>
        <w:pStyle w:val="SourceCode"/>
      </w:pPr>
      <w:r>
        <w:t xml:space="preserve">      </w:t>
      </w:r>
      <w:r>
        <w:rPr>
          <w:color w:val="2B91AF"/>
        </w:rPr>
        <w:t>ThreadPool</w:t>
      </w:r>
      <w:r>
        <w:t>.QueueUserWorkItem(</w:t>
      </w:r>
      <w:r>
        <w:rPr>
          <w:color w:val="0000FF"/>
        </w:rPr>
        <w:t>new</w:t>
      </w:r>
      <w:r>
        <w:t xml:space="preserve"> </w:t>
      </w:r>
      <w:r>
        <w:rPr>
          <w:color w:val="2B91AF"/>
        </w:rPr>
        <w:t>WaitCallback</w:t>
      </w:r>
      <w:r>
        <w:t>(</w:t>
      </w:r>
      <w:r>
        <w:rPr>
          <w:color w:val="0000FF"/>
        </w:rPr>
        <w:t>this</w:t>
      </w:r>
      <w:r>
        <w:t>.DoWork));</w:t>
      </w:r>
    </w:p>
    <w:p w14:paraId="266E432F" w14:textId="77777777" w:rsidR="00B555DB" w:rsidRDefault="00B555DB" w:rsidP="00B555DB">
      <w:pPr>
        <w:pStyle w:val="SourceCode"/>
      </w:pPr>
      <w:r>
        <w:t xml:space="preserve">    }</w:t>
      </w:r>
    </w:p>
    <w:p w14:paraId="6F141852" w14:textId="77777777" w:rsidR="00B555DB" w:rsidRDefault="00B555DB" w:rsidP="00B555DB">
      <w:pPr>
        <w:pStyle w:val="SourceCode"/>
      </w:pPr>
    </w:p>
    <w:p w14:paraId="70F5EF1B" w14:textId="77777777" w:rsidR="00B555DB" w:rsidRPr="00791194" w:rsidRDefault="00B555DB" w:rsidP="00B555DB">
      <w:pPr>
        <w:pStyle w:val="SourceCode"/>
      </w:pPr>
      <w:r>
        <w:t xml:space="preserve">    </w:t>
      </w:r>
      <w:r>
        <w:rPr>
          <w:color w:val="0000FF"/>
        </w:rPr>
        <w:t>public</w:t>
      </w:r>
      <w:r>
        <w:t xml:space="preserve"> </w:t>
      </w:r>
      <w:r>
        <w:rPr>
          <w:color w:val="0000FF"/>
        </w:rPr>
        <w:t>void</w:t>
      </w:r>
      <w:r>
        <w:t xml:space="preserve"> DoWork(</w:t>
      </w:r>
      <w:r>
        <w:rPr>
          <w:color w:val="0000FF"/>
        </w:rPr>
        <w:t>object</w:t>
      </w:r>
      <w:r>
        <w:t xml:space="preserve"> state) {}</w:t>
      </w:r>
    </w:p>
    <w:p w14:paraId="25E2DF9D" w14:textId="77777777" w:rsidR="00B555DB" w:rsidRDefault="00B555DB" w:rsidP="00B555DB">
      <w:pPr>
        <w:rPr>
          <w:b/>
        </w:rPr>
      </w:pPr>
    </w:p>
    <w:p w14:paraId="0BA946CE" w14:textId="77777777" w:rsidR="00B555DB" w:rsidRPr="002B6D24" w:rsidRDefault="00B555DB" w:rsidP="00B555DB">
      <w:pPr>
        <w:pStyle w:val="Question"/>
      </w:pPr>
      <w:r w:rsidRPr="002B6D24">
        <w:t xml:space="preserve">What is the signature of </w:t>
      </w:r>
      <w:proofErr w:type="spellStart"/>
      <w:r w:rsidRPr="002B6D24">
        <w:t>WaitCallback</w:t>
      </w:r>
      <w:proofErr w:type="spellEnd"/>
      <w:r w:rsidRPr="002B6D24">
        <w:t>?</w:t>
      </w:r>
    </w:p>
    <w:p w14:paraId="780E0C39" w14:textId="77777777" w:rsidR="00B555DB" w:rsidRDefault="00B555DB" w:rsidP="00B555DB">
      <w:pPr>
        <w:pStyle w:val="SourceCode"/>
      </w:pPr>
      <w:r>
        <w:t xml:space="preserve">public delegate </w:t>
      </w:r>
      <w:r>
        <w:rPr>
          <w:color w:val="2B91AF"/>
        </w:rPr>
        <w:t>WaitCallback</w:t>
      </w:r>
      <w:r>
        <w:t>( object state ) ;</w:t>
      </w:r>
    </w:p>
    <w:p w14:paraId="4DF7DA2C" w14:textId="77777777" w:rsidR="00B555DB" w:rsidRDefault="00B555DB" w:rsidP="00B555DB">
      <w:pPr>
        <w:spacing w:after="160" w:line="259" w:lineRule="auto"/>
        <w:rPr>
          <w:rFonts w:asciiTheme="majorHAnsi" w:eastAsiaTheme="majorEastAsia" w:hAnsiTheme="majorHAnsi" w:cstheme="majorBidi"/>
          <w:iCs/>
          <w:caps/>
          <w:color w:val="7076CC" w:themeColor="text2" w:themeTint="99"/>
          <w:szCs w:val="25"/>
        </w:rPr>
      </w:pPr>
      <w:r>
        <w:br w:type="page"/>
      </w:r>
    </w:p>
    <w:p w14:paraId="3879A061" w14:textId="77777777" w:rsidR="00B555DB" w:rsidRDefault="00B555DB" w:rsidP="00B555DB">
      <w:pPr>
        <w:pStyle w:val="questionsubsection2"/>
      </w:pPr>
      <w:r>
        <w:lastRenderedPageBreak/>
        <w:t>Timers</w:t>
      </w:r>
    </w:p>
    <w:p w14:paraId="2D0A6D46" w14:textId="77777777" w:rsidR="00B555DB" w:rsidRDefault="00B555DB" w:rsidP="00B555DB">
      <w:pPr>
        <w:pStyle w:val="Question"/>
        <w:rPr>
          <w:rFonts w:eastAsiaTheme="minorHAnsi"/>
          <w:color w:val="auto"/>
          <w:sz w:val="22"/>
        </w:rPr>
      </w:pPr>
      <w:r>
        <w:t xml:space="preserve">What are </w:t>
      </w:r>
      <w:proofErr w:type="spellStart"/>
      <w:r>
        <w:t>tbe</w:t>
      </w:r>
      <w:proofErr w:type="spellEnd"/>
      <w:r>
        <w:t xml:space="preserve"> </w:t>
      </w:r>
      <w:proofErr w:type="spellStart"/>
      <w:r>
        <w:t>vailable</w:t>
      </w:r>
      <w:proofErr w:type="spellEnd"/>
      <w:r>
        <w:t xml:space="preserve"> types of Timer</w:t>
      </w:r>
    </w:p>
    <w:p w14:paraId="040EED93" w14:textId="77777777" w:rsidR="00B555DB" w:rsidRDefault="00B555DB" w:rsidP="00B555DB">
      <w:pPr>
        <w:pStyle w:val="Answer"/>
      </w:pPr>
      <w:proofErr w:type="gramStart"/>
      <w:r>
        <w:t>System.Threading.Timer</w:t>
      </w:r>
      <w:proofErr w:type="gramEnd"/>
    </w:p>
    <w:p w14:paraId="4BBCDD65" w14:textId="77777777" w:rsidR="00B555DB" w:rsidRDefault="00B555DB" w:rsidP="00B555DB">
      <w:pPr>
        <w:pStyle w:val="Answer"/>
      </w:pPr>
      <w:proofErr w:type="gramStart"/>
      <w:r>
        <w:t>System.Timers.Timer</w:t>
      </w:r>
      <w:proofErr w:type="gramEnd"/>
    </w:p>
    <w:p w14:paraId="27863FFD" w14:textId="77777777" w:rsidR="00B555DB" w:rsidRDefault="00B555DB" w:rsidP="00B555DB">
      <w:pPr>
        <w:pStyle w:val="Answer"/>
      </w:pPr>
      <w:proofErr w:type="gramStart"/>
      <w:r>
        <w:t>System.Windows.Forms.Timer</w:t>
      </w:r>
      <w:proofErr w:type="gramEnd"/>
      <w:r>
        <w:t xml:space="preserve"> (Windows Form)</w:t>
      </w:r>
    </w:p>
    <w:p w14:paraId="64518DA5" w14:textId="77777777" w:rsidR="00B555DB" w:rsidRDefault="00B555DB" w:rsidP="00B555DB">
      <w:pPr>
        <w:pStyle w:val="Answer"/>
      </w:pPr>
      <w:proofErr w:type="gramStart"/>
      <w:r>
        <w:t>System.Windows.Threading.DispatcherTimer</w:t>
      </w:r>
      <w:proofErr w:type="gramEnd"/>
      <w:r>
        <w:t xml:space="preserve"> (WPF)</w:t>
      </w:r>
    </w:p>
    <w:p w14:paraId="27B3F0BF" w14:textId="77777777" w:rsidR="00B555DB" w:rsidRDefault="00B555DB" w:rsidP="00B555DB">
      <w:pPr>
        <w:rPr>
          <w:b/>
        </w:rPr>
      </w:pPr>
      <w:r>
        <w:rPr>
          <w:b/>
        </w:rPr>
        <w:t>What are the main differences between the first two and last two?</w:t>
      </w:r>
    </w:p>
    <w:p w14:paraId="3D27A841" w14:textId="77777777" w:rsidR="00B555DB" w:rsidRDefault="00B555DB" w:rsidP="00B555DB">
      <w:pPr>
        <w:pStyle w:val="Answer"/>
        <w:rPr>
          <w:b/>
        </w:rPr>
      </w:pPr>
      <w:r>
        <w:t>The first two are general purpose multi-threaded timers</w:t>
      </w:r>
    </w:p>
    <w:p w14:paraId="356E896D" w14:textId="77777777" w:rsidR="00B555DB" w:rsidRDefault="00B555DB" w:rsidP="00B555DB">
      <w:pPr>
        <w:pStyle w:val="Answer"/>
        <w:rPr>
          <w:b/>
        </w:rPr>
      </w:pPr>
      <w:r>
        <w:t>The second two are special purpose single threaded timers used when updating Windows forms controls or WPF elements</w:t>
      </w:r>
    </w:p>
    <w:p w14:paraId="6C9ADCD5" w14:textId="77777777" w:rsidR="00B555DB" w:rsidRDefault="00B555DB" w:rsidP="00B555DB">
      <w:pPr>
        <w:pStyle w:val="Question"/>
      </w:pPr>
      <w:r>
        <w:t xml:space="preserve">Characteristics of </w:t>
      </w:r>
      <w:proofErr w:type="gramStart"/>
      <w:r>
        <w:t>System.Windows.Forms.Timer</w:t>
      </w:r>
      <w:proofErr w:type="gramEnd"/>
      <w:r>
        <w:t xml:space="preserve"> and System.Windows.Threading.DispatcherTimer?</w:t>
      </w:r>
    </w:p>
    <w:p w14:paraId="0C16C71A" w14:textId="77777777" w:rsidR="00B555DB" w:rsidRDefault="00B555DB" w:rsidP="00B555DB">
      <w:pPr>
        <w:pStyle w:val="Answer"/>
      </w:pPr>
      <w:r>
        <w:t>Used when updating Windows form controls or WPF Elements</w:t>
      </w:r>
    </w:p>
    <w:p w14:paraId="60E0DD53" w14:textId="77777777" w:rsidR="00B555DB" w:rsidRDefault="00B555DB" w:rsidP="00B555DB">
      <w:pPr>
        <w:pStyle w:val="Answer"/>
      </w:pPr>
      <w:r>
        <w:t>Doesn’t use thread pool</w:t>
      </w:r>
    </w:p>
    <w:p w14:paraId="2D97B1CA" w14:textId="77777777" w:rsidR="00B555DB" w:rsidRDefault="00B555DB" w:rsidP="00B555DB">
      <w:pPr>
        <w:pStyle w:val="Answer"/>
      </w:pPr>
      <w:r>
        <w:t>Always fires on same thread that creates it</w:t>
      </w:r>
    </w:p>
    <w:p w14:paraId="2F8C56CB" w14:textId="77777777" w:rsidR="00B555DB" w:rsidRDefault="00B555DB" w:rsidP="00B555DB">
      <w:pPr>
        <w:pStyle w:val="Question"/>
      </w:pPr>
      <w:r>
        <w:t xml:space="preserve">Advantages of </w:t>
      </w:r>
      <w:proofErr w:type="gramStart"/>
      <w:r>
        <w:t>System.Windows.Forms.Timer</w:t>
      </w:r>
      <w:proofErr w:type="gramEnd"/>
      <w:r>
        <w:t xml:space="preserve"> and System.Windows.Threading.DispatcherTimer?</w:t>
      </w:r>
    </w:p>
    <w:p w14:paraId="35EA7D5E" w14:textId="77777777" w:rsidR="00B555DB" w:rsidRDefault="00B555DB" w:rsidP="00B555DB">
      <w:pPr>
        <w:pStyle w:val="Answer"/>
      </w:pPr>
      <w:r>
        <w:t>Thread-safe</w:t>
      </w:r>
    </w:p>
    <w:p w14:paraId="7FD84DE5" w14:textId="77777777" w:rsidR="00B555DB" w:rsidRDefault="00B555DB" w:rsidP="00B555DB">
      <w:pPr>
        <w:pStyle w:val="Answer"/>
      </w:pPr>
      <w:r>
        <w:t>New tick will never fire until previous one runs</w:t>
      </w:r>
    </w:p>
    <w:p w14:paraId="283146B9" w14:textId="77777777" w:rsidR="00B555DB" w:rsidRDefault="00B555DB" w:rsidP="00B555DB">
      <w:pPr>
        <w:pStyle w:val="Answer"/>
      </w:pPr>
      <w:r>
        <w:t>Can update UI controls directly from Tick event handler</w:t>
      </w:r>
    </w:p>
    <w:p w14:paraId="0572FCDB" w14:textId="77777777" w:rsidR="00B555DB" w:rsidRDefault="00B555DB" w:rsidP="00B555DB"/>
    <w:p w14:paraId="275B0246" w14:textId="77777777" w:rsidR="00B555DB" w:rsidRDefault="00B555DB" w:rsidP="00B555DB">
      <w:pPr>
        <w:pStyle w:val="Question"/>
      </w:pPr>
      <w:r>
        <w:t xml:space="preserve">Disadvantages of </w:t>
      </w:r>
      <w:proofErr w:type="gramStart"/>
      <w:r>
        <w:t>System.Windows.Forms.Timer</w:t>
      </w:r>
      <w:proofErr w:type="gramEnd"/>
      <w:r>
        <w:t xml:space="preserve"> and System.Windows.Threading.DispatcherTimer?</w:t>
      </w:r>
    </w:p>
    <w:p w14:paraId="6973116B" w14:textId="77777777" w:rsidR="00B555DB" w:rsidRDefault="00B555DB" w:rsidP="00B555DB">
      <w:pPr>
        <w:pStyle w:val="Answer"/>
      </w:pPr>
      <w:r>
        <w:t>Thread-safe</w:t>
      </w:r>
    </w:p>
    <w:p w14:paraId="7E70157A" w14:textId="77777777" w:rsidR="00B555DB" w:rsidRDefault="00B555DB" w:rsidP="00B555DB">
      <w:pPr>
        <w:pStyle w:val="Answer"/>
      </w:pPr>
      <w:r>
        <w:t>Can impact UI responsiveness if tick handler isn’t lightweight</w:t>
      </w:r>
    </w:p>
    <w:p w14:paraId="2CF4E0D5" w14:textId="77777777" w:rsidR="00B555DB" w:rsidRDefault="00B555DB" w:rsidP="00B555DB">
      <w:pPr>
        <w:pStyle w:val="Answer"/>
      </w:pPr>
      <w:r>
        <w:t>Less accurate because can be delayed while other UI requests are processed</w:t>
      </w:r>
    </w:p>
    <w:p w14:paraId="49621A6E" w14:textId="77777777" w:rsidR="00B555DB" w:rsidRDefault="00B555DB" w:rsidP="00B555DB">
      <w:pPr>
        <w:pStyle w:val="Question"/>
      </w:pPr>
      <w:r>
        <w:t xml:space="preserve">When to use </w:t>
      </w:r>
      <w:proofErr w:type="gramStart"/>
      <w:r>
        <w:t>System.Windows.Forms.Timer</w:t>
      </w:r>
      <w:proofErr w:type="gramEnd"/>
      <w:r>
        <w:t xml:space="preserve"> and System.Windows.Threading.DispatcherTimer</w:t>
      </w:r>
    </w:p>
    <w:p w14:paraId="539CB9A3" w14:textId="77777777" w:rsidR="00B555DB" w:rsidRDefault="00B555DB" w:rsidP="00B555DB">
      <w:pPr>
        <w:pStyle w:val="Answer"/>
        <w:rPr>
          <w:b/>
        </w:rPr>
      </w:pPr>
      <w:r>
        <w:lastRenderedPageBreak/>
        <w:t>Small job that involves updating some aspect of user interface</w:t>
      </w:r>
    </w:p>
    <w:p w14:paraId="3E8A8D96" w14:textId="77777777" w:rsidR="00B555DB" w:rsidRDefault="00B555DB" w:rsidP="00B555DB">
      <w:pPr>
        <w:pStyle w:val="Answer"/>
        <w:rPr>
          <w:b/>
        </w:rPr>
      </w:pPr>
      <w:r>
        <w:t>E.g. clock or countdown display</w:t>
      </w:r>
    </w:p>
    <w:p w14:paraId="6466987E" w14:textId="77777777" w:rsidR="00B555DB" w:rsidRDefault="00B555DB" w:rsidP="00B555DB">
      <w:pPr>
        <w:pStyle w:val="Question"/>
      </w:pPr>
      <w:r>
        <w:t xml:space="preserve">Characteristics of </w:t>
      </w:r>
      <w:proofErr w:type="gramStart"/>
      <w:r>
        <w:t>System.Threading.Timer</w:t>
      </w:r>
      <w:proofErr w:type="gramEnd"/>
    </w:p>
    <w:p w14:paraId="4EF51448" w14:textId="77777777" w:rsidR="00B555DB" w:rsidRDefault="00B555DB" w:rsidP="00B555DB">
      <w:pPr>
        <w:pStyle w:val="Answer"/>
        <w:rPr>
          <w:b/>
        </w:rPr>
      </w:pPr>
      <w:r>
        <w:t>Simplest multi-threaded timer</w:t>
      </w:r>
    </w:p>
    <w:p w14:paraId="2B17E753" w14:textId="77777777" w:rsidR="00B555DB" w:rsidRDefault="00B555DB" w:rsidP="00B555DB">
      <w:pPr>
        <w:pStyle w:val="Answer"/>
        <w:rPr>
          <w:b/>
        </w:rPr>
      </w:pPr>
      <w:r>
        <w:t>Uses the thread pool</w:t>
      </w:r>
    </w:p>
    <w:p w14:paraId="4F121479" w14:textId="77777777" w:rsidR="00B555DB" w:rsidRDefault="00B555DB" w:rsidP="00B555DB">
      <w:pPr>
        <w:pStyle w:val="Answer"/>
        <w:rPr>
          <w:b/>
        </w:rPr>
      </w:pPr>
      <w:r>
        <w:t>Callback may fire on any different threads</w:t>
      </w:r>
    </w:p>
    <w:p w14:paraId="03A83E14" w14:textId="77777777" w:rsidR="00B555DB" w:rsidRDefault="00B555DB" w:rsidP="00B555DB">
      <w:pPr>
        <w:pStyle w:val="Answer"/>
        <w:rPr>
          <w:b/>
        </w:rPr>
      </w:pPr>
      <w:r>
        <w:t>Callbacks or event handlers must be thread safe</w:t>
      </w:r>
    </w:p>
    <w:p w14:paraId="686229C1" w14:textId="77777777" w:rsidR="00B555DB" w:rsidRDefault="00B555DB" w:rsidP="00B555DB">
      <w:pPr>
        <w:rPr>
          <w:b/>
        </w:rPr>
      </w:pPr>
    </w:p>
    <w:p w14:paraId="18E8BC90" w14:textId="77777777" w:rsidR="00B555DB" w:rsidRDefault="00B555DB" w:rsidP="00B555DB">
      <w:pPr>
        <w:pStyle w:val="Question"/>
      </w:pPr>
      <w:r>
        <w:t xml:space="preserve">What are the characteristics of </w:t>
      </w:r>
      <w:proofErr w:type="gramStart"/>
      <w:r>
        <w:t>System.Timers.Timer</w:t>
      </w:r>
      <w:proofErr w:type="gramEnd"/>
      <w:r>
        <w:t>?</w:t>
      </w:r>
    </w:p>
    <w:p w14:paraId="3396A5EC" w14:textId="77777777" w:rsidR="00B555DB" w:rsidRDefault="00B555DB" w:rsidP="00B555DB">
      <w:pPr>
        <w:pStyle w:val="Answer"/>
        <w:rPr>
          <w:b/>
        </w:rPr>
      </w:pPr>
      <w:r>
        <w:t xml:space="preserve">Wrapper around </w:t>
      </w:r>
      <w:proofErr w:type="gramStart"/>
      <w:r>
        <w:t>System.Threading.Timer</w:t>
      </w:r>
      <w:proofErr w:type="gramEnd"/>
    </w:p>
    <w:p w14:paraId="35681EC2" w14:textId="77777777" w:rsidR="00B555DB" w:rsidRDefault="00B555DB" w:rsidP="00B555DB">
      <w:pPr>
        <w:pStyle w:val="Answer"/>
        <w:rPr>
          <w:b/>
        </w:rPr>
      </w:pPr>
      <w:r>
        <w:t>Adds convenience methods and uses the underlying implementation</w:t>
      </w:r>
    </w:p>
    <w:p w14:paraId="7670D203" w14:textId="77777777" w:rsidR="00B555DB" w:rsidRDefault="00B555DB" w:rsidP="00B555DB">
      <w:pPr>
        <w:pStyle w:val="questionsubsection2"/>
      </w:pPr>
      <w:r>
        <w:br w:type="page"/>
      </w:r>
    </w:p>
    <w:p w14:paraId="6135BF9D" w14:textId="77777777" w:rsidR="00B555DB" w:rsidRDefault="00B555DB" w:rsidP="00B555DB">
      <w:pPr>
        <w:pStyle w:val="Question"/>
      </w:pPr>
      <w:r>
        <w:lastRenderedPageBreak/>
        <w:t>Who use .NET thread pool?</w:t>
      </w:r>
    </w:p>
    <w:p w14:paraId="6604D40F" w14:textId="77777777" w:rsidR="00B555DB" w:rsidRDefault="00B555DB" w:rsidP="00B555DB">
      <w:pPr>
        <w:pStyle w:val="Answer"/>
      </w:pPr>
      <w:r>
        <w:t>User code</w:t>
      </w:r>
    </w:p>
    <w:p w14:paraId="62481E1C" w14:textId="77777777" w:rsidR="00B555DB" w:rsidRDefault="00B555DB" w:rsidP="00B555DB">
      <w:pPr>
        <w:pStyle w:val="Answer"/>
      </w:pPr>
      <w:r>
        <w:t>Asynchronous delegates</w:t>
      </w:r>
    </w:p>
    <w:p w14:paraId="03B81023" w14:textId="77777777" w:rsidR="00B555DB" w:rsidRDefault="00B555DB" w:rsidP="00B555DB">
      <w:pPr>
        <w:pStyle w:val="Answer"/>
      </w:pPr>
      <w:r>
        <w:t>BackgroundWorker helper class</w:t>
      </w:r>
    </w:p>
    <w:p w14:paraId="474FBAC6" w14:textId="77777777" w:rsidR="00B555DB" w:rsidRDefault="00B555DB" w:rsidP="00B555DB">
      <w:pPr>
        <w:pStyle w:val="Answer"/>
      </w:pPr>
      <w:r>
        <w:t xml:space="preserve">System.Timer and </w:t>
      </w:r>
      <w:proofErr w:type="gramStart"/>
      <w:r>
        <w:t>System.Threading.Timer</w:t>
      </w:r>
      <w:proofErr w:type="gramEnd"/>
    </w:p>
    <w:p w14:paraId="58BD1046" w14:textId="77777777" w:rsidR="00B555DB" w:rsidRDefault="00B555DB" w:rsidP="00B555DB">
      <w:pPr>
        <w:pStyle w:val="Answer"/>
      </w:pPr>
      <w:r>
        <w:t>WCF, Remoting, ASP.NET and Web Services</w:t>
      </w:r>
    </w:p>
    <w:p w14:paraId="68263F2B" w14:textId="77777777" w:rsidR="00B555DB" w:rsidRDefault="00B555DB" w:rsidP="00B555DB">
      <w:pPr>
        <w:pStyle w:val="Answer"/>
      </w:pPr>
      <w:r>
        <w:t>Tasks using default task scheduler</w:t>
      </w:r>
    </w:p>
    <w:p w14:paraId="1E524A7C" w14:textId="77777777" w:rsidR="00B555DB" w:rsidRPr="00A3573D" w:rsidRDefault="00B555DB" w:rsidP="00B555DB">
      <w:pPr>
        <w:pStyle w:val="Question"/>
      </w:pPr>
      <w:r w:rsidRPr="00A3573D">
        <w:t>Does each app domain have its own thread pool?</w:t>
      </w:r>
    </w:p>
    <w:p w14:paraId="5600462C" w14:textId="77777777" w:rsidR="00B555DB" w:rsidRPr="001175E3" w:rsidRDefault="00B555DB" w:rsidP="00B555DB">
      <w:pPr>
        <w:pStyle w:val="Answer"/>
      </w:pPr>
      <w:r>
        <w:t>No there is only one thread pool per process</w:t>
      </w:r>
    </w:p>
    <w:p w14:paraId="6390D8A1" w14:textId="77777777" w:rsidR="00B555DB" w:rsidRPr="00A41F78" w:rsidRDefault="00B555DB" w:rsidP="00B555DB">
      <w:pPr>
        <w:pStyle w:val="Question"/>
      </w:pPr>
      <w:r>
        <w:t>What two types of thread does the .NET thread pool use?</w:t>
      </w:r>
    </w:p>
    <w:p w14:paraId="46D37FBD" w14:textId="77777777" w:rsidR="00B555DB" w:rsidRDefault="00B555DB" w:rsidP="00B555DB">
      <w:pPr>
        <w:pStyle w:val="Answer"/>
      </w:pPr>
      <w:r>
        <w:t>Worker threads – execute user functions and timers</w:t>
      </w:r>
    </w:p>
    <w:p w14:paraId="3AD85B0A" w14:textId="77777777" w:rsidR="00B555DB" w:rsidRDefault="00B555DB" w:rsidP="00B555DB">
      <w:pPr>
        <w:pStyle w:val="Answer"/>
      </w:pPr>
      <w:r>
        <w:t>Completion Port threads – Used for IO operations where possible</w:t>
      </w:r>
    </w:p>
    <w:p w14:paraId="19295F42" w14:textId="77777777" w:rsidR="00B555DB" w:rsidRPr="00A41F78" w:rsidRDefault="00B555DB" w:rsidP="00B555DB">
      <w:pPr>
        <w:pStyle w:val="Question"/>
      </w:pPr>
      <w:r w:rsidRPr="00A41F78">
        <w:t>What are worker threads?</w:t>
      </w:r>
    </w:p>
    <w:p w14:paraId="63382B89" w14:textId="77777777" w:rsidR="00B555DB" w:rsidRDefault="00B555DB" w:rsidP="00B555DB">
      <w:pPr>
        <w:pStyle w:val="Answer"/>
      </w:pPr>
      <w:r>
        <w:t>Manager by .NET framework</w:t>
      </w:r>
    </w:p>
    <w:p w14:paraId="7CEB0853" w14:textId="77777777" w:rsidR="00B555DB" w:rsidRPr="00A41F78" w:rsidRDefault="00B555DB" w:rsidP="00B555DB">
      <w:pPr>
        <w:pStyle w:val="Answer"/>
      </w:pPr>
      <w:r>
        <w:t>Execute user functions and timers</w:t>
      </w:r>
    </w:p>
    <w:p w14:paraId="5FAB4506" w14:textId="77777777" w:rsidR="00B555DB" w:rsidRDefault="00B555DB" w:rsidP="00B555DB">
      <w:pPr>
        <w:pStyle w:val="Question"/>
      </w:pPr>
      <w:r>
        <w:t>Write code to queue a method for asynchronous execution on a thread pool</w:t>
      </w:r>
      <w:r w:rsidRPr="00A41F78">
        <w:t>?</w:t>
      </w:r>
    </w:p>
    <w:p w14:paraId="4883CE2C" w14:textId="77777777" w:rsidR="00B555DB" w:rsidRDefault="00B555DB" w:rsidP="00B555DB">
      <w:pPr>
        <w:pStyle w:val="Question"/>
      </w:pPr>
      <w:r w:rsidRPr="00FC1DD1">
        <w:t>What advantage do asynchronous delegates have over thread pools queue work items?</w:t>
      </w:r>
    </w:p>
    <w:p w14:paraId="03894368" w14:textId="77777777" w:rsidR="00B555DB" w:rsidRPr="00D33A33" w:rsidRDefault="00B555DB" w:rsidP="00B555DB">
      <w:r w:rsidRPr="00D33A33">
        <w:t>Typed method arguments</w:t>
      </w:r>
    </w:p>
    <w:p w14:paraId="43EBA2F4" w14:textId="77777777" w:rsidR="00B555DB" w:rsidRDefault="00B555DB" w:rsidP="00B555DB">
      <w:pPr>
        <w:pStyle w:val="Answer"/>
        <w:rPr>
          <w:lang w:eastAsia="fi-FI"/>
        </w:rPr>
      </w:pPr>
    </w:p>
    <w:p w14:paraId="41D750FE" w14:textId="77777777" w:rsidR="00B555DB" w:rsidRDefault="00B555DB" w:rsidP="00B555DB">
      <w:pPr>
        <w:pStyle w:val="QuestionSubSection"/>
        <w:rPr>
          <w:lang w:eastAsia="fi-FI"/>
        </w:rPr>
      </w:pPr>
      <w:r>
        <w:rPr>
          <w:lang w:eastAsia="fi-FI"/>
        </w:rPr>
        <w:t>Thread safety</w:t>
      </w:r>
    </w:p>
    <w:p w14:paraId="7C4AFEC1" w14:textId="77777777" w:rsidR="00B555DB" w:rsidRDefault="00B555DB" w:rsidP="00B555DB">
      <w:pPr>
        <w:pStyle w:val="Question"/>
        <w:rPr>
          <w:lang w:eastAsia="fi-FI"/>
        </w:rPr>
      </w:pPr>
      <w:r>
        <w:rPr>
          <w:lang w:eastAsia="fi-FI"/>
        </w:rPr>
        <w:t>Describe thread safety?</w:t>
      </w:r>
    </w:p>
    <w:p w14:paraId="641C3430" w14:textId="77777777" w:rsidR="00B555DB" w:rsidRDefault="00B555DB" w:rsidP="00B555DB">
      <w:pPr>
        <w:pStyle w:val="Answer"/>
        <w:rPr>
          <w:lang w:eastAsia="fi-FI"/>
        </w:rPr>
      </w:pPr>
      <w:r>
        <w:rPr>
          <w:lang w:eastAsia="fi-FI"/>
        </w:rPr>
        <w:t>A thread safe piece of code is one which behaves deterministically in the presence of multiple threads of execution</w:t>
      </w:r>
    </w:p>
    <w:p w14:paraId="290AFBDE" w14:textId="77777777" w:rsidR="00B555DB" w:rsidRDefault="00B555DB" w:rsidP="00B555DB">
      <w:pPr>
        <w:pStyle w:val="Question"/>
        <w:rPr>
          <w:lang w:eastAsia="fi-FI"/>
        </w:rPr>
      </w:pPr>
      <w:r>
        <w:rPr>
          <w:lang w:eastAsia="fi-FI"/>
        </w:rPr>
        <w:t>What are the general approaches to thread safety?</w:t>
      </w:r>
    </w:p>
    <w:p w14:paraId="256D32BD" w14:textId="77777777" w:rsidR="00B555DB" w:rsidRDefault="00B555DB" w:rsidP="00B555DB">
      <w:pPr>
        <w:pStyle w:val="Answer"/>
        <w:rPr>
          <w:lang w:eastAsia="fi-FI"/>
        </w:rPr>
      </w:pPr>
      <w:r>
        <w:rPr>
          <w:lang w:eastAsia="fi-FI"/>
        </w:rPr>
        <w:t>Locking constructs to prevent concurrent access to a block of code</w:t>
      </w:r>
    </w:p>
    <w:p w14:paraId="69405440" w14:textId="77777777" w:rsidR="00B555DB" w:rsidRDefault="00B555DB" w:rsidP="00B555DB">
      <w:pPr>
        <w:pStyle w:val="Answer"/>
        <w:rPr>
          <w:lang w:eastAsia="fi-FI"/>
        </w:rPr>
      </w:pPr>
      <w:r>
        <w:rPr>
          <w:lang w:eastAsia="fi-FI"/>
        </w:rPr>
        <w:t>Remove or minimise access to shared heap memory in multi-threaded scenarios</w:t>
      </w:r>
    </w:p>
    <w:p w14:paraId="63ED020D" w14:textId="77777777" w:rsidR="00B555DB" w:rsidRDefault="00B555DB" w:rsidP="00B555DB">
      <w:pPr>
        <w:pStyle w:val="Question"/>
        <w:rPr>
          <w:lang w:eastAsia="fi-FI"/>
        </w:rPr>
      </w:pPr>
      <w:r>
        <w:rPr>
          <w:lang w:eastAsia="fi-FI"/>
        </w:rPr>
        <w:lastRenderedPageBreak/>
        <w:t>What are the two exclusive locking constructs in .NET?</w:t>
      </w:r>
    </w:p>
    <w:p w14:paraId="16748EA8" w14:textId="77777777" w:rsidR="00B555DB" w:rsidRDefault="00B555DB" w:rsidP="00B555DB">
      <w:pPr>
        <w:pStyle w:val="Answer"/>
        <w:rPr>
          <w:lang w:eastAsia="fi-FI"/>
        </w:rPr>
      </w:pPr>
      <w:r>
        <w:rPr>
          <w:lang w:eastAsia="fi-FI"/>
        </w:rPr>
        <w:t>Monitor and Mutex</w:t>
      </w:r>
    </w:p>
    <w:p w14:paraId="10918605" w14:textId="77777777" w:rsidR="00B555DB" w:rsidRDefault="00B555DB" w:rsidP="00B555DB">
      <w:pPr>
        <w:pStyle w:val="Question"/>
        <w:rPr>
          <w:lang w:eastAsia="fi-FI"/>
        </w:rPr>
      </w:pPr>
      <w:r>
        <w:rPr>
          <w:lang w:eastAsia="fi-FI"/>
        </w:rPr>
        <w:t>What is the difference between the two?</w:t>
      </w:r>
    </w:p>
    <w:p w14:paraId="39CF3021" w14:textId="77777777" w:rsidR="00B555DB" w:rsidRDefault="00B555DB" w:rsidP="00B555DB">
      <w:pPr>
        <w:pStyle w:val="Answer"/>
        <w:rPr>
          <w:lang w:eastAsia="fi-FI"/>
        </w:rPr>
      </w:pPr>
      <w:r>
        <w:rPr>
          <w:lang w:eastAsia="fi-FI"/>
        </w:rPr>
        <w:t>Mutex can be used to lock across multiple processes on the same computer</w:t>
      </w:r>
    </w:p>
    <w:p w14:paraId="5C76324F" w14:textId="77777777" w:rsidR="00B555DB" w:rsidRDefault="00B555DB" w:rsidP="00B555DB">
      <w:pPr>
        <w:pStyle w:val="Question"/>
        <w:rPr>
          <w:lang w:eastAsia="fi-FI"/>
        </w:rPr>
      </w:pPr>
      <w:r>
        <w:rPr>
          <w:lang w:eastAsia="fi-FI"/>
        </w:rPr>
        <w:t>Which of the two back the lock construct?</w:t>
      </w:r>
    </w:p>
    <w:p w14:paraId="3D74F61D" w14:textId="77777777" w:rsidR="00B555DB" w:rsidRDefault="00B555DB" w:rsidP="00B555DB">
      <w:pPr>
        <w:pStyle w:val="Answer"/>
        <w:rPr>
          <w:lang w:eastAsia="fi-FI"/>
        </w:rPr>
      </w:pPr>
      <w:r>
        <w:rPr>
          <w:lang w:eastAsia="fi-FI"/>
        </w:rPr>
        <w:t>Monitor</w:t>
      </w:r>
    </w:p>
    <w:p w14:paraId="4B128236" w14:textId="77777777" w:rsidR="00B555DB" w:rsidRDefault="00B555DB" w:rsidP="00B555DB">
      <w:pPr>
        <w:pStyle w:val="Question"/>
        <w:rPr>
          <w:lang w:eastAsia="fi-FI"/>
        </w:rPr>
      </w:pPr>
      <w:r>
        <w:rPr>
          <w:lang w:eastAsia="fi-FI"/>
        </w:rPr>
        <w:t>Write code to show what the compiler generates when you use the lock keyword</w:t>
      </w:r>
    </w:p>
    <w:p w14:paraId="201A3CFE" w14:textId="77777777" w:rsidR="00B555DB" w:rsidRDefault="00B555DB" w:rsidP="00B555DB">
      <w:pPr>
        <w:pStyle w:val="SourceCode"/>
        <w:rPr>
          <w:lang w:eastAsia="fi-FI"/>
        </w:rPr>
      </w:pPr>
      <w:r>
        <w:rPr>
          <w:lang w:eastAsia="fi-FI"/>
        </w:rPr>
        <w:t>private object _myLock = new Object();</w:t>
      </w:r>
    </w:p>
    <w:p w14:paraId="29A29AEA" w14:textId="77777777" w:rsidR="00B555DB" w:rsidRDefault="00B555DB" w:rsidP="00B555DB">
      <w:pPr>
        <w:pStyle w:val="SourceCode"/>
        <w:rPr>
          <w:lang w:eastAsia="fi-FI"/>
        </w:rPr>
      </w:pPr>
    </w:p>
    <w:p w14:paraId="5E1DD727" w14:textId="77777777" w:rsidR="00B555DB" w:rsidRDefault="00B555DB" w:rsidP="00B555DB">
      <w:pPr>
        <w:pStyle w:val="SourceCode"/>
        <w:rPr>
          <w:lang w:eastAsia="fi-FI"/>
        </w:rPr>
      </w:pPr>
      <w:r>
        <w:rPr>
          <w:lang w:eastAsia="fi-FI"/>
        </w:rPr>
        <w:t>void Main()</w:t>
      </w:r>
    </w:p>
    <w:p w14:paraId="39D3CC55" w14:textId="77777777" w:rsidR="00B555DB" w:rsidRDefault="00B555DB" w:rsidP="00B555DB">
      <w:pPr>
        <w:pStyle w:val="SourceCode"/>
        <w:rPr>
          <w:lang w:eastAsia="fi-FI"/>
        </w:rPr>
      </w:pPr>
      <w:r>
        <w:rPr>
          <w:lang w:eastAsia="fi-FI"/>
        </w:rPr>
        <w:t>{</w:t>
      </w:r>
    </w:p>
    <w:p w14:paraId="0D52B891" w14:textId="77777777" w:rsidR="00B555DB" w:rsidRDefault="00B555DB" w:rsidP="00B555DB">
      <w:pPr>
        <w:pStyle w:val="SourceCode"/>
        <w:rPr>
          <w:lang w:eastAsia="fi-FI"/>
        </w:rPr>
      </w:pPr>
      <w:r>
        <w:rPr>
          <w:lang w:eastAsia="fi-FI"/>
        </w:rPr>
        <w:tab/>
        <w:t>Monitor.Enter(_myLock);</w:t>
      </w:r>
    </w:p>
    <w:p w14:paraId="397F446E" w14:textId="77777777" w:rsidR="00B555DB" w:rsidRDefault="00B555DB" w:rsidP="00B555DB">
      <w:pPr>
        <w:pStyle w:val="SourceCode"/>
        <w:rPr>
          <w:lang w:eastAsia="fi-FI"/>
        </w:rPr>
      </w:pPr>
      <w:r>
        <w:rPr>
          <w:lang w:eastAsia="fi-FI"/>
        </w:rPr>
        <w:tab/>
        <w:t>try</w:t>
      </w:r>
    </w:p>
    <w:p w14:paraId="6270FAD0" w14:textId="77777777" w:rsidR="00B555DB" w:rsidRDefault="00B555DB" w:rsidP="00B555DB">
      <w:pPr>
        <w:pStyle w:val="SourceCode"/>
        <w:rPr>
          <w:lang w:eastAsia="fi-FI"/>
        </w:rPr>
      </w:pPr>
      <w:r>
        <w:rPr>
          <w:lang w:eastAsia="fi-FI"/>
        </w:rPr>
        <w:tab/>
        <w:t>{</w:t>
      </w:r>
    </w:p>
    <w:p w14:paraId="2352E903" w14:textId="77777777" w:rsidR="00B555DB" w:rsidRDefault="00B555DB" w:rsidP="00B555DB">
      <w:pPr>
        <w:pStyle w:val="SourceCode"/>
        <w:rPr>
          <w:lang w:eastAsia="fi-FI"/>
        </w:rPr>
      </w:pPr>
      <w:r>
        <w:rPr>
          <w:lang w:eastAsia="fi-FI"/>
        </w:rPr>
        <w:tab/>
      </w:r>
      <w:r>
        <w:rPr>
          <w:lang w:eastAsia="fi-FI"/>
        </w:rPr>
        <w:tab/>
        <w:t>// Do some work</w:t>
      </w:r>
    </w:p>
    <w:p w14:paraId="3EC1DDB3" w14:textId="77777777" w:rsidR="00B555DB" w:rsidRDefault="00B555DB" w:rsidP="00B555DB">
      <w:pPr>
        <w:pStyle w:val="SourceCode"/>
        <w:rPr>
          <w:lang w:eastAsia="fi-FI"/>
        </w:rPr>
      </w:pPr>
      <w:r>
        <w:rPr>
          <w:lang w:eastAsia="fi-FI"/>
        </w:rPr>
        <w:tab/>
        <w:t>}</w:t>
      </w:r>
    </w:p>
    <w:p w14:paraId="2E62EC0D" w14:textId="77777777" w:rsidR="00B555DB" w:rsidRDefault="00B555DB" w:rsidP="00B555DB">
      <w:pPr>
        <w:pStyle w:val="SourceCode"/>
        <w:rPr>
          <w:lang w:eastAsia="fi-FI"/>
        </w:rPr>
      </w:pPr>
      <w:r>
        <w:rPr>
          <w:lang w:eastAsia="fi-FI"/>
        </w:rPr>
        <w:tab/>
        <w:t xml:space="preserve">finally </w:t>
      </w:r>
    </w:p>
    <w:p w14:paraId="24068844" w14:textId="77777777" w:rsidR="00B555DB" w:rsidRDefault="00B555DB" w:rsidP="00B555DB">
      <w:pPr>
        <w:pStyle w:val="SourceCode"/>
        <w:rPr>
          <w:lang w:eastAsia="fi-FI"/>
        </w:rPr>
      </w:pPr>
      <w:r>
        <w:rPr>
          <w:lang w:eastAsia="fi-FI"/>
        </w:rPr>
        <w:tab/>
        <w:t>{</w:t>
      </w:r>
    </w:p>
    <w:p w14:paraId="29A64E81" w14:textId="77777777" w:rsidR="00B555DB" w:rsidRDefault="00B555DB" w:rsidP="00B555DB">
      <w:pPr>
        <w:pStyle w:val="SourceCode"/>
        <w:rPr>
          <w:lang w:eastAsia="fi-FI"/>
        </w:rPr>
      </w:pPr>
      <w:r>
        <w:rPr>
          <w:lang w:eastAsia="fi-FI"/>
        </w:rPr>
        <w:tab/>
      </w:r>
      <w:r>
        <w:rPr>
          <w:lang w:eastAsia="fi-FI"/>
        </w:rPr>
        <w:tab/>
        <w:t>Monitor.Exit(_myLock);</w:t>
      </w:r>
    </w:p>
    <w:p w14:paraId="6C1E6E5F" w14:textId="77777777" w:rsidR="00B555DB" w:rsidRDefault="00B555DB" w:rsidP="00B555DB">
      <w:pPr>
        <w:pStyle w:val="SourceCode"/>
        <w:rPr>
          <w:lang w:eastAsia="fi-FI"/>
        </w:rPr>
      </w:pPr>
      <w:r>
        <w:rPr>
          <w:lang w:eastAsia="fi-FI"/>
        </w:rPr>
        <w:tab/>
        <w:t>}</w:t>
      </w:r>
    </w:p>
    <w:p w14:paraId="667D2599" w14:textId="77777777" w:rsidR="00B555DB" w:rsidRPr="009F6572" w:rsidRDefault="00B555DB" w:rsidP="00B555DB">
      <w:pPr>
        <w:pStyle w:val="SourceCode"/>
        <w:rPr>
          <w:lang w:eastAsia="fi-FI"/>
        </w:rPr>
      </w:pPr>
      <w:r>
        <w:rPr>
          <w:lang w:eastAsia="fi-FI"/>
        </w:rPr>
        <w:t>}</w:t>
      </w:r>
    </w:p>
    <w:p w14:paraId="6A185EC8" w14:textId="77777777" w:rsidR="00B555DB" w:rsidRPr="008C1E72" w:rsidRDefault="00B555DB" w:rsidP="00B555DB">
      <w:pPr>
        <w:pStyle w:val="Question"/>
      </w:pPr>
      <w:r w:rsidRPr="008C1E72">
        <w:t>What four conditions must be met needed for race to be possible?</w:t>
      </w:r>
    </w:p>
    <w:p w14:paraId="43F916B1" w14:textId="77777777" w:rsidR="00B555DB" w:rsidRDefault="00B555DB" w:rsidP="00B555DB">
      <w:pPr>
        <w:pStyle w:val="Answer"/>
      </w:pPr>
      <w:r>
        <w:t>Memory locations accessible from more than one thread</w:t>
      </w:r>
    </w:p>
    <w:p w14:paraId="45E85DB1" w14:textId="77777777" w:rsidR="00B555DB" w:rsidRDefault="00B555DB" w:rsidP="00B555DB">
      <w:pPr>
        <w:pStyle w:val="Answer"/>
      </w:pPr>
      <w:r>
        <w:t xml:space="preserve">Invariant is associated with shared memory needed </w:t>
      </w:r>
    </w:p>
    <w:p w14:paraId="7E5F1D86" w14:textId="77777777" w:rsidR="00B555DB" w:rsidRDefault="00B555DB" w:rsidP="00B555DB">
      <w:pPr>
        <w:pStyle w:val="Answer"/>
      </w:pPr>
      <w:r>
        <w:t>Invariant does not hold for some part of update</w:t>
      </w:r>
    </w:p>
    <w:p w14:paraId="21FC8FCC" w14:textId="77777777" w:rsidR="00B555DB" w:rsidRDefault="00B555DB" w:rsidP="00B555DB">
      <w:pPr>
        <w:pStyle w:val="Answer"/>
      </w:pPr>
      <w:r>
        <w:t xml:space="preserve">Another thread accesses the memory </w:t>
      </w:r>
      <w:proofErr w:type="gramStart"/>
      <w:r>
        <w:t>while  invariant</w:t>
      </w:r>
      <w:proofErr w:type="gramEnd"/>
      <w:r>
        <w:t xml:space="preserve"> is broken</w:t>
      </w:r>
    </w:p>
    <w:p w14:paraId="71255129" w14:textId="77777777" w:rsidR="00B555DB" w:rsidRDefault="00B555DB" w:rsidP="00B555DB">
      <w:pPr>
        <w:pStyle w:val="Question"/>
      </w:pPr>
      <w:r>
        <w:t xml:space="preserve">Is the code </w:t>
      </w:r>
      <w:proofErr w:type="spellStart"/>
      <w:r>
        <w:t>totalRequests</w:t>
      </w:r>
      <w:proofErr w:type="spellEnd"/>
      <w:r>
        <w:t>++ thread safe</w:t>
      </w:r>
      <w:r w:rsidRPr="008C1E72">
        <w:t>?</w:t>
      </w:r>
    </w:p>
    <w:p w14:paraId="3FA779BF" w14:textId="77777777" w:rsidR="00B555DB" w:rsidRDefault="00B555DB" w:rsidP="00B555DB">
      <w:pPr>
        <w:pStyle w:val="Answer"/>
      </w:pPr>
      <w:r>
        <w:t>The compiler will generate three assembler instructions to load the value into a register, increment is and write it back</w:t>
      </w:r>
    </w:p>
    <w:p w14:paraId="16F664F0" w14:textId="77777777" w:rsidR="00B555DB" w:rsidRDefault="00B555DB" w:rsidP="00B555DB">
      <w:pPr>
        <w:spacing w:after="160" w:line="259" w:lineRule="auto"/>
        <w:rPr>
          <w:rFonts w:asciiTheme="majorHAnsi" w:eastAsiaTheme="majorEastAsia" w:hAnsiTheme="majorHAnsi" w:cstheme="majorBidi"/>
          <w:smallCaps/>
          <w:color w:val="31378B" w:themeColor="text2"/>
          <w:sz w:val="28"/>
          <w:szCs w:val="26"/>
          <w:lang w:eastAsia="fi-FI"/>
        </w:rPr>
      </w:pPr>
      <w:r>
        <w:rPr>
          <w:lang w:eastAsia="fi-FI"/>
        </w:rPr>
        <w:br w:type="page"/>
      </w:r>
    </w:p>
    <w:p w14:paraId="058B08C8" w14:textId="77777777" w:rsidR="00B555DB" w:rsidRDefault="00B555DB" w:rsidP="00B555DB">
      <w:pPr>
        <w:pStyle w:val="QuestionSubSection"/>
        <w:rPr>
          <w:lang w:eastAsia="fi-FI"/>
        </w:rPr>
      </w:pPr>
      <w:r>
        <w:rPr>
          <w:lang w:eastAsia="fi-FI"/>
        </w:rPr>
        <w:lastRenderedPageBreak/>
        <w:t>Synchronization Constructs</w:t>
      </w:r>
    </w:p>
    <w:p w14:paraId="41DC9FF9" w14:textId="77777777" w:rsidR="00B555DB" w:rsidRPr="00552CAA" w:rsidRDefault="00B555DB" w:rsidP="00B555DB">
      <w:pPr>
        <w:pStyle w:val="Question"/>
        <w:rPr>
          <w:rFonts w:ascii="Helvetica" w:hAnsi="Helvetica"/>
          <w:bCs/>
          <w:sz w:val="26"/>
        </w:rPr>
      </w:pPr>
      <w:bookmarkStart w:id="24" w:name="_Toc238896396"/>
      <w:bookmarkStart w:id="25" w:name="_Toc268183663"/>
      <w:bookmarkStart w:id="26" w:name="_Toc268183969"/>
      <w:bookmarkStart w:id="27" w:name="_Toc268243376"/>
      <w:bookmarkStart w:id="28" w:name="_Toc268243624"/>
      <w:bookmarkStart w:id="29" w:name="_Toc294035158"/>
      <w:r>
        <w:t>What is needed to ensure program correctness?</w:t>
      </w:r>
      <w:bookmarkEnd w:id="24"/>
      <w:bookmarkEnd w:id="25"/>
      <w:bookmarkEnd w:id="26"/>
      <w:bookmarkEnd w:id="27"/>
      <w:bookmarkEnd w:id="28"/>
      <w:bookmarkEnd w:id="29"/>
    </w:p>
    <w:p w14:paraId="47F1D997" w14:textId="77777777" w:rsidR="00B555DB" w:rsidRDefault="00B555DB" w:rsidP="00B555DB">
      <w:r>
        <w:t>A correct program should ensure all memory falls into three buckets</w:t>
      </w:r>
    </w:p>
    <w:p w14:paraId="2435504C" w14:textId="77777777" w:rsidR="00B555DB" w:rsidRDefault="00B555DB" w:rsidP="0031318E">
      <w:pPr>
        <w:numPr>
          <w:ilvl w:val="0"/>
          <w:numId w:val="13"/>
        </w:numPr>
        <w:spacing w:after="160" w:line="259" w:lineRule="auto"/>
      </w:pPr>
      <w:r>
        <w:t>Thread exclusive</w:t>
      </w:r>
    </w:p>
    <w:p w14:paraId="2C56304E" w14:textId="77777777" w:rsidR="00B555DB" w:rsidRDefault="00B555DB" w:rsidP="0031318E">
      <w:pPr>
        <w:numPr>
          <w:ilvl w:val="0"/>
          <w:numId w:val="13"/>
        </w:numPr>
        <w:spacing w:after="160" w:line="259" w:lineRule="auto"/>
      </w:pPr>
      <w:r>
        <w:t>Read only</w:t>
      </w:r>
    </w:p>
    <w:p w14:paraId="0187D8C3" w14:textId="77777777" w:rsidR="00B555DB" w:rsidRDefault="00B555DB" w:rsidP="0031318E">
      <w:pPr>
        <w:numPr>
          <w:ilvl w:val="0"/>
          <w:numId w:val="13"/>
        </w:numPr>
        <w:spacing w:after="160" w:line="259" w:lineRule="auto"/>
      </w:pPr>
      <w:r>
        <w:t>Lock Protected</w:t>
      </w:r>
    </w:p>
    <w:p w14:paraId="53935BB3" w14:textId="77777777" w:rsidR="00B555DB" w:rsidRDefault="00B555DB" w:rsidP="00B555DB">
      <w:pPr>
        <w:rPr>
          <w:b/>
        </w:rPr>
      </w:pPr>
      <w:r>
        <w:rPr>
          <w:b/>
        </w:rPr>
        <w:t>What is the main criticism of locks?</w:t>
      </w:r>
    </w:p>
    <w:p w14:paraId="5731B7F8" w14:textId="77777777" w:rsidR="00B555DB" w:rsidRPr="00E47516" w:rsidRDefault="00B555DB" w:rsidP="00B555DB">
      <w:r>
        <w:t>They provide mutual exclusion for regions of code, but generally programmers want to protect regions of memory</w:t>
      </w:r>
    </w:p>
    <w:p w14:paraId="296B9783" w14:textId="77777777" w:rsidR="00B555DB" w:rsidRDefault="00B555DB" w:rsidP="00B555DB">
      <w:pPr>
        <w:rPr>
          <w:b/>
        </w:rPr>
      </w:pPr>
      <w:r>
        <w:rPr>
          <w:b/>
        </w:rPr>
        <w:t>What is a lock</w:t>
      </w:r>
      <w:r w:rsidRPr="002F019C">
        <w:rPr>
          <w:b/>
        </w:rPr>
        <w:t>?</w:t>
      </w:r>
    </w:p>
    <w:p w14:paraId="1FA03E14" w14:textId="77777777" w:rsidR="00B555DB" w:rsidRDefault="00B555DB" w:rsidP="0031318E">
      <w:pPr>
        <w:numPr>
          <w:ilvl w:val="0"/>
          <w:numId w:val="13"/>
        </w:numPr>
        <w:spacing w:after="160" w:line="259" w:lineRule="auto"/>
      </w:pPr>
      <w:r>
        <w:t>Mutual exclusion</w:t>
      </w:r>
    </w:p>
    <w:p w14:paraId="617A55A9" w14:textId="77777777" w:rsidR="00B555DB" w:rsidRDefault="00B555DB" w:rsidP="0031318E">
      <w:pPr>
        <w:numPr>
          <w:ilvl w:val="0"/>
          <w:numId w:val="13"/>
        </w:numPr>
        <w:spacing w:after="160" w:line="259" w:lineRule="auto"/>
      </w:pPr>
      <w:r>
        <w:t>Simple resource scheduling mechanism</w:t>
      </w:r>
    </w:p>
    <w:p w14:paraId="2D3530C7" w14:textId="77777777" w:rsidR="00B555DB" w:rsidRDefault="00B555DB" w:rsidP="0031318E">
      <w:pPr>
        <w:numPr>
          <w:ilvl w:val="0"/>
          <w:numId w:val="13"/>
        </w:numPr>
        <w:spacing w:after="160" w:line="259" w:lineRule="auto"/>
      </w:pPr>
      <w:r>
        <w:t>Resource is shared memory inside lock keyword</w:t>
      </w:r>
    </w:p>
    <w:p w14:paraId="6C9D09D9" w14:textId="77777777" w:rsidR="00B555DB" w:rsidRDefault="00B555DB" w:rsidP="0031318E">
      <w:pPr>
        <w:numPr>
          <w:ilvl w:val="0"/>
          <w:numId w:val="13"/>
        </w:numPr>
        <w:spacing w:after="160" w:line="259" w:lineRule="auto"/>
      </w:pPr>
      <w:r>
        <w:t>Policy is one thread at a time</w:t>
      </w:r>
    </w:p>
    <w:p w14:paraId="5F8FB594" w14:textId="77777777" w:rsidR="00B555DB" w:rsidRDefault="00B555DB" w:rsidP="00B555DB">
      <w:pPr>
        <w:rPr>
          <w:b/>
        </w:rPr>
      </w:pPr>
      <w:r w:rsidRPr="00D56486">
        <w:rPr>
          <w:b/>
        </w:rPr>
        <w:t>What is a lock also known as?</w:t>
      </w:r>
    </w:p>
    <w:p w14:paraId="2735D066" w14:textId="77777777" w:rsidR="00B555DB" w:rsidRPr="00FD339E" w:rsidRDefault="00B555DB" w:rsidP="0031318E">
      <w:pPr>
        <w:numPr>
          <w:ilvl w:val="0"/>
          <w:numId w:val="14"/>
        </w:numPr>
        <w:spacing w:after="160" w:line="259" w:lineRule="auto"/>
      </w:pPr>
      <w:r w:rsidRPr="00FD339E">
        <w:t>Critical section</w:t>
      </w:r>
    </w:p>
    <w:p w14:paraId="5688A688" w14:textId="77777777" w:rsidR="00B555DB" w:rsidRDefault="00B555DB" w:rsidP="0031318E">
      <w:pPr>
        <w:numPr>
          <w:ilvl w:val="0"/>
          <w:numId w:val="14"/>
        </w:numPr>
        <w:spacing w:after="160" w:line="259" w:lineRule="auto"/>
      </w:pPr>
      <w:r w:rsidRPr="00FD339E">
        <w:t>Binary semaphore</w:t>
      </w:r>
    </w:p>
    <w:p w14:paraId="53698233" w14:textId="77777777" w:rsidR="00B555DB" w:rsidRPr="00F514E9" w:rsidRDefault="00B555DB" w:rsidP="00B555DB">
      <w:pPr>
        <w:rPr>
          <w:b/>
        </w:rPr>
      </w:pPr>
      <w:r w:rsidRPr="00F514E9">
        <w:rPr>
          <w:b/>
        </w:rPr>
        <w:t>What is the eternal trade of when determining granularity of locking schemes?</w:t>
      </w:r>
    </w:p>
    <w:p w14:paraId="11B4D3B8" w14:textId="77777777" w:rsidR="00B555DB" w:rsidRDefault="00B555DB" w:rsidP="0031318E">
      <w:pPr>
        <w:numPr>
          <w:ilvl w:val="0"/>
          <w:numId w:val="15"/>
        </w:numPr>
        <w:spacing w:after="160" w:line="259" w:lineRule="auto"/>
      </w:pPr>
      <w:r>
        <w:t>Course provides correctness and sequential performance</w:t>
      </w:r>
    </w:p>
    <w:p w14:paraId="612AF09D" w14:textId="77777777" w:rsidR="00B555DB" w:rsidRDefault="00B555DB" w:rsidP="0031318E">
      <w:pPr>
        <w:numPr>
          <w:ilvl w:val="0"/>
          <w:numId w:val="15"/>
        </w:numPr>
        <w:spacing w:after="160" w:line="259" w:lineRule="auto"/>
      </w:pPr>
      <w:r>
        <w:t>Fine provides parallel scalability</w:t>
      </w:r>
    </w:p>
    <w:p w14:paraId="475DAEC5" w14:textId="77777777" w:rsidR="00B555DB" w:rsidRDefault="00B555DB" w:rsidP="00B555DB">
      <w:pPr>
        <w:rPr>
          <w:b/>
        </w:rPr>
      </w:pPr>
      <w:r w:rsidRPr="0030171B">
        <w:rPr>
          <w:b/>
        </w:rPr>
        <w:t>How is a lock implemented in C#</w:t>
      </w:r>
      <w:r>
        <w:rPr>
          <w:b/>
        </w:rPr>
        <w:t>?</w:t>
      </w:r>
    </w:p>
    <w:p w14:paraId="70069F71" w14:textId="77777777" w:rsidR="00B555DB" w:rsidRDefault="00B555DB" w:rsidP="0031318E">
      <w:pPr>
        <w:numPr>
          <w:ilvl w:val="0"/>
          <w:numId w:val="14"/>
        </w:numPr>
        <w:spacing w:after="160" w:line="259" w:lineRule="auto"/>
      </w:pPr>
      <w:r>
        <w:t>In C# implemented by Monitor class</w:t>
      </w:r>
    </w:p>
    <w:p w14:paraId="491FB720" w14:textId="77777777" w:rsidR="00B555DB" w:rsidRDefault="00B555DB" w:rsidP="0031318E">
      <w:pPr>
        <w:numPr>
          <w:ilvl w:val="0"/>
          <w:numId w:val="14"/>
        </w:numPr>
        <w:spacing w:after="160" w:line="259" w:lineRule="auto"/>
      </w:pPr>
      <w:r>
        <w:t>Monitor.Enter causes all other threads to wait until Monitor.Exit called</w:t>
      </w:r>
    </w:p>
    <w:p w14:paraId="60C110E1" w14:textId="77777777" w:rsidR="00B555DB" w:rsidRDefault="00B555DB" w:rsidP="00B555DB">
      <w:pPr>
        <w:rPr>
          <w:b/>
        </w:rPr>
      </w:pPr>
      <w:r>
        <w:rPr>
          <w:b/>
        </w:rPr>
        <w:t>What is a Mutex and how does it differ from a monitor?</w:t>
      </w:r>
    </w:p>
    <w:p w14:paraId="69B161CD" w14:textId="77777777" w:rsidR="00B555DB" w:rsidRDefault="00B555DB" w:rsidP="0031318E">
      <w:pPr>
        <w:numPr>
          <w:ilvl w:val="0"/>
          <w:numId w:val="14"/>
        </w:numPr>
        <w:spacing w:after="160" w:line="259" w:lineRule="auto"/>
      </w:pPr>
      <w:r>
        <w:t>A Mutex is given a name and applies across processes</w:t>
      </w:r>
    </w:p>
    <w:p w14:paraId="5501DC0C" w14:textId="77777777" w:rsidR="00B555DB" w:rsidRDefault="00B555DB" w:rsidP="0031318E">
      <w:pPr>
        <w:numPr>
          <w:ilvl w:val="0"/>
          <w:numId w:val="14"/>
        </w:numPr>
        <w:spacing w:after="160" w:line="259" w:lineRule="auto"/>
      </w:pPr>
      <w:r>
        <w:t>Might be used to ensure only one instance of a process runs at a time</w:t>
      </w:r>
    </w:p>
    <w:p w14:paraId="4363ABC0" w14:textId="77777777" w:rsidR="00B555DB" w:rsidRDefault="00B555DB" w:rsidP="0031318E">
      <w:pPr>
        <w:numPr>
          <w:ilvl w:val="0"/>
          <w:numId w:val="14"/>
        </w:numPr>
        <w:spacing w:after="160" w:line="259" w:lineRule="auto"/>
      </w:pPr>
      <w:r>
        <w:t>Acquiring/Releasing Mutex 50 times slower than a Monitor</w:t>
      </w:r>
    </w:p>
    <w:p w14:paraId="61C0B419" w14:textId="77777777" w:rsidR="00B555DB" w:rsidRDefault="00B555DB" w:rsidP="00B555DB"/>
    <w:p w14:paraId="38CA0AA2" w14:textId="77777777" w:rsidR="00B555DB" w:rsidRPr="00137CD5" w:rsidRDefault="00B555DB" w:rsidP="00B555DB">
      <w:pPr>
        <w:rPr>
          <w:b/>
        </w:rPr>
      </w:pPr>
      <w:r w:rsidRPr="00137CD5">
        <w:rPr>
          <w:b/>
        </w:rPr>
        <w:lastRenderedPageBreak/>
        <w:t xml:space="preserve">What is </w:t>
      </w:r>
      <w:r>
        <w:rPr>
          <w:b/>
        </w:rPr>
        <w:t>a ReaderWriter</w:t>
      </w:r>
      <w:r w:rsidRPr="00137CD5">
        <w:rPr>
          <w:b/>
        </w:rPr>
        <w:t>Lock</w:t>
      </w:r>
      <w:r>
        <w:rPr>
          <w:b/>
        </w:rPr>
        <w:t>/ReaderWriterLockSlim</w:t>
      </w:r>
      <w:r w:rsidRPr="00137CD5">
        <w:rPr>
          <w:b/>
        </w:rPr>
        <w:t>?</w:t>
      </w:r>
    </w:p>
    <w:p w14:paraId="3A06C3BE" w14:textId="77777777" w:rsidR="00B555DB" w:rsidRDefault="00B555DB" w:rsidP="0031318E">
      <w:pPr>
        <w:numPr>
          <w:ilvl w:val="0"/>
          <w:numId w:val="14"/>
        </w:numPr>
        <w:spacing w:after="160" w:line="259" w:lineRule="auto"/>
      </w:pPr>
      <w:r>
        <w:t xml:space="preserve">Allows multiple readers concurrent access </w:t>
      </w:r>
    </w:p>
    <w:p w14:paraId="3090102A" w14:textId="77777777" w:rsidR="00B555DB" w:rsidRDefault="00B555DB" w:rsidP="0031318E">
      <w:pPr>
        <w:numPr>
          <w:ilvl w:val="0"/>
          <w:numId w:val="14"/>
        </w:numPr>
        <w:spacing w:after="160" w:line="259" w:lineRule="auto"/>
      </w:pPr>
      <w:r>
        <w:t>Writers get exclusive access</w:t>
      </w:r>
    </w:p>
    <w:p w14:paraId="21C8E151" w14:textId="77777777" w:rsidR="00B555DB" w:rsidRDefault="00B555DB" w:rsidP="0031318E">
      <w:pPr>
        <w:numPr>
          <w:ilvl w:val="0"/>
          <w:numId w:val="14"/>
        </w:numPr>
        <w:spacing w:after="160" w:line="259" w:lineRule="auto"/>
      </w:pPr>
      <w:r>
        <w:t>Thread holding a write lock blocks all other threads</w:t>
      </w:r>
    </w:p>
    <w:p w14:paraId="3278B3E6" w14:textId="77777777" w:rsidR="00B555DB" w:rsidRDefault="00B555DB" w:rsidP="0031318E">
      <w:pPr>
        <w:numPr>
          <w:ilvl w:val="0"/>
          <w:numId w:val="14"/>
        </w:numPr>
        <w:spacing w:after="160" w:line="259" w:lineRule="auto"/>
      </w:pPr>
      <w:r>
        <w:t xml:space="preserve">If no thread </w:t>
      </w:r>
      <w:proofErr w:type="gramStart"/>
      <w:r>
        <w:t>holds  write</w:t>
      </w:r>
      <w:proofErr w:type="gramEnd"/>
      <w:r>
        <w:t xml:space="preserve"> lock multiple threads can concurrently access a read lock</w:t>
      </w:r>
    </w:p>
    <w:p w14:paraId="5B9A3F5E" w14:textId="77777777" w:rsidR="00B555DB" w:rsidRDefault="00B555DB" w:rsidP="00B555DB"/>
    <w:p w14:paraId="477DD78F" w14:textId="77777777" w:rsidR="00B555DB" w:rsidRPr="00461173" w:rsidRDefault="00B555DB" w:rsidP="00B555DB">
      <w:pPr>
        <w:rPr>
          <w:b/>
        </w:rPr>
      </w:pPr>
      <w:r w:rsidRPr="00461173">
        <w:rPr>
          <w:b/>
        </w:rPr>
        <w:t>Why is locking expensive?</w:t>
      </w:r>
    </w:p>
    <w:p w14:paraId="41C35DB1" w14:textId="77777777" w:rsidR="00B555DB" w:rsidRDefault="00B555DB" w:rsidP="0031318E">
      <w:pPr>
        <w:numPr>
          <w:ilvl w:val="0"/>
          <w:numId w:val="14"/>
        </w:numPr>
        <w:spacing w:after="160" w:line="259" w:lineRule="auto"/>
      </w:pPr>
      <w:r>
        <w:t>Processors need to co-operate</w:t>
      </w:r>
    </w:p>
    <w:p w14:paraId="7EEE39D8" w14:textId="77777777" w:rsidR="00B555DB" w:rsidRDefault="00B555DB" w:rsidP="0031318E">
      <w:pPr>
        <w:numPr>
          <w:ilvl w:val="0"/>
          <w:numId w:val="14"/>
        </w:numPr>
        <w:spacing w:after="160" w:line="259" w:lineRule="auto"/>
      </w:pPr>
      <w:r>
        <w:t>Taking lock can mean another processor needs to flush pending writes so current thread sees all updates</w:t>
      </w:r>
    </w:p>
    <w:p w14:paraId="142E1EEA" w14:textId="77777777" w:rsidR="00B555DB" w:rsidRDefault="00B555DB" w:rsidP="0031318E">
      <w:pPr>
        <w:numPr>
          <w:ilvl w:val="0"/>
          <w:numId w:val="14"/>
        </w:numPr>
        <w:spacing w:after="160" w:line="259" w:lineRule="auto"/>
      </w:pPr>
      <w:r>
        <w:t xml:space="preserve">If an IO bound operation holds a lock it can lead to inefficient use of CPU, especially in </w:t>
      </w:r>
      <w:proofErr w:type="spellStart"/>
      <w:r>
        <w:t>multi processor</w:t>
      </w:r>
      <w:proofErr w:type="spellEnd"/>
      <w:r>
        <w:t xml:space="preserve"> environments</w:t>
      </w:r>
    </w:p>
    <w:p w14:paraId="4864ABD5" w14:textId="77777777" w:rsidR="00B555DB" w:rsidRDefault="00B555DB" w:rsidP="00B555DB">
      <w:pPr>
        <w:rPr>
          <w:b/>
        </w:rPr>
      </w:pPr>
      <w:r>
        <w:rPr>
          <w:b/>
        </w:rPr>
        <w:t>What is meant by the term re-entrant?</w:t>
      </w:r>
    </w:p>
    <w:p w14:paraId="5920E664" w14:textId="77777777" w:rsidR="00B555DB" w:rsidRPr="00DB0956" w:rsidRDefault="00B555DB" w:rsidP="00B555DB">
      <w:r>
        <w:t>A thread that has entered a lock can enter a lock again without blocking</w:t>
      </w:r>
    </w:p>
    <w:p w14:paraId="5E336643" w14:textId="77777777" w:rsidR="00B555DB" w:rsidRDefault="00B555DB" w:rsidP="00B555DB">
      <w:pPr>
        <w:rPr>
          <w:b/>
        </w:rPr>
      </w:pPr>
      <w:r w:rsidRPr="008275CC">
        <w:rPr>
          <w:b/>
        </w:rPr>
        <w:t>What code with the compiler generate when it sees the lock keyword?</w:t>
      </w:r>
    </w:p>
    <w:p w14:paraId="74E713AB" w14:textId="77777777" w:rsidR="00B555DB" w:rsidRDefault="00B555DB" w:rsidP="00B555DB">
      <w:pPr>
        <w:pStyle w:val="SourceCode"/>
      </w:pPr>
      <w:r>
        <w:t xml:space="preserve">    </w:t>
      </w:r>
      <w:r>
        <w:rPr>
          <w:color w:val="0000FF"/>
        </w:rPr>
        <w:t>public</w:t>
      </w:r>
      <w:r>
        <w:t xml:space="preserve"> </w:t>
      </w:r>
      <w:r>
        <w:rPr>
          <w:color w:val="0000FF"/>
        </w:rPr>
        <w:t>void</w:t>
      </w:r>
      <w:r>
        <w:t xml:space="preserve"> MonitorShortcut()</w:t>
      </w:r>
    </w:p>
    <w:p w14:paraId="5FEA8693" w14:textId="77777777" w:rsidR="00B555DB" w:rsidRDefault="00B555DB" w:rsidP="00B555DB">
      <w:pPr>
        <w:pStyle w:val="SourceCode"/>
      </w:pPr>
      <w:r>
        <w:t xml:space="preserve">    {</w:t>
      </w:r>
    </w:p>
    <w:p w14:paraId="43398E31" w14:textId="77777777" w:rsidR="00B555DB" w:rsidRDefault="00B555DB" w:rsidP="00B555DB">
      <w:pPr>
        <w:pStyle w:val="SourceCode"/>
      </w:pPr>
      <w:r>
        <w:t xml:space="preserve">      </w:t>
      </w:r>
      <w:r>
        <w:rPr>
          <w:color w:val="0000FF"/>
        </w:rPr>
        <w:t>object</w:t>
      </w:r>
      <w:r>
        <w:t xml:space="preserve"> lockA = </w:t>
      </w:r>
      <w:r>
        <w:rPr>
          <w:color w:val="0000FF"/>
        </w:rPr>
        <w:t>new</w:t>
      </w:r>
      <w:r>
        <w:t xml:space="preserve"> </w:t>
      </w:r>
      <w:r>
        <w:rPr>
          <w:color w:val="0000FF"/>
        </w:rPr>
        <w:t>object</w:t>
      </w:r>
      <w:r>
        <w:t>();</w:t>
      </w:r>
    </w:p>
    <w:p w14:paraId="1210D102" w14:textId="77777777" w:rsidR="00B555DB" w:rsidRDefault="00B555DB" w:rsidP="00B555DB">
      <w:pPr>
        <w:pStyle w:val="SourceCode"/>
      </w:pPr>
    </w:p>
    <w:p w14:paraId="2A2F0016" w14:textId="77777777" w:rsidR="00B555DB" w:rsidRDefault="00B555DB" w:rsidP="00B555DB">
      <w:pPr>
        <w:pStyle w:val="SourceCode"/>
        <w:rPr>
          <w:color w:val="008000"/>
        </w:rPr>
      </w:pPr>
      <w:r>
        <w:t xml:space="preserve">      </w:t>
      </w:r>
      <w:r>
        <w:rPr>
          <w:color w:val="008000"/>
        </w:rPr>
        <w:t xml:space="preserve">// This code </w:t>
      </w:r>
    </w:p>
    <w:p w14:paraId="682314F8" w14:textId="77777777" w:rsidR="00B555DB" w:rsidRDefault="00B555DB" w:rsidP="00B555DB">
      <w:pPr>
        <w:pStyle w:val="SourceCode"/>
      </w:pPr>
      <w:r>
        <w:t xml:space="preserve">      </w:t>
      </w:r>
      <w:r>
        <w:rPr>
          <w:color w:val="0000FF"/>
        </w:rPr>
        <w:t>lock</w:t>
      </w:r>
      <w:r>
        <w:t xml:space="preserve"> (lockA)</w:t>
      </w:r>
    </w:p>
    <w:p w14:paraId="24E86B27" w14:textId="77777777" w:rsidR="00B555DB" w:rsidRDefault="00B555DB" w:rsidP="00B555DB">
      <w:pPr>
        <w:pStyle w:val="SourceCode"/>
      </w:pPr>
      <w:r>
        <w:t xml:space="preserve">      {</w:t>
      </w:r>
    </w:p>
    <w:p w14:paraId="036370B8" w14:textId="77777777" w:rsidR="00B555DB" w:rsidRDefault="00B555DB" w:rsidP="00B555DB">
      <w:pPr>
        <w:pStyle w:val="SourceCode"/>
        <w:rPr>
          <w:color w:val="008000"/>
        </w:rPr>
      </w:pPr>
      <w:r>
        <w:t xml:space="preserve">        </w:t>
      </w:r>
      <w:r>
        <w:rPr>
          <w:color w:val="008000"/>
        </w:rPr>
        <w:t xml:space="preserve">// Do something </w:t>
      </w:r>
    </w:p>
    <w:p w14:paraId="18E7E324" w14:textId="77777777" w:rsidR="00B555DB" w:rsidRDefault="00B555DB" w:rsidP="00B555DB">
      <w:pPr>
        <w:pStyle w:val="SourceCode"/>
      </w:pPr>
      <w:r>
        <w:t xml:space="preserve">      }</w:t>
      </w:r>
    </w:p>
    <w:p w14:paraId="13019A92" w14:textId="77777777" w:rsidR="00B555DB" w:rsidRDefault="00B555DB" w:rsidP="00B555DB">
      <w:pPr>
        <w:pStyle w:val="SourceCode"/>
      </w:pPr>
    </w:p>
    <w:p w14:paraId="3F93993F" w14:textId="77777777" w:rsidR="00B555DB" w:rsidRDefault="00B555DB" w:rsidP="00B555DB">
      <w:pPr>
        <w:pStyle w:val="SourceCode"/>
        <w:rPr>
          <w:color w:val="008000"/>
        </w:rPr>
      </w:pPr>
      <w:r>
        <w:t xml:space="preserve">      </w:t>
      </w:r>
      <w:r>
        <w:rPr>
          <w:color w:val="008000"/>
        </w:rPr>
        <w:t>// Generates this code</w:t>
      </w:r>
    </w:p>
    <w:p w14:paraId="1C6AE74C" w14:textId="77777777" w:rsidR="00B555DB" w:rsidRDefault="00B555DB" w:rsidP="00B555DB">
      <w:pPr>
        <w:pStyle w:val="SourceCode"/>
      </w:pPr>
      <w:r>
        <w:t xml:space="preserve">      </w:t>
      </w:r>
      <w:r>
        <w:rPr>
          <w:color w:val="2B91AF"/>
        </w:rPr>
        <w:t>Monitor</w:t>
      </w:r>
      <w:r>
        <w:t>.Enter(lockA);</w:t>
      </w:r>
    </w:p>
    <w:p w14:paraId="4C38072E" w14:textId="77777777" w:rsidR="00B555DB" w:rsidRDefault="00B555DB" w:rsidP="00B555DB">
      <w:pPr>
        <w:pStyle w:val="SourceCode"/>
        <w:rPr>
          <w:color w:val="0000FF"/>
        </w:rPr>
      </w:pPr>
      <w:r>
        <w:t xml:space="preserve">      </w:t>
      </w:r>
      <w:r>
        <w:rPr>
          <w:color w:val="0000FF"/>
        </w:rPr>
        <w:t>try</w:t>
      </w:r>
    </w:p>
    <w:p w14:paraId="1C784EDF" w14:textId="77777777" w:rsidR="00B555DB" w:rsidRDefault="00B555DB" w:rsidP="00B555DB">
      <w:pPr>
        <w:pStyle w:val="SourceCode"/>
      </w:pPr>
      <w:r>
        <w:t xml:space="preserve">      {</w:t>
      </w:r>
    </w:p>
    <w:p w14:paraId="4E768EB6" w14:textId="77777777" w:rsidR="00B555DB" w:rsidRDefault="00B555DB" w:rsidP="00B555DB">
      <w:pPr>
        <w:pStyle w:val="SourceCode"/>
        <w:rPr>
          <w:color w:val="008000"/>
        </w:rPr>
      </w:pPr>
      <w:r>
        <w:t xml:space="preserve">        </w:t>
      </w:r>
      <w:r>
        <w:rPr>
          <w:color w:val="008000"/>
        </w:rPr>
        <w:t xml:space="preserve">// Do Something </w:t>
      </w:r>
    </w:p>
    <w:p w14:paraId="354DC3D2" w14:textId="77777777" w:rsidR="00B555DB" w:rsidRDefault="00B555DB" w:rsidP="00B555DB">
      <w:pPr>
        <w:pStyle w:val="SourceCode"/>
      </w:pPr>
      <w:r>
        <w:t xml:space="preserve">      }</w:t>
      </w:r>
    </w:p>
    <w:p w14:paraId="035E11C1" w14:textId="77777777" w:rsidR="00B555DB" w:rsidRDefault="00B555DB" w:rsidP="00B555DB">
      <w:pPr>
        <w:pStyle w:val="SourceCode"/>
      </w:pPr>
      <w:r>
        <w:t xml:space="preserve">      </w:t>
      </w:r>
      <w:r>
        <w:rPr>
          <w:color w:val="0000FF"/>
        </w:rPr>
        <w:t>finally</w:t>
      </w:r>
      <w:r>
        <w:t xml:space="preserve"> { </w:t>
      </w:r>
      <w:r>
        <w:rPr>
          <w:color w:val="2B91AF"/>
        </w:rPr>
        <w:t>Monitor</w:t>
      </w:r>
      <w:r>
        <w:t>.Exit(lockA); }</w:t>
      </w:r>
    </w:p>
    <w:p w14:paraId="4ADBD102" w14:textId="77777777" w:rsidR="00B555DB" w:rsidRDefault="00B555DB" w:rsidP="00B555DB">
      <w:pPr>
        <w:pStyle w:val="SourceCode"/>
      </w:pPr>
      <w:r>
        <w:t xml:space="preserve">    }</w:t>
      </w:r>
    </w:p>
    <w:p w14:paraId="6DEE26E5" w14:textId="77777777" w:rsidR="00B555DB" w:rsidRPr="004275D0" w:rsidRDefault="00B555DB" w:rsidP="00B555DB"/>
    <w:p w14:paraId="645711FB" w14:textId="77777777" w:rsidR="00B555DB" w:rsidRPr="00125F21" w:rsidRDefault="00B555DB" w:rsidP="00B555DB"/>
    <w:p w14:paraId="7B59AE82" w14:textId="77777777" w:rsidR="00B555DB" w:rsidRDefault="00B555DB" w:rsidP="00B555DB">
      <w:pPr>
        <w:pStyle w:val="QuestionSubSection"/>
        <w:rPr>
          <w:lang w:eastAsia="fi-FI"/>
        </w:rPr>
      </w:pPr>
      <w:r>
        <w:br w:type="page"/>
      </w:r>
    </w:p>
    <w:p w14:paraId="3A88B9BF" w14:textId="77777777" w:rsidR="00B555DB" w:rsidRDefault="00B555DB" w:rsidP="00B555DB">
      <w:pPr>
        <w:pStyle w:val="QuestionSubSection"/>
        <w:rPr>
          <w:lang w:eastAsia="fi-FI"/>
        </w:rPr>
      </w:pPr>
      <w:r>
        <w:rPr>
          <w:lang w:eastAsia="fi-FI"/>
        </w:rPr>
        <w:lastRenderedPageBreak/>
        <w:t xml:space="preserve">Deadlocks </w:t>
      </w:r>
    </w:p>
    <w:p w14:paraId="2A4AAC6E" w14:textId="77777777" w:rsidR="00B555DB" w:rsidRDefault="00B555DB" w:rsidP="00B555DB">
      <w:pPr>
        <w:pStyle w:val="Question"/>
        <w:rPr>
          <w:rFonts w:eastAsiaTheme="minorHAnsi"/>
          <w:color w:val="auto"/>
          <w:sz w:val="22"/>
        </w:rPr>
      </w:pPr>
      <w:r>
        <w:t>What four conditions must hold for deadlock to occur?</w:t>
      </w:r>
    </w:p>
    <w:p w14:paraId="0DC5BBD9" w14:textId="77777777" w:rsidR="00B555DB" w:rsidRDefault="00B555DB" w:rsidP="00B555DB">
      <w:pPr>
        <w:pStyle w:val="Answer"/>
      </w:pPr>
      <w:r>
        <w:t>Mutual Exclusion – a thread owns resource, other can’t acquire</w:t>
      </w:r>
    </w:p>
    <w:p w14:paraId="75C43D09" w14:textId="77777777" w:rsidR="00B555DB" w:rsidRDefault="00B555DB" w:rsidP="00B555DB">
      <w:pPr>
        <w:pStyle w:val="Answer"/>
      </w:pPr>
      <w:r>
        <w:t>Holder of resource allowed to perform unbounded wait</w:t>
      </w:r>
    </w:p>
    <w:p w14:paraId="04666DDF" w14:textId="77777777" w:rsidR="00B555DB" w:rsidRDefault="00B555DB" w:rsidP="00B555DB">
      <w:pPr>
        <w:pStyle w:val="Answer"/>
      </w:pPr>
      <w:r>
        <w:t>Resources cannot be forcibly removed from current owners</w:t>
      </w:r>
    </w:p>
    <w:p w14:paraId="6891B131" w14:textId="77777777" w:rsidR="00B555DB" w:rsidRDefault="00B555DB" w:rsidP="00B555DB">
      <w:pPr>
        <w:pStyle w:val="Answer"/>
      </w:pPr>
      <w:r>
        <w:t xml:space="preserve">Circular wait </w:t>
      </w:r>
      <w:proofErr w:type="gramStart"/>
      <w:r>
        <w:t>condition  exists</w:t>
      </w:r>
      <w:proofErr w:type="gramEnd"/>
    </w:p>
    <w:p w14:paraId="384792F2" w14:textId="77777777" w:rsidR="00B555DB" w:rsidRDefault="00B555DB" w:rsidP="00B555DB">
      <w:pPr>
        <w:pStyle w:val="Question"/>
      </w:pPr>
      <w:r>
        <w:t>How can deadlock be prevented?</w:t>
      </w:r>
    </w:p>
    <w:p w14:paraId="2CDD2834" w14:textId="77777777" w:rsidR="00B555DB" w:rsidRDefault="00B555DB" w:rsidP="00B555DB">
      <w:pPr>
        <w:pStyle w:val="Answer"/>
      </w:pPr>
      <w:r>
        <w:t xml:space="preserve">Have few enough locks that </w:t>
      </w:r>
      <w:proofErr w:type="spellStart"/>
      <w:r>
        <w:t>its</w:t>
      </w:r>
      <w:proofErr w:type="spellEnd"/>
      <w:r>
        <w:t xml:space="preserve"> never necessary to take more than one at a time</w:t>
      </w:r>
    </w:p>
    <w:p w14:paraId="3B5C2803" w14:textId="77777777" w:rsidR="00B555DB" w:rsidRDefault="00B555DB" w:rsidP="00B555DB">
      <w:pPr>
        <w:pStyle w:val="Answer"/>
      </w:pPr>
      <w:r>
        <w:t xml:space="preserve">Have a convention on order in which locks are take </w:t>
      </w:r>
      <w:proofErr w:type="gramStart"/>
      <w:r>
        <w:t>( levels</w:t>
      </w:r>
      <w:proofErr w:type="gramEnd"/>
      <w:r>
        <w:t xml:space="preserve"> ) </w:t>
      </w:r>
    </w:p>
    <w:p w14:paraId="5977BBC0" w14:textId="77777777" w:rsidR="00B555DB" w:rsidRDefault="00B555DB" w:rsidP="00B555DB">
      <w:pPr>
        <w:pStyle w:val="QuestionSubSection"/>
        <w:rPr>
          <w:lang w:eastAsia="fi-FI"/>
        </w:rPr>
      </w:pPr>
      <w:r>
        <w:rPr>
          <w:lang w:eastAsia="fi-FI"/>
        </w:rPr>
        <w:t>WPF Threading model</w:t>
      </w:r>
    </w:p>
    <w:p w14:paraId="616AAB96" w14:textId="77777777" w:rsidR="00B555DB" w:rsidRPr="00B9732C" w:rsidRDefault="00B555DB" w:rsidP="00B555DB">
      <w:pPr>
        <w:pStyle w:val="Question"/>
      </w:pPr>
      <w:r>
        <w:t>What does a thread need to be a WPF UI thread?</w:t>
      </w:r>
    </w:p>
    <w:p w14:paraId="5445767A" w14:textId="77777777" w:rsidR="00B555DB" w:rsidRPr="002D2903" w:rsidRDefault="00B555DB" w:rsidP="00B555DB">
      <w:pPr>
        <w:pStyle w:val="Answer"/>
        <w:rPr>
          <w:rFonts w:ascii="Courier New" w:hAnsi="Courier New" w:cs="Consolas"/>
          <w:noProof/>
          <w:sz w:val="20"/>
          <w:szCs w:val="19"/>
        </w:rPr>
      </w:pPr>
      <w:r>
        <w:t xml:space="preserve">for the thread to be a UI thread it needs to have an associated </w:t>
      </w:r>
      <w:r w:rsidRPr="00E32BAD">
        <w:rPr>
          <w:rStyle w:val="SourceCodeChar"/>
        </w:rPr>
        <w:t>Dispatcher</w:t>
      </w:r>
      <w:r>
        <w:t xml:space="preserve"> which encapsulates a message loop. We set up the dispatcher by calling </w:t>
      </w:r>
      <w:r w:rsidRPr="00D51AB4">
        <w:rPr>
          <w:rStyle w:val="SourceCodeChar"/>
        </w:rPr>
        <w:t>Dispatcher.Run</w:t>
      </w:r>
    </w:p>
    <w:p w14:paraId="07DF101F" w14:textId="77777777" w:rsidR="00B555DB" w:rsidRDefault="00B555DB" w:rsidP="00B555DB">
      <w:pPr>
        <w:pStyle w:val="Question"/>
        <w:rPr>
          <w:lang w:eastAsia="fi-FI"/>
        </w:rPr>
      </w:pPr>
      <w:r>
        <w:rPr>
          <w:lang w:eastAsia="fi-FI"/>
        </w:rPr>
        <w:t>What is thread infinity?</w:t>
      </w:r>
    </w:p>
    <w:p w14:paraId="137A3B06" w14:textId="77777777" w:rsidR="00B555DB" w:rsidRDefault="00B555DB" w:rsidP="00B555DB">
      <w:pPr>
        <w:pStyle w:val="Answer"/>
        <w:rPr>
          <w:lang w:eastAsia="fi-FI"/>
        </w:rPr>
      </w:pPr>
      <w:r>
        <w:rPr>
          <w:lang w:eastAsia="fi-FI"/>
        </w:rPr>
        <w:t>WPF objects which extend DispatcherObject</w:t>
      </w:r>
      <w:r w:rsidRPr="006154B7">
        <w:rPr>
          <w:lang w:eastAsia="fi-FI"/>
        </w:rPr>
        <w:t xml:space="preserve"> can only be safely updated on the thread with which they have affinity - the thread associated with their dispatcher</w:t>
      </w:r>
    </w:p>
    <w:p w14:paraId="53370CC7" w14:textId="77777777" w:rsidR="00B555DB" w:rsidRDefault="00B555DB" w:rsidP="00B555DB">
      <w:pPr>
        <w:pStyle w:val="Question"/>
        <w:rPr>
          <w:lang w:eastAsia="fi-FI"/>
        </w:rPr>
      </w:pPr>
      <w:r>
        <w:rPr>
          <w:lang w:eastAsia="fi-FI"/>
        </w:rPr>
        <w:t>How does one safely update a DispatcherObject from a thread other than the one on which it has infinity?</w:t>
      </w:r>
    </w:p>
    <w:p w14:paraId="01F1FF98" w14:textId="77777777" w:rsidR="00B555DB" w:rsidRDefault="00B555DB" w:rsidP="00B555DB">
      <w:pPr>
        <w:pStyle w:val="Answer"/>
      </w:pPr>
      <w:r>
        <w:rPr>
          <w:lang w:eastAsia="fi-FI"/>
        </w:rPr>
        <w:t xml:space="preserve">By obtaining its Dispatcher and calling Dispatcher.Invoke on it </w:t>
      </w:r>
      <w:proofErr w:type="gramStart"/>
      <w:r w:rsidRPr="007E0C0D">
        <w:t>w.Dispatcher.BeginInvoke</w:t>
      </w:r>
      <w:proofErr w:type="gramEnd"/>
      <w:r w:rsidRPr="007E0C0D">
        <w:t>(d, null);</w:t>
      </w:r>
      <w:r>
        <w:t xml:space="preserve"> Even better use </w:t>
      </w:r>
      <w:proofErr w:type="spellStart"/>
      <w:r>
        <w:t>SynchronizationContext.Post</w:t>
      </w:r>
      <w:proofErr w:type="spellEnd"/>
      <w:r>
        <w:t xml:space="preserve"> or </w:t>
      </w:r>
      <w:proofErr w:type="spellStart"/>
      <w:r>
        <w:t>SynchronizationContext.Send</w:t>
      </w:r>
      <w:proofErr w:type="spellEnd"/>
    </w:p>
    <w:p w14:paraId="3BE720C4" w14:textId="77777777" w:rsidR="00B555DB" w:rsidRDefault="00B555DB" w:rsidP="00B555DB">
      <w:pPr>
        <w:pStyle w:val="Question"/>
      </w:pPr>
      <w:r>
        <w:t>What is the difference between BeginInvoke and Invoke?</w:t>
      </w:r>
    </w:p>
    <w:p w14:paraId="2CE0E20A" w14:textId="77777777" w:rsidR="00B555DB" w:rsidRPr="002400C4" w:rsidRDefault="00B555DB" w:rsidP="00B555DB">
      <w:pPr>
        <w:pStyle w:val="Answer"/>
      </w:pPr>
      <w:r>
        <w:t xml:space="preserve">Invoke blocks the calling thread until the </w:t>
      </w:r>
      <w:proofErr w:type="spellStart"/>
      <w:r>
        <w:t>passed</w:t>
      </w:r>
      <w:proofErr w:type="spellEnd"/>
      <w:r>
        <w:t xml:space="preserve"> delegate completes it work</w:t>
      </w:r>
    </w:p>
    <w:p w14:paraId="4A4C5427" w14:textId="77777777" w:rsidR="00B555DB" w:rsidRDefault="00B555DB" w:rsidP="00B555DB">
      <w:pPr>
        <w:pStyle w:val="Question"/>
        <w:rPr>
          <w:lang w:eastAsia="fi-FI"/>
        </w:rPr>
      </w:pPr>
      <w:r>
        <w:rPr>
          <w:lang w:eastAsia="fi-FI"/>
        </w:rPr>
        <w:t>why shouldn't one use Dispatcher.Invoke?</w:t>
      </w:r>
    </w:p>
    <w:p w14:paraId="6D4530AF" w14:textId="77777777" w:rsidR="00B555DB" w:rsidRDefault="00B555DB" w:rsidP="00B555DB">
      <w:pPr>
        <w:pStyle w:val="Answer"/>
        <w:rPr>
          <w:lang w:eastAsia="fi-FI"/>
        </w:rPr>
      </w:pPr>
      <w:r w:rsidRPr="006B400B">
        <w:rPr>
          <w:lang w:eastAsia="fi-FI"/>
        </w:rPr>
        <w:t xml:space="preserve">Dispatcher.Invoke blocks the calling thread until the Dispatchers associated thread executes the given delegate. The following examples show when using invoke causes a deadlock that is fixed by using </w:t>
      </w:r>
      <w:r>
        <w:rPr>
          <w:lang w:eastAsia="fi-FI"/>
        </w:rPr>
        <w:t>B</w:t>
      </w:r>
      <w:r w:rsidRPr="006B400B">
        <w:rPr>
          <w:lang w:eastAsia="fi-FI"/>
        </w:rPr>
        <w:t>egin</w:t>
      </w:r>
      <w:r>
        <w:rPr>
          <w:lang w:eastAsia="fi-FI"/>
        </w:rPr>
        <w:t>I</w:t>
      </w:r>
      <w:r w:rsidRPr="006B400B">
        <w:rPr>
          <w:lang w:eastAsia="fi-FI"/>
        </w:rPr>
        <w:t>nvoke</w:t>
      </w:r>
    </w:p>
    <w:p w14:paraId="1269A595" w14:textId="77777777" w:rsidR="00B555DB" w:rsidRDefault="00B555DB" w:rsidP="00B555DB">
      <w:pPr>
        <w:pStyle w:val="Question"/>
        <w:rPr>
          <w:lang w:eastAsia="fi-FI"/>
        </w:rPr>
      </w:pPr>
      <w:r>
        <w:rPr>
          <w:lang w:eastAsia="fi-FI"/>
        </w:rPr>
        <w:t>What is a SynchronizationContext?</w:t>
      </w:r>
    </w:p>
    <w:p w14:paraId="7A021047" w14:textId="77777777" w:rsidR="00B555DB" w:rsidRPr="00441A3A" w:rsidRDefault="00B555DB" w:rsidP="00B555DB">
      <w:pPr>
        <w:pStyle w:val="Answer"/>
        <w:rPr>
          <w:lang w:eastAsia="fi-FI"/>
        </w:rPr>
      </w:pPr>
      <w:r>
        <w:rPr>
          <w:lang w:eastAsia="fi-FI"/>
        </w:rPr>
        <w:lastRenderedPageBreak/>
        <w:t>An abstraction for thread safe update of UI components. In WPF delegates to an underlying Dispatcher</w:t>
      </w:r>
    </w:p>
    <w:p w14:paraId="3C377B1D" w14:textId="77777777" w:rsidR="00B555DB" w:rsidRDefault="00B555DB" w:rsidP="00B555DB">
      <w:pPr>
        <w:pStyle w:val="Question"/>
        <w:rPr>
          <w:lang w:eastAsia="fi-FI"/>
        </w:rPr>
      </w:pPr>
      <w:r>
        <w:rPr>
          <w:lang w:eastAsia="fi-FI"/>
        </w:rPr>
        <w:t xml:space="preserve">What method on Synchronization is equivalent to Dispatcher.Invoke and which to </w:t>
      </w:r>
      <w:proofErr w:type="spellStart"/>
      <w:r>
        <w:rPr>
          <w:lang w:eastAsia="fi-FI"/>
        </w:rPr>
        <w:t>Dispatcher.BeginInvoke</w:t>
      </w:r>
      <w:proofErr w:type="spellEnd"/>
      <w:r>
        <w:rPr>
          <w:lang w:eastAsia="fi-FI"/>
        </w:rPr>
        <w:t>?</w:t>
      </w:r>
    </w:p>
    <w:p w14:paraId="377AE32C" w14:textId="77777777" w:rsidR="00B555DB" w:rsidRPr="000F74E2" w:rsidRDefault="00B555DB" w:rsidP="00B555DB">
      <w:pPr>
        <w:pStyle w:val="Answer"/>
        <w:rPr>
          <w:lang w:eastAsia="fi-FI"/>
        </w:rPr>
      </w:pPr>
      <w:r>
        <w:rPr>
          <w:lang w:eastAsia="fi-FI"/>
        </w:rPr>
        <w:t>Post is equivalent to BeginInvoke and Send is equivalent to Invoke.</w:t>
      </w:r>
    </w:p>
    <w:p w14:paraId="0069EE72" w14:textId="77777777" w:rsidR="00B555DB" w:rsidRDefault="00B555DB" w:rsidP="00B555DB">
      <w:pPr>
        <w:spacing w:after="160" w:line="259" w:lineRule="auto"/>
        <w:rPr>
          <w:rFonts w:asciiTheme="majorHAnsi" w:eastAsiaTheme="majorEastAsia" w:hAnsiTheme="majorHAnsi" w:cstheme="majorBidi"/>
          <w:smallCaps/>
          <w:color w:val="31378B" w:themeColor="text2"/>
          <w:sz w:val="28"/>
          <w:szCs w:val="28"/>
          <w:lang w:eastAsia="fi-FI"/>
        </w:rPr>
      </w:pPr>
      <w:r>
        <w:rPr>
          <w:lang w:eastAsia="fi-FI"/>
        </w:rPr>
        <w:br w:type="page"/>
      </w:r>
    </w:p>
    <w:p w14:paraId="7AED4E9F" w14:textId="77777777" w:rsidR="00B555DB" w:rsidRDefault="00B555DB" w:rsidP="00B555DB">
      <w:pPr>
        <w:spacing w:after="160" w:line="259" w:lineRule="auto"/>
        <w:rPr>
          <w:rFonts w:eastAsiaTheme="minorHAnsi"/>
          <w:color w:val="auto"/>
          <w:sz w:val="22"/>
          <w:lang w:eastAsia="en-US"/>
        </w:rPr>
      </w:pPr>
    </w:p>
    <w:p w14:paraId="7CEE2757" w14:textId="77777777" w:rsidR="00B555DB" w:rsidRDefault="00B555DB" w:rsidP="00B555DB">
      <w:pPr>
        <w:pStyle w:val="QuestionSubSection"/>
        <w:rPr>
          <w:lang w:eastAsia="fi-FI"/>
        </w:rPr>
      </w:pPr>
      <w:r>
        <w:rPr>
          <w:lang w:eastAsia="fi-FI"/>
        </w:rPr>
        <w:t>Thread Communication</w:t>
      </w:r>
    </w:p>
    <w:p w14:paraId="57682D50" w14:textId="77777777" w:rsidR="00B555DB" w:rsidRDefault="00B555DB" w:rsidP="00B555DB">
      <w:pPr>
        <w:pStyle w:val="Question"/>
        <w:rPr>
          <w:lang w:eastAsia="fi-FI"/>
        </w:rPr>
      </w:pPr>
      <w:r>
        <w:rPr>
          <w:lang w:eastAsia="fi-FI"/>
        </w:rPr>
        <w:t>What is the most common method of communication between thread?</w:t>
      </w:r>
    </w:p>
    <w:p w14:paraId="529F47E1" w14:textId="77777777" w:rsidR="00B555DB" w:rsidRDefault="00B555DB" w:rsidP="00B555DB">
      <w:pPr>
        <w:pStyle w:val="Answer"/>
        <w:rPr>
          <w:lang w:eastAsia="fi-FI"/>
        </w:rPr>
      </w:pPr>
      <w:r>
        <w:rPr>
          <w:lang w:eastAsia="fi-FI"/>
        </w:rPr>
        <w:t>Shared memory</w:t>
      </w:r>
    </w:p>
    <w:p w14:paraId="43955935" w14:textId="77777777" w:rsidR="00B555DB" w:rsidRDefault="00B555DB" w:rsidP="00B555DB">
      <w:pPr>
        <w:pStyle w:val="Question"/>
        <w:rPr>
          <w:lang w:eastAsia="fi-FI"/>
        </w:rPr>
      </w:pPr>
      <w:r>
        <w:rPr>
          <w:lang w:eastAsia="fi-FI"/>
        </w:rPr>
        <w:t>What is the effect of the join method?</w:t>
      </w:r>
    </w:p>
    <w:p w14:paraId="538C1142" w14:textId="77777777" w:rsidR="00B555DB" w:rsidRDefault="00B555DB" w:rsidP="00B555DB">
      <w:pPr>
        <w:pStyle w:val="Answer"/>
        <w:rPr>
          <w:lang w:eastAsia="fi-FI"/>
        </w:rPr>
      </w:pPr>
      <w:r>
        <w:rPr>
          <w:lang w:eastAsia="fi-FI"/>
        </w:rPr>
        <w:t>Causes the calling thread to block until the given thread ends</w:t>
      </w:r>
    </w:p>
    <w:p w14:paraId="3F7EE3FF" w14:textId="77777777" w:rsidR="00B555DB" w:rsidRDefault="00B555DB" w:rsidP="00B555DB">
      <w:pPr>
        <w:pStyle w:val="Question"/>
        <w:rPr>
          <w:lang w:eastAsia="fi-FI"/>
        </w:rPr>
      </w:pPr>
      <w:r>
        <w:rPr>
          <w:lang w:eastAsia="fi-FI"/>
        </w:rPr>
        <w:t>Why is it rarely used in practice?</w:t>
      </w:r>
    </w:p>
    <w:p w14:paraId="01FD915F" w14:textId="77777777" w:rsidR="00B555DB" w:rsidRDefault="00B555DB" w:rsidP="00B555DB">
      <w:pPr>
        <w:pStyle w:val="Answer"/>
        <w:rPr>
          <w:lang w:eastAsia="fi-FI"/>
        </w:rPr>
      </w:pPr>
      <w:r>
        <w:rPr>
          <w:lang w:eastAsia="fi-FI"/>
        </w:rPr>
        <w:t xml:space="preserve">Because most threads are daemons, have no result or communicate using some </w:t>
      </w:r>
      <w:proofErr w:type="spellStart"/>
      <w:r>
        <w:rPr>
          <w:lang w:eastAsia="fi-FI"/>
        </w:rPr>
        <w:t>synchronizatin</w:t>
      </w:r>
      <w:proofErr w:type="spellEnd"/>
      <w:r>
        <w:rPr>
          <w:lang w:eastAsia="fi-FI"/>
        </w:rPr>
        <w:t xml:space="preserve"> construct</w:t>
      </w:r>
    </w:p>
    <w:p w14:paraId="77BE93EB" w14:textId="77777777" w:rsidR="00B555DB" w:rsidRDefault="00B555DB" w:rsidP="00B555DB">
      <w:pPr>
        <w:pStyle w:val="Question"/>
        <w:rPr>
          <w:lang w:eastAsia="fi-FI"/>
        </w:rPr>
      </w:pPr>
      <w:r>
        <w:rPr>
          <w:lang w:eastAsia="fi-FI"/>
        </w:rPr>
        <w:t xml:space="preserve">What are </w:t>
      </w:r>
      <w:proofErr w:type="spellStart"/>
      <w:r>
        <w:rPr>
          <w:lang w:eastAsia="fi-FI"/>
        </w:rPr>
        <w:t>EventWaitHandled</w:t>
      </w:r>
      <w:proofErr w:type="spellEnd"/>
      <w:r>
        <w:rPr>
          <w:lang w:eastAsia="fi-FI"/>
        </w:rPr>
        <w:t xml:space="preserve"> used for?</w:t>
      </w:r>
    </w:p>
    <w:p w14:paraId="653D973B" w14:textId="77777777" w:rsidR="00B555DB" w:rsidRDefault="00B555DB" w:rsidP="00B555DB">
      <w:pPr>
        <w:pStyle w:val="Answer"/>
        <w:rPr>
          <w:lang w:eastAsia="fi-FI"/>
        </w:rPr>
      </w:pPr>
      <w:proofErr w:type="spellStart"/>
      <w:r>
        <w:rPr>
          <w:lang w:eastAsia="fi-FI"/>
        </w:rPr>
        <w:t>Signaling</w:t>
      </w:r>
      <w:proofErr w:type="spellEnd"/>
      <w:r>
        <w:rPr>
          <w:lang w:eastAsia="fi-FI"/>
        </w:rPr>
        <w:t xml:space="preserve"> when one thread waits until it receives notification from another</w:t>
      </w:r>
    </w:p>
    <w:p w14:paraId="06DFA2C1" w14:textId="77777777" w:rsidR="00B555DB" w:rsidRDefault="00B555DB" w:rsidP="00B555DB">
      <w:pPr>
        <w:pStyle w:val="Answer"/>
        <w:rPr>
          <w:lang w:eastAsia="fi-FI"/>
        </w:rPr>
      </w:pPr>
      <w:r>
        <w:rPr>
          <w:lang w:eastAsia="fi-FI"/>
        </w:rPr>
        <w:t xml:space="preserve">When a thread calls </w:t>
      </w:r>
      <w:proofErr w:type="gramStart"/>
      <w:r>
        <w:rPr>
          <w:lang w:eastAsia="fi-FI"/>
        </w:rPr>
        <w:t>WaitOne(</w:t>
      </w:r>
      <w:proofErr w:type="gramEnd"/>
      <w:r>
        <w:rPr>
          <w:lang w:eastAsia="fi-FI"/>
        </w:rPr>
        <w:t xml:space="preserve">) it will </w:t>
      </w:r>
      <w:proofErr w:type="spellStart"/>
      <w:r>
        <w:rPr>
          <w:lang w:eastAsia="fi-FI"/>
        </w:rPr>
        <w:t>bolock</w:t>
      </w:r>
      <w:proofErr w:type="spellEnd"/>
      <w:r>
        <w:rPr>
          <w:lang w:eastAsia="fi-FI"/>
        </w:rPr>
        <w:t xml:space="preserve"> until another thread calls set()</w:t>
      </w:r>
    </w:p>
    <w:p w14:paraId="4C73844E" w14:textId="77777777" w:rsidR="00B555DB" w:rsidRDefault="00B555DB" w:rsidP="00B555DB">
      <w:pPr>
        <w:pStyle w:val="Question"/>
        <w:rPr>
          <w:lang w:eastAsia="fi-FI"/>
        </w:rPr>
      </w:pPr>
      <w:r>
        <w:rPr>
          <w:lang w:eastAsia="fi-FI"/>
        </w:rPr>
        <w:t>Where might you use a wait handle?</w:t>
      </w:r>
    </w:p>
    <w:p w14:paraId="06A7750A" w14:textId="77777777" w:rsidR="00B555DB" w:rsidRDefault="00B555DB" w:rsidP="00B555DB">
      <w:pPr>
        <w:pStyle w:val="Answer"/>
        <w:rPr>
          <w:lang w:eastAsia="fi-FI"/>
        </w:rPr>
      </w:pPr>
      <w:r>
        <w:rPr>
          <w:lang w:eastAsia="fi-FI"/>
        </w:rPr>
        <w:t xml:space="preserve">An initialization </w:t>
      </w:r>
      <w:proofErr w:type="spellStart"/>
      <w:r>
        <w:rPr>
          <w:lang w:eastAsia="fi-FI"/>
        </w:rPr>
        <w:t>mwethod</w:t>
      </w:r>
      <w:proofErr w:type="spellEnd"/>
    </w:p>
    <w:p w14:paraId="6141A5CC" w14:textId="77777777" w:rsidR="00B555DB" w:rsidRDefault="00B555DB" w:rsidP="00B555DB">
      <w:pPr>
        <w:pStyle w:val="Question"/>
        <w:rPr>
          <w:lang w:eastAsia="fi-FI"/>
        </w:rPr>
      </w:pPr>
      <w:r>
        <w:rPr>
          <w:lang w:eastAsia="fi-FI"/>
        </w:rPr>
        <w:t xml:space="preserve">what is the difference between a </w:t>
      </w:r>
      <w:proofErr w:type="spellStart"/>
      <w:r>
        <w:rPr>
          <w:lang w:eastAsia="fi-FI"/>
        </w:rPr>
        <w:t>ManualResetEvent</w:t>
      </w:r>
      <w:proofErr w:type="spellEnd"/>
      <w:r>
        <w:rPr>
          <w:lang w:eastAsia="fi-FI"/>
        </w:rPr>
        <w:t xml:space="preserve"> and an </w:t>
      </w:r>
      <w:proofErr w:type="spellStart"/>
      <w:r>
        <w:rPr>
          <w:lang w:eastAsia="fi-FI"/>
        </w:rPr>
        <w:t>AutoResetEvent</w:t>
      </w:r>
      <w:proofErr w:type="spellEnd"/>
      <w:r>
        <w:rPr>
          <w:lang w:eastAsia="fi-FI"/>
        </w:rPr>
        <w:t>?</w:t>
      </w:r>
    </w:p>
    <w:p w14:paraId="2E82608C" w14:textId="77777777" w:rsidR="00B555DB" w:rsidRDefault="00B555DB" w:rsidP="00B555DB">
      <w:pPr>
        <w:pStyle w:val="Answer"/>
        <w:rPr>
          <w:lang w:eastAsia="fi-FI"/>
        </w:rPr>
      </w:pPr>
      <w:r>
        <w:rPr>
          <w:lang w:eastAsia="fi-FI"/>
        </w:rPr>
        <w:t xml:space="preserve">Calling set on a </w:t>
      </w:r>
      <w:proofErr w:type="spellStart"/>
      <w:r>
        <w:rPr>
          <w:lang w:eastAsia="fi-FI"/>
        </w:rPr>
        <w:t>ManualResetEvent</w:t>
      </w:r>
      <w:proofErr w:type="spellEnd"/>
      <w:r>
        <w:rPr>
          <w:lang w:eastAsia="fi-FI"/>
        </w:rPr>
        <w:t xml:space="preserve"> causes all blocking threads through</w:t>
      </w:r>
    </w:p>
    <w:p w14:paraId="5ABEA1BE" w14:textId="77777777" w:rsidR="00B555DB" w:rsidRPr="00484744" w:rsidRDefault="00B555DB" w:rsidP="00B555DB">
      <w:pPr>
        <w:pStyle w:val="Answer"/>
        <w:rPr>
          <w:lang w:eastAsia="fi-FI"/>
        </w:rPr>
      </w:pPr>
      <w:r>
        <w:rPr>
          <w:lang w:eastAsia="fi-FI"/>
        </w:rPr>
        <w:t xml:space="preserve">Calling set on </w:t>
      </w:r>
      <w:proofErr w:type="gramStart"/>
      <w:r>
        <w:rPr>
          <w:lang w:eastAsia="fi-FI"/>
        </w:rPr>
        <w:t>a</w:t>
      </w:r>
      <w:proofErr w:type="gramEnd"/>
      <w:r>
        <w:rPr>
          <w:lang w:eastAsia="fi-FI"/>
        </w:rPr>
        <w:t xml:space="preserve"> </w:t>
      </w:r>
      <w:proofErr w:type="spellStart"/>
      <w:r>
        <w:rPr>
          <w:lang w:eastAsia="fi-FI"/>
        </w:rPr>
        <w:t>AutoResetEvent</w:t>
      </w:r>
      <w:proofErr w:type="spellEnd"/>
      <w:r>
        <w:rPr>
          <w:lang w:eastAsia="fi-FI"/>
        </w:rPr>
        <w:t xml:space="preserve"> causes only one blocking thread through</w:t>
      </w:r>
    </w:p>
    <w:p w14:paraId="5E4FC96B" w14:textId="77777777" w:rsidR="00B555DB" w:rsidRDefault="00B555DB" w:rsidP="00B555DB">
      <w:pPr>
        <w:pStyle w:val="Answer"/>
        <w:rPr>
          <w:lang w:eastAsia="fi-FI"/>
        </w:rPr>
      </w:pPr>
    </w:p>
    <w:p w14:paraId="35EEEE14" w14:textId="77777777" w:rsidR="00B555DB" w:rsidRPr="009323A4" w:rsidRDefault="00B555DB" w:rsidP="00B555DB">
      <w:pPr>
        <w:pStyle w:val="Answer"/>
        <w:rPr>
          <w:lang w:eastAsia="fi-FI"/>
        </w:rPr>
      </w:pPr>
    </w:p>
    <w:p w14:paraId="2A3057CC" w14:textId="77777777" w:rsidR="00B555DB" w:rsidRDefault="00B555DB" w:rsidP="00B555DB">
      <w:pPr>
        <w:pStyle w:val="QuestionSubSection"/>
        <w:rPr>
          <w:lang w:eastAsia="fi-FI"/>
        </w:rPr>
      </w:pPr>
      <w:r>
        <w:rPr>
          <w:lang w:eastAsia="fi-FI"/>
        </w:rPr>
        <w:t>Tasks</w:t>
      </w:r>
    </w:p>
    <w:p w14:paraId="1BA5017B" w14:textId="77777777" w:rsidR="00B555DB" w:rsidRDefault="00B555DB" w:rsidP="00B555DB">
      <w:pPr>
        <w:pStyle w:val="Question"/>
        <w:rPr>
          <w:lang w:eastAsia="fi-FI"/>
        </w:rPr>
      </w:pPr>
      <w:r>
        <w:rPr>
          <w:lang w:eastAsia="fi-FI"/>
        </w:rPr>
        <w:t>What is a task?</w:t>
      </w:r>
    </w:p>
    <w:p w14:paraId="24369364" w14:textId="77777777" w:rsidR="00B555DB" w:rsidRDefault="00B555DB" w:rsidP="00B555DB">
      <w:pPr>
        <w:pStyle w:val="Answer"/>
        <w:rPr>
          <w:lang w:eastAsia="fi-FI"/>
        </w:rPr>
      </w:pPr>
      <w:r w:rsidRPr="00BB2F28">
        <w:rPr>
          <w:lang w:eastAsia="fi-FI"/>
        </w:rPr>
        <w:t>Tasks separate the specification and co-ordination of units of work from the details of how they are scheduled. Unlike threads, it is easy to get a return value from a task. Tasks can be chained together by specifying that one task continues when another completes. Large operations can be formed by combining smaller ones.</w:t>
      </w:r>
    </w:p>
    <w:p w14:paraId="5CC136A6" w14:textId="77777777" w:rsidR="00B555DB" w:rsidRDefault="00B555DB" w:rsidP="00B555DB">
      <w:pPr>
        <w:pStyle w:val="Question"/>
        <w:rPr>
          <w:lang w:eastAsia="fi-FI"/>
        </w:rPr>
      </w:pPr>
      <w:r>
        <w:rPr>
          <w:lang w:eastAsia="fi-FI"/>
        </w:rPr>
        <w:t>Why use Tasks?</w:t>
      </w:r>
    </w:p>
    <w:p w14:paraId="7B5A578A" w14:textId="77777777" w:rsidR="00B555DB" w:rsidRDefault="00B555DB" w:rsidP="00B555DB">
      <w:pPr>
        <w:pStyle w:val="Answer"/>
        <w:rPr>
          <w:lang w:eastAsia="fi-FI"/>
        </w:rPr>
      </w:pPr>
      <w:r>
        <w:rPr>
          <w:lang w:eastAsia="fi-FI"/>
        </w:rPr>
        <w:t>Allow us to define units of works separate from their execution scheduling</w:t>
      </w:r>
    </w:p>
    <w:p w14:paraId="53DD5626" w14:textId="77777777" w:rsidR="00B555DB" w:rsidRDefault="00B555DB" w:rsidP="00B555DB">
      <w:pPr>
        <w:pStyle w:val="Answer"/>
        <w:rPr>
          <w:lang w:eastAsia="fi-FI"/>
        </w:rPr>
      </w:pPr>
      <w:r>
        <w:rPr>
          <w:lang w:eastAsia="fi-FI"/>
        </w:rPr>
        <w:t xml:space="preserve">Tasks are compositional meaning we can chain them together.  </w:t>
      </w:r>
    </w:p>
    <w:p w14:paraId="6D3EC3F2" w14:textId="77777777" w:rsidR="00B555DB" w:rsidRDefault="00B555DB" w:rsidP="00B555DB">
      <w:pPr>
        <w:pStyle w:val="Answer"/>
        <w:rPr>
          <w:lang w:eastAsia="fi-FI"/>
        </w:rPr>
      </w:pPr>
      <w:r>
        <w:rPr>
          <w:lang w:eastAsia="fi-FI"/>
        </w:rPr>
        <w:lastRenderedPageBreak/>
        <w:t>Exceptions thrown by the unit of work are re-thrown to callers of Wait/Result</w:t>
      </w:r>
    </w:p>
    <w:p w14:paraId="1BF01A72" w14:textId="77777777" w:rsidR="00B555DB" w:rsidRDefault="00B555DB" w:rsidP="00B555DB">
      <w:pPr>
        <w:pStyle w:val="Answer"/>
        <w:rPr>
          <w:lang w:eastAsia="fi-FI"/>
        </w:rPr>
      </w:pPr>
    </w:p>
    <w:p w14:paraId="653340E2" w14:textId="77777777" w:rsidR="00B555DB" w:rsidRDefault="00B555DB" w:rsidP="00B555DB">
      <w:pPr>
        <w:pStyle w:val="Question"/>
        <w:rPr>
          <w:lang w:eastAsia="fi-FI"/>
        </w:rPr>
      </w:pPr>
      <w:r>
        <w:rPr>
          <w:lang w:eastAsia="fi-FI"/>
        </w:rPr>
        <w:t>Why does one not, in general need to dispose of Tasks?</w:t>
      </w:r>
    </w:p>
    <w:p w14:paraId="7A4D0427" w14:textId="77777777" w:rsidR="00B555DB" w:rsidRDefault="00B555DB" w:rsidP="00B555DB">
      <w:pPr>
        <w:spacing w:after="160" w:line="259" w:lineRule="auto"/>
        <w:rPr>
          <w:rFonts w:eastAsiaTheme="minorHAnsi"/>
          <w:color w:val="auto"/>
          <w:sz w:val="22"/>
          <w:lang w:eastAsia="en-US"/>
        </w:rPr>
      </w:pPr>
    </w:p>
    <w:p w14:paraId="77A53524" w14:textId="77777777" w:rsidR="00B555DB" w:rsidRDefault="00B555DB" w:rsidP="00B555DB">
      <w:pPr>
        <w:pStyle w:val="QuestionSubSection"/>
        <w:rPr>
          <w:lang w:eastAsia="fi-FI"/>
        </w:rPr>
      </w:pPr>
      <w:r>
        <w:rPr>
          <w:lang w:eastAsia="fi-FI"/>
        </w:rPr>
        <w:t>Async Await</w:t>
      </w:r>
    </w:p>
    <w:p w14:paraId="17F4925A" w14:textId="77777777" w:rsidR="00B555DB" w:rsidRDefault="00B555DB" w:rsidP="00B555DB">
      <w:pPr>
        <w:pStyle w:val="Question"/>
        <w:rPr>
          <w:lang w:eastAsia="fi-FI"/>
        </w:rPr>
      </w:pPr>
      <w:r>
        <w:rPr>
          <w:lang w:eastAsia="fi-FI"/>
        </w:rPr>
        <w:t>Can you see any problem with the following code?</w:t>
      </w:r>
    </w:p>
    <w:p w14:paraId="1C9F4C4E" w14:textId="77777777" w:rsidR="00B555DB" w:rsidRDefault="00B555DB" w:rsidP="00B555DB">
      <w:pPr>
        <w:pStyle w:val="SourceCode"/>
        <w:rPr>
          <w:lang w:eastAsia="fi-FI"/>
        </w:rPr>
      </w:pPr>
      <w:r>
        <w:rPr>
          <w:lang w:eastAsia="fi-FI"/>
        </w:rPr>
        <w:t>public async Task&lt;double&gt; GetPresentValueInefficient(double t)</w:t>
      </w:r>
    </w:p>
    <w:p w14:paraId="263F1C5C" w14:textId="77777777" w:rsidR="00B555DB" w:rsidRDefault="00B555DB" w:rsidP="00B555DB">
      <w:pPr>
        <w:pStyle w:val="SourceCode"/>
        <w:rPr>
          <w:lang w:eastAsia="fi-FI"/>
        </w:rPr>
      </w:pPr>
      <w:r>
        <w:rPr>
          <w:lang w:eastAsia="fi-FI"/>
        </w:rPr>
        <w:t>{</w:t>
      </w:r>
    </w:p>
    <w:p w14:paraId="5E2FCEF6" w14:textId="77777777" w:rsidR="00B555DB" w:rsidRDefault="00B555DB" w:rsidP="00B555DB">
      <w:pPr>
        <w:pStyle w:val="SourceCode"/>
        <w:rPr>
          <w:lang w:eastAsia="fi-FI"/>
        </w:rPr>
      </w:pPr>
      <w:r>
        <w:rPr>
          <w:lang w:eastAsia="fi-FI"/>
        </w:rPr>
        <w:tab/>
        <w:t>var pv = await GetFutureValue() * Math.Exp(await GetRate() * t);</w:t>
      </w:r>
    </w:p>
    <w:p w14:paraId="6B238F87" w14:textId="77777777" w:rsidR="00B555DB" w:rsidRDefault="00B555DB" w:rsidP="00B555DB">
      <w:pPr>
        <w:pStyle w:val="SourceCode"/>
        <w:rPr>
          <w:lang w:eastAsia="fi-FI"/>
        </w:rPr>
      </w:pPr>
      <w:r>
        <w:rPr>
          <w:lang w:eastAsia="fi-FI"/>
        </w:rPr>
        <w:tab/>
        <w:t>return pv;</w:t>
      </w:r>
    </w:p>
    <w:p w14:paraId="4E4617EB" w14:textId="77777777" w:rsidR="00B555DB" w:rsidRPr="0056219B" w:rsidRDefault="00B555DB" w:rsidP="00B555DB">
      <w:pPr>
        <w:pStyle w:val="SourceCode"/>
        <w:rPr>
          <w:lang w:eastAsia="fi-FI"/>
        </w:rPr>
      </w:pPr>
      <w:r>
        <w:rPr>
          <w:lang w:eastAsia="fi-FI"/>
        </w:rPr>
        <w:t>}</w:t>
      </w:r>
    </w:p>
    <w:p w14:paraId="72105F2B" w14:textId="77777777" w:rsidR="00B555DB" w:rsidRPr="00686090" w:rsidRDefault="00B555DB" w:rsidP="00B555DB">
      <w:pPr>
        <w:pStyle w:val="Answer"/>
      </w:pPr>
      <w:r>
        <w:t>The await calls are needlessly synchronized. One will wait for the other to complete</w:t>
      </w:r>
    </w:p>
    <w:p w14:paraId="791FFBCA" w14:textId="77777777" w:rsidR="00B555DB" w:rsidRDefault="00B555DB" w:rsidP="00B555DB">
      <w:pPr>
        <w:pStyle w:val="Question"/>
        <w:rPr>
          <w:lang w:eastAsia="fi-FI"/>
        </w:rPr>
      </w:pPr>
      <w:r>
        <w:rPr>
          <w:lang w:eastAsia="fi-FI"/>
        </w:rPr>
        <w:t>Improve the code from the following question?</w:t>
      </w:r>
    </w:p>
    <w:p w14:paraId="5B0B684C" w14:textId="77777777" w:rsidR="00B555DB" w:rsidRDefault="00B555DB" w:rsidP="00B555DB">
      <w:pPr>
        <w:pStyle w:val="SourceCode"/>
        <w:rPr>
          <w:lang w:eastAsia="fi-FI"/>
        </w:rPr>
      </w:pPr>
      <w:r>
        <w:rPr>
          <w:lang w:eastAsia="fi-FI"/>
        </w:rPr>
        <w:t>public async Task&lt;double&gt; GetPresentValueEfficient(double t)</w:t>
      </w:r>
    </w:p>
    <w:p w14:paraId="5FAD0572" w14:textId="77777777" w:rsidR="00B555DB" w:rsidRDefault="00B555DB" w:rsidP="00B555DB">
      <w:pPr>
        <w:pStyle w:val="SourceCode"/>
        <w:rPr>
          <w:lang w:eastAsia="fi-FI"/>
        </w:rPr>
      </w:pPr>
      <w:r>
        <w:rPr>
          <w:lang w:eastAsia="fi-FI"/>
        </w:rPr>
        <w:t>{</w:t>
      </w:r>
    </w:p>
    <w:p w14:paraId="0BB6DE74" w14:textId="77777777" w:rsidR="00B555DB" w:rsidRDefault="00B555DB" w:rsidP="00B555DB">
      <w:pPr>
        <w:pStyle w:val="SourceCode"/>
        <w:rPr>
          <w:lang w:eastAsia="fi-FI"/>
        </w:rPr>
      </w:pPr>
      <w:r>
        <w:rPr>
          <w:lang w:eastAsia="fi-FI"/>
        </w:rPr>
        <w:tab/>
        <w:t>var fvTask = GetFutureValue();</w:t>
      </w:r>
    </w:p>
    <w:p w14:paraId="0180BB2C" w14:textId="77777777" w:rsidR="00B555DB" w:rsidRDefault="00B555DB" w:rsidP="00B555DB">
      <w:pPr>
        <w:pStyle w:val="SourceCode"/>
        <w:rPr>
          <w:lang w:eastAsia="fi-FI"/>
        </w:rPr>
      </w:pPr>
      <w:r>
        <w:rPr>
          <w:lang w:eastAsia="fi-FI"/>
        </w:rPr>
        <w:tab/>
        <w:t>var rateTask = GetRate();</w:t>
      </w:r>
    </w:p>
    <w:p w14:paraId="42992ED9" w14:textId="77777777" w:rsidR="00B555DB" w:rsidRDefault="00B555DB" w:rsidP="00B555DB">
      <w:pPr>
        <w:pStyle w:val="SourceCode"/>
        <w:rPr>
          <w:lang w:eastAsia="fi-FI"/>
        </w:rPr>
      </w:pPr>
      <w:r>
        <w:rPr>
          <w:lang w:eastAsia="fi-FI"/>
        </w:rPr>
        <w:tab/>
      </w:r>
    </w:p>
    <w:p w14:paraId="09A70697" w14:textId="77777777" w:rsidR="00B555DB" w:rsidRDefault="00B555DB" w:rsidP="00B555DB">
      <w:pPr>
        <w:pStyle w:val="SourceCode"/>
        <w:rPr>
          <w:lang w:eastAsia="fi-FI"/>
        </w:rPr>
      </w:pPr>
      <w:r>
        <w:rPr>
          <w:lang w:eastAsia="fi-FI"/>
        </w:rPr>
        <w:tab/>
        <w:t>var pv = await fvTask * Math.Exp(await rateTask* t);</w:t>
      </w:r>
    </w:p>
    <w:p w14:paraId="67B47FEE" w14:textId="77777777" w:rsidR="00B555DB" w:rsidRDefault="00B555DB" w:rsidP="00B555DB">
      <w:pPr>
        <w:pStyle w:val="SourceCode"/>
        <w:rPr>
          <w:lang w:eastAsia="fi-FI"/>
        </w:rPr>
      </w:pPr>
      <w:r>
        <w:rPr>
          <w:lang w:eastAsia="fi-FI"/>
        </w:rPr>
        <w:tab/>
        <w:t>return pv;</w:t>
      </w:r>
    </w:p>
    <w:p w14:paraId="129CCCB1" w14:textId="77777777" w:rsidR="00B555DB" w:rsidRDefault="00B555DB" w:rsidP="00B555DB">
      <w:pPr>
        <w:pStyle w:val="SourceCode"/>
        <w:rPr>
          <w:lang w:eastAsia="fi-FI"/>
        </w:rPr>
      </w:pPr>
      <w:r>
        <w:rPr>
          <w:lang w:eastAsia="fi-FI"/>
        </w:rPr>
        <w:t>}</w:t>
      </w:r>
    </w:p>
    <w:p w14:paraId="2465661D" w14:textId="77777777" w:rsidR="00B555DB" w:rsidRDefault="00B555DB" w:rsidP="00B555DB">
      <w:pPr>
        <w:pStyle w:val="SourceCode"/>
        <w:rPr>
          <w:lang w:eastAsia="fi-FI"/>
        </w:rPr>
      </w:pPr>
    </w:p>
    <w:p w14:paraId="610B28C5" w14:textId="77777777" w:rsidR="00B555DB" w:rsidRDefault="00B555DB" w:rsidP="00B555DB">
      <w:pPr>
        <w:spacing w:after="160" w:line="259" w:lineRule="auto"/>
        <w:rPr>
          <w:b/>
          <w:lang w:eastAsia="fi-FI"/>
        </w:rPr>
      </w:pPr>
      <w:r>
        <w:rPr>
          <w:lang w:eastAsia="fi-FI"/>
        </w:rPr>
        <w:br w:type="page"/>
      </w:r>
    </w:p>
    <w:p w14:paraId="0427FD4A" w14:textId="77777777" w:rsidR="00B555DB" w:rsidRDefault="00B555DB" w:rsidP="00B555DB">
      <w:pPr>
        <w:pStyle w:val="Question"/>
        <w:rPr>
          <w:lang w:eastAsia="fi-FI"/>
        </w:rPr>
      </w:pPr>
      <w:r>
        <w:rPr>
          <w:lang w:eastAsia="fi-FI"/>
        </w:rPr>
        <w:lastRenderedPageBreak/>
        <w:t xml:space="preserve">Write code using an </w:t>
      </w:r>
      <w:proofErr w:type="spellStart"/>
      <w:r>
        <w:rPr>
          <w:lang w:eastAsia="fi-FI"/>
        </w:rPr>
        <w:t>awaiter</w:t>
      </w:r>
      <w:proofErr w:type="spellEnd"/>
      <w:r>
        <w:rPr>
          <w:lang w:eastAsia="fi-FI"/>
        </w:rPr>
        <w:t xml:space="preserve"> to achieve the same result as this code?</w:t>
      </w:r>
    </w:p>
    <w:p w14:paraId="0D2CACB2" w14:textId="77777777" w:rsidR="00B555DB" w:rsidRDefault="00B555DB" w:rsidP="00B555DB">
      <w:pPr>
        <w:pStyle w:val="SourceCode"/>
        <w:rPr>
          <w:lang w:eastAsia="fi-FI"/>
        </w:rPr>
      </w:pPr>
      <w:r>
        <w:rPr>
          <w:lang w:eastAsia="fi-FI"/>
        </w:rPr>
        <w:t>public async Task&lt;double&gt; GetPresentValue(double t)</w:t>
      </w:r>
    </w:p>
    <w:p w14:paraId="05E9CD9C" w14:textId="77777777" w:rsidR="00B555DB" w:rsidRDefault="00B555DB" w:rsidP="00B555DB">
      <w:pPr>
        <w:pStyle w:val="SourceCode"/>
        <w:rPr>
          <w:lang w:eastAsia="fi-FI"/>
        </w:rPr>
      </w:pPr>
      <w:r>
        <w:rPr>
          <w:lang w:eastAsia="fi-FI"/>
        </w:rPr>
        <w:t>{</w:t>
      </w:r>
    </w:p>
    <w:p w14:paraId="75817BD6" w14:textId="77777777" w:rsidR="00B555DB" w:rsidRDefault="00B555DB" w:rsidP="00B555DB">
      <w:pPr>
        <w:pStyle w:val="SourceCode"/>
        <w:rPr>
          <w:lang w:eastAsia="fi-FI"/>
        </w:rPr>
      </w:pPr>
      <w:r>
        <w:rPr>
          <w:lang w:eastAsia="fi-FI"/>
        </w:rPr>
        <w:tab/>
        <w:t>double rate = await GetRate();</w:t>
      </w:r>
    </w:p>
    <w:p w14:paraId="0378BA5B" w14:textId="77777777" w:rsidR="00B555DB" w:rsidRDefault="00B555DB" w:rsidP="00B555DB">
      <w:pPr>
        <w:pStyle w:val="SourceCode"/>
        <w:rPr>
          <w:lang w:eastAsia="fi-FI"/>
        </w:rPr>
      </w:pPr>
      <w:r>
        <w:rPr>
          <w:lang w:eastAsia="fi-FI"/>
        </w:rPr>
        <w:tab/>
        <w:t>return rate;</w:t>
      </w:r>
    </w:p>
    <w:p w14:paraId="4991E10B" w14:textId="77777777" w:rsidR="00B555DB" w:rsidRDefault="00B555DB" w:rsidP="00B555DB">
      <w:pPr>
        <w:pStyle w:val="SourceCode"/>
        <w:rPr>
          <w:lang w:eastAsia="fi-FI"/>
        </w:rPr>
      </w:pPr>
      <w:r>
        <w:rPr>
          <w:lang w:eastAsia="fi-FI"/>
        </w:rPr>
        <w:t>}</w:t>
      </w:r>
    </w:p>
    <w:p w14:paraId="7C732E5F" w14:textId="77777777" w:rsidR="00B555DB" w:rsidRDefault="00B555DB" w:rsidP="00B555DB">
      <w:pPr>
        <w:pStyle w:val="SourceCode"/>
        <w:rPr>
          <w:lang w:eastAsia="fi-FI"/>
        </w:rPr>
      </w:pPr>
    </w:p>
    <w:p w14:paraId="69C6E85F" w14:textId="77777777" w:rsidR="00B555DB" w:rsidRDefault="00B555DB" w:rsidP="00B555DB">
      <w:pPr>
        <w:pStyle w:val="SourceCode"/>
        <w:rPr>
          <w:lang w:eastAsia="fi-FI"/>
        </w:rPr>
      </w:pPr>
      <w:r>
        <w:rPr>
          <w:lang w:eastAsia="fi-FI"/>
        </w:rPr>
        <w:t>public Task&lt;double&gt; GetRateAwaiter()</w:t>
      </w:r>
    </w:p>
    <w:p w14:paraId="0ECD7A14" w14:textId="77777777" w:rsidR="00B555DB" w:rsidRDefault="00B555DB" w:rsidP="00B555DB">
      <w:pPr>
        <w:pStyle w:val="SourceCode"/>
        <w:rPr>
          <w:lang w:eastAsia="fi-FI"/>
        </w:rPr>
      </w:pPr>
      <w:r>
        <w:rPr>
          <w:lang w:eastAsia="fi-FI"/>
        </w:rPr>
        <w:t>{</w:t>
      </w:r>
    </w:p>
    <w:p w14:paraId="7BD10483" w14:textId="77777777" w:rsidR="00B555DB" w:rsidRDefault="00B555DB" w:rsidP="00B555DB">
      <w:pPr>
        <w:pStyle w:val="SourceCode"/>
        <w:rPr>
          <w:lang w:eastAsia="fi-FI"/>
        </w:rPr>
      </w:pPr>
      <w:r>
        <w:rPr>
          <w:lang w:eastAsia="fi-FI"/>
        </w:rPr>
        <w:tab/>
        <w:t>Task&lt;double&gt;  rateTask = GetRate();</w:t>
      </w:r>
    </w:p>
    <w:p w14:paraId="1CA71F16" w14:textId="77777777" w:rsidR="00B555DB" w:rsidRDefault="00B555DB" w:rsidP="00B555DB">
      <w:pPr>
        <w:pStyle w:val="SourceCode"/>
        <w:rPr>
          <w:lang w:eastAsia="fi-FI"/>
        </w:rPr>
      </w:pPr>
      <w:r>
        <w:rPr>
          <w:lang w:eastAsia="fi-FI"/>
        </w:rPr>
        <w:tab/>
        <w:t>TaskAwaiter&lt;double&gt; rateAwaiter = rateTask.GetAwaiter();</w:t>
      </w:r>
    </w:p>
    <w:p w14:paraId="52604E75" w14:textId="77777777" w:rsidR="00B555DB" w:rsidRDefault="00B555DB" w:rsidP="00B555DB">
      <w:pPr>
        <w:pStyle w:val="SourceCode"/>
        <w:rPr>
          <w:lang w:eastAsia="fi-FI"/>
        </w:rPr>
      </w:pPr>
      <w:r>
        <w:rPr>
          <w:lang w:eastAsia="fi-FI"/>
        </w:rPr>
        <w:tab/>
        <w:t>TaskCompletionSource&lt;double&gt; tcs = new TaskCompletionSource&lt;double&gt;();</w:t>
      </w:r>
    </w:p>
    <w:p w14:paraId="53AEB293" w14:textId="77777777" w:rsidR="00B555DB" w:rsidRDefault="00B555DB" w:rsidP="00B555DB">
      <w:pPr>
        <w:pStyle w:val="SourceCode"/>
        <w:rPr>
          <w:lang w:eastAsia="fi-FI"/>
        </w:rPr>
      </w:pPr>
    </w:p>
    <w:p w14:paraId="70058399" w14:textId="77777777" w:rsidR="00B555DB" w:rsidRDefault="00B555DB" w:rsidP="00B555DB">
      <w:pPr>
        <w:pStyle w:val="SourceCode"/>
        <w:rPr>
          <w:lang w:eastAsia="fi-FI"/>
        </w:rPr>
      </w:pPr>
      <w:r>
        <w:rPr>
          <w:lang w:eastAsia="fi-FI"/>
        </w:rPr>
        <w:tab/>
        <w:t>if ( rateAwaiter.IsCompleted)</w:t>
      </w:r>
    </w:p>
    <w:p w14:paraId="1E966864" w14:textId="77777777" w:rsidR="00B555DB" w:rsidRDefault="00B555DB" w:rsidP="00B555DB">
      <w:pPr>
        <w:pStyle w:val="SourceCode"/>
        <w:rPr>
          <w:lang w:eastAsia="fi-FI"/>
        </w:rPr>
      </w:pPr>
      <w:r>
        <w:rPr>
          <w:lang w:eastAsia="fi-FI"/>
        </w:rPr>
        <w:tab/>
        <w:t>{</w:t>
      </w:r>
    </w:p>
    <w:p w14:paraId="0B2F75B6" w14:textId="77777777" w:rsidR="00B555DB" w:rsidRDefault="00B555DB" w:rsidP="00B555DB">
      <w:pPr>
        <w:pStyle w:val="SourceCode"/>
        <w:rPr>
          <w:lang w:eastAsia="fi-FI"/>
        </w:rPr>
      </w:pPr>
      <w:r>
        <w:rPr>
          <w:lang w:eastAsia="fi-FI"/>
        </w:rPr>
        <w:tab/>
      </w:r>
      <w:r>
        <w:rPr>
          <w:lang w:eastAsia="fi-FI"/>
        </w:rPr>
        <w:tab/>
        <w:t>return Task&lt;double&gt;.FromResult(rateAwaiter.GetResult());</w:t>
      </w:r>
    </w:p>
    <w:p w14:paraId="36C36F21" w14:textId="77777777" w:rsidR="00B555DB" w:rsidRDefault="00B555DB" w:rsidP="00B555DB">
      <w:pPr>
        <w:pStyle w:val="SourceCode"/>
        <w:rPr>
          <w:lang w:eastAsia="fi-FI"/>
        </w:rPr>
      </w:pPr>
      <w:r>
        <w:rPr>
          <w:lang w:eastAsia="fi-FI"/>
        </w:rPr>
        <w:tab/>
        <w:t>}</w:t>
      </w:r>
    </w:p>
    <w:p w14:paraId="028B1EAE" w14:textId="77777777" w:rsidR="00B555DB" w:rsidRDefault="00B555DB" w:rsidP="00B555DB">
      <w:pPr>
        <w:pStyle w:val="SourceCode"/>
        <w:rPr>
          <w:lang w:eastAsia="fi-FI"/>
        </w:rPr>
      </w:pPr>
      <w:r>
        <w:rPr>
          <w:lang w:eastAsia="fi-FI"/>
        </w:rPr>
        <w:tab/>
        <w:t>else</w:t>
      </w:r>
    </w:p>
    <w:p w14:paraId="2E24BCF3" w14:textId="77777777" w:rsidR="00B555DB" w:rsidRDefault="00B555DB" w:rsidP="00B555DB">
      <w:pPr>
        <w:pStyle w:val="SourceCode"/>
        <w:rPr>
          <w:lang w:eastAsia="fi-FI"/>
        </w:rPr>
      </w:pPr>
      <w:r>
        <w:rPr>
          <w:lang w:eastAsia="fi-FI"/>
        </w:rPr>
        <w:tab/>
        <w:t>{</w:t>
      </w:r>
    </w:p>
    <w:p w14:paraId="5271718C" w14:textId="77777777" w:rsidR="00B555DB" w:rsidRDefault="00B555DB" w:rsidP="00B555DB">
      <w:pPr>
        <w:pStyle w:val="SourceCode"/>
        <w:rPr>
          <w:lang w:eastAsia="fi-FI"/>
        </w:rPr>
      </w:pPr>
      <w:r>
        <w:rPr>
          <w:lang w:eastAsia="fi-FI"/>
        </w:rPr>
        <w:tab/>
      </w:r>
      <w:r>
        <w:rPr>
          <w:lang w:eastAsia="fi-FI"/>
        </w:rPr>
        <w:tab/>
        <w:t>rateAwaiter.OnCompleted(() =&gt;</w:t>
      </w:r>
    </w:p>
    <w:p w14:paraId="651DEC56" w14:textId="77777777" w:rsidR="00B555DB" w:rsidRDefault="00B555DB" w:rsidP="00B555DB">
      <w:pPr>
        <w:pStyle w:val="SourceCode"/>
        <w:rPr>
          <w:lang w:eastAsia="fi-FI"/>
        </w:rPr>
      </w:pPr>
      <w:r>
        <w:rPr>
          <w:lang w:eastAsia="fi-FI"/>
        </w:rPr>
        <w:tab/>
        <w:t xml:space="preserve">    { </w:t>
      </w:r>
    </w:p>
    <w:p w14:paraId="48008F56" w14:textId="77777777" w:rsidR="00B555DB" w:rsidRDefault="00B555DB" w:rsidP="00B555DB">
      <w:pPr>
        <w:pStyle w:val="SourceCode"/>
        <w:rPr>
          <w:lang w:eastAsia="fi-FI"/>
        </w:rPr>
      </w:pPr>
      <w:r>
        <w:rPr>
          <w:lang w:eastAsia="fi-FI"/>
        </w:rPr>
        <w:tab/>
      </w:r>
      <w:r>
        <w:rPr>
          <w:lang w:eastAsia="fi-FI"/>
        </w:rPr>
        <w:tab/>
      </w:r>
      <w:r>
        <w:rPr>
          <w:lang w:eastAsia="fi-FI"/>
        </w:rPr>
        <w:tab/>
        <w:t>tcs.SetResult(rateAwaiter.GetResult());</w:t>
      </w:r>
    </w:p>
    <w:p w14:paraId="5887A5E4" w14:textId="77777777" w:rsidR="00B555DB" w:rsidRDefault="00B555DB" w:rsidP="00B555DB">
      <w:pPr>
        <w:pStyle w:val="SourceCode"/>
        <w:rPr>
          <w:lang w:eastAsia="fi-FI"/>
        </w:rPr>
      </w:pPr>
      <w:r>
        <w:rPr>
          <w:lang w:eastAsia="fi-FI"/>
        </w:rPr>
        <w:tab/>
        <w:t xml:space="preserve">    });</w:t>
      </w:r>
    </w:p>
    <w:p w14:paraId="66F3F8E3" w14:textId="77777777" w:rsidR="00B555DB" w:rsidRDefault="00B555DB" w:rsidP="00B555DB">
      <w:pPr>
        <w:pStyle w:val="SourceCode"/>
        <w:rPr>
          <w:lang w:eastAsia="fi-FI"/>
        </w:rPr>
      </w:pPr>
      <w:r>
        <w:rPr>
          <w:lang w:eastAsia="fi-FI"/>
        </w:rPr>
        <w:tab/>
        <w:t>}</w:t>
      </w:r>
    </w:p>
    <w:p w14:paraId="38A00D3C" w14:textId="77777777" w:rsidR="00B555DB" w:rsidRDefault="00B555DB" w:rsidP="00B555DB">
      <w:pPr>
        <w:pStyle w:val="SourceCode"/>
        <w:rPr>
          <w:lang w:eastAsia="fi-FI"/>
        </w:rPr>
      </w:pPr>
      <w:r>
        <w:rPr>
          <w:lang w:eastAsia="fi-FI"/>
        </w:rPr>
        <w:tab/>
      </w:r>
    </w:p>
    <w:p w14:paraId="6F28786E" w14:textId="77777777" w:rsidR="00B555DB" w:rsidRDefault="00B555DB" w:rsidP="00B555DB">
      <w:pPr>
        <w:pStyle w:val="SourceCode"/>
        <w:rPr>
          <w:lang w:eastAsia="fi-FI"/>
        </w:rPr>
      </w:pPr>
      <w:r>
        <w:rPr>
          <w:lang w:eastAsia="fi-FI"/>
        </w:rPr>
        <w:tab/>
        <w:t>return tcs.Task;</w:t>
      </w:r>
    </w:p>
    <w:p w14:paraId="7EA118A8" w14:textId="77777777" w:rsidR="00B555DB" w:rsidRPr="00BD258E" w:rsidRDefault="00B555DB" w:rsidP="00B555DB">
      <w:pPr>
        <w:pStyle w:val="SourceCode"/>
        <w:rPr>
          <w:lang w:eastAsia="fi-FI"/>
        </w:rPr>
      </w:pPr>
      <w:r>
        <w:rPr>
          <w:lang w:eastAsia="fi-FI"/>
        </w:rPr>
        <w:t>}</w:t>
      </w:r>
    </w:p>
    <w:p w14:paraId="053BD940" w14:textId="77777777" w:rsidR="00B555DB" w:rsidRDefault="00B555DB" w:rsidP="00B555DB">
      <w:pPr>
        <w:spacing w:after="160" w:line="259" w:lineRule="auto"/>
        <w:rPr>
          <w:rFonts w:eastAsiaTheme="minorHAnsi"/>
          <w:color w:val="auto"/>
          <w:sz w:val="22"/>
          <w:lang w:eastAsia="en-US"/>
        </w:rPr>
      </w:pPr>
    </w:p>
    <w:p w14:paraId="02BCD821" w14:textId="45E35103" w:rsidR="00EC57A3" w:rsidRDefault="00EC57A3" w:rsidP="00015CDA">
      <w:pPr>
        <w:pStyle w:val="Heading2"/>
      </w:pPr>
    </w:p>
    <w:sectPr w:rsidR="00EC57A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C08E" w14:textId="77777777" w:rsidR="000D2748" w:rsidRDefault="000D2748" w:rsidP="00DC0620">
      <w:r>
        <w:separator/>
      </w:r>
    </w:p>
  </w:endnote>
  <w:endnote w:type="continuationSeparator" w:id="0">
    <w:p w14:paraId="051B6AF1" w14:textId="77777777" w:rsidR="000D2748" w:rsidRDefault="000D2748" w:rsidP="00DC0620">
      <w:r>
        <w:continuationSeparator/>
      </w:r>
    </w:p>
  </w:endnote>
  <w:endnote w:type="continuationNotice" w:id="1">
    <w:p w14:paraId="11361E1B" w14:textId="77777777" w:rsidR="000D2748" w:rsidRDefault="000D2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4665B" w14:textId="77777777" w:rsidR="000D2748" w:rsidRDefault="000D2748" w:rsidP="00DC0620">
      <w:r>
        <w:separator/>
      </w:r>
    </w:p>
  </w:footnote>
  <w:footnote w:type="continuationSeparator" w:id="0">
    <w:p w14:paraId="19E0DB14" w14:textId="77777777" w:rsidR="000D2748" w:rsidRDefault="000D2748" w:rsidP="00DC0620">
      <w:r>
        <w:continuationSeparator/>
      </w:r>
    </w:p>
  </w:footnote>
  <w:footnote w:type="continuationNotice" w:id="1">
    <w:p w14:paraId="00BCB713" w14:textId="77777777" w:rsidR="000D2748" w:rsidRDefault="000D2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0A7F98"/>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CF88B18"/>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86FE36BA"/>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3F7CDD12"/>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814A6A7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6"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7"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11" w15:restartNumberingAfterBreak="0">
    <w:nsid w:val="2C766979"/>
    <w:multiLevelType w:val="hybridMultilevel"/>
    <w:tmpl w:val="1556D8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3649FF"/>
    <w:multiLevelType w:val="hybridMultilevel"/>
    <w:tmpl w:val="2514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F57760"/>
    <w:multiLevelType w:val="hybridMultilevel"/>
    <w:tmpl w:val="BE1CDA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227B06"/>
    <w:multiLevelType w:val="hybridMultilevel"/>
    <w:tmpl w:val="4F5A82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8915CA"/>
    <w:multiLevelType w:val="hybridMultilevel"/>
    <w:tmpl w:val="176AC73E"/>
    <w:lvl w:ilvl="0" w:tplc="22AA26A0">
      <w:start w:val="1"/>
      <w:numFmt w:val="bullet"/>
      <w:pStyle w:val="BulletedTex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5"/>
  </w:num>
  <w:num w:numId="4">
    <w:abstractNumId w:val="6"/>
  </w:num>
  <w:num w:numId="5">
    <w:abstractNumId w:val="5"/>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17"/>
  </w:num>
  <w:num w:numId="10">
    <w:abstractNumId w:val="10"/>
  </w:num>
  <w:num w:numId="11">
    <w:abstractNumId w:val="13"/>
  </w:num>
  <w:num w:numId="12">
    <w:abstractNumId w:val="19"/>
  </w:num>
  <w:num w:numId="13">
    <w:abstractNumId w:val="18"/>
  </w:num>
  <w:num w:numId="14">
    <w:abstractNumId w:val="11"/>
  </w:num>
  <w:num w:numId="15">
    <w:abstractNumId w:val="16"/>
  </w:num>
  <w:num w:numId="16">
    <w:abstractNumId w:val="4"/>
  </w:num>
  <w:num w:numId="17">
    <w:abstractNumId w:val="3"/>
  </w:num>
  <w:num w:numId="18">
    <w:abstractNumId w:val="2"/>
  </w:num>
  <w:num w:numId="19">
    <w:abstractNumId w:val="1"/>
  </w:num>
  <w:num w:numId="20">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CC3"/>
    <w:rsid w:val="00001FD6"/>
    <w:rsid w:val="00002484"/>
    <w:rsid w:val="000025BE"/>
    <w:rsid w:val="000025FA"/>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CF"/>
    <w:rsid w:val="00023C4D"/>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26F7"/>
    <w:rsid w:val="00043BF9"/>
    <w:rsid w:val="0004603B"/>
    <w:rsid w:val="000460DD"/>
    <w:rsid w:val="00046711"/>
    <w:rsid w:val="00047272"/>
    <w:rsid w:val="00051E4B"/>
    <w:rsid w:val="00053289"/>
    <w:rsid w:val="000536AD"/>
    <w:rsid w:val="00053A15"/>
    <w:rsid w:val="000545E2"/>
    <w:rsid w:val="000549FA"/>
    <w:rsid w:val="00055CAD"/>
    <w:rsid w:val="00055CE8"/>
    <w:rsid w:val="0005757F"/>
    <w:rsid w:val="000575A2"/>
    <w:rsid w:val="0006044E"/>
    <w:rsid w:val="00060751"/>
    <w:rsid w:val="00061182"/>
    <w:rsid w:val="00061D65"/>
    <w:rsid w:val="00062562"/>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B73"/>
    <w:rsid w:val="00075F18"/>
    <w:rsid w:val="0007628E"/>
    <w:rsid w:val="000770DB"/>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14D1"/>
    <w:rsid w:val="000A236D"/>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7E31"/>
    <w:rsid w:val="000D03CA"/>
    <w:rsid w:val="000D0F2A"/>
    <w:rsid w:val="000D24FF"/>
    <w:rsid w:val="000D2748"/>
    <w:rsid w:val="000D27B4"/>
    <w:rsid w:val="000D33C3"/>
    <w:rsid w:val="000D3991"/>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A1B"/>
    <w:rsid w:val="00102D26"/>
    <w:rsid w:val="00102D32"/>
    <w:rsid w:val="001030D1"/>
    <w:rsid w:val="00103124"/>
    <w:rsid w:val="001052E3"/>
    <w:rsid w:val="00105B26"/>
    <w:rsid w:val="00105EE2"/>
    <w:rsid w:val="0010703D"/>
    <w:rsid w:val="001075DD"/>
    <w:rsid w:val="00111033"/>
    <w:rsid w:val="00111AD4"/>
    <w:rsid w:val="001121FE"/>
    <w:rsid w:val="00114124"/>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D58"/>
    <w:rsid w:val="001330EA"/>
    <w:rsid w:val="0013352D"/>
    <w:rsid w:val="00133977"/>
    <w:rsid w:val="001349F6"/>
    <w:rsid w:val="00134C65"/>
    <w:rsid w:val="00135F33"/>
    <w:rsid w:val="00136FF1"/>
    <w:rsid w:val="0013710D"/>
    <w:rsid w:val="00137573"/>
    <w:rsid w:val="00137D2E"/>
    <w:rsid w:val="001400A0"/>
    <w:rsid w:val="001400F9"/>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3338"/>
    <w:rsid w:val="00174869"/>
    <w:rsid w:val="00174A72"/>
    <w:rsid w:val="001754F1"/>
    <w:rsid w:val="0017570F"/>
    <w:rsid w:val="00177F63"/>
    <w:rsid w:val="00180389"/>
    <w:rsid w:val="00180B6B"/>
    <w:rsid w:val="00181743"/>
    <w:rsid w:val="00181A5D"/>
    <w:rsid w:val="00181F24"/>
    <w:rsid w:val="0018208C"/>
    <w:rsid w:val="001838A6"/>
    <w:rsid w:val="00183BDD"/>
    <w:rsid w:val="00184020"/>
    <w:rsid w:val="0018536C"/>
    <w:rsid w:val="00187468"/>
    <w:rsid w:val="001878C1"/>
    <w:rsid w:val="00190587"/>
    <w:rsid w:val="001917D3"/>
    <w:rsid w:val="001921FF"/>
    <w:rsid w:val="00192A0D"/>
    <w:rsid w:val="00195723"/>
    <w:rsid w:val="00195A47"/>
    <w:rsid w:val="00196880"/>
    <w:rsid w:val="00196ACE"/>
    <w:rsid w:val="00196AE6"/>
    <w:rsid w:val="00196EF5"/>
    <w:rsid w:val="00197E0A"/>
    <w:rsid w:val="001A09CA"/>
    <w:rsid w:val="001A128A"/>
    <w:rsid w:val="001A250C"/>
    <w:rsid w:val="001A2E50"/>
    <w:rsid w:val="001A3688"/>
    <w:rsid w:val="001A375F"/>
    <w:rsid w:val="001A40D2"/>
    <w:rsid w:val="001A476E"/>
    <w:rsid w:val="001A4C5A"/>
    <w:rsid w:val="001A5BD0"/>
    <w:rsid w:val="001A7986"/>
    <w:rsid w:val="001A7C32"/>
    <w:rsid w:val="001B1492"/>
    <w:rsid w:val="001B1582"/>
    <w:rsid w:val="001B1BCC"/>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430"/>
    <w:rsid w:val="001D1D0D"/>
    <w:rsid w:val="001D2080"/>
    <w:rsid w:val="001D2722"/>
    <w:rsid w:val="001D4D39"/>
    <w:rsid w:val="001D4D74"/>
    <w:rsid w:val="001D51F3"/>
    <w:rsid w:val="001D6D4C"/>
    <w:rsid w:val="001E0CE8"/>
    <w:rsid w:val="001E0DC8"/>
    <w:rsid w:val="001E1255"/>
    <w:rsid w:val="001E1C03"/>
    <w:rsid w:val="001E2167"/>
    <w:rsid w:val="001E255E"/>
    <w:rsid w:val="001E3525"/>
    <w:rsid w:val="001E4D80"/>
    <w:rsid w:val="001E4FCA"/>
    <w:rsid w:val="001E5B4F"/>
    <w:rsid w:val="001E749B"/>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238D"/>
    <w:rsid w:val="00203083"/>
    <w:rsid w:val="00203488"/>
    <w:rsid w:val="0020479C"/>
    <w:rsid w:val="00204BEF"/>
    <w:rsid w:val="002064D4"/>
    <w:rsid w:val="00210A2D"/>
    <w:rsid w:val="00210E64"/>
    <w:rsid w:val="0021156D"/>
    <w:rsid w:val="00212151"/>
    <w:rsid w:val="00212E2F"/>
    <w:rsid w:val="0021345D"/>
    <w:rsid w:val="00214560"/>
    <w:rsid w:val="002146F7"/>
    <w:rsid w:val="00215394"/>
    <w:rsid w:val="00220410"/>
    <w:rsid w:val="00220B73"/>
    <w:rsid w:val="00220EBF"/>
    <w:rsid w:val="0022122C"/>
    <w:rsid w:val="00222054"/>
    <w:rsid w:val="0022208E"/>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5F07"/>
    <w:rsid w:val="002375EE"/>
    <w:rsid w:val="0024027B"/>
    <w:rsid w:val="002404DC"/>
    <w:rsid w:val="00241ABA"/>
    <w:rsid w:val="00241D13"/>
    <w:rsid w:val="002426A6"/>
    <w:rsid w:val="00243E70"/>
    <w:rsid w:val="0024466F"/>
    <w:rsid w:val="00244AD7"/>
    <w:rsid w:val="00245226"/>
    <w:rsid w:val="00246BFA"/>
    <w:rsid w:val="00247A17"/>
    <w:rsid w:val="00250F9E"/>
    <w:rsid w:val="00250FC0"/>
    <w:rsid w:val="00252D68"/>
    <w:rsid w:val="00252E1A"/>
    <w:rsid w:val="00252F11"/>
    <w:rsid w:val="00253284"/>
    <w:rsid w:val="002539CE"/>
    <w:rsid w:val="0025494C"/>
    <w:rsid w:val="00255743"/>
    <w:rsid w:val="00255D85"/>
    <w:rsid w:val="0025644B"/>
    <w:rsid w:val="00257CAC"/>
    <w:rsid w:val="002621ED"/>
    <w:rsid w:val="00262CD6"/>
    <w:rsid w:val="00263AE5"/>
    <w:rsid w:val="002642B1"/>
    <w:rsid w:val="0026479F"/>
    <w:rsid w:val="002648F2"/>
    <w:rsid w:val="00264BCB"/>
    <w:rsid w:val="00267512"/>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6DA5"/>
    <w:rsid w:val="00287616"/>
    <w:rsid w:val="00287E6F"/>
    <w:rsid w:val="002916E0"/>
    <w:rsid w:val="002918D1"/>
    <w:rsid w:val="0029446D"/>
    <w:rsid w:val="002945C1"/>
    <w:rsid w:val="00294783"/>
    <w:rsid w:val="00295273"/>
    <w:rsid w:val="0029584E"/>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251A"/>
    <w:rsid w:val="002C35F5"/>
    <w:rsid w:val="002C36CE"/>
    <w:rsid w:val="002C55B7"/>
    <w:rsid w:val="002C5C37"/>
    <w:rsid w:val="002C5D2B"/>
    <w:rsid w:val="002C6B4E"/>
    <w:rsid w:val="002C72BB"/>
    <w:rsid w:val="002D090B"/>
    <w:rsid w:val="002D2C73"/>
    <w:rsid w:val="002D3070"/>
    <w:rsid w:val="002D3ADA"/>
    <w:rsid w:val="002D4361"/>
    <w:rsid w:val="002D5FD8"/>
    <w:rsid w:val="002D623F"/>
    <w:rsid w:val="002D721F"/>
    <w:rsid w:val="002E1654"/>
    <w:rsid w:val="002E2158"/>
    <w:rsid w:val="002E2C88"/>
    <w:rsid w:val="002E3266"/>
    <w:rsid w:val="002E41F1"/>
    <w:rsid w:val="002E4316"/>
    <w:rsid w:val="002E54E8"/>
    <w:rsid w:val="002E5794"/>
    <w:rsid w:val="002E60D6"/>
    <w:rsid w:val="002E6CCF"/>
    <w:rsid w:val="002E7AEC"/>
    <w:rsid w:val="002F1712"/>
    <w:rsid w:val="002F3032"/>
    <w:rsid w:val="002F35B5"/>
    <w:rsid w:val="002F3BE5"/>
    <w:rsid w:val="002F439C"/>
    <w:rsid w:val="002F4A16"/>
    <w:rsid w:val="002F52A5"/>
    <w:rsid w:val="002F70F1"/>
    <w:rsid w:val="002F7690"/>
    <w:rsid w:val="00300ED6"/>
    <w:rsid w:val="0030166C"/>
    <w:rsid w:val="0030190A"/>
    <w:rsid w:val="00301CC4"/>
    <w:rsid w:val="00301E79"/>
    <w:rsid w:val="0030340F"/>
    <w:rsid w:val="0030393F"/>
    <w:rsid w:val="003048F0"/>
    <w:rsid w:val="00305434"/>
    <w:rsid w:val="00306D11"/>
    <w:rsid w:val="003077FC"/>
    <w:rsid w:val="0031318E"/>
    <w:rsid w:val="00313595"/>
    <w:rsid w:val="00313949"/>
    <w:rsid w:val="003149DA"/>
    <w:rsid w:val="0031576E"/>
    <w:rsid w:val="00315B66"/>
    <w:rsid w:val="00315DEB"/>
    <w:rsid w:val="00316378"/>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5145"/>
    <w:rsid w:val="00325C66"/>
    <w:rsid w:val="0033071E"/>
    <w:rsid w:val="0033083E"/>
    <w:rsid w:val="00330AF8"/>
    <w:rsid w:val="003315D7"/>
    <w:rsid w:val="00331715"/>
    <w:rsid w:val="0033221F"/>
    <w:rsid w:val="00332BE7"/>
    <w:rsid w:val="00332CAA"/>
    <w:rsid w:val="003334FF"/>
    <w:rsid w:val="003338D3"/>
    <w:rsid w:val="003338DC"/>
    <w:rsid w:val="00334530"/>
    <w:rsid w:val="003352C3"/>
    <w:rsid w:val="0033556D"/>
    <w:rsid w:val="0033666A"/>
    <w:rsid w:val="00336F03"/>
    <w:rsid w:val="00337B6F"/>
    <w:rsid w:val="0034171F"/>
    <w:rsid w:val="00341CBD"/>
    <w:rsid w:val="0034366F"/>
    <w:rsid w:val="00344B32"/>
    <w:rsid w:val="00344BC0"/>
    <w:rsid w:val="00344E0F"/>
    <w:rsid w:val="00347C09"/>
    <w:rsid w:val="00350EFB"/>
    <w:rsid w:val="00351A32"/>
    <w:rsid w:val="00351C09"/>
    <w:rsid w:val="00352402"/>
    <w:rsid w:val="00352A73"/>
    <w:rsid w:val="003544EC"/>
    <w:rsid w:val="00354617"/>
    <w:rsid w:val="00356046"/>
    <w:rsid w:val="003560D6"/>
    <w:rsid w:val="00356339"/>
    <w:rsid w:val="00356BF2"/>
    <w:rsid w:val="00357A98"/>
    <w:rsid w:val="00360B01"/>
    <w:rsid w:val="003619A0"/>
    <w:rsid w:val="00361FF9"/>
    <w:rsid w:val="0036239E"/>
    <w:rsid w:val="00362CD9"/>
    <w:rsid w:val="00364C1E"/>
    <w:rsid w:val="00366072"/>
    <w:rsid w:val="00367457"/>
    <w:rsid w:val="00367A41"/>
    <w:rsid w:val="00370EB7"/>
    <w:rsid w:val="00371635"/>
    <w:rsid w:val="00371FF2"/>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4012"/>
    <w:rsid w:val="00384E9B"/>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3117"/>
    <w:rsid w:val="003B6406"/>
    <w:rsid w:val="003B7080"/>
    <w:rsid w:val="003B721D"/>
    <w:rsid w:val="003C05B8"/>
    <w:rsid w:val="003C103A"/>
    <w:rsid w:val="003C11A9"/>
    <w:rsid w:val="003C146F"/>
    <w:rsid w:val="003C1DD4"/>
    <w:rsid w:val="003C20CD"/>
    <w:rsid w:val="003C458D"/>
    <w:rsid w:val="003C6075"/>
    <w:rsid w:val="003C6B43"/>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5AF"/>
    <w:rsid w:val="003E0B66"/>
    <w:rsid w:val="003E0E02"/>
    <w:rsid w:val="003E1E62"/>
    <w:rsid w:val="003E2AD0"/>
    <w:rsid w:val="003E2B00"/>
    <w:rsid w:val="003E4CAC"/>
    <w:rsid w:val="003E51AA"/>
    <w:rsid w:val="003E6A4B"/>
    <w:rsid w:val="003E7041"/>
    <w:rsid w:val="003E70EA"/>
    <w:rsid w:val="003E7B37"/>
    <w:rsid w:val="003F01A0"/>
    <w:rsid w:val="003F0347"/>
    <w:rsid w:val="003F11CA"/>
    <w:rsid w:val="003F23A4"/>
    <w:rsid w:val="003F3106"/>
    <w:rsid w:val="003F3B5D"/>
    <w:rsid w:val="003F3E2F"/>
    <w:rsid w:val="003F4619"/>
    <w:rsid w:val="003F48CB"/>
    <w:rsid w:val="003F49ED"/>
    <w:rsid w:val="003F5B47"/>
    <w:rsid w:val="003F60A2"/>
    <w:rsid w:val="003F70B2"/>
    <w:rsid w:val="003F75B1"/>
    <w:rsid w:val="00400650"/>
    <w:rsid w:val="004013D5"/>
    <w:rsid w:val="00401B5F"/>
    <w:rsid w:val="00402001"/>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883"/>
    <w:rsid w:val="004112E6"/>
    <w:rsid w:val="004114EF"/>
    <w:rsid w:val="00411753"/>
    <w:rsid w:val="00411A1B"/>
    <w:rsid w:val="00411A1C"/>
    <w:rsid w:val="00412767"/>
    <w:rsid w:val="00412CBE"/>
    <w:rsid w:val="00412EC4"/>
    <w:rsid w:val="00413F3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60D7"/>
    <w:rsid w:val="0043654D"/>
    <w:rsid w:val="00437EE8"/>
    <w:rsid w:val="004406C9"/>
    <w:rsid w:val="004416CA"/>
    <w:rsid w:val="00441996"/>
    <w:rsid w:val="004426B0"/>
    <w:rsid w:val="0044274C"/>
    <w:rsid w:val="00442CA7"/>
    <w:rsid w:val="0044380D"/>
    <w:rsid w:val="00443F7A"/>
    <w:rsid w:val="004440B9"/>
    <w:rsid w:val="00444244"/>
    <w:rsid w:val="00444FFF"/>
    <w:rsid w:val="004460E2"/>
    <w:rsid w:val="00446D2D"/>
    <w:rsid w:val="00446EA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7BA9"/>
    <w:rsid w:val="00457E7D"/>
    <w:rsid w:val="0046163D"/>
    <w:rsid w:val="00461740"/>
    <w:rsid w:val="0046367A"/>
    <w:rsid w:val="00464B6B"/>
    <w:rsid w:val="00464C09"/>
    <w:rsid w:val="00464D12"/>
    <w:rsid w:val="004664FF"/>
    <w:rsid w:val="00467074"/>
    <w:rsid w:val="0046768E"/>
    <w:rsid w:val="00470164"/>
    <w:rsid w:val="004701FF"/>
    <w:rsid w:val="00472B1A"/>
    <w:rsid w:val="00472B93"/>
    <w:rsid w:val="004732A7"/>
    <w:rsid w:val="00473FD4"/>
    <w:rsid w:val="00474552"/>
    <w:rsid w:val="00474BFF"/>
    <w:rsid w:val="00475FF6"/>
    <w:rsid w:val="0047681A"/>
    <w:rsid w:val="00480C82"/>
    <w:rsid w:val="00480DF1"/>
    <w:rsid w:val="00481554"/>
    <w:rsid w:val="00482254"/>
    <w:rsid w:val="004823B7"/>
    <w:rsid w:val="00482D1F"/>
    <w:rsid w:val="004838DF"/>
    <w:rsid w:val="00483BFD"/>
    <w:rsid w:val="0048401D"/>
    <w:rsid w:val="00484B84"/>
    <w:rsid w:val="004863F9"/>
    <w:rsid w:val="00487837"/>
    <w:rsid w:val="0049126E"/>
    <w:rsid w:val="004912F4"/>
    <w:rsid w:val="00492717"/>
    <w:rsid w:val="004931AF"/>
    <w:rsid w:val="00493B83"/>
    <w:rsid w:val="00494514"/>
    <w:rsid w:val="00494539"/>
    <w:rsid w:val="00494873"/>
    <w:rsid w:val="004949AD"/>
    <w:rsid w:val="0049694A"/>
    <w:rsid w:val="00496B02"/>
    <w:rsid w:val="004A02A5"/>
    <w:rsid w:val="004A077A"/>
    <w:rsid w:val="004A1202"/>
    <w:rsid w:val="004A1CBA"/>
    <w:rsid w:val="004A216E"/>
    <w:rsid w:val="004A390D"/>
    <w:rsid w:val="004A47FF"/>
    <w:rsid w:val="004A513D"/>
    <w:rsid w:val="004A77F7"/>
    <w:rsid w:val="004B04C7"/>
    <w:rsid w:val="004B0DEA"/>
    <w:rsid w:val="004B2241"/>
    <w:rsid w:val="004B24DE"/>
    <w:rsid w:val="004B4838"/>
    <w:rsid w:val="004B59F0"/>
    <w:rsid w:val="004B5AFE"/>
    <w:rsid w:val="004B62F4"/>
    <w:rsid w:val="004B733F"/>
    <w:rsid w:val="004B7659"/>
    <w:rsid w:val="004B7D46"/>
    <w:rsid w:val="004C0F34"/>
    <w:rsid w:val="004C1222"/>
    <w:rsid w:val="004C1636"/>
    <w:rsid w:val="004C1799"/>
    <w:rsid w:val="004C38E4"/>
    <w:rsid w:val="004C4B74"/>
    <w:rsid w:val="004C4E78"/>
    <w:rsid w:val="004C57C0"/>
    <w:rsid w:val="004C7D50"/>
    <w:rsid w:val="004C7F33"/>
    <w:rsid w:val="004D075E"/>
    <w:rsid w:val="004D0842"/>
    <w:rsid w:val="004D0F11"/>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0817"/>
    <w:rsid w:val="004F40CB"/>
    <w:rsid w:val="004F502A"/>
    <w:rsid w:val="004F58E7"/>
    <w:rsid w:val="004F733D"/>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2EDA"/>
    <w:rsid w:val="00523104"/>
    <w:rsid w:val="00523460"/>
    <w:rsid w:val="005234FB"/>
    <w:rsid w:val="0052400D"/>
    <w:rsid w:val="00524387"/>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66FD"/>
    <w:rsid w:val="00536B8D"/>
    <w:rsid w:val="005372F2"/>
    <w:rsid w:val="00537341"/>
    <w:rsid w:val="00537484"/>
    <w:rsid w:val="005378CC"/>
    <w:rsid w:val="00540E22"/>
    <w:rsid w:val="00541662"/>
    <w:rsid w:val="00541A16"/>
    <w:rsid w:val="00541C9F"/>
    <w:rsid w:val="005422EB"/>
    <w:rsid w:val="00542AA5"/>
    <w:rsid w:val="00544015"/>
    <w:rsid w:val="00544506"/>
    <w:rsid w:val="00544E93"/>
    <w:rsid w:val="00546126"/>
    <w:rsid w:val="00550110"/>
    <w:rsid w:val="00550420"/>
    <w:rsid w:val="00551159"/>
    <w:rsid w:val="00551C6E"/>
    <w:rsid w:val="00552065"/>
    <w:rsid w:val="00552323"/>
    <w:rsid w:val="00553690"/>
    <w:rsid w:val="00554D5F"/>
    <w:rsid w:val="00554D7B"/>
    <w:rsid w:val="00556186"/>
    <w:rsid w:val="005567C7"/>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5A88"/>
    <w:rsid w:val="00585F83"/>
    <w:rsid w:val="005868E9"/>
    <w:rsid w:val="00586CA6"/>
    <w:rsid w:val="00586E46"/>
    <w:rsid w:val="00590105"/>
    <w:rsid w:val="005905D8"/>
    <w:rsid w:val="0059112D"/>
    <w:rsid w:val="00591F8B"/>
    <w:rsid w:val="00592560"/>
    <w:rsid w:val="00593D3E"/>
    <w:rsid w:val="005946BE"/>
    <w:rsid w:val="00594B40"/>
    <w:rsid w:val="0059565C"/>
    <w:rsid w:val="005962D6"/>
    <w:rsid w:val="0059655E"/>
    <w:rsid w:val="005A0B3D"/>
    <w:rsid w:val="005A1471"/>
    <w:rsid w:val="005A27E2"/>
    <w:rsid w:val="005A2952"/>
    <w:rsid w:val="005A54AF"/>
    <w:rsid w:val="005A54FF"/>
    <w:rsid w:val="005A580B"/>
    <w:rsid w:val="005A62C3"/>
    <w:rsid w:val="005A74C4"/>
    <w:rsid w:val="005B0F76"/>
    <w:rsid w:val="005B2194"/>
    <w:rsid w:val="005B2EF4"/>
    <w:rsid w:val="005B43C8"/>
    <w:rsid w:val="005B4C2B"/>
    <w:rsid w:val="005B507D"/>
    <w:rsid w:val="005B6598"/>
    <w:rsid w:val="005B6A17"/>
    <w:rsid w:val="005B74A1"/>
    <w:rsid w:val="005C00E1"/>
    <w:rsid w:val="005C12B6"/>
    <w:rsid w:val="005C1AA6"/>
    <w:rsid w:val="005C1AD4"/>
    <w:rsid w:val="005C1D14"/>
    <w:rsid w:val="005C1DF3"/>
    <w:rsid w:val="005C3C10"/>
    <w:rsid w:val="005C43C8"/>
    <w:rsid w:val="005C4A6C"/>
    <w:rsid w:val="005C592A"/>
    <w:rsid w:val="005C5D30"/>
    <w:rsid w:val="005C5DE5"/>
    <w:rsid w:val="005C6063"/>
    <w:rsid w:val="005C6B72"/>
    <w:rsid w:val="005C71DA"/>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73"/>
    <w:rsid w:val="005E5B92"/>
    <w:rsid w:val="005E6BCB"/>
    <w:rsid w:val="005E70DD"/>
    <w:rsid w:val="005E7851"/>
    <w:rsid w:val="005E7BBA"/>
    <w:rsid w:val="005F0CA6"/>
    <w:rsid w:val="005F1042"/>
    <w:rsid w:val="005F14D7"/>
    <w:rsid w:val="005F19BB"/>
    <w:rsid w:val="005F1A01"/>
    <w:rsid w:val="005F5020"/>
    <w:rsid w:val="005F5101"/>
    <w:rsid w:val="005F5809"/>
    <w:rsid w:val="005F680F"/>
    <w:rsid w:val="005F6B70"/>
    <w:rsid w:val="005F6EDC"/>
    <w:rsid w:val="005F7189"/>
    <w:rsid w:val="005F719A"/>
    <w:rsid w:val="006006CB"/>
    <w:rsid w:val="00601B7E"/>
    <w:rsid w:val="00601FE6"/>
    <w:rsid w:val="00602DE1"/>
    <w:rsid w:val="00604645"/>
    <w:rsid w:val="006047CA"/>
    <w:rsid w:val="00604EA6"/>
    <w:rsid w:val="0060520D"/>
    <w:rsid w:val="00605F1C"/>
    <w:rsid w:val="006060C7"/>
    <w:rsid w:val="00606280"/>
    <w:rsid w:val="006067F5"/>
    <w:rsid w:val="0060693F"/>
    <w:rsid w:val="00606AEE"/>
    <w:rsid w:val="00607670"/>
    <w:rsid w:val="00612A9E"/>
    <w:rsid w:val="00613BD1"/>
    <w:rsid w:val="00613C6A"/>
    <w:rsid w:val="00613F5F"/>
    <w:rsid w:val="00614A06"/>
    <w:rsid w:val="0061594A"/>
    <w:rsid w:val="00616BB1"/>
    <w:rsid w:val="00617373"/>
    <w:rsid w:val="0062006A"/>
    <w:rsid w:val="00621773"/>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86D"/>
    <w:rsid w:val="00636354"/>
    <w:rsid w:val="0063710C"/>
    <w:rsid w:val="00640439"/>
    <w:rsid w:val="006419FF"/>
    <w:rsid w:val="00641C37"/>
    <w:rsid w:val="00642599"/>
    <w:rsid w:val="00642631"/>
    <w:rsid w:val="00642D5D"/>
    <w:rsid w:val="00642F4A"/>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FE9"/>
    <w:rsid w:val="00670808"/>
    <w:rsid w:val="00671588"/>
    <w:rsid w:val="00673019"/>
    <w:rsid w:val="006741CD"/>
    <w:rsid w:val="006746C5"/>
    <w:rsid w:val="00674943"/>
    <w:rsid w:val="0067624C"/>
    <w:rsid w:val="006778DE"/>
    <w:rsid w:val="006779AA"/>
    <w:rsid w:val="00680EEC"/>
    <w:rsid w:val="00682247"/>
    <w:rsid w:val="00682B6A"/>
    <w:rsid w:val="0068427C"/>
    <w:rsid w:val="00685A13"/>
    <w:rsid w:val="006863A3"/>
    <w:rsid w:val="006879DA"/>
    <w:rsid w:val="00687C18"/>
    <w:rsid w:val="0069025D"/>
    <w:rsid w:val="006905D3"/>
    <w:rsid w:val="00690C71"/>
    <w:rsid w:val="00691371"/>
    <w:rsid w:val="00691C04"/>
    <w:rsid w:val="00693B50"/>
    <w:rsid w:val="00693BCB"/>
    <w:rsid w:val="00694EAB"/>
    <w:rsid w:val="00696293"/>
    <w:rsid w:val="006967F9"/>
    <w:rsid w:val="00696A91"/>
    <w:rsid w:val="00697694"/>
    <w:rsid w:val="00697DD5"/>
    <w:rsid w:val="006A0263"/>
    <w:rsid w:val="006A0C70"/>
    <w:rsid w:val="006A1B51"/>
    <w:rsid w:val="006A20E0"/>
    <w:rsid w:val="006A24C8"/>
    <w:rsid w:val="006A5277"/>
    <w:rsid w:val="006A657F"/>
    <w:rsid w:val="006A69C1"/>
    <w:rsid w:val="006B1FCC"/>
    <w:rsid w:val="006B2258"/>
    <w:rsid w:val="006B2340"/>
    <w:rsid w:val="006B2C0C"/>
    <w:rsid w:val="006B327A"/>
    <w:rsid w:val="006B3288"/>
    <w:rsid w:val="006B6594"/>
    <w:rsid w:val="006C163F"/>
    <w:rsid w:val="006C305C"/>
    <w:rsid w:val="006C3159"/>
    <w:rsid w:val="006C33D4"/>
    <w:rsid w:val="006C3F7D"/>
    <w:rsid w:val="006D09D3"/>
    <w:rsid w:val="006D128F"/>
    <w:rsid w:val="006D13DC"/>
    <w:rsid w:val="006D1AAE"/>
    <w:rsid w:val="006D29C8"/>
    <w:rsid w:val="006D7F28"/>
    <w:rsid w:val="006E269E"/>
    <w:rsid w:val="006E477B"/>
    <w:rsid w:val="006E4F5F"/>
    <w:rsid w:val="006E5EDC"/>
    <w:rsid w:val="006E6681"/>
    <w:rsid w:val="006E6722"/>
    <w:rsid w:val="006E6E0B"/>
    <w:rsid w:val="006E7272"/>
    <w:rsid w:val="006E72FA"/>
    <w:rsid w:val="006E75CD"/>
    <w:rsid w:val="006E7B77"/>
    <w:rsid w:val="006E7D19"/>
    <w:rsid w:val="006F09CF"/>
    <w:rsid w:val="006F2F38"/>
    <w:rsid w:val="006F3B38"/>
    <w:rsid w:val="006F44C1"/>
    <w:rsid w:val="006F50FD"/>
    <w:rsid w:val="006F6D34"/>
    <w:rsid w:val="006F7045"/>
    <w:rsid w:val="006F7150"/>
    <w:rsid w:val="00700E10"/>
    <w:rsid w:val="00703762"/>
    <w:rsid w:val="007049A0"/>
    <w:rsid w:val="007049CB"/>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38B1"/>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459F"/>
    <w:rsid w:val="00744779"/>
    <w:rsid w:val="007454E2"/>
    <w:rsid w:val="00747EE3"/>
    <w:rsid w:val="0075013C"/>
    <w:rsid w:val="007508A6"/>
    <w:rsid w:val="0075170E"/>
    <w:rsid w:val="00752BBA"/>
    <w:rsid w:val="0075323C"/>
    <w:rsid w:val="00753955"/>
    <w:rsid w:val="007544E0"/>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DE5"/>
    <w:rsid w:val="00771E33"/>
    <w:rsid w:val="00772D07"/>
    <w:rsid w:val="00773654"/>
    <w:rsid w:val="0077390D"/>
    <w:rsid w:val="007745C7"/>
    <w:rsid w:val="007756AA"/>
    <w:rsid w:val="007757E9"/>
    <w:rsid w:val="00776CD2"/>
    <w:rsid w:val="00777651"/>
    <w:rsid w:val="00777AAC"/>
    <w:rsid w:val="00780515"/>
    <w:rsid w:val="007818B1"/>
    <w:rsid w:val="007819A8"/>
    <w:rsid w:val="00781A5A"/>
    <w:rsid w:val="0078311A"/>
    <w:rsid w:val="00783CD3"/>
    <w:rsid w:val="007843D2"/>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8A0"/>
    <w:rsid w:val="007A02E1"/>
    <w:rsid w:val="007A078B"/>
    <w:rsid w:val="007A0C91"/>
    <w:rsid w:val="007A10BF"/>
    <w:rsid w:val="007A1684"/>
    <w:rsid w:val="007A22EA"/>
    <w:rsid w:val="007A2463"/>
    <w:rsid w:val="007A3524"/>
    <w:rsid w:val="007A38C5"/>
    <w:rsid w:val="007A38FA"/>
    <w:rsid w:val="007A3CFD"/>
    <w:rsid w:val="007A3E99"/>
    <w:rsid w:val="007A52A4"/>
    <w:rsid w:val="007A643E"/>
    <w:rsid w:val="007A6CF7"/>
    <w:rsid w:val="007A7766"/>
    <w:rsid w:val="007A7776"/>
    <w:rsid w:val="007B0C6F"/>
    <w:rsid w:val="007B1937"/>
    <w:rsid w:val="007B1B74"/>
    <w:rsid w:val="007B205F"/>
    <w:rsid w:val="007B2B00"/>
    <w:rsid w:val="007B392E"/>
    <w:rsid w:val="007B3ED5"/>
    <w:rsid w:val="007B4277"/>
    <w:rsid w:val="007B468D"/>
    <w:rsid w:val="007B62A9"/>
    <w:rsid w:val="007B65CD"/>
    <w:rsid w:val="007B73AC"/>
    <w:rsid w:val="007B7AC6"/>
    <w:rsid w:val="007C0527"/>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06A"/>
    <w:rsid w:val="007D3118"/>
    <w:rsid w:val="007D32DD"/>
    <w:rsid w:val="007D4D20"/>
    <w:rsid w:val="007D57D6"/>
    <w:rsid w:val="007D633E"/>
    <w:rsid w:val="007D6572"/>
    <w:rsid w:val="007D7801"/>
    <w:rsid w:val="007E0678"/>
    <w:rsid w:val="007E1113"/>
    <w:rsid w:val="007E114F"/>
    <w:rsid w:val="007E22D2"/>
    <w:rsid w:val="007E236C"/>
    <w:rsid w:val="007E2800"/>
    <w:rsid w:val="007E3464"/>
    <w:rsid w:val="007E3904"/>
    <w:rsid w:val="007E497A"/>
    <w:rsid w:val="007E540B"/>
    <w:rsid w:val="007E562B"/>
    <w:rsid w:val="007E6312"/>
    <w:rsid w:val="007E6920"/>
    <w:rsid w:val="007E6AC6"/>
    <w:rsid w:val="007E75D4"/>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0CE"/>
    <w:rsid w:val="008131CD"/>
    <w:rsid w:val="00813731"/>
    <w:rsid w:val="00814CA1"/>
    <w:rsid w:val="00815553"/>
    <w:rsid w:val="00815C70"/>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B3C"/>
    <w:rsid w:val="00834053"/>
    <w:rsid w:val="008347B3"/>
    <w:rsid w:val="0083485E"/>
    <w:rsid w:val="00836034"/>
    <w:rsid w:val="008377B8"/>
    <w:rsid w:val="008378A3"/>
    <w:rsid w:val="00837B36"/>
    <w:rsid w:val="00837D3B"/>
    <w:rsid w:val="00840749"/>
    <w:rsid w:val="00840D5B"/>
    <w:rsid w:val="0084120D"/>
    <w:rsid w:val="00842594"/>
    <w:rsid w:val="00844391"/>
    <w:rsid w:val="00844871"/>
    <w:rsid w:val="00844A0B"/>
    <w:rsid w:val="00844BD9"/>
    <w:rsid w:val="00846194"/>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B1C"/>
    <w:rsid w:val="0087046A"/>
    <w:rsid w:val="008718EA"/>
    <w:rsid w:val="0087190F"/>
    <w:rsid w:val="00871D73"/>
    <w:rsid w:val="008721C2"/>
    <w:rsid w:val="0087272A"/>
    <w:rsid w:val="0087286A"/>
    <w:rsid w:val="00873DC5"/>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71B"/>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5198"/>
    <w:rsid w:val="008B5EDA"/>
    <w:rsid w:val="008B774E"/>
    <w:rsid w:val="008C178E"/>
    <w:rsid w:val="008C3159"/>
    <w:rsid w:val="008C35A1"/>
    <w:rsid w:val="008C4394"/>
    <w:rsid w:val="008C457B"/>
    <w:rsid w:val="008C464D"/>
    <w:rsid w:val="008C4946"/>
    <w:rsid w:val="008C57A4"/>
    <w:rsid w:val="008C5C53"/>
    <w:rsid w:val="008C60B6"/>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E04C7"/>
    <w:rsid w:val="008E0D1C"/>
    <w:rsid w:val="008E2D57"/>
    <w:rsid w:val="008E32D5"/>
    <w:rsid w:val="008E4412"/>
    <w:rsid w:val="008E5514"/>
    <w:rsid w:val="008E5E16"/>
    <w:rsid w:val="008E60C5"/>
    <w:rsid w:val="008E6700"/>
    <w:rsid w:val="008E7C6F"/>
    <w:rsid w:val="008F5963"/>
    <w:rsid w:val="008F5DD9"/>
    <w:rsid w:val="008F61F6"/>
    <w:rsid w:val="008F6524"/>
    <w:rsid w:val="008F75C4"/>
    <w:rsid w:val="008F7FBF"/>
    <w:rsid w:val="009016FD"/>
    <w:rsid w:val="00903745"/>
    <w:rsid w:val="00904519"/>
    <w:rsid w:val="0090490E"/>
    <w:rsid w:val="00905630"/>
    <w:rsid w:val="00905D5D"/>
    <w:rsid w:val="00906F28"/>
    <w:rsid w:val="00907B08"/>
    <w:rsid w:val="0091022C"/>
    <w:rsid w:val="00910D39"/>
    <w:rsid w:val="0091238B"/>
    <w:rsid w:val="0091289F"/>
    <w:rsid w:val="00912DA8"/>
    <w:rsid w:val="00913395"/>
    <w:rsid w:val="00913F2C"/>
    <w:rsid w:val="00914418"/>
    <w:rsid w:val="00915E59"/>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4001E"/>
    <w:rsid w:val="00940045"/>
    <w:rsid w:val="0094072C"/>
    <w:rsid w:val="009408D3"/>
    <w:rsid w:val="009408F8"/>
    <w:rsid w:val="00942098"/>
    <w:rsid w:val="0094212A"/>
    <w:rsid w:val="00942B4C"/>
    <w:rsid w:val="00943F56"/>
    <w:rsid w:val="009449B6"/>
    <w:rsid w:val="00944B06"/>
    <w:rsid w:val="0095097B"/>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ECC"/>
    <w:rsid w:val="0097383A"/>
    <w:rsid w:val="00974936"/>
    <w:rsid w:val="00975290"/>
    <w:rsid w:val="009763D0"/>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B15"/>
    <w:rsid w:val="00990EFF"/>
    <w:rsid w:val="009927DA"/>
    <w:rsid w:val="00994320"/>
    <w:rsid w:val="00994D79"/>
    <w:rsid w:val="009A0064"/>
    <w:rsid w:val="009A0738"/>
    <w:rsid w:val="009A0E27"/>
    <w:rsid w:val="009A1419"/>
    <w:rsid w:val="009A14C4"/>
    <w:rsid w:val="009A2B68"/>
    <w:rsid w:val="009A368E"/>
    <w:rsid w:val="009A3A53"/>
    <w:rsid w:val="009A3B6F"/>
    <w:rsid w:val="009A3CEF"/>
    <w:rsid w:val="009A45C8"/>
    <w:rsid w:val="009A6145"/>
    <w:rsid w:val="009A7DC9"/>
    <w:rsid w:val="009B36CD"/>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7451"/>
    <w:rsid w:val="009E069A"/>
    <w:rsid w:val="009E0AFF"/>
    <w:rsid w:val="009E1BA0"/>
    <w:rsid w:val="009E2B77"/>
    <w:rsid w:val="009E3BB4"/>
    <w:rsid w:val="009E4457"/>
    <w:rsid w:val="009E45D0"/>
    <w:rsid w:val="009E4689"/>
    <w:rsid w:val="009E4CA0"/>
    <w:rsid w:val="009E4D21"/>
    <w:rsid w:val="009E5906"/>
    <w:rsid w:val="009E610F"/>
    <w:rsid w:val="009E6375"/>
    <w:rsid w:val="009E7206"/>
    <w:rsid w:val="009F1542"/>
    <w:rsid w:val="009F1F46"/>
    <w:rsid w:val="009F1F8A"/>
    <w:rsid w:val="009F267C"/>
    <w:rsid w:val="009F2AB4"/>
    <w:rsid w:val="009F2D06"/>
    <w:rsid w:val="009F39E3"/>
    <w:rsid w:val="009F3D24"/>
    <w:rsid w:val="009F4DA3"/>
    <w:rsid w:val="009F5819"/>
    <w:rsid w:val="009F6C40"/>
    <w:rsid w:val="009F72DC"/>
    <w:rsid w:val="009F7AC2"/>
    <w:rsid w:val="00A0018C"/>
    <w:rsid w:val="00A00964"/>
    <w:rsid w:val="00A00FE4"/>
    <w:rsid w:val="00A021A9"/>
    <w:rsid w:val="00A03A76"/>
    <w:rsid w:val="00A03CB0"/>
    <w:rsid w:val="00A03DA1"/>
    <w:rsid w:val="00A043BF"/>
    <w:rsid w:val="00A04B06"/>
    <w:rsid w:val="00A04C3C"/>
    <w:rsid w:val="00A051B2"/>
    <w:rsid w:val="00A06656"/>
    <w:rsid w:val="00A105C7"/>
    <w:rsid w:val="00A12E61"/>
    <w:rsid w:val="00A13C4D"/>
    <w:rsid w:val="00A14772"/>
    <w:rsid w:val="00A152F2"/>
    <w:rsid w:val="00A16554"/>
    <w:rsid w:val="00A172CC"/>
    <w:rsid w:val="00A173E3"/>
    <w:rsid w:val="00A20041"/>
    <w:rsid w:val="00A20AFF"/>
    <w:rsid w:val="00A20F28"/>
    <w:rsid w:val="00A22DEB"/>
    <w:rsid w:val="00A230DD"/>
    <w:rsid w:val="00A231C1"/>
    <w:rsid w:val="00A2322F"/>
    <w:rsid w:val="00A24095"/>
    <w:rsid w:val="00A242C9"/>
    <w:rsid w:val="00A2539A"/>
    <w:rsid w:val="00A25611"/>
    <w:rsid w:val="00A26787"/>
    <w:rsid w:val="00A268BA"/>
    <w:rsid w:val="00A27C06"/>
    <w:rsid w:val="00A30F36"/>
    <w:rsid w:val="00A317AE"/>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612F3"/>
    <w:rsid w:val="00A619CC"/>
    <w:rsid w:val="00A6242A"/>
    <w:rsid w:val="00A62702"/>
    <w:rsid w:val="00A62D6E"/>
    <w:rsid w:val="00A62DC8"/>
    <w:rsid w:val="00A63C43"/>
    <w:rsid w:val="00A640A5"/>
    <w:rsid w:val="00A648C4"/>
    <w:rsid w:val="00A65009"/>
    <w:rsid w:val="00A67A43"/>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CFC"/>
    <w:rsid w:val="00A8702E"/>
    <w:rsid w:val="00A872DB"/>
    <w:rsid w:val="00A87F42"/>
    <w:rsid w:val="00A909F8"/>
    <w:rsid w:val="00A90DA3"/>
    <w:rsid w:val="00A9169A"/>
    <w:rsid w:val="00A933FD"/>
    <w:rsid w:val="00A941F0"/>
    <w:rsid w:val="00A946CF"/>
    <w:rsid w:val="00A955F7"/>
    <w:rsid w:val="00A95FFF"/>
    <w:rsid w:val="00A962AF"/>
    <w:rsid w:val="00A96DA1"/>
    <w:rsid w:val="00AA0163"/>
    <w:rsid w:val="00AA1157"/>
    <w:rsid w:val="00AA1A1D"/>
    <w:rsid w:val="00AA277E"/>
    <w:rsid w:val="00AA3064"/>
    <w:rsid w:val="00AA3268"/>
    <w:rsid w:val="00AA39AF"/>
    <w:rsid w:val="00AA5693"/>
    <w:rsid w:val="00AA5D7F"/>
    <w:rsid w:val="00AA68DD"/>
    <w:rsid w:val="00AB0A31"/>
    <w:rsid w:val="00AB0D22"/>
    <w:rsid w:val="00AB0EEF"/>
    <w:rsid w:val="00AB0FA2"/>
    <w:rsid w:val="00AB105C"/>
    <w:rsid w:val="00AB162F"/>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73B9"/>
    <w:rsid w:val="00AC7A6E"/>
    <w:rsid w:val="00AD0964"/>
    <w:rsid w:val="00AD1962"/>
    <w:rsid w:val="00AD1C7F"/>
    <w:rsid w:val="00AD2FC2"/>
    <w:rsid w:val="00AD4029"/>
    <w:rsid w:val="00AD419F"/>
    <w:rsid w:val="00AD492E"/>
    <w:rsid w:val="00AD4E29"/>
    <w:rsid w:val="00AD4EBD"/>
    <w:rsid w:val="00AD6AA6"/>
    <w:rsid w:val="00AD73DA"/>
    <w:rsid w:val="00AD7D0C"/>
    <w:rsid w:val="00AE0884"/>
    <w:rsid w:val="00AE10F7"/>
    <w:rsid w:val="00AE1C6B"/>
    <w:rsid w:val="00AE2022"/>
    <w:rsid w:val="00AE2461"/>
    <w:rsid w:val="00AE3984"/>
    <w:rsid w:val="00AE40DA"/>
    <w:rsid w:val="00AE41CF"/>
    <w:rsid w:val="00AE4A55"/>
    <w:rsid w:val="00AE5EA6"/>
    <w:rsid w:val="00AE6077"/>
    <w:rsid w:val="00AE6BFF"/>
    <w:rsid w:val="00AE73E7"/>
    <w:rsid w:val="00AE790E"/>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7543"/>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27E80"/>
    <w:rsid w:val="00B31080"/>
    <w:rsid w:val="00B33421"/>
    <w:rsid w:val="00B345C9"/>
    <w:rsid w:val="00B34B15"/>
    <w:rsid w:val="00B35222"/>
    <w:rsid w:val="00B3528A"/>
    <w:rsid w:val="00B35C4E"/>
    <w:rsid w:val="00B362F6"/>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55DB"/>
    <w:rsid w:val="00B56CAC"/>
    <w:rsid w:val="00B5762A"/>
    <w:rsid w:val="00B60F54"/>
    <w:rsid w:val="00B61626"/>
    <w:rsid w:val="00B618FD"/>
    <w:rsid w:val="00B61D75"/>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650D"/>
    <w:rsid w:val="00B879C9"/>
    <w:rsid w:val="00B90C0B"/>
    <w:rsid w:val="00B92B08"/>
    <w:rsid w:val="00B9361F"/>
    <w:rsid w:val="00B9380A"/>
    <w:rsid w:val="00B94CE8"/>
    <w:rsid w:val="00B94FE4"/>
    <w:rsid w:val="00B954CC"/>
    <w:rsid w:val="00B96302"/>
    <w:rsid w:val="00B96AA0"/>
    <w:rsid w:val="00BA0231"/>
    <w:rsid w:val="00BA073B"/>
    <w:rsid w:val="00BA09FB"/>
    <w:rsid w:val="00BA0E67"/>
    <w:rsid w:val="00BA1C17"/>
    <w:rsid w:val="00BA23AF"/>
    <w:rsid w:val="00BA27D6"/>
    <w:rsid w:val="00BA322E"/>
    <w:rsid w:val="00BA4AB3"/>
    <w:rsid w:val="00BA6CF4"/>
    <w:rsid w:val="00BA6EC7"/>
    <w:rsid w:val="00BA720C"/>
    <w:rsid w:val="00BA728B"/>
    <w:rsid w:val="00BA76A8"/>
    <w:rsid w:val="00BA776F"/>
    <w:rsid w:val="00BB0185"/>
    <w:rsid w:val="00BB05BF"/>
    <w:rsid w:val="00BB096E"/>
    <w:rsid w:val="00BB19E9"/>
    <w:rsid w:val="00BB5278"/>
    <w:rsid w:val="00BB5B5A"/>
    <w:rsid w:val="00BB6AD1"/>
    <w:rsid w:val="00BB762B"/>
    <w:rsid w:val="00BB784B"/>
    <w:rsid w:val="00BC1117"/>
    <w:rsid w:val="00BC177C"/>
    <w:rsid w:val="00BC17F5"/>
    <w:rsid w:val="00BC2D3D"/>
    <w:rsid w:val="00BC4430"/>
    <w:rsid w:val="00BC51EB"/>
    <w:rsid w:val="00BC5D3B"/>
    <w:rsid w:val="00BC62C6"/>
    <w:rsid w:val="00BC7324"/>
    <w:rsid w:val="00BD04E8"/>
    <w:rsid w:val="00BD05E8"/>
    <w:rsid w:val="00BD230C"/>
    <w:rsid w:val="00BD277D"/>
    <w:rsid w:val="00BD285E"/>
    <w:rsid w:val="00BD3CFB"/>
    <w:rsid w:val="00BD3F97"/>
    <w:rsid w:val="00BD6202"/>
    <w:rsid w:val="00BD706B"/>
    <w:rsid w:val="00BE08DA"/>
    <w:rsid w:val="00BE173B"/>
    <w:rsid w:val="00BE25CB"/>
    <w:rsid w:val="00BE2948"/>
    <w:rsid w:val="00BE2B42"/>
    <w:rsid w:val="00BE5BBB"/>
    <w:rsid w:val="00BE5F99"/>
    <w:rsid w:val="00BE5FF6"/>
    <w:rsid w:val="00BE6A7A"/>
    <w:rsid w:val="00BE7289"/>
    <w:rsid w:val="00BE77FD"/>
    <w:rsid w:val="00BE7D1C"/>
    <w:rsid w:val="00BE7F94"/>
    <w:rsid w:val="00BE7FC5"/>
    <w:rsid w:val="00BF04A7"/>
    <w:rsid w:val="00BF04D4"/>
    <w:rsid w:val="00BF160C"/>
    <w:rsid w:val="00BF1B2E"/>
    <w:rsid w:val="00BF2E55"/>
    <w:rsid w:val="00BF323A"/>
    <w:rsid w:val="00BF35EF"/>
    <w:rsid w:val="00BF3ECA"/>
    <w:rsid w:val="00BF4310"/>
    <w:rsid w:val="00BF4518"/>
    <w:rsid w:val="00BF45B1"/>
    <w:rsid w:val="00BF6AFC"/>
    <w:rsid w:val="00BF6C5C"/>
    <w:rsid w:val="00BF6C7C"/>
    <w:rsid w:val="00C01A9D"/>
    <w:rsid w:val="00C02AC6"/>
    <w:rsid w:val="00C0369C"/>
    <w:rsid w:val="00C0385B"/>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207A1"/>
    <w:rsid w:val="00C21732"/>
    <w:rsid w:val="00C225B4"/>
    <w:rsid w:val="00C226E1"/>
    <w:rsid w:val="00C22D9E"/>
    <w:rsid w:val="00C22FCE"/>
    <w:rsid w:val="00C22FD7"/>
    <w:rsid w:val="00C23558"/>
    <w:rsid w:val="00C23630"/>
    <w:rsid w:val="00C237FD"/>
    <w:rsid w:val="00C23CF6"/>
    <w:rsid w:val="00C24566"/>
    <w:rsid w:val="00C245DB"/>
    <w:rsid w:val="00C25B5D"/>
    <w:rsid w:val="00C25EE5"/>
    <w:rsid w:val="00C26160"/>
    <w:rsid w:val="00C272A7"/>
    <w:rsid w:val="00C276D6"/>
    <w:rsid w:val="00C30D85"/>
    <w:rsid w:val="00C334DF"/>
    <w:rsid w:val="00C336CE"/>
    <w:rsid w:val="00C33DA8"/>
    <w:rsid w:val="00C34F61"/>
    <w:rsid w:val="00C34FF7"/>
    <w:rsid w:val="00C35229"/>
    <w:rsid w:val="00C3559E"/>
    <w:rsid w:val="00C363CD"/>
    <w:rsid w:val="00C37A0E"/>
    <w:rsid w:val="00C40B8A"/>
    <w:rsid w:val="00C41299"/>
    <w:rsid w:val="00C41D28"/>
    <w:rsid w:val="00C446F8"/>
    <w:rsid w:val="00C448E1"/>
    <w:rsid w:val="00C44D1E"/>
    <w:rsid w:val="00C45424"/>
    <w:rsid w:val="00C46AF5"/>
    <w:rsid w:val="00C472EA"/>
    <w:rsid w:val="00C47673"/>
    <w:rsid w:val="00C50248"/>
    <w:rsid w:val="00C50DC6"/>
    <w:rsid w:val="00C510EF"/>
    <w:rsid w:val="00C51E65"/>
    <w:rsid w:val="00C52AC8"/>
    <w:rsid w:val="00C53E90"/>
    <w:rsid w:val="00C547AD"/>
    <w:rsid w:val="00C54930"/>
    <w:rsid w:val="00C56664"/>
    <w:rsid w:val="00C57755"/>
    <w:rsid w:val="00C6049D"/>
    <w:rsid w:val="00C61796"/>
    <w:rsid w:val="00C61B23"/>
    <w:rsid w:val="00C621DE"/>
    <w:rsid w:val="00C6414E"/>
    <w:rsid w:val="00C65629"/>
    <w:rsid w:val="00C65BC8"/>
    <w:rsid w:val="00C66D85"/>
    <w:rsid w:val="00C67BFD"/>
    <w:rsid w:val="00C67CBA"/>
    <w:rsid w:val="00C67D3B"/>
    <w:rsid w:val="00C7047D"/>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74B0"/>
    <w:rsid w:val="00CA77D1"/>
    <w:rsid w:val="00CB05C8"/>
    <w:rsid w:val="00CB19A3"/>
    <w:rsid w:val="00CB2F35"/>
    <w:rsid w:val="00CB3E3F"/>
    <w:rsid w:val="00CB48B8"/>
    <w:rsid w:val="00CB5DC5"/>
    <w:rsid w:val="00CB610C"/>
    <w:rsid w:val="00CB6B61"/>
    <w:rsid w:val="00CB79F8"/>
    <w:rsid w:val="00CC010A"/>
    <w:rsid w:val="00CC0B4D"/>
    <w:rsid w:val="00CC0C70"/>
    <w:rsid w:val="00CC1902"/>
    <w:rsid w:val="00CC306C"/>
    <w:rsid w:val="00CC3427"/>
    <w:rsid w:val="00CC5CE9"/>
    <w:rsid w:val="00CC5E67"/>
    <w:rsid w:val="00CC61FD"/>
    <w:rsid w:val="00CC6BB1"/>
    <w:rsid w:val="00CC7AD8"/>
    <w:rsid w:val="00CC7E50"/>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7B7"/>
    <w:rsid w:val="00CE19A4"/>
    <w:rsid w:val="00CE2092"/>
    <w:rsid w:val="00CE23AA"/>
    <w:rsid w:val="00CE2449"/>
    <w:rsid w:val="00CE26C2"/>
    <w:rsid w:val="00CE292F"/>
    <w:rsid w:val="00CE4326"/>
    <w:rsid w:val="00CF03C0"/>
    <w:rsid w:val="00CF221C"/>
    <w:rsid w:val="00CF22DB"/>
    <w:rsid w:val="00CF2666"/>
    <w:rsid w:val="00CF4798"/>
    <w:rsid w:val="00CF63A0"/>
    <w:rsid w:val="00CF677E"/>
    <w:rsid w:val="00CF774C"/>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7268"/>
    <w:rsid w:val="00D07BC2"/>
    <w:rsid w:val="00D125F0"/>
    <w:rsid w:val="00D131ED"/>
    <w:rsid w:val="00D13EAD"/>
    <w:rsid w:val="00D14037"/>
    <w:rsid w:val="00D14CF7"/>
    <w:rsid w:val="00D14F4B"/>
    <w:rsid w:val="00D14F9B"/>
    <w:rsid w:val="00D15446"/>
    <w:rsid w:val="00D168E7"/>
    <w:rsid w:val="00D16B01"/>
    <w:rsid w:val="00D177B8"/>
    <w:rsid w:val="00D20494"/>
    <w:rsid w:val="00D21636"/>
    <w:rsid w:val="00D22151"/>
    <w:rsid w:val="00D22D82"/>
    <w:rsid w:val="00D23E98"/>
    <w:rsid w:val="00D25F6A"/>
    <w:rsid w:val="00D275FE"/>
    <w:rsid w:val="00D27A1C"/>
    <w:rsid w:val="00D3218D"/>
    <w:rsid w:val="00D32634"/>
    <w:rsid w:val="00D32774"/>
    <w:rsid w:val="00D32CED"/>
    <w:rsid w:val="00D32F60"/>
    <w:rsid w:val="00D330D1"/>
    <w:rsid w:val="00D335AC"/>
    <w:rsid w:val="00D33B6F"/>
    <w:rsid w:val="00D34D9D"/>
    <w:rsid w:val="00D34E78"/>
    <w:rsid w:val="00D35B7D"/>
    <w:rsid w:val="00D35E5C"/>
    <w:rsid w:val="00D35EB1"/>
    <w:rsid w:val="00D369C5"/>
    <w:rsid w:val="00D37436"/>
    <w:rsid w:val="00D407A9"/>
    <w:rsid w:val="00D40F31"/>
    <w:rsid w:val="00D41067"/>
    <w:rsid w:val="00D415FC"/>
    <w:rsid w:val="00D4316B"/>
    <w:rsid w:val="00D44182"/>
    <w:rsid w:val="00D452E1"/>
    <w:rsid w:val="00D45399"/>
    <w:rsid w:val="00D45432"/>
    <w:rsid w:val="00D45A18"/>
    <w:rsid w:val="00D474A0"/>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1832"/>
    <w:rsid w:val="00D71899"/>
    <w:rsid w:val="00D72EE4"/>
    <w:rsid w:val="00D73C94"/>
    <w:rsid w:val="00D740B8"/>
    <w:rsid w:val="00D76009"/>
    <w:rsid w:val="00D765C5"/>
    <w:rsid w:val="00D77961"/>
    <w:rsid w:val="00D805DF"/>
    <w:rsid w:val="00D808BD"/>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6530"/>
    <w:rsid w:val="00DB65A0"/>
    <w:rsid w:val="00DB67B8"/>
    <w:rsid w:val="00DB6CC2"/>
    <w:rsid w:val="00DB6E08"/>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8AE"/>
    <w:rsid w:val="00DD59A1"/>
    <w:rsid w:val="00DD5E44"/>
    <w:rsid w:val="00DD62C6"/>
    <w:rsid w:val="00DD6385"/>
    <w:rsid w:val="00DD6492"/>
    <w:rsid w:val="00DD65BC"/>
    <w:rsid w:val="00DD743D"/>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E01"/>
    <w:rsid w:val="00E03511"/>
    <w:rsid w:val="00E04680"/>
    <w:rsid w:val="00E04E77"/>
    <w:rsid w:val="00E06A53"/>
    <w:rsid w:val="00E10A3B"/>
    <w:rsid w:val="00E14E02"/>
    <w:rsid w:val="00E15210"/>
    <w:rsid w:val="00E1557B"/>
    <w:rsid w:val="00E1562C"/>
    <w:rsid w:val="00E15914"/>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4A87"/>
    <w:rsid w:val="00E35364"/>
    <w:rsid w:val="00E415C7"/>
    <w:rsid w:val="00E418E2"/>
    <w:rsid w:val="00E436B5"/>
    <w:rsid w:val="00E43D2D"/>
    <w:rsid w:val="00E448CD"/>
    <w:rsid w:val="00E45D46"/>
    <w:rsid w:val="00E46961"/>
    <w:rsid w:val="00E46B3A"/>
    <w:rsid w:val="00E47533"/>
    <w:rsid w:val="00E47AE2"/>
    <w:rsid w:val="00E511D6"/>
    <w:rsid w:val="00E5125F"/>
    <w:rsid w:val="00E5206D"/>
    <w:rsid w:val="00E52083"/>
    <w:rsid w:val="00E52489"/>
    <w:rsid w:val="00E52954"/>
    <w:rsid w:val="00E52CE8"/>
    <w:rsid w:val="00E5398A"/>
    <w:rsid w:val="00E543B4"/>
    <w:rsid w:val="00E5444A"/>
    <w:rsid w:val="00E56DFB"/>
    <w:rsid w:val="00E606E4"/>
    <w:rsid w:val="00E60BC1"/>
    <w:rsid w:val="00E61335"/>
    <w:rsid w:val="00E62325"/>
    <w:rsid w:val="00E62C10"/>
    <w:rsid w:val="00E66D90"/>
    <w:rsid w:val="00E672E0"/>
    <w:rsid w:val="00E675F4"/>
    <w:rsid w:val="00E7063D"/>
    <w:rsid w:val="00E713DF"/>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85D8C"/>
    <w:rsid w:val="00E90730"/>
    <w:rsid w:val="00E9085E"/>
    <w:rsid w:val="00E91BA1"/>
    <w:rsid w:val="00E91CA0"/>
    <w:rsid w:val="00E9219A"/>
    <w:rsid w:val="00E938A9"/>
    <w:rsid w:val="00E95339"/>
    <w:rsid w:val="00E95515"/>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08CE"/>
    <w:rsid w:val="00EB4563"/>
    <w:rsid w:val="00EB4F34"/>
    <w:rsid w:val="00EB51C2"/>
    <w:rsid w:val="00EB5FED"/>
    <w:rsid w:val="00EB65E9"/>
    <w:rsid w:val="00EB6858"/>
    <w:rsid w:val="00EB6E17"/>
    <w:rsid w:val="00EC015A"/>
    <w:rsid w:val="00EC0DFF"/>
    <w:rsid w:val="00EC11CC"/>
    <w:rsid w:val="00EC1282"/>
    <w:rsid w:val="00EC15D4"/>
    <w:rsid w:val="00EC252F"/>
    <w:rsid w:val="00EC2B70"/>
    <w:rsid w:val="00EC3008"/>
    <w:rsid w:val="00EC30F0"/>
    <w:rsid w:val="00EC4D84"/>
    <w:rsid w:val="00EC57A3"/>
    <w:rsid w:val="00EC5908"/>
    <w:rsid w:val="00EC5EA8"/>
    <w:rsid w:val="00EC6C49"/>
    <w:rsid w:val="00EC73CA"/>
    <w:rsid w:val="00EC7511"/>
    <w:rsid w:val="00ED0312"/>
    <w:rsid w:val="00ED0CBB"/>
    <w:rsid w:val="00ED0F04"/>
    <w:rsid w:val="00ED1788"/>
    <w:rsid w:val="00ED2248"/>
    <w:rsid w:val="00ED2DD3"/>
    <w:rsid w:val="00ED30F5"/>
    <w:rsid w:val="00ED323C"/>
    <w:rsid w:val="00ED3CDC"/>
    <w:rsid w:val="00ED4B44"/>
    <w:rsid w:val="00ED513B"/>
    <w:rsid w:val="00ED5965"/>
    <w:rsid w:val="00ED6B80"/>
    <w:rsid w:val="00EE0646"/>
    <w:rsid w:val="00EE1AA5"/>
    <w:rsid w:val="00EE2144"/>
    <w:rsid w:val="00EE2470"/>
    <w:rsid w:val="00EE56D3"/>
    <w:rsid w:val="00EE6C99"/>
    <w:rsid w:val="00EE7346"/>
    <w:rsid w:val="00EF1046"/>
    <w:rsid w:val="00EF1960"/>
    <w:rsid w:val="00EF3CDD"/>
    <w:rsid w:val="00EF4127"/>
    <w:rsid w:val="00EF4D64"/>
    <w:rsid w:val="00EF50E5"/>
    <w:rsid w:val="00EF5F80"/>
    <w:rsid w:val="00EF61AF"/>
    <w:rsid w:val="00EF655D"/>
    <w:rsid w:val="00EF759D"/>
    <w:rsid w:val="00EF79DD"/>
    <w:rsid w:val="00F01D0C"/>
    <w:rsid w:val="00F028CE"/>
    <w:rsid w:val="00F02BB4"/>
    <w:rsid w:val="00F03CD8"/>
    <w:rsid w:val="00F0535C"/>
    <w:rsid w:val="00F054B9"/>
    <w:rsid w:val="00F058BE"/>
    <w:rsid w:val="00F05CD7"/>
    <w:rsid w:val="00F05E21"/>
    <w:rsid w:val="00F060A9"/>
    <w:rsid w:val="00F06638"/>
    <w:rsid w:val="00F06CB1"/>
    <w:rsid w:val="00F06EBF"/>
    <w:rsid w:val="00F11501"/>
    <w:rsid w:val="00F12232"/>
    <w:rsid w:val="00F124C5"/>
    <w:rsid w:val="00F12552"/>
    <w:rsid w:val="00F128B0"/>
    <w:rsid w:val="00F1436E"/>
    <w:rsid w:val="00F14A94"/>
    <w:rsid w:val="00F15274"/>
    <w:rsid w:val="00F15784"/>
    <w:rsid w:val="00F1715B"/>
    <w:rsid w:val="00F17321"/>
    <w:rsid w:val="00F175FC"/>
    <w:rsid w:val="00F17E7B"/>
    <w:rsid w:val="00F2031E"/>
    <w:rsid w:val="00F21862"/>
    <w:rsid w:val="00F2243D"/>
    <w:rsid w:val="00F22B29"/>
    <w:rsid w:val="00F24072"/>
    <w:rsid w:val="00F24D98"/>
    <w:rsid w:val="00F258DD"/>
    <w:rsid w:val="00F267E1"/>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6CB7"/>
    <w:rsid w:val="00F67B10"/>
    <w:rsid w:val="00F70D39"/>
    <w:rsid w:val="00F71EA9"/>
    <w:rsid w:val="00F74BAF"/>
    <w:rsid w:val="00F75227"/>
    <w:rsid w:val="00F75C80"/>
    <w:rsid w:val="00F77F16"/>
    <w:rsid w:val="00F80F42"/>
    <w:rsid w:val="00F813F2"/>
    <w:rsid w:val="00F8180F"/>
    <w:rsid w:val="00F81E3E"/>
    <w:rsid w:val="00F81F93"/>
    <w:rsid w:val="00F825FD"/>
    <w:rsid w:val="00F82856"/>
    <w:rsid w:val="00F8336B"/>
    <w:rsid w:val="00F84329"/>
    <w:rsid w:val="00F84FFC"/>
    <w:rsid w:val="00F85132"/>
    <w:rsid w:val="00F85376"/>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050"/>
    <w:rsid w:val="00FD021B"/>
    <w:rsid w:val="00FD0DBB"/>
    <w:rsid w:val="00FD1188"/>
    <w:rsid w:val="00FD30EA"/>
    <w:rsid w:val="00FD3273"/>
    <w:rsid w:val="00FD3281"/>
    <w:rsid w:val="00FD329A"/>
    <w:rsid w:val="00FD32ED"/>
    <w:rsid w:val="00FD4AEF"/>
    <w:rsid w:val="00FD5D62"/>
    <w:rsid w:val="00FD5FEE"/>
    <w:rsid w:val="00FD69D1"/>
    <w:rsid w:val="00FD6B90"/>
    <w:rsid w:val="00FD6D32"/>
    <w:rsid w:val="00FD6EFD"/>
    <w:rsid w:val="00FD7286"/>
    <w:rsid w:val="00FE08E7"/>
    <w:rsid w:val="00FE1297"/>
    <w:rsid w:val="00FE223B"/>
    <w:rsid w:val="00FE2EE3"/>
    <w:rsid w:val="00FE3447"/>
    <w:rsid w:val="00FE374D"/>
    <w:rsid w:val="00FE3CA9"/>
    <w:rsid w:val="00FE495E"/>
    <w:rsid w:val="00FE4C08"/>
    <w:rsid w:val="00FE538E"/>
    <w:rsid w:val="00FE5817"/>
    <w:rsid w:val="00FE6D25"/>
    <w:rsid w:val="00FE744A"/>
    <w:rsid w:val="00FF07D2"/>
    <w:rsid w:val="00FF07D8"/>
    <w:rsid w:val="00FF1AB2"/>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DB"/>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474A0"/>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474A0"/>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474A0"/>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474A0"/>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474A0"/>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D474A0"/>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474A0"/>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474A0"/>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474A0"/>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474A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474A0"/>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74A0"/>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474A0"/>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474A0"/>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474A0"/>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474A0"/>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D474A0"/>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474A0"/>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474A0"/>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474A0"/>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474A0"/>
    <w:rPr>
      <w:rFonts w:cs="Times New Roman"/>
      <w:color w:val="0000FF"/>
      <w:u w:val="single"/>
    </w:rPr>
  </w:style>
  <w:style w:type="character" w:styleId="FollowedHyperlink">
    <w:name w:val="FollowedHyperlink"/>
    <w:basedOn w:val="DefaultParagraphFont"/>
    <w:uiPriority w:val="99"/>
    <w:rsid w:val="00D474A0"/>
    <w:rPr>
      <w:rFonts w:cs="Times New Roman"/>
      <w:color w:val="606420"/>
      <w:u w:val="single"/>
    </w:rPr>
  </w:style>
  <w:style w:type="character" w:styleId="PageNumber">
    <w:name w:val="page number"/>
    <w:basedOn w:val="DefaultParagraphFont"/>
    <w:uiPriority w:val="99"/>
    <w:rsid w:val="00D474A0"/>
    <w:rPr>
      <w:rFonts w:cs="Times New Roman"/>
    </w:rPr>
  </w:style>
  <w:style w:type="character" w:styleId="UnresolvedMention">
    <w:name w:val="Unresolved Mention"/>
    <w:basedOn w:val="DefaultParagraphFont"/>
    <w:uiPriority w:val="99"/>
    <w:semiHidden/>
    <w:unhideWhenUsed/>
    <w:rsid w:val="00D474A0"/>
    <w:rPr>
      <w:color w:val="808080"/>
      <w:shd w:val="clear" w:color="auto" w:fill="E6E6E6"/>
    </w:rPr>
  </w:style>
  <w:style w:type="paragraph" w:customStyle="1" w:styleId="StyleGuideSubsection">
    <w:name w:val="Style Guide Subsection"/>
    <w:basedOn w:val="StyleGuideSection"/>
    <w:next w:val="Normal"/>
    <w:autoRedefine/>
    <w:qFormat/>
    <w:rsid w:val="00D474A0"/>
    <w:pPr>
      <w:pBdr>
        <w:top w:val="none" w:sz="0" w:space="0" w:color="auto"/>
      </w:pBdr>
    </w:pPr>
    <w:rPr>
      <w:smallCaps/>
      <w:sz w:val="24"/>
    </w:rPr>
  </w:style>
  <w:style w:type="paragraph" w:customStyle="1" w:styleId="Command">
    <w:name w:val="Command"/>
    <w:basedOn w:val="Normal"/>
    <w:link w:val="CommandChar"/>
    <w:qFormat/>
    <w:rsid w:val="00D474A0"/>
    <w:pPr>
      <w:spacing w:line="240" w:lineRule="auto"/>
      <w:ind w:left="284"/>
    </w:pPr>
    <w:rPr>
      <w:rFonts w:ascii="Courier New" w:hAnsi="Courier New"/>
      <w:sz w:val="20"/>
    </w:rPr>
  </w:style>
  <w:style w:type="paragraph" w:customStyle="1" w:styleId="CodeHeading">
    <w:name w:val="Code Heading"/>
    <w:basedOn w:val="Normal"/>
    <w:uiPriority w:val="99"/>
    <w:rsid w:val="00D474A0"/>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474A0"/>
    <w:pPr>
      <w:jc w:val="both"/>
    </w:pPr>
    <w:rPr>
      <w:rFonts w:ascii="Courier New" w:hAnsi="Courier New"/>
      <w:noProof/>
      <w:sz w:val="20"/>
    </w:rPr>
  </w:style>
  <w:style w:type="character" w:styleId="PlaceholderText">
    <w:name w:val="Placeholder Text"/>
    <w:basedOn w:val="DefaultParagraphFont"/>
    <w:uiPriority w:val="99"/>
    <w:semiHidden/>
    <w:rsid w:val="00D474A0"/>
    <w:rPr>
      <w:color w:val="808080"/>
    </w:rPr>
  </w:style>
  <w:style w:type="paragraph" w:styleId="HTMLPreformatted">
    <w:name w:val="HTML Preformatted"/>
    <w:basedOn w:val="Normal"/>
    <w:link w:val="HTMLPreformattedChar"/>
    <w:uiPriority w:val="99"/>
    <w:semiHidden/>
    <w:unhideWhenUsed/>
    <w:rsid w:val="00D4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474A0"/>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D474A0"/>
    <w:rPr>
      <w:b/>
    </w:rPr>
  </w:style>
  <w:style w:type="numbering" w:customStyle="1" w:styleId="KennysListStyles">
    <w:name w:val="KennysListStyles"/>
    <w:uiPriority w:val="99"/>
    <w:rsid w:val="00D474A0"/>
    <w:pPr>
      <w:numPr>
        <w:numId w:val="1"/>
      </w:numPr>
    </w:pPr>
  </w:style>
  <w:style w:type="paragraph" w:customStyle="1" w:styleId="Question">
    <w:name w:val="Question"/>
    <w:basedOn w:val="Normal"/>
    <w:next w:val="Answer"/>
    <w:qFormat/>
    <w:rsid w:val="00D474A0"/>
    <w:rPr>
      <w:b/>
    </w:rPr>
  </w:style>
  <w:style w:type="paragraph" w:customStyle="1" w:styleId="Answer">
    <w:name w:val="Answer"/>
    <w:basedOn w:val="Normal"/>
    <w:qFormat/>
    <w:rsid w:val="00D474A0"/>
    <w:pPr>
      <w:spacing w:line="240" w:lineRule="auto"/>
      <w:ind w:left="720"/>
    </w:pPr>
    <w:rPr>
      <w:i/>
    </w:rPr>
  </w:style>
  <w:style w:type="paragraph" w:customStyle="1" w:styleId="ChapterHeading">
    <w:name w:val="Chapter Heading"/>
    <w:basedOn w:val="Heading1"/>
    <w:qFormat/>
    <w:rsid w:val="00D474A0"/>
    <w:pPr>
      <w:numPr>
        <w:numId w:val="6"/>
      </w:numPr>
      <w:spacing w:before="200" w:after="100"/>
      <w:ind w:left="357" w:hanging="357"/>
    </w:pPr>
    <w:rPr>
      <w:sz w:val="40"/>
    </w:rPr>
  </w:style>
  <w:style w:type="table" w:styleId="TableGrid">
    <w:name w:val="Table Grid"/>
    <w:basedOn w:val="TableNormal"/>
    <w:uiPriority w:val="59"/>
    <w:rsid w:val="00D47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474A0"/>
    <w:pPr>
      <w:numPr>
        <w:numId w:val="2"/>
      </w:numPr>
    </w:pPr>
  </w:style>
  <w:style w:type="paragraph" w:customStyle="1" w:styleId="QuestionSection">
    <w:name w:val="Question Section"/>
    <w:basedOn w:val="Heading2"/>
    <w:qFormat/>
    <w:rsid w:val="00D474A0"/>
    <w:rPr>
      <w:b/>
      <w:color w:val="403152" w:themeColor="accent4" w:themeShade="80"/>
    </w:rPr>
  </w:style>
  <w:style w:type="paragraph" w:customStyle="1" w:styleId="TableCaption">
    <w:name w:val="Table Caption"/>
    <w:basedOn w:val="Normal"/>
    <w:qFormat/>
    <w:rsid w:val="00D474A0"/>
    <w:rPr>
      <w:smallCaps/>
    </w:rPr>
  </w:style>
  <w:style w:type="paragraph" w:customStyle="1" w:styleId="SourceCodeCaption">
    <w:name w:val="Source Code Caption"/>
    <w:basedOn w:val="Normal"/>
    <w:rsid w:val="00D474A0"/>
    <w:pPr>
      <w:spacing w:after="0" w:line="240" w:lineRule="auto"/>
    </w:pPr>
    <w:rPr>
      <w:rFonts w:ascii="Arial" w:hAnsi="Arial"/>
      <w:noProof/>
    </w:rPr>
  </w:style>
  <w:style w:type="paragraph" w:customStyle="1" w:styleId="CodeListing">
    <w:name w:val="Code Listing"/>
    <w:basedOn w:val="Normal"/>
    <w:qFormat/>
    <w:rsid w:val="00D474A0"/>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474A0"/>
    <w:pPr>
      <w:spacing w:before="120"/>
      <w:ind w:left="720" w:right="720"/>
      <w:jc w:val="center"/>
    </w:pPr>
    <w:rPr>
      <w:i/>
      <w:iCs/>
    </w:rPr>
  </w:style>
  <w:style w:type="character" w:customStyle="1" w:styleId="QuoteChar">
    <w:name w:val="Quote Char"/>
    <w:basedOn w:val="DefaultParagraphFont"/>
    <w:link w:val="Quote"/>
    <w:uiPriority w:val="29"/>
    <w:rsid w:val="00D474A0"/>
    <w:rPr>
      <w:rFonts w:eastAsiaTheme="minorEastAsia"/>
      <w:i/>
      <w:iCs/>
      <w:color w:val="000000" w:themeColor="text1"/>
      <w:sz w:val="24"/>
      <w:lang w:eastAsia="en-GB"/>
    </w:rPr>
  </w:style>
  <w:style w:type="paragraph" w:styleId="Caption">
    <w:name w:val="caption"/>
    <w:basedOn w:val="Normal"/>
    <w:next w:val="Normal"/>
    <w:uiPriority w:val="35"/>
    <w:unhideWhenUsed/>
    <w:qFormat/>
    <w:rsid w:val="00D474A0"/>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474A0"/>
    <w:rPr>
      <w:b/>
      <w:smallCaps/>
    </w:rPr>
  </w:style>
  <w:style w:type="paragraph" w:customStyle="1" w:styleId="NumberedList">
    <w:name w:val="Numbered List"/>
    <w:basedOn w:val="Normal"/>
    <w:qFormat/>
    <w:rsid w:val="00D474A0"/>
    <w:pPr>
      <w:numPr>
        <w:numId w:val="3"/>
      </w:numPr>
      <w:contextualSpacing/>
    </w:pPr>
    <w:rPr>
      <w:b/>
      <w:i/>
    </w:rPr>
  </w:style>
  <w:style w:type="paragraph" w:customStyle="1" w:styleId="ListNumberHeader">
    <w:name w:val="List Number Header"/>
    <w:basedOn w:val="Normal"/>
    <w:next w:val="ListNumber"/>
    <w:qFormat/>
    <w:rsid w:val="00D474A0"/>
    <w:pPr>
      <w:ind w:left="357" w:hanging="357"/>
      <w:contextualSpacing/>
    </w:pPr>
    <w:rPr>
      <w:b/>
      <w:smallCaps/>
    </w:rPr>
  </w:style>
  <w:style w:type="paragraph" w:styleId="ListBullet">
    <w:name w:val="List Bullet"/>
    <w:basedOn w:val="Normal"/>
    <w:uiPriority w:val="99"/>
    <w:unhideWhenUsed/>
    <w:rsid w:val="00D474A0"/>
    <w:pPr>
      <w:numPr>
        <w:numId w:val="4"/>
      </w:numPr>
      <w:contextualSpacing/>
    </w:pPr>
  </w:style>
  <w:style w:type="paragraph" w:customStyle="1" w:styleId="NumberedBullet">
    <w:name w:val="Numbered Bullet"/>
    <w:basedOn w:val="NumberedList"/>
    <w:rsid w:val="00D474A0"/>
  </w:style>
  <w:style w:type="paragraph" w:styleId="ListNumber">
    <w:name w:val="List Number"/>
    <w:basedOn w:val="Normal"/>
    <w:uiPriority w:val="99"/>
    <w:unhideWhenUsed/>
    <w:rsid w:val="00D474A0"/>
    <w:pPr>
      <w:numPr>
        <w:numId w:val="5"/>
      </w:numPr>
      <w:contextualSpacing/>
    </w:pPr>
  </w:style>
  <w:style w:type="table" w:customStyle="1" w:styleId="RowAndColumnStyle">
    <w:name w:val="RowAndColumnStyle"/>
    <w:basedOn w:val="TableNormal"/>
    <w:uiPriority w:val="99"/>
    <w:rsid w:val="00D474A0"/>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474A0"/>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474A0"/>
    <w:rPr>
      <w:rFonts w:eastAsiaTheme="minorEastAsia"/>
      <w:lang w:eastAsia="en-GB"/>
    </w:rPr>
    <w:tblPr/>
  </w:style>
  <w:style w:type="paragraph" w:customStyle="1" w:styleId="CommandOutput">
    <w:name w:val="Command Output"/>
    <w:basedOn w:val="Normal"/>
    <w:qFormat/>
    <w:rsid w:val="00D474A0"/>
    <w:pPr>
      <w:spacing w:after="0" w:line="240" w:lineRule="auto"/>
      <w:ind w:left="284"/>
    </w:pPr>
    <w:rPr>
      <w:rFonts w:ascii="Courier New" w:hAnsi="Courier New"/>
      <w:noProof/>
      <w:sz w:val="20"/>
    </w:rPr>
  </w:style>
  <w:style w:type="character" w:styleId="Emphasis">
    <w:name w:val="Emphasis"/>
    <w:basedOn w:val="DefaultParagraphFont"/>
    <w:uiPriority w:val="20"/>
    <w:qFormat/>
    <w:rsid w:val="00D474A0"/>
    <w:rPr>
      <w:i/>
      <w:iCs/>
    </w:rPr>
  </w:style>
  <w:style w:type="character" w:styleId="IntenseEmphasis">
    <w:name w:val="Intense Emphasis"/>
    <w:basedOn w:val="DefaultParagraphFont"/>
    <w:uiPriority w:val="21"/>
    <w:qFormat/>
    <w:rsid w:val="00D474A0"/>
    <w:rPr>
      <w:b w:val="0"/>
      <w:bCs w:val="0"/>
      <w:i/>
      <w:iCs/>
      <w:color w:val="00B0F0" w:themeColor="accent1"/>
    </w:rPr>
  </w:style>
  <w:style w:type="paragraph" w:customStyle="1" w:styleId="Intro">
    <w:name w:val="Intro"/>
    <w:basedOn w:val="Normal"/>
    <w:next w:val="Normal"/>
    <w:qFormat/>
    <w:rsid w:val="00D474A0"/>
    <w:pPr>
      <w:spacing w:before="240"/>
    </w:pPr>
    <w:rPr>
      <w:sz w:val="28"/>
      <w:lang w:eastAsia="fi-FI"/>
    </w:rPr>
  </w:style>
  <w:style w:type="paragraph" w:customStyle="1" w:styleId="StyleGuideSection">
    <w:name w:val="Style Guide Section"/>
    <w:basedOn w:val="Normal"/>
    <w:next w:val="Normal"/>
    <w:autoRedefine/>
    <w:qFormat/>
    <w:rsid w:val="00D474A0"/>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D474A0"/>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D474A0"/>
    <w:rPr>
      <w:rFonts w:eastAsiaTheme="minorEastAsia"/>
      <w:color w:val="31378B" w:themeColor="text2"/>
      <w:sz w:val="32"/>
      <w:lang w:eastAsia="en-GB"/>
    </w:rPr>
  </w:style>
  <w:style w:type="paragraph" w:styleId="Footer">
    <w:name w:val="footer"/>
    <w:basedOn w:val="Normal"/>
    <w:link w:val="FooterChar"/>
    <w:uiPriority w:val="99"/>
    <w:unhideWhenUsed/>
    <w:rsid w:val="00D474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4A0"/>
    <w:rPr>
      <w:rFonts w:eastAsiaTheme="minorEastAsia"/>
      <w:color w:val="000000" w:themeColor="text1"/>
      <w:sz w:val="24"/>
      <w:lang w:eastAsia="en-GB"/>
    </w:rPr>
  </w:style>
  <w:style w:type="paragraph" w:customStyle="1" w:styleId="QuestionSubSection">
    <w:name w:val="Question Sub Section"/>
    <w:basedOn w:val="Heading3"/>
    <w:qFormat/>
    <w:rsid w:val="00D474A0"/>
    <w:rPr>
      <w:smallCaps/>
    </w:rPr>
  </w:style>
  <w:style w:type="paragraph" w:customStyle="1" w:styleId="TableCellNormal">
    <w:name w:val="Table Cell Normal"/>
    <w:basedOn w:val="Normal"/>
    <w:qFormat/>
    <w:rsid w:val="00D474A0"/>
    <w:pPr>
      <w:spacing w:before="120" w:after="120" w:line="240" w:lineRule="auto"/>
    </w:pPr>
  </w:style>
  <w:style w:type="paragraph" w:customStyle="1" w:styleId="Strong1">
    <w:name w:val="Strong1"/>
    <w:basedOn w:val="Normal"/>
    <w:next w:val="BodyText"/>
    <w:link w:val="strongChar"/>
    <w:qFormat/>
    <w:rsid w:val="00D474A0"/>
    <w:rPr>
      <w:b/>
      <w:lang w:eastAsia="fi-FI"/>
    </w:rPr>
  </w:style>
  <w:style w:type="paragraph" w:customStyle="1" w:styleId="Emphasis1">
    <w:name w:val="Emphasis1"/>
    <w:basedOn w:val="Normal"/>
    <w:next w:val="BodyText"/>
    <w:link w:val="emphasisChar"/>
    <w:qFormat/>
    <w:rsid w:val="00D474A0"/>
    <w:rPr>
      <w:i/>
      <w:lang w:eastAsia="fi-FI"/>
    </w:rPr>
  </w:style>
  <w:style w:type="paragraph" w:styleId="BodyText">
    <w:name w:val="Body Text"/>
    <w:aliases w:val="b"/>
    <w:basedOn w:val="Normal"/>
    <w:link w:val="BodyTextChar"/>
    <w:unhideWhenUsed/>
    <w:rsid w:val="00D474A0"/>
    <w:pPr>
      <w:spacing w:after="120"/>
    </w:pPr>
  </w:style>
  <w:style w:type="character" w:customStyle="1" w:styleId="BodyTextChar">
    <w:name w:val="Body Text Char"/>
    <w:aliases w:val="b Char"/>
    <w:basedOn w:val="DefaultParagraphFont"/>
    <w:link w:val="BodyText"/>
    <w:rsid w:val="00D474A0"/>
    <w:rPr>
      <w:rFonts w:eastAsiaTheme="minorEastAsia"/>
      <w:color w:val="000000" w:themeColor="text1"/>
      <w:sz w:val="24"/>
      <w:lang w:eastAsia="en-GB"/>
    </w:rPr>
  </w:style>
  <w:style w:type="character" w:customStyle="1" w:styleId="strongChar">
    <w:name w:val="strong Char"/>
    <w:basedOn w:val="DefaultParagraphFont"/>
    <w:link w:val="Strong1"/>
    <w:rsid w:val="00D474A0"/>
    <w:rPr>
      <w:rFonts w:eastAsiaTheme="minorEastAsia"/>
      <w:b/>
      <w:color w:val="000000" w:themeColor="text1"/>
      <w:sz w:val="24"/>
      <w:lang w:eastAsia="fi-FI"/>
    </w:rPr>
  </w:style>
  <w:style w:type="character" w:customStyle="1" w:styleId="PathChar">
    <w:name w:val="Path Char"/>
    <w:basedOn w:val="BodyTextChar"/>
    <w:link w:val="Path"/>
    <w:rsid w:val="00D474A0"/>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474A0"/>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474A0"/>
    <w:rPr>
      <w:i/>
      <w:iCs/>
    </w:rPr>
  </w:style>
  <w:style w:type="character" w:customStyle="1" w:styleId="CommandChar">
    <w:name w:val="Command Char"/>
    <w:basedOn w:val="DefaultParagraphFont"/>
    <w:link w:val="Command"/>
    <w:rsid w:val="00D474A0"/>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474A0"/>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474A0"/>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474A0"/>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474A0"/>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474A0"/>
    <w:pPr>
      <w:numPr>
        <w:numId w:val="0"/>
      </w:numPr>
      <w:spacing w:after="0"/>
      <w:ind w:left="357" w:hanging="357"/>
      <w:jc w:val="right"/>
    </w:pPr>
    <w:rPr>
      <w:lang w:eastAsia="fi-FI"/>
    </w:rPr>
  </w:style>
  <w:style w:type="paragraph" w:customStyle="1" w:styleId="SubTitle">
    <w:name w:val="Sub Title"/>
    <w:basedOn w:val="Heading1"/>
    <w:qFormat/>
    <w:rsid w:val="00D474A0"/>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474A0"/>
    <w:pPr>
      <w:spacing w:after="0"/>
      <w:ind w:left="924" w:hanging="357"/>
    </w:pPr>
  </w:style>
  <w:style w:type="paragraph" w:customStyle="1" w:styleId="a">
    <w:name w:val="`"/>
    <w:basedOn w:val="Normal"/>
    <w:qFormat/>
    <w:rsid w:val="00D474A0"/>
    <w:pPr>
      <w:pBdr>
        <w:bottom w:val="single" w:sz="4" w:space="1" w:color="auto"/>
      </w:pBdr>
    </w:pPr>
  </w:style>
  <w:style w:type="paragraph" w:customStyle="1" w:styleId="ContainsHeader">
    <w:name w:val="Contains Header"/>
    <w:basedOn w:val="ListBulletHeader"/>
    <w:qFormat/>
    <w:rsid w:val="00D474A0"/>
    <w:pPr>
      <w:pBdr>
        <w:top w:val="single" w:sz="4" w:space="12" w:color="auto"/>
      </w:pBdr>
      <w:spacing w:before="240" w:after="120"/>
    </w:pPr>
  </w:style>
  <w:style w:type="paragraph" w:customStyle="1" w:styleId="ContainsEnd">
    <w:name w:val="Contains End"/>
    <w:basedOn w:val="Normal"/>
    <w:qFormat/>
    <w:rsid w:val="00D474A0"/>
    <w:pPr>
      <w:pBdr>
        <w:bottom w:val="single" w:sz="4" w:space="1" w:color="auto"/>
      </w:pBdr>
      <w:spacing w:after="0" w:line="240" w:lineRule="auto"/>
    </w:pPr>
  </w:style>
  <w:style w:type="paragraph" w:customStyle="1" w:styleId="QuoteCallOut">
    <w:name w:val="Quote CallOut"/>
    <w:basedOn w:val="Normal"/>
    <w:qFormat/>
    <w:rsid w:val="00D474A0"/>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474A0"/>
    <w:rPr>
      <w:b/>
      <w:smallCaps/>
    </w:rPr>
  </w:style>
  <w:style w:type="table" w:customStyle="1" w:styleId="SimpleDefinition">
    <w:name w:val="SimpleDefinition"/>
    <w:basedOn w:val="TableNormal"/>
    <w:uiPriority w:val="99"/>
    <w:rsid w:val="00D474A0"/>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474A0"/>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474A0"/>
    <w:rPr>
      <w:i w:val="0"/>
      <w:color w:val="auto"/>
    </w:rPr>
  </w:style>
  <w:style w:type="paragraph" w:customStyle="1" w:styleId="TableHeader">
    <w:name w:val="Table Header"/>
    <w:basedOn w:val="ListBulletHeader"/>
    <w:qFormat/>
    <w:rsid w:val="00D474A0"/>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D474A0"/>
    <w:pPr>
      <w:numPr>
        <w:numId w:val="7"/>
      </w:numPr>
    </w:pPr>
    <w:rPr>
      <w:color w:val="0083B3" w:themeColor="accent6" w:themeShade="BF"/>
      <w:sz w:val="28"/>
      <w:lang w:eastAsia="fi-FI"/>
    </w:rPr>
  </w:style>
  <w:style w:type="paragraph" w:customStyle="1" w:styleId="QuestionAnkied">
    <w:name w:val="Question Ankied"/>
    <w:basedOn w:val="Question"/>
    <w:qFormat/>
    <w:rsid w:val="00D474A0"/>
    <w:rPr>
      <w:color w:val="7F7F7F" w:themeColor="text1" w:themeTint="80"/>
    </w:rPr>
  </w:style>
  <w:style w:type="paragraph" w:customStyle="1" w:styleId="AppendiceSection">
    <w:name w:val="Appendice Section"/>
    <w:basedOn w:val="Normal"/>
    <w:next w:val="Heading1"/>
    <w:qFormat/>
    <w:rsid w:val="00D474A0"/>
    <w:rPr>
      <w:rFonts w:asciiTheme="majorHAnsi" w:hAnsiTheme="majorHAnsi"/>
      <w:color w:val="31378B" w:themeColor="text2"/>
      <w:sz w:val="32"/>
      <w:lang w:eastAsia="fi-FI"/>
    </w:rPr>
  </w:style>
  <w:style w:type="paragraph" w:customStyle="1" w:styleId="Appendice">
    <w:name w:val="Appendice"/>
    <w:basedOn w:val="Heading2"/>
    <w:qFormat/>
    <w:rsid w:val="00D474A0"/>
    <w:rPr>
      <w:sz w:val="28"/>
      <w:lang w:eastAsia="fi-FI"/>
    </w:rPr>
  </w:style>
  <w:style w:type="paragraph" w:customStyle="1" w:styleId="QuestionEsoteric">
    <w:name w:val="Question Esoteric"/>
    <w:basedOn w:val="Normal"/>
    <w:qFormat/>
    <w:rsid w:val="00D474A0"/>
    <w:rPr>
      <w:color w:val="4BACC6" w:themeColor="accent5"/>
    </w:rPr>
  </w:style>
  <w:style w:type="paragraph" w:customStyle="1" w:styleId="ToDoSection">
    <w:name w:val="ToDo Section"/>
    <w:basedOn w:val="Heading1"/>
    <w:qFormat/>
    <w:rsid w:val="00D474A0"/>
  </w:style>
  <w:style w:type="paragraph" w:customStyle="1" w:styleId="ToDoQuestionHeader">
    <w:name w:val="ToDo Question Header"/>
    <w:basedOn w:val="Question"/>
    <w:qFormat/>
    <w:rsid w:val="00D474A0"/>
  </w:style>
  <w:style w:type="paragraph" w:customStyle="1" w:styleId="ToDoDetails">
    <w:name w:val="ToDoDetails"/>
    <w:basedOn w:val="Normal"/>
    <w:qFormat/>
    <w:rsid w:val="00D474A0"/>
  </w:style>
  <w:style w:type="paragraph" w:customStyle="1" w:styleId="CodeExampleCode">
    <w:name w:val="Code Example Code"/>
    <w:basedOn w:val="Normal"/>
    <w:rsid w:val="00D474A0"/>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474A0"/>
    <w:pPr>
      <w:spacing w:after="160" w:line="240" w:lineRule="auto"/>
    </w:pPr>
    <w:rPr>
      <w:b/>
      <w:color w:val="auto"/>
      <w:lang w:eastAsia="fi-FI"/>
    </w:rPr>
  </w:style>
  <w:style w:type="paragraph" w:customStyle="1" w:styleId="CodeExampleRuntime">
    <w:name w:val="Code Example Runtime"/>
    <w:basedOn w:val="Normal"/>
    <w:qFormat/>
    <w:rsid w:val="00D474A0"/>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474A0"/>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D474A0"/>
  </w:style>
  <w:style w:type="paragraph" w:customStyle="1" w:styleId="questionsubsection2">
    <w:name w:val="question sub section 2"/>
    <w:basedOn w:val="Heading4"/>
    <w:qFormat/>
    <w:rsid w:val="00D474A0"/>
  </w:style>
  <w:style w:type="paragraph" w:customStyle="1" w:styleId="ListBulletHeader2">
    <w:name w:val="List Bullet Header 2"/>
    <w:basedOn w:val="Normal"/>
    <w:next w:val="ListBullet"/>
    <w:qFormat/>
    <w:rsid w:val="00D474A0"/>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D474A0"/>
    <w:rPr>
      <w:color w:val="31378B" w:themeColor="text2"/>
    </w:rPr>
  </w:style>
  <w:style w:type="character" w:customStyle="1" w:styleId="CodeExampleHeadingChar">
    <w:name w:val="Code Example Heading Char"/>
    <w:basedOn w:val="DefaultParagraphFont"/>
    <w:link w:val="CodeExampleHeading"/>
    <w:rsid w:val="00D474A0"/>
    <w:rPr>
      <w:rFonts w:eastAsiaTheme="minorEastAsia"/>
      <w:b/>
      <w:smallCaps/>
      <w:color w:val="31378B" w:themeColor="text2"/>
      <w:sz w:val="28"/>
      <w:lang w:eastAsia="fi-FI"/>
    </w:rPr>
  </w:style>
  <w:style w:type="character" w:customStyle="1" w:styleId="DefChar">
    <w:name w:val="Def Char"/>
    <w:basedOn w:val="CodeExampleHeadingChar"/>
    <w:link w:val="Def"/>
    <w:rsid w:val="00D474A0"/>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D474A0"/>
    <w:rPr>
      <w:color w:val="00B0F0" w:themeColor="accent1"/>
    </w:rPr>
  </w:style>
  <w:style w:type="paragraph" w:customStyle="1" w:styleId="BulletedHeader">
    <w:name w:val="Bulleted Header"/>
    <w:basedOn w:val="Normal"/>
    <w:next w:val="ListBullet"/>
    <w:qFormat/>
    <w:rsid w:val="00B555DB"/>
    <w:rPr>
      <w:b/>
      <w:color w:val="00B050"/>
    </w:rPr>
  </w:style>
  <w:style w:type="paragraph" w:customStyle="1" w:styleId="BulletedText">
    <w:name w:val="Bulleted Text"/>
    <w:basedOn w:val="Normal"/>
    <w:qFormat/>
    <w:rsid w:val="00B555DB"/>
    <w:pPr>
      <w:numPr>
        <w:numId w:val="12"/>
      </w:numPr>
      <w:spacing w:after="160" w:line="360" w:lineRule="auto"/>
      <w:ind w:left="714" w:hanging="357"/>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3B5E3-7672-4EF1-88B8-9EC03FF4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13452</TotalTime>
  <Pages>58</Pages>
  <Words>7716</Words>
  <Characters>43984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392</cp:revision>
  <cp:lastPrinted>2019-09-05T12:46:00Z</cp:lastPrinted>
  <dcterms:created xsi:type="dcterms:W3CDTF">2019-05-30T19:33:00Z</dcterms:created>
  <dcterms:modified xsi:type="dcterms:W3CDTF">2019-09-05T14:38:00Z</dcterms:modified>
</cp:coreProperties>
</file>