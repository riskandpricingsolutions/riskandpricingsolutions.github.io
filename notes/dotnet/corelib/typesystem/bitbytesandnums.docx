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1E21BB02" w:rsidR="00CE23AA" w:rsidRDefault="00161A1F" w:rsidP="0036239E">
      <w:pPr>
        <w:pStyle w:val="DocumentTitle"/>
        <w:ind w:firstLine="0"/>
      </w:pPr>
      <w:r>
        <w:t>Bits, Bytes and Numbers</w:t>
      </w:r>
    </w:p>
    <w:p w14:paraId="3D80E79C" w14:textId="77777777" w:rsidR="00BD04E8" w:rsidRDefault="00BD04E8" w:rsidP="00BD04E8"/>
    <w:p w14:paraId="65E3FA6D" w14:textId="77777777" w:rsidR="0065136D" w:rsidRDefault="0065136D" w:rsidP="0065136D">
      <w:pPr>
        <w:pStyle w:val="ContainsHeader"/>
      </w:pPr>
      <w:r>
        <w:t>This document covers</w:t>
      </w:r>
    </w:p>
    <w:p w14:paraId="0B551D4E" w14:textId="77777777" w:rsidR="004D3301" w:rsidRDefault="0094013E" w:rsidP="0065136D">
      <w:pPr>
        <w:pStyle w:val="ContainsSection"/>
      </w:pPr>
      <w:hyperlink w:anchor="_Bit_Operators" w:history="1">
        <w:r w:rsidR="00B12CAD" w:rsidRPr="004D3301">
          <w:rPr>
            <w:rStyle w:val="Hyperlink"/>
            <w:rFonts w:cstheme="minorBidi"/>
          </w:rPr>
          <w:t>Bit Operators</w:t>
        </w:r>
      </w:hyperlink>
    </w:p>
    <w:p w14:paraId="14E1AF45" w14:textId="0B468F52" w:rsidR="004D3301" w:rsidRDefault="0094013E" w:rsidP="0065136D">
      <w:pPr>
        <w:pStyle w:val="ContainsSection"/>
      </w:pPr>
      <w:hyperlink w:anchor="_Bit_Properties" w:history="1">
        <w:r w:rsidR="004D3301" w:rsidRPr="004D3301">
          <w:rPr>
            <w:rStyle w:val="Hyperlink"/>
            <w:rFonts w:cstheme="minorBidi"/>
          </w:rPr>
          <w:t>Bit Properties</w:t>
        </w:r>
      </w:hyperlink>
    </w:p>
    <w:p w14:paraId="6E88DC9B" w14:textId="32F1C792" w:rsidR="004D3301" w:rsidRDefault="0094013E" w:rsidP="0065136D">
      <w:pPr>
        <w:pStyle w:val="ContainsSection"/>
      </w:pPr>
      <w:hyperlink w:anchor="_Bit_Manipulation" w:history="1">
        <w:r w:rsidR="00F30120" w:rsidRPr="00F30120">
          <w:rPr>
            <w:rStyle w:val="Hyperlink"/>
            <w:rFonts w:cstheme="minorBidi"/>
          </w:rPr>
          <w:t>Bit Manipulation</w:t>
        </w:r>
      </w:hyperlink>
    </w:p>
    <w:p w14:paraId="0081F8FF" w14:textId="7809FEAE" w:rsidR="00646A59" w:rsidRDefault="0094013E" w:rsidP="0065136D">
      <w:pPr>
        <w:pStyle w:val="ContainsSection"/>
      </w:pPr>
      <w:hyperlink w:anchor="_Binary_representations" w:history="1">
        <w:r w:rsidR="00646A59" w:rsidRPr="00646A59">
          <w:rPr>
            <w:rStyle w:val="Hyperlink"/>
            <w:rFonts w:cstheme="minorBidi"/>
          </w:rPr>
          <w:t>Bit Representations</w:t>
        </w:r>
      </w:hyperlink>
    </w:p>
    <w:p w14:paraId="327C6361" w14:textId="175D0FD6" w:rsidR="00646A59" w:rsidRDefault="0094013E" w:rsidP="0065136D">
      <w:pPr>
        <w:pStyle w:val="ContainsSection"/>
      </w:pPr>
      <w:hyperlink w:anchor="_Numeric_Bit_Representations" w:history="1">
        <w:r w:rsidR="00646A59" w:rsidRPr="0006595C">
          <w:rPr>
            <w:rStyle w:val="Hyperlink"/>
            <w:rFonts w:cstheme="minorBidi"/>
          </w:rPr>
          <w:t>Numeric Bit Representations</w:t>
        </w:r>
      </w:hyperlink>
    </w:p>
    <w:p w14:paraId="760B19B6" w14:textId="78D7AA60" w:rsidR="0065136D" w:rsidRDefault="0065136D" w:rsidP="00C20FEB">
      <w:pPr>
        <w:pStyle w:val="ContainsSection"/>
        <w:numPr>
          <w:ilvl w:val="0"/>
          <w:numId w:val="0"/>
        </w:numPr>
        <w:ind w:left="567"/>
      </w:pPr>
    </w:p>
    <w:p w14:paraId="22E64D76" w14:textId="77777777" w:rsidR="0065136D" w:rsidRPr="006C7A76" w:rsidRDefault="0065136D" w:rsidP="0065136D">
      <w:pPr>
        <w:pStyle w:val="ContainsEnd"/>
      </w:pPr>
    </w:p>
    <w:p w14:paraId="78366288" w14:textId="77777777" w:rsidR="0065136D" w:rsidRDefault="0065136D" w:rsidP="0065136D">
      <w:pPr>
        <w:pStyle w:val="Answer"/>
        <w:ind w:left="0"/>
      </w:pPr>
    </w:p>
    <w:p w14:paraId="4525A7AC" w14:textId="77777777" w:rsidR="004D3301" w:rsidRDefault="004D3301">
      <w:pPr>
        <w:spacing w:after="160" w:line="259" w:lineRule="auto"/>
        <w:rPr>
          <w:rFonts w:asciiTheme="majorHAnsi" w:eastAsiaTheme="majorEastAsia" w:hAnsiTheme="majorHAnsi" w:cstheme="majorBidi"/>
          <w:color w:val="31378B" w:themeColor="text2"/>
          <w:sz w:val="32"/>
          <w:szCs w:val="28"/>
        </w:rPr>
      </w:pPr>
      <w:r>
        <w:br w:type="page"/>
      </w:r>
    </w:p>
    <w:p w14:paraId="1D6C02E3" w14:textId="688EB0E8" w:rsidR="00B12CAD" w:rsidRPr="001272A4" w:rsidRDefault="00B12CAD" w:rsidP="00B12CAD">
      <w:pPr>
        <w:pStyle w:val="Heading2"/>
      </w:pPr>
      <w:bookmarkStart w:id="0" w:name="_Bit_Operators"/>
      <w:bookmarkEnd w:id="0"/>
      <w:r>
        <w:lastRenderedPageBreak/>
        <w:t>Bit Operators</w:t>
      </w:r>
    </w:p>
    <w:tbl>
      <w:tblPr>
        <w:tblStyle w:val="SimpleDefinition"/>
        <w:tblW w:w="0" w:type="auto"/>
        <w:tblLook w:val="04A0" w:firstRow="1" w:lastRow="0" w:firstColumn="1" w:lastColumn="0" w:noHBand="0" w:noVBand="1"/>
      </w:tblPr>
      <w:tblGrid>
        <w:gridCol w:w="3162"/>
        <w:gridCol w:w="5468"/>
      </w:tblGrid>
      <w:tr w:rsidR="00B12CAD" w14:paraId="2CCAAF94"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53B77E9A" w14:textId="77777777" w:rsidR="00B12CAD" w:rsidRPr="00CB06E3" w:rsidRDefault="00B12CAD" w:rsidP="00363CB5">
            <w:pPr>
              <w:pStyle w:val="Def"/>
            </w:pPr>
            <w:r>
              <w:t>&lt;&lt;</w:t>
            </w:r>
          </w:p>
        </w:tc>
        <w:tc>
          <w:tcPr>
            <w:tcW w:w="5468" w:type="dxa"/>
          </w:tcPr>
          <w:p w14:paraId="4180C65E"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FC6B62">
              <w:rPr>
                <w:b/>
                <w:bCs/>
                <w:color w:val="auto"/>
              </w:rPr>
              <w:t>11</w:t>
            </w:r>
            <w:r w:rsidRPr="0073471D">
              <w:rPr>
                <w:color w:val="auto"/>
              </w:rPr>
              <w:t>0</w:t>
            </w:r>
            <w:r>
              <w:rPr>
                <w:color w:val="auto"/>
              </w:rPr>
              <w:t>101</w:t>
            </w:r>
            <w:r w:rsidRPr="0073471D">
              <w:rPr>
                <w:color w:val="auto"/>
              </w:rPr>
              <w:t>01</w:t>
            </w:r>
          </w:p>
          <w:p w14:paraId="0446D79F" w14:textId="77777777" w:rsidR="00B12CAD" w:rsidRPr="00CB68F4"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CB68F4">
              <w:t>a &lt;&lt; 2</w:t>
            </w:r>
            <w:r w:rsidRPr="00CB68F4">
              <w:tab/>
            </w:r>
            <w:r w:rsidRPr="00CB68F4">
              <w:rPr>
                <w:color w:val="auto"/>
              </w:rPr>
              <w:t>010101</w:t>
            </w:r>
            <w:r w:rsidRPr="00CB68F4">
              <w:rPr>
                <w:b/>
                <w:bCs/>
                <w:color w:val="auto"/>
              </w:rPr>
              <w:t>00</w:t>
            </w:r>
          </w:p>
        </w:tc>
      </w:tr>
      <w:tr w:rsidR="00B12CAD" w14:paraId="29AA42F7"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76BE78CF" w14:textId="77777777" w:rsidR="00B12CAD" w:rsidRPr="00667AD8" w:rsidRDefault="00B12CAD" w:rsidP="00363CB5">
            <w:pPr>
              <w:pStyle w:val="Def"/>
            </w:pPr>
            <w:r w:rsidRPr="00667AD8">
              <w:t>&gt;&gt;  (Signed Integers)</w:t>
            </w:r>
          </w:p>
        </w:tc>
        <w:tc>
          <w:tcPr>
            <w:tcW w:w="5468" w:type="dxa"/>
          </w:tcPr>
          <w:p w14:paraId="042D984F" w14:textId="77777777" w:rsidR="00B12CAD" w:rsidRPr="00667AD8"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667AD8">
              <w:t>a</w:t>
            </w:r>
            <w:r w:rsidRPr="00667AD8">
              <w:tab/>
            </w:r>
            <w:r w:rsidRPr="00667AD8">
              <w:tab/>
            </w:r>
            <w:r w:rsidRPr="00683A0D">
              <w:rPr>
                <w:color w:val="auto"/>
              </w:rPr>
              <w:t>110101</w:t>
            </w:r>
            <w:r w:rsidRPr="00FC6B62">
              <w:rPr>
                <w:b/>
                <w:bCs/>
                <w:color w:val="auto"/>
              </w:rPr>
              <w:t>01</w:t>
            </w:r>
          </w:p>
          <w:p w14:paraId="6438D2F5"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667AD8">
              <w:t>a &gt;&gt; 2</w:t>
            </w:r>
            <w:r w:rsidRPr="00667AD8">
              <w:tab/>
            </w:r>
            <w:r w:rsidRPr="00FC6B62">
              <w:rPr>
                <w:b/>
                <w:bCs/>
                <w:color w:val="auto"/>
              </w:rPr>
              <w:t>11</w:t>
            </w:r>
            <w:r>
              <w:rPr>
                <w:color w:val="auto"/>
              </w:rPr>
              <w:t>11</w:t>
            </w:r>
            <w:r w:rsidRPr="00683A0D">
              <w:rPr>
                <w:color w:val="auto"/>
              </w:rPr>
              <w:t>0101</w:t>
            </w:r>
          </w:p>
          <w:p w14:paraId="7301ED0C"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p>
          <w:p w14:paraId="2BEFE2B7" w14:textId="77777777" w:rsidR="00B12CAD" w:rsidRPr="00667AD8"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667AD8">
              <w:t>a</w:t>
            </w:r>
            <w:r w:rsidRPr="00667AD8">
              <w:tab/>
            </w:r>
            <w:r w:rsidRPr="00667AD8">
              <w:tab/>
            </w:r>
            <w:r>
              <w:t>0</w:t>
            </w:r>
            <w:r w:rsidRPr="00683A0D">
              <w:rPr>
                <w:color w:val="auto"/>
              </w:rPr>
              <w:t>10101</w:t>
            </w:r>
            <w:r w:rsidRPr="00FC6B62">
              <w:rPr>
                <w:b/>
                <w:bCs/>
                <w:color w:val="auto"/>
              </w:rPr>
              <w:t>01</w:t>
            </w:r>
          </w:p>
          <w:p w14:paraId="2CD95BFA" w14:textId="77777777" w:rsidR="00B12CAD" w:rsidRPr="00CB68F4"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667AD8">
              <w:t>a &gt;&gt; 2</w:t>
            </w:r>
            <w:r w:rsidRPr="00667AD8">
              <w:tab/>
            </w:r>
            <w:r>
              <w:rPr>
                <w:b/>
                <w:bCs/>
                <w:color w:val="auto"/>
              </w:rPr>
              <w:t>00</w:t>
            </w:r>
            <w:r w:rsidRPr="003C50BC">
              <w:rPr>
                <w:color w:val="auto"/>
              </w:rPr>
              <w:t>0</w:t>
            </w:r>
            <w:r>
              <w:rPr>
                <w:color w:val="auto"/>
              </w:rPr>
              <w:t>1</w:t>
            </w:r>
            <w:r w:rsidRPr="00683A0D">
              <w:rPr>
                <w:color w:val="auto"/>
              </w:rPr>
              <w:t>0101</w:t>
            </w:r>
          </w:p>
        </w:tc>
      </w:tr>
      <w:tr w:rsidR="00B12CAD" w14:paraId="67E73058"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03D7B99A" w14:textId="77777777" w:rsidR="00B12CAD" w:rsidRPr="00E32D88" w:rsidRDefault="00B12CAD" w:rsidP="00363CB5">
            <w:pPr>
              <w:pStyle w:val="Def"/>
            </w:pPr>
            <w:r>
              <w:t>~</w:t>
            </w:r>
          </w:p>
        </w:tc>
        <w:tc>
          <w:tcPr>
            <w:tcW w:w="5468" w:type="dxa"/>
          </w:tcPr>
          <w:p w14:paraId="05F80172"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t xml:space="preserve">      00001101</w:t>
            </w:r>
          </w:p>
          <w:p w14:paraId="165C243F" w14:textId="77777777" w:rsidR="00B12CAD" w:rsidRPr="0086366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t xml:space="preserve">      11110010</w:t>
            </w:r>
          </w:p>
        </w:tc>
      </w:tr>
      <w:tr w:rsidR="00B12CAD" w14:paraId="21D7C8CE"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2B36874C" w14:textId="77777777" w:rsidR="00B12CAD" w:rsidRDefault="00B12CAD" w:rsidP="00363CB5">
            <w:pPr>
              <w:pStyle w:val="Def"/>
            </w:pPr>
            <w:r>
              <w:t>&amp;</w:t>
            </w:r>
          </w:p>
        </w:tc>
        <w:tc>
          <w:tcPr>
            <w:tcW w:w="5468" w:type="dxa"/>
          </w:tcPr>
          <w:p w14:paraId="65F13497"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t xml:space="preserve">      00001101</w:t>
            </w:r>
          </w:p>
          <w:p w14:paraId="717B77B8" w14:textId="77777777" w:rsidR="00B12CAD" w:rsidRPr="00CB68F4"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sidRPr="00CB68F4">
              <w:rPr>
                <w:u w:val="single"/>
              </w:rPr>
              <w:t>b</w:t>
            </w:r>
            <w:r w:rsidRPr="00CB68F4">
              <w:rPr>
                <w:u w:val="single"/>
              </w:rPr>
              <w:tab/>
              <w:t xml:space="preserve">      11101011</w:t>
            </w:r>
          </w:p>
          <w:p w14:paraId="28ACB925"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a&amp;b</w:t>
            </w:r>
            <w:r>
              <w:tab/>
              <w:t xml:space="preserve">      00001001</w:t>
            </w:r>
          </w:p>
          <w:p w14:paraId="0547781E"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p>
        </w:tc>
      </w:tr>
      <w:tr w:rsidR="00B12CAD" w14:paraId="279D52D9"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6E3F3943" w14:textId="77777777" w:rsidR="00B12CAD" w:rsidRDefault="00B12CAD" w:rsidP="00363CB5">
            <w:pPr>
              <w:pStyle w:val="Def"/>
            </w:pPr>
            <w:r>
              <w:t>|</w:t>
            </w:r>
          </w:p>
        </w:tc>
        <w:tc>
          <w:tcPr>
            <w:tcW w:w="5468" w:type="dxa"/>
          </w:tcPr>
          <w:p w14:paraId="0A84A28C"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t xml:space="preserve">      00001101</w:t>
            </w:r>
          </w:p>
          <w:p w14:paraId="1D5C9B38" w14:textId="77777777" w:rsidR="00B12CAD" w:rsidRPr="00CB68F4"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sidRPr="00CB68F4">
              <w:rPr>
                <w:u w:val="single"/>
              </w:rPr>
              <w:t>b</w:t>
            </w:r>
            <w:r w:rsidRPr="00CB68F4">
              <w:rPr>
                <w:u w:val="single"/>
              </w:rPr>
              <w:tab/>
              <w:t xml:space="preserve">      11101011</w:t>
            </w:r>
          </w:p>
          <w:p w14:paraId="04BB7C54"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a|b</w:t>
            </w:r>
            <w:r>
              <w:tab/>
              <w:t xml:space="preserve">      11101111</w:t>
            </w:r>
          </w:p>
        </w:tc>
      </w:tr>
      <w:tr w:rsidR="00B12CAD" w14:paraId="25081F16" w14:textId="77777777" w:rsidTr="00EA45C1">
        <w:tc>
          <w:tcPr>
            <w:cnfStyle w:val="001000000000" w:firstRow="0" w:lastRow="0" w:firstColumn="1" w:lastColumn="0" w:oddVBand="0" w:evenVBand="0" w:oddHBand="0" w:evenHBand="0" w:firstRowFirstColumn="0" w:firstRowLastColumn="0" w:lastRowFirstColumn="0" w:lastRowLastColumn="0"/>
            <w:tcW w:w="3162" w:type="dxa"/>
          </w:tcPr>
          <w:p w14:paraId="59800860" w14:textId="77777777" w:rsidR="00B12CAD" w:rsidRDefault="00B12CAD" w:rsidP="00363CB5">
            <w:pPr>
              <w:pStyle w:val="Def"/>
            </w:pPr>
            <w:r>
              <w:t>^</w:t>
            </w:r>
          </w:p>
        </w:tc>
        <w:tc>
          <w:tcPr>
            <w:tcW w:w="5468" w:type="dxa"/>
          </w:tcPr>
          <w:p w14:paraId="1FCE37E6"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t xml:space="preserve">      00001101</w:t>
            </w:r>
          </w:p>
          <w:p w14:paraId="4543310B" w14:textId="77777777" w:rsidR="00B12CAD" w:rsidRPr="009E73B8"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sidRPr="009E73B8">
              <w:rPr>
                <w:u w:val="single"/>
              </w:rPr>
              <w:t>b</w:t>
            </w:r>
            <w:r w:rsidRPr="009E73B8">
              <w:rPr>
                <w:u w:val="single"/>
              </w:rPr>
              <w:tab/>
              <w:t xml:space="preserve">      11101011</w:t>
            </w:r>
          </w:p>
          <w:p w14:paraId="3DBD5F91"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a^b</w:t>
            </w:r>
            <w:r>
              <w:tab/>
              <w:t xml:space="preserve">      11100110</w:t>
            </w:r>
          </w:p>
        </w:tc>
      </w:tr>
    </w:tbl>
    <w:p w14:paraId="2A1D27DD" w14:textId="77777777" w:rsidR="00B12CAD" w:rsidRDefault="00B12CAD">
      <w:pPr>
        <w:spacing w:after="160" w:line="259" w:lineRule="auto"/>
        <w:rPr>
          <w:rFonts w:asciiTheme="majorHAnsi" w:eastAsiaTheme="majorEastAsia" w:hAnsiTheme="majorHAnsi" w:cstheme="majorBidi"/>
          <w:color w:val="31378B" w:themeColor="text2"/>
          <w:sz w:val="32"/>
          <w:szCs w:val="28"/>
        </w:rPr>
      </w:pPr>
      <w:r>
        <w:br w:type="page"/>
      </w:r>
    </w:p>
    <w:p w14:paraId="4E9367B6" w14:textId="455006AE" w:rsidR="00B12CAD" w:rsidRDefault="00B12CAD" w:rsidP="00B12CAD">
      <w:pPr>
        <w:pStyle w:val="Heading2"/>
      </w:pPr>
      <w:bookmarkStart w:id="1" w:name="_Bit_Properties"/>
      <w:bookmarkEnd w:id="1"/>
      <w:r>
        <w:lastRenderedPageBreak/>
        <w:t>Bit Properties</w:t>
      </w:r>
    </w:p>
    <w:tbl>
      <w:tblPr>
        <w:tblStyle w:val="SimpleDefinition"/>
        <w:tblW w:w="0" w:type="auto"/>
        <w:tblLook w:val="04A0" w:firstRow="1" w:lastRow="0" w:firstColumn="1" w:lastColumn="0" w:noHBand="0" w:noVBand="1"/>
      </w:tblPr>
      <w:tblGrid>
        <w:gridCol w:w="2312"/>
        <w:gridCol w:w="6318"/>
      </w:tblGrid>
      <w:tr w:rsidR="00B12CAD" w14:paraId="380A6D22"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07FE9EBE" w14:textId="77777777" w:rsidR="00B12CAD" w:rsidRPr="00CB06E3" w:rsidRDefault="00B12CAD" w:rsidP="00363CB5">
            <w:pPr>
              <w:pStyle w:val="Def"/>
            </w:pPr>
            <w:r>
              <w:t>a ^ 0s = a</w:t>
            </w:r>
          </w:p>
        </w:tc>
        <w:tc>
          <w:tcPr>
            <w:tcW w:w="6318" w:type="dxa"/>
          </w:tcPr>
          <w:p w14:paraId="4E1C8888"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37AEBB5F"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0s</w:t>
            </w:r>
            <w:r w:rsidRPr="002A53AB">
              <w:rPr>
                <w:u w:val="single"/>
              </w:rPr>
              <w:tab/>
            </w:r>
            <w:r>
              <w:rPr>
                <w:u w:val="single"/>
              </w:rPr>
              <w:tab/>
            </w:r>
            <w:r w:rsidRPr="002A53AB">
              <w:rPr>
                <w:u w:val="single"/>
              </w:rPr>
              <w:t>0000</w:t>
            </w:r>
            <w:r>
              <w:rPr>
                <w:u w:val="single"/>
              </w:rPr>
              <w:t>0000</w:t>
            </w:r>
          </w:p>
          <w:p w14:paraId="45570FEA" w14:textId="77777777" w:rsidR="00B12CAD" w:rsidRPr="0086366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 0s</w:t>
            </w:r>
            <w:r w:rsidRPr="002A53AB">
              <w:tab/>
              <w:t>000</w:t>
            </w:r>
            <w:r>
              <w:t>01101</w:t>
            </w:r>
          </w:p>
        </w:tc>
      </w:tr>
      <w:tr w:rsidR="00B12CAD" w14:paraId="734DFC1B"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03098520" w14:textId="77777777" w:rsidR="00B12CAD" w:rsidRPr="00E32D88" w:rsidRDefault="00B12CAD" w:rsidP="00363CB5">
            <w:pPr>
              <w:pStyle w:val="Def"/>
            </w:pPr>
            <w:r>
              <w:t>a ^ 1s = ~a</w:t>
            </w:r>
          </w:p>
        </w:tc>
        <w:tc>
          <w:tcPr>
            <w:tcW w:w="6318" w:type="dxa"/>
          </w:tcPr>
          <w:p w14:paraId="1F44D2F3"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2E5D8235"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1s</w:t>
            </w:r>
            <w:r w:rsidRPr="002A53AB">
              <w:rPr>
                <w:u w:val="single"/>
              </w:rPr>
              <w:tab/>
            </w:r>
            <w:r>
              <w:rPr>
                <w:u w:val="single"/>
              </w:rPr>
              <w:tab/>
              <w:t>11111111</w:t>
            </w:r>
          </w:p>
          <w:p w14:paraId="5458F223" w14:textId="77777777" w:rsidR="00B12CAD" w:rsidRPr="0086366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 1s</w:t>
            </w:r>
            <w:r w:rsidRPr="002A53AB">
              <w:tab/>
            </w:r>
            <w:r>
              <w:t>11110010</w:t>
            </w:r>
          </w:p>
        </w:tc>
      </w:tr>
      <w:tr w:rsidR="00B12CAD" w14:paraId="5E9E2083"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11CD9E62" w14:textId="77777777" w:rsidR="00B12CAD" w:rsidRPr="00E32D88" w:rsidRDefault="00B12CAD" w:rsidP="00363CB5">
            <w:pPr>
              <w:pStyle w:val="Def"/>
            </w:pPr>
            <w:r>
              <w:t>a ^ a = 0</w:t>
            </w:r>
          </w:p>
        </w:tc>
        <w:tc>
          <w:tcPr>
            <w:tcW w:w="6318" w:type="dxa"/>
          </w:tcPr>
          <w:p w14:paraId="1841D1C6"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301946F0"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sidRPr="000D42B6">
              <w:rPr>
                <w:u w:val="single"/>
              </w:rPr>
              <w:t>0</w:t>
            </w:r>
            <w:r>
              <w:rPr>
                <w:u w:val="single"/>
              </w:rPr>
              <w:t>s</w:t>
            </w:r>
            <w:r w:rsidRPr="000D42B6">
              <w:rPr>
                <w:u w:val="single"/>
              </w:rPr>
              <w:tab/>
            </w:r>
            <w:r w:rsidRPr="000D42B6">
              <w:rPr>
                <w:u w:val="single"/>
              </w:rPr>
              <w:tab/>
              <w:t>00000000</w:t>
            </w:r>
          </w:p>
          <w:p w14:paraId="20573AC7"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&amp; 0s</w:t>
            </w:r>
            <w:r>
              <w:tab/>
              <w:t>00000000</w:t>
            </w:r>
          </w:p>
          <w:p w14:paraId="54C32CE5" w14:textId="17A1416A" w:rsidR="00C942F5" w:rsidRPr="0086366B" w:rsidRDefault="00C942F5" w:rsidP="00363CB5">
            <w:pPr>
              <w:pStyle w:val="SourceCode"/>
              <w:ind w:left="0"/>
              <w:cnfStyle w:val="000000000000" w:firstRow="0" w:lastRow="0" w:firstColumn="0" w:lastColumn="0" w:oddVBand="0" w:evenVBand="0" w:oddHBand="0" w:evenHBand="0" w:firstRowFirstColumn="0" w:firstRowLastColumn="0" w:lastRowFirstColumn="0" w:lastRowLastColumn="0"/>
            </w:pPr>
          </w:p>
        </w:tc>
      </w:tr>
      <w:tr w:rsidR="00B12CAD" w14:paraId="42AEAAFF"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73521AD4" w14:textId="77777777" w:rsidR="00B12CAD" w:rsidRPr="00ED76F3" w:rsidRDefault="00B12CAD" w:rsidP="00363CB5">
            <w:pPr>
              <w:pStyle w:val="Def"/>
            </w:pPr>
            <w:r>
              <w:t>a &amp; 0s = 0</w:t>
            </w:r>
          </w:p>
        </w:tc>
        <w:tc>
          <w:tcPr>
            <w:tcW w:w="6318" w:type="dxa"/>
          </w:tcPr>
          <w:p w14:paraId="2FDC1DAB"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2A6AFD44"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sidRPr="000D42B6">
              <w:rPr>
                <w:u w:val="single"/>
              </w:rPr>
              <w:t>0</w:t>
            </w:r>
            <w:r>
              <w:rPr>
                <w:u w:val="single"/>
              </w:rPr>
              <w:t>s</w:t>
            </w:r>
            <w:r w:rsidRPr="000D42B6">
              <w:rPr>
                <w:u w:val="single"/>
              </w:rPr>
              <w:tab/>
            </w:r>
            <w:r w:rsidRPr="000D42B6">
              <w:rPr>
                <w:u w:val="single"/>
              </w:rPr>
              <w:tab/>
              <w:t>00000000</w:t>
            </w:r>
          </w:p>
          <w:p w14:paraId="6582F2DE" w14:textId="77777777" w:rsidR="00B12CAD"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&amp; 0s</w:t>
            </w:r>
            <w:r>
              <w:tab/>
              <w:t>00000000</w:t>
            </w:r>
          </w:p>
          <w:p w14:paraId="6BAC0E54" w14:textId="77777777" w:rsidR="00B12CAD" w:rsidRPr="007976E4" w:rsidRDefault="00B12CAD" w:rsidP="00363CB5">
            <w:pPr>
              <w:jc w:val="both"/>
              <w:cnfStyle w:val="000000000000" w:firstRow="0" w:lastRow="0" w:firstColumn="0" w:lastColumn="0" w:oddVBand="0" w:evenVBand="0" w:oddHBand="0" w:evenHBand="0" w:firstRowFirstColumn="0" w:firstRowLastColumn="0" w:lastRowFirstColumn="0" w:lastRowLastColumn="0"/>
            </w:pPr>
          </w:p>
        </w:tc>
      </w:tr>
      <w:tr w:rsidR="00B12CAD" w14:paraId="7BC8F87F"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41E2C37E" w14:textId="77777777" w:rsidR="00B12CAD" w:rsidRDefault="00B12CAD" w:rsidP="00363CB5">
            <w:pPr>
              <w:pStyle w:val="Def"/>
            </w:pPr>
            <w:r>
              <w:t>a &amp; 1s = a</w:t>
            </w:r>
          </w:p>
        </w:tc>
        <w:tc>
          <w:tcPr>
            <w:tcW w:w="6318" w:type="dxa"/>
          </w:tcPr>
          <w:p w14:paraId="33727DDC"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4A532688"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1s</w:t>
            </w:r>
            <w:r w:rsidRPr="000D42B6">
              <w:rPr>
                <w:u w:val="single"/>
              </w:rPr>
              <w:tab/>
            </w:r>
            <w:r w:rsidRPr="000D42B6">
              <w:rPr>
                <w:u w:val="single"/>
              </w:rPr>
              <w:tab/>
            </w:r>
            <w:r>
              <w:rPr>
                <w:u w:val="single"/>
              </w:rPr>
              <w:t>11111111</w:t>
            </w:r>
          </w:p>
          <w:p w14:paraId="72F9FF6D" w14:textId="77777777" w:rsidR="00B12CAD" w:rsidRPr="0086366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&amp; 1s</w:t>
            </w:r>
            <w:r>
              <w:tab/>
              <w:t>00001101</w:t>
            </w:r>
          </w:p>
        </w:tc>
      </w:tr>
      <w:tr w:rsidR="00B12CAD" w14:paraId="1DCAF2BD"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67F222BC" w14:textId="77777777" w:rsidR="00B12CAD" w:rsidRDefault="00B12CAD" w:rsidP="00363CB5">
            <w:pPr>
              <w:pStyle w:val="Def"/>
            </w:pPr>
            <w:r>
              <w:t>a &amp; a = a</w:t>
            </w:r>
          </w:p>
        </w:tc>
        <w:tc>
          <w:tcPr>
            <w:tcW w:w="6318" w:type="dxa"/>
          </w:tcPr>
          <w:p w14:paraId="4F2B7737"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5189488E"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a</w:t>
            </w:r>
            <w:r w:rsidRPr="000D42B6">
              <w:rPr>
                <w:u w:val="single"/>
              </w:rPr>
              <w:tab/>
            </w:r>
            <w:r w:rsidRPr="000D42B6">
              <w:rPr>
                <w:u w:val="single"/>
              </w:rPr>
              <w:tab/>
            </w:r>
            <w:r w:rsidRPr="00026237">
              <w:rPr>
                <w:u w:val="single"/>
              </w:rPr>
              <w:t>00001101</w:t>
            </w:r>
          </w:p>
          <w:p w14:paraId="1AB145AE" w14:textId="77777777" w:rsidR="00B12CAD" w:rsidRPr="00F43164"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&amp; a</w:t>
            </w:r>
            <w:r>
              <w:tab/>
            </w:r>
            <w:r>
              <w:tab/>
              <w:t>00001101</w:t>
            </w:r>
          </w:p>
        </w:tc>
      </w:tr>
      <w:tr w:rsidR="00B12CAD" w14:paraId="4A5F3C2B"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0DCEFDED" w14:textId="77777777" w:rsidR="00B12CAD" w:rsidRDefault="00B12CAD" w:rsidP="00363CB5">
            <w:pPr>
              <w:pStyle w:val="Def"/>
            </w:pPr>
            <w:r>
              <w:t>a | 1s = 1s</w:t>
            </w:r>
          </w:p>
        </w:tc>
        <w:tc>
          <w:tcPr>
            <w:tcW w:w="6318" w:type="dxa"/>
          </w:tcPr>
          <w:p w14:paraId="58F02897"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10520B3D"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1s</w:t>
            </w:r>
            <w:r w:rsidRPr="000D42B6">
              <w:rPr>
                <w:u w:val="single"/>
              </w:rPr>
              <w:tab/>
            </w:r>
            <w:r w:rsidRPr="000D42B6">
              <w:rPr>
                <w:u w:val="single"/>
              </w:rPr>
              <w:tab/>
            </w:r>
            <w:r>
              <w:rPr>
                <w:u w:val="single"/>
              </w:rPr>
              <w:t>11111111</w:t>
            </w:r>
          </w:p>
          <w:p w14:paraId="3685E998" w14:textId="77777777" w:rsidR="00B12CAD" w:rsidRPr="002606E5"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 1s</w:t>
            </w:r>
            <w:r>
              <w:tab/>
              <w:t>11111111</w:t>
            </w:r>
          </w:p>
        </w:tc>
      </w:tr>
      <w:tr w:rsidR="00B12CAD" w14:paraId="477A5551"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42941031" w14:textId="77777777" w:rsidR="00B12CAD" w:rsidRDefault="00B12CAD" w:rsidP="00363CB5">
            <w:pPr>
              <w:pStyle w:val="Def"/>
            </w:pPr>
            <w:r>
              <w:t>a | a = a</w:t>
            </w:r>
          </w:p>
        </w:tc>
        <w:tc>
          <w:tcPr>
            <w:tcW w:w="6318" w:type="dxa"/>
          </w:tcPr>
          <w:p w14:paraId="453E0815" w14:textId="77777777" w:rsidR="00B12CAD" w:rsidRPr="002A53AB"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rsidRPr="002A53AB">
              <w:t>a</w:t>
            </w:r>
            <w:r w:rsidRPr="002A53AB">
              <w:tab/>
            </w:r>
            <w:r>
              <w:tab/>
            </w:r>
            <w:r w:rsidRPr="002A53AB">
              <w:t>00001101</w:t>
            </w:r>
          </w:p>
          <w:p w14:paraId="77C8F720" w14:textId="77777777" w:rsidR="00B12CAD" w:rsidRPr="000D42B6"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a</w:t>
            </w:r>
            <w:r w:rsidRPr="000D42B6">
              <w:rPr>
                <w:u w:val="single"/>
              </w:rPr>
              <w:tab/>
            </w:r>
            <w:r w:rsidRPr="000D42B6">
              <w:rPr>
                <w:u w:val="single"/>
              </w:rPr>
              <w:tab/>
            </w:r>
            <w:r>
              <w:rPr>
                <w:u w:val="single"/>
              </w:rPr>
              <w:t>00001101</w:t>
            </w:r>
          </w:p>
          <w:p w14:paraId="73BD7D3C" w14:textId="77777777" w:rsidR="00B12CAD" w:rsidRPr="00813B6F"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 | 1s</w:t>
            </w:r>
            <w:r>
              <w:tab/>
              <w:t>00001101</w:t>
            </w:r>
          </w:p>
        </w:tc>
      </w:tr>
      <w:tr w:rsidR="00B12CAD" w14:paraId="37AC9075" w14:textId="77777777" w:rsidTr="00EA45C1">
        <w:tc>
          <w:tcPr>
            <w:cnfStyle w:val="001000000000" w:firstRow="0" w:lastRow="0" w:firstColumn="1" w:lastColumn="0" w:oddVBand="0" w:evenVBand="0" w:oddHBand="0" w:evenHBand="0" w:firstRowFirstColumn="0" w:firstRowLastColumn="0" w:lastRowFirstColumn="0" w:lastRowLastColumn="0"/>
            <w:tcW w:w="2312" w:type="dxa"/>
          </w:tcPr>
          <w:p w14:paraId="3B27DB45" w14:textId="77777777" w:rsidR="00B12CAD" w:rsidRDefault="00B12CAD" w:rsidP="00363CB5">
            <w:pPr>
              <w:pStyle w:val="Def"/>
            </w:pPr>
            <w:r>
              <w:t>a ^ ~a = 1s</w:t>
            </w:r>
          </w:p>
        </w:tc>
        <w:tc>
          <w:tcPr>
            <w:tcW w:w="6318" w:type="dxa"/>
          </w:tcPr>
          <w:p w14:paraId="0313AD8D" w14:textId="77777777" w:rsidR="00B12CAD" w:rsidRPr="00B17FCA"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w:t>
            </w:r>
            <w:r>
              <w:tab/>
            </w:r>
            <w:r w:rsidRPr="00B17FCA">
              <w:t>00001101</w:t>
            </w:r>
          </w:p>
          <w:p w14:paraId="24F5B8A4" w14:textId="77777777" w:rsidR="00B12CAD" w:rsidRPr="00B17FCA"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rPr>
                <w:u w:val="single"/>
              </w:rPr>
            </w:pPr>
            <w:r>
              <w:rPr>
                <w:u w:val="single"/>
              </w:rPr>
              <w:t>~a</w:t>
            </w:r>
            <w:r>
              <w:rPr>
                <w:u w:val="single"/>
              </w:rPr>
              <w:tab/>
              <w:t>11110010</w:t>
            </w:r>
          </w:p>
          <w:p w14:paraId="01B92AD3" w14:textId="77777777" w:rsidR="00B12CAD" w:rsidRPr="00813B6F" w:rsidRDefault="00B12CAD" w:rsidP="00363CB5">
            <w:pPr>
              <w:pStyle w:val="SourceCode"/>
              <w:ind w:left="0"/>
              <w:cnfStyle w:val="000000000000" w:firstRow="0" w:lastRow="0" w:firstColumn="0" w:lastColumn="0" w:oddVBand="0" w:evenVBand="0" w:oddHBand="0" w:evenHBand="0" w:firstRowFirstColumn="0" w:firstRowLastColumn="0" w:lastRowFirstColumn="0" w:lastRowLastColumn="0"/>
            </w:pPr>
            <w:r>
              <w:t>a^~a</w:t>
            </w:r>
            <w:r>
              <w:tab/>
              <w:t>11111111</w:t>
            </w:r>
          </w:p>
        </w:tc>
      </w:tr>
    </w:tbl>
    <w:p w14:paraId="566C6D75" w14:textId="77777777" w:rsidR="0078682B" w:rsidRDefault="0078682B">
      <w:pPr>
        <w:spacing w:after="160" w:line="259" w:lineRule="auto"/>
        <w:rPr>
          <w:rFonts w:asciiTheme="majorHAnsi" w:eastAsiaTheme="majorEastAsia" w:hAnsiTheme="majorHAnsi" w:cstheme="majorBidi"/>
          <w:color w:val="31378B" w:themeColor="text2"/>
          <w:sz w:val="32"/>
          <w:szCs w:val="28"/>
        </w:rPr>
      </w:pPr>
      <w:r>
        <w:br w:type="page"/>
      </w:r>
    </w:p>
    <w:p w14:paraId="3C2B2F25" w14:textId="18AFFE0B" w:rsidR="00121119" w:rsidRDefault="00650166" w:rsidP="00121119">
      <w:pPr>
        <w:pStyle w:val="Heading2"/>
      </w:pPr>
      <w:bookmarkStart w:id="2" w:name="_Bit_Manipulation"/>
      <w:bookmarkEnd w:id="2"/>
      <w:r>
        <w:lastRenderedPageBreak/>
        <w:t>Bit Manipulation</w:t>
      </w:r>
    </w:p>
    <w:tbl>
      <w:tblPr>
        <w:tblStyle w:val="SimpleDefinition"/>
        <w:tblW w:w="0" w:type="auto"/>
        <w:tblLook w:val="04A0" w:firstRow="1" w:lastRow="0" w:firstColumn="1" w:lastColumn="0" w:noHBand="0" w:noVBand="1"/>
      </w:tblPr>
      <w:tblGrid>
        <w:gridCol w:w="2069"/>
        <w:gridCol w:w="2458"/>
        <w:gridCol w:w="2304"/>
        <w:gridCol w:w="1955"/>
      </w:tblGrid>
      <w:tr w:rsidR="00EB3E62" w:rsidRPr="0086366B" w14:paraId="14DD1967" w14:textId="2BA3B98A" w:rsidTr="00EB3E62">
        <w:tc>
          <w:tcPr>
            <w:cnfStyle w:val="001000000000" w:firstRow="0" w:lastRow="0" w:firstColumn="1" w:lastColumn="0" w:oddVBand="0" w:evenVBand="0" w:oddHBand="0" w:evenHBand="0" w:firstRowFirstColumn="0" w:firstRowLastColumn="0" w:lastRowFirstColumn="0" w:lastRowLastColumn="0"/>
            <w:tcW w:w="2069" w:type="dxa"/>
          </w:tcPr>
          <w:p w14:paraId="651FC108" w14:textId="241BD2E0" w:rsidR="00EB3E62" w:rsidRPr="00CB06E3" w:rsidRDefault="00EB3E62" w:rsidP="00C42628">
            <w:pPr>
              <w:pStyle w:val="Def"/>
              <w:spacing w:before="0"/>
            </w:pPr>
            <w:r>
              <w:t>1 &lt;&lt; i</w:t>
            </w:r>
          </w:p>
        </w:tc>
        <w:tc>
          <w:tcPr>
            <w:tcW w:w="2458" w:type="dxa"/>
          </w:tcPr>
          <w:p w14:paraId="0E3D2B9F" w14:textId="576F0680" w:rsidR="00EB3E62" w:rsidRPr="00EB3E62" w:rsidRDefault="00EB3E62" w:rsidP="00C42628">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1 &lt;&lt; 3</w:t>
            </w:r>
            <w:r w:rsidRPr="00EB3E62">
              <w:rPr>
                <w:sz w:val="16"/>
                <w:szCs w:val="16"/>
              </w:rPr>
              <w:tab/>
            </w:r>
          </w:p>
          <w:p w14:paraId="510DAE1B" w14:textId="484A7B39" w:rsidR="00EB3E62" w:rsidRPr="00EB3E62" w:rsidRDefault="00EB3E62"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2304" w:type="dxa"/>
          </w:tcPr>
          <w:p w14:paraId="40F013C4" w14:textId="5959439A" w:rsidR="00EB3E62" w:rsidRDefault="00EB3E62" w:rsidP="00C42628">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t>0001000</w:t>
            </w:r>
          </w:p>
        </w:tc>
        <w:tc>
          <w:tcPr>
            <w:tcW w:w="1955" w:type="dxa"/>
          </w:tcPr>
          <w:p w14:paraId="4311B1BC" w14:textId="15E10B50" w:rsidR="00EB3E62" w:rsidRPr="00512D24" w:rsidRDefault="00512D24" w:rsidP="00C42628">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Create a mask with all zeros except a single 1 at bit location i</w:t>
            </w:r>
          </w:p>
        </w:tc>
      </w:tr>
      <w:tr w:rsidR="00EB3E62" w:rsidRPr="0086366B" w14:paraId="04EC6AB5" w14:textId="7FAC760B" w:rsidTr="00EB3E62">
        <w:tc>
          <w:tcPr>
            <w:cnfStyle w:val="001000000000" w:firstRow="0" w:lastRow="0" w:firstColumn="1" w:lastColumn="0" w:oddVBand="0" w:evenVBand="0" w:oddHBand="0" w:evenHBand="0" w:firstRowFirstColumn="0" w:firstRowLastColumn="0" w:lastRowFirstColumn="0" w:lastRowLastColumn="0"/>
            <w:tcW w:w="2069" w:type="dxa"/>
          </w:tcPr>
          <w:p w14:paraId="012444DC" w14:textId="29452D08" w:rsidR="00EB3E62" w:rsidRPr="00E32D88" w:rsidRDefault="00EB3E62" w:rsidP="009A4F77">
            <w:pPr>
              <w:pStyle w:val="Def"/>
              <w:spacing w:before="0"/>
            </w:pPr>
            <w:r>
              <w:t>~(1 &lt;&lt; i)</w:t>
            </w:r>
          </w:p>
        </w:tc>
        <w:tc>
          <w:tcPr>
            <w:tcW w:w="2458" w:type="dxa"/>
          </w:tcPr>
          <w:p w14:paraId="2FDE799E" w14:textId="172B1F36" w:rsidR="00EB3E62" w:rsidRPr="00EB3E62" w:rsidRDefault="00EB3E62" w:rsidP="009A4F77">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~(1 &lt;&lt; 3)</w:t>
            </w:r>
            <w:r w:rsidRPr="00EB3E62">
              <w:rPr>
                <w:sz w:val="16"/>
                <w:szCs w:val="16"/>
              </w:rPr>
              <w:tab/>
            </w:r>
          </w:p>
        </w:tc>
        <w:tc>
          <w:tcPr>
            <w:tcW w:w="2304" w:type="dxa"/>
          </w:tcPr>
          <w:p w14:paraId="4318819F" w14:textId="6C590C71" w:rsidR="00EB3E62" w:rsidRDefault="00EB3E62"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t>11110111</w:t>
            </w:r>
          </w:p>
        </w:tc>
        <w:tc>
          <w:tcPr>
            <w:tcW w:w="1955" w:type="dxa"/>
          </w:tcPr>
          <w:p w14:paraId="163993A3" w14:textId="68B7D8F4" w:rsidR="00EB3E62" w:rsidRDefault="00715594"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Create a mask with all ones  except a single 0 at bit location i</w:t>
            </w:r>
          </w:p>
        </w:tc>
      </w:tr>
      <w:tr w:rsidR="00EB3E62" w:rsidRPr="0086366B" w14:paraId="1301D434" w14:textId="244C9C42" w:rsidTr="00EB3E62">
        <w:tc>
          <w:tcPr>
            <w:cnfStyle w:val="001000000000" w:firstRow="0" w:lastRow="0" w:firstColumn="1" w:lastColumn="0" w:oddVBand="0" w:evenVBand="0" w:oddHBand="0" w:evenHBand="0" w:firstRowFirstColumn="0" w:firstRowLastColumn="0" w:lastRowFirstColumn="0" w:lastRowLastColumn="0"/>
            <w:tcW w:w="2069" w:type="dxa"/>
          </w:tcPr>
          <w:p w14:paraId="36BF2301" w14:textId="5E5B2A1B" w:rsidR="00EB3E62" w:rsidRDefault="00EB3E62" w:rsidP="00E623FE">
            <w:pPr>
              <w:pStyle w:val="Def"/>
              <w:spacing w:before="0"/>
            </w:pPr>
            <w:r>
              <w:t xml:space="preserve">~0 &lt;&lt; </w:t>
            </w:r>
            <w:r w:rsidR="00C00CC0">
              <w:t>n</w:t>
            </w:r>
          </w:p>
        </w:tc>
        <w:tc>
          <w:tcPr>
            <w:tcW w:w="2458" w:type="dxa"/>
          </w:tcPr>
          <w:p w14:paraId="0C8F14CD" w14:textId="7C7EA7B5" w:rsidR="00EB3E62" w:rsidRPr="00EB3E62" w:rsidRDefault="00EB3E62" w:rsidP="00E623FE">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~0 &lt;&lt; 3</w:t>
            </w:r>
            <w:r w:rsidRPr="00EB3E62">
              <w:rPr>
                <w:sz w:val="16"/>
                <w:szCs w:val="16"/>
              </w:rPr>
              <w:tab/>
            </w:r>
          </w:p>
          <w:p w14:paraId="5DAEB926" w14:textId="77777777" w:rsidR="00EB3E62" w:rsidRPr="00EB3E62" w:rsidRDefault="00EB3E62"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2304" w:type="dxa"/>
          </w:tcPr>
          <w:p w14:paraId="03D1CF49" w14:textId="21F4CA6F" w:rsidR="00EB3E62" w:rsidRDefault="00EB3E62"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t>11111000</w:t>
            </w:r>
          </w:p>
        </w:tc>
        <w:tc>
          <w:tcPr>
            <w:tcW w:w="1955" w:type="dxa"/>
          </w:tcPr>
          <w:p w14:paraId="2A135F8D" w14:textId="0452D37D" w:rsidR="00EB3E62" w:rsidRDefault="00B3774F" w:rsidP="00C74DB0">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 xml:space="preserve">Create a mask of all </w:t>
            </w:r>
            <w:r w:rsidR="00C00CC0">
              <w:rPr>
                <w:rFonts w:asciiTheme="minorHAnsi" w:hAnsiTheme="minorHAnsi" w:cstheme="minorHAnsi"/>
              </w:rPr>
              <w:t>1s except for 0s in the n least significant digits</w:t>
            </w:r>
          </w:p>
        </w:tc>
      </w:tr>
      <w:tr w:rsidR="00EB3E62" w:rsidRPr="0086366B" w14:paraId="2120B053" w14:textId="12A5A8E8" w:rsidTr="00EB3E62">
        <w:tc>
          <w:tcPr>
            <w:cnfStyle w:val="001000000000" w:firstRow="0" w:lastRow="0" w:firstColumn="1" w:lastColumn="0" w:oddVBand="0" w:evenVBand="0" w:oddHBand="0" w:evenHBand="0" w:firstRowFirstColumn="0" w:firstRowLastColumn="0" w:lastRowFirstColumn="0" w:lastRowLastColumn="0"/>
            <w:tcW w:w="2069" w:type="dxa"/>
          </w:tcPr>
          <w:p w14:paraId="4075235D" w14:textId="7E96194A" w:rsidR="00EB3E62" w:rsidRDefault="00EB3E62" w:rsidP="005237E2">
            <w:pPr>
              <w:pStyle w:val="Def"/>
              <w:spacing w:before="0"/>
            </w:pPr>
            <w:r>
              <w:t>(1 &lt;&lt; i)-1</w:t>
            </w:r>
          </w:p>
        </w:tc>
        <w:tc>
          <w:tcPr>
            <w:tcW w:w="2458" w:type="dxa"/>
          </w:tcPr>
          <w:p w14:paraId="68DA7E00" w14:textId="05A08467" w:rsidR="00EB3E62" w:rsidRPr="00EB3E6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 xml:space="preserve">(1 &lt;&lt; 3)-1  </w:t>
            </w:r>
          </w:p>
        </w:tc>
        <w:tc>
          <w:tcPr>
            <w:tcW w:w="2304" w:type="dxa"/>
          </w:tcPr>
          <w:p w14:paraId="37CF8BDF" w14:textId="7A042786" w:rsidR="00EB3E6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rPr>
                <w:color w:val="000000"/>
              </w:rPr>
              <w:t>00000111</w:t>
            </w:r>
          </w:p>
        </w:tc>
        <w:tc>
          <w:tcPr>
            <w:tcW w:w="1955" w:type="dxa"/>
          </w:tcPr>
          <w:p w14:paraId="784D87C5" w14:textId="3EFB3AB5" w:rsidR="00EB3E62" w:rsidRDefault="00C00CC0"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color w:val="000000"/>
              </w:rPr>
            </w:pPr>
            <w:r>
              <w:rPr>
                <w:rFonts w:asciiTheme="minorHAnsi" w:hAnsiTheme="minorHAnsi" w:cstheme="minorHAnsi"/>
              </w:rPr>
              <w:t>Create a mask of all 0s except for 1s in the n least significant digits</w:t>
            </w:r>
          </w:p>
        </w:tc>
      </w:tr>
      <w:tr w:rsidR="00EB3E62" w:rsidRPr="0086366B" w14:paraId="253B2772" w14:textId="014EAFF6" w:rsidTr="00EB3E62">
        <w:tc>
          <w:tcPr>
            <w:cnfStyle w:val="001000000000" w:firstRow="0" w:lastRow="0" w:firstColumn="1" w:lastColumn="0" w:oddVBand="0" w:evenVBand="0" w:oddHBand="0" w:evenHBand="0" w:firstRowFirstColumn="0" w:firstRowLastColumn="0" w:lastRowFirstColumn="0" w:lastRowLastColumn="0"/>
            <w:tcW w:w="2069" w:type="dxa"/>
          </w:tcPr>
          <w:p w14:paraId="2D8B96F9" w14:textId="208CF365" w:rsidR="00EB3E62" w:rsidRDefault="00EB3E62" w:rsidP="005237E2">
            <w:pPr>
              <w:pStyle w:val="Def"/>
              <w:spacing w:before="0"/>
            </w:pPr>
            <w:r w:rsidRPr="00791C92">
              <w:t>(1 &lt;&lt; j-i+1)-1)&lt;&lt;i</w:t>
            </w:r>
          </w:p>
        </w:tc>
        <w:tc>
          <w:tcPr>
            <w:tcW w:w="2458" w:type="dxa"/>
          </w:tcPr>
          <w:p w14:paraId="5F2B8FDE" w14:textId="6EA814EC" w:rsidR="00EB3E62" w:rsidRPr="00EB3E6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(1 &lt;&lt; 4-2+1)-1)&lt;&lt;2</w:t>
            </w:r>
          </w:p>
        </w:tc>
        <w:tc>
          <w:tcPr>
            <w:tcW w:w="2304" w:type="dxa"/>
          </w:tcPr>
          <w:p w14:paraId="63056E3F" w14:textId="76DC3578" w:rsidR="00EB3E62" w:rsidRPr="00791C9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t>00011100</w:t>
            </w:r>
          </w:p>
        </w:tc>
        <w:tc>
          <w:tcPr>
            <w:tcW w:w="1955" w:type="dxa"/>
          </w:tcPr>
          <w:p w14:paraId="42C11874" w14:textId="3DA8DD81" w:rsidR="00EB3E62" w:rsidRDefault="003872D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Create a mask of all 0s except for digits i through j which contain 1s</w:t>
            </w:r>
          </w:p>
        </w:tc>
      </w:tr>
      <w:tr w:rsidR="00EB3E62" w:rsidRPr="0086366B" w14:paraId="4EFEE90A" w14:textId="3F63DC36" w:rsidTr="00EB3E62">
        <w:tc>
          <w:tcPr>
            <w:cnfStyle w:val="001000000000" w:firstRow="0" w:lastRow="0" w:firstColumn="1" w:lastColumn="0" w:oddVBand="0" w:evenVBand="0" w:oddHBand="0" w:evenHBand="0" w:firstRowFirstColumn="0" w:firstRowLastColumn="0" w:lastRowFirstColumn="0" w:lastRowLastColumn="0"/>
            <w:tcW w:w="2069" w:type="dxa"/>
          </w:tcPr>
          <w:p w14:paraId="379BD9A1" w14:textId="58A5AC3C" w:rsidR="00EB3E62" w:rsidRPr="00791C92" w:rsidRDefault="00EB3E62" w:rsidP="005237E2">
            <w:pPr>
              <w:pStyle w:val="Def"/>
              <w:spacing w:before="0"/>
            </w:pPr>
            <w:r w:rsidRPr="002D23B6">
              <w:t>~(((1 &lt;&lt; i - j + 1) - 1) &lt;&lt; i))</w:t>
            </w:r>
          </w:p>
        </w:tc>
        <w:tc>
          <w:tcPr>
            <w:tcW w:w="2458" w:type="dxa"/>
          </w:tcPr>
          <w:p w14:paraId="70F8CBCE" w14:textId="5D7D5B67" w:rsidR="00EB3E62" w:rsidRPr="00EB3E6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EB3E62">
              <w:rPr>
                <w:sz w:val="16"/>
                <w:szCs w:val="16"/>
              </w:rPr>
              <w:t>~(((1 &lt;&lt; i - j + 1) - 1) &lt;&lt; i))</w:t>
            </w:r>
          </w:p>
        </w:tc>
        <w:tc>
          <w:tcPr>
            <w:tcW w:w="2304" w:type="dxa"/>
          </w:tcPr>
          <w:p w14:paraId="13AF8145" w14:textId="6C155505" w:rsidR="00EB3E62" w:rsidRDefault="00EB3E6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t>111000111</w:t>
            </w:r>
          </w:p>
        </w:tc>
        <w:tc>
          <w:tcPr>
            <w:tcW w:w="1955" w:type="dxa"/>
          </w:tcPr>
          <w:p w14:paraId="7503E339" w14:textId="5A378C7E" w:rsidR="00EB3E62" w:rsidRDefault="003872D2"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Create a mask of all 1s except for digits i through j which contain 0s</w:t>
            </w:r>
          </w:p>
        </w:tc>
      </w:tr>
      <w:tr w:rsidR="004D3301" w:rsidRPr="0086366B" w14:paraId="716E7A71" w14:textId="77777777" w:rsidTr="00EB3E62">
        <w:tc>
          <w:tcPr>
            <w:cnfStyle w:val="001000000000" w:firstRow="0" w:lastRow="0" w:firstColumn="1" w:lastColumn="0" w:oddVBand="0" w:evenVBand="0" w:oddHBand="0" w:evenHBand="0" w:firstRowFirstColumn="0" w:firstRowLastColumn="0" w:lastRowFirstColumn="0" w:lastRowLastColumn="0"/>
            <w:tcW w:w="2069" w:type="dxa"/>
          </w:tcPr>
          <w:p w14:paraId="54238DAE" w14:textId="385A236C" w:rsidR="004D3301" w:rsidRPr="002D23B6" w:rsidRDefault="004D3301" w:rsidP="005237E2">
            <w:pPr>
              <w:pStyle w:val="Def"/>
              <w:spacing w:before="0"/>
            </w:pPr>
            <w:r>
              <w:t>a+(~b+1)</w:t>
            </w:r>
          </w:p>
        </w:tc>
        <w:tc>
          <w:tcPr>
            <w:tcW w:w="2458" w:type="dxa"/>
          </w:tcPr>
          <w:p w14:paraId="72FF2945" w14:textId="464F5CAB" w:rsidR="004D3301" w:rsidRPr="00EB3E62" w:rsidRDefault="004D3301"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  + (~3+1)</w:t>
            </w:r>
          </w:p>
        </w:tc>
        <w:tc>
          <w:tcPr>
            <w:tcW w:w="2304" w:type="dxa"/>
          </w:tcPr>
          <w:p w14:paraId="41DF2CD5" w14:textId="6DA2F192" w:rsidR="004D3301" w:rsidRDefault="004D3301"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t>2</w:t>
            </w:r>
          </w:p>
        </w:tc>
        <w:tc>
          <w:tcPr>
            <w:tcW w:w="1955" w:type="dxa"/>
          </w:tcPr>
          <w:p w14:paraId="29C7CF75" w14:textId="6463425D" w:rsidR="004D3301" w:rsidRDefault="004D3301" w:rsidP="005237E2">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Perform subtraction without using the - key</w:t>
            </w:r>
          </w:p>
        </w:tc>
      </w:tr>
    </w:tbl>
    <w:p w14:paraId="1C97045A" w14:textId="77777777" w:rsidR="004D3301" w:rsidRDefault="004D3301">
      <w:pPr>
        <w:spacing w:after="160" w:line="259" w:lineRule="auto"/>
        <w:rPr>
          <w:rFonts w:asciiTheme="majorHAnsi" w:eastAsiaTheme="majorEastAsia" w:hAnsiTheme="majorHAnsi" w:cstheme="majorBidi"/>
          <w:color w:val="31378B" w:themeColor="text2"/>
          <w:sz w:val="32"/>
          <w:szCs w:val="28"/>
        </w:rPr>
      </w:pPr>
      <w:r>
        <w:br w:type="page"/>
      </w:r>
    </w:p>
    <w:p w14:paraId="6A5D1186" w14:textId="0C576CCD" w:rsidR="00397FE7" w:rsidRDefault="00397FE7" w:rsidP="00397FE7">
      <w:pPr>
        <w:pStyle w:val="Heading2"/>
      </w:pPr>
      <w:bookmarkStart w:id="3" w:name="_Binary_representations"/>
      <w:bookmarkEnd w:id="3"/>
      <w:r>
        <w:lastRenderedPageBreak/>
        <w:t>Bit Operations</w:t>
      </w:r>
    </w:p>
    <w:tbl>
      <w:tblPr>
        <w:tblStyle w:val="SimpleDefinition"/>
        <w:tblW w:w="0" w:type="auto"/>
        <w:tblLook w:val="04A0" w:firstRow="1" w:lastRow="0" w:firstColumn="1" w:lastColumn="0" w:noHBand="0" w:noVBand="1"/>
      </w:tblPr>
      <w:tblGrid>
        <w:gridCol w:w="2069"/>
        <w:gridCol w:w="2458"/>
        <w:gridCol w:w="2304"/>
        <w:gridCol w:w="1955"/>
      </w:tblGrid>
      <w:tr w:rsidR="00397FE7" w:rsidRPr="00512D24" w14:paraId="5193C2BF" w14:textId="77777777" w:rsidTr="0087434A">
        <w:tc>
          <w:tcPr>
            <w:cnfStyle w:val="001000000000" w:firstRow="0" w:lastRow="0" w:firstColumn="1" w:lastColumn="0" w:oddVBand="0" w:evenVBand="0" w:oddHBand="0" w:evenHBand="0" w:firstRowFirstColumn="0" w:firstRowLastColumn="0" w:lastRowFirstColumn="0" w:lastRowLastColumn="0"/>
            <w:tcW w:w="2069" w:type="dxa"/>
          </w:tcPr>
          <w:p w14:paraId="627C69CF" w14:textId="3317C069" w:rsidR="00397FE7" w:rsidRPr="00CB06E3" w:rsidRDefault="00765436" w:rsidP="0087434A">
            <w:pPr>
              <w:pStyle w:val="Def"/>
              <w:spacing w:before="0"/>
            </w:pPr>
            <w:r>
              <w:t>(</w:t>
            </w:r>
            <w:r w:rsidR="00397FE7">
              <w:t>1 &lt;&lt; i</w:t>
            </w:r>
            <w:r>
              <w:t>) | a</w:t>
            </w:r>
          </w:p>
        </w:tc>
        <w:tc>
          <w:tcPr>
            <w:tcW w:w="2458" w:type="dxa"/>
          </w:tcPr>
          <w:p w14:paraId="59F41E69" w14:textId="57AFE1FC" w:rsidR="00397FE7" w:rsidRPr="00EB3E62" w:rsidRDefault="00765436"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397FE7" w:rsidRPr="00EB3E62">
              <w:rPr>
                <w:sz w:val="16"/>
                <w:szCs w:val="16"/>
              </w:rPr>
              <w:t xml:space="preserve">1 &lt;&lt; </w:t>
            </w:r>
            <w:r w:rsidR="00787ACE">
              <w:rPr>
                <w:sz w:val="16"/>
                <w:szCs w:val="16"/>
              </w:rPr>
              <w:t>2</w:t>
            </w:r>
            <w:r>
              <w:rPr>
                <w:sz w:val="16"/>
                <w:szCs w:val="16"/>
              </w:rPr>
              <w:t xml:space="preserve">) </w:t>
            </w:r>
            <w:r w:rsidR="00B86B9C">
              <w:rPr>
                <w:sz w:val="16"/>
                <w:szCs w:val="16"/>
              </w:rPr>
              <w:t xml:space="preserve">| </w:t>
            </w:r>
            <w:r w:rsidR="00774078">
              <w:rPr>
                <w:sz w:val="16"/>
                <w:szCs w:val="16"/>
              </w:rPr>
              <w:t>0b</w:t>
            </w:r>
            <w:r w:rsidR="00B86B9C">
              <w:rPr>
                <w:sz w:val="16"/>
                <w:szCs w:val="16"/>
              </w:rPr>
              <w:t>00101</w:t>
            </w:r>
            <w:r w:rsidR="009200D9">
              <w:rPr>
                <w:sz w:val="16"/>
                <w:szCs w:val="16"/>
              </w:rPr>
              <w:t>0</w:t>
            </w:r>
            <w:r w:rsidR="00B86B9C">
              <w:rPr>
                <w:sz w:val="16"/>
                <w:szCs w:val="16"/>
              </w:rPr>
              <w:t>00</w:t>
            </w:r>
            <w:r w:rsidR="00397FE7" w:rsidRPr="00EB3E62">
              <w:rPr>
                <w:sz w:val="16"/>
                <w:szCs w:val="16"/>
              </w:rPr>
              <w:tab/>
            </w:r>
          </w:p>
          <w:p w14:paraId="053F97C9" w14:textId="77777777" w:rsidR="00397FE7" w:rsidRPr="00EB3E62" w:rsidRDefault="00397FE7" w:rsidP="0087434A">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2304" w:type="dxa"/>
          </w:tcPr>
          <w:p w14:paraId="73AEB43C" w14:textId="49A56FC7" w:rsidR="00397FE7" w:rsidRDefault="00B86B9C"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pPr>
            <w:r>
              <w:rPr>
                <w:sz w:val="16"/>
                <w:szCs w:val="16"/>
              </w:rPr>
              <w:t>00101</w:t>
            </w:r>
            <w:r w:rsidR="00B6532A">
              <w:rPr>
                <w:sz w:val="16"/>
                <w:szCs w:val="16"/>
              </w:rPr>
              <w:t>1</w:t>
            </w:r>
            <w:r>
              <w:rPr>
                <w:sz w:val="16"/>
                <w:szCs w:val="16"/>
              </w:rPr>
              <w:t>00</w:t>
            </w:r>
          </w:p>
        </w:tc>
        <w:tc>
          <w:tcPr>
            <w:tcW w:w="1955" w:type="dxa"/>
          </w:tcPr>
          <w:p w14:paraId="1045672C" w14:textId="0D7FAAC4" w:rsidR="00397FE7" w:rsidRPr="00512D24" w:rsidRDefault="00B86B9C"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Set bit i to </w:t>
            </w:r>
            <w:r w:rsidR="00094552">
              <w:rPr>
                <w:rFonts w:asciiTheme="minorHAnsi" w:hAnsiTheme="minorHAnsi" w:cstheme="minorHAnsi"/>
              </w:rPr>
              <w:t>1</w:t>
            </w:r>
          </w:p>
        </w:tc>
      </w:tr>
      <w:tr w:rsidR="00D85FD2" w:rsidRPr="00512D24" w14:paraId="3EE7F93B" w14:textId="77777777" w:rsidTr="0087434A">
        <w:tc>
          <w:tcPr>
            <w:cnfStyle w:val="001000000000" w:firstRow="0" w:lastRow="0" w:firstColumn="1" w:lastColumn="0" w:oddVBand="0" w:evenVBand="0" w:oddHBand="0" w:evenHBand="0" w:firstRowFirstColumn="0" w:firstRowLastColumn="0" w:lastRowFirstColumn="0" w:lastRowLastColumn="0"/>
            <w:tcW w:w="2069" w:type="dxa"/>
          </w:tcPr>
          <w:p w14:paraId="77A6BB18" w14:textId="72EEC909" w:rsidR="00D85FD2" w:rsidRDefault="002557C4" w:rsidP="0087434A">
            <w:pPr>
              <w:pStyle w:val="Def"/>
              <w:spacing w:before="0"/>
            </w:pPr>
            <w:r>
              <w:t>~(1 &lt;&lt; i) &amp; a</w:t>
            </w:r>
          </w:p>
        </w:tc>
        <w:tc>
          <w:tcPr>
            <w:tcW w:w="2458" w:type="dxa"/>
          </w:tcPr>
          <w:p w14:paraId="52648094" w14:textId="28C3FE61" w:rsidR="00D85FD2" w:rsidRDefault="00B6532A"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401C31">
              <w:rPr>
                <w:sz w:val="16"/>
                <w:szCs w:val="16"/>
              </w:rPr>
              <w:t>(</w:t>
            </w:r>
            <w:r w:rsidR="00401C31" w:rsidRPr="00EB3E62">
              <w:rPr>
                <w:sz w:val="16"/>
                <w:szCs w:val="16"/>
              </w:rPr>
              <w:t xml:space="preserve">1 &lt;&lt; </w:t>
            </w:r>
            <w:r w:rsidR="00787ACE">
              <w:rPr>
                <w:sz w:val="16"/>
                <w:szCs w:val="16"/>
              </w:rPr>
              <w:t>2</w:t>
            </w:r>
            <w:r w:rsidR="00401C31">
              <w:rPr>
                <w:sz w:val="16"/>
                <w:szCs w:val="16"/>
              </w:rPr>
              <w:t>)</w:t>
            </w:r>
            <w:r>
              <w:rPr>
                <w:sz w:val="16"/>
                <w:szCs w:val="16"/>
              </w:rPr>
              <w:t xml:space="preserve"> &amp;</w:t>
            </w:r>
            <w:r w:rsidR="00401C31">
              <w:rPr>
                <w:sz w:val="16"/>
                <w:szCs w:val="16"/>
              </w:rPr>
              <w:t xml:space="preserve"> </w:t>
            </w:r>
            <w:r w:rsidR="00774078">
              <w:rPr>
                <w:sz w:val="16"/>
                <w:szCs w:val="16"/>
              </w:rPr>
              <w:t>0b</w:t>
            </w:r>
            <w:r w:rsidR="00401C31">
              <w:rPr>
                <w:sz w:val="16"/>
                <w:szCs w:val="16"/>
              </w:rPr>
              <w:t>00101</w:t>
            </w:r>
            <w:r>
              <w:rPr>
                <w:sz w:val="16"/>
                <w:szCs w:val="16"/>
              </w:rPr>
              <w:t>1</w:t>
            </w:r>
            <w:r w:rsidR="00401C31">
              <w:rPr>
                <w:sz w:val="16"/>
                <w:szCs w:val="16"/>
              </w:rPr>
              <w:t>00</w:t>
            </w:r>
          </w:p>
        </w:tc>
        <w:tc>
          <w:tcPr>
            <w:tcW w:w="2304" w:type="dxa"/>
          </w:tcPr>
          <w:p w14:paraId="74A58727" w14:textId="3AF6E430" w:rsidR="00D85FD2" w:rsidRDefault="00B6532A"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00101</w:t>
            </w:r>
            <w:r w:rsidR="001033F5">
              <w:rPr>
                <w:sz w:val="16"/>
                <w:szCs w:val="16"/>
              </w:rPr>
              <w:t>0</w:t>
            </w:r>
            <w:r>
              <w:rPr>
                <w:sz w:val="16"/>
                <w:szCs w:val="16"/>
              </w:rPr>
              <w:t>00</w:t>
            </w:r>
          </w:p>
        </w:tc>
        <w:tc>
          <w:tcPr>
            <w:tcW w:w="1955" w:type="dxa"/>
          </w:tcPr>
          <w:p w14:paraId="0D3ED7C3" w14:textId="249E158E" w:rsidR="00D85FD2" w:rsidRDefault="00247606"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Set bit i to 0</w:t>
            </w:r>
          </w:p>
        </w:tc>
      </w:tr>
      <w:tr w:rsidR="00692921" w:rsidRPr="00512D24" w14:paraId="46137E37" w14:textId="77777777" w:rsidTr="0087434A">
        <w:tc>
          <w:tcPr>
            <w:cnfStyle w:val="001000000000" w:firstRow="0" w:lastRow="0" w:firstColumn="1" w:lastColumn="0" w:oddVBand="0" w:evenVBand="0" w:oddHBand="0" w:evenHBand="0" w:firstRowFirstColumn="0" w:firstRowLastColumn="0" w:lastRowFirstColumn="0" w:lastRowLastColumn="0"/>
            <w:tcW w:w="2069" w:type="dxa"/>
          </w:tcPr>
          <w:p w14:paraId="2A5A9529" w14:textId="3E686B57" w:rsidR="00692921" w:rsidRDefault="00692921" w:rsidP="0087434A">
            <w:pPr>
              <w:pStyle w:val="Def"/>
              <w:spacing w:before="0"/>
            </w:pPr>
            <w:r>
              <w:t>(a &gt;&gt; i) &amp; 1</w:t>
            </w:r>
          </w:p>
        </w:tc>
        <w:tc>
          <w:tcPr>
            <w:tcW w:w="2458" w:type="dxa"/>
          </w:tcPr>
          <w:p w14:paraId="7018FDB7" w14:textId="6107FA00" w:rsidR="00692921" w:rsidRDefault="0057745F"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774078">
              <w:rPr>
                <w:sz w:val="16"/>
                <w:szCs w:val="16"/>
              </w:rPr>
              <w:t>0b00101100</w:t>
            </w:r>
            <w:r>
              <w:rPr>
                <w:sz w:val="16"/>
                <w:szCs w:val="16"/>
              </w:rPr>
              <w:t xml:space="preserve"> &gt;&gt; 3) &amp; 1</w:t>
            </w:r>
          </w:p>
        </w:tc>
        <w:tc>
          <w:tcPr>
            <w:tcW w:w="2304" w:type="dxa"/>
          </w:tcPr>
          <w:p w14:paraId="09CA3BB0" w14:textId="0A0ECEE9" w:rsidR="00692921" w:rsidRDefault="0057745F"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1955" w:type="dxa"/>
          </w:tcPr>
          <w:p w14:paraId="2E607920" w14:textId="7599A1EC" w:rsidR="00692921" w:rsidRDefault="009F7298"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Get the value of bit i</w:t>
            </w:r>
          </w:p>
        </w:tc>
      </w:tr>
      <w:tr w:rsidR="005E4D0A" w:rsidRPr="00512D24" w14:paraId="37F1D8B0" w14:textId="77777777" w:rsidTr="0087434A">
        <w:tc>
          <w:tcPr>
            <w:cnfStyle w:val="001000000000" w:firstRow="0" w:lastRow="0" w:firstColumn="1" w:lastColumn="0" w:oddVBand="0" w:evenVBand="0" w:oddHBand="0" w:evenHBand="0" w:firstRowFirstColumn="0" w:firstRowLastColumn="0" w:lastRowFirstColumn="0" w:lastRowLastColumn="0"/>
            <w:tcW w:w="2069" w:type="dxa"/>
          </w:tcPr>
          <w:p w14:paraId="1A85C26F" w14:textId="09FC191C" w:rsidR="005E4D0A" w:rsidRDefault="00834CEA" w:rsidP="0087434A">
            <w:pPr>
              <w:pStyle w:val="Def"/>
              <w:spacing w:before="0"/>
            </w:pPr>
            <w:r>
              <w:t>(~0 &lt;&lt; i) &amp; a</w:t>
            </w:r>
          </w:p>
        </w:tc>
        <w:tc>
          <w:tcPr>
            <w:tcW w:w="2458" w:type="dxa"/>
          </w:tcPr>
          <w:p w14:paraId="1880D20D" w14:textId="7D9D0240" w:rsidR="005E4D0A" w:rsidRDefault="009263D9"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(~0 &lt;&lt; 3) &amp; </w:t>
            </w:r>
            <w:r w:rsidR="00834CEA">
              <w:rPr>
                <w:sz w:val="16"/>
                <w:szCs w:val="16"/>
              </w:rPr>
              <w:t xml:space="preserve">0b10101111 </w:t>
            </w:r>
          </w:p>
        </w:tc>
        <w:tc>
          <w:tcPr>
            <w:tcW w:w="2304" w:type="dxa"/>
          </w:tcPr>
          <w:p w14:paraId="2106F944" w14:textId="58F2F87A" w:rsidR="005E4D0A" w:rsidRDefault="00590515"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sidRPr="00590515">
              <w:rPr>
                <w:sz w:val="16"/>
                <w:szCs w:val="16"/>
              </w:rPr>
              <w:t>10101000</w:t>
            </w:r>
          </w:p>
        </w:tc>
        <w:tc>
          <w:tcPr>
            <w:tcW w:w="1955" w:type="dxa"/>
          </w:tcPr>
          <w:p w14:paraId="2395768E" w14:textId="6877FE15" w:rsidR="005E4D0A" w:rsidRDefault="00590515"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Clear i least signi</w:t>
            </w:r>
            <w:r w:rsidR="007B0C97">
              <w:rPr>
                <w:rFonts w:asciiTheme="minorHAnsi" w:hAnsiTheme="minorHAnsi" w:cstheme="minorHAnsi"/>
              </w:rPr>
              <w:t>ficant bits</w:t>
            </w:r>
          </w:p>
        </w:tc>
      </w:tr>
      <w:tr w:rsidR="00E93C32" w:rsidRPr="00512D24" w14:paraId="334F5ACE" w14:textId="77777777" w:rsidTr="0087434A">
        <w:tc>
          <w:tcPr>
            <w:cnfStyle w:val="001000000000" w:firstRow="0" w:lastRow="0" w:firstColumn="1" w:lastColumn="0" w:oddVBand="0" w:evenVBand="0" w:oddHBand="0" w:evenHBand="0" w:firstRowFirstColumn="0" w:firstRowLastColumn="0" w:lastRowFirstColumn="0" w:lastRowLastColumn="0"/>
            <w:tcW w:w="2069" w:type="dxa"/>
          </w:tcPr>
          <w:p w14:paraId="5DBC7BAE" w14:textId="66092116" w:rsidR="00E93C32" w:rsidRDefault="008D0683" w:rsidP="0087434A">
            <w:pPr>
              <w:pStyle w:val="Def"/>
              <w:spacing w:before="0"/>
            </w:pPr>
            <w:r>
              <w:t>(</w:t>
            </w:r>
            <w:r w:rsidR="00E93C32">
              <w:t>(1 &lt;&lt; i)</w:t>
            </w:r>
            <w:r>
              <w:t>-1)</w:t>
            </w:r>
            <w:r w:rsidR="008F7149">
              <w:t xml:space="preserve"> | a</w:t>
            </w:r>
          </w:p>
        </w:tc>
        <w:tc>
          <w:tcPr>
            <w:tcW w:w="2458" w:type="dxa"/>
          </w:tcPr>
          <w:p w14:paraId="22E1A019" w14:textId="7B876C1B" w:rsidR="00E93C32" w:rsidRDefault="008F7149"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 &lt;&lt; 3)-1</w:t>
            </w:r>
            <w:r w:rsidR="00D01213">
              <w:rPr>
                <w:sz w:val="16"/>
                <w:szCs w:val="16"/>
              </w:rPr>
              <w:t xml:space="preserve">) | </w:t>
            </w:r>
            <w:r>
              <w:rPr>
                <w:sz w:val="16"/>
                <w:szCs w:val="16"/>
              </w:rPr>
              <w:t>0b10100000</w:t>
            </w:r>
          </w:p>
        </w:tc>
        <w:tc>
          <w:tcPr>
            <w:tcW w:w="2304" w:type="dxa"/>
          </w:tcPr>
          <w:p w14:paraId="44C7A969" w14:textId="77777777" w:rsidR="00E93C32" w:rsidRPr="00590515" w:rsidRDefault="00E93C32"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bookmarkStart w:id="4" w:name="_GoBack"/>
            <w:bookmarkEnd w:id="4"/>
          </w:p>
        </w:tc>
        <w:tc>
          <w:tcPr>
            <w:tcW w:w="1955" w:type="dxa"/>
          </w:tcPr>
          <w:p w14:paraId="3ABB022D" w14:textId="1862EBBE" w:rsidR="00E93C32" w:rsidRDefault="00C87A9E"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Set i least signifcant bits</w:t>
            </w:r>
          </w:p>
        </w:tc>
      </w:tr>
      <w:tr w:rsidR="00CA60B9" w:rsidRPr="00512D24" w14:paraId="187FCB1A" w14:textId="77777777" w:rsidTr="0087434A">
        <w:tc>
          <w:tcPr>
            <w:cnfStyle w:val="001000000000" w:firstRow="0" w:lastRow="0" w:firstColumn="1" w:lastColumn="0" w:oddVBand="0" w:evenVBand="0" w:oddHBand="0" w:evenHBand="0" w:firstRowFirstColumn="0" w:firstRowLastColumn="0" w:lastRowFirstColumn="0" w:lastRowLastColumn="0"/>
            <w:tcW w:w="2069" w:type="dxa"/>
          </w:tcPr>
          <w:p w14:paraId="3215C204" w14:textId="7D1EECBE" w:rsidR="00CA60B9" w:rsidRDefault="001F66FD" w:rsidP="0087434A">
            <w:pPr>
              <w:pStyle w:val="Def"/>
              <w:spacing w:before="0"/>
            </w:pPr>
            <w:r>
              <w:t>a &amp; (a-1)</w:t>
            </w:r>
          </w:p>
        </w:tc>
        <w:tc>
          <w:tcPr>
            <w:tcW w:w="2458" w:type="dxa"/>
          </w:tcPr>
          <w:p w14:paraId="07C0E355" w14:textId="275F2D37" w:rsidR="00CA60B9" w:rsidRDefault="0094013E"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rFonts w:ascii="Courier" w:hAnsi="Courier"/>
                <w:sz w:val="19"/>
              </w:rPr>
              <w:t xml:space="preserve">a       </w:t>
            </w:r>
            <w:r w:rsidR="003F71A0">
              <w:rPr>
                <w:rFonts w:ascii="Courier" w:hAnsi="Courier"/>
                <w:sz w:val="19"/>
              </w:rPr>
              <w:t>00111100</w:t>
            </w:r>
            <w:r w:rsidR="003F71A0">
              <w:rPr>
                <w:rFonts w:ascii="Courier" w:hAnsi="Courier"/>
                <w:sz w:val="19"/>
              </w:rPr>
              <w:br/>
            </w:r>
            <w:r>
              <w:rPr>
                <w:rFonts w:ascii="Courier" w:hAnsi="Courier"/>
                <w:sz w:val="19"/>
              </w:rPr>
              <w:t xml:space="preserve">a-1     </w:t>
            </w:r>
            <w:r w:rsidR="003F71A0">
              <w:rPr>
                <w:rFonts w:ascii="Courier" w:hAnsi="Courier"/>
                <w:sz w:val="19"/>
              </w:rPr>
              <w:t>00111011</w:t>
            </w:r>
            <w:r w:rsidR="003F71A0">
              <w:rPr>
                <w:rFonts w:ascii="Courier" w:hAnsi="Courier"/>
                <w:sz w:val="19"/>
              </w:rPr>
              <w:br/>
            </w:r>
            <w:r>
              <w:rPr>
                <w:rFonts w:ascii="Courier" w:hAnsi="Courier"/>
                <w:sz w:val="19"/>
              </w:rPr>
              <w:t xml:space="preserve">a&amp;(a-1) </w:t>
            </w:r>
            <w:r w:rsidR="003F71A0">
              <w:rPr>
                <w:rFonts w:ascii="Courier" w:hAnsi="Courier"/>
                <w:sz w:val="19"/>
              </w:rPr>
              <w:t>00111000</w:t>
            </w:r>
          </w:p>
        </w:tc>
        <w:tc>
          <w:tcPr>
            <w:tcW w:w="2304" w:type="dxa"/>
          </w:tcPr>
          <w:p w14:paraId="0DDDD91F" w14:textId="77777777" w:rsidR="00CA60B9" w:rsidRPr="00590515" w:rsidRDefault="00CA60B9"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p>
        </w:tc>
        <w:tc>
          <w:tcPr>
            <w:tcW w:w="1955" w:type="dxa"/>
          </w:tcPr>
          <w:p w14:paraId="12DF384E" w14:textId="4E6227C4" w:rsidR="00CA60B9" w:rsidRDefault="00C755A2" w:rsidP="0087434A">
            <w:pPr>
              <w:pStyle w:val="SourceCode"/>
              <w:spacing w:before="0"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Clear the rightmost (least significant) 1 digit</w:t>
            </w:r>
          </w:p>
        </w:tc>
      </w:tr>
    </w:tbl>
    <w:p w14:paraId="4352D5CA" w14:textId="64E32050" w:rsidR="00386265" w:rsidRDefault="00386265" w:rsidP="00386265">
      <w:pPr>
        <w:pStyle w:val="Heading2"/>
      </w:pPr>
      <w:r>
        <w:t>Binary representations</w:t>
      </w:r>
    </w:p>
    <w:p w14:paraId="5BE08624" w14:textId="77777777" w:rsidR="00386265" w:rsidRDefault="00386265" w:rsidP="00386265">
      <w:r>
        <w:t>Most numeric types consist of multiple bytes. The order in which the bytes are arranged in memory is known as endianness. On a little endian system, a numeric object’s least to most signifant bytes are arranged in order from lower memory addresses to higher memory addresses. Consider a .NET unsigned short which occupies 2 bytes or 16 bits</w:t>
      </w:r>
    </w:p>
    <w:p w14:paraId="4F87092A" w14:textId="77777777" w:rsidR="00386265" w:rsidRPr="00110E55" w:rsidRDefault="00386265" w:rsidP="00386265">
      <w:pPr>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ushort</w:t>
      </w:r>
      <w:r>
        <w:rPr>
          <w:rFonts w:ascii="Consolas" w:eastAsiaTheme="minorHAnsi" w:hAnsi="Consolas" w:cs="Consolas"/>
          <w:color w:val="000000"/>
          <w:sz w:val="19"/>
          <w:szCs w:val="19"/>
          <w:lang w:eastAsia="en-US"/>
        </w:rPr>
        <w:t xml:space="preserve"> a = 0x0102;</w:t>
      </w:r>
    </w:p>
    <w:p w14:paraId="2A1F5F27" w14:textId="0EE61965" w:rsidR="00624E46" w:rsidRDefault="00624E46" w:rsidP="002302F9">
      <w:pPr>
        <w:pStyle w:val="CodeExampleDiagram"/>
      </w:pPr>
      <w:r>
        <w:t xml:space="preserve">Figure </w:t>
      </w:r>
      <w:fldSimple w:instr=" SEQ Figure \* ARABIC ">
        <w:r w:rsidR="00091126">
          <w:rPr>
            <w:noProof/>
          </w:rPr>
          <w:t>1</w:t>
        </w:r>
      </w:fldSimple>
      <w:r>
        <w:t xml:space="preserve"> Endianess</w:t>
      </w:r>
    </w:p>
    <w:p w14:paraId="0A77744A" w14:textId="77777777" w:rsidR="00386265" w:rsidRPr="00AC70EA" w:rsidRDefault="00386265" w:rsidP="00386265">
      <w:pPr>
        <w:jc w:val="center"/>
      </w:pPr>
      <w:r w:rsidRPr="00377C49">
        <w:rPr>
          <w:noProof/>
        </w:rPr>
        <w:drawing>
          <wp:inline distT="0" distB="0" distL="0" distR="0" wp14:anchorId="140E0EB5" wp14:editId="587DC9DA">
            <wp:extent cx="3533775" cy="1389079"/>
            <wp:effectExtent l="0" t="0" r="0" b="190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8719" cy="1391022"/>
                    </a:xfrm>
                    <a:prstGeom prst="rect">
                      <a:avLst/>
                    </a:prstGeom>
                  </pic:spPr>
                </pic:pic>
              </a:graphicData>
            </a:graphic>
          </wp:inline>
        </w:drawing>
      </w:r>
    </w:p>
    <w:p w14:paraId="1E19997E" w14:textId="77777777" w:rsidR="0052595F" w:rsidRDefault="0052595F" w:rsidP="00C244E4">
      <w:pPr>
        <w:pStyle w:val="Heading3"/>
      </w:pPr>
      <w:r>
        <w:t>Bit Operators</w:t>
      </w:r>
    </w:p>
    <w:p w14:paraId="57224BBE" w14:textId="77777777" w:rsidR="0052595F" w:rsidRDefault="0052595F" w:rsidP="0052595F">
      <w:pPr>
        <w:pStyle w:val="Def"/>
      </w:pPr>
      <w:r>
        <w:t>&lt;&lt; Left Shift</w:t>
      </w:r>
    </w:p>
    <w:p w14:paraId="59C0911D" w14:textId="37DA6E29" w:rsidR="0052595F" w:rsidRDefault="00242267" w:rsidP="0052595F">
      <w:r>
        <w:t>A</w:t>
      </w:r>
      <w:r w:rsidR="0052595F">
        <w:t xml:space="preserve"> left shift moves everything </w:t>
      </w:r>
      <w:r w:rsidR="006949D4">
        <w:t>n</w:t>
      </w:r>
      <w:r w:rsidR="0052595F">
        <w:t xml:space="preserve"> place to the left. </w:t>
      </w:r>
      <w:r w:rsidR="006949D4">
        <w:t>The left most n bits are dropped and the rightmost n bits are filled with zeros.</w:t>
      </w:r>
    </w:p>
    <w:p w14:paraId="22AA7581" w14:textId="3075C059" w:rsidR="00950EAC" w:rsidRDefault="00950EAC" w:rsidP="00950EAC">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lastRenderedPageBreak/>
        <w:t>byte</w:t>
      </w:r>
      <w:r>
        <w:rPr>
          <w:rFonts w:ascii="Consolas" w:eastAsiaTheme="minorHAnsi" w:hAnsi="Consolas" w:cs="Consolas"/>
          <w:color w:val="000000"/>
          <w:sz w:val="20"/>
          <w:szCs w:val="20"/>
          <w:lang w:eastAsia="en-US"/>
        </w:rPr>
        <w:t xml:space="preserve"> c = </w:t>
      </w:r>
      <w:r>
        <w:rPr>
          <w:rFonts w:ascii="Consolas" w:eastAsiaTheme="minorHAnsi" w:hAnsi="Consolas" w:cs="Consolas"/>
          <w:color w:val="0000FF"/>
          <w:sz w:val="20"/>
          <w:szCs w:val="20"/>
          <w:lang w:eastAsia="en-US"/>
        </w:rPr>
        <w:t>byte</w:t>
      </w:r>
      <w:r>
        <w:rPr>
          <w:rFonts w:ascii="Consolas" w:eastAsiaTheme="minorHAnsi" w:hAnsi="Consolas" w:cs="Consolas"/>
          <w:color w:val="000000"/>
          <w:sz w:val="20"/>
          <w:szCs w:val="20"/>
          <w:lang w:eastAsia="en-US"/>
        </w:rPr>
        <w:t>.MaxValue;</w:t>
      </w:r>
    </w:p>
    <w:p w14:paraId="7D109AE3" w14:textId="3060D7AC" w:rsidR="0052595F" w:rsidRDefault="00950EAC" w:rsidP="00950EAC">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byte</w:t>
      </w:r>
      <w:r>
        <w:rPr>
          <w:rFonts w:ascii="Consolas" w:eastAsiaTheme="minorHAnsi" w:hAnsi="Consolas" w:cs="Consolas"/>
          <w:color w:val="000000"/>
          <w:sz w:val="20"/>
          <w:szCs w:val="20"/>
          <w:lang w:eastAsia="en-US"/>
        </w:rPr>
        <w:t xml:space="preserve"> d = (</w:t>
      </w:r>
      <w:r>
        <w:rPr>
          <w:rFonts w:ascii="Consolas" w:eastAsiaTheme="minorHAnsi" w:hAnsi="Consolas" w:cs="Consolas"/>
          <w:color w:val="0000FF"/>
          <w:sz w:val="20"/>
          <w:szCs w:val="20"/>
          <w:lang w:eastAsia="en-US"/>
        </w:rPr>
        <w:t>byte</w:t>
      </w:r>
      <w:r>
        <w:rPr>
          <w:rFonts w:ascii="Consolas" w:eastAsiaTheme="minorHAnsi" w:hAnsi="Consolas" w:cs="Consolas"/>
          <w:color w:val="000000"/>
          <w:sz w:val="20"/>
          <w:szCs w:val="20"/>
          <w:lang w:eastAsia="en-US"/>
        </w:rPr>
        <w:t xml:space="preserve">)(a &gt;&gt; </w:t>
      </w:r>
      <w:r>
        <w:rPr>
          <w:rFonts w:ascii="Consolas" w:eastAsiaTheme="minorHAnsi" w:hAnsi="Consolas" w:cs="Consolas"/>
          <w:color w:val="C81EFA"/>
          <w:sz w:val="20"/>
          <w:szCs w:val="20"/>
          <w:lang w:eastAsia="en-US"/>
        </w:rPr>
        <w:t>2</w:t>
      </w:r>
      <w:r>
        <w:rPr>
          <w:rFonts w:ascii="Consolas" w:eastAsiaTheme="minorHAnsi" w:hAnsi="Consolas" w:cs="Consolas"/>
          <w:color w:val="000000"/>
          <w:sz w:val="20"/>
          <w:szCs w:val="20"/>
          <w:lang w:eastAsia="en-US"/>
        </w:rPr>
        <w:t>);</w:t>
      </w:r>
    </w:p>
    <w:p w14:paraId="58EDA8E8" w14:textId="77777777" w:rsidR="00950EAC" w:rsidRDefault="00950EAC" w:rsidP="00950EAC">
      <w:pPr>
        <w:autoSpaceDE w:val="0"/>
        <w:autoSpaceDN w:val="0"/>
        <w:adjustRightInd w:val="0"/>
        <w:spacing w:after="0" w:line="240" w:lineRule="auto"/>
        <w:rPr>
          <w:rFonts w:ascii="Consolas" w:eastAsiaTheme="minorHAnsi" w:hAnsi="Consolas" w:cs="Consolas"/>
          <w:color w:val="000000"/>
          <w:sz w:val="20"/>
          <w:szCs w:val="20"/>
          <w:lang w:eastAsia="en-US"/>
        </w:rPr>
      </w:pPr>
    </w:p>
    <w:p w14:paraId="36A2ED40" w14:textId="269FFD49" w:rsidR="00071B75" w:rsidRDefault="00071B75" w:rsidP="00071B75">
      <w:pPr>
        <w:pStyle w:val="Caption"/>
        <w:keepNext/>
      </w:pPr>
      <w:r>
        <w:t xml:space="preserve">Figure </w:t>
      </w:r>
      <w:fldSimple w:instr=" SEQ Figure \* ARABIC ">
        <w:r w:rsidR="00091126">
          <w:rPr>
            <w:noProof/>
          </w:rPr>
          <w:t>2</w:t>
        </w:r>
      </w:fldSimple>
      <w:r>
        <w:t xml:space="preserve"> Left Shift</w:t>
      </w:r>
    </w:p>
    <w:p w14:paraId="4CF8AD9D" w14:textId="2A31D3E4" w:rsidR="0052595F" w:rsidRDefault="00DD4C44" w:rsidP="00C12448">
      <w:pPr>
        <w:jc w:val="center"/>
      </w:pPr>
      <w:r w:rsidRPr="00DD4C44">
        <w:rPr>
          <w:noProof/>
        </w:rPr>
        <w:drawing>
          <wp:inline distT="0" distB="0" distL="0" distR="0" wp14:anchorId="549A88D3" wp14:editId="65BE28FA">
            <wp:extent cx="2457450" cy="87505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7049" cy="878473"/>
                    </a:xfrm>
                    <a:prstGeom prst="rect">
                      <a:avLst/>
                    </a:prstGeom>
                  </pic:spPr>
                </pic:pic>
              </a:graphicData>
            </a:graphic>
          </wp:inline>
        </w:drawing>
      </w:r>
    </w:p>
    <w:p w14:paraId="76E90BA8" w14:textId="06695314" w:rsidR="0052595F" w:rsidRDefault="0052595F" w:rsidP="0052595F">
      <w:pPr>
        <w:pStyle w:val="Def"/>
      </w:pPr>
      <w:r>
        <w:t>&gt;&gt; Right Shift</w:t>
      </w:r>
    </w:p>
    <w:p w14:paraId="11A4DB2B" w14:textId="24698EB3" w:rsidR="00DF2ADC" w:rsidRDefault="00E2479A" w:rsidP="00DF2ADC">
      <w:r>
        <w:t xml:space="preserve">The right shift operator </w:t>
      </w:r>
      <w:r w:rsidR="00F84883">
        <w:t xml:space="preserve">shifts all bits n places to the right. The rightmost n digits are dropeed and the leftmost n digits are filled as follows. If the operand is </w:t>
      </w:r>
      <w:r w:rsidR="005D2C33">
        <w:t>unsigned</w:t>
      </w:r>
      <w:r w:rsidR="00F84883">
        <w:t xml:space="preserve"> the left n bits are filled with </w:t>
      </w:r>
      <w:r w:rsidR="004C7840">
        <w:t>zeros</w:t>
      </w:r>
    </w:p>
    <w:p w14:paraId="7B9E40D1" w14:textId="5E83B4E4" w:rsidR="00DA5462" w:rsidRPr="00DA5462" w:rsidRDefault="00DA5462" w:rsidP="00DA5462">
      <w:pPr>
        <w:autoSpaceDE w:val="0"/>
        <w:autoSpaceDN w:val="0"/>
        <w:adjustRightInd w:val="0"/>
        <w:spacing w:after="0" w:line="240" w:lineRule="auto"/>
        <w:rPr>
          <w:rFonts w:ascii="Consolas" w:eastAsiaTheme="minorHAnsi" w:hAnsi="Consolas" w:cs="Consolas"/>
          <w:color w:val="000000"/>
          <w:sz w:val="20"/>
          <w:szCs w:val="20"/>
          <w:lang w:val="sv-SE" w:eastAsia="en-US"/>
        </w:rPr>
      </w:pPr>
      <w:r w:rsidRPr="00DA5462">
        <w:rPr>
          <w:rFonts w:ascii="Consolas" w:eastAsiaTheme="minorHAnsi" w:hAnsi="Consolas" w:cs="Consolas"/>
          <w:color w:val="0000FF"/>
          <w:sz w:val="20"/>
          <w:szCs w:val="20"/>
          <w:lang w:val="sv-SE" w:eastAsia="en-US"/>
        </w:rPr>
        <w:t>byte</w:t>
      </w:r>
      <w:r w:rsidRPr="00DA5462">
        <w:rPr>
          <w:rFonts w:ascii="Consolas" w:eastAsiaTheme="minorHAnsi" w:hAnsi="Consolas" w:cs="Consolas"/>
          <w:color w:val="000000"/>
          <w:sz w:val="20"/>
          <w:szCs w:val="20"/>
          <w:lang w:val="sv-SE" w:eastAsia="en-US"/>
        </w:rPr>
        <w:t xml:space="preserve"> c = </w:t>
      </w:r>
      <w:r w:rsidRPr="00DA5462">
        <w:rPr>
          <w:rFonts w:ascii="Consolas" w:eastAsiaTheme="minorHAnsi" w:hAnsi="Consolas" w:cs="Consolas"/>
          <w:color w:val="C81EFA"/>
          <w:sz w:val="20"/>
          <w:szCs w:val="20"/>
          <w:lang w:val="sv-SE" w:eastAsia="en-US"/>
        </w:rPr>
        <w:t>128</w:t>
      </w:r>
      <w:r w:rsidRPr="00DA5462">
        <w:rPr>
          <w:rFonts w:ascii="Consolas" w:eastAsiaTheme="minorHAnsi" w:hAnsi="Consolas" w:cs="Consolas"/>
          <w:color w:val="000000"/>
          <w:sz w:val="20"/>
          <w:szCs w:val="20"/>
          <w:lang w:val="sv-SE" w:eastAsia="en-US"/>
        </w:rPr>
        <w:t>+</w:t>
      </w:r>
      <w:r w:rsidRPr="00DA5462">
        <w:rPr>
          <w:rFonts w:ascii="Consolas" w:eastAsiaTheme="minorHAnsi" w:hAnsi="Consolas" w:cs="Consolas"/>
          <w:color w:val="C81EFA"/>
          <w:sz w:val="20"/>
          <w:szCs w:val="20"/>
          <w:lang w:val="sv-SE" w:eastAsia="en-US"/>
        </w:rPr>
        <w:t>64</w:t>
      </w:r>
      <w:r w:rsidRPr="00DA5462">
        <w:rPr>
          <w:rFonts w:ascii="Consolas" w:eastAsiaTheme="minorHAnsi" w:hAnsi="Consolas" w:cs="Consolas"/>
          <w:color w:val="000000"/>
          <w:sz w:val="20"/>
          <w:szCs w:val="20"/>
          <w:lang w:val="sv-SE" w:eastAsia="en-US"/>
        </w:rPr>
        <w:t>;</w:t>
      </w:r>
    </w:p>
    <w:p w14:paraId="7B6F7F1D" w14:textId="7DBF678A" w:rsidR="00993C82" w:rsidRPr="00DA5462" w:rsidRDefault="00DA5462" w:rsidP="00DA5462">
      <w:pPr>
        <w:rPr>
          <w:lang w:val="sv-SE"/>
        </w:rPr>
      </w:pPr>
      <w:r w:rsidRPr="00DA5462">
        <w:rPr>
          <w:rFonts w:ascii="Consolas" w:eastAsiaTheme="minorHAnsi" w:hAnsi="Consolas" w:cs="Consolas"/>
          <w:color w:val="0000FF"/>
          <w:sz w:val="20"/>
          <w:szCs w:val="20"/>
          <w:lang w:val="sv-SE" w:eastAsia="en-US"/>
        </w:rPr>
        <w:t>byte</w:t>
      </w:r>
      <w:r w:rsidRPr="00DA5462">
        <w:rPr>
          <w:rFonts w:ascii="Consolas" w:eastAsiaTheme="minorHAnsi" w:hAnsi="Consolas" w:cs="Consolas"/>
          <w:color w:val="000000"/>
          <w:sz w:val="20"/>
          <w:szCs w:val="20"/>
          <w:lang w:val="sv-SE" w:eastAsia="en-US"/>
        </w:rPr>
        <w:t xml:space="preserve"> d = (</w:t>
      </w:r>
      <w:r w:rsidRPr="00DA5462">
        <w:rPr>
          <w:rFonts w:ascii="Consolas" w:eastAsiaTheme="minorHAnsi" w:hAnsi="Consolas" w:cs="Consolas"/>
          <w:color w:val="0000FF"/>
          <w:sz w:val="20"/>
          <w:szCs w:val="20"/>
          <w:lang w:val="sv-SE" w:eastAsia="en-US"/>
        </w:rPr>
        <w:t>byte</w:t>
      </w:r>
      <w:r w:rsidRPr="00DA5462">
        <w:rPr>
          <w:rFonts w:ascii="Consolas" w:eastAsiaTheme="minorHAnsi" w:hAnsi="Consolas" w:cs="Consolas"/>
          <w:color w:val="000000"/>
          <w:sz w:val="20"/>
          <w:szCs w:val="20"/>
          <w:lang w:val="sv-SE" w:eastAsia="en-US"/>
        </w:rPr>
        <w:t xml:space="preserve">)(c &gt;&gt; </w:t>
      </w:r>
      <w:r w:rsidRPr="00DA5462">
        <w:rPr>
          <w:rFonts w:ascii="Consolas" w:eastAsiaTheme="minorHAnsi" w:hAnsi="Consolas" w:cs="Consolas"/>
          <w:color w:val="C81EFA"/>
          <w:sz w:val="20"/>
          <w:szCs w:val="20"/>
          <w:lang w:val="sv-SE" w:eastAsia="en-US"/>
        </w:rPr>
        <w:t>2</w:t>
      </w:r>
      <w:r w:rsidRPr="00DA5462">
        <w:rPr>
          <w:rFonts w:ascii="Consolas" w:eastAsiaTheme="minorHAnsi" w:hAnsi="Consolas" w:cs="Consolas"/>
          <w:color w:val="000000"/>
          <w:sz w:val="20"/>
          <w:szCs w:val="20"/>
          <w:lang w:val="sv-SE" w:eastAsia="en-US"/>
        </w:rPr>
        <w:t>);</w:t>
      </w:r>
    </w:p>
    <w:p w14:paraId="7283B39E" w14:textId="38E8E86D" w:rsidR="0052595F" w:rsidRDefault="00993C82" w:rsidP="0052595F">
      <w:pPr>
        <w:rPr>
          <w:rFonts w:ascii="Consolas" w:eastAsiaTheme="minorHAnsi" w:hAnsi="Consolas" w:cs="Consolas"/>
          <w:color w:val="0000FF"/>
          <w:sz w:val="20"/>
          <w:szCs w:val="20"/>
          <w:lang w:eastAsia="en-US"/>
        </w:rPr>
      </w:pPr>
      <w:r w:rsidRPr="00993C82">
        <w:rPr>
          <w:rFonts w:ascii="Consolas" w:eastAsiaTheme="minorHAnsi" w:hAnsi="Consolas" w:cs="Consolas"/>
          <w:noProof/>
          <w:color w:val="0000FF"/>
          <w:sz w:val="20"/>
          <w:szCs w:val="20"/>
          <w:lang w:eastAsia="en-US"/>
        </w:rPr>
        <w:drawing>
          <wp:inline distT="0" distB="0" distL="0" distR="0" wp14:anchorId="5A297C28" wp14:editId="582EC154">
            <wp:extent cx="3228975" cy="122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6751" cy="1230877"/>
                    </a:xfrm>
                    <a:prstGeom prst="rect">
                      <a:avLst/>
                    </a:prstGeom>
                  </pic:spPr>
                </pic:pic>
              </a:graphicData>
            </a:graphic>
          </wp:inline>
        </w:drawing>
      </w:r>
    </w:p>
    <w:p w14:paraId="76895160" w14:textId="59FC0595" w:rsidR="00993C82" w:rsidRDefault="004C7840" w:rsidP="0052595F">
      <w:pPr>
        <w:rPr>
          <w:rFonts w:ascii="Consolas" w:eastAsiaTheme="minorHAnsi" w:hAnsi="Consolas" w:cs="Consolas"/>
          <w:color w:val="0000FF"/>
          <w:sz w:val="20"/>
          <w:szCs w:val="20"/>
          <w:lang w:eastAsia="en-US"/>
        </w:rPr>
      </w:pPr>
      <w:r>
        <w:t>If the operand is signed the sign of the bit</w:t>
      </w:r>
      <w:r w:rsidR="00C43C32">
        <w:t xml:space="preserve">s </w:t>
      </w:r>
      <w:r>
        <w:t xml:space="preserve">filled on the left matches the sign bit in the most significant position. </w:t>
      </w:r>
    </w:p>
    <w:p w14:paraId="1FBB1A63" w14:textId="304BA179" w:rsidR="00D62F8C" w:rsidRDefault="00D62F8C" w:rsidP="00D62F8C">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sbyte</w:t>
      </w:r>
      <w:r>
        <w:rPr>
          <w:rFonts w:ascii="Consolas" w:eastAsiaTheme="minorHAnsi" w:hAnsi="Consolas" w:cs="Consolas"/>
          <w:color w:val="000000"/>
          <w:sz w:val="20"/>
          <w:szCs w:val="20"/>
          <w:lang w:eastAsia="en-US"/>
        </w:rPr>
        <w:t xml:space="preserve"> a = -</w:t>
      </w:r>
      <w:r>
        <w:rPr>
          <w:rFonts w:ascii="Consolas" w:eastAsiaTheme="minorHAnsi" w:hAnsi="Consolas" w:cs="Consolas"/>
          <w:color w:val="C81EFA"/>
          <w:sz w:val="20"/>
          <w:szCs w:val="20"/>
          <w:lang w:eastAsia="en-US"/>
        </w:rPr>
        <w:t>96</w:t>
      </w:r>
      <w:r>
        <w:rPr>
          <w:rFonts w:ascii="Consolas" w:eastAsiaTheme="minorHAnsi" w:hAnsi="Consolas" w:cs="Consolas"/>
          <w:color w:val="000000"/>
          <w:sz w:val="20"/>
          <w:szCs w:val="20"/>
          <w:lang w:eastAsia="en-US"/>
        </w:rPr>
        <w:t>;</w:t>
      </w:r>
    </w:p>
    <w:p w14:paraId="018ED1FC" w14:textId="55464EAD" w:rsidR="000D6B36" w:rsidRDefault="00D62F8C" w:rsidP="00D62F8C">
      <w:pPr>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sbyte</w:t>
      </w:r>
      <w:r>
        <w:rPr>
          <w:rFonts w:ascii="Consolas" w:eastAsiaTheme="minorHAnsi" w:hAnsi="Consolas" w:cs="Consolas"/>
          <w:color w:val="000000"/>
          <w:sz w:val="20"/>
          <w:szCs w:val="20"/>
          <w:lang w:eastAsia="en-US"/>
        </w:rPr>
        <w:t xml:space="preserve"> b = (</w:t>
      </w:r>
      <w:r>
        <w:rPr>
          <w:rFonts w:ascii="Consolas" w:eastAsiaTheme="minorHAnsi" w:hAnsi="Consolas" w:cs="Consolas"/>
          <w:color w:val="0000FF"/>
          <w:sz w:val="20"/>
          <w:szCs w:val="20"/>
          <w:lang w:eastAsia="en-US"/>
        </w:rPr>
        <w:t>sbyte</w:t>
      </w:r>
      <w:r>
        <w:rPr>
          <w:rFonts w:ascii="Consolas" w:eastAsiaTheme="minorHAnsi" w:hAnsi="Consolas" w:cs="Consolas"/>
          <w:color w:val="000000"/>
          <w:sz w:val="20"/>
          <w:szCs w:val="20"/>
          <w:lang w:eastAsia="en-US"/>
        </w:rPr>
        <w:t xml:space="preserve">)(a &gt;&gt; </w:t>
      </w:r>
      <w:r>
        <w:rPr>
          <w:rFonts w:ascii="Consolas" w:eastAsiaTheme="minorHAnsi" w:hAnsi="Consolas" w:cs="Consolas"/>
          <w:color w:val="C81EFA"/>
          <w:sz w:val="20"/>
          <w:szCs w:val="20"/>
          <w:lang w:eastAsia="en-US"/>
        </w:rPr>
        <w:t>2</w:t>
      </w:r>
      <w:r>
        <w:rPr>
          <w:rFonts w:ascii="Consolas" w:eastAsiaTheme="minorHAnsi" w:hAnsi="Consolas" w:cs="Consolas"/>
          <w:color w:val="000000"/>
          <w:sz w:val="20"/>
          <w:szCs w:val="20"/>
          <w:lang w:eastAsia="en-US"/>
        </w:rPr>
        <w:t>);</w:t>
      </w:r>
    </w:p>
    <w:p w14:paraId="0FA4CC93" w14:textId="6AFE40DC" w:rsidR="000D6B36" w:rsidRDefault="000D6B36" w:rsidP="00D62F8C">
      <w:r w:rsidRPr="000D6B36">
        <w:rPr>
          <w:noProof/>
        </w:rPr>
        <w:drawing>
          <wp:inline distT="0" distB="0" distL="0" distR="0" wp14:anchorId="5C4C008F" wp14:editId="14B8783A">
            <wp:extent cx="3076575" cy="1169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356" cy="1174825"/>
                    </a:xfrm>
                    <a:prstGeom prst="rect">
                      <a:avLst/>
                    </a:prstGeom>
                  </pic:spPr>
                </pic:pic>
              </a:graphicData>
            </a:graphic>
          </wp:inline>
        </w:drawing>
      </w:r>
    </w:p>
    <w:p w14:paraId="370B161C" w14:textId="7A47C57D" w:rsidR="007E5074" w:rsidRDefault="007E5074" w:rsidP="00D62F8C">
      <w:r>
        <w:t xml:space="preserve">This extra complexity ensures that shifting right 1 place is equivalent to divinding by two when the operand is negative. </w:t>
      </w:r>
    </w:p>
    <w:p w14:paraId="418EB247" w14:textId="0DC52672" w:rsidR="0052595F" w:rsidRDefault="0052595F" w:rsidP="0052595F">
      <w:pPr>
        <w:pStyle w:val="Def"/>
      </w:pPr>
      <w:r>
        <w:t>~</w:t>
      </w:r>
      <w:r w:rsidR="00D80F2B">
        <w:t xml:space="preserve"> </w:t>
      </w:r>
      <w:r>
        <w:t>bitwise complement</w:t>
      </w:r>
    </w:p>
    <w:p w14:paraId="1A5A2DA1" w14:textId="77777777" w:rsidR="0052595F" w:rsidRDefault="0052595F" w:rsidP="0052595F">
      <w:r>
        <w:t xml:space="preserve">Inverts all the bits </w:t>
      </w:r>
    </w:p>
    <w:p w14:paraId="1095392E" w14:textId="77777777" w:rsidR="0052595F" w:rsidRDefault="0052595F" w:rsidP="0052595F">
      <w:pPr>
        <w:pStyle w:val="SourceCode"/>
        <w:ind w:left="0"/>
      </w:pPr>
      <w:r>
        <w:t>a</w:t>
      </w:r>
      <w:r>
        <w:tab/>
        <w:t>00001101</w:t>
      </w:r>
    </w:p>
    <w:p w14:paraId="47BF5C52" w14:textId="77777777" w:rsidR="0052595F" w:rsidRDefault="0052595F" w:rsidP="0052595F">
      <w:pPr>
        <w:pStyle w:val="SourceCode"/>
        <w:ind w:left="0"/>
      </w:pPr>
      <w:r>
        <w:t>~a</w:t>
      </w:r>
      <w:r>
        <w:tab/>
        <w:t>11110010</w:t>
      </w:r>
    </w:p>
    <w:p w14:paraId="1345A1FD" w14:textId="77777777" w:rsidR="0052595F" w:rsidRDefault="0052595F" w:rsidP="0052595F">
      <w:pPr>
        <w:pStyle w:val="Def"/>
      </w:pPr>
      <w:r>
        <w:lastRenderedPageBreak/>
        <w:t>&amp; bitwise and</w:t>
      </w:r>
    </w:p>
    <w:p w14:paraId="71642579" w14:textId="77777777" w:rsidR="0052595F" w:rsidRDefault="0052595F" w:rsidP="0052595F">
      <w:r>
        <w:t>Copies a 1 into the result if the corresponding bits in each operand are 1</w:t>
      </w:r>
    </w:p>
    <w:p w14:paraId="29FE8680" w14:textId="77777777" w:rsidR="0052595F" w:rsidRDefault="0052595F" w:rsidP="0052595F">
      <w:pPr>
        <w:pStyle w:val="SourceCode"/>
        <w:ind w:left="0"/>
      </w:pPr>
      <w:r>
        <w:t>a</w:t>
      </w:r>
      <w:r>
        <w:tab/>
        <w:t>00001101</w:t>
      </w:r>
    </w:p>
    <w:p w14:paraId="247A9393" w14:textId="77777777" w:rsidR="0052595F" w:rsidRDefault="0052595F" w:rsidP="0052595F">
      <w:pPr>
        <w:pStyle w:val="SourceCode"/>
        <w:ind w:left="0"/>
      </w:pPr>
      <w:r>
        <w:t>b</w:t>
      </w:r>
      <w:r>
        <w:tab/>
        <w:t>11101011</w:t>
      </w:r>
    </w:p>
    <w:p w14:paraId="0D7C354A" w14:textId="77777777" w:rsidR="0052595F" w:rsidRDefault="0052595F" w:rsidP="0052595F">
      <w:pPr>
        <w:pStyle w:val="SourceCode"/>
        <w:ind w:left="0"/>
      </w:pPr>
      <w:r>
        <w:t>a&amp;b</w:t>
      </w:r>
      <w:r>
        <w:tab/>
        <w:t>00001001</w:t>
      </w:r>
    </w:p>
    <w:p w14:paraId="711504E9" w14:textId="77777777" w:rsidR="0052595F" w:rsidRDefault="0052595F" w:rsidP="0052595F">
      <w:pPr>
        <w:pStyle w:val="Def"/>
      </w:pPr>
      <w:r>
        <w:t>| bitwise or</w:t>
      </w:r>
    </w:p>
    <w:p w14:paraId="4E6A6537" w14:textId="77777777" w:rsidR="0052595F" w:rsidRDefault="0052595F" w:rsidP="0052595F">
      <w:pPr>
        <w:pStyle w:val="SourceCode"/>
        <w:ind w:left="0"/>
      </w:pPr>
      <w:r>
        <w:t>a</w:t>
      </w:r>
      <w:r>
        <w:tab/>
        <w:t>00001101</w:t>
      </w:r>
    </w:p>
    <w:p w14:paraId="62B9D182" w14:textId="77777777" w:rsidR="0052595F" w:rsidRDefault="0052595F" w:rsidP="0052595F">
      <w:pPr>
        <w:pStyle w:val="SourceCode"/>
        <w:ind w:left="0"/>
      </w:pPr>
      <w:r>
        <w:t>b</w:t>
      </w:r>
      <w:r>
        <w:tab/>
        <w:t>11101011</w:t>
      </w:r>
    </w:p>
    <w:p w14:paraId="0DA762F6" w14:textId="77777777" w:rsidR="0052595F" w:rsidRDefault="0052595F" w:rsidP="0052595F">
      <w:pPr>
        <w:pStyle w:val="SourceCode"/>
        <w:ind w:left="0"/>
      </w:pPr>
      <w:r>
        <w:t>a|b</w:t>
      </w:r>
      <w:r>
        <w:tab/>
        <w:t>11101111</w:t>
      </w:r>
    </w:p>
    <w:p w14:paraId="698C3F12" w14:textId="77777777" w:rsidR="0052595F" w:rsidRDefault="0052595F" w:rsidP="0052595F">
      <w:pPr>
        <w:pStyle w:val="Def"/>
      </w:pPr>
      <w:r>
        <w:t>^ exclusive or</w:t>
      </w:r>
    </w:p>
    <w:p w14:paraId="445C8F39" w14:textId="77777777" w:rsidR="0052595F" w:rsidRDefault="0052595F" w:rsidP="0052595F">
      <w:pPr>
        <w:pStyle w:val="SourceCode"/>
        <w:ind w:left="0"/>
      </w:pPr>
      <w:r>
        <w:t>a</w:t>
      </w:r>
      <w:r>
        <w:tab/>
        <w:t>00001101</w:t>
      </w:r>
    </w:p>
    <w:p w14:paraId="2DEF56F3" w14:textId="77777777" w:rsidR="0052595F" w:rsidRDefault="0052595F" w:rsidP="0052595F">
      <w:pPr>
        <w:pStyle w:val="SourceCode"/>
        <w:ind w:left="0"/>
      </w:pPr>
      <w:r>
        <w:t>b</w:t>
      </w:r>
      <w:r>
        <w:tab/>
        <w:t>11101011</w:t>
      </w:r>
    </w:p>
    <w:p w14:paraId="51E76891" w14:textId="77777777" w:rsidR="0052595F" w:rsidRDefault="0052595F" w:rsidP="0052595F">
      <w:pPr>
        <w:pStyle w:val="SourceCode"/>
        <w:ind w:left="0"/>
      </w:pPr>
      <w:r>
        <w:t>a^b</w:t>
      </w:r>
      <w:r>
        <w:tab/>
        <w:t>11100110</w:t>
      </w:r>
    </w:p>
    <w:p w14:paraId="35A356AC" w14:textId="77777777" w:rsidR="0052595F" w:rsidRDefault="0052595F" w:rsidP="0052595F">
      <w:pPr>
        <w:spacing w:after="160" w:line="259" w:lineRule="auto"/>
        <w:rPr>
          <w:rFonts w:asciiTheme="majorHAnsi" w:eastAsiaTheme="majorEastAsia" w:hAnsiTheme="majorHAnsi" w:cstheme="majorBidi"/>
          <w:b/>
          <w:iCs/>
          <w:smallCaps/>
          <w:color w:val="31378B" w:themeColor="text2"/>
          <w:szCs w:val="25"/>
        </w:rPr>
      </w:pPr>
      <w:r>
        <w:br w:type="page"/>
      </w:r>
    </w:p>
    <w:p w14:paraId="0A50B25A" w14:textId="77777777" w:rsidR="00BC5256" w:rsidRPr="002A53AB" w:rsidRDefault="00BC5256" w:rsidP="00BC5256">
      <w:pPr>
        <w:pStyle w:val="SourceCode"/>
        <w:ind w:left="0"/>
      </w:pPr>
    </w:p>
    <w:p w14:paraId="23B5012B" w14:textId="77777777" w:rsidR="00386265" w:rsidRDefault="00386265" w:rsidP="002241F8">
      <w:pPr>
        <w:pStyle w:val="Heading2"/>
      </w:pPr>
      <w:bookmarkStart w:id="5" w:name="_Numeric_Bit_Representations"/>
      <w:bookmarkEnd w:id="5"/>
      <w:r>
        <w:t>Numeric Bit Representations</w:t>
      </w:r>
    </w:p>
    <w:p w14:paraId="71FA90A1" w14:textId="77777777" w:rsidR="00386265" w:rsidRDefault="00386265" w:rsidP="00386265">
      <w:r>
        <w:t>We now move on to show how number systems of the following form</w:t>
      </w:r>
      <w:r w:rsidRPr="00971B45">
        <w:t xml:space="preserve"> </w:t>
      </w:r>
      <w:r>
        <w:t>are represented in .NET</w:t>
      </w:r>
    </w:p>
    <w:p w14:paraId="348B71AA" w14:textId="77777777" w:rsidR="00386265" w:rsidRDefault="00386265" w:rsidP="00386265">
      <m:oMathPara>
        <m:oMath>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0</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p>
              </m:sSup>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m:t>
                  </m:r>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b>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ctrlPr>
                <w:rPr>
                  <w:rFonts w:ascii="Cambria Math" w:eastAsia="Times New Roman" w:hAnsi="Cambria Math" w:cs="Times New Roman"/>
                  <w:i/>
                  <w:szCs w:val="24"/>
                  <w:lang w:val="en-US" w:eastAsia="en-US"/>
                </w:rPr>
              </m:ctrlPr>
            </m:e>
          </m:d>
        </m:oMath>
      </m:oMathPara>
    </w:p>
    <w:p w14:paraId="6494664A" w14:textId="77777777" w:rsidR="00386265" w:rsidRDefault="00386265" w:rsidP="00386265">
      <w:pPr>
        <w:pStyle w:val="Heading4"/>
      </w:pPr>
      <w:r>
        <w:t>Unsigned Integers</w:t>
      </w:r>
    </w:p>
    <w:p w14:paraId="2C25156D" w14:textId="77777777" w:rsidR="00386265" w:rsidRDefault="00386265" w:rsidP="00386265">
      <w:r>
        <w:t>If we only need to represent positive whole numbers, that is to say unsigned integers, we can use a n-bit binary representation. We don’t need any bits to represent fractions.</w:t>
      </w:r>
    </w:p>
    <w:p w14:paraId="25B3C9B2" w14:textId="77777777" w:rsidR="00386265" w:rsidRDefault="0094013E" w:rsidP="00386265">
      <m:oMathPara>
        <m:oMath>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0</m:t>
                  </m:r>
                </m:sup>
              </m:sSup>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k=0</m:t>
                  </m:r>
                </m:sub>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n</m:t>
                      </m:r>
                    </m:e>
                    <m:sup>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ctrlPr>
                <w:rPr>
                  <w:rFonts w:ascii="Cambria Math" w:eastAsia="Times New Roman" w:hAnsi="Cambria Math" w:cs="Times New Roman"/>
                  <w:i/>
                  <w:szCs w:val="24"/>
                  <w:lang w:val="en-US" w:eastAsia="en-US"/>
                </w:rPr>
              </m:ctrlPr>
            </m:e>
          </m:d>
        </m:oMath>
      </m:oMathPara>
    </w:p>
    <w:p w14:paraId="7D4D75FF" w14:textId="77777777" w:rsidR="00386265" w:rsidRPr="00A42481" w:rsidRDefault="00386265" w:rsidP="00386265">
      <w:r>
        <w:t xml:space="preserve">Such a representation can distinguish between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 xml:space="preserve"> </m:t>
        </m:r>
      </m:oMath>
      <w:r>
        <w:t xml:space="preserve">different values which we can use to represent positive integers in the range </w:t>
      </w:r>
      <m:oMath>
        <m:d>
          <m:dPr>
            <m:begChr m:val="["/>
            <m:endChr m:val="]"/>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oMath>
      <w:r>
        <w:t xml:space="preserve">  To highlight the approach consider the specific case of </w:t>
      </w:r>
      <m:oMath>
        <m:r>
          <w:rPr>
            <w:rFonts w:ascii="Cambria Math" w:eastAsia="Times New Roman" w:hAnsi="Times New Roman" w:cs="Times New Roman"/>
            <w:szCs w:val="24"/>
            <w:lang w:val="en-US" w:eastAsia="en-US"/>
          </w:rPr>
          <m:t>n=4</m:t>
        </m:r>
      </m:oMath>
    </w:p>
    <w:p w14:paraId="1FB4AAA7" w14:textId="77777777" w:rsidR="00386265" w:rsidRPr="008E293F" w:rsidRDefault="00386265" w:rsidP="00386265">
      <w:pPr>
        <w:pStyle w:val="SourceCode"/>
        <w:rPr>
          <w:sz w:val="24"/>
          <w:szCs w:val="24"/>
        </w:rPr>
      </w:pPr>
      <w:r w:rsidRPr="008E293F">
        <w:rPr>
          <w:sz w:val="24"/>
          <w:szCs w:val="24"/>
        </w:rPr>
        <w:t>00   0000</w:t>
      </w:r>
    </w:p>
    <w:p w14:paraId="71039B9C" w14:textId="77777777" w:rsidR="00386265" w:rsidRPr="008E293F" w:rsidRDefault="00386265" w:rsidP="00386265">
      <w:pPr>
        <w:pStyle w:val="SourceCode"/>
        <w:rPr>
          <w:sz w:val="24"/>
          <w:szCs w:val="24"/>
        </w:rPr>
      </w:pPr>
      <w:r w:rsidRPr="008E293F">
        <w:rPr>
          <w:sz w:val="24"/>
          <w:szCs w:val="24"/>
        </w:rPr>
        <w:t>01   0001</w:t>
      </w:r>
    </w:p>
    <w:p w14:paraId="3275B2CC" w14:textId="77777777" w:rsidR="00386265" w:rsidRPr="008E293F" w:rsidRDefault="00386265" w:rsidP="00386265">
      <w:pPr>
        <w:pStyle w:val="SourceCode"/>
        <w:rPr>
          <w:sz w:val="24"/>
          <w:szCs w:val="24"/>
        </w:rPr>
      </w:pPr>
      <w:r w:rsidRPr="008E293F">
        <w:rPr>
          <w:sz w:val="24"/>
          <w:szCs w:val="24"/>
        </w:rPr>
        <w:t>02   0010</w:t>
      </w:r>
    </w:p>
    <w:p w14:paraId="68591127" w14:textId="77777777" w:rsidR="00386265" w:rsidRPr="008E293F" w:rsidRDefault="00386265" w:rsidP="00386265">
      <w:pPr>
        <w:pStyle w:val="SourceCode"/>
        <w:rPr>
          <w:sz w:val="24"/>
          <w:szCs w:val="24"/>
        </w:rPr>
      </w:pPr>
      <w:r w:rsidRPr="008E293F">
        <w:rPr>
          <w:sz w:val="24"/>
          <w:szCs w:val="24"/>
        </w:rPr>
        <w:t>03   0011</w:t>
      </w:r>
    </w:p>
    <w:p w14:paraId="3BF3E53A" w14:textId="77777777" w:rsidR="00386265" w:rsidRPr="008E293F" w:rsidRDefault="00386265" w:rsidP="00386265">
      <w:pPr>
        <w:pStyle w:val="SourceCode"/>
        <w:rPr>
          <w:sz w:val="24"/>
          <w:szCs w:val="24"/>
        </w:rPr>
      </w:pPr>
      <w:r w:rsidRPr="008E293F">
        <w:rPr>
          <w:sz w:val="24"/>
          <w:szCs w:val="24"/>
        </w:rPr>
        <w:t>04   0100</w:t>
      </w:r>
    </w:p>
    <w:p w14:paraId="16ADB6AB" w14:textId="77777777" w:rsidR="00386265" w:rsidRPr="008E293F" w:rsidRDefault="00386265" w:rsidP="00386265">
      <w:pPr>
        <w:pStyle w:val="SourceCode"/>
        <w:rPr>
          <w:sz w:val="24"/>
          <w:szCs w:val="24"/>
        </w:rPr>
      </w:pPr>
      <w:r w:rsidRPr="008E293F">
        <w:rPr>
          <w:sz w:val="24"/>
          <w:szCs w:val="24"/>
        </w:rPr>
        <w:t>05   0101</w:t>
      </w:r>
    </w:p>
    <w:p w14:paraId="2145745F" w14:textId="77777777" w:rsidR="00386265" w:rsidRPr="008E293F" w:rsidRDefault="00386265" w:rsidP="00386265">
      <w:pPr>
        <w:pStyle w:val="SourceCode"/>
        <w:rPr>
          <w:sz w:val="24"/>
          <w:szCs w:val="24"/>
        </w:rPr>
      </w:pPr>
      <w:r w:rsidRPr="008E293F">
        <w:rPr>
          <w:sz w:val="24"/>
          <w:szCs w:val="24"/>
        </w:rPr>
        <w:t>06   0110</w:t>
      </w:r>
    </w:p>
    <w:p w14:paraId="008E2779" w14:textId="77777777" w:rsidR="00386265" w:rsidRPr="008E293F" w:rsidRDefault="00386265" w:rsidP="00386265">
      <w:pPr>
        <w:pStyle w:val="SourceCode"/>
        <w:rPr>
          <w:sz w:val="24"/>
          <w:szCs w:val="24"/>
        </w:rPr>
      </w:pPr>
      <w:r w:rsidRPr="008E293F">
        <w:rPr>
          <w:sz w:val="24"/>
          <w:szCs w:val="24"/>
        </w:rPr>
        <w:t>07   0111</w:t>
      </w:r>
    </w:p>
    <w:p w14:paraId="688D00F5" w14:textId="77777777" w:rsidR="00386265" w:rsidRPr="008E293F" w:rsidRDefault="00386265" w:rsidP="00386265">
      <w:pPr>
        <w:pStyle w:val="SourceCode"/>
        <w:rPr>
          <w:sz w:val="24"/>
          <w:szCs w:val="24"/>
        </w:rPr>
      </w:pPr>
      <w:r w:rsidRPr="008E293F">
        <w:rPr>
          <w:sz w:val="24"/>
          <w:szCs w:val="24"/>
        </w:rPr>
        <w:t>08   1000</w:t>
      </w:r>
    </w:p>
    <w:p w14:paraId="046A9319" w14:textId="77777777" w:rsidR="00386265" w:rsidRPr="008E293F" w:rsidRDefault="00386265" w:rsidP="00386265">
      <w:pPr>
        <w:pStyle w:val="SourceCode"/>
        <w:rPr>
          <w:sz w:val="24"/>
          <w:szCs w:val="24"/>
        </w:rPr>
      </w:pPr>
      <w:r w:rsidRPr="008E293F">
        <w:rPr>
          <w:sz w:val="24"/>
          <w:szCs w:val="24"/>
        </w:rPr>
        <w:t>09   1001</w:t>
      </w:r>
    </w:p>
    <w:p w14:paraId="0799C7BB" w14:textId="77777777" w:rsidR="00386265" w:rsidRPr="008E293F" w:rsidRDefault="00386265" w:rsidP="00386265">
      <w:pPr>
        <w:pStyle w:val="SourceCode"/>
        <w:rPr>
          <w:sz w:val="24"/>
          <w:szCs w:val="24"/>
        </w:rPr>
      </w:pPr>
      <w:r w:rsidRPr="008E293F">
        <w:rPr>
          <w:sz w:val="24"/>
          <w:szCs w:val="24"/>
        </w:rPr>
        <w:t>10   1010</w:t>
      </w:r>
    </w:p>
    <w:p w14:paraId="318FF367" w14:textId="77777777" w:rsidR="00386265" w:rsidRPr="008E293F" w:rsidRDefault="00386265" w:rsidP="00386265">
      <w:pPr>
        <w:pStyle w:val="SourceCode"/>
        <w:rPr>
          <w:sz w:val="24"/>
          <w:szCs w:val="24"/>
        </w:rPr>
      </w:pPr>
      <w:r w:rsidRPr="008E293F">
        <w:rPr>
          <w:sz w:val="24"/>
          <w:szCs w:val="24"/>
        </w:rPr>
        <w:t>11   1011</w:t>
      </w:r>
    </w:p>
    <w:p w14:paraId="7A797F2C" w14:textId="77777777" w:rsidR="00386265" w:rsidRPr="008E293F" w:rsidRDefault="00386265" w:rsidP="00386265">
      <w:pPr>
        <w:pStyle w:val="SourceCode"/>
        <w:rPr>
          <w:sz w:val="24"/>
          <w:szCs w:val="24"/>
        </w:rPr>
      </w:pPr>
      <w:r w:rsidRPr="008E293F">
        <w:rPr>
          <w:sz w:val="24"/>
          <w:szCs w:val="24"/>
        </w:rPr>
        <w:t>12   1100</w:t>
      </w:r>
    </w:p>
    <w:p w14:paraId="2210A323" w14:textId="77777777" w:rsidR="00386265" w:rsidRPr="008E293F" w:rsidRDefault="00386265" w:rsidP="00386265">
      <w:pPr>
        <w:pStyle w:val="SourceCode"/>
        <w:rPr>
          <w:sz w:val="24"/>
          <w:szCs w:val="24"/>
        </w:rPr>
      </w:pPr>
      <w:r w:rsidRPr="008E293F">
        <w:rPr>
          <w:sz w:val="24"/>
          <w:szCs w:val="24"/>
        </w:rPr>
        <w:t>13   1101</w:t>
      </w:r>
    </w:p>
    <w:p w14:paraId="734F3BC5" w14:textId="77777777" w:rsidR="00386265" w:rsidRPr="008E293F" w:rsidRDefault="00386265" w:rsidP="00386265">
      <w:pPr>
        <w:pStyle w:val="SourceCode"/>
        <w:rPr>
          <w:sz w:val="24"/>
          <w:szCs w:val="24"/>
        </w:rPr>
      </w:pPr>
      <w:r w:rsidRPr="008E293F">
        <w:rPr>
          <w:sz w:val="24"/>
          <w:szCs w:val="24"/>
        </w:rPr>
        <w:t>14   1110</w:t>
      </w:r>
    </w:p>
    <w:p w14:paraId="41B4EE66" w14:textId="77777777" w:rsidR="00386265" w:rsidRPr="008E293F" w:rsidRDefault="00386265" w:rsidP="00386265">
      <w:pPr>
        <w:pStyle w:val="SourceCode"/>
        <w:rPr>
          <w:sz w:val="24"/>
          <w:szCs w:val="24"/>
        </w:rPr>
      </w:pPr>
      <w:r w:rsidRPr="008E293F">
        <w:rPr>
          <w:sz w:val="24"/>
          <w:szCs w:val="24"/>
        </w:rPr>
        <w:t>15   1111</w:t>
      </w:r>
    </w:p>
    <w:p w14:paraId="552AA661" w14:textId="77777777" w:rsidR="00386265" w:rsidRDefault="00386265" w:rsidP="00386265">
      <w:r>
        <w:t xml:space="preserve">It is useful to visualize such a system as a circle </w:t>
      </w:r>
    </w:p>
    <w:p w14:paraId="603DC395" w14:textId="25012E2B" w:rsidR="00386265" w:rsidRDefault="00386265" w:rsidP="00386265">
      <w:pPr>
        <w:pStyle w:val="Caption"/>
        <w:keepNext/>
      </w:pPr>
      <w:r>
        <w:lastRenderedPageBreak/>
        <w:t xml:space="preserve">Figure </w:t>
      </w:r>
      <w:fldSimple w:instr=" SEQ Figure \* ARABIC ">
        <w:r w:rsidR="00091126">
          <w:rPr>
            <w:noProof/>
          </w:rPr>
          <w:t>3</w:t>
        </w:r>
      </w:fldSimple>
      <w:r>
        <w:t xml:space="preserve"> Unsigned Integers</w:t>
      </w:r>
    </w:p>
    <w:p w14:paraId="3C851DFF" w14:textId="77777777" w:rsidR="00386265" w:rsidRDefault="00386265" w:rsidP="00386265">
      <w:pPr>
        <w:jc w:val="center"/>
      </w:pPr>
      <w:r w:rsidRPr="003E2576">
        <w:rPr>
          <w:noProof/>
        </w:rPr>
        <w:drawing>
          <wp:inline distT="0" distB="0" distL="0" distR="0" wp14:anchorId="71F97CB7" wp14:editId="0B327DA2">
            <wp:extent cx="2052882" cy="1824095"/>
            <wp:effectExtent l="0" t="0" r="5080"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9667" cy="1830124"/>
                    </a:xfrm>
                    <a:prstGeom prst="rect">
                      <a:avLst/>
                    </a:prstGeom>
                  </pic:spPr>
                </pic:pic>
              </a:graphicData>
            </a:graphic>
          </wp:inline>
        </w:drawing>
      </w:r>
    </w:p>
    <w:p w14:paraId="59DC8492" w14:textId="77777777" w:rsidR="00386265" w:rsidRDefault="00386265" w:rsidP="00386265">
      <w:pPr>
        <w:pStyle w:val="Heading5"/>
      </w:pPr>
      <w:r>
        <w:t>Unsigned Addition</w:t>
      </w:r>
    </w:p>
    <w:p w14:paraId="7BD6B312" w14:textId="77777777" w:rsidR="00386265" w:rsidRDefault="00386265" w:rsidP="00386265">
      <w:r>
        <w:t xml:space="preserve">Addition </w:t>
      </w:r>
      <m:oMath>
        <m:d>
          <m:dPr>
            <m:ctrlPr>
              <w:rPr>
                <w:rFonts w:ascii="Cambria Math" w:hAnsi="Cambria Math"/>
                <w:i/>
              </w:rPr>
            </m:ctrlPr>
          </m:dPr>
          <m:e>
            <m:r>
              <w:rPr>
                <w:rFonts w:ascii="Cambria Math" w:hAnsi="Cambria Math"/>
              </w:rPr>
              <m:t>a+b</m:t>
            </m:r>
          </m:e>
        </m:d>
      </m:oMath>
      <w:r>
        <w:t xml:space="preserve"> is achieved by starting at a and moving b places clockwise around the wheel. Consider the specific case of </w:t>
      </w:r>
      <m:oMath>
        <m:sSub>
          <m:sSubPr>
            <m:ctrlPr>
              <w:rPr>
                <w:rFonts w:ascii="Cambria Math" w:hAnsi="Cambria Math"/>
                <w:i/>
              </w:rPr>
            </m:ctrlPr>
          </m:sSubPr>
          <m:e>
            <m:d>
              <m:dPr>
                <m:ctrlPr>
                  <w:rPr>
                    <w:rFonts w:ascii="Cambria Math" w:hAnsi="Cambria Math"/>
                    <w:i/>
                  </w:rPr>
                </m:ctrlPr>
              </m:dPr>
              <m:e>
                <m:r>
                  <w:rPr>
                    <w:rFonts w:ascii="Cambria Math" w:hAnsi="Cambria Math"/>
                  </w:rPr>
                  <m:t>3+2</m:t>
                </m:r>
              </m:e>
            </m:d>
          </m:e>
          <m:sub>
            <m:r>
              <w:rPr>
                <w:rFonts w:ascii="Cambria Math" w:hAnsi="Cambria Math"/>
              </w:rPr>
              <m:t>10</m:t>
            </m:r>
          </m:sub>
        </m:sSub>
        <m:r>
          <w:rPr>
            <w:rFonts w:ascii="Cambria Math" w:hAnsi="Cambria Math"/>
          </w:rPr>
          <m:t>=</m:t>
        </m:r>
      </m:oMath>
      <w:r>
        <w:t xml:space="preserve"> </w:t>
      </w:r>
      <m:oMath>
        <m:sSub>
          <m:sSubPr>
            <m:ctrlPr>
              <w:rPr>
                <w:rFonts w:ascii="Cambria Math" w:hAnsi="Cambria Math"/>
                <w:i/>
              </w:rPr>
            </m:ctrlPr>
          </m:sSubPr>
          <m:e>
            <m:d>
              <m:dPr>
                <m:ctrlPr>
                  <w:rPr>
                    <w:rFonts w:ascii="Cambria Math" w:hAnsi="Cambria Math"/>
                    <w:i/>
                  </w:rPr>
                </m:ctrlPr>
              </m:dPr>
              <m:e>
                <m:r>
                  <w:rPr>
                    <w:rFonts w:ascii="Cambria Math" w:hAnsi="Cambria Math"/>
                  </w:rPr>
                  <m:t>0011+0010</m:t>
                </m:r>
              </m:e>
            </m:d>
          </m:e>
          <m:sub>
            <m:r>
              <w:rPr>
                <w:rFonts w:ascii="Cambria Math" w:hAnsi="Cambria Math"/>
              </w:rPr>
              <m:t>2</m:t>
            </m:r>
          </m:sub>
        </m:sSub>
      </m:oMath>
      <w:r>
        <w:t xml:space="preserve"> We visualize this as follows</w:t>
      </w:r>
    </w:p>
    <w:p w14:paraId="76A0B82A" w14:textId="77777777" w:rsidR="00386265" w:rsidRDefault="00386265" w:rsidP="00386265">
      <w:pPr>
        <w:jc w:val="center"/>
      </w:pPr>
      <w:r w:rsidRPr="00CE74AD">
        <w:rPr>
          <w:noProof/>
        </w:rPr>
        <w:drawing>
          <wp:inline distT="0" distB="0" distL="0" distR="0" wp14:anchorId="2B0A5AC9" wp14:editId="6EA7935E">
            <wp:extent cx="2223167" cy="1895475"/>
            <wp:effectExtent l="0" t="0" r="571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4722" cy="1896801"/>
                    </a:xfrm>
                    <a:prstGeom prst="rect">
                      <a:avLst/>
                    </a:prstGeom>
                  </pic:spPr>
                </pic:pic>
              </a:graphicData>
            </a:graphic>
          </wp:inline>
        </w:drawing>
      </w:r>
    </w:p>
    <w:p w14:paraId="0EC62290" w14:textId="77777777" w:rsidR="00386265" w:rsidRDefault="00386265" w:rsidP="00386265">
      <w:r>
        <w:t>This is very simple binary addition</w:t>
      </w:r>
    </w:p>
    <w:p w14:paraId="6228B92A" w14:textId="77777777" w:rsidR="00386265" w:rsidRDefault="00386265" w:rsidP="00386265">
      <w:pPr>
        <w:pStyle w:val="SourceCode"/>
        <w:ind w:firstLine="482"/>
      </w:pPr>
      <w:r>
        <w:t>0011</w:t>
      </w:r>
    </w:p>
    <w:p w14:paraId="4F546BB4" w14:textId="77777777" w:rsidR="00386265" w:rsidRDefault="00386265" w:rsidP="00386265">
      <w:pPr>
        <w:pStyle w:val="SourceCode"/>
        <w:rPr>
          <w:u w:val="single"/>
        </w:rPr>
      </w:pPr>
      <w:r w:rsidRPr="002F7740">
        <w:rPr>
          <w:u w:val="single"/>
        </w:rPr>
        <w:t>+</w:t>
      </w:r>
      <w:r w:rsidRPr="002F7740">
        <w:rPr>
          <w:u w:val="single"/>
        </w:rPr>
        <w:tab/>
        <w:t>0010</w:t>
      </w:r>
    </w:p>
    <w:p w14:paraId="74B4C45C" w14:textId="77777777" w:rsidR="00386265" w:rsidRDefault="00386265" w:rsidP="00386265">
      <w:pPr>
        <w:pStyle w:val="SourceCode"/>
      </w:pPr>
      <w:r>
        <w:tab/>
        <w:t>0101</w:t>
      </w:r>
    </w:p>
    <w:p w14:paraId="55DDF3CF" w14:textId="2DCD708A" w:rsidR="00386265" w:rsidRDefault="00386265" w:rsidP="00386265">
      <w:r>
        <w:t>The following C</w:t>
      </w:r>
      <w:r w:rsidRPr="006D03C4">
        <w:t>#</w:t>
      </w:r>
      <w:r>
        <w:t xml:space="preserve"> code shows how we might achieve such addition </w:t>
      </w:r>
    </w:p>
    <w:p w14:paraId="31C3ED52" w14:textId="77777777" w:rsidR="00216F80" w:rsidRDefault="00216F80">
      <w:pPr>
        <w:spacing w:after="160" w:line="259" w:lineRule="auto"/>
        <w:rPr>
          <w:rFonts w:ascii="Times New Roman" w:eastAsia="Times New Roman" w:hAnsi="Times New Roman" w:cs="Times New Roman"/>
          <w:b/>
          <w:color w:val="auto"/>
          <w:spacing w:val="6"/>
          <w:szCs w:val="20"/>
        </w:rPr>
      </w:pPr>
      <w:r>
        <w:br w:type="page"/>
      </w:r>
    </w:p>
    <w:p w14:paraId="3EDF25BD" w14:textId="56AD53C4" w:rsidR="00386265" w:rsidRDefault="00386265" w:rsidP="00386265">
      <w:pPr>
        <w:pStyle w:val="CodeExampleCode"/>
      </w:pPr>
      <w:r>
        <w:lastRenderedPageBreak/>
        <w:t xml:space="preserve">Figure </w:t>
      </w:r>
      <w:fldSimple w:instr=" SEQ Figure \* ARABIC ">
        <w:r w:rsidR="00091126">
          <w:rPr>
            <w:noProof/>
          </w:rPr>
          <w:t>4</w:t>
        </w:r>
      </w:fldSimple>
      <w:r>
        <w:t xml:space="preserve"> Adding Unsigned Integers</w:t>
      </w:r>
    </w:p>
    <w:bookmarkStart w:id="6" w:name="_MON_1629864414"/>
    <w:bookmarkEnd w:id="6"/>
    <w:p w14:paraId="11B79FD3" w14:textId="20D4AF3D" w:rsidR="00386265" w:rsidRDefault="00226910" w:rsidP="00386265">
      <w:r>
        <w:object w:dxaOrig="9360" w:dyaOrig="9133" w14:anchorId="3DEE6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15pt;height:443.25pt" o:ole="">
            <v:imagedata r:id="rId14" o:title=""/>
          </v:shape>
          <o:OLEObject Type="Embed" ProgID="Word.OpenDocumentText.12" ShapeID="_x0000_i1025" DrawAspect="Content" ObjectID="_1631629055" r:id="rId15"/>
        </w:object>
      </w:r>
    </w:p>
    <w:p w14:paraId="588D0562" w14:textId="77777777" w:rsidR="00386265" w:rsidRDefault="00386265" w:rsidP="00386265">
      <w:r>
        <w:t>Notice in our add method we do not deal with the overflow from the most significant bit. When we add one to the largest representable binary digit which consists of all ones the result is the smallest binary digit consisting of all zeros. In a four bit unsigned integer we would have as follows. Note the bold red overflow is discarded.</w:t>
      </w:r>
    </w:p>
    <w:p w14:paraId="351478A3" w14:textId="77777777" w:rsidR="00386265" w:rsidRDefault="00386265" w:rsidP="00386265">
      <w:pPr>
        <w:pStyle w:val="SourceCode"/>
        <w:ind w:firstLine="482"/>
      </w:pPr>
      <w:r>
        <w:t>1111</w:t>
      </w:r>
    </w:p>
    <w:p w14:paraId="6D64DE9A" w14:textId="77777777" w:rsidR="00386265" w:rsidRDefault="00386265" w:rsidP="00386265">
      <w:pPr>
        <w:pStyle w:val="SourceCode"/>
        <w:rPr>
          <w:u w:val="single"/>
        </w:rPr>
      </w:pPr>
      <w:r w:rsidRPr="002F7740">
        <w:rPr>
          <w:u w:val="single"/>
        </w:rPr>
        <w:t>+</w:t>
      </w:r>
      <w:r w:rsidRPr="002F7740">
        <w:rPr>
          <w:u w:val="single"/>
        </w:rPr>
        <w:tab/>
      </w:r>
      <w:r>
        <w:rPr>
          <w:u w:val="single"/>
        </w:rPr>
        <w:t>0001</w:t>
      </w:r>
    </w:p>
    <w:p w14:paraId="51BCAE88" w14:textId="77777777" w:rsidR="00386265" w:rsidRDefault="00386265" w:rsidP="00386265">
      <w:pPr>
        <w:pStyle w:val="SourceCode"/>
      </w:pPr>
      <w:r>
        <w:t xml:space="preserve">   </w:t>
      </w:r>
      <w:r w:rsidRPr="006C0900">
        <w:rPr>
          <w:b/>
          <w:bCs/>
          <w:color w:val="FF0000"/>
        </w:rPr>
        <w:t>1</w:t>
      </w:r>
      <w:r>
        <w:t>0000</w:t>
      </w:r>
    </w:p>
    <w:p w14:paraId="4E808985" w14:textId="77777777" w:rsidR="00386265" w:rsidRDefault="00386265" w:rsidP="00386265">
      <w:r>
        <w:t xml:space="preserve">By implementing add in this way we have created a modulo number system. If there are n bits in our unsigned integer then addition is </w:t>
      </w:r>
      <m:oMath>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oMath>
      <w:r>
        <w:t>. For any unsigned integers a and m we have</w:t>
      </w:r>
    </w:p>
    <w:p w14:paraId="3428A5A8" w14:textId="77777777" w:rsidR="00386265" w:rsidRDefault="0094013E"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p>
    <w:p w14:paraId="1667FEEB" w14:textId="77777777" w:rsidR="00386265" w:rsidRDefault="0094013E"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m.2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for</w:t>
      </w:r>
    </w:p>
    <w:p w14:paraId="2EAB2B87" w14:textId="77777777" w:rsidR="00386265" w:rsidRDefault="00386265" w:rsidP="00386265">
      <w:r>
        <w:t xml:space="preserve">In our case adding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t xml:space="preserve"> to any value gets back to the same value. We show </w:t>
      </w:r>
      <m:oMath>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 xml:space="preserve">= </m:t>
        </m:r>
      </m:oMath>
      <w:r>
        <w:t>4</w:t>
      </w:r>
    </w:p>
    <w:p w14:paraId="77B1AFAF" w14:textId="77777777" w:rsidR="00386265" w:rsidRDefault="00386265" w:rsidP="00386265">
      <w:pPr>
        <w:jc w:val="center"/>
      </w:pPr>
      <w:r w:rsidRPr="00596244">
        <w:rPr>
          <w:noProof/>
        </w:rPr>
        <w:drawing>
          <wp:inline distT="0" distB="0" distL="0" distR="0" wp14:anchorId="70A2664A" wp14:editId="213B1521">
            <wp:extent cx="1937227" cy="1848219"/>
            <wp:effectExtent l="0" t="0" r="635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580" cy="1854280"/>
                    </a:xfrm>
                    <a:prstGeom prst="rect">
                      <a:avLst/>
                    </a:prstGeom>
                  </pic:spPr>
                </pic:pic>
              </a:graphicData>
            </a:graphic>
          </wp:inline>
        </w:drawing>
      </w:r>
    </w:p>
    <w:p w14:paraId="76ADBE03" w14:textId="77777777" w:rsidR="00386265" w:rsidRDefault="00386265" w:rsidP="00386265">
      <w:pPr>
        <w:pStyle w:val="Heading5"/>
      </w:pPr>
      <w:r>
        <w:t>Unsigned subtraction</w:t>
      </w:r>
    </w:p>
    <w:p w14:paraId="025F7999" w14:textId="77777777" w:rsidR="00386265" w:rsidRDefault="00386265" w:rsidP="00386265">
      <w:r>
        <w:t xml:space="preserve">In our 4 bit integer notice what happens if we add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-1=15</m:t>
        </m:r>
      </m:oMath>
      <w:r>
        <w:t xml:space="preserve"> to 4. We only rotate to 3. So adding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oMath>
      <w:r>
        <w:t xml:space="preserve"> is the same as adding -1. </w:t>
      </w:r>
    </w:p>
    <w:p w14:paraId="23C8837A" w14:textId="77777777" w:rsidR="00386265" w:rsidRDefault="00386265" w:rsidP="00386265">
      <w:pPr>
        <w:jc w:val="center"/>
      </w:pPr>
      <w:r w:rsidRPr="00C50F52">
        <w:rPr>
          <w:noProof/>
        </w:rPr>
        <w:drawing>
          <wp:inline distT="0" distB="0" distL="0" distR="0" wp14:anchorId="72A64A5C" wp14:editId="707F8E2D">
            <wp:extent cx="1966141" cy="183610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7668" cy="1837531"/>
                    </a:xfrm>
                    <a:prstGeom prst="rect">
                      <a:avLst/>
                    </a:prstGeom>
                  </pic:spPr>
                </pic:pic>
              </a:graphicData>
            </a:graphic>
          </wp:inline>
        </w:drawing>
      </w:r>
    </w:p>
    <w:p w14:paraId="5E68AF32" w14:textId="77777777" w:rsidR="00386265" w:rsidRDefault="00386265" w:rsidP="00386265"/>
    <w:p w14:paraId="7AB6455B" w14:textId="6E17BDC7" w:rsidR="00197053" w:rsidRDefault="00386265" w:rsidP="00197053">
      <w:r>
        <w:t xml:space="preserve">Similarly,  adding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-2</m:t>
        </m:r>
      </m:oMath>
      <w:r>
        <w:t xml:space="preserve"> is the same as subtracting 2 and adding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-b</m:t>
        </m:r>
      </m:oMath>
      <w:r w:rsidR="009C213B">
        <w:t xml:space="preserve"> is the same as </w:t>
      </w:r>
      <w:r w:rsidR="00AF259A">
        <w:t>subtracting b</w:t>
      </w:r>
      <w:r w:rsidR="00197053">
        <w:t xml:space="preserve">. We noted in the previous section that </w:t>
      </w:r>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197053">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1C1EB7">
        <w:t xml:space="preserve"> </w:t>
      </w:r>
      <w:r w:rsidR="00802EF1">
        <w:t>and so it is</w:t>
      </w:r>
      <w:r w:rsidR="00C35CDA">
        <w:t xml:space="preserve"> self evident that </w:t>
      </w:r>
    </w:p>
    <w:p w14:paraId="452476B0" w14:textId="2A4D7982" w:rsidR="00197053" w:rsidRDefault="0094013E" w:rsidP="00197053">
      <m:oMathPara>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-b</m:t>
                      </m:r>
                    </m:e>
                  </m:d>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r>
            <w:rPr>
              <w:rFonts w:ascii="Cambria Math" w:hAnsi="Cambria Math"/>
            </w:rPr>
            <m:t>=</m:t>
          </m:r>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m:oMathPara>
    </w:p>
    <w:p w14:paraId="626BC952" w14:textId="77777777" w:rsidR="0024350E" w:rsidRDefault="00197053" w:rsidP="00386265">
      <w:r>
        <w:t xml:space="preserve"> </w:t>
      </w:r>
      <w:r w:rsidR="00587FA6">
        <w:t xml:space="preserve">This  is a very useful result if we combine it with the following observation. </w:t>
      </w:r>
      <w:r w:rsidR="0080458A">
        <w:t xml:space="preserve">Adding any binary number to its complement gives a number consisting solely of 1s. </w:t>
      </w:r>
    </w:p>
    <w:p w14:paraId="7115F3C4" w14:textId="29E3776C" w:rsidR="00386265" w:rsidRPr="007E67AA" w:rsidRDefault="0024350E" w:rsidP="00386265">
      <m:oMathPara>
        <m:oMath>
          <m:r>
            <w:rPr>
              <w:rFonts w:ascii="Cambria Math" w:hAnsi="Cambria Math"/>
            </w:rPr>
            <m:t>b+~b=11…1</m:t>
          </m:r>
        </m:oMath>
      </m:oMathPara>
    </w:p>
    <w:p w14:paraId="166922E2" w14:textId="24E61708" w:rsidR="007E67AA" w:rsidRDefault="007E67AA" w:rsidP="00386265">
      <w:r>
        <w:lastRenderedPageBreak/>
        <w:t xml:space="preserve">And in our representation </w:t>
      </w:r>
      <w:r w:rsidR="001E380D">
        <w:t xml:space="preserve">we have that </w:t>
      </w:r>
      <m:oMath>
        <m:r>
          <w:rPr>
            <w:rFonts w:ascii="Cambria Math" w:hAnsi="Cambria Math"/>
          </w:rPr>
          <m:t>11…1=</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t xml:space="preserve"> </w:t>
      </w:r>
      <w:r w:rsidR="008C2E06">
        <w:t>hence it follows that</w:t>
      </w:r>
    </w:p>
    <w:p w14:paraId="4B3B9AA0" w14:textId="45BD367E" w:rsidR="008C2E06" w:rsidRPr="00A759D7" w:rsidRDefault="008C2E06" w:rsidP="008C2E06">
      <m:oMathPara>
        <m:oMath>
          <m:r>
            <w:rPr>
              <w:rFonts w:ascii="Cambria Math" w:hAnsi="Cambria Math"/>
            </w:rPr>
            <m:t>b+~b=</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m:oMathPara>
    </w:p>
    <w:p w14:paraId="06E06874" w14:textId="54F831C2" w:rsidR="00A759D7" w:rsidRDefault="00A759D7" w:rsidP="008C2E06">
      <w:r>
        <w:t>If we substitute this into the expression</w:t>
      </w:r>
    </w:p>
    <w:p w14:paraId="7A6F2098" w14:textId="77777777" w:rsidR="00A759D7" w:rsidRDefault="0094013E" w:rsidP="00A759D7">
      <m:oMathPara>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-b</m:t>
                      </m:r>
                    </m:e>
                  </m:d>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r>
            <w:rPr>
              <w:rFonts w:ascii="Cambria Math" w:hAnsi="Cambria Math"/>
            </w:rPr>
            <m:t>=</m:t>
          </m:r>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m:oMathPara>
    </w:p>
    <w:p w14:paraId="5099C48E" w14:textId="63DE66D3" w:rsidR="00A759D7" w:rsidRDefault="00A759D7" w:rsidP="008C2E06">
      <w:r>
        <w:t>We get</w:t>
      </w:r>
    </w:p>
    <w:p w14:paraId="4B7DBFA4" w14:textId="4680AB43" w:rsidR="004E1090" w:rsidRDefault="0094013E" w:rsidP="004E1090">
      <m:oMathPara>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sSub>
            <m:sSubPr>
              <m:ctrlPr>
                <w:rPr>
                  <w:rFonts w:ascii="Cambria Math" w:hAnsi="Cambria Math"/>
                  <w:i/>
                </w:rPr>
              </m:ctrlPr>
            </m:sSubPr>
            <m:e>
              <m:d>
                <m:dPr>
                  <m:ctrlPr>
                    <w:rPr>
                      <w:rFonts w:ascii="Cambria Math" w:hAnsi="Cambria Math"/>
                      <w:i/>
                    </w:rPr>
                  </m:ctrlPr>
                </m:dPr>
                <m:e>
                  <m:r>
                    <w:rPr>
                      <w:rFonts w:ascii="Cambria Math" w:hAnsi="Cambria Math"/>
                    </w:rPr>
                    <m:t>a+~b+1</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m:oMathPara>
    </w:p>
    <w:p w14:paraId="661B9FAA" w14:textId="40F6EAEA" w:rsidR="00A759D7" w:rsidRDefault="00C467D4" w:rsidP="008C2E06">
      <w:r>
        <w:t xml:space="preserve">This means we can use our </w:t>
      </w:r>
      <w:r w:rsidR="00A1787B">
        <w:t>method for addition of unsigned integers to perform subtraction of unsigned integers.</w:t>
      </w:r>
      <w:r w:rsidR="00226910">
        <w:t xml:space="preserve"> The following shows the simple C</w:t>
      </w:r>
      <w:r w:rsidR="00BF6DF2" w:rsidRPr="00BF6DF2">
        <w:t>#</w:t>
      </w:r>
      <w:r w:rsidR="00BF6DF2">
        <w:t xml:space="preserve"> code</w:t>
      </w:r>
    </w:p>
    <w:p w14:paraId="5B9EF563" w14:textId="650A68C1" w:rsidR="00BF6DF2" w:rsidRPr="007E67AA" w:rsidRDefault="00BA0A0F" w:rsidP="008C2E06">
      <w:r>
        <w:rPr>
          <w:rFonts w:ascii="Consolas" w:eastAsiaTheme="minorHAnsi" w:hAnsi="Consolas" w:cs="Consolas"/>
          <w:color w:val="0000FF"/>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uint</w:t>
      </w:r>
      <w:r>
        <w:rPr>
          <w:rFonts w:ascii="Consolas" w:eastAsiaTheme="minorHAnsi" w:hAnsi="Consolas" w:cs="Consolas"/>
          <w:color w:val="000000"/>
          <w:sz w:val="20"/>
          <w:szCs w:val="20"/>
          <w:lang w:eastAsia="en-US"/>
        </w:rPr>
        <w:t xml:space="preserve"> Subtract(</w:t>
      </w:r>
      <w:r>
        <w:rPr>
          <w:rFonts w:ascii="Consolas" w:eastAsiaTheme="minorHAnsi" w:hAnsi="Consolas" w:cs="Consolas"/>
          <w:color w:val="0000FF"/>
          <w:sz w:val="20"/>
          <w:szCs w:val="20"/>
          <w:lang w:eastAsia="en-US"/>
        </w:rPr>
        <w:t>uint</w:t>
      </w:r>
      <w:r>
        <w:rPr>
          <w:rFonts w:ascii="Consolas" w:eastAsiaTheme="minorHAnsi" w:hAnsi="Consolas" w:cs="Consolas"/>
          <w:color w:val="000000"/>
          <w:sz w:val="20"/>
          <w:szCs w:val="20"/>
          <w:lang w:eastAsia="en-US"/>
        </w:rPr>
        <w:t xml:space="preserve"> a, </w:t>
      </w:r>
      <w:r>
        <w:rPr>
          <w:rFonts w:ascii="Consolas" w:eastAsiaTheme="minorHAnsi" w:hAnsi="Consolas" w:cs="Consolas"/>
          <w:color w:val="0000FF"/>
          <w:sz w:val="20"/>
          <w:szCs w:val="20"/>
          <w:lang w:eastAsia="en-US"/>
        </w:rPr>
        <w:t>uint</w:t>
      </w:r>
      <w:r>
        <w:rPr>
          <w:rFonts w:ascii="Consolas" w:eastAsiaTheme="minorHAnsi" w:hAnsi="Consolas" w:cs="Consolas"/>
          <w:color w:val="000000"/>
          <w:sz w:val="20"/>
          <w:szCs w:val="20"/>
          <w:lang w:eastAsia="en-US"/>
        </w:rPr>
        <w:t xml:space="preserve"> b) =&gt; Add(a, Add(~b, </w:t>
      </w:r>
      <w:r>
        <w:rPr>
          <w:rFonts w:ascii="Consolas" w:eastAsiaTheme="minorHAnsi" w:hAnsi="Consolas" w:cs="Consolas"/>
          <w:color w:val="C81EFA"/>
          <w:sz w:val="20"/>
          <w:szCs w:val="20"/>
          <w:lang w:eastAsia="en-US"/>
        </w:rPr>
        <w:t>1</w:t>
      </w:r>
      <w:r>
        <w:rPr>
          <w:rFonts w:ascii="Consolas" w:eastAsiaTheme="minorHAnsi" w:hAnsi="Consolas" w:cs="Consolas"/>
          <w:color w:val="000000"/>
          <w:sz w:val="20"/>
          <w:szCs w:val="20"/>
          <w:lang w:eastAsia="en-US"/>
        </w:rPr>
        <w:t>));</w:t>
      </w:r>
    </w:p>
    <w:p w14:paraId="0F7732F2" w14:textId="77777777" w:rsidR="00386265" w:rsidRDefault="00386265" w:rsidP="00386265">
      <w:pPr>
        <w:spacing w:after="160" w:line="259" w:lineRule="auto"/>
      </w:pPr>
    </w:p>
    <w:tbl>
      <w:tblPr>
        <w:tblStyle w:val="ColumnHeaderTableStyle"/>
        <w:tblW w:w="0" w:type="auto"/>
        <w:tblLook w:val="04A0" w:firstRow="1" w:lastRow="0" w:firstColumn="1" w:lastColumn="0" w:noHBand="0" w:noVBand="1"/>
      </w:tblPr>
      <w:tblGrid>
        <w:gridCol w:w="1545"/>
        <w:gridCol w:w="1711"/>
        <w:gridCol w:w="1711"/>
        <w:gridCol w:w="1962"/>
        <w:gridCol w:w="2097"/>
      </w:tblGrid>
      <w:tr w:rsidR="00386265" w14:paraId="4ADEE085" w14:textId="77777777" w:rsidTr="00A70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6AEA2249" w14:textId="77777777" w:rsidR="00386265" w:rsidRDefault="00386265" w:rsidP="00A70FDE">
            <w:pPr>
              <w:rPr>
                <w:b w:val="0"/>
              </w:rPr>
            </w:pPr>
            <w:r>
              <w:t>b</w:t>
            </w:r>
          </w:p>
          <w:p w14:paraId="33324973" w14:textId="77777777" w:rsidR="00386265" w:rsidRDefault="00386265" w:rsidP="00A70FDE">
            <w:r>
              <w:t>(Decimal)</w:t>
            </w:r>
          </w:p>
        </w:tc>
        <w:tc>
          <w:tcPr>
            <w:tcW w:w="1711" w:type="dxa"/>
          </w:tcPr>
          <w:p w14:paraId="2B388F3B"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B</w:t>
            </w:r>
          </w:p>
          <w:p w14:paraId="33DB84BB"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(Binary)</w:t>
            </w:r>
          </w:p>
        </w:tc>
        <w:tc>
          <w:tcPr>
            <w:tcW w:w="1711" w:type="dxa"/>
          </w:tcPr>
          <w:p w14:paraId="077FB98D"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~b</w:t>
            </w:r>
          </w:p>
          <w:p w14:paraId="49FE11DE"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(Binary)</w:t>
            </w:r>
          </w:p>
        </w:tc>
        <w:tc>
          <w:tcPr>
            <w:tcW w:w="1962" w:type="dxa"/>
          </w:tcPr>
          <w:p w14:paraId="33003B9B"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 xml:space="preserve">Adding </w:t>
            </w:r>
          </w:p>
          <w:p w14:paraId="2AFB6780"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(Clockwise)</w:t>
            </w:r>
          </w:p>
        </w:tc>
        <w:tc>
          <w:tcPr>
            <w:tcW w:w="2097" w:type="dxa"/>
          </w:tcPr>
          <w:p w14:paraId="09BE6A34"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rPr>
                <w:b w:val="0"/>
              </w:rPr>
            </w:pPr>
            <w:r>
              <w:t>Subtraction</w:t>
            </w:r>
          </w:p>
          <w:p w14:paraId="68FCF20E" w14:textId="77777777" w:rsidR="00386265" w:rsidRDefault="00386265" w:rsidP="00A70FDE">
            <w:pPr>
              <w:cnfStyle w:val="100000000000" w:firstRow="1" w:lastRow="0" w:firstColumn="0" w:lastColumn="0" w:oddVBand="0" w:evenVBand="0" w:oddHBand="0" w:evenHBand="0" w:firstRowFirstColumn="0" w:firstRowLastColumn="0" w:lastRowFirstColumn="0" w:lastRowLastColumn="0"/>
            </w:pPr>
            <w:r>
              <w:t>(Anticlockwise)</w:t>
            </w:r>
          </w:p>
        </w:tc>
      </w:tr>
      <w:tr w:rsidR="00386265" w14:paraId="461C32F4"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63583B8F" w14:textId="77777777" w:rsidR="00386265" w:rsidRDefault="00386265" w:rsidP="00A70FDE">
            <w:r>
              <w:t>0</w:t>
            </w:r>
          </w:p>
        </w:tc>
        <w:tc>
          <w:tcPr>
            <w:tcW w:w="1711" w:type="dxa"/>
          </w:tcPr>
          <w:p w14:paraId="4AF1D6B5"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0000</w:t>
            </w:r>
          </w:p>
        </w:tc>
        <w:tc>
          <w:tcPr>
            <w:tcW w:w="1711" w:type="dxa"/>
          </w:tcPr>
          <w:p w14:paraId="3AC6BDF6"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1111</w:t>
            </w:r>
          </w:p>
        </w:tc>
        <w:tc>
          <w:tcPr>
            <w:tcW w:w="1962" w:type="dxa"/>
          </w:tcPr>
          <w:p w14:paraId="757268E5"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15</w:t>
            </w:r>
          </w:p>
        </w:tc>
        <w:tc>
          <w:tcPr>
            <w:tcW w:w="2097" w:type="dxa"/>
          </w:tcPr>
          <w:p w14:paraId="412F13ED"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15-</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oMath>
            </m:oMathPara>
          </w:p>
        </w:tc>
      </w:tr>
      <w:tr w:rsidR="00386265" w14:paraId="29D49E9D"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42DB9BE6" w14:textId="77777777" w:rsidR="00386265" w:rsidRDefault="00386265" w:rsidP="00A70FDE">
            <w:r>
              <w:t>1</w:t>
            </w:r>
          </w:p>
        </w:tc>
        <w:tc>
          <w:tcPr>
            <w:tcW w:w="1711" w:type="dxa"/>
          </w:tcPr>
          <w:p w14:paraId="7DF8978C"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0001</w:t>
            </w:r>
          </w:p>
        </w:tc>
        <w:tc>
          <w:tcPr>
            <w:tcW w:w="1711" w:type="dxa"/>
          </w:tcPr>
          <w:p w14:paraId="44DAE3A0"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1110</w:t>
            </w:r>
          </w:p>
        </w:tc>
        <w:tc>
          <w:tcPr>
            <w:tcW w:w="1962" w:type="dxa"/>
          </w:tcPr>
          <w:p w14:paraId="1C5B3E14"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14</w:t>
            </w:r>
          </w:p>
        </w:tc>
        <w:tc>
          <w:tcPr>
            <w:tcW w:w="2097" w:type="dxa"/>
          </w:tcPr>
          <w:p w14:paraId="73694DA5"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14-</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=-2</m:t>
                </m:r>
              </m:oMath>
            </m:oMathPara>
          </w:p>
        </w:tc>
      </w:tr>
      <w:tr w:rsidR="00386265" w14:paraId="2D902F72"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5CD5C79F" w14:textId="77777777" w:rsidR="00386265" w:rsidRDefault="00386265" w:rsidP="00A70FDE">
            <w:r>
              <w:t>2</w:t>
            </w:r>
          </w:p>
        </w:tc>
        <w:tc>
          <w:tcPr>
            <w:tcW w:w="1711" w:type="dxa"/>
          </w:tcPr>
          <w:p w14:paraId="10580FC2"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0010</w:t>
            </w:r>
          </w:p>
        </w:tc>
        <w:tc>
          <w:tcPr>
            <w:tcW w:w="1711" w:type="dxa"/>
          </w:tcPr>
          <w:p w14:paraId="1D6135A8"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1101</w:t>
            </w:r>
          </w:p>
        </w:tc>
        <w:tc>
          <w:tcPr>
            <w:tcW w:w="1962" w:type="dxa"/>
          </w:tcPr>
          <w:p w14:paraId="35544001"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13</w:t>
            </w:r>
          </w:p>
        </w:tc>
        <w:tc>
          <w:tcPr>
            <w:tcW w:w="2097" w:type="dxa"/>
          </w:tcPr>
          <w:p w14:paraId="7C283542"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13-</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=-3</m:t>
                </m:r>
              </m:oMath>
            </m:oMathPara>
          </w:p>
        </w:tc>
      </w:tr>
      <w:tr w:rsidR="00386265" w14:paraId="141CDEFA" w14:textId="77777777" w:rsidTr="00A70FDE">
        <w:tc>
          <w:tcPr>
            <w:cnfStyle w:val="001000000000" w:firstRow="0" w:lastRow="0" w:firstColumn="1" w:lastColumn="0" w:oddVBand="0" w:evenVBand="0" w:oddHBand="0" w:evenHBand="0" w:firstRowFirstColumn="0" w:firstRowLastColumn="0" w:lastRowFirstColumn="0" w:lastRowLastColumn="0"/>
            <w:tcW w:w="1545" w:type="dxa"/>
          </w:tcPr>
          <w:p w14:paraId="0F78F5AB" w14:textId="77777777" w:rsidR="00386265" w:rsidRDefault="00386265" w:rsidP="00A70FDE">
            <w:r>
              <w:t>3</w:t>
            </w:r>
          </w:p>
        </w:tc>
        <w:tc>
          <w:tcPr>
            <w:tcW w:w="1711" w:type="dxa"/>
          </w:tcPr>
          <w:p w14:paraId="2E755F03"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0011</w:t>
            </w:r>
          </w:p>
        </w:tc>
        <w:tc>
          <w:tcPr>
            <w:tcW w:w="1711" w:type="dxa"/>
          </w:tcPr>
          <w:p w14:paraId="67CAD147"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1100</w:t>
            </w:r>
          </w:p>
        </w:tc>
        <w:tc>
          <w:tcPr>
            <w:tcW w:w="1962" w:type="dxa"/>
          </w:tcPr>
          <w:p w14:paraId="6ACB6CCD"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pPr>
            <w:r>
              <w:t>12</w:t>
            </w:r>
          </w:p>
        </w:tc>
        <w:tc>
          <w:tcPr>
            <w:tcW w:w="2097" w:type="dxa"/>
          </w:tcPr>
          <w:p w14:paraId="1919F6C7" w14:textId="77777777" w:rsidR="00386265" w:rsidRDefault="00386265" w:rsidP="00A70F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
                <m:r>
                  <w:rPr>
                    <w:rFonts w:ascii="Cambria Math" w:hAnsi="Cambria Math"/>
                  </w:rPr>
                  <m:t>12-</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oMath>
            </m:oMathPara>
          </w:p>
        </w:tc>
      </w:tr>
    </w:tbl>
    <w:p w14:paraId="32A2D684" w14:textId="77777777" w:rsidR="00386265" w:rsidRDefault="00386265" w:rsidP="00386265">
      <w:pPr>
        <w:pStyle w:val="ProofHeading"/>
      </w:pPr>
      <w:r>
        <w:t xml:space="preserve">Proof that </w:t>
      </w:r>
      <m:oMath>
        <m:sSub>
          <m:sSubPr>
            <m:ctrlPr>
              <w:rPr>
                <w:rFonts w:ascii="Cambria Math" w:hAnsi="Cambria Math"/>
              </w:rPr>
            </m:ctrlPr>
          </m:sSubPr>
          <m:e>
            <m:d>
              <m:dPr>
                <m:ctrlPr>
                  <w:rPr>
                    <w:rFonts w:ascii="Cambria Math" w:hAnsi="Cambria Math"/>
                  </w:rPr>
                </m:ctrlPr>
              </m:dPr>
              <m:e>
                <m:r>
                  <m:rPr>
                    <m:sty m:val="bi"/>
                  </m:rPr>
                  <w:rPr>
                    <w:rFonts w:ascii="Cambria Math" w:hAnsi="Cambria Math"/>
                  </w:rPr>
                  <m:t>a</m:t>
                </m:r>
                <m:r>
                  <m:rPr>
                    <m:sty m:val="b"/>
                  </m:rPr>
                  <w:rPr>
                    <w:rFonts w:ascii="Cambria Math" w:hAnsi="Cambria Math"/>
                  </w:rPr>
                  <m:t>+~</m:t>
                </m:r>
                <m:r>
                  <m:rPr>
                    <m:sty m:val="bi"/>
                  </m:rPr>
                  <w:rPr>
                    <w:rFonts w:ascii="Cambria Math" w:hAnsi="Cambria Math"/>
                  </w:rPr>
                  <m:t>b</m:t>
                </m:r>
                <m:r>
                  <m:rPr>
                    <m:sty m:val="b"/>
                  </m:rPr>
                  <w:rPr>
                    <w:rFonts w:ascii="Cambria Math" w:hAnsi="Cambria Math"/>
                  </w:rPr>
                  <m:t>+1</m:t>
                </m:r>
              </m:e>
            </m:d>
          </m:e>
          <m:sub>
            <m:sSub>
              <m:sSubPr>
                <m:ctrlPr>
                  <w:rPr>
                    <w:rFonts w:ascii="Cambria Math" w:hAnsi="Cambria Math"/>
                  </w:rPr>
                </m:ctrlPr>
              </m:sSubPr>
              <m:e>
                <m:r>
                  <m:rPr>
                    <m:sty m:val="bi"/>
                  </m:rPr>
                  <w:rPr>
                    <w:rFonts w:ascii="Cambria Math" w:hAnsi="Cambria Math"/>
                  </w:rPr>
                  <m:t>mod</m:t>
                </m:r>
              </m:e>
              <m:sub>
                <m:sSup>
                  <m:sSupPr>
                    <m:ctrlPr>
                      <w:rPr>
                        <w:rFonts w:ascii="Cambria Math" w:hAnsi="Cambria Math"/>
                      </w:rPr>
                    </m:ctrlPr>
                  </m:sSupPr>
                  <m:e>
                    <m:r>
                      <m:rPr>
                        <m:sty m:val="b"/>
                      </m:rPr>
                      <w:rPr>
                        <w:rFonts w:ascii="Cambria Math" w:hAnsi="Cambria Math"/>
                      </w:rPr>
                      <m:t>2</m:t>
                    </m:r>
                  </m:e>
                  <m:sup>
                    <m:r>
                      <m:rPr>
                        <m:sty m:val="bi"/>
                      </m:rPr>
                      <w:rPr>
                        <w:rFonts w:ascii="Cambria Math" w:hAnsi="Cambria Math"/>
                      </w:rPr>
                      <m:t>n</m:t>
                    </m:r>
                  </m:sup>
                </m:sSup>
              </m:sub>
            </m:sSub>
          </m:sub>
        </m:sSub>
      </m:oMath>
      <w:r>
        <w:t>=</w:t>
      </w:r>
      <m:oMath>
        <m:sSub>
          <m:sSubPr>
            <m:ctrlPr>
              <w:rPr>
                <w:rFonts w:ascii="Cambria Math" w:hAnsi="Cambria Math"/>
              </w:rPr>
            </m:ctrlPr>
          </m:sSubPr>
          <m:e>
            <m:r>
              <m:rPr>
                <m:sty m:val="b"/>
              </m:rPr>
              <w:rPr>
                <w:rFonts w:ascii="Cambria Math" w:hAnsi="Cambria Math"/>
              </w:rPr>
              <m:t xml:space="preserve"> </m:t>
            </m:r>
            <m:d>
              <m:dPr>
                <m:ctrlPr>
                  <w:rPr>
                    <w:rFonts w:ascii="Cambria Math" w:hAnsi="Cambria Math"/>
                  </w:rPr>
                </m:ctrlPr>
              </m:dPr>
              <m:e>
                <m:r>
                  <m:rPr>
                    <m:sty m:val="bi"/>
                  </m:rPr>
                  <w:rPr>
                    <w:rFonts w:ascii="Cambria Math" w:hAnsi="Cambria Math"/>
                  </w:rPr>
                  <m:t>a</m:t>
                </m:r>
                <m:r>
                  <m:rPr>
                    <m:sty m:val="b"/>
                  </m:rPr>
                  <w:rPr>
                    <w:rFonts w:ascii="Cambria Math" w:hAnsi="Cambria Math"/>
                  </w:rPr>
                  <m:t>-</m:t>
                </m:r>
                <m:r>
                  <m:rPr>
                    <m:sty m:val="bi"/>
                  </m:rPr>
                  <w:rPr>
                    <w:rFonts w:ascii="Cambria Math" w:hAnsi="Cambria Math"/>
                  </w:rPr>
                  <m:t>b</m:t>
                </m:r>
              </m:e>
            </m:d>
          </m:e>
          <m:sub>
            <m:sSub>
              <m:sSubPr>
                <m:ctrlPr>
                  <w:rPr>
                    <w:rFonts w:ascii="Cambria Math" w:hAnsi="Cambria Math"/>
                  </w:rPr>
                </m:ctrlPr>
              </m:sSubPr>
              <m:e>
                <m:r>
                  <m:rPr>
                    <m:sty m:val="bi"/>
                  </m:rPr>
                  <w:rPr>
                    <w:rFonts w:ascii="Cambria Math" w:hAnsi="Cambria Math"/>
                  </w:rPr>
                  <m:t>mod</m:t>
                </m:r>
              </m:e>
              <m:sub>
                <m:sSup>
                  <m:sSupPr>
                    <m:ctrlPr>
                      <w:rPr>
                        <w:rFonts w:ascii="Cambria Math" w:hAnsi="Cambria Math"/>
                      </w:rPr>
                    </m:ctrlPr>
                  </m:sSupPr>
                  <m:e>
                    <m:r>
                      <m:rPr>
                        <m:sty m:val="b"/>
                      </m:rPr>
                      <w:rPr>
                        <w:rFonts w:ascii="Cambria Math" w:hAnsi="Cambria Math"/>
                      </w:rPr>
                      <m:t>2</m:t>
                    </m:r>
                  </m:e>
                  <m:sup>
                    <m:r>
                      <m:rPr>
                        <m:sty m:val="bi"/>
                      </m:rPr>
                      <w:rPr>
                        <w:rFonts w:ascii="Cambria Math" w:hAnsi="Cambria Math"/>
                      </w:rPr>
                      <m:t>n</m:t>
                    </m:r>
                  </m:sup>
                </m:sSup>
              </m:sub>
            </m:sSub>
            <m:r>
              <m:rPr>
                <m:sty m:val="b"/>
              </m:rPr>
              <w:rPr>
                <w:rFonts w:ascii="Cambria Math" w:hAnsi="Cambria Math"/>
              </w:rPr>
              <m:t xml:space="preserve"> </m:t>
            </m:r>
          </m:sub>
        </m:sSub>
        <m:r>
          <m:rPr>
            <m:sty m:val="b"/>
          </m:rPr>
          <w:rPr>
            <w:rFonts w:ascii="Cambria Math" w:hAnsi="Cambria Math"/>
          </w:rPr>
          <m:t>∴</m:t>
        </m:r>
      </m:oMath>
      <w:r>
        <w:t xml:space="preserve"> </w:t>
      </w:r>
    </w:p>
    <w:p w14:paraId="2C0C5A8C" w14:textId="77777777" w:rsidR="00386265" w:rsidRDefault="00386265" w:rsidP="00386265">
      <w:r w:rsidRPr="00674A00">
        <w:t>Fro</w:t>
      </w:r>
      <w:r>
        <w:t>m properties of modulo numbers we know that</w:t>
      </w:r>
    </w:p>
    <w:p w14:paraId="70FA8978" w14:textId="77777777" w:rsidR="00386265" w:rsidRDefault="0094013E"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w:t>
      </w:r>
      <m:oMath>
        <m:sSub>
          <m:sSubPr>
            <m:ctrlPr>
              <w:rPr>
                <w:rFonts w:ascii="Cambria Math" w:hAnsi="Cambria Math"/>
                <w:i/>
              </w:rPr>
            </m:ctrlPr>
          </m:sSubPr>
          <m:e>
            <m:r>
              <w:rPr>
                <w:rFonts w:ascii="Cambria Math" w:hAnsi="Cambria Math"/>
              </w:rPr>
              <m:t xml:space="preserve"> a</m:t>
            </m:r>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 xml:space="preserve"> </w:t>
      </w:r>
      <w:r w:rsidR="00386265" w:rsidRPr="00674A00">
        <w:tab/>
      </w:r>
      <w:r w:rsidR="00386265">
        <w:t>and hence</w:t>
      </w:r>
    </w:p>
    <w:p w14:paraId="5678ADEA" w14:textId="77777777" w:rsidR="00386265" w:rsidRDefault="0094013E" w:rsidP="00386265">
      <m:oMath>
        <m:sSub>
          <m:sSubPr>
            <m:ctrlPr>
              <w:rPr>
                <w:rFonts w:ascii="Cambria Math" w:hAnsi="Cambria Math"/>
                <w:i/>
              </w:rPr>
            </m:ctrlPr>
          </m:sSubPr>
          <m:e>
            <m:d>
              <m:dPr>
                <m:ctrlPr>
                  <w:rPr>
                    <w:rFonts w:ascii="Cambria Math" w:hAnsi="Cambria Math"/>
                    <w:i/>
                  </w:rPr>
                </m:ctrlPr>
              </m:dPr>
              <m:e>
                <m:r>
                  <w:rPr>
                    <w:rFonts w:ascii="Cambria Math" w:hAnsi="Cambria Math"/>
                  </w:rPr>
                  <m:t>a-b+</m:t>
                </m:r>
                <m:sSup>
                  <m:sSupPr>
                    <m:ctrlPr>
                      <w:rPr>
                        <w:rFonts w:ascii="Cambria Math" w:hAnsi="Cambria Math"/>
                        <w:i/>
                      </w:rPr>
                    </m:ctrlPr>
                  </m:sSupPr>
                  <m:e>
                    <m:r>
                      <w:rPr>
                        <w:rFonts w:ascii="Cambria Math" w:hAnsi="Cambria Math"/>
                      </w:rPr>
                      <m:t>2</m:t>
                    </m:r>
                  </m:e>
                  <m:sup>
                    <m:r>
                      <w:rPr>
                        <w:rFonts w:ascii="Cambria Math" w:hAnsi="Cambria Math"/>
                      </w:rPr>
                      <m:t>n</m:t>
                    </m:r>
                  </m:sup>
                </m:sSup>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w:t>
      </w:r>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 xml:space="preserve">  rearranging</w:t>
      </w:r>
    </w:p>
    <w:p w14:paraId="6EB4C472" w14:textId="77777777" w:rsidR="00386265" w:rsidRDefault="0094013E"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-b</m:t>
                    </m:r>
                  </m:e>
                </m:d>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w:t>
      </w:r>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 xml:space="preserve">   adding and subtracting 1</w:t>
      </w:r>
    </w:p>
    <w:p w14:paraId="27E12C79" w14:textId="77777777" w:rsidR="00386265" w:rsidRDefault="0094013E" w:rsidP="00386265">
      <m:oMath>
        <m:sSub>
          <m:sSubPr>
            <m:ctrlPr>
              <w:rPr>
                <w:rFonts w:ascii="Cambria Math" w:hAnsi="Cambria Math"/>
                <w:i/>
              </w:rPr>
            </m:ctrlPr>
          </m:sSub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-1-b</m:t>
                    </m:r>
                  </m:e>
                </m:d>
                <m:r>
                  <w:rPr>
                    <w:rFonts w:ascii="Cambria Math" w:hAnsi="Cambria Math"/>
                  </w:rPr>
                  <m:t>+1</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rsidRPr="00674A00">
        <w:t>=</w:t>
      </w:r>
      <m:oMath>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a-b</m:t>
                </m:r>
              </m:e>
            </m:d>
          </m:e>
          <m:sub>
            <m:sSub>
              <m:sSubPr>
                <m:ctrlPr>
                  <w:rPr>
                    <w:rFonts w:ascii="Cambria Math" w:hAnsi="Cambria Math"/>
                    <w:i/>
                  </w:rPr>
                </m:ctrlPr>
              </m:sSubPr>
              <m:e>
                <m:r>
                  <w:rPr>
                    <w:rFonts w:ascii="Cambria Math" w:hAnsi="Cambria Math"/>
                  </w:rPr>
                  <m:t>mod</m:t>
                </m:r>
              </m:e>
              <m:sub>
                <m:sSup>
                  <m:sSupPr>
                    <m:ctrlPr>
                      <w:rPr>
                        <w:rFonts w:ascii="Cambria Math" w:hAnsi="Cambria Math"/>
                        <w:i/>
                      </w:rPr>
                    </m:ctrlPr>
                  </m:sSupPr>
                  <m:e>
                    <m:r>
                      <w:rPr>
                        <w:rFonts w:ascii="Cambria Math" w:hAnsi="Cambria Math"/>
                      </w:rPr>
                      <m:t>2</m:t>
                    </m:r>
                  </m:e>
                  <m:sup>
                    <m:r>
                      <w:rPr>
                        <w:rFonts w:ascii="Cambria Math" w:hAnsi="Cambria Math"/>
                      </w:rPr>
                      <m:t>n</m:t>
                    </m:r>
                  </m:sup>
                </m:sSup>
              </m:sub>
            </m:sSub>
          </m:sub>
        </m:sSub>
      </m:oMath>
      <w:r w:rsidR="00386265">
        <w:t xml:space="preserve">   </w:t>
      </w:r>
    </w:p>
    <w:p w14:paraId="0DE81098" w14:textId="77777777" w:rsidR="00386265" w:rsidRDefault="00386265" w:rsidP="00386265">
      <w:pPr>
        <w:spacing w:after="160" w:line="259" w:lineRule="auto"/>
        <w:rPr>
          <w:rFonts w:asciiTheme="majorHAnsi" w:eastAsiaTheme="majorEastAsia" w:hAnsiTheme="majorHAnsi" w:cstheme="majorBidi"/>
          <w:b/>
          <w:iCs/>
          <w:smallCaps/>
          <w:color w:val="31378B" w:themeColor="text2"/>
          <w:szCs w:val="25"/>
        </w:rPr>
      </w:pPr>
      <w:r>
        <w:br w:type="page"/>
      </w:r>
    </w:p>
    <w:p w14:paraId="1AD158A2" w14:textId="77777777" w:rsidR="00386265" w:rsidRDefault="00386265" w:rsidP="00386265">
      <w:pPr>
        <w:pStyle w:val="Heading4"/>
      </w:pPr>
      <w:r>
        <w:lastRenderedPageBreak/>
        <w:t>2s Complement Signed Integers</w:t>
      </w:r>
    </w:p>
    <w:p w14:paraId="6C420847" w14:textId="77777777" w:rsidR="00386265" w:rsidRDefault="00386265" w:rsidP="00386265">
      <w:r>
        <w:t xml:space="preserve">A n bit 2s complement representation supports the values from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w:r>
        <w:t>…</w:t>
      </w:r>
      <m:oMath>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e>
        </m:d>
      </m:oMath>
    </w:p>
    <w:p w14:paraId="3C448C4C" w14:textId="65637D90" w:rsidR="00386265" w:rsidRDefault="00386265" w:rsidP="00386265">
      <w:pPr>
        <w:pStyle w:val="Caption"/>
        <w:keepNext/>
      </w:pPr>
      <w:r>
        <w:t xml:space="preserve">Figure </w:t>
      </w:r>
      <w:fldSimple w:instr=" SEQ Figure \* ARABIC ">
        <w:r w:rsidR="00091126">
          <w:rPr>
            <w:noProof/>
          </w:rPr>
          <w:t>5</w:t>
        </w:r>
      </w:fldSimple>
      <w:r>
        <w:t xml:space="preserve"> 2s Complement Signed Integers</w:t>
      </w:r>
    </w:p>
    <w:p w14:paraId="2CC706DE" w14:textId="77777777" w:rsidR="00386265" w:rsidRDefault="00386265" w:rsidP="00386265">
      <w:r w:rsidRPr="00563854">
        <w:rPr>
          <w:noProof/>
        </w:rPr>
        <w:drawing>
          <wp:anchor distT="0" distB="0" distL="114300" distR="114300" simplePos="0" relativeHeight="251659264" behindDoc="0" locked="0" layoutInCell="1" allowOverlap="1" wp14:anchorId="687E3DC5" wp14:editId="4E149E49">
            <wp:simplePos x="914400" y="5645426"/>
            <wp:positionH relativeFrom="column">
              <wp:align>left</wp:align>
            </wp:positionH>
            <wp:positionV relativeFrom="paragraph">
              <wp:align>top</wp:align>
            </wp:positionV>
            <wp:extent cx="2103481" cy="1869056"/>
            <wp:effectExtent l="0" t="0" r="0" b="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03481" cy="1869056"/>
                    </a:xfrm>
                    <a:prstGeom prst="rect">
                      <a:avLst/>
                    </a:prstGeom>
                  </pic:spPr>
                </pic:pic>
              </a:graphicData>
            </a:graphic>
          </wp:anchor>
        </w:drawing>
      </w:r>
      <w:r>
        <w:br w:type="textWrapping" w:clear="all"/>
      </w:r>
    </w:p>
    <w:p w14:paraId="6A5F4285" w14:textId="77777777" w:rsidR="00386265" w:rsidRPr="008E293F" w:rsidRDefault="00386265" w:rsidP="00386265">
      <w:pPr>
        <w:pStyle w:val="SourceCode"/>
        <w:rPr>
          <w:sz w:val="24"/>
          <w:szCs w:val="24"/>
        </w:rPr>
      </w:pPr>
      <w:r>
        <w:rPr>
          <w:sz w:val="24"/>
          <w:szCs w:val="24"/>
        </w:rPr>
        <w:t>+</w:t>
      </w:r>
      <w:r w:rsidRPr="008E293F">
        <w:rPr>
          <w:sz w:val="24"/>
          <w:szCs w:val="24"/>
        </w:rPr>
        <w:t>00   0000</w:t>
      </w:r>
    </w:p>
    <w:p w14:paraId="6387DA48" w14:textId="77777777" w:rsidR="00386265" w:rsidRPr="008E293F" w:rsidRDefault="00386265" w:rsidP="00386265">
      <w:pPr>
        <w:pStyle w:val="SourceCode"/>
        <w:rPr>
          <w:sz w:val="24"/>
          <w:szCs w:val="24"/>
        </w:rPr>
      </w:pPr>
      <w:r>
        <w:rPr>
          <w:sz w:val="24"/>
          <w:szCs w:val="24"/>
        </w:rPr>
        <w:t>+</w:t>
      </w:r>
      <w:r w:rsidRPr="008E293F">
        <w:rPr>
          <w:sz w:val="24"/>
          <w:szCs w:val="24"/>
        </w:rPr>
        <w:t>01   0001</w:t>
      </w:r>
    </w:p>
    <w:p w14:paraId="6DCDE08F" w14:textId="77777777" w:rsidR="00386265" w:rsidRPr="008E293F" w:rsidRDefault="00386265" w:rsidP="00386265">
      <w:pPr>
        <w:pStyle w:val="SourceCode"/>
        <w:rPr>
          <w:sz w:val="24"/>
          <w:szCs w:val="24"/>
        </w:rPr>
      </w:pPr>
      <w:r>
        <w:rPr>
          <w:sz w:val="24"/>
          <w:szCs w:val="24"/>
        </w:rPr>
        <w:t>+</w:t>
      </w:r>
      <w:r w:rsidRPr="008E293F">
        <w:rPr>
          <w:sz w:val="24"/>
          <w:szCs w:val="24"/>
        </w:rPr>
        <w:t>02   0010</w:t>
      </w:r>
    </w:p>
    <w:p w14:paraId="0E2CB714" w14:textId="77777777" w:rsidR="00386265" w:rsidRPr="008E293F" w:rsidRDefault="00386265" w:rsidP="00386265">
      <w:pPr>
        <w:pStyle w:val="SourceCode"/>
        <w:rPr>
          <w:sz w:val="24"/>
          <w:szCs w:val="24"/>
        </w:rPr>
      </w:pPr>
      <w:r>
        <w:rPr>
          <w:sz w:val="24"/>
          <w:szCs w:val="24"/>
        </w:rPr>
        <w:t>+</w:t>
      </w:r>
      <w:r w:rsidRPr="008E293F">
        <w:rPr>
          <w:sz w:val="24"/>
          <w:szCs w:val="24"/>
        </w:rPr>
        <w:t>03   0011</w:t>
      </w:r>
    </w:p>
    <w:p w14:paraId="647827BF" w14:textId="77777777" w:rsidR="00386265" w:rsidRPr="008E293F" w:rsidRDefault="00386265" w:rsidP="00386265">
      <w:pPr>
        <w:pStyle w:val="SourceCode"/>
        <w:rPr>
          <w:sz w:val="24"/>
          <w:szCs w:val="24"/>
        </w:rPr>
      </w:pPr>
      <w:r>
        <w:rPr>
          <w:sz w:val="24"/>
          <w:szCs w:val="24"/>
        </w:rPr>
        <w:t>+</w:t>
      </w:r>
      <w:r w:rsidRPr="008E293F">
        <w:rPr>
          <w:sz w:val="24"/>
          <w:szCs w:val="24"/>
        </w:rPr>
        <w:t>04   0100</w:t>
      </w:r>
    </w:p>
    <w:p w14:paraId="7099AE0A" w14:textId="77777777" w:rsidR="00386265" w:rsidRPr="008E293F" w:rsidRDefault="00386265" w:rsidP="00386265">
      <w:pPr>
        <w:pStyle w:val="SourceCode"/>
        <w:rPr>
          <w:sz w:val="24"/>
          <w:szCs w:val="24"/>
        </w:rPr>
      </w:pPr>
      <w:r>
        <w:rPr>
          <w:sz w:val="24"/>
          <w:szCs w:val="24"/>
        </w:rPr>
        <w:t>+</w:t>
      </w:r>
      <w:r w:rsidRPr="008E293F">
        <w:rPr>
          <w:sz w:val="24"/>
          <w:szCs w:val="24"/>
        </w:rPr>
        <w:t>05   0101</w:t>
      </w:r>
    </w:p>
    <w:p w14:paraId="52B6A5CD" w14:textId="77777777" w:rsidR="00386265" w:rsidRPr="008E293F" w:rsidRDefault="00386265" w:rsidP="00386265">
      <w:pPr>
        <w:pStyle w:val="SourceCode"/>
        <w:rPr>
          <w:sz w:val="24"/>
          <w:szCs w:val="24"/>
        </w:rPr>
      </w:pPr>
      <w:r>
        <w:rPr>
          <w:sz w:val="24"/>
          <w:szCs w:val="24"/>
        </w:rPr>
        <w:t>+</w:t>
      </w:r>
      <w:r w:rsidRPr="008E293F">
        <w:rPr>
          <w:sz w:val="24"/>
          <w:szCs w:val="24"/>
        </w:rPr>
        <w:t>06   0110</w:t>
      </w:r>
    </w:p>
    <w:p w14:paraId="4403802A" w14:textId="77777777" w:rsidR="00386265" w:rsidRPr="008E293F" w:rsidRDefault="00386265" w:rsidP="00386265">
      <w:pPr>
        <w:pStyle w:val="SourceCode"/>
        <w:rPr>
          <w:sz w:val="24"/>
          <w:szCs w:val="24"/>
        </w:rPr>
      </w:pPr>
      <w:r>
        <w:rPr>
          <w:sz w:val="24"/>
          <w:szCs w:val="24"/>
        </w:rPr>
        <w:t>+</w:t>
      </w:r>
      <w:r w:rsidRPr="008E293F">
        <w:rPr>
          <w:sz w:val="24"/>
          <w:szCs w:val="24"/>
        </w:rPr>
        <w:t>07   0111</w:t>
      </w:r>
    </w:p>
    <w:p w14:paraId="5558AB2A" w14:textId="77777777" w:rsidR="00386265" w:rsidRPr="008E293F" w:rsidRDefault="00386265" w:rsidP="00386265">
      <w:pPr>
        <w:pStyle w:val="SourceCode"/>
        <w:rPr>
          <w:sz w:val="24"/>
          <w:szCs w:val="24"/>
        </w:rPr>
      </w:pPr>
      <w:r>
        <w:rPr>
          <w:sz w:val="24"/>
          <w:szCs w:val="24"/>
        </w:rPr>
        <w:t>-08</w:t>
      </w:r>
      <w:r w:rsidRPr="008E293F">
        <w:rPr>
          <w:sz w:val="24"/>
          <w:szCs w:val="24"/>
        </w:rPr>
        <w:t xml:space="preserve">   1000</w:t>
      </w:r>
    </w:p>
    <w:p w14:paraId="45AB5747" w14:textId="77777777" w:rsidR="00386265" w:rsidRPr="008E293F" w:rsidRDefault="00386265" w:rsidP="00386265">
      <w:pPr>
        <w:pStyle w:val="SourceCode"/>
        <w:rPr>
          <w:sz w:val="24"/>
          <w:szCs w:val="24"/>
        </w:rPr>
      </w:pPr>
      <w:r>
        <w:rPr>
          <w:sz w:val="24"/>
          <w:szCs w:val="24"/>
        </w:rPr>
        <w:t>-07</w:t>
      </w:r>
      <w:r w:rsidRPr="008E293F">
        <w:rPr>
          <w:sz w:val="24"/>
          <w:szCs w:val="24"/>
        </w:rPr>
        <w:t xml:space="preserve">   1001</w:t>
      </w:r>
    </w:p>
    <w:p w14:paraId="594023A5" w14:textId="77777777" w:rsidR="00386265" w:rsidRPr="008E293F" w:rsidRDefault="00386265" w:rsidP="00386265">
      <w:pPr>
        <w:pStyle w:val="SourceCode"/>
        <w:rPr>
          <w:sz w:val="24"/>
          <w:szCs w:val="24"/>
        </w:rPr>
      </w:pPr>
      <w:r>
        <w:rPr>
          <w:sz w:val="24"/>
          <w:szCs w:val="24"/>
        </w:rPr>
        <w:t>-06</w:t>
      </w:r>
      <w:r w:rsidRPr="008E293F">
        <w:rPr>
          <w:sz w:val="24"/>
          <w:szCs w:val="24"/>
        </w:rPr>
        <w:t xml:space="preserve">   1010</w:t>
      </w:r>
    </w:p>
    <w:p w14:paraId="0CA45D84" w14:textId="77777777" w:rsidR="00386265" w:rsidRPr="008E293F" w:rsidRDefault="00386265" w:rsidP="00386265">
      <w:pPr>
        <w:pStyle w:val="SourceCode"/>
        <w:rPr>
          <w:sz w:val="24"/>
          <w:szCs w:val="24"/>
        </w:rPr>
      </w:pPr>
      <w:r>
        <w:rPr>
          <w:sz w:val="24"/>
          <w:szCs w:val="24"/>
        </w:rPr>
        <w:t>-05</w:t>
      </w:r>
      <w:r w:rsidRPr="008E293F">
        <w:rPr>
          <w:sz w:val="24"/>
          <w:szCs w:val="24"/>
        </w:rPr>
        <w:t xml:space="preserve">   1011</w:t>
      </w:r>
    </w:p>
    <w:p w14:paraId="18A44C00" w14:textId="77777777" w:rsidR="00386265" w:rsidRPr="008E293F" w:rsidRDefault="00386265" w:rsidP="00386265">
      <w:pPr>
        <w:pStyle w:val="SourceCode"/>
        <w:rPr>
          <w:sz w:val="24"/>
          <w:szCs w:val="24"/>
        </w:rPr>
      </w:pPr>
      <w:r>
        <w:rPr>
          <w:sz w:val="24"/>
          <w:szCs w:val="24"/>
        </w:rPr>
        <w:t>-04</w:t>
      </w:r>
      <w:r w:rsidRPr="008E293F">
        <w:rPr>
          <w:sz w:val="24"/>
          <w:szCs w:val="24"/>
        </w:rPr>
        <w:t xml:space="preserve">   1100</w:t>
      </w:r>
    </w:p>
    <w:p w14:paraId="72045491" w14:textId="77777777" w:rsidR="00386265" w:rsidRPr="008E293F" w:rsidRDefault="00386265" w:rsidP="00386265">
      <w:pPr>
        <w:pStyle w:val="SourceCode"/>
        <w:rPr>
          <w:sz w:val="24"/>
          <w:szCs w:val="24"/>
        </w:rPr>
      </w:pPr>
      <w:r>
        <w:rPr>
          <w:sz w:val="24"/>
          <w:szCs w:val="24"/>
        </w:rPr>
        <w:t>-03</w:t>
      </w:r>
      <w:r w:rsidRPr="008E293F">
        <w:rPr>
          <w:sz w:val="24"/>
          <w:szCs w:val="24"/>
        </w:rPr>
        <w:t xml:space="preserve">   1101</w:t>
      </w:r>
    </w:p>
    <w:p w14:paraId="2B2D4433" w14:textId="77777777" w:rsidR="00386265" w:rsidRPr="008E293F" w:rsidRDefault="00386265" w:rsidP="00386265">
      <w:pPr>
        <w:pStyle w:val="SourceCode"/>
        <w:rPr>
          <w:sz w:val="24"/>
          <w:szCs w:val="24"/>
        </w:rPr>
      </w:pPr>
      <w:r>
        <w:rPr>
          <w:sz w:val="24"/>
          <w:szCs w:val="24"/>
        </w:rPr>
        <w:t>-02</w:t>
      </w:r>
      <w:r w:rsidRPr="008E293F">
        <w:rPr>
          <w:sz w:val="24"/>
          <w:szCs w:val="24"/>
        </w:rPr>
        <w:t xml:space="preserve">   1110</w:t>
      </w:r>
    </w:p>
    <w:p w14:paraId="029E2662" w14:textId="77777777" w:rsidR="00386265" w:rsidRPr="008E293F" w:rsidRDefault="00386265" w:rsidP="00386265">
      <w:pPr>
        <w:pStyle w:val="SourceCode"/>
        <w:rPr>
          <w:sz w:val="24"/>
          <w:szCs w:val="24"/>
        </w:rPr>
      </w:pPr>
      <w:r>
        <w:rPr>
          <w:sz w:val="24"/>
          <w:szCs w:val="24"/>
        </w:rPr>
        <w:t>-01</w:t>
      </w:r>
      <w:r w:rsidRPr="008E293F">
        <w:rPr>
          <w:sz w:val="24"/>
          <w:szCs w:val="24"/>
        </w:rPr>
        <w:t xml:space="preserve">   1111</w:t>
      </w:r>
    </w:p>
    <w:p w14:paraId="2D59502D" w14:textId="19B9C52F" w:rsidR="00386265" w:rsidRPr="00EB70CD" w:rsidRDefault="00386265" w:rsidP="00386265">
      <w:r>
        <w:t>The table shows that to negate a number we complement it and add one.</w:t>
      </w:r>
      <m:oMath>
        <m:r>
          <w:rPr>
            <w:rFonts w:ascii="Cambria Math" w:hAnsi="Cambria Math"/>
          </w:rPr>
          <m:t>-a=~a+1</m:t>
        </m:r>
      </m:oMath>
      <w:r>
        <w:t xml:space="preserve"> We say we are taking the twos complement. When adding a pair of twos complement numbers where one of them is negative we simply move around the wheel the number of places in the positive direction of the twos complement binary representation.</w:t>
      </w:r>
    </w:p>
    <w:p w14:paraId="7A17EDCF" w14:textId="77777777" w:rsidR="00E763C9" w:rsidRDefault="00E763C9">
      <w:pPr>
        <w:spacing w:after="160" w:line="259" w:lineRule="auto"/>
        <w:rPr>
          <w:rFonts w:asciiTheme="majorHAnsi" w:eastAsiaTheme="majorEastAsia" w:hAnsiTheme="majorHAnsi" w:cstheme="majorBidi"/>
          <w:color w:val="31378B" w:themeColor="text2"/>
          <w:sz w:val="32"/>
          <w:szCs w:val="28"/>
        </w:rPr>
      </w:pPr>
      <w:r>
        <w:br w:type="page"/>
      </w:r>
    </w:p>
    <w:p w14:paraId="19D7DD06" w14:textId="4DF71787" w:rsidR="00DA0135" w:rsidRDefault="00DA0135" w:rsidP="00DA0135">
      <w:pPr>
        <w:pStyle w:val="Heading2"/>
      </w:pPr>
      <w:r>
        <w:lastRenderedPageBreak/>
        <w:t xml:space="preserve">Manipulating Binary </w:t>
      </w:r>
    </w:p>
    <w:p w14:paraId="45A1AC05" w14:textId="0C9AC40B" w:rsidR="00F52049" w:rsidRPr="00F52049" w:rsidRDefault="00F52049" w:rsidP="00F52049">
      <w:pPr>
        <w:pStyle w:val="Heading3"/>
      </w:pPr>
      <w:r>
        <w:t>Tricks</w:t>
      </w:r>
    </w:p>
    <w:p w14:paraId="4D213047" w14:textId="6D5D7443" w:rsidR="00386265" w:rsidRDefault="00386265" w:rsidP="00386265">
      <w:pPr>
        <w:pStyle w:val="Def"/>
      </w:pPr>
      <w:r>
        <w:t xml:space="preserve">Adding the same number </w:t>
      </w:r>
    </w:p>
    <w:p w14:paraId="0D45F953" w14:textId="77777777" w:rsidR="00386265" w:rsidRPr="000C6A9B" w:rsidRDefault="00386265" w:rsidP="00386265">
      <w:pPr>
        <w:rPr>
          <w:rFonts w:eastAsiaTheme="majorEastAsia"/>
        </w:rPr>
      </w:pPr>
      <w:r>
        <w:rPr>
          <w:rFonts w:eastAsiaTheme="majorEastAsia"/>
        </w:rPr>
        <w:t xml:space="preserve">Performing integer addition where both operands are the same equal to multiplying by two which is equal to shifting left one place. </w:t>
      </w:r>
    </w:p>
    <w:p w14:paraId="507A9D59" w14:textId="77777777" w:rsidR="00386265" w:rsidRDefault="00386265" w:rsidP="00386265">
      <w:pPr>
        <w:pStyle w:val="SourceCode"/>
        <w:ind w:left="0"/>
      </w:pPr>
    </w:p>
    <w:p w14:paraId="0AF34204" w14:textId="77777777" w:rsidR="00386265" w:rsidRDefault="00386265" w:rsidP="00386265">
      <w:pPr>
        <w:pStyle w:val="SourceCode"/>
        <w:ind w:left="0" w:firstLine="720"/>
      </w:pPr>
      <w:r>
        <w:t>0000</w:t>
      </w:r>
      <w:r w:rsidRPr="000C6A9B">
        <w:rPr>
          <w:b/>
          <w:bCs/>
        </w:rPr>
        <w:t>1101</w:t>
      </w:r>
    </w:p>
    <w:p w14:paraId="31384F66" w14:textId="77777777" w:rsidR="00386265" w:rsidRDefault="00386265" w:rsidP="00386265">
      <w:pPr>
        <w:pStyle w:val="SourceCode"/>
        <w:ind w:left="0"/>
        <w:rPr>
          <w:u w:val="single"/>
        </w:rPr>
      </w:pPr>
      <w:r w:rsidRPr="00E13DFF">
        <w:rPr>
          <w:u w:val="single"/>
        </w:rPr>
        <w:t>+</w:t>
      </w:r>
      <w:r w:rsidRPr="00E13DFF">
        <w:rPr>
          <w:u w:val="single"/>
        </w:rPr>
        <w:tab/>
        <w:t>0000</w:t>
      </w:r>
      <w:r w:rsidRPr="00E13DFF">
        <w:rPr>
          <w:b/>
          <w:bCs/>
          <w:u w:val="single"/>
        </w:rPr>
        <w:t>1101</w:t>
      </w:r>
    </w:p>
    <w:p w14:paraId="584ABB85" w14:textId="77777777" w:rsidR="00386265" w:rsidRPr="00E13DFF" w:rsidRDefault="00386265" w:rsidP="00386265">
      <w:pPr>
        <w:pStyle w:val="SourceCode"/>
        <w:ind w:left="0"/>
      </w:pPr>
      <w:r>
        <w:tab/>
        <w:t>000</w:t>
      </w:r>
      <w:r w:rsidRPr="00E13DFF">
        <w:rPr>
          <w:b/>
          <w:bCs/>
        </w:rPr>
        <w:t>1101</w:t>
      </w:r>
      <w:r>
        <w:t>0</w:t>
      </w:r>
    </w:p>
    <w:p w14:paraId="4608B163" w14:textId="77777777" w:rsidR="00386265" w:rsidRDefault="00386265" w:rsidP="00386265">
      <w:pPr>
        <w:pStyle w:val="Def"/>
      </w:pPr>
      <w:r>
        <w:t>Multiplication</w:t>
      </w:r>
    </w:p>
    <w:p w14:paraId="5689F529" w14:textId="77777777" w:rsidR="00386265" w:rsidRDefault="00386265" w:rsidP="00386265">
      <w:r>
        <w:t>In binary multiplication is simply shiting the multiplicand left by a number of digits equal to the multiplier.</w:t>
      </w:r>
    </w:p>
    <w:p w14:paraId="058F09B4" w14:textId="77777777" w:rsidR="00386265" w:rsidRPr="00DF62DA" w:rsidRDefault="00386265" w:rsidP="00386265">
      <w:pPr>
        <w:pStyle w:val="SourceCode"/>
        <w:ind w:left="0" w:firstLine="720"/>
      </w:pPr>
      <w:r w:rsidRPr="00DF62DA">
        <w:t>0000</w:t>
      </w:r>
      <w:r w:rsidRPr="00DB01B0">
        <w:rPr>
          <w:b/>
          <w:bCs/>
        </w:rPr>
        <w:t>1101</w:t>
      </w:r>
    </w:p>
    <w:p w14:paraId="5B73EFC4" w14:textId="77777777" w:rsidR="00386265" w:rsidRPr="00DB01B0" w:rsidRDefault="00386265" w:rsidP="00386265">
      <w:pPr>
        <w:pStyle w:val="SourceCode"/>
        <w:ind w:left="0"/>
        <w:rPr>
          <w:u w:val="single"/>
        </w:rPr>
      </w:pPr>
      <w:r w:rsidRPr="00DB01B0">
        <w:rPr>
          <w:u w:val="single"/>
        </w:rPr>
        <w:t>*</w:t>
      </w:r>
      <w:r w:rsidRPr="00DB01B0">
        <w:rPr>
          <w:u w:val="single"/>
        </w:rPr>
        <w:tab/>
        <w:t>00000011</w:t>
      </w:r>
    </w:p>
    <w:p w14:paraId="68BB0299" w14:textId="1D451065" w:rsidR="00386265" w:rsidRPr="00952E98" w:rsidRDefault="00386265" w:rsidP="00952E98">
      <w:pPr>
        <w:pStyle w:val="SourceCode"/>
        <w:ind w:left="0"/>
      </w:pPr>
      <w:r>
        <w:tab/>
        <w:t>0</w:t>
      </w:r>
      <w:r w:rsidRPr="00DB01B0">
        <w:rPr>
          <w:b/>
          <w:bCs/>
        </w:rPr>
        <w:t>1101</w:t>
      </w:r>
      <w:r w:rsidRPr="00511938">
        <w:t>0</w:t>
      </w:r>
      <w:r>
        <w:t>0</w:t>
      </w:r>
      <w:r w:rsidRPr="00511938">
        <w:t>0</w:t>
      </w:r>
      <w:r>
        <w:br w:type="page"/>
      </w:r>
    </w:p>
    <w:p w14:paraId="695F9CC5" w14:textId="77777777" w:rsidR="00386265" w:rsidRDefault="00386265" w:rsidP="00386265">
      <w:pPr>
        <w:pStyle w:val="Def"/>
      </w:pPr>
    </w:p>
    <w:p w14:paraId="6F29BDDD" w14:textId="7D92B094" w:rsidR="00246489" w:rsidRDefault="00246489" w:rsidP="00246489">
      <w:pPr>
        <w:pStyle w:val="Heading2"/>
      </w:pPr>
      <w:r>
        <w:t>Problems and Interview Questions</w:t>
      </w:r>
    </w:p>
    <w:p w14:paraId="7F8D1F50" w14:textId="77777777" w:rsidR="00952E98" w:rsidRPr="00952E98" w:rsidRDefault="00952E98" w:rsidP="00952E98"/>
    <w:p w14:paraId="0A4AC5D1" w14:textId="77777777" w:rsidR="00246489" w:rsidRPr="00246489" w:rsidRDefault="00246489" w:rsidP="00246489"/>
    <w:p w14:paraId="02BCD821" w14:textId="45E35103" w:rsidR="00EC57A3" w:rsidRDefault="00EC57A3" w:rsidP="00015CDA">
      <w:pPr>
        <w:pStyle w:val="Heading2"/>
      </w:pPr>
    </w:p>
    <w:sectPr w:rsidR="00EC57A3">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250EE" w14:textId="77777777" w:rsidR="0052288F" w:rsidRDefault="0052288F" w:rsidP="00DC0620">
      <w:r>
        <w:separator/>
      </w:r>
    </w:p>
  </w:endnote>
  <w:endnote w:type="continuationSeparator" w:id="0">
    <w:p w14:paraId="6D262D18" w14:textId="77777777" w:rsidR="0052288F" w:rsidRDefault="0052288F" w:rsidP="00DC0620">
      <w:r>
        <w:continuationSeparator/>
      </w:r>
    </w:p>
  </w:endnote>
  <w:endnote w:type="continuationNotice" w:id="1">
    <w:p w14:paraId="5725B417" w14:textId="77777777" w:rsidR="0052288F" w:rsidRDefault="005228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85CFF" w14:textId="77777777" w:rsidR="0052288F" w:rsidRDefault="0052288F" w:rsidP="00DC0620">
      <w:r>
        <w:separator/>
      </w:r>
    </w:p>
  </w:footnote>
  <w:footnote w:type="continuationSeparator" w:id="0">
    <w:p w14:paraId="127D1EA4" w14:textId="77777777" w:rsidR="0052288F" w:rsidRDefault="0052288F" w:rsidP="00DC0620">
      <w:r>
        <w:continuationSeparator/>
      </w:r>
    </w:p>
  </w:footnote>
  <w:footnote w:type="continuationNotice" w:id="1">
    <w:p w14:paraId="45BFC12C" w14:textId="77777777" w:rsidR="0052288F" w:rsidRDefault="005228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70D3B03"/>
    <w:multiLevelType w:val="hybridMultilevel"/>
    <w:tmpl w:val="94809E82"/>
    <w:lvl w:ilvl="0" w:tplc="89749C7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55F1C74"/>
    <w:multiLevelType w:val="hybridMultilevel"/>
    <w:tmpl w:val="997222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2"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A31859"/>
    <w:multiLevelType w:val="hybridMultilevel"/>
    <w:tmpl w:val="7E3E83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382A7543"/>
    <w:multiLevelType w:val="hybridMultilevel"/>
    <w:tmpl w:val="976C7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8810A19"/>
    <w:multiLevelType w:val="hybridMultilevel"/>
    <w:tmpl w:val="94809E82"/>
    <w:lvl w:ilvl="0" w:tplc="89749C7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1DB5CFA"/>
    <w:multiLevelType w:val="hybridMultilevel"/>
    <w:tmpl w:val="5AA00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6550CE"/>
    <w:multiLevelType w:val="hybridMultilevel"/>
    <w:tmpl w:val="44F282A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7D835080"/>
    <w:multiLevelType w:val="hybridMultilevel"/>
    <w:tmpl w:val="DF206E62"/>
    <w:lvl w:ilvl="0" w:tplc="04090001">
      <w:start w:val="1"/>
      <w:numFmt w:val="bullet"/>
      <w:lvlText w:val=""/>
      <w:lvlJc w:val="left"/>
      <w:pPr>
        <w:tabs>
          <w:tab w:val="num" w:pos="720"/>
        </w:tabs>
        <w:ind w:left="720" w:hanging="360"/>
      </w:pPr>
      <w:rPr>
        <w:rFonts w:ascii="Symbol" w:hAnsi="Symbol" w:hint="default"/>
      </w:rPr>
    </w:lvl>
    <w:lvl w:ilvl="1" w:tplc="0409001B">
      <w:start w:val="1"/>
      <w:numFmt w:val="lowerRoman"/>
      <w:lvlText w:val="%2."/>
      <w:lvlJc w:val="righ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E8176C6"/>
    <w:multiLevelType w:val="hybridMultilevel"/>
    <w:tmpl w:val="C5583C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39"/>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4"/>
  </w:num>
  <w:num w:numId="9">
    <w:abstractNumId w:val="43"/>
  </w:num>
  <w:num w:numId="10">
    <w:abstractNumId w:val="21"/>
  </w:num>
  <w:num w:numId="11">
    <w:abstractNumId w:val="18"/>
  </w:num>
  <w:num w:numId="12">
    <w:abstractNumId w:val="46"/>
  </w:num>
  <w:num w:numId="13">
    <w:abstractNumId w:val="6"/>
  </w:num>
  <w:num w:numId="14">
    <w:abstractNumId w:val="5"/>
  </w:num>
  <w:num w:numId="15">
    <w:abstractNumId w:val="4"/>
  </w:num>
  <w:num w:numId="16">
    <w:abstractNumId w:val="3"/>
  </w:num>
  <w:num w:numId="17">
    <w:abstractNumId w:val="0"/>
  </w:num>
  <w:num w:numId="18">
    <w:abstractNumId w:val="42"/>
  </w:num>
  <w:num w:numId="19">
    <w:abstractNumId w:val="34"/>
  </w:num>
  <w:num w:numId="20">
    <w:abstractNumId w:val="27"/>
  </w:num>
  <w:num w:numId="21">
    <w:abstractNumId w:val="17"/>
  </w:num>
  <w:num w:numId="22">
    <w:abstractNumId w:val="37"/>
  </w:num>
  <w:num w:numId="23">
    <w:abstractNumId w:val="44"/>
  </w:num>
  <w:num w:numId="24">
    <w:abstractNumId w:val="25"/>
  </w:num>
  <w:num w:numId="25">
    <w:abstractNumId w:val="35"/>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16"/>
  </w:num>
  <w:num w:numId="30">
    <w:abstractNumId w:val="32"/>
  </w:num>
  <w:num w:numId="31">
    <w:abstractNumId w:val="33"/>
  </w:num>
  <w:num w:numId="32">
    <w:abstractNumId w:val="40"/>
  </w:num>
  <w:num w:numId="33">
    <w:abstractNumId w:val="31"/>
  </w:num>
  <w:num w:numId="34">
    <w:abstractNumId w:val="7"/>
  </w:num>
  <w:num w:numId="35">
    <w:abstractNumId w:val="2"/>
  </w:num>
  <w:num w:numId="36">
    <w:abstractNumId w:val="1"/>
  </w:num>
  <w:num w:numId="37">
    <w:abstractNumId w:val="28"/>
  </w:num>
  <w:num w:numId="38">
    <w:abstractNumId w:val="19"/>
  </w:num>
  <w:num w:numId="39">
    <w:abstractNumId w:val="20"/>
  </w:num>
  <w:num w:numId="40">
    <w:abstractNumId w:val="29"/>
  </w:num>
  <w:num w:numId="41">
    <w:abstractNumId w:val="30"/>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num>
  <w:num w:numId="44">
    <w:abstractNumId w:val="38"/>
  </w:num>
  <w:num w:numId="45">
    <w:abstractNumId w:val="23"/>
  </w:num>
  <w:num w:numId="46">
    <w:abstractNumId w:val="41"/>
  </w:num>
  <w:num w:numId="47">
    <w:abstractNumId w:val="26"/>
  </w:num>
  <w:num w:numId="48">
    <w:abstractNumId w:val="45"/>
  </w:num>
  <w:num w:numId="49">
    <w:abstractNumId w:val="36"/>
  </w:num>
  <w:num w:numId="50">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D0E"/>
    <w:rsid w:val="00022FCF"/>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95C"/>
    <w:rsid w:val="00065DD7"/>
    <w:rsid w:val="00065E61"/>
    <w:rsid w:val="0006600F"/>
    <w:rsid w:val="0006620E"/>
    <w:rsid w:val="000665D8"/>
    <w:rsid w:val="00066B58"/>
    <w:rsid w:val="00066E6F"/>
    <w:rsid w:val="00067338"/>
    <w:rsid w:val="000678E5"/>
    <w:rsid w:val="000713A2"/>
    <w:rsid w:val="00071981"/>
    <w:rsid w:val="00071A8C"/>
    <w:rsid w:val="00071B05"/>
    <w:rsid w:val="00071B75"/>
    <w:rsid w:val="00075B73"/>
    <w:rsid w:val="00075F18"/>
    <w:rsid w:val="0007628E"/>
    <w:rsid w:val="000770DB"/>
    <w:rsid w:val="00077E2B"/>
    <w:rsid w:val="00077E4C"/>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126"/>
    <w:rsid w:val="00091494"/>
    <w:rsid w:val="00091848"/>
    <w:rsid w:val="00091A9E"/>
    <w:rsid w:val="00093073"/>
    <w:rsid w:val="0009332D"/>
    <w:rsid w:val="00093784"/>
    <w:rsid w:val="0009381C"/>
    <w:rsid w:val="00093DED"/>
    <w:rsid w:val="00094203"/>
    <w:rsid w:val="00094552"/>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57FB"/>
    <w:rsid w:val="000B6DB5"/>
    <w:rsid w:val="000B763F"/>
    <w:rsid w:val="000B7718"/>
    <w:rsid w:val="000B7A40"/>
    <w:rsid w:val="000B7B74"/>
    <w:rsid w:val="000C07C2"/>
    <w:rsid w:val="000C086B"/>
    <w:rsid w:val="000C1025"/>
    <w:rsid w:val="000C1BA1"/>
    <w:rsid w:val="000C2763"/>
    <w:rsid w:val="000C2C60"/>
    <w:rsid w:val="000C3AD4"/>
    <w:rsid w:val="000C3B1F"/>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B36"/>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443"/>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33F5"/>
    <w:rsid w:val="001052E3"/>
    <w:rsid w:val="00105B26"/>
    <w:rsid w:val="00105EE2"/>
    <w:rsid w:val="0010703D"/>
    <w:rsid w:val="001075DD"/>
    <w:rsid w:val="00111033"/>
    <w:rsid w:val="00111AD4"/>
    <w:rsid w:val="001121FE"/>
    <w:rsid w:val="00114124"/>
    <w:rsid w:val="0011600A"/>
    <w:rsid w:val="001176A7"/>
    <w:rsid w:val="00121118"/>
    <w:rsid w:val="00121119"/>
    <w:rsid w:val="00121AD6"/>
    <w:rsid w:val="001226C6"/>
    <w:rsid w:val="001227FA"/>
    <w:rsid w:val="0012289F"/>
    <w:rsid w:val="001229FB"/>
    <w:rsid w:val="0012324D"/>
    <w:rsid w:val="00123442"/>
    <w:rsid w:val="00123E4A"/>
    <w:rsid w:val="0012462F"/>
    <w:rsid w:val="0012465E"/>
    <w:rsid w:val="00125714"/>
    <w:rsid w:val="001272A4"/>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7CA"/>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6C1C"/>
    <w:rsid w:val="001579A8"/>
    <w:rsid w:val="00157C92"/>
    <w:rsid w:val="00160604"/>
    <w:rsid w:val="00161A1F"/>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3E1B"/>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6E0A"/>
    <w:rsid w:val="00187468"/>
    <w:rsid w:val="001878C1"/>
    <w:rsid w:val="00190587"/>
    <w:rsid w:val="001917D3"/>
    <w:rsid w:val="001921FF"/>
    <w:rsid w:val="00192A0D"/>
    <w:rsid w:val="00195723"/>
    <w:rsid w:val="00195A47"/>
    <w:rsid w:val="00196880"/>
    <w:rsid w:val="00196ACE"/>
    <w:rsid w:val="00196AE6"/>
    <w:rsid w:val="00196EF5"/>
    <w:rsid w:val="00197053"/>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6521"/>
    <w:rsid w:val="001B759E"/>
    <w:rsid w:val="001C03A8"/>
    <w:rsid w:val="001C1452"/>
    <w:rsid w:val="001C1EB7"/>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D786B"/>
    <w:rsid w:val="001E0CE8"/>
    <w:rsid w:val="001E0DC8"/>
    <w:rsid w:val="001E1255"/>
    <w:rsid w:val="001E1C03"/>
    <w:rsid w:val="001E2167"/>
    <w:rsid w:val="001E255E"/>
    <w:rsid w:val="001E3525"/>
    <w:rsid w:val="001E380D"/>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6F0"/>
    <w:rsid w:val="001F66FD"/>
    <w:rsid w:val="001F6859"/>
    <w:rsid w:val="001F71D4"/>
    <w:rsid w:val="001F7310"/>
    <w:rsid w:val="001F7BEC"/>
    <w:rsid w:val="002004D8"/>
    <w:rsid w:val="0020238D"/>
    <w:rsid w:val="00203488"/>
    <w:rsid w:val="0020479C"/>
    <w:rsid w:val="00204BEF"/>
    <w:rsid w:val="002064D4"/>
    <w:rsid w:val="002068D3"/>
    <w:rsid w:val="00210A2D"/>
    <w:rsid w:val="00210E64"/>
    <w:rsid w:val="00212151"/>
    <w:rsid w:val="00212709"/>
    <w:rsid w:val="00212E2F"/>
    <w:rsid w:val="0021345D"/>
    <w:rsid w:val="002146F7"/>
    <w:rsid w:val="00215394"/>
    <w:rsid w:val="00216F80"/>
    <w:rsid w:val="00220410"/>
    <w:rsid w:val="00220B73"/>
    <w:rsid w:val="00220EBF"/>
    <w:rsid w:val="0022122C"/>
    <w:rsid w:val="00222054"/>
    <w:rsid w:val="0022208E"/>
    <w:rsid w:val="002232AC"/>
    <w:rsid w:val="002234F7"/>
    <w:rsid w:val="002241F8"/>
    <w:rsid w:val="0022464F"/>
    <w:rsid w:val="00224DFF"/>
    <w:rsid w:val="0022605F"/>
    <w:rsid w:val="00226910"/>
    <w:rsid w:val="00226BAC"/>
    <w:rsid w:val="00226F09"/>
    <w:rsid w:val="00230159"/>
    <w:rsid w:val="002302F9"/>
    <w:rsid w:val="00230779"/>
    <w:rsid w:val="00230E95"/>
    <w:rsid w:val="0023145A"/>
    <w:rsid w:val="00231932"/>
    <w:rsid w:val="002335F1"/>
    <w:rsid w:val="002336D8"/>
    <w:rsid w:val="00233AEE"/>
    <w:rsid w:val="00233BFD"/>
    <w:rsid w:val="00233E13"/>
    <w:rsid w:val="002347C7"/>
    <w:rsid w:val="00235F07"/>
    <w:rsid w:val="002375EE"/>
    <w:rsid w:val="0024027B"/>
    <w:rsid w:val="002404DC"/>
    <w:rsid w:val="00241ABA"/>
    <w:rsid w:val="00241AD7"/>
    <w:rsid w:val="00241D13"/>
    <w:rsid w:val="00242267"/>
    <w:rsid w:val="002426A6"/>
    <w:rsid w:val="0024350E"/>
    <w:rsid w:val="00243714"/>
    <w:rsid w:val="00243E70"/>
    <w:rsid w:val="0024466F"/>
    <w:rsid w:val="00244AD7"/>
    <w:rsid w:val="00245226"/>
    <w:rsid w:val="00246489"/>
    <w:rsid w:val="00246BFA"/>
    <w:rsid w:val="00247606"/>
    <w:rsid w:val="00247A17"/>
    <w:rsid w:val="00250D0A"/>
    <w:rsid w:val="00250F9E"/>
    <w:rsid w:val="00250FC0"/>
    <w:rsid w:val="00252D68"/>
    <w:rsid w:val="00252E1A"/>
    <w:rsid w:val="00252F11"/>
    <w:rsid w:val="00253284"/>
    <w:rsid w:val="002539CE"/>
    <w:rsid w:val="0025494C"/>
    <w:rsid w:val="00255743"/>
    <w:rsid w:val="002557C4"/>
    <w:rsid w:val="00255D85"/>
    <w:rsid w:val="0025644B"/>
    <w:rsid w:val="00257CAC"/>
    <w:rsid w:val="00257CEC"/>
    <w:rsid w:val="002606E5"/>
    <w:rsid w:val="002608D3"/>
    <w:rsid w:val="002621ED"/>
    <w:rsid w:val="00262CD6"/>
    <w:rsid w:val="00263AE5"/>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0F28"/>
    <w:rsid w:val="002C143C"/>
    <w:rsid w:val="002C1868"/>
    <w:rsid w:val="002C251A"/>
    <w:rsid w:val="002C35F5"/>
    <w:rsid w:val="002C36CE"/>
    <w:rsid w:val="002C55B7"/>
    <w:rsid w:val="002C5C37"/>
    <w:rsid w:val="002C5D2B"/>
    <w:rsid w:val="002C6B4E"/>
    <w:rsid w:val="002C72BB"/>
    <w:rsid w:val="002D090B"/>
    <w:rsid w:val="002D0F40"/>
    <w:rsid w:val="002D23B6"/>
    <w:rsid w:val="002D2C73"/>
    <w:rsid w:val="002D3070"/>
    <w:rsid w:val="002D3ADA"/>
    <w:rsid w:val="002D4361"/>
    <w:rsid w:val="002D5FD8"/>
    <w:rsid w:val="002D623F"/>
    <w:rsid w:val="002D6BE2"/>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26D39"/>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5055"/>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1722"/>
    <w:rsid w:val="003822D7"/>
    <w:rsid w:val="0038276B"/>
    <w:rsid w:val="003837CD"/>
    <w:rsid w:val="00383881"/>
    <w:rsid w:val="00384012"/>
    <w:rsid w:val="00385BD8"/>
    <w:rsid w:val="0038612F"/>
    <w:rsid w:val="00386168"/>
    <w:rsid w:val="00386201"/>
    <w:rsid w:val="00386265"/>
    <w:rsid w:val="00386C03"/>
    <w:rsid w:val="003872D2"/>
    <w:rsid w:val="00390030"/>
    <w:rsid w:val="003906CD"/>
    <w:rsid w:val="00390D76"/>
    <w:rsid w:val="003916E4"/>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97FE7"/>
    <w:rsid w:val="003A1386"/>
    <w:rsid w:val="003A16F6"/>
    <w:rsid w:val="003A1894"/>
    <w:rsid w:val="003A250B"/>
    <w:rsid w:val="003A26E1"/>
    <w:rsid w:val="003A2B10"/>
    <w:rsid w:val="003A2E57"/>
    <w:rsid w:val="003A2FDF"/>
    <w:rsid w:val="003A3EBD"/>
    <w:rsid w:val="003A4BD9"/>
    <w:rsid w:val="003A4D4B"/>
    <w:rsid w:val="003A5AC4"/>
    <w:rsid w:val="003A5F26"/>
    <w:rsid w:val="003A641D"/>
    <w:rsid w:val="003A64DB"/>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1E33"/>
    <w:rsid w:val="003C20CD"/>
    <w:rsid w:val="003C458D"/>
    <w:rsid w:val="003C50BC"/>
    <w:rsid w:val="003C6075"/>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1A0"/>
    <w:rsid w:val="003F75B1"/>
    <w:rsid w:val="00400650"/>
    <w:rsid w:val="004013D5"/>
    <w:rsid w:val="00401B5F"/>
    <w:rsid w:val="00401C31"/>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0E83"/>
    <w:rsid w:val="004112E6"/>
    <w:rsid w:val="004114EF"/>
    <w:rsid w:val="00411753"/>
    <w:rsid w:val="00411A1B"/>
    <w:rsid w:val="00411A1C"/>
    <w:rsid w:val="00411CFD"/>
    <w:rsid w:val="00412767"/>
    <w:rsid w:val="00412EC4"/>
    <w:rsid w:val="00413F35"/>
    <w:rsid w:val="00414DF5"/>
    <w:rsid w:val="00415891"/>
    <w:rsid w:val="00415994"/>
    <w:rsid w:val="00415D21"/>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01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C0D86"/>
    <w:rsid w:val="004C0F34"/>
    <w:rsid w:val="004C1222"/>
    <w:rsid w:val="004C1636"/>
    <w:rsid w:val="004C1799"/>
    <w:rsid w:val="004C38E4"/>
    <w:rsid w:val="004C4B74"/>
    <w:rsid w:val="004C4E78"/>
    <w:rsid w:val="004C57C0"/>
    <w:rsid w:val="004C7840"/>
    <w:rsid w:val="004C7D50"/>
    <w:rsid w:val="004C7F33"/>
    <w:rsid w:val="004D075E"/>
    <w:rsid w:val="004D0842"/>
    <w:rsid w:val="004D0F11"/>
    <w:rsid w:val="004D18B8"/>
    <w:rsid w:val="004D1CB3"/>
    <w:rsid w:val="004D2054"/>
    <w:rsid w:val="004D21F3"/>
    <w:rsid w:val="004D2D88"/>
    <w:rsid w:val="004D3301"/>
    <w:rsid w:val="004D3394"/>
    <w:rsid w:val="004D3E6F"/>
    <w:rsid w:val="004D4097"/>
    <w:rsid w:val="004D434D"/>
    <w:rsid w:val="004D43FD"/>
    <w:rsid w:val="004D53FB"/>
    <w:rsid w:val="004D547E"/>
    <w:rsid w:val="004D7D8C"/>
    <w:rsid w:val="004E064C"/>
    <w:rsid w:val="004E0B50"/>
    <w:rsid w:val="004E1090"/>
    <w:rsid w:val="004E15C0"/>
    <w:rsid w:val="004E2CC1"/>
    <w:rsid w:val="004E33D9"/>
    <w:rsid w:val="004E4425"/>
    <w:rsid w:val="004E5935"/>
    <w:rsid w:val="004E6222"/>
    <w:rsid w:val="004E67BC"/>
    <w:rsid w:val="004E698A"/>
    <w:rsid w:val="004E6A9A"/>
    <w:rsid w:val="004E7BB8"/>
    <w:rsid w:val="004E7D32"/>
    <w:rsid w:val="004F0459"/>
    <w:rsid w:val="004F07CF"/>
    <w:rsid w:val="004F0817"/>
    <w:rsid w:val="004F0A29"/>
    <w:rsid w:val="004F40CB"/>
    <w:rsid w:val="004F502A"/>
    <w:rsid w:val="004F58E7"/>
    <w:rsid w:val="004F733D"/>
    <w:rsid w:val="004F7828"/>
    <w:rsid w:val="00500D40"/>
    <w:rsid w:val="00501066"/>
    <w:rsid w:val="00503524"/>
    <w:rsid w:val="0050405C"/>
    <w:rsid w:val="005044E2"/>
    <w:rsid w:val="005052BD"/>
    <w:rsid w:val="00512D24"/>
    <w:rsid w:val="00512D28"/>
    <w:rsid w:val="005131EC"/>
    <w:rsid w:val="0051348B"/>
    <w:rsid w:val="0051421D"/>
    <w:rsid w:val="00514D33"/>
    <w:rsid w:val="00514D5A"/>
    <w:rsid w:val="00515A71"/>
    <w:rsid w:val="00515B71"/>
    <w:rsid w:val="00516F01"/>
    <w:rsid w:val="00517527"/>
    <w:rsid w:val="00521156"/>
    <w:rsid w:val="0052181F"/>
    <w:rsid w:val="00521FF5"/>
    <w:rsid w:val="00522487"/>
    <w:rsid w:val="00522681"/>
    <w:rsid w:val="0052288F"/>
    <w:rsid w:val="00522EDA"/>
    <w:rsid w:val="00523104"/>
    <w:rsid w:val="00523460"/>
    <w:rsid w:val="005234FB"/>
    <w:rsid w:val="005237E2"/>
    <w:rsid w:val="0052400D"/>
    <w:rsid w:val="00524387"/>
    <w:rsid w:val="0052595F"/>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379E1"/>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5F"/>
    <w:rsid w:val="0057748A"/>
    <w:rsid w:val="00577C54"/>
    <w:rsid w:val="00577EAB"/>
    <w:rsid w:val="005804F3"/>
    <w:rsid w:val="00580799"/>
    <w:rsid w:val="005807BC"/>
    <w:rsid w:val="00580B99"/>
    <w:rsid w:val="00582158"/>
    <w:rsid w:val="0058364D"/>
    <w:rsid w:val="00585A88"/>
    <w:rsid w:val="00585F83"/>
    <w:rsid w:val="005868E9"/>
    <w:rsid w:val="00586CA6"/>
    <w:rsid w:val="00586E46"/>
    <w:rsid w:val="00587FA6"/>
    <w:rsid w:val="00590105"/>
    <w:rsid w:val="00590515"/>
    <w:rsid w:val="005905D8"/>
    <w:rsid w:val="00591F8B"/>
    <w:rsid w:val="00592560"/>
    <w:rsid w:val="00593D3E"/>
    <w:rsid w:val="005946BE"/>
    <w:rsid w:val="00594B40"/>
    <w:rsid w:val="0059565C"/>
    <w:rsid w:val="005962D6"/>
    <w:rsid w:val="0059655E"/>
    <w:rsid w:val="005A0392"/>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29A"/>
    <w:rsid w:val="005C77A5"/>
    <w:rsid w:val="005C79D1"/>
    <w:rsid w:val="005C7BA5"/>
    <w:rsid w:val="005D189B"/>
    <w:rsid w:val="005D1EA3"/>
    <w:rsid w:val="005D2BAC"/>
    <w:rsid w:val="005D2C33"/>
    <w:rsid w:val="005D38AF"/>
    <w:rsid w:val="005D49E7"/>
    <w:rsid w:val="005D6958"/>
    <w:rsid w:val="005D7796"/>
    <w:rsid w:val="005E1AE5"/>
    <w:rsid w:val="005E2A5E"/>
    <w:rsid w:val="005E34EE"/>
    <w:rsid w:val="005E3A8F"/>
    <w:rsid w:val="005E3FB4"/>
    <w:rsid w:val="005E4473"/>
    <w:rsid w:val="005E4D0A"/>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A45"/>
    <w:rsid w:val="00601FE6"/>
    <w:rsid w:val="00602DE1"/>
    <w:rsid w:val="00604645"/>
    <w:rsid w:val="006047CA"/>
    <w:rsid w:val="00604EA6"/>
    <w:rsid w:val="0060520D"/>
    <w:rsid w:val="00605F1C"/>
    <w:rsid w:val="006060C7"/>
    <w:rsid w:val="00606280"/>
    <w:rsid w:val="006067F5"/>
    <w:rsid w:val="0060693F"/>
    <w:rsid w:val="00606AEE"/>
    <w:rsid w:val="00607670"/>
    <w:rsid w:val="00611F87"/>
    <w:rsid w:val="00612A9E"/>
    <w:rsid w:val="00613BD1"/>
    <w:rsid w:val="00613C6A"/>
    <w:rsid w:val="00613F5F"/>
    <w:rsid w:val="00614A06"/>
    <w:rsid w:val="00614B94"/>
    <w:rsid w:val="0061594A"/>
    <w:rsid w:val="00616BB1"/>
    <w:rsid w:val="00617373"/>
    <w:rsid w:val="0062006A"/>
    <w:rsid w:val="00621773"/>
    <w:rsid w:val="006233D5"/>
    <w:rsid w:val="006240A3"/>
    <w:rsid w:val="00624621"/>
    <w:rsid w:val="00624E46"/>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6A59"/>
    <w:rsid w:val="00647064"/>
    <w:rsid w:val="006471D5"/>
    <w:rsid w:val="00650166"/>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AD8"/>
    <w:rsid w:val="00667FE9"/>
    <w:rsid w:val="00670808"/>
    <w:rsid w:val="00671588"/>
    <w:rsid w:val="00673019"/>
    <w:rsid w:val="006741CD"/>
    <w:rsid w:val="006746C5"/>
    <w:rsid w:val="00674943"/>
    <w:rsid w:val="006778DE"/>
    <w:rsid w:val="006779AA"/>
    <w:rsid w:val="00680EEC"/>
    <w:rsid w:val="00682247"/>
    <w:rsid w:val="00682B6A"/>
    <w:rsid w:val="00683A0D"/>
    <w:rsid w:val="0068427C"/>
    <w:rsid w:val="00685A13"/>
    <w:rsid w:val="006863A3"/>
    <w:rsid w:val="006879DA"/>
    <w:rsid w:val="00687C18"/>
    <w:rsid w:val="0069025D"/>
    <w:rsid w:val="006905D3"/>
    <w:rsid w:val="00690C71"/>
    <w:rsid w:val="00691371"/>
    <w:rsid w:val="00691C04"/>
    <w:rsid w:val="00692921"/>
    <w:rsid w:val="00693B50"/>
    <w:rsid w:val="00693BCB"/>
    <w:rsid w:val="00694207"/>
    <w:rsid w:val="006949D4"/>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31F"/>
    <w:rsid w:val="006D7F28"/>
    <w:rsid w:val="006E269E"/>
    <w:rsid w:val="006E477B"/>
    <w:rsid w:val="006E4F5F"/>
    <w:rsid w:val="006E5EDC"/>
    <w:rsid w:val="006E6681"/>
    <w:rsid w:val="006E6722"/>
    <w:rsid w:val="006E6E0B"/>
    <w:rsid w:val="006E7272"/>
    <w:rsid w:val="006E72FA"/>
    <w:rsid w:val="006E75CD"/>
    <w:rsid w:val="006E7AC3"/>
    <w:rsid w:val="006E7D19"/>
    <w:rsid w:val="006E7FC3"/>
    <w:rsid w:val="006F09CF"/>
    <w:rsid w:val="006F2F38"/>
    <w:rsid w:val="006F3B38"/>
    <w:rsid w:val="006F44C1"/>
    <w:rsid w:val="006F50FD"/>
    <w:rsid w:val="006F6D34"/>
    <w:rsid w:val="006F7045"/>
    <w:rsid w:val="006F7150"/>
    <w:rsid w:val="00700E10"/>
    <w:rsid w:val="00702BBE"/>
    <w:rsid w:val="00703762"/>
    <w:rsid w:val="00707318"/>
    <w:rsid w:val="00707DCF"/>
    <w:rsid w:val="007104C6"/>
    <w:rsid w:val="00710E8A"/>
    <w:rsid w:val="007116B4"/>
    <w:rsid w:val="0071188B"/>
    <w:rsid w:val="00711995"/>
    <w:rsid w:val="00711F99"/>
    <w:rsid w:val="00711FB6"/>
    <w:rsid w:val="00712BFC"/>
    <w:rsid w:val="0071468F"/>
    <w:rsid w:val="007147E5"/>
    <w:rsid w:val="00714FE9"/>
    <w:rsid w:val="0071553E"/>
    <w:rsid w:val="00715594"/>
    <w:rsid w:val="00717A60"/>
    <w:rsid w:val="00721C40"/>
    <w:rsid w:val="00721CBF"/>
    <w:rsid w:val="0072345D"/>
    <w:rsid w:val="00723F98"/>
    <w:rsid w:val="00724EA7"/>
    <w:rsid w:val="0072589B"/>
    <w:rsid w:val="007260BA"/>
    <w:rsid w:val="007263DD"/>
    <w:rsid w:val="00726424"/>
    <w:rsid w:val="00727A46"/>
    <w:rsid w:val="007302B6"/>
    <w:rsid w:val="00731B64"/>
    <w:rsid w:val="00732005"/>
    <w:rsid w:val="00732FD3"/>
    <w:rsid w:val="00733199"/>
    <w:rsid w:val="007334CD"/>
    <w:rsid w:val="007346AA"/>
    <w:rsid w:val="0073471D"/>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2BBA"/>
    <w:rsid w:val="0075323C"/>
    <w:rsid w:val="00753955"/>
    <w:rsid w:val="007544E0"/>
    <w:rsid w:val="00755829"/>
    <w:rsid w:val="00756C0C"/>
    <w:rsid w:val="00756F24"/>
    <w:rsid w:val="00761057"/>
    <w:rsid w:val="007612DB"/>
    <w:rsid w:val="00761870"/>
    <w:rsid w:val="00761CD7"/>
    <w:rsid w:val="00761E06"/>
    <w:rsid w:val="007624E7"/>
    <w:rsid w:val="00762882"/>
    <w:rsid w:val="0076406D"/>
    <w:rsid w:val="00764071"/>
    <w:rsid w:val="0076414B"/>
    <w:rsid w:val="007647E1"/>
    <w:rsid w:val="007652DE"/>
    <w:rsid w:val="0076533C"/>
    <w:rsid w:val="00765436"/>
    <w:rsid w:val="00766777"/>
    <w:rsid w:val="0076788A"/>
    <w:rsid w:val="00770276"/>
    <w:rsid w:val="007711D3"/>
    <w:rsid w:val="0077163A"/>
    <w:rsid w:val="00771DE5"/>
    <w:rsid w:val="00771E33"/>
    <w:rsid w:val="00772D07"/>
    <w:rsid w:val="00773654"/>
    <w:rsid w:val="0077390D"/>
    <w:rsid w:val="00774078"/>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682B"/>
    <w:rsid w:val="007872C3"/>
    <w:rsid w:val="007872E1"/>
    <w:rsid w:val="00787ACE"/>
    <w:rsid w:val="0079098B"/>
    <w:rsid w:val="00790E58"/>
    <w:rsid w:val="007912F1"/>
    <w:rsid w:val="007916D5"/>
    <w:rsid w:val="00791C92"/>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2D71"/>
    <w:rsid w:val="007A3524"/>
    <w:rsid w:val="007A38C5"/>
    <w:rsid w:val="007A38FA"/>
    <w:rsid w:val="007A3CFD"/>
    <w:rsid w:val="007A3E99"/>
    <w:rsid w:val="007A52A4"/>
    <w:rsid w:val="007A643E"/>
    <w:rsid w:val="007A6CF7"/>
    <w:rsid w:val="007A7766"/>
    <w:rsid w:val="007A7776"/>
    <w:rsid w:val="007B0C6F"/>
    <w:rsid w:val="007B0C97"/>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20AD"/>
    <w:rsid w:val="007C32DA"/>
    <w:rsid w:val="007C3673"/>
    <w:rsid w:val="007C3944"/>
    <w:rsid w:val="007C3CBB"/>
    <w:rsid w:val="007C3DDC"/>
    <w:rsid w:val="007C47CF"/>
    <w:rsid w:val="007C4D84"/>
    <w:rsid w:val="007C5493"/>
    <w:rsid w:val="007C5DB9"/>
    <w:rsid w:val="007C6E2E"/>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3EBE"/>
    <w:rsid w:val="007E497A"/>
    <w:rsid w:val="007E5074"/>
    <w:rsid w:val="007E540B"/>
    <w:rsid w:val="007E562B"/>
    <w:rsid w:val="007E6312"/>
    <w:rsid w:val="007E67AA"/>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EF1"/>
    <w:rsid w:val="00802FD6"/>
    <w:rsid w:val="0080343F"/>
    <w:rsid w:val="008037C1"/>
    <w:rsid w:val="00803885"/>
    <w:rsid w:val="008039EB"/>
    <w:rsid w:val="00803C9C"/>
    <w:rsid w:val="0080446F"/>
    <w:rsid w:val="0080458A"/>
    <w:rsid w:val="00804A6D"/>
    <w:rsid w:val="00805C64"/>
    <w:rsid w:val="00806C3C"/>
    <w:rsid w:val="00806CB1"/>
    <w:rsid w:val="0080775A"/>
    <w:rsid w:val="00810857"/>
    <w:rsid w:val="0081093B"/>
    <w:rsid w:val="00810A1D"/>
    <w:rsid w:val="00810E71"/>
    <w:rsid w:val="00810FCC"/>
    <w:rsid w:val="008115AC"/>
    <w:rsid w:val="00811AA7"/>
    <w:rsid w:val="008131CD"/>
    <w:rsid w:val="00813731"/>
    <w:rsid w:val="00813B6F"/>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66B0"/>
    <w:rsid w:val="00827509"/>
    <w:rsid w:val="00827B93"/>
    <w:rsid w:val="00827F39"/>
    <w:rsid w:val="00830C40"/>
    <w:rsid w:val="00831024"/>
    <w:rsid w:val="00831273"/>
    <w:rsid w:val="008323B8"/>
    <w:rsid w:val="00833B3C"/>
    <w:rsid w:val="00834053"/>
    <w:rsid w:val="008347B3"/>
    <w:rsid w:val="0083485E"/>
    <w:rsid w:val="00834CEA"/>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66B"/>
    <w:rsid w:val="00863939"/>
    <w:rsid w:val="00863C2F"/>
    <w:rsid w:val="00863EE8"/>
    <w:rsid w:val="00864842"/>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BB"/>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2443"/>
    <w:rsid w:val="008C2E06"/>
    <w:rsid w:val="008C3159"/>
    <w:rsid w:val="008C35A1"/>
    <w:rsid w:val="008C4394"/>
    <w:rsid w:val="008C457B"/>
    <w:rsid w:val="008C464D"/>
    <w:rsid w:val="008C4946"/>
    <w:rsid w:val="008C5C53"/>
    <w:rsid w:val="008C60B6"/>
    <w:rsid w:val="008C6135"/>
    <w:rsid w:val="008C6E11"/>
    <w:rsid w:val="008C7ACB"/>
    <w:rsid w:val="008D0683"/>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5514"/>
    <w:rsid w:val="008E5E16"/>
    <w:rsid w:val="008E60C5"/>
    <w:rsid w:val="008E6700"/>
    <w:rsid w:val="008E684A"/>
    <w:rsid w:val="008E7C6F"/>
    <w:rsid w:val="008F3346"/>
    <w:rsid w:val="008F5963"/>
    <w:rsid w:val="008F5DD9"/>
    <w:rsid w:val="008F61F6"/>
    <w:rsid w:val="008F6524"/>
    <w:rsid w:val="008F7149"/>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00D9"/>
    <w:rsid w:val="009210E7"/>
    <w:rsid w:val="00921AD4"/>
    <w:rsid w:val="0092608F"/>
    <w:rsid w:val="009263A2"/>
    <w:rsid w:val="009263D9"/>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13E"/>
    <w:rsid w:val="0094072C"/>
    <w:rsid w:val="009408D3"/>
    <w:rsid w:val="009408F8"/>
    <w:rsid w:val="00942098"/>
    <w:rsid w:val="0094212A"/>
    <w:rsid w:val="00942B4C"/>
    <w:rsid w:val="00943F56"/>
    <w:rsid w:val="009449B6"/>
    <w:rsid w:val="00944B06"/>
    <w:rsid w:val="009451C9"/>
    <w:rsid w:val="0094723B"/>
    <w:rsid w:val="0095097B"/>
    <w:rsid w:val="00950EAC"/>
    <w:rsid w:val="0095196F"/>
    <w:rsid w:val="00951A41"/>
    <w:rsid w:val="00951F19"/>
    <w:rsid w:val="009526AD"/>
    <w:rsid w:val="00952E98"/>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2E6B"/>
    <w:rsid w:val="00993C82"/>
    <w:rsid w:val="00994320"/>
    <w:rsid w:val="00994D79"/>
    <w:rsid w:val="009A0064"/>
    <w:rsid w:val="009A0738"/>
    <w:rsid w:val="009A0E27"/>
    <w:rsid w:val="009A1419"/>
    <w:rsid w:val="009A14C4"/>
    <w:rsid w:val="009A1B68"/>
    <w:rsid w:val="009A2B68"/>
    <w:rsid w:val="009A368E"/>
    <w:rsid w:val="009A3A53"/>
    <w:rsid w:val="009A3B6F"/>
    <w:rsid w:val="009A3CEF"/>
    <w:rsid w:val="009A45C8"/>
    <w:rsid w:val="009A4F77"/>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13B"/>
    <w:rsid w:val="009C2EE0"/>
    <w:rsid w:val="009C3253"/>
    <w:rsid w:val="009C426C"/>
    <w:rsid w:val="009C4450"/>
    <w:rsid w:val="009C4737"/>
    <w:rsid w:val="009D0CBF"/>
    <w:rsid w:val="009D1A92"/>
    <w:rsid w:val="009D2B85"/>
    <w:rsid w:val="009D3905"/>
    <w:rsid w:val="009D3A83"/>
    <w:rsid w:val="009D7451"/>
    <w:rsid w:val="009E069A"/>
    <w:rsid w:val="009E0AFF"/>
    <w:rsid w:val="009E1345"/>
    <w:rsid w:val="009E1BA0"/>
    <w:rsid w:val="009E2B77"/>
    <w:rsid w:val="009E3BB4"/>
    <w:rsid w:val="009E4457"/>
    <w:rsid w:val="009E45D0"/>
    <w:rsid w:val="009E4689"/>
    <w:rsid w:val="009E4CA0"/>
    <w:rsid w:val="009E4D21"/>
    <w:rsid w:val="009E5906"/>
    <w:rsid w:val="009E610F"/>
    <w:rsid w:val="009E6375"/>
    <w:rsid w:val="009E6E83"/>
    <w:rsid w:val="009E7206"/>
    <w:rsid w:val="009E73B8"/>
    <w:rsid w:val="009F1542"/>
    <w:rsid w:val="009F1F46"/>
    <w:rsid w:val="009F1F8A"/>
    <w:rsid w:val="009F267C"/>
    <w:rsid w:val="009F2AB4"/>
    <w:rsid w:val="009F2D06"/>
    <w:rsid w:val="009F39E3"/>
    <w:rsid w:val="009F3D24"/>
    <w:rsid w:val="009F4DA3"/>
    <w:rsid w:val="009F5819"/>
    <w:rsid w:val="009F6C40"/>
    <w:rsid w:val="009F7298"/>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1787B"/>
    <w:rsid w:val="00A20041"/>
    <w:rsid w:val="00A20AFF"/>
    <w:rsid w:val="00A20F28"/>
    <w:rsid w:val="00A22D14"/>
    <w:rsid w:val="00A22DEB"/>
    <w:rsid w:val="00A230DD"/>
    <w:rsid w:val="00A231C1"/>
    <w:rsid w:val="00A2322F"/>
    <w:rsid w:val="00A24095"/>
    <w:rsid w:val="00A242C9"/>
    <w:rsid w:val="00A2539A"/>
    <w:rsid w:val="00A25611"/>
    <w:rsid w:val="00A26787"/>
    <w:rsid w:val="00A268BA"/>
    <w:rsid w:val="00A27B6A"/>
    <w:rsid w:val="00A27C06"/>
    <w:rsid w:val="00A30985"/>
    <w:rsid w:val="00A30F36"/>
    <w:rsid w:val="00A317AE"/>
    <w:rsid w:val="00A31E38"/>
    <w:rsid w:val="00A33307"/>
    <w:rsid w:val="00A33441"/>
    <w:rsid w:val="00A33560"/>
    <w:rsid w:val="00A33B33"/>
    <w:rsid w:val="00A34BCA"/>
    <w:rsid w:val="00A34E37"/>
    <w:rsid w:val="00A350C9"/>
    <w:rsid w:val="00A35D9A"/>
    <w:rsid w:val="00A35F39"/>
    <w:rsid w:val="00A366AD"/>
    <w:rsid w:val="00A3760E"/>
    <w:rsid w:val="00A40187"/>
    <w:rsid w:val="00A40744"/>
    <w:rsid w:val="00A41826"/>
    <w:rsid w:val="00A42FFF"/>
    <w:rsid w:val="00A4300A"/>
    <w:rsid w:val="00A4357F"/>
    <w:rsid w:val="00A44DEC"/>
    <w:rsid w:val="00A45A14"/>
    <w:rsid w:val="00A45A1F"/>
    <w:rsid w:val="00A45A55"/>
    <w:rsid w:val="00A4698E"/>
    <w:rsid w:val="00A46D8B"/>
    <w:rsid w:val="00A508C8"/>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4228"/>
    <w:rsid w:val="00A751C3"/>
    <w:rsid w:val="00A75306"/>
    <w:rsid w:val="00A759D7"/>
    <w:rsid w:val="00A75D41"/>
    <w:rsid w:val="00A76083"/>
    <w:rsid w:val="00A76E9F"/>
    <w:rsid w:val="00A7778A"/>
    <w:rsid w:val="00A77883"/>
    <w:rsid w:val="00A80D12"/>
    <w:rsid w:val="00A81A90"/>
    <w:rsid w:val="00A81BA6"/>
    <w:rsid w:val="00A83320"/>
    <w:rsid w:val="00A83488"/>
    <w:rsid w:val="00A83BFB"/>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4893"/>
    <w:rsid w:val="00AB559C"/>
    <w:rsid w:val="00AB6D09"/>
    <w:rsid w:val="00AB6EC5"/>
    <w:rsid w:val="00AC0D86"/>
    <w:rsid w:val="00AC164D"/>
    <w:rsid w:val="00AC16DC"/>
    <w:rsid w:val="00AC2E69"/>
    <w:rsid w:val="00AC3218"/>
    <w:rsid w:val="00AC32C4"/>
    <w:rsid w:val="00AC39C3"/>
    <w:rsid w:val="00AC3B04"/>
    <w:rsid w:val="00AC4883"/>
    <w:rsid w:val="00AC5153"/>
    <w:rsid w:val="00AC5B9C"/>
    <w:rsid w:val="00AC73B9"/>
    <w:rsid w:val="00AC7A6E"/>
    <w:rsid w:val="00AD0964"/>
    <w:rsid w:val="00AD1C7F"/>
    <w:rsid w:val="00AD1FC7"/>
    <w:rsid w:val="00AD2FC2"/>
    <w:rsid w:val="00AD4029"/>
    <w:rsid w:val="00AD419F"/>
    <w:rsid w:val="00AD492E"/>
    <w:rsid w:val="00AD4E29"/>
    <w:rsid w:val="00AD4EBD"/>
    <w:rsid w:val="00AD6AA6"/>
    <w:rsid w:val="00AD73DA"/>
    <w:rsid w:val="00AD77CC"/>
    <w:rsid w:val="00AD7D0C"/>
    <w:rsid w:val="00AE0884"/>
    <w:rsid w:val="00AE10F7"/>
    <w:rsid w:val="00AE1C6B"/>
    <w:rsid w:val="00AE2022"/>
    <w:rsid w:val="00AE2461"/>
    <w:rsid w:val="00AE3984"/>
    <w:rsid w:val="00AE40DA"/>
    <w:rsid w:val="00AE41CF"/>
    <w:rsid w:val="00AE4A55"/>
    <w:rsid w:val="00AE516D"/>
    <w:rsid w:val="00AE540E"/>
    <w:rsid w:val="00AE5EA6"/>
    <w:rsid w:val="00AE6077"/>
    <w:rsid w:val="00AE6BFF"/>
    <w:rsid w:val="00AE73E7"/>
    <w:rsid w:val="00AE790E"/>
    <w:rsid w:val="00AF012D"/>
    <w:rsid w:val="00AF0981"/>
    <w:rsid w:val="00AF0A22"/>
    <w:rsid w:val="00AF1405"/>
    <w:rsid w:val="00AF1867"/>
    <w:rsid w:val="00AF259A"/>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2776"/>
    <w:rsid w:val="00B047E6"/>
    <w:rsid w:val="00B04A17"/>
    <w:rsid w:val="00B0524A"/>
    <w:rsid w:val="00B076FA"/>
    <w:rsid w:val="00B1163A"/>
    <w:rsid w:val="00B1299C"/>
    <w:rsid w:val="00B12CAD"/>
    <w:rsid w:val="00B12CB9"/>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3774F"/>
    <w:rsid w:val="00B4044F"/>
    <w:rsid w:val="00B4143A"/>
    <w:rsid w:val="00B41FD2"/>
    <w:rsid w:val="00B446EB"/>
    <w:rsid w:val="00B4486B"/>
    <w:rsid w:val="00B45C01"/>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32A"/>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6B9C"/>
    <w:rsid w:val="00B879C9"/>
    <w:rsid w:val="00B87F53"/>
    <w:rsid w:val="00B90C0B"/>
    <w:rsid w:val="00B92B08"/>
    <w:rsid w:val="00B9361F"/>
    <w:rsid w:val="00B9380A"/>
    <w:rsid w:val="00B94CE8"/>
    <w:rsid w:val="00B94FE4"/>
    <w:rsid w:val="00B954CC"/>
    <w:rsid w:val="00B96302"/>
    <w:rsid w:val="00B96AA0"/>
    <w:rsid w:val="00BA0231"/>
    <w:rsid w:val="00BA073B"/>
    <w:rsid w:val="00BA09FB"/>
    <w:rsid w:val="00BA0A0F"/>
    <w:rsid w:val="00BA0E67"/>
    <w:rsid w:val="00BA1C17"/>
    <w:rsid w:val="00BA23AF"/>
    <w:rsid w:val="00BA322E"/>
    <w:rsid w:val="00BA67BF"/>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256"/>
    <w:rsid w:val="00BC5D3B"/>
    <w:rsid w:val="00BC62C6"/>
    <w:rsid w:val="00BC7324"/>
    <w:rsid w:val="00BC7588"/>
    <w:rsid w:val="00BD04E8"/>
    <w:rsid w:val="00BD05E8"/>
    <w:rsid w:val="00BD230C"/>
    <w:rsid w:val="00BD277D"/>
    <w:rsid w:val="00BD285E"/>
    <w:rsid w:val="00BD3CFB"/>
    <w:rsid w:val="00BD3F97"/>
    <w:rsid w:val="00BD6202"/>
    <w:rsid w:val="00BD706B"/>
    <w:rsid w:val="00BE08DA"/>
    <w:rsid w:val="00BE173B"/>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44C"/>
    <w:rsid w:val="00BF4518"/>
    <w:rsid w:val="00BF45B1"/>
    <w:rsid w:val="00BF6AFC"/>
    <w:rsid w:val="00BF6C5C"/>
    <w:rsid w:val="00BF6C7C"/>
    <w:rsid w:val="00BF6DF2"/>
    <w:rsid w:val="00C00CC0"/>
    <w:rsid w:val="00C01A9D"/>
    <w:rsid w:val="00C02AC6"/>
    <w:rsid w:val="00C0369C"/>
    <w:rsid w:val="00C0385B"/>
    <w:rsid w:val="00C047D0"/>
    <w:rsid w:val="00C0485F"/>
    <w:rsid w:val="00C04E5B"/>
    <w:rsid w:val="00C04EDC"/>
    <w:rsid w:val="00C05740"/>
    <w:rsid w:val="00C05BFF"/>
    <w:rsid w:val="00C067B9"/>
    <w:rsid w:val="00C076E7"/>
    <w:rsid w:val="00C1102D"/>
    <w:rsid w:val="00C1132B"/>
    <w:rsid w:val="00C12448"/>
    <w:rsid w:val="00C13AE6"/>
    <w:rsid w:val="00C13C2C"/>
    <w:rsid w:val="00C141D4"/>
    <w:rsid w:val="00C142C4"/>
    <w:rsid w:val="00C15688"/>
    <w:rsid w:val="00C207A1"/>
    <w:rsid w:val="00C20FEB"/>
    <w:rsid w:val="00C21732"/>
    <w:rsid w:val="00C225B4"/>
    <w:rsid w:val="00C226E1"/>
    <w:rsid w:val="00C22D9E"/>
    <w:rsid w:val="00C22FCE"/>
    <w:rsid w:val="00C22FD7"/>
    <w:rsid w:val="00C23630"/>
    <w:rsid w:val="00C237FD"/>
    <w:rsid w:val="00C23CF6"/>
    <w:rsid w:val="00C244E4"/>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5CDA"/>
    <w:rsid w:val="00C363CD"/>
    <w:rsid w:val="00C37A0E"/>
    <w:rsid w:val="00C40B8A"/>
    <w:rsid w:val="00C41299"/>
    <w:rsid w:val="00C41D28"/>
    <w:rsid w:val="00C42628"/>
    <w:rsid w:val="00C43691"/>
    <w:rsid w:val="00C43C32"/>
    <w:rsid w:val="00C446F8"/>
    <w:rsid w:val="00C448E1"/>
    <w:rsid w:val="00C44D1E"/>
    <w:rsid w:val="00C45424"/>
    <w:rsid w:val="00C467D4"/>
    <w:rsid w:val="00C46AF5"/>
    <w:rsid w:val="00C472EA"/>
    <w:rsid w:val="00C47673"/>
    <w:rsid w:val="00C50248"/>
    <w:rsid w:val="00C50DC6"/>
    <w:rsid w:val="00C510EF"/>
    <w:rsid w:val="00C51E65"/>
    <w:rsid w:val="00C52AC8"/>
    <w:rsid w:val="00C53E90"/>
    <w:rsid w:val="00C547AD"/>
    <w:rsid w:val="00C54930"/>
    <w:rsid w:val="00C56664"/>
    <w:rsid w:val="00C568CA"/>
    <w:rsid w:val="00C57755"/>
    <w:rsid w:val="00C6049D"/>
    <w:rsid w:val="00C61796"/>
    <w:rsid w:val="00C61B23"/>
    <w:rsid w:val="00C621DE"/>
    <w:rsid w:val="00C6414E"/>
    <w:rsid w:val="00C65629"/>
    <w:rsid w:val="00C65BC8"/>
    <w:rsid w:val="00C66D85"/>
    <w:rsid w:val="00C67BFD"/>
    <w:rsid w:val="00C67D3B"/>
    <w:rsid w:val="00C7047D"/>
    <w:rsid w:val="00C71CF1"/>
    <w:rsid w:val="00C739E9"/>
    <w:rsid w:val="00C74629"/>
    <w:rsid w:val="00C74DB0"/>
    <w:rsid w:val="00C755A2"/>
    <w:rsid w:val="00C75C56"/>
    <w:rsid w:val="00C765AE"/>
    <w:rsid w:val="00C77DE7"/>
    <w:rsid w:val="00C808E1"/>
    <w:rsid w:val="00C809CF"/>
    <w:rsid w:val="00C810AF"/>
    <w:rsid w:val="00C82631"/>
    <w:rsid w:val="00C83293"/>
    <w:rsid w:val="00C835B3"/>
    <w:rsid w:val="00C84122"/>
    <w:rsid w:val="00C84874"/>
    <w:rsid w:val="00C8509C"/>
    <w:rsid w:val="00C85A7F"/>
    <w:rsid w:val="00C86F0F"/>
    <w:rsid w:val="00C87A9E"/>
    <w:rsid w:val="00C902F3"/>
    <w:rsid w:val="00C9047C"/>
    <w:rsid w:val="00C90E56"/>
    <w:rsid w:val="00C91D76"/>
    <w:rsid w:val="00C92768"/>
    <w:rsid w:val="00C942F5"/>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60B9"/>
    <w:rsid w:val="00CA74B0"/>
    <w:rsid w:val="00CA77D1"/>
    <w:rsid w:val="00CB05C8"/>
    <w:rsid w:val="00CB19A3"/>
    <w:rsid w:val="00CB2F35"/>
    <w:rsid w:val="00CB3E3F"/>
    <w:rsid w:val="00CB48B8"/>
    <w:rsid w:val="00CB5DC5"/>
    <w:rsid w:val="00CB610C"/>
    <w:rsid w:val="00CB68F4"/>
    <w:rsid w:val="00CB6B61"/>
    <w:rsid w:val="00CB79F8"/>
    <w:rsid w:val="00CC010A"/>
    <w:rsid w:val="00CC0B4D"/>
    <w:rsid w:val="00CC0C70"/>
    <w:rsid w:val="00CC1902"/>
    <w:rsid w:val="00CC306C"/>
    <w:rsid w:val="00CC3427"/>
    <w:rsid w:val="00CC53CA"/>
    <w:rsid w:val="00CC5CE9"/>
    <w:rsid w:val="00CC5E67"/>
    <w:rsid w:val="00CC61FD"/>
    <w:rsid w:val="00CC6BB1"/>
    <w:rsid w:val="00CC7AD8"/>
    <w:rsid w:val="00CC7E50"/>
    <w:rsid w:val="00CD0075"/>
    <w:rsid w:val="00CD0231"/>
    <w:rsid w:val="00CD11DD"/>
    <w:rsid w:val="00CD1924"/>
    <w:rsid w:val="00CD2424"/>
    <w:rsid w:val="00CD3417"/>
    <w:rsid w:val="00CD3DB6"/>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2990"/>
    <w:rsid w:val="00CE4326"/>
    <w:rsid w:val="00CF03C0"/>
    <w:rsid w:val="00CF221C"/>
    <w:rsid w:val="00CF22DB"/>
    <w:rsid w:val="00CF2666"/>
    <w:rsid w:val="00CF4798"/>
    <w:rsid w:val="00CF63A0"/>
    <w:rsid w:val="00CF677E"/>
    <w:rsid w:val="00D00087"/>
    <w:rsid w:val="00D00544"/>
    <w:rsid w:val="00D00FA4"/>
    <w:rsid w:val="00D01157"/>
    <w:rsid w:val="00D01213"/>
    <w:rsid w:val="00D013CC"/>
    <w:rsid w:val="00D01739"/>
    <w:rsid w:val="00D01B2A"/>
    <w:rsid w:val="00D01DE8"/>
    <w:rsid w:val="00D02538"/>
    <w:rsid w:val="00D02908"/>
    <w:rsid w:val="00D02FD1"/>
    <w:rsid w:val="00D0450D"/>
    <w:rsid w:val="00D04F52"/>
    <w:rsid w:val="00D05AF5"/>
    <w:rsid w:val="00D07268"/>
    <w:rsid w:val="00D07BC2"/>
    <w:rsid w:val="00D10C3F"/>
    <w:rsid w:val="00D125F0"/>
    <w:rsid w:val="00D12FAE"/>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8C"/>
    <w:rsid w:val="00D62FA2"/>
    <w:rsid w:val="00D630F3"/>
    <w:rsid w:val="00D64A60"/>
    <w:rsid w:val="00D64C9D"/>
    <w:rsid w:val="00D65420"/>
    <w:rsid w:val="00D65C82"/>
    <w:rsid w:val="00D65E31"/>
    <w:rsid w:val="00D66F83"/>
    <w:rsid w:val="00D7171B"/>
    <w:rsid w:val="00D71832"/>
    <w:rsid w:val="00D71899"/>
    <w:rsid w:val="00D72EE4"/>
    <w:rsid w:val="00D73C94"/>
    <w:rsid w:val="00D740B8"/>
    <w:rsid w:val="00D76009"/>
    <w:rsid w:val="00D765C5"/>
    <w:rsid w:val="00D77961"/>
    <w:rsid w:val="00D805DF"/>
    <w:rsid w:val="00D808BD"/>
    <w:rsid w:val="00D80F2B"/>
    <w:rsid w:val="00D81D12"/>
    <w:rsid w:val="00D8200C"/>
    <w:rsid w:val="00D82F9F"/>
    <w:rsid w:val="00D8388C"/>
    <w:rsid w:val="00D83916"/>
    <w:rsid w:val="00D84FA5"/>
    <w:rsid w:val="00D8502C"/>
    <w:rsid w:val="00D85206"/>
    <w:rsid w:val="00D853FA"/>
    <w:rsid w:val="00D85544"/>
    <w:rsid w:val="00D85866"/>
    <w:rsid w:val="00D85BEB"/>
    <w:rsid w:val="00D85FD2"/>
    <w:rsid w:val="00D86168"/>
    <w:rsid w:val="00D869A8"/>
    <w:rsid w:val="00D86C50"/>
    <w:rsid w:val="00D86C60"/>
    <w:rsid w:val="00D8748A"/>
    <w:rsid w:val="00D876C4"/>
    <w:rsid w:val="00D8786C"/>
    <w:rsid w:val="00D9127F"/>
    <w:rsid w:val="00D91413"/>
    <w:rsid w:val="00D92C82"/>
    <w:rsid w:val="00D93172"/>
    <w:rsid w:val="00D94524"/>
    <w:rsid w:val="00D96110"/>
    <w:rsid w:val="00D961E1"/>
    <w:rsid w:val="00D96327"/>
    <w:rsid w:val="00D976EC"/>
    <w:rsid w:val="00D97839"/>
    <w:rsid w:val="00D97B90"/>
    <w:rsid w:val="00DA0135"/>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5462"/>
    <w:rsid w:val="00DA683C"/>
    <w:rsid w:val="00DA6FEC"/>
    <w:rsid w:val="00DB15CB"/>
    <w:rsid w:val="00DB1A1B"/>
    <w:rsid w:val="00DB1DB0"/>
    <w:rsid w:val="00DB1F56"/>
    <w:rsid w:val="00DB2C88"/>
    <w:rsid w:val="00DB382E"/>
    <w:rsid w:val="00DB3F21"/>
    <w:rsid w:val="00DB408F"/>
    <w:rsid w:val="00DB42F7"/>
    <w:rsid w:val="00DB4642"/>
    <w:rsid w:val="00DB58D9"/>
    <w:rsid w:val="00DB65A0"/>
    <w:rsid w:val="00DB67B8"/>
    <w:rsid w:val="00DB692F"/>
    <w:rsid w:val="00DB6E08"/>
    <w:rsid w:val="00DB76C3"/>
    <w:rsid w:val="00DC00AC"/>
    <w:rsid w:val="00DC0620"/>
    <w:rsid w:val="00DC0A09"/>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4C44"/>
    <w:rsid w:val="00DD58AE"/>
    <w:rsid w:val="00DD59A1"/>
    <w:rsid w:val="00DD5E44"/>
    <w:rsid w:val="00DD62C6"/>
    <w:rsid w:val="00DD6385"/>
    <w:rsid w:val="00DD6492"/>
    <w:rsid w:val="00DD65BC"/>
    <w:rsid w:val="00DD743D"/>
    <w:rsid w:val="00DE0F4B"/>
    <w:rsid w:val="00DE184F"/>
    <w:rsid w:val="00DE1E9C"/>
    <w:rsid w:val="00DE241C"/>
    <w:rsid w:val="00DE26A0"/>
    <w:rsid w:val="00DE2974"/>
    <w:rsid w:val="00DE2A06"/>
    <w:rsid w:val="00DE3EA0"/>
    <w:rsid w:val="00DE4AAC"/>
    <w:rsid w:val="00DE511B"/>
    <w:rsid w:val="00DE66DE"/>
    <w:rsid w:val="00DE6C45"/>
    <w:rsid w:val="00DE7706"/>
    <w:rsid w:val="00DE7898"/>
    <w:rsid w:val="00DF2ADC"/>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4A5"/>
    <w:rsid w:val="00E03511"/>
    <w:rsid w:val="00E04680"/>
    <w:rsid w:val="00E04E77"/>
    <w:rsid w:val="00E06A53"/>
    <w:rsid w:val="00E10A3B"/>
    <w:rsid w:val="00E12E8E"/>
    <w:rsid w:val="00E13F45"/>
    <w:rsid w:val="00E14E02"/>
    <w:rsid w:val="00E15210"/>
    <w:rsid w:val="00E1557B"/>
    <w:rsid w:val="00E1562C"/>
    <w:rsid w:val="00E15914"/>
    <w:rsid w:val="00E16793"/>
    <w:rsid w:val="00E16D3F"/>
    <w:rsid w:val="00E17135"/>
    <w:rsid w:val="00E17761"/>
    <w:rsid w:val="00E17B9B"/>
    <w:rsid w:val="00E20D67"/>
    <w:rsid w:val="00E21AAD"/>
    <w:rsid w:val="00E22738"/>
    <w:rsid w:val="00E22BEB"/>
    <w:rsid w:val="00E22EA1"/>
    <w:rsid w:val="00E231D2"/>
    <w:rsid w:val="00E236FB"/>
    <w:rsid w:val="00E238B3"/>
    <w:rsid w:val="00E23EF4"/>
    <w:rsid w:val="00E2479A"/>
    <w:rsid w:val="00E25024"/>
    <w:rsid w:val="00E251CC"/>
    <w:rsid w:val="00E2567C"/>
    <w:rsid w:val="00E25735"/>
    <w:rsid w:val="00E25BFE"/>
    <w:rsid w:val="00E266D1"/>
    <w:rsid w:val="00E27357"/>
    <w:rsid w:val="00E30312"/>
    <w:rsid w:val="00E308D3"/>
    <w:rsid w:val="00E309CB"/>
    <w:rsid w:val="00E33724"/>
    <w:rsid w:val="00E34A87"/>
    <w:rsid w:val="00E35364"/>
    <w:rsid w:val="00E415C7"/>
    <w:rsid w:val="00E418E2"/>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3E3B"/>
    <w:rsid w:val="00E543B4"/>
    <w:rsid w:val="00E5444A"/>
    <w:rsid w:val="00E56DFB"/>
    <w:rsid w:val="00E606E4"/>
    <w:rsid w:val="00E60BC1"/>
    <w:rsid w:val="00E61335"/>
    <w:rsid w:val="00E62325"/>
    <w:rsid w:val="00E623FE"/>
    <w:rsid w:val="00E62A2D"/>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63C9"/>
    <w:rsid w:val="00E76951"/>
    <w:rsid w:val="00E77BAF"/>
    <w:rsid w:val="00E81C62"/>
    <w:rsid w:val="00E82BE5"/>
    <w:rsid w:val="00E82C08"/>
    <w:rsid w:val="00E834F7"/>
    <w:rsid w:val="00E84F53"/>
    <w:rsid w:val="00E85A10"/>
    <w:rsid w:val="00E90730"/>
    <w:rsid w:val="00E9085E"/>
    <w:rsid w:val="00E91BA1"/>
    <w:rsid w:val="00E91CA0"/>
    <w:rsid w:val="00E9219A"/>
    <w:rsid w:val="00E938A9"/>
    <w:rsid w:val="00E93C32"/>
    <w:rsid w:val="00E95339"/>
    <w:rsid w:val="00E95515"/>
    <w:rsid w:val="00E97514"/>
    <w:rsid w:val="00E97D1B"/>
    <w:rsid w:val="00EA05C1"/>
    <w:rsid w:val="00EA0A0C"/>
    <w:rsid w:val="00EA0A9B"/>
    <w:rsid w:val="00EA18AA"/>
    <w:rsid w:val="00EA28C2"/>
    <w:rsid w:val="00EA308D"/>
    <w:rsid w:val="00EA358C"/>
    <w:rsid w:val="00EA3FCB"/>
    <w:rsid w:val="00EA42DE"/>
    <w:rsid w:val="00EA45C1"/>
    <w:rsid w:val="00EA55E2"/>
    <w:rsid w:val="00EA5E5A"/>
    <w:rsid w:val="00EA67ED"/>
    <w:rsid w:val="00EA6D7F"/>
    <w:rsid w:val="00EA75D1"/>
    <w:rsid w:val="00EA79DB"/>
    <w:rsid w:val="00EB2723"/>
    <w:rsid w:val="00EB37A1"/>
    <w:rsid w:val="00EB3E62"/>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25E"/>
    <w:rsid w:val="00ED6B80"/>
    <w:rsid w:val="00EE0646"/>
    <w:rsid w:val="00EE0F4B"/>
    <w:rsid w:val="00EE1AA5"/>
    <w:rsid w:val="00EE2144"/>
    <w:rsid w:val="00EE2470"/>
    <w:rsid w:val="00EE356D"/>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1923"/>
    <w:rsid w:val="00F12232"/>
    <w:rsid w:val="00F124C5"/>
    <w:rsid w:val="00F12552"/>
    <w:rsid w:val="00F128B0"/>
    <w:rsid w:val="00F1436E"/>
    <w:rsid w:val="00F14A94"/>
    <w:rsid w:val="00F14CFC"/>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120"/>
    <w:rsid w:val="00F304D9"/>
    <w:rsid w:val="00F306CB"/>
    <w:rsid w:val="00F308BA"/>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164"/>
    <w:rsid w:val="00F43868"/>
    <w:rsid w:val="00F43DBF"/>
    <w:rsid w:val="00F44EFB"/>
    <w:rsid w:val="00F45D6B"/>
    <w:rsid w:val="00F45E9B"/>
    <w:rsid w:val="00F46E81"/>
    <w:rsid w:val="00F46EBE"/>
    <w:rsid w:val="00F47414"/>
    <w:rsid w:val="00F477B2"/>
    <w:rsid w:val="00F47A3C"/>
    <w:rsid w:val="00F5176B"/>
    <w:rsid w:val="00F518F6"/>
    <w:rsid w:val="00F52049"/>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883"/>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23E"/>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5F17"/>
    <w:rsid w:val="00FC63FE"/>
    <w:rsid w:val="00FC6B62"/>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60A"/>
    <w:rsid w:val="00FE374D"/>
    <w:rsid w:val="00FE3CA9"/>
    <w:rsid w:val="00FE495E"/>
    <w:rsid w:val="00FE4C08"/>
    <w:rsid w:val="00FE538E"/>
    <w:rsid w:val="00FE5817"/>
    <w:rsid w:val="00FE6D25"/>
    <w:rsid w:val="00FE744A"/>
    <w:rsid w:val="00FF07D2"/>
    <w:rsid w:val="00FF07D8"/>
    <w:rsid w:val="00FF1A77"/>
    <w:rsid w:val="00FF3DF7"/>
    <w:rsid w:val="00FF4BF5"/>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A60B9"/>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CA60B9"/>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CA60B9"/>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CA60B9"/>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CA60B9"/>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CA60B9"/>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CA60B9"/>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CA60B9"/>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CA60B9"/>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CA60B9"/>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CA60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60B9"/>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60B9"/>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CA60B9"/>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CA60B9"/>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CA60B9"/>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CA60B9"/>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CA60B9"/>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CA60B9"/>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CA60B9"/>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CA60B9"/>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CA60B9"/>
    <w:rPr>
      <w:rFonts w:cs="Times New Roman"/>
      <w:color w:val="0000FF"/>
      <w:u w:val="single"/>
    </w:rPr>
  </w:style>
  <w:style w:type="character" w:styleId="FollowedHyperlink">
    <w:name w:val="FollowedHyperlink"/>
    <w:basedOn w:val="DefaultParagraphFont"/>
    <w:uiPriority w:val="99"/>
    <w:rsid w:val="00CA60B9"/>
    <w:rPr>
      <w:rFonts w:cs="Times New Roman"/>
      <w:color w:val="606420"/>
      <w:u w:val="single"/>
    </w:rPr>
  </w:style>
  <w:style w:type="character" w:styleId="PageNumber">
    <w:name w:val="page number"/>
    <w:basedOn w:val="DefaultParagraphFont"/>
    <w:uiPriority w:val="99"/>
    <w:rsid w:val="00CA60B9"/>
    <w:rPr>
      <w:rFonts w:cs="Times New Roman"/>
    </w:rPr>
  </w:style>
  <w:style w:type="character" w:styleId="UnresolvedMention">
    <w:name w:val="Unresolved Mention"/>
    <w:basedOn w:val="DefaultParagraphFont"/>
    <w:uiPriority w:val="99"/>
    <w:semiHidden/>
    <w:unhideWhenUsed/>
    <w:rsid w:val="00CA60B9"/>
    <w:rPr>
      <w:color w:val="808080"/>
      <w:shd w:val="clear" w:color="auto" w:fill="E6E6E6"/>
    </w:rPr>
  </w:style>
  <w:style w:type="paragraph" w:customStyle="1" w:styleId="StyleGuideSubsection">
    <w:name w:val="Style Guide Subsection"/>
    <w:basedOn w:val="StyleGuideSection"/>
    <w:next w:val="Normal"/>
    <w:autoRedefine/>
    <w:qFormat/>
    <w:rsid w:val="00CA60B9"/>
    <w:pPr>
      <w:pBdr>
        <w:top w:val="none" w:sz="0" w:space="0" w:color="auto"/>
      </w:pBdr>
    </w:pPr>
    <w:rPr>
      <w:smallCaps/>
      <w:sz w:val="24"/>
    </w:rPr>
  </w:style>
  <w:style w:type="paragraph" w:customStyle="1" w:styleId="Command">
    <w:name w:val="Command"/>
    <w:basedOn w:val="Normal"/>
    <w:link w:val="CommandChar"/>
    <w:qFormat/>
    <w:rsid w:val="00CA60B9"/>
    <w:pPr>
      <w:spacing w:line="240" w:lineRule="auto"/>
      <w:ind w:left="284"/>
    </w:pPr>
    <w:rPr>
      <w:rFonts w:ascii="Courier New" w:hAnsi="Courier New"/>
      <w:sz w:val="20"/>
    </w:rPr>
  </w:style>
  <w:style w:type="paragraph" w:customStyle="1" w:styleId="CodeHeading">
    <w:name w:val="Code Heading"/>
    <w:basedOn w:val="Normal"/>
    <w:uiPriority w:val="99"/>
    <w:rsid w:val="00CA60B9"/>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CA60B9"/>
    <w:pPr>
      <w:jc w:val="both"/>
    </w:pPr>
    <w:rPr>
      <w:rFonts w:ascii="Courier New" w:hAnsi="Courier New"/>
      <w:noProof/>
      <w:sz w:val="20"/>
    </w:rPr>
  </w:style>
  <w:style w:type="character" w:styleId="PlaceholderText">
    <w:name w:val="Placeholder Text"/>
    <w:basedOn w:val="DefaultParagraphFont"/>
    <w:uiPriority w:val="99"/>
    <w:semiHidden/>
    <w:rsid w:val="00CA60B9"/>
    <w:rPr>
      <w:color w:val="808080"/>
    </w:rPr>
  </w:style>
  <w:style w:type="paragraph" w:styleId="HTMLPreformatted">
    <w:name w:val="HTML Preformatted"/>
    <w:basedOn w:val="Normal"/>
    <w:link w:val="HTMLPreformattedChar"/>
    <w:uiPriority w:val="99"/>
    <w:semiHidden/>
    <w:unhideWhenUsed/>
    <w:rsid w:val="00CA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CA60B9"/>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CA60B9"/>
    <w:rPr>
      <w:b/>
    </w:rPr>
  </w:style>
  <w:style w:type="numbering" w:customStyle="1" w:styleId="KennysListStyles">
    <w:name w:val="KennysListStyles"/>
    <w:uiPriority w:val="99"/>
    <w:rsid w:val="00CA60B9"/>
    <w:pPr>
      <w:numPr>
        <w:numId w:val="1"/>
      </w:numPr>
    </w:pPr>
  </w:style>
  <w:style w:type="paragraph" w:customStyle="1" w:styleId="Question">
    <w:name w:val="Question"/>
    <w:basedOn w:val="Normal"/>
    <w:next w:val="Answer"/>
    <w:qFormat/>
    <w:rsid w:val="00CA60B9"/>
    <w:rPr>
      <w:b/>
    </w:rPr>
  </w:style>
  <w:style w:type="paragraph" w:customStyle="1" w:styleId="Answer">
    <w:name w:val="Answer"/>
    <w:basedOn w:val="Normal"/>
    <w:qFormat/>
    <w:rsid w:val="00CA60B9"/>
    <w:pPr>
      <w:spacing w:line="240" w:lineRule="auto"/>
      <w:ind w:left="720"/>
    </w:pPr>
    <w:rPr>
      <w:i/>
    </w:rPr>
  </w:style>
  <w:style w:type="paragraph" w:customStyle="1" w:styleId="ChapterHeading">
    <w:name w:val="Chapter Heading"/>
    <w:basedOn w:val="Heading1"/>
    <w:qFormat/>
    <w:rsid w:val="00CA60B9"/>
    <w:pPr>
      <w:numPr>
        <w:numId w:val="6"/>
      </w:numPr>
      <w:spacing w:before="200" w:after="100"/>
      <w:ind w:left="357" w:hanging="357"/>
    </w:pPr>
    <w:rPr>
      <w:sz w:val="40"/>
    </w:rPr>
  </w:style>
  <w:style w:type="table" w:styleId="TableGrid">
    <w:name w:val="Table Grid"/>
    <w:basedOn w:val="TableNormal"/>
    <w:uiPriority w:val="59"/>
    <w:rsid w:val="00CA6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CA60B9"/>
    <w:pPr>
      <w:numPr>
        <w:numId w:val="2"/>
      </w:numPr>
    </w:pPr>
  </w:style>
  <w:style w:type="paragraph" w:customStyle="1" w:styleId="QuestionSection">
    <w:name w:val="Question Section"/>
    <w:basedOn w:val="Heading2"/>
    <w:qFormat/>
    <w:rsid w:val="00CA60B9"/>
    <w:rPr>
      <w:b/>
      <w:color w:val="403152" w:themeColor="accent4" w:themeShade="80"/>
    </w:rPr>
  </w:style>
  <w:style w:type="paragraph" w:customStyle="1" w:styleId="TableCaption">
    <w:name w:val="Table Caption"/>
    <w:basedOn w:val="Normal"/>
    <w:qFormat/>
    <w:rsid w:val="00CA60B9"/>
    <w:rPr>
      <w:smallCaps/>
    </w:rPr>
  </w:style>
  <w:style w:type="paragraph" w:customStyle="1" w:styleId="SourceCodeCaption">
    <w:name w:val="Source Code Caption"/>
    <w:basedOn w:val="Normal"/>
    <w:rsid w:val="00CA60B9"/>
    <w:pPr>
      <w:spacing w:after="0" w:line="240" w:lineRule="auto"/>
    </w:pPr>
    <w:rPr>
      <w:rFonts w:ascii="Arial" w:hAnsi="Arial"/>
      <w:noProof/>
    </w:rPr>
  </w:style>
  <w:style w:type="paragraph" w:customStyle="1" w:styleId="CodeListing">
    <w:name w:val="Code Listing"/>
    <w:basedOn w:val="Normal"/>
    <w:qFormat/>
    <w:rsid w:val="00CA60B9"/>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CA60B9"/>
    <w:pPr>
      <w:spacing w:before="120"/>
      <w:ind w:left="720" w:right="720"/>
      <w:jc w:val="center"/>
    </w:pPr>
    <w:rPr>
      <w:i/>
      <w:iCs/>
    </w:rPr>
  </w:style>
  <w:style w:type="character" w:customStyle="1" w:styleId="QuoteChar">
    <w:name w:val="Quote Char"/>
    <w:basedOn w:val="DefaultParagraphFont"/>
    <w:link w:val="Quote"/>
    <w:uiPriority w:val="29"/>
    <w:rsid w:val="00CA60B9"/>
    <w:rPr>
      <w:rFonts w:eastAsiaTheme="minorEastAsia"/>
      <w:i/>
      <w:iCs/>
      <w:color w:val="000000" w:themeColor="text1"/>
      <w:sz w:val="24"/>
      <w:lang w:eastAsia="en-GB"/>
    </w:rPr>
  </w:style>
  <w:style w:type="paragraph" w:styleId="Caption">
    <w:name w:val="caption"/>
    <w:basedOn w:val="Normal"/>
    <w:next w:val="Normal"/>
    <w:uiPriority w:val="35"/>
    <w:unhideWhenUsed/>
    <w:qFormat/>
    <w:rsid w:val="00CA60B9"/>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CA60B9"/>
    <w:rPr>
      <w:b/>
      <w:smallCaps/>
    </w:rPr>
  </w:style>
  <w:style w:type="paragraph" w:customStyle="1" w:styleId="NumberedList">
    <w:name w:val="Numbered List"/>
    <w:basedOn w:val="Normal"/>
    <w:qFormat/>
    <w:rsid w:val="00CA60B9"/>
    <w:pPr>
      <w:numPr>
        <w:numId w:val="3"/>
      </w:numPr>
      <w:contextualSpacing/>
    </w:pPr>
    <w:rPr>
      <w:b/>
      <w:i/>
    </w:rPr>
  </w:style>
  <w:style w:type="paragraph" w:customStyle="1" w:styleId="ListNumberHeader">
    <w:name w:val="List Number Header"/>
    <w:basedOn w:val="Normal"/>
    <w:next w:val="ListNumber"/>
    <w:qFormat/>
    <w:rsid w:val="00CA60B9"/>
    <w:pPr>
      <w:ind w:left="357" w:hanging="357"/>
      <w:contextualSpacing/>
    </w:pPr>
    <w:rPr>
      <w:b/>
      <w:smallCaps/>
    </w:rPr>
  </w:style>
  <w:style w:type="paragraph" w:styleId="ListBullet">
    <w:name w:val="List Bullet"/>
    <w:basedOn w:val="Normal"/>
    <w:uiPriority w:val="99"/>
    <w:unhideWhenUsed/>
    <w:rsid w:val="00CA60B9"/>
    <w:pPr>
      <w:numPr>
        <w:numId w:val="4"/>
      </w:numPr>
      <w:contextualSpacing/>
    </w:pPr>
  </w:style>
  <w:style w:type="paragraph" w:customStyle="1" w:styleId="NumberedBullet">
    <w:name w:val="Numbered Bullet"/>
    <w:basedOn w:val="NumberedList"/>
    <w:rsid w:val="00CA60B9"/>
  </w:style>
  <w:style w:type="paragraph" w:styleId="ListNumber">
    <w:name w:val="List Number"/>
    <w:basedOn w:val="Normal"/>
    <w:uiPriority w:val="99"/>
    <w:unhideWhenUsed/>
    <w:rsid w:val="00CA60B9"/>
    <w:pPr>
      <w:numPr>
        <w:numId w:val="5"/>
      </w:numPr>
      <w:contextualSpacing/>
    </w:pPr>
  </w:style>
  <w:style w:type="table" w:customStyle="1" w:styleId="RowAndColumnStyle">
    <w:name w:val="RowAndColumnStyle"/>
    <w:basedOn w:val="TableNormal"/>
    <w:uiPriority w:val="99"/>
    <w:rsid w:val="00CA60B9"/>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CA60B9"/>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CA60B9"/>
    <w:rPr>
      <w:rFonts w:eastAsiaTheme="minorEastAsia"/>
      <w:lang w:eastAsia="en-GB"/>
    </w:rPr>
    <w:tblPr/>
  </w:style>
  <w:style w:type="paragraph" w:customStyle="1" w:styleId="CommandOutput">
    <w:name w:val="Command Output"/>
    <w:basedOn w:val="Normal"/>
    <w:qFormat/>
    <w:rsid w:val="00CA60B9"/>
    <w:pPr>
      <w:spacing w:after="0" w:line="240" w:lineRule="auto"/>
      <w:ind w:left="284"/>
    </w:pPr>
    <w:rPr>
      <w:rFonts w:ascii="Courier New" w:hAnsi="Courier New"/>
      <w:noProof/>
      <w:sz w:val="20"/>
    </w:rPr>
  </w:style>
  <w:style w:type="character" w:styleId="Emphasis">
    <w:name w:val="Emphasis"/>
    <w:basedOn w:val="DefaultParagraphFont"/>
    <w:uiPriority w:val="20"/>
    <w:qFormat/>
    <w:rsid w:val="00CA60B9"/>
    <w:rPr>
      <w:i/>
      <w:iCs/>
    </w:rPr>
  </w:style>
  <w:style w:type="character" w:styleId="IntenseEmphasis">
    <w:name w:val="Intense Emphasis"/>
    <w:basedOn w:val="DefaultParagraphFont"/>
    <w:uiPriority w:val="21"/>
    <w:qFormat/>
    <w:rsid w:val="00CA60B9"/>
    <w:rPr>
      <w:b w:val="0"/>
      <w:bCs w:val="0"/>
      <w:i/>
      <w:iCs/>
      <w:color w:val="00B0F0" w:themeColor="accent1"/>
    </w:rPr>
  </w:style>
  <w:style w:type="paragraph" w:customStyle="1" w:styleId="Intro">
    <w:name w:val="Intro"/>
    <w:basedOn w:val="Normal"/>
    <w:next w:val="Normal"/>
    <w:qFormat/>
    <w:rsid w:val="00CA60B9"/>
    <w:pPr>
      <w:spacing w:before="240"/>
    </w:pPr>
    <w:rPr>
      <w:sz w:val="28"/>
      <w:lang w:eastAsia="fi-FI"/>
    </w:rPr>
  </w:style>
  <w:style w:type="paragraph" w:customStyle="1" w:styleId="StyleGuideSection">
    <w:name w:val="Style Guide Section"/>
    <w:basedOn w:val="Normal"/>
    <w:next w:val="Normal"/>
    <w:autoRedefine/>
    <w:qFormat/>
    <w:rsid w:val="00CA60B9"/>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CA60B9"/>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CA60B9"/>
    <w:rPr>
      <w:rFonts w:eastAsiaTheme="minorEastAsia"/>
      <w:color w:val="31378B" w:themeColor="text2"/>
      <w:sz w:val="32"/>
      <w:lang w:eastAsia="en-GB"/>
    </w:rPr>
  </w:style>
  <w:style w:type="paragraph" w:styleId="Footer">
    <w:name w:val="footer"/>
    <w:basedOn w:val="Normal"/>
    <w:link w:val="FooterChar"/>
    <w:uiPriority w:val="99"/>
    <w:unhideWhenUsed/>
    <w:rsid w:val="00CA6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0B9"/>
    <w:rPr>
      <w:rFonts w:eastAsiaTheme="minorEastAsia"/>
      <w:color w:val="000000" w:themeColor="text1"/>
      <w:sz w:val="24"/>
      <w:lang w:eastAsia="en-GB"/>
    </w:rPr>
  </w:style>
  <w:style w:type="paragraph" w:customStyle="1" w:styleId="QuestionSubSection">
    <w:name w:val="Question Sub Section"/>
    <w:basedOn w:val="Heading3"/>
    <w:qFormat/>
    <w:rsid w:val="00CA60B9"/>
    <w:rPr>
      <w:smallCaps/>
    </w:rPr>
  </w:style>
  <w:style w:type="paragraph" w:customStyle="1" w:styleId="TableCellNormal">
    <w:name w:val="Table Cell Normal"/>
    <w:basedOn w:val="Normal"/>
    <w:qFormat/>
    <w:rsid w:val="00CA60B9"/>
    <w:pPr>
      <w:spacing w:before="120" w:after="120" w:line="240" w:lineRule="auto"/>
    </w:pPr>
  </w:style>
  <w:style w:type="paragraph" w:customStyle="1" w:styleId="Strong1">
    <w:name w:val="Strong1"/>
    <w:basedOn w:val="Normal"/>
    <w:next w:val="BodyText"/>
    <w:link w:val="strongChar"/>
    <w:qFormat/>
    <w:rsid w:val="00CA60B9"/>
    <w:rPr>
      <w:b/>
      <w:lang w:eastAsia="fi-FI"/>
    </w:rPr>
  </w:style>
  <w:style w:type="paragraph" w:customStyle="1" w:styleId="Emphasis1">
    <w:name w:val="Emphasis1"/>
    <w:basedOn w:val="Normal"/>
    <w:next w:val="BodyText"/>
    <w:link w:val="emphasisChar"/>
    <w:qFormat/>
    <w:rsid w:val="00CA60B9"/>
    <w:rPr>
      <w:i/>
      <w:lang w:eastAsia="fi-FI"/>
    </w:rPr>
  </w:style>
  <w:style w:type="paragraph" w:styleId="BodyText">
    <w:name w:val="Body Text"/>
    <w:aliases w:val="b"/>
    <w:basedOn w:val="Normal"/>
    <w:link w:val="BodyTextChar"/>
    <w:unhideWhenUsed/>
    <w:rsid w:val="00CA60B9"/>
    <w:pPr>
      <w:spacing w:after="120"/>
    </w:pPr>
  </w:style>
  <w:style w:type="character" w:customStyle="1" w:styleId="BodyTextChar">
    <w:name w:val="Body Text Char"/>
    <w:aliases w:val="b Char"/>
    <w:basedOn w:val="DefaultParagraphFont"/>
    <w:link w:val="BodyText"/>
    <w:rsid w:val="00CA60B9"/>
    <w:rPr>
      <w:rFonts w:eastAsiaTheme="minorEastAsia"/>
      <w:color w:val="000000" w:themeColor="text1"/>
      <w:sz w:val="24"/>
      <w:lang w:eastAsia="en-GB"/>
    </w:rPr>
  </w:style>
  <w:style w:type="character" w:customStyle="1" w:styleId="strongChar">
    <w:name w:val="strong Char"/>
    <w:basedOn w:val="DefaultParagraphFont"/>
    <w:link w:val="Strong1"/>
    <w:rsid w:val="00CA60B9"/>
    <w:rPr>
      <w:rFonts w:eastAsiaTheme="minorEastAsia"/>
      <w:b/>
      <w:color w:val="000000" w:themeColor="text1"/>
      <w:sz w:val="24"/>
      <w:lang w:eastAsia="fi-FI"/>
    </w:rPr>
  </w:style>
  <w:style w:type="character" w:customStyle="1" w:styleId="PathChar">
    <w:name w:val="Path Char"/>
    <w:basedOn w:val="BodyTextChar"/>
    <w:link w:val="Path"/>
    <w:rsid w:val="00CA60B9"/>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CA60B9"/>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CA60B9"/>
    <w:rPr>
      <w:i/>
      <w:iCs/>
    </w:rPr>
  </w:style>
  <w:style w:type="character" w:customStyle="1" w:styleId="CommandChar">
    <w:name w:val="Command Char"/>
    <w:basedOn w:val="DefaultParagraphFont"/>
    <w:link w:val="Command"/>
    <w:rsid w:val="00CA60B9"/>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CA60B9"/>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CA60B9"/>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CA60B9"/>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CA60B9"/>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CA60B9"/>
    <w:pPr>
      <w:numPr>
        <w:numId w:val="0"/>
      </w:numPr>
      <w:spacing w:after="0"/>
      <w:ind w:left="357" w:hanging="357"/>
      <w:jc w:val="right"/>
    </w:pPr>
    <w:rPr>
      <w:lang w:eastAsia="fi-FI"/>
    </w:rPr>
  </w:style>
  <w:style w:type="paragraph" w:customStyle="1" w:styleId="SubTitle">
    <w:name w:val="Sub Title"/>
    <w:basedOn w:val="Heading1"/>
    <w:qFormat/>
    <w:rsid w:val="00CA60B9"/>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CA60B9"/>
    <w:pPr>
      <w:spacing w:after="0"/>
      <w:ind w:left="924" w:hanging="357"/>
    </w:pPr>
  </w:style>
  <w:style w:type="paragraph" w:customStyle="1" w:styleId="a">
    <w:name w:val="`"/>
    <w:basedOn w:val="Normal"/>
    <w:qFormat/>
    <w:rsid w:val="00CA60B9"/>
    <w:pPr>
      <w:pBdr>
        <w:bottom w:val="single" w:sz="4" w:space="1" w:color="auto"/>
      </w:pBdr>
    </w:pPr>
  </w:style>
  <w:style w:type="paragraph" w:customStyle="1" w:styleId="ContainsHeader">
    <w:name w:val="Contains Header"/>
    <w:basedOn w:val="ListBulletHeader"/>
    <w:qFormat/>
    <w:rsid w:val="00CA60B9"/>
    <w:pPr>
      <w:pBdr>
        <w:top w:val="single" w:sz="4" w:space="12" w:color="auto"/>
      </w:pBdr>
      <w:spacing w:before="240" w:after="120"/>
    </w:pPr>
  </w:style>
  <w:style w:type="paragraph" w:customStyle="1" w:styleId="ContainsEnd">
    <w:name w:val="Contains End"/>
    <w:basedOn w:val="Normal"/>
    <w:qFormat/>
    <w:rsid w:val="00CA60B9"/>
    <w:pPr>
      <w:pBdr>
        <w:bottom w:val="single" w:sz="4" w:space="1" w:color="auto"/>
      </w:pBdr>
      <w:spacing w:after="0" w:line="240" w:lineRule="auto"/>
    </w:pPr>
  </w:style>
  <w:style w:type="paragraph" w:customStyle="1" w:styleId="QuoteCallOut">
    <w:name w:val="Quote CallOut"/>
    <w:basedOn w:val="Normal"/>
    <w:qFormat/>
    <w:rsid w:val="00CA60B9"/>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CA60B9"/>
    <w:rPr>
      <w:b/>
      <w:smallCaps/>
    </w:rPr>
  </w:style>
  <w:style w:type="table" w:customStyle="1" w:styleId="SimpleDefinition">
    <w:name w:val="SimpleDefinition"/>
    <w:basedOn w:val="TableNormal"/>
    <w:uiPriority w:val="99"/>
    <w:rsid w:val="00CA60B9"/>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CA60B9"/>
    <w:pPr>
      <w:shd w:val="clear" w:color="auto" w:fill="FFFFFF" w:themeFill="background1"/>
      <w:spacing w:before="240"/>
      <w:ind w:left="238" w:right="238"/>
      <w:jc w:val="center"/>
    </w:pPr>
  </w:style>
  <w:style w:type="paragraph" w:customStyle="1" w:styleId="CaptionSubtle">
    <w:name w:val="Caption Subtle"/>
    <w:basedOn w:val="Caption"/>
    <w:next w:val="Normal"/>
    <w:qFormat/>
    <w:rsid w:val="00CA60B9"/>
    <w:rPr>
      <w:i w:val="0"/>
      <w:color w:val="auto"/>
    </w:rPr>
  </w:style>
  <w:style w:type="paragraph" w:customStyle="1" w:styleId="TableHeader">
    <w:name w:val="Table Header"/>
    <w:basedOn w:val="ListBulletHeader"/>
    <w:qFormat/>
    <w:rsid w:val="00CA60B9"/>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CA60B9"/>
    <w:pPr>
      <w:numPr>
        <w:numId w:val="7"/>
      </w:numPr>
    </w:pPr>
    <w:rPr>
      <w:color w:val="0083B3" w:themeColor="accent6" w:themeShade="BF"/>
      <w:sz w:val="28"/>
      <w:lang w:eastAsia="fi-FI"/>
    </w:rPr>
  </w:style>
  <w:style w:type="paragraph" w:customStyle="1" w:styleId="QuestionAnkied">
    <w:name w:val="Question Ankied"/>
    <w:basedOn w:val="Question"/>
    <w:qFormat/>
    <w:rsid w:val="00CA60B9"/>
    <w:rPr>
      <w:color w:val="7F7F7F" w:themeColor="text1" w:themeTint="80"/>
    </w:rPr>
  </w:style>
  <w:style w:type="paragraph" w:customStyle="1" w:styleId="AppendiceSection">
    <w:name w:val="Appendice Section"/>
    <w:basedOn w:val="Normal"/>
    <w:next w:val="Heading1"/>
    <w:qFormat/>
    <w:rsid w:val="00CA60B9"/>
    <w:rPr>
      <w:rFonts w:asciiTheme="majorHAnsi" w:hAnsiTheme="majorHAnsi"/>
      <w:color w:val="31378B" w:themeColor="text2"/>
      <w:sz w:val="32"/>
      <w:lang w:eastAsia="fi-FI"/>
    </w:rPr>
  </w:style>
  <w:style w:type="paragraph" w:customStyle="1" w:styleId="Appendice">
    <w:name w:val="Appendice"/>
    <w:basedOn w:val="Heading2"/>
    <w:qFormat/>
    <w:rsid w:val="00CA60B9"/>
    <w:rPr>
      <w:sz w:val="28"/>
      <w:lang w:eastAsia="fi-FI"/>
    </w:rPr>
  </w:style>
  <w:style w:type="paragraph" w:customStyle="1" w:styleId="QuestionEsoteric">
    <w:name w:val="Question Esoteric"/>
    <w:basedOn w:val="Normal"/>
    <w:qFormat/>
    <w:rsid w:val="00CA60B9"/>
    <w:rPr>
      <w:color w:val="4BACC6" w:themeColor="accent5"/>
    </w:rPr>
  </w:style>
  <w:style w:type="paragraph" w:customStyle="1" w:styleId="ToDoSection">
    <w:name w:val="ToDo Section"/>
    <w:basedOn w:val="Heading1"/>
    <w:qFormat/>
    <w:rsid w:val="00CA60B9"/>
  </w:style>
  <w:style w:type="paragraph" w:customStyle="1" w:styleId="ToDoQuestionHeader">
    <w:name w:val="ToDo Question Header"/>
    <w:basedOn w:val="Question"/>
    <w:qFormat/>
    <w:rsid w:val="00CA60B9"/>
  </w:style>
  <w:style w:type="paragraph" w:customStyle="1" w:styleId="ToDoDetails">
    <w:name w:val="ToDoDetails"/>
    <w:basedOn w:val="Normal"/>
    <w:qFormat/>
    <w:rsid w:val="00CA60B9"/>
  </w:style>
  <w:style w:type="paragraph" w:customStyle="1" w:styleId="CodeExampleCode">
    <w:name w:val="Code Example Code"/>
    <w:basedOn w:val="Normal"/>
    <w:rsid w:val="00CA60B9"/>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CA60B9"/>
    <w:pPr>
      <w:spacing w:after="160" w:line="240" w:lineRule="auto"/>
    </w:pPr>
    <w:rPr>
      <w:b/>
      <w:color w:val="auto"/>
      <w:lang w:eastAsia="fi-FI"/>
    </w:rPr>
  </w:style>
  <w:style w:type="paragraph" w:customStyle="1" w:styleId="CodeExampleRuntime">
    <w:name w:val="Code Example Runtime"/>
    <w:basedOn w:val="Normal"/>
    <w:qFormat/>
    <w:rsid w:val="00CA60B9"/>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CA60B9"/>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CA60B9"/>
  </w:style>
  <w:style w:type="paragraph" w:customStyle="1" w:styleId="questionsubsection2">
    <w:name w:val="question sub section 2"/>
    <w:basedOn w:val="Heading4"/>
    <w:qFormat/>
    <w:rsid w:val="00CA60B9"/>
  </w:style>
  <w:style w:type="paragraph" w:customStyle="1" w:styleId="ListBulletHeader2">
    <w:name w:val="List Bullet Header 2"/>
    <w:basedOn w:val="Normal"/>
    <w:next w:val="ListBullet"/>
    <w:qFormat/>
    <w:rsid w:val="00CA60B9"/>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CA60B9"/>
    <w:rPr>
      <w:color w:val="31378B" w:themeColor="text2"/>
    </w:rPr>
  </w:style>
  <w:style w:type="character" w:customStyle="1" w:styleId="CodeExampleHeadingChar">
    <w:name w:val="Code Example Heading Char"/>
    <w:basedOn w:val="DefaultParagraphFont"/>
    <w:link w:val="CodeExampleHeading"/>
    <w:rsid w:val="00CA60B9"/>
    <w:rPr>
      <w:rFonts w:eastAsiaTheme="minorEastAsia"/>
      <w:b/>
      <w:smallCaps/>
      <w:color w:val="31378B" w:themeColor="text2"/>
      <w:sz w:val="28"/>
      <w:lang w:eastAsia="fi-FI"/>
    </w:rPr>
  </w:style>
  <w:style w:type="character" w:customStyle="1" w:styleId="DefChar">
    <w:name w:val="Def Char"/>
    <w:basedOn w:val="CodeExampleHeadingChar"/>
    <w:link w:val="Def"/>
    <w:rsid w:val="00CA60B9"/>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CA60B9"/>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2922EA"/>
    <w:rsid w:val="007A6BDC"/>
    <w:rsid w:val="0091269B"/>
    <w:rsid w:val="00A00B6A"/>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 w:type="character" w:styleId="PlaceholderText">
    <w:name w:val="Placeholder Text"/>
    <w:basedOn w:val="DefaultParagraphFont"/>
    <w:uiPriority w:val="99"/>
    <w:semiHidden/>
    <w:rsid w:val="002922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2F2C3-8EEB-4ADE-BF4E-1EDF8921E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15842</TotalTime>
  <Pages>15</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606</cp:revision>
  <cp:lastPrinted>2019-09-20T06:48:00Z</cp:lastPrinted>
  <dcterms:created xsi:type="dcterms:W3CDTF">2019-05-30T19:33:00Z</dcterms:created>
  <dcterms:modified xsi:type="dcterms:W3CDTF">2019-10-03T16:29:00Z</dcterms:modified>
</cp:coreProperties>
</file>