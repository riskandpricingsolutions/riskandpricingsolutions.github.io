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02450C5" w:rsidR="00CE23AA" w:rsidRDefault="00B75E76" w:rsidP="00CF63A0">
      <w:pPr>
        <w:pStyle w:val="DocumentTitle"/>
      </w:pPr>
      <w:r>
        <w:t xml:space="preserve"> </w:t>
      </w:r>
      <w:r w:rsidR="00D57D33">
        <w:t>Prerequisites</w:t>
      </w:r>
    </w:p>
    <w:p w14:paraId="6574130B" w14:textId="3B1059D7" w:rsidR="00567F3A" w:rsidRDefault="00D57D33" w:rsidP="00CF63A0">
      <w:pPr>
        <w:pStyle w:val="SubTitle"/>
      </w:pPr>
      <w:r>
        <w:t>Getting started</w:t>
      </w:r>
    </w:p>
    <w:p w14:paraId="3E3D4AA3" w14:textId="77777777" w:rsidR="00D45089" w:rsidRDefault="00D45089" w:rsidP="00D45089">
      <w:r>
        <w:t xml:space="preserve">The WPF framework is spread over three Dll’s </w:t>
      </w:r>
    </w:p>
    <w:p w14:paraId="5065290E" w14:textId="77777777" w:rsidR="00D45089" w:rsidRDefault="00D45089" w:rsidP="00D45089">
      <w:pPr>
        <w:pStyle w:val="ListBullet"/>
      </w:pPr>
      <w:r>
        <w:t xml:space="preserve">PresentationCore.dll </w:t>
      </w:r>
    </w:p>
    <w:p w14:paraId="53E4CFC2" w14:textId="77777777" w:rsidR="00D45089" w:rsidRDefault="00D45089" w:rsidP="00D45089">
      <w:pPr>
        <w:pStyle w:val="ListBullet"/>
      </w:pPr>
      <w:r>
        <w:t xml:space="preserve">PresentationFramework.dll </w:t>
      </w:r>
    </w:p>
    <w:p w14:paraId="0C031EDF" w14:textId="77777777" w:rsidR="00D45089" w:rsidRDefault="00D45089" w:rsidP="00D45089">
      <w:pPr>
        <w:pStyle w:val="ListBullet"/>
      </w:pPr>
      <w:r>
        <w:t xml:space="preserve">WindowsBase.dll </w:t>
      </w:r>
    </w:p>
    <w:p w14:paraId="6EC3F8DF" w14:textId="7B7FFC66" w:rsidR="00D45089" w:rsidRDefault="00D45089" w:rsidP="00D45089">
      <w:r>
        <w:t xml:space="preserve">For most .NET project we also need to include </w:t>
      </w:r>
      <w:r w:rsidRPr="00732FFE">
        <w:rPr>
          <w:rStyle w:val="SourceCodeChar"/>
        </w:rPr>
        <w:t>System.xam.dll</w:t>
      </w:r>
      <w:r w:rsidRPr="00334237">
        <w:t xml:space="preserve"> </w:t>
      </w:r>
      <w:r>
        <w:t>A simple ba</w:t>
      </w:r>
      <w:r w:rsidR="00EF6D69">
        <w:t>r</w:t>
      </w:r>
      <w:r>
        <w:t xml:space="preserve">e bones WPF MainClass.cs </w:t>
      </w:r>
      <w:r w:rsidR="00EF6D69">
        <w:t>is</w:t>
      </w:r>
      <w:r>
        <w:t xml:space="preserve"> as follows. </w:t>
      </w:r>
    </w:p>
    <w:p w14:paraId="7D536DC2" w14:textId="1F04D14E" w:rsidR="00D57D33" w:rsidRDefault="00D45089" w:rsidP="005E6B2B">
      <w:pPr>
        <w:pStyle w:val="CodeExampleCode"/>
      </w:pPr>
      <w:r w:rsidRPr="00F83EED">
        <w:t xml:space="preserve">Listing </w:t>
      </w:r>
      <w:r w:rsidR="00243AA6">
        <w:rPr>
          <w:noProof/>
        </w:rPr>
        <w:fldChar w:fldCharType="begin"/>
      </w:r>
      <w:r w:rsidR="00243AA6">
        <w:rPr>
          <w:noProof/>
        </w:rPr>
        <w:instrText xml:space="preserve"> SEQ Listing \* ARABIC </w:instrText>
      </w:r>
      <w:r w:rsidR="00243AA6">
        <w:rPr>
          <w:noProof/>
        </w:rPr>
        <w:fldChar w:fldCharType="separate"/>
      </w:r>
      <w:r w:rsidR="00B23A82">
        <w:rPr>
          <w:noProof/>
        </w:rPr>
        <w:t>1</w:t>
      </w:r>
      <w:r w:rsidR="00243AA6">
        <w:rPr>
          <w:noProof/>
        </w:rPr>
        <w:fldChar w:fldCharType="end"/>
      </w:r>
      <w:r w:rsidRPr="00F83EED">
        <w:t>Basic MainClass</w:t>
      </w:r>
    </w:p>
    <w:bookmarkStart w:id="0" w:name="_MON_1601734745"/>
    <w:bookmarkEnd w:id="0"/>
    <w:p w14:paraId="66B4A90B" w14:textId="32DFEC4B" w:rsidR="00CD52FA" w:rsidRDefault="00CD52FA" w:rsidP="005E6B2B">
      <w:pPr>
        <w:pStyle w:val="CodeExampleCode"/>
      </w:pPr>
      <w:r>
        <w:object w:dxaOrig="9026" w:dyaOrig="4275" w14:anchorId="3BC5E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212.2pt" o:ole="">
            <v:imagedata r:id="rId8" o:title=""/>
          </v:shape>
          <o:OLEObject Type="Embed" ProgID="Word.OpenDocumentText.12" ShapeID="_x0000_i1025" DrawAspect="Content" ObjectID="_1640769383" r:id="rId9"/>
        </w:object>
      </w:r>
    </w:p>
    <w:p w14:paraId="06437F40" w14:textId="76EF314D" w:rsidR="00CD52FA" w:rsidRDefault="00BD0A8B" w:rsidP="00FD22C2">
      <w:pPr>
        <w:pStyle w:val="Heading2"/>
      </w:pPr>
      <w:r>
        <w:t>The B</w:t>
      </w:r>
      <w:r w:rsidR="00CD52FA">
        <w:t>uild</w:t>
      </w:r>
    </w:p>
    <w:p w14:paraId="2BFD9FDF" w14:textId="47AB8414" w:rsidR="00465EF4" w:rsidRDefault="0080168D" w:rsidP="00F83EED">
      <w:r>
        <w:t xml:space="preserve">Although we will often use VisualStudio to build WPF applications it is instructive </w:t>
      </w:r>
      <w:r w:rsidR="0044111B">
        <w:t xml:space="preserve">to see </w:t>
      </w:r>
      <w:r>
        <w:t xml:space="preserve">how to setup a MSBuild </w:t>
      </w:r>
      <w:r w:rsidR="0044111B">
        <w:t>csproj file by hand</w:t>
      </w:r>
    </w:p>
    <w:p w14:paraId="6EDE81A8" w14:textId="77777777" w:rsidR="00255470" w:rsidRDefault="00255470">
      <w:pPr>
        <w:spacing w:after="160" w:line="259" w:lineRule="auto"/>
        <w:rPr>
          <w:smallCaps/>
          <w:color w:val="4F81BD" w:themeColor="accent2"/>
          <w:lang w:eastAsia="fi-FI"/>
        </w:rPr>
      </w:pPr>
      <w:r>
        <w:br w:type="page"/>
      </w:r>
    </w:p>
    <w:p w14:paraId="1C94C9F7" w14:textId="54F7F789" w:rsidR="00255470" w:rsidRDefault="00255470" w:rsidP="00255470">
      <w:pPr>
        <w:pStyle w:val="CodeExampleCode"/>
      </w:pPr>
      <w:r>
        <w:lastRenderedPageBreak/>
        <w:t xml:space="preserve">Listing </w:t>
      </w:r>
      <w:r w:rsidR="00C463FB">
        <w:rPr>
          <w:noProof/>
        </w:rPr>
        <w:fldChar w:fldCharType="begin"/>
      </w:r>
      <w:r w:rsidR="00C463FB">
        <w:rPr>
          <w:noProof/>
        </w:rPr>
        <w:instrText xml:space="preserve"> SEQ Listing \* ARABIC </w:instrText>
      </w:r>
      <w:r w:rsidR="00C463FB">
        <w:rPr>
          <w:noProof/>
        </w:rPr>
        <w:fldChar w:fldCharType="separate"/>
      </w:r>
      <w:r w:rsidR="00B23A82">
        <w:rPr>
          <w:noProof/>
        </w:rPr>
        <w:t>2</w:t>
      </w:r>
      <w:r w:rsidR="00C463FB">
        <w:rPr>
          <w:noProof/>
        </w:rPr>
        <w:fldChar w:fldCharType="end"/>
      </w:r>
      <w:r>
        <w:t>Building a WPF App</w:t>
      </w:r>
      <w:r w:rsidR="00632B6A">
        <w:t>lication</w:t>
      </w:r>
    </w:p>
    <w:bookmarkStart w:id="1" w:name="_MON_1601718919"/>
    <w:bookmarkEnd w:id="1"/>
    <w:p w14:paraId="3BF58C5C" w14:textId="411867B5" w:rsidR="0080168D" w:rsidRDefault="00206CE8" w:rsidP="00206CE8">
      <w:r>
        <w:object w:dxaOrig="9026" w:dyaOrig="6555" w14:anchorId="5C422873">
          <v:shape id="_x0000_i1026" type="#_x0000_t75" style="width:450.95pt;height:325.9pt" o:ole="">
            <v:imagedata r:id="rId10" o:title=""/>
          </v:shape>
          <o:OLEObject Type="Embed" ProgID="Word.OpenDocumentText.12" ShapeID="_x0000_i1026" DrawAspect="Content" ObjectID="_1640769384" r:id="rId11"/>
        </w:object>
      </w:r>
    </w:p>
    <w:p w14:paraId="07D9C791" w14:textId="5F9CA365" w:rsidR="00513BEB" w:rsidRDefault="00513BEB" w:rsidP="00513BEB">
      <w:r>
        <w:t xml:space="preserve">We would compile this against the three WPF Framework dlls to create our windows executable. For an example see the Appendix </w:t>
      </w:r>
      <w:r w:rsidRPr="004E5AF4">
        <w:fldChar w:fldCharType="begin"/>
      </w:r>
      <w:r>
        <w:instrText xml:space="preserve"> REF _Ref527991332 \h  \* MERGEFORMAT </w:instrText>
      </w:r>
      <w:r w:rsidRPr="004E5AF4">
        <w:fldChar w:fldCharType="separate"/>
      </w:r>
      <w:r w:rsidR="00B23A82">
        <w:t xml:space="preserve">Simplest WPG </w:t>
      </w:r>
      <w:r w:rsidR="00B23A82" w:rsidRPr="00B23A82">
        <w:rPr>
          <w:rStyle w:val="Hyperlink"/>
        </w:rPr>
        <w:t>Executable</w:t>
      </w:r>
      <w:r w:rsidRPr="004E5AF4">
        <w:rPr>
          <w:rStyle w:val="Hyperlink"/>
        </w:rPr>
        <w:fldChar w:fldCharType="end"/>
      </w:r>
      <w:r>
        <w:t xml:space="preserve">. This minimalist piece of code highlights some very important aspects of WPF applications; </w:t>
      </w:r>
    </w:p>
    <w:p w14:paraId="48C9C66A" w14:textId="77777777" w:rsidR="00513BEB" w:rsidRDefault="00513BEB" w:rsidP="00513BEB">
      <w:pPr>
        <w:pStyle w:val="ListParagraph"/>
        <w:numPr>
          <w:ilvl w:val="0"/>
          <w:numId w:val="49"/>
        </w:numPr>
      </w:pPr>
      <w:r>
        <w:t>Every application requires at least one window</w:t>
      </w:r>
    </w:p>
    <w:p w14:paraId="7FCDA7F2" w14:textId="77777777" w:rsidR="00513BEB" w:rsidRDefault="00513BEB" w:rsidP="00513BEB">
      <w:pPr>
        <w:pStyle w:val="ListParagraph"/>
        <w:numPr>
          <w:ilvl w:val="0"/>
          <w:numId w:val="49"/>
        </w:numPr>
      </w:pPr>
      <w:r>
        <w:t>The application requires a UI thread</w:t>
      </w:r>
    </w:p>
    <w:p w14:paraId="0FB0EE25" w14:textId="77777777" w:rsidR="00513BEB" w:rsidRDefault="00513BEB" w:rsidP="00513BEB">
      <w:pPr>
        <w:pStyle w:val="ListParagraph"/>
        <w:numPr>
          <w:ilvl w:val="0"/>
          <w:numId w:val="49"/>
        </w:numPr>
      </w:pPr>
      <w:r>
        <w:t>Most application have an instance of the Application class</w:t>
      </w:r>
    </w:p>
    <w:p w14:paraId="11ACC568" w14:textId="2D8F38E4" w:rsidR="00513BEB" w:rsidRDefault="00BD0A8B" w:rsidP="00FD22C2">
      <w:pPr>
        <w:pStyle w:val="Heading2"/>
      </w:pPr>
      <w:r>
        <w:t>The (</w:t>
      </w:r>
      <w:r w:rsidR="00513BEB">
        <w:t>Win32</w:t>
      </w:r>
      <w:r>
        <w:t>)</w:t>
      </w:r>
      <w:r w:rsidR="00513BEB">
        <w:t xml:space="preserve"> Window</w:t>
      </w:r>
    </w:p>
    <w:p w14:paraId="2C1DD098" w14:textId="1B504117" w:rsidR="00513BEB" w:rsidRDefault="00513BEB" w:rsidP="00513BEB">
      <w:r w:rsidRPr="00F25170">
        <w:t xml:space="preserve">The first point is that a WPF application needs to contain at least one window. It is after all a user interface application. The window in a WPF application is </w:t>
      </w:r>
      <w:r w:rsidR="008805C0" w:rsidRPr="00F25170">
        <w:t>just</w:t>
      </w:r>
      <w:r w:rsidRPr="00F25170">
        <w:t xml:space="preserve"> a Win32 window. The OS doesn’t know the difference between a window with Win32 content and a window with WPF content</w:t>
      </w:r>
      <w:r>
        <w:t>.</w:t>
      </w:r>
    </w:p>
    <w:p w14:paraId="0ED81856" w14:textId="77777777" w:rsidR="00513BEB" w:rsidRDefault="00513BEB" w:rsidP="00513BEB">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132A48CD" w14:textId="6E6229D9" w:rsidR="00513BEB" w:rsidRDefault="00BD0A8B" w:rsidP="00FD22C2">
      <w:pPr>
        <w:pStyle w:val="Heading2"/>
      </w:pPr>
      <w:r>
        <w:lastRenderedPageBreak/>
        <w:t xml:space="preserve">The </w:t>
      </w:r>
      <w:r w:rsidR="00513BEB">
        <w:t>Threading Model</w:t>
      </w:r>
    </w:p>
    <w:p w14:paraId="5837A4BB" w14:textId="77777777" w:rsidR="00513BEB" w:rsidRDefault="00513BEB" w:rsidP="00513BEB">
      <w:pPr>
        <w:pStyle w:val="Heading4"/>
      </w:pPr>
      <w:r>
        <w:t>STA Thread</w:t>
      </w:r>
    </w:p>
    <w:p w14:paraId="69B785FA" w14:textId="2890E7F7" w:rsidR="00513BEB" w:rsidRDefault="00513BEB" w:rsidP="00513BEB">
      <w:pPr>
        <w:rPr>
          <w:color w:val="000000"/>
        </w:rPr>
      </w:pPr>
      <w:r>
        <w:t xml:space="preserve">A Win32 window </w:t>
      </w:r>
      <w:r w:rsidR="00B34C80">
        <w:t>must</w:t>
      </w:r>
      <w:r>
        <w:t xml:space="preserve">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2" w:name="_MON_1519551107"/>
    <w:bookmarkEnd w:id="2"/>
    <w:p w14:paraId="409BC52D" w14:textId="77777777" w:rsidR="00513BEB" w:rsidRDefault="00513BEB" w:rsidP="00513BEB">
      <w:pPr>
        <w:rPr>
          <w:noProof/>
        </w:rPr>
      </w:pPr>
      <w:r>
        <w:rPr>
          <w:noProof/>
        </w:rPr>
        <w:object w:dxaOrig="9360" w:dyaOrig="445" w14:anchorId="5D8E7286">
          <v:shape id="_x0000_i1027" type="#_x0000_t75" style="width:469.9pt;height:22.75pt" o:ole="">
            <v:imagedata r:id="rId12" o:title=""/>
          </v:shape>
          <o:OLEObject Type="Embed" ProgID="Word.OpenDocumentText.12" ShapeID="_x0000_i1027" DrawAspect="Content" ObjectID="_1640769385" r:id="rId13"/>
        </w:object>
      </w:r>
    </w:p>
    <w:p w14:paraId="32E824C4" w14:textId="77777777" w:rsidR="00513BEB" w:rsidRDefault="00513BEB" w:rsidP="00513BEB">
      <w:pPr>
        <w:pStyle w:val="Heading4"/>
      </w:pPr>
      <w:r>
        <w:t>Message loop</w:t>
      </w:r>
    </w:p>
    <w:p w14:paraId="0ED74FBE" w14:textId="77777777" w:rsidR="00513BEB" w:rsidRDefault="00513BEB" w:rsidP="00513BEB">
      <w:r>
        <w:t>To make our new STAThread a UI Thread it needs to have an associated message loop. The message loop is setup by calling.</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3" w:name="_MON_1519551354"/>
    <w:bookmarkEnd w:id="3"/>
    <w:p w14:paraId="751AEC02" w14:textId="77777777" w:rsidR="00513BEB" w:rsidRDefault="00513BEB" w:rsidP="00513BEB">
      <w:r>
        <w:rPr>
          <w:noProof/>
        </w:rPr>
        <w:object w:dxaOrig="9026" w:dyaOrig="400" w14:anchorId="3CCC6209">
          <v:shape id="_x0000_i1028" type="#_x0000_t75" style="width:450.95pt;height:18.95pt" o:ole="">
            <v:imagedata r:id="rId14" o:title=""/>
          </v:shape>
          <o:OLEObject Type="Embed" ProgID="Word.OpenDocumentText.12" ShapeID="_x0000_i1028" DrawAspect="Content" ObjectID="_1640769386" r:id="rId15"/>
        </w:object>
      </w:r>
    </w:p>
    <w:p w14:paraId="24DD0D94" w14:textId="77777777" w:rsidR="00513BEB" w:rsidRPr="00F77163" w:rsidRDefault="00513BEB" w:rsidP="00513BEB">
      <w:pPr>
        <w:pStyle w:val="Heading4"/>
      </w:pPr>
      <w:r>
        <w:t>Thread Affinity</w:t>
      </w:r>
    </w:p>
    <w:p w14:paraId="4F5E9C30" w14:textId="77777777" w:rsidR="00513BEB" w:rsidRDefault="00513BEB" w:rsidP="00513BEB">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7B9ACAD4" w14:textId="77777777" w:rsidR="00513BEB" w:rsidRPr="00F42D75" w:rsidRDefault="00513BEB" w:rsidP="00513BEB">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7C642EB5" w14:textId="36E17300" w:rsidR="00513BEB" w:rsidRPr="00F77163" w:rsidRDefault="009A0FD7" w:rsidP="00513BEB">
      <w:pPr>
        <w:pStyle w:val="Heading3"/>
      </w:pPr>
      <w:r>
        <w:t xml:space="preserve">The </w:t>
      </w:r>
      <w:r w:rsidR="00513BEB">
        <w:t>Application Class</w:t>
      </w:r>
    </w:p>
    <w:p w14:paraId="2A60D429" w14:textId="77777777" w:rsidR="00513BEB" w:rsidRDefault="00513BEB" w:rsidP="00513BEB">
      <w:pPr>
        <w:rPr>
          <w:noProof/>
        </w:rPr>
      </w:pPr>
      <w:r>
        <w:rPr>
          <w:noProof/>
        </w:rPr>
        <w:t>Although not mandatory, most WPF executables will make use of an instance of the type Application .</w:t>
      </w:r>
    </w:p>
    <w:p w14:paraId="5FB7ECDA" w14:textId="77777777" w:rsidR="00513BEB" w:rsidRDefault="00513BEB" w:rsidP="00513BEB">
      <w:pPr>
        <w:pStyle w:val="QuoteCallOutHeader"/>
      </w:pPr>
      <w:r>
        <w:t>One application per app domain</w:t>
      </w:r>
    </w:p>
    <w:p w14:paraId="2E065DBC" w14:textId="77777777" w:rsidR="00513BEB" w:rsidRPr="00D16B5F" w:rsidRDefault="00513BEB" w:rsidP="00513BEB">
      <w:pPr>
        <w:pStyle w:val="QuoteCallOut"/>
      </w:pPr>
      <w:r>
        <w:t>WPF ensures there is only Application per app domain. If we try to instantiate a second Application object in the same app domain WPF will throw an exception.</w:t>
      </w:r>
    </w:p>
    <w:p w14:paraId="604F4ECA" w14:textId="388F1A92" w:rsidR="00513BEB" w:rsidRDefault="00513BEB" w:rsidP="00206CE8"/>
    <w:p w14:paraId="3A673BF8" w14:textId="77777777" w:rsidR="00C463FB" w:rsidRPr="00F842D0" w:rsidRDefault="00C463FB" w:rsidP="00243AA6">
      <w:pPr>
        <w:pStyle w:val="AppendiceSection"/>
      </w:pPr>
      <w:r w:rsidRPr="00F842D0">
        <w:lastRenderedPageBreak/>
        <w:t>Appendices</w:t>
      </w:r>
    </w:p>
    <w:p w14:paraId="25745ECC" w14:textId="77777777" w:rsidR="00C463FB" w:rsidRPr="00F77163" w:rsidRDefault="00C463FB" w:rsidP="00C463FB">
      <w:pPr>
        <w:pStyle w:val="Appendice"/>
      </w:pPr>
      <w:r>
        <w:t>Multiple UI Threads</w:t>
      </w:r>
    </w:p>
    <w:bookmarkStart w:id="4" w:name="_MON_1519552476"/>
    <w:bookmarkEnd w:id="4"/>
    <w:p w14:paraId="7C658462" w14:textId="77777777" w:rsidR="00C463FB" w:rsidRDefault="00C463FB" w:rsidP="00C463FB">
      <w:pPr>
        <w:rPr>
          <w:noProof/>
        </w:rPr>
      </w:pPr>
      <w:r>
        <w:rPr>
          <w:noProof/>
        </w:rPr>
        <w:object w:dxaOrig="9360" w:dyaOrig="5117" w14:anchorId="12FE2506">
          <v:shape id="_x0000_i1029" type="#_x0000_t75" style="width:469.9pt;height:257.7pt" o:ole="">
            <v:imagedata r:id="rId16" o:title=""/>
          </v:shape>
          <o:OLEObject Type="Embed" ProgID="Word.OpenDocumentText.12" ShapeID="_x0000_i1029" DrawAspect="Content" ObjectID="_1640769387" r:id="rId17"/>
        </w:object>
      </w:r>
    </w:p>
    <w:p w14:paraId="5D94A05B" w14:textId="77777777" w:rsidR="00C463FB" w:rsidRDefault="00C463FB" w:rsidP="00C463FB">
      <w:pPr>
        <w:spacing w:after="160" w:line="259" w:lineRule="auto"/>
        <w:rPr>
          <w:rFonts w:asciiTheme="majorHAnsi" w:eastAsiaTheme="majorEastAsia" w:hAnsiTheme="majorHAnsi" w:cstheme="majorBidi"/>
          <w:color w:val="31378B" w:themeColor="text2"/>
          <w:sz w:val="28"/>
          <w:szCs w:val="28"/>
          <w:lang w:eastAsia="fi-FI"/>
        </w:rPr>
      </w:pPr>
      <w:r>
        <w:br w:type="page"/>
      </w:r>
    </w:p>
    <w:p w14:paraId="29D8AD89" w14:textId="77777777" w:rsidR="00C463FB" w:rsidRDefault="00C463FB" w:rsidP="00C463FB">
      <w:pPr>
        <w:pStyle w:val="Appendice"/>
      </w:pPr>
      <w:r>
        <w:lastRenderedPageBreak/>
        <w:t xml:space="preserve">Building a WPF Application </w:t>
      </w:r>
    </w:p>
    <w:p w14:paraId="78861883" w14:textId="77777777" w:rsidR="00C463FB" w:rsidRDefault="00C463FB" w:rsidP="00C463FB">
      <w:pPr>
        <w:pStyle w:val="Heading3"/>
      </w:pPr>
      <w:bookmarkStart w:id="5" w:name="_Ref527991332"/>
      <w:r>
        <w:t>Simplest WPG Executable</w:t>
      </w:r>
      <w:bookmarkEnd w:id="5"/>
    </w:p>
    <w:p w14:paraId="4B675F30" w14:textId="77777777" w:rsidR="00C463FB" w:rsidRPr="009532C6" w:rsidRDefault="00C463FB" w:rsidP="00C463FB">
      <w:r>
        <w:t>First we show the source code of the simplest possible WPF application and the MSBuild file that takes it and links it into a WPF executable</w:t>
      </w:r>
    </w:p>
    <w:p w14:paraId="57BB892E" w14:textId="07E5FA21" w:rsidR="00C463FB" w:rsidRDefault="00C463FB" w:rsidP="00C463FB">
      <w:pPr>
        <w:pStyle w:val="Caption"/>
        <w:keepNext/>
      </w:pPr>
      <w:r>
        <w:t xml:space="preserve">Figure </w:t>
      </w:r>
      <w:r>
        <w:rPr>
          <w:noProof/>
        </w:rPr>
        <w:fldChar w:fldCharType="begin"/>
      </w:r>
      <w:r>
        <w:rPr>
          <w:noProof/>
        </w:rPr>
        <w:instrText xml:space="preserve"> SEQ Figure \* ARABIC </w:instrText>
      </w:r>
      <w:r>
        <w:rPr>
          <w:noProof/>
        </w:rPr>
        <w:fldChar w:fldCharType="separate"/>
      </w:r>
      <w:r w:rsidR="00B23A82">
        <w:rPr>
          <w:noProof/>
        </w:rPr>
        <w:t>1</w:t>
      </w:r>
      <w:r>
        <w:rPr>
          <w:noProof/>
        </w:rPr>
        <w:fldChar w:fldCharType="end"/>
      </w:r>
      <w:r>
        <w:t>Simplest WPF Executable</w:t>
      </w:r>
    </w:p>
    <w:bookmarkStart w:id="6" w:name="_MON_1601715248"/>
    <w:bookmarkEnd w:id="6"/>
    <w:p w14:paraId="508A9442" w14:textId="77777777" w:rsidR="00C463FB" w:rsidRDefault="00C463FB" w:rsidP="00C463FB">
      <w:r>
        <w:object w:dxaOrig="9026" w:dyaOrig="3990" w14:anchorId="3ADF2435">
          <v:shape id="_x0000_i1030" type="#_x0000_t75" style="width:450.95pt;height:200.85pt" o:ole="">
            <v:imagedata r:id="rId18" o:title=""/>
          </v:shape>
          <o:OLEObject Type="Embed" ProgID="Word.OpenDocumentText.12" ShapeID="_x0000_i1030" DrawAspect="Content" ObjectID="_1640769388" r:id="rId19"/>
        </w:object>
      </w:r>
    </w:p>
    <w:p w14:paraId="6F668D0D" w14:textId="61872203"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B23A82">
        <w:rPr>
          <w:noProof/>
        </w:rPr>
        <w:t>3</w:t>
      </w:r>
      <w:r>
        <w:rPr>
          <w:noProof/>
        </w:rPr>
        <w:fldChar w:fldCharType="end"/>
      </w:r>
      <w:r>
        <w:t>SimplestWPF Exeutable Build</w:t>
      </w:r>
    </w:p>
    <w:p w14:paraId="4C3E2D33" w14:textId="77777777" w:rsidR="00C463FB" w:rsidRPr="00301B64" w:rsidRDefault="00C463FB" w:rsidP="00C463FB">
      <w:r>
        <w:object w:dxaOrig="9026" w:dyaOrig="6555" w14:anchorId="1D7CD49B">
          <v:shape id="_x0000_i1031" type="#_x0000_t75" style="width:450.95pt;height:325.9pt" o:ole="">
            <v:imagedata r:id="rId10" o:title=""/>
          </v:shape>
          <o:OLEObject Type="Embed" ProgID="Word.OpenDocumentText.12" ShapeID="_x0000_i1031" DrawAspect="Content" ObjectID="_1640769389" r:id="rId20"/>
        </w:object>
      </w:r>
    </w:p>
    <w:p w14:paraId="0858D293" w14:textId="77777777" w:rsidR="00C463FB" w:rsidRDefault="00C463FB" w:rsidP="00C463FB">
      <w:pPr>
        <w:pStyle w:val="Heading3"/>
      </w:pPr>
      <w:r>
        <w:lastRenderedPageBreak/>
        <w:t xml:space="preserve">Standard Pattern </w:t>
      </w:r>
    </w:p>
    <w:p w14:paraId="52930B19" w14:textId="77777777" w:rsidR="00C463FB" w:rsidRDefault="00C463FB" w:rsidP="00C463FB">
      <w:pPr>
        <w:pStyle w:val="Caption"/>
        <w:keepNext/>
        <w:rPr>
          <w:bCs w:val="0"/>
          <w:spacing w:val="0"/>
        </w:rPr>
      </w:pPr>
      <w:r w:rsidRPr="00567739">
        <w:rPr>
          <w:rFonts w:asciiTheme="minorHAnsi" w:hAnsiTheme="minorHAnsi"/>
          <w:bCs w:val="0"/>
          <w:i w:val="0"/>
          <w:spacing w:val="0"/>
          <w:sz w:val="24"/>
        </w:rPr>
        <w:t xml:space="preserve">A standard WPF project setup inside visual studio will typically make sure the following structure exists. We need a xaml file for the application instance and a xaml file for the main window </w:t>
      </w:r>
    </w:p>
    <w:p w14:paraId="6E1D92AC" w14:textId="19995EDC"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B23A82">
        <w:rPr>
          <w:noProof/>
        </w:rPr>
        <w:t>4</w:t>
      </w:r>
      <w:r>
        <w:rPr>
          <w:noProof/>
        </w:rPr>
        <w:fldChar w:fldCharType="end"/>
      </w:r>
      <w:r>
        <w:t>Application.xaml.cs</w:t>
      </w:r>
    </w:p>
    <w:bookmarkStart w:id="7" w:name="_MON_1601716365"/>
    <w:bookmarkEnd w:id="7"/>
    <w:p w14:paraId="7F90D375" w14:textId="77777777" w:rsidR="00C463FB" w:rsidRDefault="00C463FB" w:rsidP="00C463FB">
      <w:r>
        <w:object w:dxaOrig="9026" w:dyaOrig="855" w14:anchorId="58F4FF7F">
          <v:shape id="_x0000_i1032" type="#_x0000_t75" style="width:450.95pt;height:41.7pt" o:ole="">
            <v:imagedata r:id="rId21" o:title=""/>
          </v:shape>
          <o:OLEObject Type="Embed" ProgID="Word.OpenDocumentText.12" ShapeID="_x0000_i1032" DrawAspect="Content" ObjectID="_1640769390" r:id="rId22"/>
        </w:object>
      </w:r>
    </w:p>
    <w:p w14:paraId="720D1CD2" w14:textId="4FA057B3"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B23A82">
        <w:rPr>
          <w:noProof/>
        </w:rPr>
        <w:t>5</w:t>
      </w:r>
      <w:r>
        <w:rPr>
          <w:noProof/>
        </w:rPr>
        <w:fldChar w:fldCharType="end"/>
      </w:r>
      <w:r>
        <w:t>Application.xaml</w:t>
      </w:r>
    </w:p>
    <w:bookmarkStart w:id="8" w:name="_MON_1601716464"/>
    <w:bookmarkEnd w:id="8"/>
    <w:p w14:paraId="7C17A516" w14:textId="77777777" w:rsidR="00C463FB" w:rsidRDefault="00C463FB" w:rsidP="00C463FB">
      <w:r>
        <w:object w:dxaOrig="9026" w:dyaOrig="1995" w14:anchorId="49FA8606">
          <v:shape id="_x0000_i1033" type="#_x0000_t75" style="width:450.95pt;height:98.55pt" o:ole="">
            <v:imagedata r:id="rId23" o:title=""/>
          </v:shape>
          <o:OLEObject Type="Embed" ProgID="Word.OpenDocumentText.12" ShapeID="_x0000_i1033" DrawAspect="Content" ObjectID="_1640769391" r:id="rId24"/>
        </w:object>
      </w:r>
    </w:p>
    <w:p w14:paraId="3225467D" w14:textId="0C8C71B4"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B23A82">
        <w:rPr>
          <w:noProof/>
        </w:rPr>
        <w:t>6</w:t>
      </w:r>
      <w:r>
        <w:rPr>
          <w:noProof/>
        </w:rPr>
        <w:fldChar w:fldCharType="end"/>
      </w:r>
      <w:r>
        <w:t>MainWindow.xaml.cs</w:t>
      </w:r>
    </w:p>
    <w:bookmarkStart w:id="9" w:name="_MON_1601716557"/>
    <w:bookmarkEnd w:id="9"/>
    <w:p w14:paraId="5B0DE8E0" w14:textId="77777777" w:rsidR="00C463FB" w:rsidRPr="00903345" w:rsidRDefault="00C463FB" w:rsidP="00C463FB">
      <w:r>
        <w:object w:dxaOrig="9026" w:dyaOrig="1995" w14:anchorId="2AF47AAF">
          <v:shape id="_x0000_i1034" type="#_x0000_t75" style="width:450.95pt;height:98.55pt" o:ole="">
            <v:imagedata r:id="rId25" o:title=""/>
          </v:shape>
          <o:OLEObject Type="Embed" ProgID="Word.OpenDocumentText.12" ShapeID="_x0000_i1034" DrawAspect="Content" ObjectID="_1640769392" r:id="rId26"/>
        </w:object>
      </w:r>
    </w:p>
    <w:p w14:paraId="3FABAD72" w14:textId="7F944127" w:rsidR="00C463FB" w:rsidRDefault="00C463FB" w:rsidP="00C463FB">
      <w:pPr>
        <w:pStyle w:val="Caption"/>
        <w:keepNext/>
      </w:pPr>
      <w:r>
        <w:t xml:space="preserve">Listing </w:t>
      </w:r>
      <w:r>
        <w:rPr>
          <w:noProof/>
        </w:rPr>
        <w:fldChar w:fldCharType="begin"/>
      </w:r>
      <w:r>
        <w:rPr>
          <w:noProof/>
        </w:rPr>
        <w:instrText xml:space="preserve"> SEQ Listing \* ARABIC </w:instrText>
      </w:r>
      <w:r>
        <w:rPr>
          <w:noProof/>
        </w:rPr>
        <w:fldChar w:fldCharType="separate"/>
      </w:r>
      <w:r w:rsidR="00B23A82">
        <w:rPr>
          <w:noProof/>
        </w:rPr>
        <w:t>7</w:t>
      </w:r>
      <w:r>
        <w:rPr>
          <w:noProof/>
        </w:rPr>
        <w:fldChar w:fldCharType="end"/>
      </w:r>
      <w:r>
        <w:t>MainWindow.xaml</w:t>
      </w:r>
    </w:p>
    <w:bookmarkStart w:id="10" w:name="_MON_1601716622"/>
    <w:bookmarkEnd w:id="10"/>
    <w:p w14:paraId="3829C09C" w14:textId="77777777" w:rsidR="00C463FB" w:rsidRDefault="00C463FB" w:rsidP="00C463FB">
      <w:r>
        <w:object w:dxaOrig="9026" w:dyaOrig="1710" w14:anchorId="001351A3">
          <v:shape id="_x0000_i1035" type="#_x0000_t75" style="width:450.95pt;height:87.15pt" o:ole="">
            <v:imagedata r:id="rId27" o:title=""/>
          </v:shape>
          <o:OLEObject Type="Embed" ProgID="Word.OpenDocumentText.12" ShapeID="_x0000_i1035" DrawAspect="Content" ObjectID="_1640769393" r:id="rId28"/>
        </w:object>
      </w:r>
    </w:p>
    <w:p w14:paraId="34CF047A" w14:textId="77777777" w:rsidR="00C463FB" w:rsidRDefault="00C463FB" w:rsidP="00C463FB">
      <w:r w:rsidRPr="00EF4D8F">
        <w:t>The xml is this msbuild file cause the build to create the Application and the main window and wire them together . It also generated a main method</w:t>
      </w:r>
    </w:p>
    <w:p w14:paraId="64FB2D1A" w14:textId="46A0C0EB" w:rsidR="00C463FB" w:rsidRDefault="00C463FB" w:rsidP="00C463FB">
      <w:r>
        <w:lastRenderedPageBreak/>
        <w:t xml:space="preserve">Listing </w:t>
      </w:r>
      <w:r>
        <w:rPr>
          <w:noProof/>
        </w:rPr>
        <w:fldChar w:fldCharType="begin"/>
      </w:r>
      <w:r>
        <w:rPr>
          <w:noProof/>
        </w:rPr>
        <w:instrText xml:space="preserve"> SEQ Listing \* ARABIC </w:instrText>
      </w:r>
      <w:r>
        <w:rPr>
          <w:noProof/>
        </w:rPr>
        <w:fldChar w:fldCharType="separate"/>
      </w:r>
      <w:r w:rsidR="00B23A82">
        <w:rPr>
          <w:noProof/>
        </w:rPr>
        <w:t>8</w:t>
      </w:r>
      <w:r>
        <w:rPr>
          <w:noProof/>
        </w:rPr>
        <w:fldChar w:fldCharType="end"/>
      </w:r>
      <w:r>
        <w:t>csproj file</w:t>
      </w:r>
      <w:bookmarkStart w:id="11" w:name="_MON_1601716697"/>
      <w:bookmarkEnd w:id="11"/>
      <w:r>
        <w:object w:dxaOrig="9026" w:dyaOrig="9570" w14:anchorId="002F8753">
          <v:shape id="_x0000_i1036" type="#_x0000_t75" style="width:450.95pt;height:477.45pt" o:ole="">
            <v:imagedata r:id="rId29" o:title=""/>
          </v:shape>
          <o:OLEObject Type="Embed" ProgID="Word.OpenDocumentText.12" ShapeID="_x0000_i1036" DrawAspect="Content" ObjectID="_1640769394" r:id="rId30"/>
        </w:object>
      </w:r>
    </w:p>
    <w:p w14:paraId="33441E12" w14:textId="31EE361F" w:rsidR="00E370C1" w:rsidRDefault="00E370C1" w:rsidP="00EF6B1D">
      <w:pPr>
        <w:pStyle w:val="QuestionSection"/>
      </w:pPr>
      <w:r>
        <w:t>Questions</w:t>
      </w:r>
    </w:p>
    <w:p w14:paraId="1A9F0AF9" w14:textId="74078EBA" w:rsidR="00E370C1" w:rsidRDefault="00513EEF" w:rsidP="00513EEF">
      <w:pPr>
        <w:pStyle w:val="Question"/>
      </w:pPr>
      <w:r>
        <w:t>What 3 libraries constitute the WPF framework?</w:t>
      </w:r>
    </w:p>
    <w:p w14:paraId="60FB7300" w14:textId="6223C5DC" w:rsidR="00513EEF" w:rsidRDefault="00513EEF" w:rsidP="00513EEF">
      <w:pPr>
        <w:pStyle w:val="Answer"/>
      </w:pPr>
      <w:r>
        <w:t>PresentationCore</w:t>
      </w:r>
    </w:p>
    <w:p w14:paraId="116A70ED" w14:textId="6DA7FF3C" w:rsidR="00513EEF" w:rsidRDefault="00513EEF" w:rsidP="00513EEF">
      <w:pPr>
        <w:pStyle w:val="Answer"/>
      </w:pPr>
      <w:r>
        <w:t>PresentationFramework</w:t>
      </w:r>
    </w:p>
    <w:p w14:paraId="60F79276" w14:textId="20B7115A" w:rsidR="00513EEF" w:rsidRDefault="00513EEF" w:rsidP="00513EEF">
      <w:pPr>
        <w:pStyle w:val="Answer"/>
      </w:pPr>
      <w:r>
        <w:t>WindowsBase</w:t>
      </w:r>
    </w:p>
    <w:p w14:paraId="2A216F61" w14:textId="272E33AC" w:rsidR="00513EEF" w:rsidRDefault="00E44A14" w:rsidP="00513EEF">
      <w:pPr>
        <w:pStyle w:val="Question"/>
      </w:pPr>
      <w:r>
        <w:t>What other DLL would we typically add for WPF development?</w:t>
      </w:r>
    </w:p>
    <w:p w14:paraId="32810A07" w14:textId="0DC75143" w:rsidR="00E44A14" w:rsidRDefault="00E44A14" w:rsidP="00E44A14">
      <w:pPr>
        <w:pStyle w:val="Answer"/>
      </w:pPr>
      <w:r>
        <w:t>System.XAML</w:t>
      </w:r>
    </w:p>
    <w:p w14:paraId="328534A2" w14:textId="24C2E863" w:rsidR="00E44A14" w:rsidRDefault="008A3234" w:rsidP="008A3234">
      <w:pPr>
        <w:pStyle w:val="Question"/>
      </w:pPr>
      <w:r>
        <w:lastRenderedPageBreak/>
        <w:t>What is meant by modeless</w:t>
      </w:r>
      <w:r w:rsidR="00DB1847">
        <w:t xml:space="preserve"> dialogue</w:t>
      </w:r>
      <w:r>
        <w:t>?</w:t>
      </w:r>
    </w:p>
    <w:p w14:paraId="69130AC1" w14:textId="1C6FE2D9" w:rsidR="008A3234" w:rsidRDefault="00DB1847" w:rsidP="008A3234">
      <w:pPr>
        <w:pStyle w:val="Answer"/>
      </w:pPr>
      <w:r>
        <w:t xml:space="preserve">The dialogue does not block the main application </w:t>
      </w:r>
      <w:r w:rsidR="008F0589">
        <w:t>until</w:t>
      </w:r>
      <w:r>
        <w:t xml:space="preserve"> the user deals with the dialogue</w:t>
      </w:r>
    </w:p>
    <w:p w14:paraId="14CD403D" w14:textId="05773C30" w:rsidR="00DB1847" w:rsidRDefault="00C10376" w:rsidP="00C10376">
      <w:pPr>
        <w:pStyle w:val="Question"/>
      </w:pPr>
      <w:r>
        <w:t xml:space="preserve">How </w:t>
      </w:r>
      <w:r w:rsidR="008F0589">
        <w:t>can</w:t>
      </w:r>
      <w:r>
        <w:t xml:space="preserve"> we create a modeless </w:t>
      </w:r>
      <w:r w:rsidR="008F0589">
        <w:t>dialogue</w:t>
      </w:r>
      <w:r>
        <w:t xml:space="preserve"> in WPF?</w:t>
      </w:r>
    </w:p>
    <w:p w14:paraId="22E3EA22" w14:textId="5BC25A05" w:rsidR="00C10376" w:rsidRDefault="00544185" w:rsidP="00C10376">
      <w:pPr>
        <w:pStyle w:val="Answer"/>
      </w:pPr>
      <w:r>
        <w:t>Create</w:t>
      </w:r>
      <w:r w:rsidR="00C10376">
        <w:t xml:space="preserve"> a new window and set its owner property to the parent window and then use show</w:t>
      </w:r>
    </w:p>
    <w:p w14:paraId="4770AC91" w14:textId="02764A30" w:rsidR="003B1657" w:rsidRDefault="003B1657" w:rsidP="003B1657">
      <w:pPr>
        <w:pStyle w:val="Question"/>
      </w:pPr>
      <w:r>
        <w:t xml:space="preserve">How can we modify a </w:t>
      </w:r>
      <w:r w:rsidR="008173DF">
        <w:t>UI</w:t>
      </w:r>
      <w:r>
        <w:t xml:space="preserve"> object </w:t>
      </w:r>
      <w:r w:rsidR="00C94032">
        <w:t>on</w:t>
      </w:r>
      <w:r>
        <w:t xml:space="preserve"> a thread other than the one that created it?</w:t>
      </w:r>
    </w:p>
    <w:p w14:paraId="2CD2B328" w14:textId="446C48A4" w:rsidR="003B1657" w:rsidRDefault="003B1657" w:rsidP="003B1657">
      <w:pPr>
        <w:pStyle w:val="Answer"/>
      </w:pPr>
      <w:r>
        <w:t xml:space="preserve">We can ask the UI </w:t>
      </w:r>
      <w:r w:rsidR="00C94032">
        <w:t>object</w:t>
      </w:r>
      <w:r>
        <w:t xml:space="preserve"> to give us its dispatcher and use</w:t>
      </w:r>
      <w:r w:rsidR="00457D1F">
        <w:t xml:space="preserve"> that</w:t>
      </w:r>
    </w:p>
    <w:p w14:paraId="668ECCDF" w14:textId="70DE2AE7" w:rsidR="00357B0F" w:rsidRDefault="00357B0F" w:rsidP="00357B0F">
      <w:pPr>
        <w:pStyle w:val="Question"/>
      </w:pPr>
      <w:r>
        <w:t>What restrictions are there on the thread a WPF Window can run on?</w:t>
      </w:r>
    </w:p>
    <w:p w14:paraId="1620C67F" w14:textId="65F08038" w:rsidR="00357B0F" w:rsidRDefault="00357B0F" w:rsidP="00357B0F">
      <w:pPr>
        <w:pStyle w:val="Answer"/>
      </w:pPr>
      <w:r>
        <w:t>A</w:t>
      </w:r>
      <w:r w:rsidR="0057445D">
        <w:t xml:space="preserve"> Win32 window must run inside a thread whose COM apartment state is ApartmentState.STA</w:t>
      </w:r>
    </w:p>
    <w:p w14:paraId="71CC9414" w14:textId="6AA1345C" w:rsidR="00454D41" w:rsidRDefault="00454D41" w:rsidP="00454D41">
      <w:pPr>
        <w:pStyle w:val="Question"/>
      </w:pPr>
      <w:r>
        <w:t>How do we achieve this?</w:t>
      </w:r>
    </w:p>
    <w:p w14:paraId="456298A5" w14:textId="68B1A81E" w:rsidR="00454D41" w:rsidRDefault="00432D11" w:rsidP="00454D41">
      <w:pPr>
        <w:pStyle w:val="Answer"/>
      </w:pPr>
      <w:r>
        <w:t xml:space="preserve">Mark the Main method with the </w:t>
      </w:r>
      <w:r w:rsidR="00E31BF1">
        <w:t>System.STAThread attribute</w:t>
      </w:r>
    </w:p>
    <w:p w14:paraId="65926042" w14:textId="0212859D" w:rsidR="004C39FD" w:rsidRDefault="004C39FD" w:rsidP="004C39FD">
      <w:pPr>
        <w:pStyle w:val="Question"/>
      </w:pPr>
      <w:r>
        <w:t xml:space="preserve">In addition to being an STAThread what is needed </w:t>
      </w:r>
      <w:r w:rsidR="00A47819">
        <w:t>for a thread to be a UI Thread?</w:t>
      </w:r>
    </w:p>
    <w:p w14:paraId="1B9C8C30" w14:textId="1DA9B920" w:rsidR="00A47819" w:rsidRDefault="00BB77C6" w:rsidP="00A47819">
      <w:pPr>
        <w:pStyle w:val="Answer"/>
      </w:pPr>
      <w:r>
        <w:t xml:space="preserve">It must have an associated </w:t>
      </w:r>
      <w:r w:rsidR="001318FA">
        <w:t>message loop</w:t>
      </w:r>
    </w:p>
    <w:p w14:paraId="0CF663BD" w14:textId="5ADA7A6C" w:rsidR="0037194F" w:rsidRDefault="0037194F" w:rsidP="0037194F">
      <w:pPr>
        <w:pStyle w:val="Question"/>
      </w:pPr>
      <w:r>
        <w:t>What does the message loop do?</w:t>
      </w:r>
    </w:p>
    <w:p w14:paraId="0A975797" w14:textId="7551B19C" w:rsidR="00820577" w:rsidRPr="00820577" w:rsidRDefault="00820577" w:rsidP="00820577">
      <w:pPr>
        <w:pStyle w:val="Answer"/>
      </w:pPr>
      <w:r>
        <w:t xml:space="preserve">Windows input messages such as keystrokes and mouse presses are pushed onto the message queue </w:t>
      </w:r>
      <w:r w:rsidR="00775598">
        <w:t>by the OS</w:t>
      </w:r>
    </w:p>
    <w:p w14:paraId="1DE4BD38" w14:textId="666FA8A5" w:rsidR="0037194F" w:rsidRDefault="00775598" w:rsidP="0037194F">
      <w:pPr>
        <w:pStyle w:val="Answer"/>
      </w:pPr>
      <w:r>
        <w:t>The message loop pulls them from the queue</w:t>
      </w:r>
      <w:r w:rsidR="006750BA">
        <w:t>, processes them and dispatches them so handlers can respond to them</w:t>
      </w:r>
    </w:p>
    <w:p w14:paraId="458EBD31" w14:textId="0B6E7823" w:rsidR="006750BA" w:rsidRDefault="006750BA" w:rsidP="006750BA">
      <w:pPr>
        <w:pStyle w:val="Question"/>
      </w:pPr>
      <w:r>
        <w:t>Give the code needed to make a thread executing it a message loop</w:t>
      </w:r>
    </w:p>
    <w:p w14:paraId="2151DF48" w14:textId="77777777" w:rsidR="007E39A3" w:rsidRDefault="007E39A3" w:rsidP="007E39A3">
      <w:r>
        <w:rPr>
          <w:rFonts w:ascii="Consolas" w:hAnsi="Consolas" w:cs="Consolas"/>
          <w:color w:val="000000"/>
          <w:sz w:val="19"/>
          <w:szCs w:val="19"/>
          <w:shd w:val="clear" w:color="auto" w:fill="FFFFFF"/>
        </w:rPr>
        <w:t>System.Windows.Threading.Dispatcher.Run();</w:t>
      </w:r>
    </w:p>
    <w:p w14:paraId="131E8E71" w14:textId="5892210A" w:rsidR="00F77E12" w:rsidRDefault="00F77E12" w:rsidP="00F77E12">
      <w:pPr>
        <w:pStyle w:val="Question"/>
      </w:pPr>
      <w:r>
        <w:t>In the context o</w:t>
      </w:r>
      <w:r w:rsidR="0061667E">
        <w:t>f WPF what is meant by thread affinity?</w:t>
      </w:r>
    </w:p>
    <w:p w14:paraId="790A6B73" w14:textId="2EC0041D" w:rsidR="0061667E" w:rsidRDefault="00851E5B" w:rsidP="0061667E">
      <w:pPr>
        <w:pStyle w:val="Answer"/>
      </w:pPr>
      <w:r>
        <w:t xml:space="preserve">Any object </w:t>
      </w:r>
      <w:r w:rsidR="00CD6034">
        <w:t>which has DispatcherObject as a base</w:t>
      </w:r>
      <w:r w:rsidR="00304F42">
        <w:t xml:space="preserve"> must be created on a UI thread</w:t>
      </w:r>
    </w:p>
    <w:p w14:paraId="176A8868" w14:textId="511FC05D" w:rsidR="00304F42" w:rsidRDefault="00D076B9" w:rsidP="0061667E">
      <w:pPr>
        <w:pStyle w:val="Answer"/>
      </w:pPr>
      <w:r>
        <w:t>It can only be safely accessed from the UI thread that create it</w:t>
      </w:r>
    </w:p>
    <w:p w14:paraId="6190DDCC" w14:textId="62F8CF3F" w:rsidR="00C728C6" w:rsidRDefault="00C728C6" w:rsidP="00C728C6">
      <w:pPr>
        <w:pStyle w:val="Question"/>
      </w:pPr>
      <w:r>
        <w:t xml:space="preserve">How can threads other than the UI thread </w:t>
      </w:r>
      <w:r w:rsidR="00AE42D9">
        <w:t>interact</w:t>
      </w:r>
      <w:r w:rsidR="00420B72">
        <w:t xml:space="preserve"> with DispatcherObjects</w:t>
      </w:r>
      <w:bookmarkStart w:id="12" w:name="_GoBack"/>
      <w:bookmarkEnd w:id="12"/>
      <w:r w:rsidR="00420B72">
        <w:t>?</w:t>
      </w:r>
    </w:p>
    <w:p w14:paraId="28CC6A7B" w14:textId="5577354B" w:rsidR="00420B72" w:rsidRPr="00420B72" w:rsidRDefault="00420B72" w:rsidP="00420B72">
      <w:pPr>
        <w:pStyle w:val="Answer"/>
      </w:pPr>
      <w:r>
        <w:t xml:space="preserve">By asking it for its dispatcher </w:t>
      </w:r>
      <w:r w:rsidR="00C16093">
        <w:t>and using that to dispatch methods</w:t>
      </w:r>
    </w:p>
    <w:p w14:paraId="4A239384" w14:textId="77777777" w:rsidR="00D076B9" w:rsidRPr="0061667E" w:rsidRDefault="00D076B9" w:rsidP="0061667E">
      <w:pPr>
        <w:pStyle w:val="Answer"/>
      </w:pPr>
    </w:p>
    <w:p w14:paraId="28038C4A" w14:textId="77777777" w:rsidR="006750BA" w:rsidRPr="006750BA" w:rsidRDefault="006750BA" w:rsidP="006750BA">
      <w:pPr>
        <w:pStyle w:val="Answer"/>
      </w:pPr>
    </w:p>
    <w:p w14:paraId="64A5BE9F" w14:textId="77777777" w:rsidR="006750BA" w:rsidRDefault="006750BA" w:rsidP="0037194F">
      <w:pPr>
        <w:pStyle w:val="Answer"/>
      </w:pPr>
    </w:p>
    <w:p w14:paraId="5D065677" w14:textId="77777777" w:rsidR="006750BA" w:rsidRDefault="006750BA" w:rsidP="0037194F">
      <w:pPr>
        <w:pStyle w:val="Answer"/>
      </w:pPr>
    </w:p>
    <w:p w14:paraId="6FE898D7" w14:textId="77777777" w:rsidR="00440C67" w:rsidRPr="0037194F" w:rsidRDefault="00440C67" w:rsidP="0037194F">
      <w:pPr>
        <w:pStyle w:val="Answer"/>
      </w:pPr>
    </w:p>
    <w:p w14:paraId="132FC6FC" w14:textId="77777777" w:rsidR="0037194F" w:rsidRPr="00A47819" w:rsidRDefault="0037194F" w:rsidP="00A47819">
      <w:pPr>
        <w:pStyle w:val="Answer"/>
      </w:pPr>
    </w:p>
    <w:p w14:paraId="028B85C2" w14:textId="77777777" w:rsidR="004C39FD" w:rsidRPr="00454D41" w:rsidRDefault="004C39FD" w:rsidP="00454D41">
      <w:pPr>
        <w:pStyle w:val="Answer"/>
      </w:pPr>
    </w:p>
    <w:p w14:paraId="5673CD64" w14:textId="77777777" w:rsidR="0057445D" w:rsidRPr="00357B0F" w:rsidRDefault="0057445D" w:rsidP="00357B0F">
      <w:pPr>
        <w:pStyle w:val="Answer"/>
      </w:pPr>
    </w:p>
    <w:p w14:paraId="092B8B61" w14:textId="77777777" w:rsidR="00357B0F" w:rsidRPr="003B1657" w:rsidRDefault="00357B0F" w:rsidP="003B1657">
      <w:pPr>
        <w:pStyle w:val="Answer"/>
      </w:pPr>
    </w:p>
    <w:sectPr w:rsidR="00357B0F" w:rsidRPr="003B1657">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7D5BE" w14:textId="77777777" w:rsidR="00830D54" w:rsidRDefault="00830D54" w:rsidP="002A6D10">
      <w:r>
        <w:separator/>
      </w:r>
    </w:p>
  </w:endnote>
  <w:endnote w:type="continuationSeparator" w:id="0">
    <w:p w14:paraId="75FA8832" w14:textId="77777777" w:rsidR="00830D54" w:rsidRDefault="00830D54" w:rsidP="002A6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EBCE" w14:textId="77777777" w:rsidR="005444F7" w:rsidRDefault="00544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036753"/>
      <w:docPartObj>
        <w:docPartGallery w:val="Page Numbers (Bottom of Page)"/>
        <w:docPartUnique/>
      </w:docPartObj>
    </w:sdtPr>
    <w:sdtEndPr/>
    <w:sdtContent>
      <w:sdt>
        <w:sdtPr>
          <w:id w:val="-1705238520"/>
          <w:docPartObj>
            <w:docPartGallery w:val="Page Numbers (Top of Page)"/>
            <w:docPartUnique/>
          </w:docPartObj>
        </w:sdtPr>
        <w:sdtEndPr/>
        <w:sdtContent>
          <w:p w14:paraId="01317FB4" w14:textId="1A180E4C" w:rsidR="005444F7" w:rsidRDefault="005444F7" w:rsidP="005444F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295E1B9" w14:textId="77777777" w:rsidR="005444F7" w:rsidRDefault="00544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FAB1E" w14:textId="77777777" w:rsidR="005444F7" w:rsidRDefault="0054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A7903" w14:textId="77777777" w:rsidR="00830D54" w:rsidRDefault="00830D54" w:rsidP="002A6D10">
      <w:r>
        <w:separator/>
      </w:r>
    </w:p>
  </w:footnote>
  <w:footnote w:type="continuationSeparator" w:id="0">
    <w:p w14:paraId="677045CA" w14:textId="77777777" w:rsidR="00830D54" w:rsidRDefault="00830D54" w:rsidP="002A6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1C82" w14:textId="77777777" w:rsidR="005444F7" w:rsidRDefault="00544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A49A" w14:textId="77777777" w:rsidR="005444F7" w:rsidRDefault="00544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9B76" w14:textId="77777777" w:rsidR="005444F7" w:rsidRDefault="00544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07925C0"/>
    <w:multiLevelType w:val="hybridMultilevel"/>
    <w:tmpl w:val="E8F0E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3B5138"/>
    <w:multiLevelType w:val="hybridMultilevel"/>
    <w:tmpl w:val="1E2CC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87685"/>
    <w:multiLevelType w:val="hybridMultilevel"/>
    <w:tmpl w:val="2694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7"/>
  </w:num>
  <w:num w:numId="2">
    <w:abstractNumId w:val="32"/>
  </w:num>
  <w:num w:numId="3">
    <w:abstractNumId w:val="25"/>
  </w:num>
  <w:num w:numId="4">
    <w:abstractNumId w:val="18"/>
  </w:num>
  <w:num w:numId="5">
    <w:abstractNumId w:val="34"/>
  </w:num>
  <w:num w:numId="6">
    <w:abstractNumId w:val="38"/>
  </w:num>
  <w:num w:numId="7">
    <w:abstractNumId w:val="24"/>
  </w:num>
  <w:num w:numId="8">
    <w:abstractNumId w:val="13"/>
  </w:num>
  <w:num w:numId="9">
    <w:abstractNumId w:val="33"/>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30"/>
  </w:num>
  <w:num w:numId="16">
    <w:abstractNumId w:val="31"/>
  </w:num>
  <w:num w:numId="17">
    <w:abstractNumId w:val="36"/>
  </w:num>
  <w:num w:numId="18">
    <w:abstractNumId w:val="29"/>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 w:numId="31">
    <w:abstractNumId w:val="19"/>
  </w:num>
  <w:num w:numId="32">
    <w:abstractNumId w:val="20"/>
  </w:num>
  <w:num w:numId="33">
    <w:abstractNumId w:val="27"/>
  </w:num>
  <w:num w:numId="34">
    <w:abstractNumId w:val="28"/>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7"/>
  </w:num>
  <w:num w:numId="39">
    <w:abstractNumId w:val="11"/>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9"/>
  </w:num>
  <w:num w:numId="45">
    <w:abstractNumId w:val="8"/>
    <w:lvlOverride w:ilvl="0">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num>
  <w:num w:numId="48">
    <w:abstractNumId w:val="2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5AF2"/>
    <w:rsid w:val="00010CBD"/>
    <w:rsid w:val="0001172D"/>
    <w:rsid w:val="00012E46"/>
    <w:rsid w:val="00015367"/>
    <w:rsid w:val="00017B4E"/>
    <w:rsid w:val="00034C6B"/>
    <w:rsid w:val="000601FA"/>
    <w:rsid w:val="00072A6A"/>
    <w:rsid w:val="00074449"/>
    <w:rsid w:val="0009140F"/>
    <w:rsid w:val="00096E9A"/>
    <w:rsid w:val="00097842"/>
    <w:rsid w:val="000A05E0"/>
    <w:rsid w:val="000A26B2"/>
    <w:rsid w:val="000A7B4B"/>
    <w:rsid w:val="000B1D58"/>
    <w:rsid w:val="000B3C08"/>
    <w:rsid w:val="000B3F2F"/>
    <w:rsid w:val="000B69D7"/>
    <w:rsid w:val="000C2FEB"/>
    <w:rsid w:val="000C3FCC"/>
    <w:rsid w:val="000D28C1"/>
    <w:rsid w:val="000D3E95"/>
    <w:rsid w:val="000D4F5A"/>
    <w:rsid w:val="000E4BAD"/>
    <w:rsid w:val="000E7294"/>
    <w:rsid w:val="000F1657"/>
    <w:rsid w:val="001010EB"/>
    <w:rsid w:val="00102192"/>
    <w:rsid w:val="001043DE"/>
    <w:rsid w:val="001043E9"/>
    <w:rsid w:val="00105957"/>
    <w:rsid w:val="001079CA"/>
    <w:rsid w:val="0011325D"/>
    <w:rsid w:val="00116452"/>
    <w:rsid w:val="00121E28"/>
    <w:rsid w:val="0012398F"/>
    <w:rsid w:val="00124523"/>
    <w:rsid w:val="001253DC"/>
    <w:rsid w:val="00126495"/>
    <w:rsid w:val="00131538"/>
    <w:rsid w:val="001318FA"/>
    <w:rsid w:val="001356BD"/>
    <w:rsid w:val="00145B14"/>
    <w:rsid w:val="001510C6"/>
    <w:rsid w:val="00153AFE"/>
    <w:rsid w:val="001639F1"/>
    <w:rsid w:val="00164D36"/>
    <w:rsid w:val="0016526B"/>
    <w:rsid w:val="0017656D"/>
    <w:rsid w:val="00177D98"/>
    <w:rsid w:val="00177F74"/>
    <w:rsid w:val="00181360"/>
    <w:rsid w:val="001830D1"/>
    <w:rsid w:val="0018362A"/>
    <w:rsid w:val="00185BE8"/>
    <w:rsid w:val="001912B2"/>
    <w:rsid w:val="00192321"/>
    <w:rsid w:val="00196433"/>
    <w:rsid w:val="00197AF8"/>
    <w:rsid w:val="001A2264"/>
    <w:rsid w:val="001B4928"/>
    <w:rsid w:val="001C5142"/>
    <w:rsid w:val="001D1AFF"/>
    <w:rsid w:val="001E0403"/>
    <w:rsid w:val="001E1974"/>
    <w:rsid w:val="00203CE9"/>
    <w:rsid w:val="00206CE8"/>
    <w:rsid w:val="00211462"/>
    <w:rsid w:val="00215EBF"/>
    <w:rsid w:val="00216B04"/>
    <w:rsid w:val="002404A5"/>
    <w:rsid w:val="00243AA6"/>
    <w:rsid w:val="00247364"/>
    <w:rsid w:val="00247A17"/>
    <w:rsid w:val="0025149B"/>
    <w:rsid w:val="00255470"/>
    <w:rsid w:val="00256504"/>
    <w:rsid w:val="0026037F"/>
    <w:rsid w:val="0026221D"/>
    <w:rsid w:val="00271078"/>
    <w:rsid w:val="00272904"/>
    <w:rsid w:val="002772F1"/>
    <w:rsid w:val="00283248"/>
    <w:rsid w:val="00292DD6"/>
    <w:rsid w:val="002A38B3"/>
    <w:rsid w:val="002A6D10"/>
    <w:rsid w:val="002B055F"/>
    <w:rsid w:val="002B4C24"/>
    <w:rsid w:val="002B7F7C"/>
    <w:rsid w:val="002C0AC0"/>
    <w:rsid w:val="002C28DE"/>
    <w:rsid w:val="002E356C"/>
    <w:rsid w:val="002E3963"/>
    <w:rsid w:val="002F2642"/>
    <w:rsid w:val="002F2691"/>
    <w:rsid w:val="002F3063"/>
    <w:rsid w:val="002F491D"/>
    <w:rsid w:val="002F5D2A"/>
    <w:rsid w:val="00304F42"/>
    <w:rsid w:val="003057D8"/>
    <w:rsid w:val="00307ECE"/>
    <w:rsid w:val="00310B2F"/>
    <w:rsid w:val="00310DC4"/>
    <w:rsid w:val="00311413"/>
    <w:rsid w:val="00313091"/>
    <w:rsid w:val="00313949"/>
    <w:rsid w:val="003149DA"/>
    <w:rsid w:val="00325AA4"/>
    <w:rsid w:val="00327226"/>
    <w:rsid w:val="0033319F"/>
    <w:rsid w:val="003338C1"/>
    <w:rsid w:val="0033770F"/>
    <w:rsid w:val="0033799D"/>
    <w:rsid w:val="003518FB"/>
    <w:rsid w:val="003568A8"/>
    <w:rsid w:val="00357B0F"/>
    <w:rsid w:val="003654F7"/>
    <w:rsid w:val="00365858"/>
    <w:rsid w:val="003661C3"/>
    <w:rsid w:val="0037194F"/>
    <w:rsid w:val="00374E32"/>
    <w:rsid w:val="003774FC"/>
    <w:rsid w:val="003813BB"/>
    <w:rsid w:val="003830D0"/>
    <w:rsid w:val="00384E9C"/>
    <w:rsid w:val="00386A31"/>
    <w:rsid w:val="0039191F"/>
    <w:rsid w:val="0039449F"/>
    <w:rsid w:val="00394E3C"/>
    <w:rsid w:val="00397C16"/>
    <w:rsid w:val="003A2550"/>
    <w:rsid w:val="003A51A6"/>
    <w:rsid w:val="003A7A65"/>
    <w:rsid w:val="003B0EBC"/>
    <w:rsid w:val="003B1657"/>
    <w:rsid w:val="003C0E48"/>
    <w:rsid w:val="003C4282"/>
    <w:rsid w:val="003C5359"/>
    <w:rsid w:val="003C625E"/>
    <w:rsid w:val="003C6B74"/>
    <w:rsid w:val="003C757B"/>
    <w:rsid w:val="003D377C"/>
    <w:rsid w:val="003D6548"/>
    <w:rsid w:val="003E5CAE"/>
    <w:rsid w:val="003F22AE"/>
    <w:rsid w:val="003F3EE3"/>
    <w:rsid w:val="00411393"/>
    <w:rsid w:val="00420B72"/>
    <w:rsid w:val="00423249"/>
    <w:rsid w:val="004262F1"/>
    <w:rsid w:val="00427B15"/>
    <w:rsid w:val="00430E08"/>
    <w:rsid w:val="004326DB"/>
    <w:rsid w:val="00432D11"/>
    <w:rsid w:val="0043547E"/>
    <w:rsid w:val="00440C67"/>
    <w:rsid w:val="0044111B"/>
    <w:rsid w:val="00444A24"/>
    <w:rsid w:val="00444C21"/>
    <w:rsid w:val="00445920"/>
    <w:rsid w:val="0044782A"/>
    <w:rsid w:val="004507EC"/>
    <w:rsid w:val="00454C92"/>
    <w:rsid w:val="00454D41"/>
    <w:rsid w:val="004565B3"/>
    <w:rsid w:val="00456FFE"/>
    <w:rsid w:val="00457D1F"/>
    <w:rsid w:val="00462564"/>
    <w:rsid w:val="00463463"/>
    <w:rsid w:val="00465EF4"/>
    <w:rsid w:val="00466B3A"/>
    <w:rsid w:val="0046768E"/>
    <w:rsid w:val="00467E82"/>
    <w:rsid w:val="00471DDC"/>
    <w:rsid w:val="004745E7"/>
    <w:rsid w:val="00481634"/>
    <w:rsid w:val="004827FE"/>
    <w:rsid w:val="00483E99"/>
    <w:rsid w:val="00484495"/>
    <w:rsid w:val="00486AA0"/>
    <w:rsid w:val="00491CCD"/>
    <w:rsid w:val="00492400"/>
    <w:rsid w:val="0049444A"/>
    <w:rsid w:val="004969BB"/>
    <w:rsid w:val="004A09C1"/>
    <w:rsid w:val="004A0DEF"/>
    <w:rsid w:val="004A0EEA"/>
    <w:rsid w:val="004A1C4D"/>
    <w:rsid w:val="004A1CBA"/>
    <w:rsid w:val="004A403F"/>
    <w:rsid w:val="004A50AD"/>
    <w:rsid w:val="004B06F0"/>
    <w:rsid w:val="004B1B41"/>
    <w:rsid w:val="004B3B44"/>
    <w:rsid w:val="004B520E"/>
    <w:rsid w:val="004B6C48"/>
    <w:rsid w:val="004C12DB"/>
    <w:rsid w:val="004C39FD"/>
    <w:rsid w:val="004C5065"/>
    <w:rsid w:val="004C5178"/>
    <w:rsid w:val="004C604A"/>
    <w:rsid w:val="004C7A23"/>
    <w:rsid w:val="004D2119"/>
    <w:rsid w:val="004D2443"/>
    <w:rsid w:val="004D2EB9"/>
    <w:rsid w:val="004D4BD0"/>
    <w:rsid w:val="004D598E"/>
    <w:rsid w:val="004D61C7"/>
    <w:rsid w:val="004D7084"/>
    <w:rsid w:val="004E15C0"/>
    <w:rsid w:val="004F24ED"/>
    <w:rsid w:val="004F4AD7"/>
    <w:rsid w:val="004F763D"/>
    <w:rsid w:val="005026C9"/>
    <w:rsid w:val="005036A0"/>
    <w:rsid w:val="00510368"/>
    <w:rsid w:val="00513BEB"/>
    <w:rsid w:val="00513EEF"/>
    <w:rsid w:val="0052491E"/>
    <w:rsid w:val="00526267"/>
    <w:rsid w:val="0053167A"/>
    <w:rsid w:val="005325D6"/>
    <w:rsid w:val="005328D3"/>
    <w:rsid w:val="005332CB"/>
    <w:rsid w:val="0053696D"/>
    <w:rsid w:val="00542E1E"/>
    <w:rsid w:val="00544033"/>
    <w:rsid w:val="00544185"/>
    <w:rsid w:val="005444F7"/>
    <w:rsid w:val="005536F7"/>
    <w:rsid w:val="00555829"/>
    <w:rsid w:val="00562ACC"/>
    <w:rsid w:val="00565D1D"/>
    <w:rsid w:val="0056732E"/>
    <w:rsid w:val="00567F3A"/>
    <w:rsid w:val="0057445D"/>
    <w:rsid w:val="005751F5"/>
    <w:rsid w:val="005806D7"/>
    <w:rsid w:val="00584A15"/>
    <w:rsid w:val="005919B3"/>
    <w:rsid w:val="00592FBB"/>
    <w:rsid w:val="00594696"/>
    <w:rsid w:val="005951B9"/>
    <w:rsid w:val="005A1CA3"/>
    <w:rsid w:val="005A2E3A"/>
    <w:rsid w:val="005A35A9"/>
    <w:rsid w:val="005C1E72"/>
    <w:rsid w:val="005C3388"/>
    <w:rsid w:val="005C4114"/>
    <w:rsid w:val="005C6BA5"/>
    <w:rsid w:val="005D661C"/>
    <w:rsid w:val="005E3522"/>
    <w:rsid w:val="005E35FA"/>
    <w:rsid w:val="005E3FD9"/>
    <w:rsid w:val="005E4522"/>
    <w:rsid w:val="005E51EE"/>
    <w:rsid w:val="005E6B2B"/>
    <w:rsid w:val="005E731E"/>
    <w:rsid w:val="005F4A5D"/>
    <w:rsid w:val="005F5143"/>
    <w:rsid w:val="00600A28"/>
    <w:rsid w:val="00602464"/>
    <w:rsid w:val="006032E3"/>
    <w:rsid w:val="00603A4C"/>
    <w:rsid w:val="006116AD"/>
    <w:rsid w:val="00612999"/>
    <w:rsid w:val="00612A6C"/>
    <w:rsid w:val="006132C3"/>
    <w:rsid w:val="0061667E"/>
    <w:rsid w:val="006226D9"/>
    <w:rsid w:val="006230D3"/>
    <w:rsid w:val="00630BCD"/>
    <w:rsid w:val="00632B6A"/>
    <w:rsid w:val="00634135"/>
    <w:rsid w:val="00637E85"/>
    <w:rsid w:val="00644911"/>
    <w:rsid w:val="006457C5"/>
    <w:rsid w:val="00651531"/>
    <w:rsid w:val="0065400F"/>
    <w:rsid w:val="00657B1A"/>
    <w:rsid w:val="00657EA6"/>
    <w:rsid w:val="00660FD8"/>
    <w:rsid w:val="00670071"/>
    <w:rsid w:val="00671191"/>
    <w:rsid w:val="006742F9"/>
    <w:rsid w:val="006750BA"/>
    <w:rsid w:val="006804C1"/>
    <w:rsid w:val="00680658"/>
    <w:rsid w:val="006926C7"/>
    <w:rsid w:val="00693EEC"/>
    <w:rsid w:val="006951BC"/>
    <w:rsid w:val="006A5FC1"/>
    <w:rsid w:val="006A6571"/>
    <w:rsid w:val="006A657B"/>
    <w:rsid w:val="006B3CA5"/>
    <w:rsid w:val="006B47D6"/>
    <w:rsid w:val="006C3053"/>
    <w:rsid w:val="006C45FE"/>
    <w:rsid w:val="006C54C0"/>
    <w:rsid w:val="006D23FA"/>
    <w:rsid w:val="006D2561"/>
    <w:rsid w:val="006D2E82"/>
    <w:rsid w:val="006F094F"/>
    <w:rsid w:val="006F3C5D"/>
    <w:rsid w:val="006F4A61"/>
    <w:rsid w:val="007009D0"/>
    <w:rsid w:val="007021EB"/>
    <w:rsid w:val="0070718A"/>
    <w:rsid w:val="00713E63"/>
    <w:rsid w:val="00716D69"/>
    <w:rsid w:val="00721236"/>
    <w:rsid w:val="00721ABC"/>
    <w:rsid w:val="00727B76"/>
    <w:rsid w:val="007319C5"/>
    <w:rsid w:val="00732FFE"/>
    <w:rsid w:val="00745FEF"/>
    <w:rsid w:val="007471DE"/>
    <w:rsid w:val="007513C3"/>
    <w:rsid w:val="00756B85"/>
    <w:rsid w:val="00774F5D"/>
    <w:rsid w:val="00775598"/>
    <w:rsid w:val="00776637"/>
    <w:rsid w:val="007859ED"/>
    <w:rsid w:val="007909E4"/>
    <w:rsid w:val="00792C9C"/>
    <w:rsid w:val="00793162"/>
    <w:rsid w:val="00793E1E"/>
    <w:rsid w:val="00795779"/>
    <w:rsid w:val="007976FB"/>
    <w:rsid w:val="007A2C72"/>
    <w:rsid w:val="007A2FA3"/>
    <w:rsid w:val="007A621B"/>
    <w:rsid w:val="007B28E2"/>
    <w:rsid w:val="007C13C1"/>
    <w:rsid w:val="007C4F37"/>
    <w:rsid w:val="007C7FD1"/>
    <w:rsid w:val="007D10E3"/>
    <w:rsid w:val="007D3B0F"/>
    <w:rsid w:val="007D5A79"/>
    <w:rsid w:val="007E0083"/>
    <w:rsid w:val="007E31B6"/>
    <w:rsid w:val="007E32ED"/>
    <w:rsid w:val="007E39A3"/>
    <w:rsid w:val="007E600E"/>
    <w:rsid w:val="007F4DF3"/>
    <w:rsid w:val="0080019C"/>
    <w:rsid w:val="00801647"/>
    <w:rsid w:val="0080168D"/>
    <w:rsid w:val="00805A50"/>
    <w:rsid w:val="00813E24"/>
    <w:rsid w:val="00814CB9"/>
    <w:rsid w:val="0081734D"/>
    <w:rsid w:val="008173DF"/>
    <w:rsid w:val="00820577"/>
    <w:rsid w:val="0082193B"/>
    <w:rsid w:val="008305BB"/>
    <w:rsid w:val="00830D54"/>
    <w:rsid w:val="00831E6D"/>
    <w:rsid w:val="008341DA"/>
    <w:rsid w:val="008362D6"/>
    <w:rsid w:val="00840C6A"/>
    <w:rsid w:val="008440A8"/>
    <w:rsid w:val="008477C9"/>
    <w:rsid w:val="008518EF"/>
    <w:rsid w:val="00851E5B"/>
    <w:rsid w:val="00855E8F"/>
    <w:rsid w:val="00857497"/>
    <w:rsid w:val="00857729"/>
    <w:rsid w:val="00864507"/>
    <w:rsid w:val="0086709D"/>
    <w:rsid w:val="0087070C"/>
    <w:rsid w:val="00870E2E"/>
    <w:rsid w:val="00875DD7"/>
    <w:rsid w:val="008805C0"/>
    <w:rsid w:val="00881DAF"/>
    <w:rsid w:val="00887ABF"/>
    <w:rsid w:val="00890E8B"/>
    <w:rsid w:val="008911DF"/>
    <w:rsid w:val="008965D5"/>
    <w:rsid w:val="008A3234"/>
    <w:rsid w:val="008B3ADE"/>
    <w:rsid w:val="008B4FF1"/>
    <w:rsid w:val="008C79C1"/>
    <w:rsid w:val="008D30A0"/>
    <w:rsid w:val="008E32EE"/>
    <w:rsid w:val="008E4C50"/>
    <w:rsid w:val="008E7470"/>
    <w:rsid w:val="008E7706"/>
    <w:rsid w:val="008F0589"/>
    <w:rsid w:val="0090166B"/>
    <w:rsid w:val="0090233C"/>
    <w:rsid w:val="009070C1"/>
    <w:rsid w:val="00912264"/>
    <w:rsid w:val="009147B9"/>
    <w:rsid w:val="0091611E"/>
    <w:rsid w:val="009168F0"/>
    <w:rsid w:val="0092177F"/>
    <w:rsid w:val="00923BF1"/>
    <w:rsid w:val="00923FFF"/>
    <w:rsid w:val="00933D0E"/>
    <w:rsid w:val="00937244"/>
    <w:rsid w:val="0094387B"/>
    <w:rsid w:val="00947654"/>
    <w:rsid w:val="00947984"/>
    <w:rsid w:val="00954735"/>
    <w:rsid w:val="00962022"/>
    <w:rsid w:val="00970EA8"/>
    <w:rsid w:val="009741DD"/>
    <w:rsid w:val="009815BC"/>
    <w:rsid w:val="00982F75"/>
    <w:rsid w:val="00983EE3"/>
    <w:rsid w:val="00985D39"/>
    <w:rsid w:val="00990B15"/>
    <w:rsid w:val="00991CDD"/>
    <w:rsid w:val="009956D8"/>
    <w:rsid w:val="009A0FD7"/>
    <w:rsid w:val="009A7DC9"/>
    <w:rsid w:val="009B0FED"/>
    <w:rsid w:val="009B1A01"/>
    <w:rsid w:val="009C0BDE"/>
    <w:rsid w:val="009C20DD"/>
    <w:rsid w:val="009C45D4"/>
    <w:rsid w:val="009C7B06"/>
    <w:rsid w:val="009C7EBE"/>
    <w:rsid w:val="009D02A8"/>
    <w:rsid w:val="009D6E14"/>
    <w:rsid w:val="009E2DFA"/>
    <w:rsid w:val="009E450C"/>
    <w:rsid w:val="009F0BA1"/>
    <w:rsid w:val="009F6863"/>
    <w:rsid w:val="00A04637"/>
    <w:rsid w:val="00A079AD"/>
    <w:rsid w:val="00A147B8"/>
    <w:rsid w:val="00A22104"/>
    <w:rsid w:val="00A31E38"/>
    <w:rsid w:val="00A41481"/>
    <w:rsid w:val="00A47819"/>
    <w:rsid w:val="00A50293"/>
    <w:rsid w:val="00A518CE"/>
    <w:rsid w:val="00A52DB0"/>
    <w:rsid w:val="00A61465"/>
    <w:rsid w:val="00A646E7"/>
    <w:rsid w:val="00A74323"/>
    <w:rsid w:val="00A807A4"/>
    <w:rsid w:val="00A83483"/>
    <w:rsid w:val="00AA1B40"/>
    <w:rsid w:val="00AA6387"/>
    <w:rsid w:val="00AB27B7"/>
    <w:rsid w:val="00AB3309"/>
    <w:rsid w:val="00AB5AF6"/>
    <w:rsid w:val="00AC0D15"/>
    <w:rsid w:val="00AC2AF0"/>
    <w:rsid w:val="00AC39C7"/>
    <w:rsid w:val="00AC620B"/>
    <w:rsid w:val="00AC62A5"/>
    <w:rsid w:val="00AC6B81"/>
    <w:rsid w:val="00AC7B8A"/>
    <w:rsid w:val="00AD1BBB"/>
    <w:rsid w:val="00AD1DA6"/>
    <w:rsid w:val="00AD75CB"/>
    <w:rsid w:val="00AE0768"/>
    <w:rsid w:val="00AE42D9"/>
    <w:rsid w:val="00AE4D65"/>
    <w:rsid w:val="00AE5AEC"/>
    <w:rsid w:val="00AF20FF"/>
    <w:rsid w:val="00AF444E"/>
    <w:rsid w:val="00AF45A9"/>
    <w:rsid w:val="00AF5AB5"/>
    <w:rsid w:val="00B0056F"/>
    <w:rsid w:val="00B007A4"/>
    <w:rsid w:val="00B06489"/>
    <w:rsid w:val="00B12A9E"/>
    <w:rsid w:val="00B20E04"/>
    <w:rsid w:val="00B2168B"/>
    <w:rsid w:val="00B23A82"/>
    <w:rsid w:val="00B279CF"/>
    <w:rsid w:val="00B310EB"/>
    <w:rsid w:val="00B31A6C"/>
    <w:rsid w:val="00B32C5E"/>
    <w:rsid w:val="00B34C80"/>
    <w:rsid w:val="00B34DED"/>
    <w:rsid w:val="00B35EC5"/>
    <w:rsid w:val="00B4014A"/>
    <w:rsid w:val="00B40AA4"/>
    <w:rsid w:val="00B42ACE"/>
    <w:rsid w:val="00B43B89"/>
    <w:rsid w:val="00B43F0B"/>
    <w:rsid w:val="00B47C03"/>
    <w:rsid w:val="00B527A3"/>
    <w:rsid w:val="00B644CF"/>
    <w:rsid w:val="00B6544E"/>
    <w:rsid w:val="00B72048"/>
    <w:rsid w:val="00B75232"/>
    <w:rsid w:val="00B75E76"/>
    <w:rsid w:val="00B822C6"/>
    <w:rsid w:val="00B86F80"/>
    <w:rsid w:val="00B928DC"/>
    <w:rsid w:val="00BA0D1D"/>
    <w:rsid w:val="00BA0FA1"/>
    <w:rsid w:val="00BA1744"/>
    <w:rsid w:val="00BA19E3"/>
    <w:rsid w:val="00BA1ABD"/>
    <w:rsid w:val="00BA52C8"/>
    <w:rsid w:val="00BB265F"/>
    <w:rsid w:val="00BB466C"/>
    <w:rsid w:val="00BB77C6"/>
    <w:rsid w:val="00BC051E"/>
    <w:rsid w:val="00BC1C91"/>
    <w:rsid w:val="00BC2353"/>
    <w:rsid w:val="00BC3752"/>
    <w:rsid w:val="00BC3DDC"/>
    <w:rsid w:val="00BC44CB"/>
    <w:rsid w:val="00BD0A8B"/>
    <w:rsid w:val="00BD13F8"/>
    <w:rsid w:val="00BD44FE"/>
    <w:rsid w:val="00BD6EDB"/>
    <w:rsid w:val="00BE3E4B"/>
    <w:rsid w:val="00BE59BF"/>
    <w:rsid w:val="00BE65A6"/>
    <w:rsid w:val="00BE6C5B"/>
    <w:rsid w:val="00BF165C"/>
    <w:rsid w:val="00C04ABF"/>
    <w:rsid w:val="00C04D89"/>
    <w:rsid w:val="00C0541A"/>
    <w:rsid w:val="00C10376"/>
    <w:rsid w:val="00C16093"/>
    <w:rsid w:val="00C167EF"/>
    <w:rsid w:val="00C16D95"/>
    <w:rsid w:val="00C17A4F"/>
    <w:rsid w:val="00C41AD3"/>
    <w:rsid w:val="00C4589F"/>
    <w:rsid w:val="00C463FB"/>
    <w:rsid w:val="00C47F82"/>
    <w:rsid w:val="00C52D78"/>
    <w:rsid w:val="00C63969"/>
    <w:rsid w:val="00C70891"/>
    <w:rsid w:val="00C71CF2"/>
    <w:rsid w:val="00C728C6"/>
    <w:rsid w:val="00C77CB4"/>
    <w:rsid w:val="00C808C6"/>
    <w:rsid w:val="00C85693"/>
    <w:rsid w:val="00C85F65"/>
    <w:rsid w:val="00C94032"/>
    <w:rsid w:val="00C94513"/>
    <w:rsid w:val="00CA4E46"/>
    <w:rsid w:val="00CA57F9"/>
    <w:rsid w:val="00CB1F79"/>
    <w:rsid w:val="00CC727C"/>
    <w:rsid w:val="00CD0AA0"/>
    <w:rsid w:val="00CD48AB"/>
    <w:rsid w:val="00CD52FA"/>
    <w:rsid w:val="00CD6034"/>
    <w:rsid w:val="00CD60A8"/>
    <w:rsid w:val="00CD6293"/>
    <w:rsid w:val="00CE23AA"/>
    <w:rsid w:val="00CF0496"/>
    <w:rsid w:val="00CF14CC"/>
    <w:rsid w:val="00CF63A0"/>
    <w:rsid w:val="00CF7EF0"/>
    <w:rsid w:val="00D030CE"/>
    <w:rsid w:val="00D03535"/>
    <w:rsid w:val="00D076B9"/>
    <w:rsid w:val="00D158E2"/>
    <w:rsid w:val="00D219BC"/>
    <w:rsid w:val="00D21D43"/>
    <w:rsid w:val="00D2617D"/>
    <w:rsid w:val="00D269AC"/>
    <w:rsid w:val="00D309CB"/>
    <w:rsid w:val="00D32BFF"/>
    <w:rsid w:val="00D33CFC"/>
    <w:rsid w:val="00D37657"/>
    <w:rsid w:val="00D37E00"/>
    <w:rsid w:val="00D45089"/>
    <w:rsid w:val="00D46816"/>
    <w:rsid w:val="00D57D33"/>
    <w:rsid w:val="00D622FC"/>
    <w:rsid w:val="00D64CE7"/>
    <w:rsid w:val="00D64DBA"/>
    <w:rsid w:val="00D70DCB"/>
    <w:rsid w:val="00D72A42"/>
    <w:rsid w:val="00D77A6F"/>
    <w:rsid w:val="00D8452D"/>
    <w:rsid w:val="00D91E5D"/>
    <w:rsid w:val="00D92C82"/>
    <w:rsid w:val="00D95958"/>
    <w:rsid w:val="00DA1B05"/>
    <w:rsid w:val="00DA3C84"/>
    <w:rsid w:val="00DB1847"/>
    <w:rsid w:val="00DB53A8"/>
    <w:rsid w:val="00DB703C"/>
    <w:rsid w:val="00DB736C"/>
    <w:rsid w:val="00DB7E78"/>
    <w:rsid w:val="00DC2F52"/>
    <w:rsid w:val="00DC55AA"/>
    <w:rsid w:val="00DC6ABA"/>
    <w:rsid w:val="00DD0468"/>
    <w:rsid w:val="00DD402B"/>
    <w:rsid w:val="00DD4381"/>
    <w:rsid w:val="00DE0DFE"/>
    <w:rsid w:val="00DE5EC6"/>
    <w:rsid w:val="00DF5327"/>
    <w:rsid w:val="00E00A40"/>
    <w:rsid w:val="00E00D0F"/>
    <w:rsid w:val="00E045E3"/>
    <w:rsid w:val="00E116FE"/>
    <w:rsid w:val="00E11CDC"/>
    <w:rsid w:val="00E24ADB"/>
    <w:rsid w:val="00E26B7F"/>
    <w:rsid w:val="00E27797"/>
    <w:rsid w:val="00E30C5C"/>
    <w:rsid w:val="00E31BF1"/>
    <w:rsid w:val="00E339A9"/>
    <w:rsid w:val="00E370C1"/>
    <w:rsid w:val="00E43C18"/>
    <w:rsid w:val="00E44375"/>
    <w:rsid w:val="00E44A14"/>
    <w:rsid w:val="00E46C7D"/>
    <w:rsid w:val="00E47085"/>
    <w:rsid w:val="00E47F99"/>
    <w:rsid w:val="00E53352"/>
    <w:rsid w:val="00E57486"/>
    <w:rsid w:val="00E65AB6"/>
    <w:rsid w:val="00E67D71"/>
    <w:rsid w:val="00E72A4C"/>
    <w:rsid w:val="00E739D9"/>
    <w:rsid w:val="00E74DBD"/>
    <w:rsid w:val="00E831E1"/>
    <w:rsid w:val="00E87354"/>
    <w:rsid w:val="00E92C5F"/>
    <w:rsid w:val="00EA231B"/>
    <w:rsid w:val="00EA3AE0"/>
    <w:rsid w:val="00EA58FF"/>
    <w:rsid w:val="00EC6E73"/>
    <w:rsid w:val="00ED2F83"/>
    <w:rsid w:val="00EE1C10"/>
    <w:rsid w:val="00EE2B9A"/>
    <w:rsid w:val="00EF1745"/>
    <w:rsid w:val="00EF2CB5"/>
    <w:rsid w:val="00EF5091"/>
    <w:rsid w:val="00EF6B1D"/>
    <w:rsid w:val="00EF6D69"/>
    <w:rsid w:val="00EF75A6"/>
    <w:rsid w:val="00EF7776"/>
    <w:rsid w:val="00F02EE5"/>
    <w:rsid w:val="00F03116"/>
    <w:rsid w:val="00F059AD"/>
    <w:rsid w:val="00F06CB7"/>
    <w:rsid w:val="00F100D3"/>
    <w:rsid w:val="00F14C70"/>
    <w:rsid w:val="00F155A2"/>
    <w:rsid w:val="00F25170"/>
    <w:rsid w:val="00F31790"/>
    <w:rsid w:val="00F32134"/>
    <w:rsid w:val="00F37B2B"/>
    <w:rsid w:val="00F40F78"/>
    <w:rsid w:val="00F41B32"/>
    <w:rsid w:val="00F440B5"/>
    <w:rsid w:val="00F4798C"/>
    <w:rsid w:val="00F53BC8"/>
    <w:rsid w:val="00F55388"/>
    <w:rsid w:val="00F5584E"/>
    <w:rsid w:val="00F65197"/>
    <w:rsid w:val="00F65395"/>
    <w:rsid w:val="00F70193"/>
    <w:rsid w:val="00F74888"/>
    <w:rsid w:val="00F74934"/>
    <w:rsid w:val="00F77E12"/>
    <w:rsid w:val="00F83EED"/>
    <w:rsid w:val="00F842D0"/>
    <w:rsid w:val="00F9349D"/>
    <w:rsid w:val="00F960BF"/>
    <w:rsid w:val="00F97F93"/>
    <w:rsid w:val="00FB7039"/>
    <w:rsid w:val="00FC2621"/>
    <w:rsid w:val="00FC5D0F"/>
    <w:rsid w:val="00FC7FC9"/>
    <w:rsid w:val="00FD22C2"/>
    <w:rsid w:val="00FD68C6"/>
    <w:rsid w:val="00FE27BC"/>
    <w:rsid w:val="00FE2C54"/>
    <w:rsid w:val="00FF5842"/>
    <w:rsid w:val="00FF6579"/>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D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AE42D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AE42D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AE42D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AE42D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AE42D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AE42D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AE42D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AE42D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AE42D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AE42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42D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2D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AE42D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AE42D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AE42D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AE42D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AE42D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AE42D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AE42D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AE42D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AE42D9"/>
    <w:rPr>
      <w:rFonts w:cs="Times New Roman"/>
      <w:color w:val="0000FF"/>
      <w:u w:val="single"/>
    </w:rPr>
  </w:style>
  <w:style w:type="character" w:styleId="FollowedHyperlink">
    <w:name w:val="FollowedHyperlink"/>
    <w:basedOn w:val="DefaultParagraphFont"/>
    <w:uiPriority w:val="99"/>
    <w:rsid w:val="00AE42D9"/>
    <w:rPr>
      <w:rFonts w:cs="Times New Roman"/>
      <w:color w:val="606420"/>
      <w:u w:val="single"/>
    </w:rPr>
  </w:style>
  <w:style w:type="character" w:styleId="PageNumber">
    <w:name w:val="page number"/>
    <w:basedOn w:val="DefaultParagraphFont"/>
    <w:uiPriority w:val="99"/>
    <w:rsid w:val="00AE42D9"/>
    <w:rPr>
      <w:rFonts w:cs="Times New Roman"/>
    </w:rPr>
  </w:style>
  <w:style w:type="character" w:styleId="UnresolvedMention">
    <w:name w:val="Unresolved Mention"/>
    <w:basedOn w:val="DefaultParagraphFont"/>
    <w:uiPriority w:val="99"/>
    <w:semiHidden/>
    <w:unhideWhenUsed/>
    <w:rsid w:val="00AE42D9"/>
    <w:rPr>
      <w:color w:val="808080"/>
      <w:shd w:val="clear" w:color="auto" w:fill="E6E6E6"/>
    </w:rPr>
  </w:style>
  <w:style w:type="paragraph" w:customStyle="1" w:styleId="StyleGuideSubsection">
    <w:name w:val="Style Guide Subsection"/>
    <w:basedOn w:val="StyleGuideSection"/>
    <w:next w:val="Normal"/>
    <w:autoRedefine/>
    <w:qFormat/>
    <w:rsid w:val="00AE42D9"/>
    <w:pPr>
      <w:pBdr>
        <w:top w:val="none" w:sz="0" w:space="0" w:color="auto"/>
      </w:pBdr>
    </w:pPr>
    <w:rPr>
      <w:smallCaps/>
      <w:sz w:val="24"/>
    </w:rPr>
  </w:style>
  <w:style w:type="paragraph" w:customStyle="1" w:styleId="Command">
    <w:name w:val="Command"/>
    <w:basedOn w:val="Normal"/>
    <w:link w:val="CommandChar"/>
    <w:qFormat/>
    <w:rsid w:val="00AE42D9"/>
    <w:pPr>
      <w:spacing w:line="240" w:lineRule="auto"/>
      <w:ind w:left="284"/>
    </w:pPr>
    <w:rPr>
      <w:rFonts w:ascii="Courier New" w:hAnsi="Courier New"/>
      <w:sz w:val="20"/>
    </w:rPr>
  </w:style>
  <w:style w:type="paragraph" w:customStyle="1" w:styleId="CodeHeading">
    <w:name w:val="Code Heading"/>
    <w:basedOn w:val="Normal"/>
    <w:uiPriority w:val="99"/>
    <w:rsid w:val="00AE42D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AE42D9"/>
    <w:pPr>
      <w:jc w:val="both"/>
    </w:pPr>
    <w:rPr>
      <w:rFonts w:ascii="Courier New" w:hAnsi="Courier New"/>
      <w:noProof/>
      <w:sz w:val="20"/>
    </w:rPr>
  </w:style>
  <w:style w:type="character" w:styleId="PlaceholderText">
    <w:name w:val="Placeholder Text"/>
    <w:basedOn w:val="DefaultParagraphFont"/>
    <w:uiPriority w:val="99"/>
    <w:semiHidden/>
    <w:rsid w:val="00AE42D9"/>
    <w:rPr>
      <w:color w:val="808080"/>
    </w:rPr>
  </w:style>
  <w:style w:type="paragraph" w:styleId="HTMLPreformatted">
    <w:name w:val="HTML Preformatted"/>
    <w:basedOn w:val="Normal"/>
    <w:link w:val="HTMLPreformattedChar"/>
    <w:uiPriority w:val="99"/>
    <w:semiHidden/>
    <w:unhideWhenUsed/>
    <w:rsid w:val="00AE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AE42D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AE42D9"/>
    <w:rPr>
      <w:b/>
    </w:rPr>
  </w:style>
  <w:style w:type="numbering" w:customStyle="1" w:styleId="KennysListStyles">
    <w:name w:val="KennysListStyles"/>
    <w:uiPriority w:val="99"/>
    <w:rsid w:val="00AE42D9"/>
    <w:pPr>
      <w:numPr>
        <w:numId w:val="8"/>
      </w:numPr>
    </w:pPr>
  </w:style>
  <w:style w:type="paragraph" w:customStyle="1" w:styleId="Question">
    <w:name w:val="Question"/>
    <w:basedOn w:val="Normal"/>
    <w:next w:val="Answer"/>
    <w:qFormat/>
    <w:rsid w:val="00AE42D9"/>
    <w:rPr>
      <w:b/>
    </w:rPr>
  </w:style>
  <w:style w:type="paragraph" w:customStyle="1" w:styleId="Answer">
    <w:name w:val="Answer"/>
    <w:basedOn w:val="Normal"/>
    <w:qFormat/>
    <w:rsid w:val="00AE42D9"/>
    <w:pPr>
      <w:spacing w:line="240" w:lineRule="auto"/>
    </w:pPr>
    <w:rPr>
      <w:i/>
    </w:rPr>
  </w:style>
  <w:style w:type="paragraph" w:customStyle="1" w:styleId="ChapterHeading">
    <w:name w:val="Chapter Heading"/>
    <w:basedOn w:val="Heading1"/>
    <w:qFormat/>
    <w:rsid w:val="00AE42D9"/>
    <w:pPr>
      <w:numPr>
        <w:numId w:val="35"/>
      </w:numPr>
      <w:spacing w:before="200" w:after="100"/>
      <w:ind w:left="357" w:hanging="357"/>
    </w:pPr>
    <w:rPr>
      <w:sz w:val="40"/>
    </w:rPr>
  </w:style>
  <w:style w:type="table" w:styleId="TableGrid">
    <w:name w:val="Table Grid"/>
    <w:basedOn w:val="TableNormal"/>
    <w:uiPriority w:val="59"/>
    <w:rsid w:val="00AE4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AE42D9"/>
    <w:pPr>
      <w:numPr>
        <w:numId w:val="14"/>
      </w:numPr>
    </w:pPr>
  </w:style>
  <w:style w:type="paragraph" w:customStyle="1" w:styleId="QuestionSection">
    <w:name w:val="Question Section"/>
    <w:basedOn w:val="Heading2"/>
    <w:qFormat/>
    <w:rsid w:val="00AE42D9"/>
    <w:rPr>
      <w:b/>
      <w:color w:val="403152" w:themeColor="accent4" w:themeShade="80"/>
    </w:rPr>
  </w:style>
  <w:style w:type="paragraph" w:customStyle="1" w:styleId="TableCaption">
    <w:name w:val="Table Caption"/>
    <w:basedOn w:val="Normal"/>
    <w:qFormat/>
    <w:rsid w:val="00AE42D9"/>
    <w:rPr>
      <w:smallCaps/>
    </w:rPr>
  </w:style>
  <w:style w:type="paragraph" w:customStyle="1" w:styleId="SourceCodeCaption">
    <w:name w:val="Source Code Caption"/>
    <w:basedOn w:val="Normal"/>
    <w:rsid w:val="00AE42D9"/>
    <w:pPr>
      <w:spacing w:after="0" w:line="240" w:lineRule="auto"/>
    </w:pPr>
    <w:rPr>
      <w:rFonts w:ascii="Arial" w:hAnsi="Arial"/>
      <w:noProof/>
    </w:rPr>
  </w:style>
  <w:style w:type="paragraph" w:customStyle="1" w:styleId="CodeListing">
    <w:name w:val="Code Listing"/>
    <w:basedOn w:val="Normal"/>
    <w:qFormat/>
    <w:rsid w:val="00AE42D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AE42D9"/>
    <w:pPr>
      <w:spacing w:before="120"/>
      <w:ind w:left="720" w:right="720"/>
      <w:jc w:val="center"/>
    </w:pPr>
    <w:rPr>
      <w:i/>
      <w:iCs/>
    </w:rPr>
  </w:style>
  <w:style w:type="character" w:customStyle="1" w:styleId="QuoteChar">
    <w:name w:val="Quote Char"/>
    <w:basedOn w:val="DefaultParagraphFont"/>
    <w:link w:val="Quote"/>
    <w:uiPriority w:val="29"/>
    <w:rsid w:val="00AE42D9"/>
    <w:rPr>
      <w:rFonts w:eastAsiaTheme="minorEastAsia"/>
      <w:i/>
      <w:iCs/>
      <w:color w:val="000000" w:themeColor="text1"/>
      <w:sz w:val="24"/>
      <w:lang w:eastAsia="en-GB"/>
    </w:rPr>
  </w:style>
  <w:style w:type="paragraph" w:styleId="Caption">
    <w:name w:val="caption"/>
    <w:basedOn w:val="Normal"/>
    <w:next w:val="Normal"/>
    <w:uiPriority w:val="35"/>
    <w:unhideWhenUsed/>
    <w:qFormat/>
    <w:rsid w:val="00AE42D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AE42D9"/>
    <w:rPr>
      <w:b/>
      <w:smallCaps/>
    </w:rPr>
  </w:style>
  <w:style w:type="paragraph" w:customStyle="1" w:styleId="NumberedList">
    <w:name w:val="Numbered List"/>
    <w:basedOn w:val="Normal"/>
    <w:qFormat/>
    <w:rsid w:val="00AE42D9"/>
    <w:pPr>
      <w:numPr>
        <w:numId w:val="19"/>
      </w:numPr>
      <w:contextualSpacing/>
    </w:pPr>
    <w:rPr>
      <w:b/>
      <w:i/>
    </w:rPr>
  </w:style>
  <w:style w:type="paragraph" w:customStyle="1" w:styleId="ListNumberHeader">
    <w:name w:val="List Number Header"/>
    <w:basedOn w:val="Normal"/>
    <w:next w:val="ListNumber"/>
    <w:qFormat/>
    <w:rsid w:val="00AE42D9"/>
    <w:pPr>
      <w:ind w:left="357" w:hanging="357"/>
      <w:contextualSpacing/>
    </w:pPr>
    <w:rPr>
      <w:b/>
      <w:smallCaps/>
    </w:rPr>
  </w:style>
  <w:style w:type="paragraph" w:styleId="ListBullet">
    <w:name w:val="List Bullet"/>
    <w:basedOn w:val="Normal"/>
    <w:uiPriority w:val="99"/>
    <w:unhideWhenUsed/>
    <w:rsid w:val="00AE42D9"/>
    <w:pPr>
      <w:numPr>
        <w:numId w:val="20"/>
      </w:numPr>
      <w:contextualSpacing/>
    </w:pPr>
  </w:style>
  <w:style w:type="paragraph" w:customStyle="1" w:styleId="NumberedBullet">
    <w:name w:val="Numbered Bullet"/>
    <w:basedOn w:val="NumberedList"/>
    <w:rsid w:val="00AE42D9"/>
  </w:style>
  <w:style w:type="paragraph" w:styleId="ListNumber">
    <w:name w:val="List Number"/>
    <w:basedOn w:val="Normal"/>
    <w:uiPriority w:val="99"/>
    <w:unhideWhenUsed/>
    <w:rsid w:val="00AE42D9"/>
    <w:pPr>
      <w:numPr>
        <w:numId w:val="25"/>
      </w:numPr>
      <w:contextualSpacing/>
    </w:pPr>
  </w:style>
  <w:style w:type="table" w:customStyle="1" w:styleId="RowAndColumnStyle">
    <w:name w:val="RowAndColumnStyle"/>
    <w:basedOn w:val="TableNormal"/>
    <w:uiPriority w:val="99"/>
    <w:rsid w:val="00AE42D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AE42D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AE42D9"/>
    <w:rPr>
      <w:rFonts w:eastAsiaTheme="minorEastAsia"/>
      <w:lang w:eastAsia="en-GB"/>
    </w:rPr>
    <w:tblPr/>
  </w:style>
  <w:style w:type="paragraph" w:customStyle="1" w:styleId="CommandOutput">
    <w:name w:val="Command Output"/>
    <w:basedOn w:val="Normal"/>
    <w:qFormat/>
    <w:rsid w:val="00AE42D9"/>
    <w:pPr>
      <w:spacing w:after="0" w:line="240" w:lineRule="auto"/>
      <w:ind w:left="284"/>
    </w:pPr>
    <w:rPr>
      <w:rFonts w:ascii="Courier New" w:hAnsi="Courier New"/>
      <w:noProof/>
      <w:sz w:val="20"/>
    </w:rPr>
  </w:style>
  <w:style w:type="character" w:styleId="Emphasis">
    <w:name w:val="Emphasis"/>
    <w:basedOn w:val="DefaultParagraphFont"/>
    <w:uiPriority w:val="20"/>
    <w:qFormat/>
    <w:rsid w:val="00AE42D9"/>
    <w:rPr>
      <w:i/>
      <w:iCs/>
    </w:rPr>
  </w:style>
  <w:style w:type="character" w:styleId="IntenseEmphasis">
    <w:name w:val="Intense Emphasis"/>
    <w:basedOn w:val="DefaultParagraphFont"/>
    <w:uiPriority w:val="21"/>
    <w:qFormat/>
    <w:rsid w:val="00AE42D9"/>
    <w:rPr>
      <w:b w:val="0"/>
      <w:bCs w:val="0"/>
      <w:i/>
      <w:iCs/>
      <w:color w:val="00B0F0" w:themeColor="accent1"/>
    </w:rPr>
  </w:style>
  <w:style w:type="paragraph" w:customStyle="1" w:styleId="Intro">
    <w:name w:val="Intro"/>
    <w:basedOn w:val="Normal"/>
    <w:next w:val="Normal"/>
    <w:qFormat/>
    <w:rsid w:val="00AE42D9"/>
    <w:pPr>
      <w:spacing w:before="240"/>
    </w:pPr>
    <w:rPr>
      <w:sz w:val="28"/>
      <w:lang w:eastAsia="fi-FI"/>
    </w:rPr>
  </w:style>
  <w:style w:type="paragraph" w:customStyle="1" w:styleId="StyleGuideSection">
    <w:name w:val="Style Guide Section"/>
    <w:basedOn w:val="Normal"/>
    <w:next w:val="Normal"/>
    <w:autoRedefine/>
    <w:qFormat/>
    <w:rsid w:val="00AE42D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AE42D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AE42D9"/>
    <w:rPr>
      <w:rFonts w:eastAsiaTheme="minorEastAsia"/>
      <w:color w:val="31378B" w:themeColor="text2"/>
      <w:sz w:val="32"/>
      <w:lang w:eastAsia="en-GB"/>
    </w:rPr>
  </w:style>
  <w:style w:type="paragraph" w:styleId="Footer">
    <w:name w:val="footer"/>
    <w:basedOn w:val="Normal"/>
    <w:link w:val="FooterChar"/>
    <w:uiPriority w:val="99"/>
    <w:unhideWhenUsed/>
    <w:rsid w:val="00AE4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2D9"/>
    <w:rPr>
      <w:rFonts w:eastAsiaTheme="minorEastAsia"/>
      <w:color w:val="000000" w:themeColor="text1"/>
      <w:sz w:val="24"/>
      <w:lang w:eastAsia="en-GB"/>
    </w:rPr>
  </w:style>
  <w:style w:type="paragraph" w:customStyle="1" w:styleId="QuestionSubSection">
    <w:name w:val="Question Sub Section"/>
    <w:basedOn w:val="Heading3"/>
    <w:qFormat/>
    <w:rsid w:val="00AE42D9"/>
    <w:rPr>
      <w:smallCaps/>
    </w:rPr>
  </w:style>
  <w:style w:type="paragraph" w:customStyle="1" w:styleId="TableCellNormal">
    <w:name w:val="Table Cell Normal"/>
    <w:basedOn w:val="Normal"/>
    <w:qFormat/>
    <w:rsid w:val="00AE42D9"/>
    <w:pPr>
      <w:spacing w:before="120" w:after="120" w:line="240" w:lineRule="auto"/>
    </w:pPr>
  </w:style>
  <w:style w:type="paragraph" w:customStyle="1" w:styleId="Strong1">
    <w:name w:val="Strong1"/>
    <w:basedOn w:val="Normal"/>
    <w:next w:val="BodyText"/>
    <w:link w:val="strongChar"/>
    <w:qFormat/>
    <w:rsid w:val="00AE42D9"/>
    <w:rPr>
      <w:b/>
      <w:lang w:eastAsia="fi-FI"/>
    </w:rPr>
  </w:style>
  <w:style w:type="paragraph" w:customStyle="1" w:styleId="Emphasis1">
    <w:name w:val="Emphasis1"/>
    <w:basedOn w:val="Normal"/>
    <w:next w:val="BodyText"/>
    <w:link w:val="emphasisChar"/>
    <w:qFormat/>
    <w:rsid w:val="00AE42D9"/>
    <w:rPr>
      <w:i/>
      <w:lang w:eastAsia="fi-FI"/>
    </w:rPr>
  </w:style>
  <w:style w:type="paragraph" w:styleId="BodyText">
    <w:name w:val="Body Text"/>
    <w:basedOn w:val="Normal"/>
    <w:link w:val="BodyTextChar"/>
    <w:semiHidden/>
    <w:unhideWhenUsed/>
    <w:rsid w:val="00AE42D9"/>
    <w:pPr>
      <w:spacing w:after="120"/>
    </w:pPr>
  </w:style>
  <w:style w:type="character" w:customStyle="1" w:styleId="BodyTextChar">
    <w:name w:val="Body Text Char"/>
    <w:basedOn w:val="DefaultParagraphFont"/>
    <w:link w:val="BodyText"/>
    <w:semiHidden/>
    <w:rsid w:val="00AE42D9"/>
    <w:rPr>
      <w:rFonts w:eastAsiaTheme="minorEastAsia"/>
      <w:color w:val="000000" w:themeColor="text1"/>
      <w:sz w:val="24"/>
      <w:lang w:eastAsia="en-GB"/>
    </w:rPr>
  </w:style>
  <w:style w:type="character" w:customStyle="1" w:styleId="strongChar">
    <w:name w:val="strong Char"/>
    <w:basedOn w:val="DefaultParagraphFont"/>
    <w:link w:val="Strong1"/>
    <w:rsid w:val="00AE42D9"/>
    <w:rPr>
      <w:rFonts w:eastAsiaTheme="minorEastAsia"/>
      <w:b/>
      <w:color w:val="000000" w:themeColor="text1"/>
      <w:sz w:val="24"/>
      <w:lang w:eastAsia="fi-FI"/>
    </w:rPr>
  </w:style>
  <w:style w:type="character" w:customStyle="1" w:styleId="PathChar">
    <w:name w:val="Path Char"/>
    <w:basedOn w:val="BodyTextChar"/>
    <w:link w:val="Path"/>
    <w:rsid w:val="00AE42D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AE42D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AE42D9"/>
    <w:rPr>
      <w:i/>
      <w:iCs/>
    </w:rPr>
  </w:style>
  <w:style w:type="character" w:customStyle="1" w:styleId="CommandChar">
    <w:name w:val="Command Char"/>
    <w:basedOn w:val="DefaultParagraphFont"/>
    <w:link w:val="Command"/>
    <w:rsid w:val="00AE42D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AE42D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AE42D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AE42D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AE42D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AE42D9"/>
    <w:pPr>
      <w:numPr>
        <w:numId w:val="0"/>
      </w:numPr>
      <w:spacing w:after="0"/>
      <w:ind w:left="357" w:hanging="357"/>
      <w:jc w:val="right"/>
    </w:pPr>
    <w:rPr>
      <w:lang w:eastAsia="fi-FI"/>
    </w:rPr>
  </w:style>
  <w:style w:type="paragraph" w:customStyle="1" w:styleId="SubTitle">
    <w:name w:val="Sub Title"/>
    <w:basedOn w:val="Heading1"/>
    <w:qFormat/>
    <w:rsid w:val="00AE42D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AE42D9"/>
    <w:pPr>
      <w:spacing w:after="0"/>
      <w:ind w:left="924" w:hanging="357"/>
    </w:pPr>
  </w:style>
  <w:style w:type="paragraph" w:customStyle="1" w:styleId="a">
    <w:name w:val="`"/>
    <w:basedOn w:val="Normal"/>
    <w:qFormat/>
    <w:rsid w:val="00AE42D9"/>
    <w:pPr>
      <w:pBdr>
        <w:bottom w:val="single" w:sz="4" w:space="1" w:color="auto"/>
      </w:pBdr>
    </w:pPr>
  </w:style>
  <w:style w:type="paragraph" w:customStyle="1" w:styleId="ContainsHeader">
    <w:name w:val="Contains Header"/>
    <w:basedOn w:val="ListBulletHeader"/>
    <w:qFormat/>
    <w:rsid w:val="00AE42D9"/>
    <w:pPr>
      <w:pBdr>
        <w:top w:val="single" w:sz="4" w:space="12" w:color="auto"/>
      </w:pBdr>
      <w:spacing w:before="240" w:after="120"/>
    </w:pPr>
  </w:style>
  <w:style w:type="paragraph" w:customStyle="1" w:styleId="ContainsEnd">
    <w:name w:val="Contains End"/>
    <w:basedOn w:val="Normal"/>
    <w:qFormat/>
    <w:rsid w:val="00AE42D9"/>
    <w:pPr>
      <w:pBdr>
        <w:bottom w:val="single" w:sz="4" w:space="1" w:color="auto"/>
      </w:pBdr>
      <w:spacing w:after="0" w:line="240" w:lineRule="auto"/>
    </w:pPr>
  </w:style>
  <w:style w:type="paragraph" w:customStyle="1" w:styleId="QuoteCallOut">
    <w:name w:val="Quote CallOut"/>
    <w:basedOn w:val="Normal"/>
    <w:qFormat/>
    <w:rsid w:val="00AE42D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AE42D9"/>
    <w:rPr>
      <w:b/>
      <w:smallCaps/>
    </w:rPr>
  </w:style>
  <w:style w:type="table" w:customStyle="1" w:styleId="SimpleDefinition">
    <w:name w:val="SimpleDefinition"/>
    <w:basedOn w:val="TableNormal"/>
    <w:uiPriority w:val="99"/>
    <w:rsid w:val="00AE42D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AE42D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AE42D9"/>
    <w:rPr>
      <w:i w:val="0"/>
      <w:color w:val="auto"/>
    </w:rPr>
  </w:style>
  <w:style w:type="paragraph" w:customStyle="1" w:styleId="TableHeader">
    <w:name w:val="Table Header"/>
    <w:basedOn w:val="ListBulletHeader"/>
    <w:qFormat/>
    <w:rsid w:val="00AE42D9"/>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EE2B9A"/>
    <w:pPr>
      <w:spacing w:before="100" w:beforeAutospacing="1" w:after="100" w:afterAutospacing="1" w:line="259" w:lineRule="auto"/>
    </w:pPr>
    <w:rPr>
      <w:rFonts w:ascii="Times New Roman" w:eastAsiaTheme="minorHAnsi" w:hAnsi="Times New Roman" w:cs="Times New Roman"/>
      <w:szCs w:val="24"/>
      <w:lang w:eastAsia="en-US"/>
    </w:rPr>
  </w:style>
  <w:style w:type="paragraph" w:customStyle="1" w:styleId="Keywords">
    <w:name w:val="Keywords"/>
    <w:basedOn w:val="Normal"/>
    <w:next w:val="Normal"/>
    <w:link w:val="KeywordsChar"/>
    <w:qFormat/>
    <w:rsid w:val="00EE2B9A"/>
    <w:pPr>
      <w:spacing w:after="160" w:line="259" w:lineRule="auto"/>
    </w:pPr>
    <w:rPr>
      <w:rFonts w:eastAsiaTheme="minorHAnsi"/>
      <w:color w:val="FF0000"/>
      <w:lang w:eastAsia="en-US"/>
    </w:rPr>
  </w:style>
  <w:style w:type="character" w:customStyle="1" w:styleId="KeywordsChar">
    <w:name w:val="Keywords Char"/>
    <w:basedOn w:val="DefaultParagraphFont"/>
    <w:link w:val="Keywords"/>
    <w:rsid w:val="00EE2B9A"/>
    <w:rPr>
      <w:color w:val="FF0000"/>
    </w:rPr>
  </w:style>
  <w:style w:type="paragraph" w:styleId="ListContinue3">
    <w:name w:val="List Continue 3"/>
    <w:basedOn w:val="Normal"/>
    <w:uiPriority w:val="99"/>
    <w:unhideWhenUsed/>
    <w:rsid w:val="00272904"/>
    <w:pPr>
      <w:spacing w:after="120"/>
      <w:ind w:left="849"/>
      <w:contextualSpacing/>
    </w:pPr>
  </w:style>
  <w:style w:type="paragraph" w:styleId="ListParagraph">
    <w:name w:val="List Paragraph"/>
    <w:basedOn w:val="Normal"/>
    <w:uiPriority w:val="34"/>
    <w:qFormat/>
    <w:rsid w:val="00AC0D15"/>
    <w:pPr>
      <w:ind w:left="720"/>
      <w:contextualSpacing/>
    </w:pPr>
  </w:style>
  <w:style w:type="paragraph" w:customStyle="1" w:styleId="TutorialStep">
    <w:name w:val="TutorialStep"/>
    <w:basedOn w:val="Normal"/>
    <w:qFormat/>
    <w:rsid w:val="00AE42D9"/>
    <w:pPr>
      <w:numPr>
        <w:numId w:val="39"/>
      </w:numPr>
    </w:pPr>
    <w:rPr>
      <w:color w:val="0083B3" w:themeColor="accent6" w:themeShade="BF"/>
      <w:sz w:val="28"/>
      <w:lang w:eastAsia="fi-FI"/>
    </w:rPr>
  </w:style>
  <w:style w:type="paragraph" w:customStyle="1" w:styleId="QuestionAnkied">
    <w:name w:val="Question Ankied"/>
    <w:basedOn w:val="Question"/>
    <w:qFormat/>
    <w:rsid w:val="00AE42D9"/>
    <w:rPr>
      <w:color w:val="7F7F7F" w:themeColor="text1" w:themeTint="80"/>
    </w:rPr>
  </w:style>
  <w:style w:type="paragraph" w:styleId="EndnoteText">
    <w:name w:val="endnote text"/>
    <w:basedOn w:val="Normal"/>
    <w:link w:val="EndnoteTextChar"/>
    <w:uiPriority w:val="99"/>
    <w:semiHidden/>
    <w:unhideWhenUsed/>
    <w:rsid w:val="002A6D10"/>
    <w:rPr>
      <w:sz w:val="20"/>
      <w:szCs w:val="20"/>
    </w:rPr>
  </w:style>
  <w:style w:type="character" w:customStyle="1" w:styleId="EndnoteTextChar">
    <w:name w:val="Endnote Text Char"/>
    <w:basedOn w:val="DefaultParagraphFont"/>
    <w:link w:val="EndnoteText"/>
    <w:uiPriority w:val="99"/>
    <w:semiHidden/>
    <w:rsid w:val="002A6D10"/>
    <w:rPr>
      <w:rFonts w:eastAsiaTheme="minorEastAsia"/>
      <w:color w:val="000000" w:themeColor="text1"/>
      <w:sz w:val="20"/>
      <w:szCs w:val="20"/>
      <w:lang w:eastAsia="en-GB"/>
    </w:rPr>
  </w:style>
  <w:style w:type="character" w:styleId="EndnoteReference">
    <w:name w:val="endnote reference"/>
    <w:basedOn w:val="DefaultParagraphFont"/>
    <w:uiPriority w:val="99"/>
    <w:semiHidden/>
    <w:unhideWhenUsed/>
    <w:rsid w:val="002A6D10"/>
    <w:rPr>
      <w:vertAlign w:val="superscript"/>
    </w:rPr>
  </w:style>
  <w:style w:type="paragraph" w:customStyle="1" w:styleId="AppendiceSection">
    <w:name w:val="Appendice Section"/>
    <w:basedOn w:val="Normal"/>
    <w:next w:val="Heading1"/>
    <w:qFormat/>
    <w:rsid w:val="00AE42D9"/>
    <w:rPr>
      <w:rFonts w:asciiTheme="majorHAnsi" w:hAnsiTheme="majorHAnsi"/>
      <w:color w:val="31378B" w:themeColor="text2"/>
      <w:sz w:val="32"/>
      <w:lang w:eastAsia="fi-FI"/>
    </w:rPr>
  </w:style>
  <w:style w:type="paragraph" w:customStyle="1" w:styleId="Appendice">
    <w:name w:val="Appendice"/>
    <w:basedOn w:val="Heading2"/>
    <w:qFormat/>
    <w:rsid w:val="00AE42D9"/>
    <w:rPr>
      <w:sz w:val="28"/>
      <w:lang w:eastAsia="fi-FI"/>
    </w:rPr>
  </w:style>
  <w:style w:type="paragraph" w:customStyle="1" w:styleId="QuestionEsoteric">
    <w:name w:val="Question Esoteric"/>
    <w:basedOn w:val="Normal"/>
    <w:qFormat/>
    <w:rsid w:val="00AE42D9"/>
    <w:rPr>
      <w:color w:val="4BACC6" w:themeColor="accent5"/>
    </w:rPr>
  </w:style>
  <w:style w:type="paragraph" w:customStyle="1" w:styleId="ToDoSection">
    <w:name w:val="ToDo Section"/>
    <w:basedOn w:val="Heading1"/>
    <w:qFormat/>
    <w:rsid w:val="00AE42D9"/>
  </w:style>
  <w:style w:type="paragraph" w:customStyle="1" w:styleId="ToDoQuestionHeader">
    <w:name w:val="ToDo Question Header"/>
    <w:basedOn w:val="Question"/>
    <w:qFormat/>
    <w:rsid w:val="00AE42D9"/>
  </w:style>
  <w:style w:type="paragraph" w:customStyle="1" w:styleId="ToDoDetails">
    <w:name w:val="ToDoDetails"/>
    <w:basedOn w:val="Normal"/>
    <w:qFormat/>
    <w:rsid w:val="00AE42D9"/>
  </w:style>
  <w:style w:type="paragraph" w:customStyle="1" w:styleId="CodeExampleCode">
    <w:name w:val="Code Example Code"/>
    <w:basedOn w:val="Normal"/>
    <w:rsid w:val="00AE42D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AE42D9"/>
    <w:pPr>
      <w:spacing w:after="160" w:line="240" w:lineRule="auto"/>
    </w:pPr>
    <w:rPr>
      <w:b/>
      <w:color w:val="auto"/>
      <w:lang w:eastAsia="fi-FI"/>
    </w:rPr>
  </w:style>
  <w:style w:type="paragraph" w:customStyle="1" w:styleId="CodeExampleRuntime">
    <w:name w:val="Code Example Runtime"/>
    <w:basedOn w:val="Normal"/>
    <w:qFormat/>
    <w:rsid w:val="00AE42D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AE42D9"/>
    <w:rPr>
      <w:b/>
      <w:smallCaps/>
      <w:color w:val="31378B" w:themeColor="text2"/>
      <w:sz w:val="28"/>
      <w:lang w:eastAsia="fi-FI"/>
    </w:rPr>
  </w:style>
  <w:style w:type="paragraph" w:styleId="List3">
    <w:name w:val="List 3"/>
    <w:basedOn w:val="Normal"/>
    <w:uiPriority w:val="99"/>
    <w:unhideWhenUsed/>
    <w:rsid w:val="00DE0DFE"/>
    <w:pPr>
      <w:ind w:left="849" w:hanging="283"/>
      <w:contextualSpacing/>
    </w:pPr>
  </w:style>
  <w:style w:type="paragraph" w:customStyle="1" w:styleId="p1">
    <w:name w:val="p1"/>
    <w:basedOn w:val="Normal"/>
    <w:rsid w:val="006F4A61"/>
    <w:rPr>
      <w:rFonts w:ascii="Helvetica" w:hAnsi="Helvetica" w:cs="Times New Roman"/>
      <w:sz w:val="21"/>
      <w:szCs w:val="21"/>
    </w:rPr>
  </w:style>
  <w:style w:type="paragraph" w:customStyle="1" w:styleId="p2">
    <w:name w:val="p2"/>
    <w:basedOn w:val="Normal"/>
    <w:rsid w:val="006F4A61"/>
    <w:rPr>
      <w:rFonts w:ascii="Helvetica" w:hAnsi="Helvetica" w:cs="Times New Roman"/>
      <w:sz w:val="21"/>
      <w:szCs w:val="21"/>
    </w:rPr>
  </w:style>
  <w:style w:type="character" w:customStyle="1" w:styleId="s1">
    <w:name w:val="s1"/>
    <w:basedOn w:val="DefaultParagraphFont"/>
    <w:rsid w:val="006F4A61"/>
    <w:rPr>
      <w:rFonts w:ascii="Helvetica" w:hAnsi="Helvetica" w:hint="default"/>
      <w:b w:val="0"/>
      <w:bCs w:val="0"/>
      <w:i w:val="0"/>
      <w:iCs w:val="0"/>
      <w:sz w:val="28"/>
      <w:szCs w:val="28"/>
    </w:rPr>
  </w:style>
  <w:style w:type="character" w:customStyle="1" w:styleId="apple-converted-space">
    <w:name w:val="apple-converted-space"/>
    <w:basedOn w:val="DefaultParagraphFont"/>
    <w:rsid w:val="006F4A61"/>
  </w:style>
  <w:style w:type="paragraph" w:customStyle="1" w:styleId="Headin">
    <w:name w:val="Headin"/>
    <w:basedOn w:val="Normal"/>
    <w:qFormat/>
    <w:rsid w:val="00AE42D9"/>
  </w:style>
  <w:style w:type="paragraph" w:customStyle="1" w:styleId="questionsubsection2">
    <w:name w:val="question sub section 2"/>
    <w:basedOn w:val="Heading4"/>
    <w:qFormat/>
    <w:rsid w:val="00AE42D9"/>
  </w:style>
  <w:style w:type="paragraph" w:customStyle="1" w:styleId="ListBulletHeader2">
    <w:name w:val="List Bullet Header 2"/>
    <w:basedOn w:val="Normal"/>
    <w:next w:val="ListBullet"/>
    <w:qFormat/>
    <w:rsid w:val="00AE42D9"/>
    <w:pPr>
      <w:spacing w:after="120"/>
    </w:pPr>
    <w:rPr>
      <w:b/>
      <w:color w:val="00B050"/>
    </w:rPr>
  </w:style>
  <w:style w:type="paragraph" w:customStyle="1" w:styleId="Def">
    <w:name w:val="Def"/>
    <w:basedOn w:val="Heading5"/>
    <w:link w:val="DefChar"/>
    <w:qFormat/>
    <w:rsid w:val="00AE42D9"/>
    <w:rPr>
      <w:color w:val="31378B" w:themeColor="text2"/>
    </w:rPr>
  </w:style>
  <w:style w:type="character" w:customStyle="1" w:styleId="CodeExampleHeadingChar">
    <w:name w:val="Code Example Heading Char"/>
    <w:basedOn w:val="DefaultParagraphFont"/>
    <w:link w:val="CodeExampleHeading"/>
    <w:rsid w:val="00AE42D9"/>
    <w:rPr>
      <w:rFonts w:eastAsiaTheme="minorEastAsia"/>
      <w:b/>
      <w:smallCaps/>
      <w:color w:val="31378B" w:themeColor="text2"/>
      <w:sz w:val="28"/>
      <w:lang w:eastAsia="fi-FI"/>
    </w:rPr>
  </w:style>
  <w:style w:type="character" w:customStyle="1" w:styleId="DefChar">
    <w:name w:val="Def Char"/>
    <w:basedOn w:val="CodeExampleHeadingChar"/>
    <w:link w:val="Def"/>
    <w:rsid w:val="00AE42D9"/>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AE42D9"/>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01763">
      <w:bodyDiv w:val="1"/>
      <w:marLeft w:val="0"/>
      <w:marRight w:val="0"/>
      <w:marTop w:val="0"/>
      <w:marBottom w:val="0"/>
      <w:divBdr>
        <w:top w:val="none" w:sz="0" w:space="0" w:color="auto"/>
        <w:left w:val="none" w:sz="0" w:space="0" w:color="auto"/>
        <w:bottom w:val="none" w:sz="0" w:space="0" w:color="auto"/>
        <w:right w:val="none" w:sz="0" w:space="0" w:color="auto"/>
      </w:divBdr>
    </w:div>
    <w:div w:id="116197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21" Type="http://schemas.openxmlformats.org/officeDocument/2006/relationships/image" Target="media/image7.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7.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C996-48F6-4E12-A9B1-1A32E3BD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39</TotalTime>
  <Pages>9</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69</cp:revision>
  <cp:lastPrinted>2020-01-17T12:29:00Z</cp:lastPrinted>
  <dcterms:created xsi:type="dcterms:W3CDTF">2018-11-08T08:13:00Z</dcterms:created>
  <dcterms:modified xsi:type="dcterms:W3CDTF">2020-01-17T12:30:00Z</dcterms:modified>
</cp:coreProperties>
</file>