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42378A40" w:rsidR="00CE23AA" w:rsidRDefault="0015466E" w:rsidP="00CF63A0">
      <w:pPr>
        <w:pStyle w:val="DocumentTitle"/>
      </w:pPr>
      <w:r>
        <w:t xml:space="preserve">                                                                                                                                                                                                                                                                                                                                                                                                                                                                                                                                                                                                                                                                                                                                                                                                             </w:t>
      </w:r>
      <w:r w:rsidR="00A04B2F">
        <w:t>DotNet</w:t>
      </w:r>
    </w:p>
    <w:p w14:paraId="355CBACE" w14:textId="77777777" w:rsidR="00D07BFE" w:rsidRDefault="00D07BFE" w:rsidP="00D07BFE">
      <w:pPr>
        <w:pStyle w:val="ContainsHeader"/>
      </w:pPr>
      <w:r>
        <w:t>This document covers</w:t>
      </w:r>
    </w:p>
    <w:p w14:paraId="696B653F" w14:textId="2077796B" w:rsidR="003D4B67" w:rsidRDefault="003D4B67" w:rsidP="003D4B67">
      <w:pPr>
        <w:pStyle w:val="Heading2"/>
      </w:pPr>
      <w:bookmarkStart w:id="0" w:name="_Overview_of_Type"/>
      <w:bookmarkEnd w:id="0"/>
      <w:r w:rsidRPr="000025FA">
        <w:t xml:space="preserve">Overview </w:t>
      </w:r>
    </w:p>
    <w:p w14:paraId="2279C175" w14:textId="6CA41D28" w:rsidR="00620672" w:rsidRPr="00620672" w:rsidRDefault="00620672" w:rsidP="00620672">
      <w:pPr>
        <w:pStyle w:val="Heading3"/>
      </w:pPr>
      <w:r>
        <w:t>Frameworks</w:t>
      </w:r>
    </w:p>
    <w:p w14:paraId="197219E7" w14:textId="206DE78A" w:rsidR="00A04B2F" w:rsidRDefault="00063810" w:rsidP="00A04B2F">
      <w:r>
        <w:t xml:space="preserve">A .NET Framework consists of </w:t>
      </w:r>
    </w:p>
    <w:p w14:paraId="33585EE4" w14:textId="7C3B713B" w:rsidR="00063810" w:rsidRDefault="00CD6B32" w:rsidP="00063810">
      <w:pPr>
        <w:pStyle w:val="ListBullet"/>
      </w:pPr>
      <w:r>
        <w:t>Base Class Libraries</w:t>
      </w:r>
    </w:p>
    <w:p w14:paraId="0F73D474" w14:textId="28294421" w:rsidR="00CD6B32" w:rsidRDefault="00CD6B32" w:rsidP="00063810">
      <w:pPr>
        <w:pStyle w:val="ListBullet"/>
      </w:pPr>
      <w:r>
        <w:t>Common Language Runtime</w:t>
      </w:r>
    </w:p>
    <w:p w14:paraId="665D959C" w14:textId="6EFF87CE" w:rsidR="00CD6B32" w:rsidRDefault="00620672" w:rsidP="00620672">
      <w:r>
        <w:t>The choice of framework limits which platforms we can run our application on.</w:t>
      </w:r>
    </w:p>
    <w:tbl>
      <w:tblPr>
        <w:tblStyle w:val="RowAndColumnStyle"/>
        <w:tblW w:w="9338" w:type="dxa"/>
        <w:tblLook w:val="04A0" w:firstRow="1" w:lastRow="0" w:firstColumn="1" w:lastColumn="0" w:noHBand="0" w:noVBand="1"/>
      </w:tblPr>
      <w:tblGrid>
        <w:gridCol w:w="2552"/>
        <w:gridCol w:w="6786"/>
      </w:tblGrid>
      <w:tr w:rsidR="00D06DF5" w14:paraId="5309DDAC" w14:textId="77777777" w:rsidTr="00D06DF5">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2552" w:type="dxa"/>
          </w:tcPr>
          <w:p w14:paraId="271EC87E" w14:textId="77777777" w:rsidR="00D06DF5" w:rsidRDefault="00D06DF5">
            <w:pPr>
              <w:pStyle w:val="TableCellNormal"/>
              <w:rPr>
                <w:color w:val="auto"/>
                <w:sz w:val="22"/>
              </w:rPr>
            </w:pPr>
          </w:p>
        </w:tc>
        <w:tc>
          <w:tcPr>
            <w:tcW w:w="6786" w:type="dxa"/>
            <w:hideMark/>
          </w:tcPr>
          <w:p w14:paraId="62FE5B85" w14:textId="77777777" w:rsidR="00D06DF5" w:rsidRDefault="00D06DF5">
            <w:pPr>
              <w:pStyle w:val="TableCellNormal"/>
              <w:cnfStyle w:val="100000000000" w:firstRow="1" w:lastRow="0" w:firstColumn="0" w:lastColumn="0" w:oddVBand="0" w:evenVBand="0" w:oddHBand="0" w:evenHBand="0" w:firstRowFirstColumn="0" w:firstRowLastColumn="0" w:lastRowFirstColumn="0" w:lastRowLastColumn="0"/>
            </w:pPr>
            <w:r>
              <w:t>Column Header</w:t>
            </w:r>
          </w:p>
        </w:tc>
      </w:tr>
      <w:tr w:rsidR="00D06DF5" w14:paraId="7A5CF105" w14:textId="77777777" w:rsidTr="00D06DF5">
        <w:trPr>
          <w:trHeight w:val="20"/>
        </w:trPr>
        <w:tc>
          <w:tcPr>
            <w:cnfStyle w:val="001000000000" w:firstRow="0" w:lastRow="0" w:firstColumn="1" w:lastColumn="0" w:oddVBand="0" w:evenVBand="0" w:oddHBand="0" w:evenHBand="0" w:firstRowFirstColumn="0" w:firstRowLastColumn="0" w:lastRowFirstColumn="0" w:lastRowLastColumn="0"/>
            <w:tcW w:w="2552" w:type="dxa"/>
            <w:tcBorders>
              <w:top w:val="single" w:sz="12" w:space="0" w:color="F2F2F2" w:themeColor="background1" w:themeShade="F2"/>
              <w:left w:val="nil"/>
              <w:bottom w:val="single" w:sz="12" w:space="0" w:color="F2F2F2" w:themeColor="background1" w:themeShade="F2"/>
              <w:right w:val="nil"/>
            </w:tcBorders>
            <w:hideMark/>
          </w:tcPr>
          <w:p w14:paraId="3C89FFF4" w14:textId="6DC3CE4B" w:rsidR="00D06DF5" w:rsidRDefault="00D06DF5">
            <w:pPr>
              <w:pStyle w:val="TableCellNormal"/>
            </w:pPr>
            <w:r>
              <w:t>.NET Core</w:t>
            </w:r>
          </w:p>
        </w:tc>
        <w:tc>
          <w:tcPr>
            <w:tcW w:w="6786" w:type="dxa"/>
            <w:tcBorders>
              <w:top w:val="single" w:sz="12" w:space="0" w:color="F2F2F2" w:themeColor="background1" w:themeShade="F2"/>
              <w:left w:val="nil"/>
              <w:bottom w:val="single" w:sz="12" w:space="0" w:color="F2F2F2" w:themeColor="background1" w:themeShade="F2"/>
              <w:right w:val="nil"/>
            </w:tcBorders>
            <w:vAlign w:val="top"/>
            <w:hideMark/>
          </w:tcPr>
          <w:p w14:paraId="152CFFC5" w14:textId="28FDB547" w:rsidR="00D06DF5" w:rsidRDefault="0027352E">
            <w:pPr>
              <w:pStyle w:val="SourceCode"/>
              <w:ind w:left="0"/>
              <w:cnfStyle w:val="000000000000" w:firstRow="0" w:lastRow="0" w:firstColumn="0" w:lastColumn="0" w:oddVBand="0" w:evenVBand="0" w:oddHBand="0" w:evenHBand="0" w:firstRowFirstColumn="0" w:firstRowLastColumn="0" w:lastRowFirstColumn="0" w:lastRowLastColumn="0"/>
            </w:pPr>
            <w:r>
              <w:t>Open Source framework runs on Linux, MacOS and Windows</w:t>
            </w:r>
          </w:p>
        </w:tc>
      </w:tr>
      <w:tr w:rsidR="00D06DF5" w14:paraId="42749855" w14:textId="77777777" w:rsidTr="00D06DF5">
        <w:trPr>
          <w:trHeight w:val="20"/>
        </w:trPr>
        <w:tc>
          <w:tcPr>
            <w:cnfStyle w:val="001000000000" w:firstRow="0" w:lastRow="0" w:firstColumn="1" w:lastColumn="0" w:oddVBand="0" w:evenVBand="0" w:oddHBand="0" w:evenHBand="0" w:firstRowFirstColumn="0" w:firstRowLastColumn="0" w:lastRowFirstColumn="0" w:lastRowLastColumn="0"/>
            <w:tcW w:w="2552" w:type="dxa"/>
            <w:tcBorders>
              <w:top w:val="single" w:sz="12" w:space="0" w:color="F2F2F2" w:themeColor="background1" w:themeShade="F2"/>
              <w:left w:val="nil"/>
              <w:bottom w:val="single" w:sz="12" w:space="0" w:color="F2F2F2" w:themeColor="background1" w:themeShade="F2"/>
              <w:right w:val="nil"/>
            </w:tcBorders>
            <w:hideMark/>
          </w:tcPr>
          <w:p w14:paraId="5A973F75" w14:textId="6B0D1B91" w:rsidR="00D06DF5" w:rsidRDefault="0027352E">
            <w:pPr>
              <w:pStyle w:val="TableCellNormal"/>
            </w:pPr>
            <w:r>
              <w:t>.NET Framework</w:t>
            </w:r>
          </w:p>
        </w:tc>
        <w:tc>
          <w:tcPr>
            <w:tcW w:w="6786" w:type="dxa"/>
            <w:tcBorders>
              <w:top w:val="single" w:sz="12" w:space="0" w:color="F2F2F2" w:themeColor="background1" w:themeShade="F2"/>
              <w:left w:val="nil"/>
              <w:bottom w:val="single" w:sz="12" w:space="0" w:color="F2F2F2" w:themeColor="background1" w:themeShade="F2"/>
              <w:right w:val="nil"/>
            </w:tcBorders>
            <w:hideMark/>
          </w:tcPr>
          <w:p w14:paraId="776A420B" w14:textId="1CA8BFA6" w:rsidR="00D06DF5" w:rsidRDefault="000707CF">
            <w:pPr>
              <w:pStyle w:val="SourceCode"/>
              <w:ind w:left="0"/>
              <w:cnfStyle w:val="000000000000" w:firstRow="0" w:lastRow="0" w:firstColumn="0" w:lastColumn="0" w:oddVBand="0" w:evenVBand="0" w:oddHBand="0" w:evenHBand="0" w:firstRowFirstColumn="0" w:firstRowLastColumn="0" w:lastRowFirstColumn="0" w:lastRowLastColumn="0"/>
            </w:pPr>
            <w:r>
              <w:t>Legacy Framework superceded by .NET Core</w:t>
            </w:r>
          </w:p>
        </w:tc>
      </w:tr>
    </w:tbl>
    <w:p w14:paraId="5C09E8D7" w14:textId="57BC7C75" w:rsidR="00620672" w:rsidRDefault="00620672" w:rsidP="00620672"/>
    <w:p w14:paraId="74FF7070" w14:textId="4528BB84" w:rsidR="00C92BC8" w:rsidRDefault="00C92BC8" w:rsidP="00620672">
      <w:r>
        <w:t>The .NET Standard enables one to w</w:t>
      </w:r>
      <w:r w:rsidR="00E36136">
        <w:t>rite common code that targets multiple frameworks</w:t>
      </w:r>
    </w:p>
    <w:p w14:paraId="446A05E8" w14:textId="77777777" w:rsidR="00A67D4F" w:rsidRDefault="00A67D4F">
      <w:pPr>
        <w:spacing w:after="160" w:line="259" w:lineRule="auto"/>
        <w:rPr>
          <w:rFonts w:asciiTheme="majorHAnsi" w:eastAsiaTheme="majorEastAsia" w:hAnsiTheme="majorHAnsi" w:cstheme="majorBidi"/>
          <w:color w:val="31378B" w:themeColor="text2"/>
          <w:sz w:val="28"/>
          <w:szCs w:val="26"/>
        </w:rPr>
      </w:pPr>
      <w:r>
        <w:br w:type="page"/>
      </w:r>
    </w:p>
    <w:p w14:paraId="46AEA300" w14:textId="258041D3" w:rsidR="00E36136" w:rsidRDefault="00583AAD" w:rsidP="00C57D4A">
      <w:pPr>
        <w:pStyle w:val="Heading3"/>
        <w:rPr>
          <w:shd w:val="clear" w:color="auto" w:fill="FFFFFF"/>
        </w:rPr>
      </w:pPr>
      <w:r>
        <w:lastRenderedPageBreak/>
        <w:t>C</w:t>
      </w:r>
      <w:r w:rsidR="00C57D4A" w:rsidRPr="00C57D4A">
        <w:rPr>
          <w:shd w:val="clear" w:color="auto" w:fill="FFFFFF"/>
        </w:rPr>
        <w:t xml:space="preserve"> </w:t>
      </w:r>
      <w:r w:rsidR="00C57D4A">
        <w:rPr>
          <w:shd w:val="clear" w:color="auto" w:fill="FFFFFF"/>
        </w:rPr>
        <w:t># Versions</w:t>
      </w:r>
    </w:p>
    <w:p w14:paraId="3E0326DB" w14:textId="739224AA" w:rsidR="00A67D4F" w:rsidRDefault="00A67D4F" w:rsidP="00C57D4A">
      <w:pPr>
        <w:pStyle w:val="Heading4"/>
      </w:pPr>
      <w:r>
        <w:t>9.0</w:t>
      </w:r>
    </w:p>
    <w:p w14:paraId="65EC1A9A" w14:textId="568A82B9" w:rsidR="00C57D4A" w:rsidRDefault="00DD37F7" w:rsidP="00C57D4A">
      <w:pPr>
        <w:pStyle w:val="Heading4"/>
      </w:pPr>
      <w:r>
        <w:t>8.0</w:t>
      </w:r>
    </w:p>
    <w:p w14:paraId="519001C6" w14:textId="62C96C1A" w:rsidR="00A11312" w:rsidRDefault="00A11312" w:rsidP="007E2A51">
      <w:pPr>
        <w:pStyle w:val="ListBullet"/>
      </w:pPr>
      <w:r>
        <w:t>Nullable reference types</w:t>
      </w:r>
    </w:p>
    <w:p w14:paraId="23098ACB" w14:textId="67415CBF" w:rsidR="00CA1E0C" w:rsidRDefault="00CA1E0C" w:rsidP="007E2A51">
      <w:pPr>
        <w:pStyle w:val="ListBullet"/>
      </w:pPr>
      <w:r>
        <w:t>Indices and Ranges</w:t>
      </w:r>
    </w:p>
    <w:p w14:paraId="1EDD0538" w14:textId="51707B8F" w:rsidR="00A753F0" w:rsidRDefault="00A753F0" w:rsidP="007E2A51">
      <w:pPr>
        <w:pStyle w:val="ListBullet"/>
      </w:pPr>
      <w:r>
        <w:t>Using declarations</w:t>
      </w:r>
    </w:p>
    <w:p w14:paraId="319FF3CD" w14:textId="015490BA" w:rsidR="007E2A51" w:rsidRDefault="007E2A51" w:rsidP="007E2A51">
      <w:pPr>
        <w:pStyle w:val="ListBullet"/>
      </w:pPr>
      <w:r>
        <w:t xml:space="preserve">Null coalescing assignment </w:t>
      </w:r>
    </w:p>
    <w:p w14:paraId="2440CD8B" w14:textId="5678859D" w:rsidR="00985AFA" w:rsidRDefault="00985AFA" w:rsidP="007E2A51">
      <w:pPr>
        <w:pStyle w:val="ListBullet"/>
      </w:pPr>
      <w:r>
        <w:t xml:space="preserve">Default interface </w:t>
      </w:r>
      <w:r w:rsidR="00921C83">
        <w:t>members</w:t>
      </w:r>
    </w:p>
    <w:p w14:paraId="68AAC1C2" w14:textId="00224861" w:rsidR="00921C83" w:rsidRDefault="00921C83" w:rsidP="007E2A51">
      <w:pPr>
        <w:pStyle w:val="ListBullet"/>
      </w:pPr>
      <w:r>
        <w:t>Switch Expression</w:t>
      </w:r>
    </w:p>
    <w:p w14:paraId="3E3F5FBB" w14:textId="38271BB8" w:rsidR="00501028" w:rsidRDefault="00A11312" w:rsidP="007E2A51">
      <w:pPr>
        <w:pStyle w:val="ListBullet"/>
      </w:pPr>
      <w:r>
        <w:t>Tuple, positional and property patterns</w:t>
      </w:r>
    </w:p>
    <w:p w14:paraId="4F5F468C" w14:textId="75C2375A" w:rsidR="004E425D" w:rsidRDefault="004E425D" w:rsidP="007E2A51">
      <w:pPr>
        <w:pStyle w:val="ListBullet"/>
      </w:pPr>
      <w:r>
        <w:t>Asynchronous Streams</w:t>
      </w:r>
    </w:p>
    <w:p w14:paraId="1AC5CEEC" w14:textId="77777777" w:rsidR="007E2A51" w:rsidRPr="007E2A51" w:rsidRDefault="007E2A51" w:rsidP="007E2A51"/>
    <w:p w14:paraId="44C9698C" w14:textId="7AA4C9AC" w:rsidR="00A67D4F" w:rsidRDefault="00A67D4F" w:rsidP="00A67D4F">
      <w:pPr>
        <w:pStyle w:val="Heading4"/>
      </w:pPr>
      <w:r>
        <w:t>7.0</w:t>
      </w:r>
    </w:p>
    <w:p w14:paraId="1393FB3B" w14:textId="65CD39BA" w:rsidR="00C9629F" w:rsidRDefault="00C9629F" w:rsidP="00BB21AF">
      <w:pPr>
        <w:pStyle w:val="ListBullet"/>
      </w:pPr>
      <w:r>
        <w:t>Tuples (System.ValueTuple)</w:t>
      </w:r>
    </w:p>
    <w:p w14:paraId="22FE5ECC" w14:textId="40B5A551" w:rsidR="0089393F" w:rsidRDefault="0089393F" w:rsidP="00BB21AF">
      <w:pPr>
        <w:pStyle w:val="ListBullet"/>
      </w:pPr>
      <w:r>
        <w:t xml:space="preserve">Ref local </w:t>
      </w:r>
    </w:p>
    <w:p w14:paraId="3ABB8D3A" w14:textId="43A96971" w:rsidR="00430CE9" w:rsidRDefault="00430CE9" w:rsidP="00BB21AF">
      <w:pPr>
        <w:pStyle w:val="ListBullet"/>
      </w:pPr>
      <w:r>
        <w:t>Ref return</w:t>
      </w:r>
    </w:p>
    <w:p w14:paraId="553EF1A3" w14:textId="43D68918" w:rsidR="00430CE9" w:rsidRDefault="00430CE9" w:rsidP="00BB21AF">
      <w:pPr>
        <w:pStyle w:val="ListBullet"/>
      </w:pPr>
      <w:r>
        <w:t>Ref Structs</w:t>
      </w:r>
    </w:p>
    <w:p w14:paraId="7E745A38" w14:textId="57DBE14F" w:rsidR="0089393F" w:rsidRDefault="00430CE9" w:rsidP="00BB21AF">
      <w:pPr>
        <w:pStyle w:val="ListBullet"/>
      </w:pPr>
      <w:r>
        <w:t>In modifier</w:t>
      </w:r>
    </w:p>
    <w:p w14:paraId="295F89A3" w14:textId="39648B39" w:rsidR="00430CE9" w:rsidRDefault="00A37154" w:rsidP="00BB21AF">
      <w:pPr>
        <w:pStyle w:val="ListBullet"/>
      </w:pPr>
      <w:r>
        <w:t>Stackalloc</w:t>
      </w:r>
    </w:p>
    <w:p w14:paraId="613DDED3" w14:textId="271D3D59" w:rsidR="00593CB9" w:rsidRDefault="00593CB9" w:rsidP="00BB21AF">
      <w:pPr>
        <w:pStyle w:val="ListBullet"/>
      </w:pPr>
      <w:r>
        <w:t>Out variables and discards</w:t>
      </w:r>
    </w:p>
    <w:p w14:paraId="24D24BD4" w14:textId="383B52EA" w:rsidR="00BB21AF" w:rsidRDefault="0026439C" w:rsidP="00BB21AF">
      <w:pPr>
        <w:pStyle w:val="ListBullet"/>
      </w:pPr>
      <w:r>
        <w:t>Readonly struct – all fields enforced to be readonly</w:t>
      </w:r>
    </w:p>
    <w:p w14:paraId="56E8A33D" w14:textId="0D8C2CA4" w:rsidR="000C500D" w:rsidRDefault="000C500D" w:rsidP="00BB21AF">
      <w:pPr>
        <w:pStyle w:val="ListBullet"/>
      </w:pPr>
      <w:r>
        <w:t>Pattern variables</w:t>
      </w:r>
    </w:p>
    <w:p w14:paraId="55994108" w14:textId="7633A9AA" w:rsidR="007C2B0F" w:rsidRDefault="007C2B0F" w:rsidP="00BB21AF">
      <w:pPr>
        <w:pStyle w:val="ListBullet"/>
      </w:pPr>
      <w:r>
        <w:t>Switch on types</w:t>
      </w:r>
    </w:p>
    <w:p w14:paraId="3700C7CF" w14:textId="2C2B99D2" w:rsidR="007C2B0F" w:rsidRDefault="007C2B0F" w:rsidP="00BB21AF">
      <w:pPr>
        <w:pStyle w:val="ListBullet"/>
      </w:pPr>
      <w:r>
        <w:t xml:space="preserve">Local </w:t>
      </w:r>
      <w:r w:rsidR="00DE5995">
        <w:t>methods</w:t>
      </w:r>
    </w:p>
    <w:p w14:paraId="1FB8C530" w14:textId="6E34B523" w:rsidR="00DE5995" w:rsidRDefault="00DE5995" w:rsidP="00BB21AF">
      <w:pPr>
        <w:pStyle w:val="ListBullet"/>
      </w:pPr>
      <w:r>
        <w:t>Express</w:t>
      </w:r>
      <w:r w:rsidR="003D06B7">
        <w:t>ion bodied constructors</w:t>
      </w:r>
    </w:p>
    <w:p w14:paraId="7715F1FA" w14:textId="0E2F52D1" w:rsidR="00DD7C5A" w:rsidRDefault="00DD7C5A" w:rsidP="00BB21AF">
      <w:pPr>
        <w:pStyle w:val="ListBullet"/>
      </w:pPr>
      <w:r>
        <w:t>Deconstructors</w:t>
      </w:r>
    </w:p>
    <w:p w14:paraId="1ED9CE76" w14:textId="77777777" w:rsidR="00BB21AF" w:rsidRPr="00BB21AF" w:rsidRDefault="00BB21AF" w:rsidP="00BB21AF"/>
    <w:p w14:paraId="2CCEB0FA" w14:textId="302B6F95" w:rsidR="00A67D4F" w:rsidRDefault="00A67D4F" w:rsidP="00A67D4F">
      <w:pPr>
        <w:pStyle w:val="Heading4"/>
      </w:pPr>
      <w:r>
        <w:t>6.0</w:t>
      </w:r>
    </w:p>
    <w:p w14:paraId="6407D803" w14:textId="108B0D01" w:rsidR="001365C8" w:rsidRDefault="001365C8" w:rsidP="001365C8">
      <w:pPr>
        <w:pStyle w:val="ListBullet"/>
      </w:pPr>
      <w:r>
        <w:t>Null Conditional Operator (</w:t>
      </w:r>
      <w:r w:rsidR="00EF6A53">
        <w:t>?.</w:t>
      </w:r>
      <w:r>
        <w:t>)</w:t>
      </w:r>
    </w:p>
    <w:p w14:paraId="417EA4F9" w14:textId="22B51E49" w:rsidR="00EF6A53" w:rsidRDefault="00EF6A53" w:rsidP="001365C8">
      <w:pPr>
        <w:pStyle w:val="ListBullet"/>
      </w:pPr>
      <w:r>
        <w:t>Expression bodied functions</w:t>
      </w:r>
    </w:p>
    <w:p w14:paraId="19579A1C" w14:textId="343271FA" w:rsidR="00EF6A53" w:rsidRDefault="00F10967" w:rsidP="001365C8">
      <w:pPr>
        <w:pStyle w:val="ListBullet"/>
      </w:pPr>
      <w:r>
        <w:t>String interpolation</w:t>
      </w:r>
    </w:p>
    <w:p w14:paraId="0D648325" w14:textId="43FC962C" w:rsidR="001365C8" w:rsidRDefault="001365C8" w:rsidP="001365C8"/>
    <w:p w14:paraId="4C19E99B" w14:textId="52F49547" w:rsidR="00354AFB" w:rsidRPr="001365C8" w:rsidRDefault="00354AFB" w:rsidP="001365C8">
      <w:r>
        <w:lastRenderedPageBreak/>
        <w:t xml:space="preserve">Spans, Ref </w:t>
      </w:r>
      <w:r w:rsidR="00DB02A1">
        <w:t>locals, stackalloc</w:t>
      </w:r>
    </w:p>
    <w:p w14:paraId="6377966E" w14:textId="77777777" w:rsidR="001365C8" w:rsidRPr="001365C8" w:rsidRDefault="001365C8" w:rsidP="001365C8"/>
    <w:p w14:paraId="1F62CFE8" w14:textId="77777777" w:rsidR="00A67D4F" w:rsidRDefault="00A67D4F">
      <w:pPr>
        <w:spacing w:after="160" w:line="259" w:lineRule="auto"/>
      </w:pPr>
    </w:p>
    <w:p w14:paraId="131DF034" w14:textId="2F35008C" w:rsidR="004728AE" w:rsidRDefault="004728AE">
      <w:pPr>
        <w:spacing w:after="160" w:line="259" w:lineRule="auto"/>
        <w:rPr>
          <w:rFonts w:asciiTheme="majorHAnsi" w:eastAsiaTheme="majorEastAsia" w:hAnsiTheme="majorHAnsi" w:cstheme="majorBidi"/>
          <w:color w:val="31378B" w:themeColor="text2"/>
          <w:sz w:val="28"/>
          <w:szCs w:val="26"/>
        </w:rPr>
      </w:pPr>
      <w:r>
        <w:br w:type="page"/>
      </w:r>
    </w:p>
    <w:p w14:paraId="3E7BA41D" w14:textId="7E94B6AE" w:rsidR="004728AE" w:rsidRDefault="004728AE" w:rsidP="00167883">
      <w:pPr>
        <w:pStyle w:val="Heading2"/>
      </w:pPr>
      <w:r>
        <w:lastRenderedPageBreak/>
        <w:t>.Net Core</w:t>
      </w:r>
    </w:p>
    <w:p w14:paraId="2A312F77" w14:textId="35FD28DA" w:rsidR="004728AE" w:rsidRDefault="004728AE" w:rsidP="00167883">
      <w:pPr>
        <w:pStyle w:val="Heading3"/>
      </w:pPr>
      <w:r>
        <w:t>Performance Enhancements</w:t>
      </w:r>
    </w:p>
    <w:p w14:paraId="53F1C25A" w14:textId="77777777" w:rsidR="00E01362" w:rsidRDefault="00E01362" w:rsidP="00167883">
      <w:pPr>
        <w:pStyle w:val="Heading4"/>
        <w:rPr>
          <w:sz w:val="28"/>
        </w:rPr>
      </w:pPr>
      <w:r>
        <w:t>Tiered Compilation</w:t>
      </w:r>
    </w:p>
    <w:p w14:paraId="7CB9E403" w14:textId="77777777" w:rsidR="00E01362" w:rsidRDefault="00E01362" w:rsidP="00E01362">
      <w:r>
        <w:t xml:space="preserve">Doing JIT compilation involves compromises. Using aggressive optimisations for every method leads to great steady state performance at the expense of longer start up time. Simpler compilation leads to faster start up at the cost of steady state throughout. ..NET framework did a single compilation that attempted to balance start-up costs and steady state performance. </w:t>
      </w:r>
    </w:p>
    <w:p w14:paraId="3568F92A" w14:textId="676D4EC7" w:rsidR="00E01362" w:rsidRDefault="00E01362" w:rsidP="00E01362">
      <w:r>
        <w:t xml:space="preserve">Tiered compilation allows the same method to have multiple compilations that can be swapped at runtime. One compilation can be aimed at fast start up while another is aimed at steady state. At </w:t>
      </w:r>
      <w:r w:rsidR="00167883">
        <w:t>start-up,</w:t>
      </w:r>
      <w:r>
        <w:t xml:space="preserve"> the JIT compiler generates a fast unoptimized compilation to facilitate fast start up. If the method is heavily used a background thread generates an optimised compilation that can be swapped in. </w:t>
      </w:r>
    </w:p>
    <w:p w14:paraId="172B8ABE" w14:textId="77777777" w:rsidR="00E01362" w:rsidRDefault="00E01362" w:rsidP="00E01362">
      <w:r>
        <w:t xml:space="preserve">Most .NET core framework code loads from precompiled, ready to run images. These images lack some CPU optimisations. Where such methods are hot, they can also be recompiled at runtime for faster steady state performance. </w:t>
      </w:r>
    </w:p>
    <w:p w14:paraId="7C765444" w14:textId="77777777" w:rsidR="00E01362" w:rsidRDefault="00E01362" w:rsidP="00E01362">
      <w:r>
        <w:t>On start-up time spent on JIT reduces by 35%. The amount of steady state performance probably depends how CPU bound the app is.</w:t>
      </w:r>
    </w:p>
    <w:p w14:paraId="628BAC36" w14:textId="648253C8" w:rsidR="00E01362" w:rsidRPr="00211414" w:rsidRDefault="00E01362" w:rsidP="00E01362">
      <w:pPr>
        <w:pStyle w:val="Heading3"/>
        <w:rPr>
          <w:lang w:val="sv-SE"/>
        </w:rPr>
      </w:pPr>
      <w:r w:rsidRPr="00211414">
        <w:rPr>
          <w:lang w:val="sv-SE"/>
        </w:rPr>
        <w:t xml:space="preserve">JSON Serialisation </w:t>
      </w:r>
      <w:r w:rsidR="00211414" w:rsidRPr="00211414">
        <w:rPr>
          <w:lang w:val="sv-SE"/>
        </w:rPr>
        <w:t>(System.Text.J</w:t>
      </w:r>
      <w:r w:rsidR="00211414">
        <w:rPr>
          <w:lang w:val="sv-SE"/>
        </w:rPr>
        <w:t>son)</w:t>
      </w:r>
    </w:p>
    <w:p w14:paraId="235A8908" w14:textId="4248F36B" w:rsidR="00E01362" w:rsidRDefault="00E01362" w:rsidP="00E01362">
      <w:r>
        <w:t xml:space="preserve">Use Span and process UTF-8 directly without transcoding to UTF-16. For most </w:t>
      </w:r>
      <w:r w:rsidR="00211414">
        <w:t>tasks,</w:t>
      </w:r>
      <w:r>
        <w:t xml:space="preserve"> the JSON serializer is 1.5 to 3 times faster. System.Text.JSON. </w:t>
      </w:r>
    </w:p>
    <w:p w14:paraId="6347C395" w14:textId="77777777" w:rsidR="00E01362" w:rsidRDefault="00E01362" w:rsidP="00E01362">
      <w:pPr>
        <w:pStyle w:val="Heading3"/>
      </w:pPr>
      <w:r>
        <w:t>Span&lt;T&gt;, Memory&lt;T&gt;</w:t>
      </w:r>
    </w:p>
    <w:p w14:paraId="53271680" w14:textId="77777777" w:rsidR="00E01362" w:rsidRDefault="00E01362" w:rsidP="00E01362">
      <w:r>
        <w:t xml:space="preserve">Span provides type-safe access to a contiguous area of memory. The memory can be located on the manager heap, the stack or even unmanaged memory. Span&lt;T&gt; is a ref struct which means it can never live on the manged heap. As such they can’t be boxed or assigned to variables of type object or interface types. They cannot be boxed or used as fields on classes or standard structs. The ref struct definition prevents any unnecessary heap allocations. </w:t>
      </w:r>
    </w:p>
    <w:p w14:paraId="1D971181" w14:textId="77777777" w:rsidR="00E01362" w:rsidRDefault="00E01362" w:rsidP="00E01362">
      <w:r>
        <w:t>Span can be used to access substrings without allocation and copying.</w:t>
      </w:r>
    </w:p>
    <w:p w14:paraId="47875602" w14:textId="77777777" w:rsidR="00E01362" w:rsidRDefault="00E01362" w:rsidP="00E01362">
      <w:pPr>
        <w:pStyle w:val="SourceCode"/>
      </w:pPr>
      <w:r>
        <w:t>string s = "John Smith";</w:t>
      </w:r>
    </w:p>
    <w:p w14:paraId="2DFB63E5" w14:textId="77777777" w:rsidR="00E01362" w:rsidRDefault="00E01362" w:rsidP="00E01362">
      <w:pPr>
        <w:pStyle w:val="SourceCode"/>
      </w:pPr>
    </w:p>
    <w:p w14:paraId="20340184" w14:textId="77777777" w:rsidR="00E01362" w:rsidRDefault="00E01362" w:rsidP="00E01362">
      <w:pPr>
        <w:pStyle w:val="SourceCode"/>
      </w:pPr>
      <w:r>
        <w:t>// no allocation</w:t>
      </w:r>
    </w:p>
    <w:p w14:paraId="062AD6B6" w14:textId="77777777" w:rsidR="00E01362" w:rsidRDefault="00E01362" w:rsidP="00E01362">
      <w:pPr>
        <w:pStyle w:val="SourceCode"/>
      </w:pPr>
      <w:r>
        <w:t>System.ReadOnlySpan&lt;char&gt; span = "John Smith".AsSpan().Slice(5, 5);</w:t>
      </w:r>
    </w:p>
    <w:p w14:paraId="347BA89C" w14:textId="77777777" w:rsidR="00E01362" w:rsidRDefault="00E01362" w:rsidP="00E01362">
      <w:pPr>
        <w:pStyle w:val="SourceCode"/>
      </w:pPr>
      <w:r>
        <w:t>// Allocation and copy</w:t>
      </w:r>
    </w:p>
    <w:p w14:paraId="07002DC2" w14:textId="77777777" w:rsidR="00E01362" w:rsidRDefault="00E01362" w:rsidP="00E01362">
      <w:pPr>
        <w:pStyle w:val="SourceCode"/>
      </w:pPr>
      <w:r>
        <w:t>string sub = s.Substring(5, 5);</w:t>
      </w:r>
    </w:p>
    <w:p w14:paraId="2CE83116" w14:textId="77777777" w:rsidR="00E01362" w:rsidRDefault="00E01362" w:rsidP="00E01362">
      <w:pPr>
        <w:pStyle w:val="SourceCode"/>
      </w:pPr>
    </w:p>
    <w:p w14:paraId="62AFE904" w14:textId="77777777" w:rsidR="00E01362" w:rsidRDefault="00E01362" w:rsidP="00E01362">
      <w:r>
        <w:lastRenderedPageBreak/>
        <w:t xml:space="preserve">Internally a Span encapsulates a ref T that essentially is a direct pointer to some piece of memory. In this way it does not require an offset calculation to use it. </w:t>
      </w:r>
    </w:p>
    <w:p w14:paraId="4C14F0F0" w14:textId="77777777" w:rsidR="004728AE" w:rsidRPr="004728AE" w:rsidRDefault="004728AE" w:rsidP="004728AE"/>
    <w:p w14:paraId="1D17145A" w14:textId="77777777" w:rsidR="00DD37F7" w:rsidRPr="00DD37F7" w:rsidRDefault="00DD37F7" w:rsidP="00DD37F7"/>
    <w:p w14:paraId="3BD7946F" w14:textId="77777777" w:rsidR="00C57D4A" w:rsidRPr="00A04B2F" w:rsidRDefault="00C57D4A" w:rsidP="00620672"/>
    <w:sectPr w:rsidR="00C57D4A" w:rsidRPr="00A04B2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2CFD0" w14:textId="77777777" w:rsidR="00FA7A11" w:rsidRDefault="00FA7A11" w:rsidP="00DC0620">
      <w:r>
        <w:separator/>
      </w:r>
    </w:p>
  </w:endnote>
  <w:endnote w:type="continuationSeparator" w:id="0">
    <w:p w14:paraId="75F057AE" w14:textId="77777777" w:rsidR="00FA7A11" w:rsidRDefault="00FA7A11" w:rsidP="00DC0620">
      <w:r>
        <w:continuationSeparator/>
      </w:r>
    </w:p>
  </w:endnote>
  <w:endnote w:type="continuationNotice" w:id="1">
    <w:p w14:paraId="37F32B8C" w14:textId="77777777" w:rsidR="00FA7A11" w:rsidRDefault="00FA7A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2002352"/>
      <w:docPartObj>
        <w:docPartGallery w:val="Page Numbers (Bottom of Page)"/>
        <w:docPartUnique/>
      </w:docPartObj>
    </w:sdtPr>
    <w:sdtEndPr/>
    <w:sdtContent>
      <w:sdt>
        <w:sdtPr>
          <w:id w:val="1728636285"/>
          <w:docPartObj>
            <w:docPartGallery w:val="Page Numbers (Top of Page)"/>
            <w:docPartUnique/>
          </w:docPartObj>
        </w:sdtPr>
        <w:sdtEndPr/>
        <w:sdtContent>
          <w:p w14:paraId="6D957FEE" w14:textId="5B4E514E" w:rsidR="00330EB2" w:rsidRDefault="00330EB2">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DFB56C2" w14:textId="77777777" w:rsidR="00330EB2" w:rsidRDefault="00330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748C3E" w14:textId="77777777" w:rsidR="00FA7A11" w:rsidRDefault="00FA7A11" w:rsidP="00DC0620">
      <w:r>
        <w:separator/>
      </w:r>
    </w:p>
  </w:footnote>
  <w:footnote w:type="continuationSeparator" w:id="0">
    <w:p w14:paraId="440073A3" w14:textId="77777777" w:rsidR="00FA7A11" w:rsidRDefault="00FA7A11" w:rsidP="00DC0620">
      <w:r>
        <w:continuationSeparator/>
      </w:r>
    </w:p>
  </w:footnote>
  <w:footnote w:type="continuationNotice" w:id="1">
    <w:p w14:paraId="0482167D" w14:textId="77777777" w:rsidR="00FA7A11" w:rsidRDefault="00FA7A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8"/>
        <w:szCs w:val="28"/>
      </w:rPr>
      <w:alias w:val="Author"/>
      <w:tag w:val=""/>
      <w:id w:val="-952397527"/>
      <w:placeholder>
        <w:docPart w:val="45DC270FA336481D996C8E0EDE7ADB8C"/>
      </w:placeholder>
      <w:dataBinding w:prefixMappings="xmlns:ns0='http://purl.org/dc/elements/1.1/' xmlns:ns1='http://schemas.openxmlformats.org/package/2006/metadata/core-properties' " w:xpath="/ns1:coreProperties[1]/ns0:creator[1]" w:storeItemID="{6C3C8BC8-F283-45AE-878A-BAB7291924A1}"/>
      <w:text/>
    </w:sdtPr>
    <w:sdtEndPr/>
    <w:sdtContent>
      <w:p w14:paraId="351FD3BE" w14:textId="24F3066E" w:rsidR="00330EB2" w:rsidRPr="00FB4767" w:rsidRDefault="00330EB2" w:rsidP="00FB4767">
        <w:pPr>
          <w:pStyle w:val="Header"/>
          <w:jc w:val="center"/>
          <w:rPr>
            <w:sz w:val="28"/>
            <w:szCs w:val="28"/>
          </w:rPr>
        </w:pPr>
        <w:r w:rsidRPr="00FB4767">
          <w:rPr>
            <w:sz w:val="28"/>
            <w:szCs w:val="28"/>
          </w:rPr>
          <w:t>Risk and Pricing Solutions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C0AE8F24"/>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AED66AB"/>
    <w:multiLevelType w:val="hybridMultilevel"/>
    <w:tmpl w:val="1C1E2A26"/>
    <w:lvl w:ilvl="0" w:tplc="73D67996">
      <w:start w:val="1"/>
      <w:numFmt w:val="bullet"/>
      <w:lvlText w:val=""/>
      <w:lvlJc w:val="left"/>
      <w:pPr>
        <w:ind w:left="720" w:hanging="360"/>
      </w:pPr>
      <w:rPr>
        <w:rFonts w:ascii="Symbol" w:hAnsi="Symbol" w:hint="default"/>
        <w:color w:val="00B0F0" w:themeColor="accent1"/>
        <w:u w:color="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B40EA8"/>
    <w:multiLevelType w:val="multilevel"/>
    <w:tmpl w:val="FD985614"/>
    <w:numStyleLink w:val="Headings"/>
  </w:abstractNum>
  <w:abstractNum w:abstractNumId="28"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603C2638"/>
    <w:multiLevelType w:val="hybridMultilevel"/>
    <w:tmpl w:val="D820C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1787330"/>
    <w:multiLevelType w:val="hybridMultilevel"/>
    <w:tmpl w:val="AC56F172"/>
    <w:lvl w:ilvl="0" w:tplc="C922D1B6">
      <w:start w:val="1"/>
      <w:numFmt w:val="decimal"/>
      <w:lvlText w:val="%1. "/>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B503CC3"/>
    <w:multiLevelType w:val="hybridMultilevel"/>
    <w:tmpl w:val="AE68586C"/>
    <w:lvl w:ilvl="0" w:tplc="73D67996">
      <w:start w:val="1"/>
      <w:numFmt w:val="bullet"/>
      <w:lvlText w:val=""/>
      <w:lvlJc w:val="left"/>
      <w:pPr>
        <w:ind w:left="720" w:hanging="360"/>
      </w:pPr>
      <w:rPr>
        <w:rFonts w:ascii="Symbol" w:hAnsi="Symbol" w:hint="default"/>
        <w:color w:val="00B0F0" w:themeColor="accent1"/>
        <w:u w:color="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E4061DE"/>
    <w:multiLevelType w:val="hybridMultilevel"/>
    <w:tmpl w:val="7AEE6B8A"/>
    <w:lvl w:ilvl="0" w:tplc="22F8E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28533A"/>
    <w:multiLevelType w:val="hybridMultilevel"/>
    <w:tmpl w:val="863E6D00"/>
    <w:lvl w:ilvl="0" w:tplc="34FE751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5033525"/>
    <w:multiLevelType w:val="hybridMultilevel"/>
    <w:tmpl w:val="AC56F172"/>
    <w:lvl w:ilvl="0" w:tplc="C922D1B6">
      <w:start w:val="1"/>
      <w:numFmt w:val="decimal"/>
      <w:lvlText w:val="%1. "/>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753A7175"/>
    <w:multiLevelType w:val="hybridMultilevel"/>
    <w:tmpl w:val="6FBA9CF6"/>
    <w:lvl w:ilvl="0" w:tplc="02C4841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6"/>
  </w:num>
  <w:num w:numId="4">
    <w:abstractNumId w:val="9"/>
  </w:num>
  <w:num w:numId="5">
    <w:abstractNumId w:val="8"/>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37"/>
  </w:num>
  <w:num w:numId="9">
    <w:abstractNumId w:val="15"/>
  </w:num>
  <w:num w:numId="10">
    <w:abstractNumId w:val="41"/>
  </w:num>
  <w:num w:numId="11">
    <w:abstractNumId w:val="22"/>
  </w:num>
  <w:num w:numId="12">
    <w:abstractNumId w:val="42"/>
  </w:num>
  <w:num w:numId="13">
    <w:abstractNumId w:val="20"/>
  </w:num>
  <w:num w:numId="14">
    <w:abstractNumId w:val="35"/>
  </w:num>
  <w:num w:numId="15">
    <w:abstractNumId w:val="6"/>
  </w:num>
  <w:num w:numId="16">
    <w:abstractNumId w:val="5"/>
  </w:num>
  <w:num w:numId="17">
    <w:abstractNumId w:val="4"/>
  </w:num>
  <w:num w:numId="18">
    <w:abstractNumId w:val="3"/>
  </w:num>
  <w:num w:numId="19">
    <w:abstractNumId w:val="0"/>
  </w:num>
  <w:num w:numId="20">
    <w:abstractNumId w:val="40"/>
  </w:num>
  <w:num w:numId="21">
    <w:abstractNumId w:val="31"/>
  </w:num>
  <w:num w:numId="22">
    <w:abstractNumId w:val="24"/>
  </w:num>
  <w:num w:numId="23">
    <w:abstractNumId w:val="17"/>
  </w:num>
  <w:num w:numId="24">
    <w:abstractNumId w:val="33"/>
  </w:num>
  <w:num w:numId="25">
    <w:abstractNumId w:val="45"/>
  </w:num>
  <w:num w:numId="26">
    <w:abstractNumId w:val="23"/>
  </w:num>
  <w:num w:numId="27">
    <w:abstractNumId w:val="32"/>
  </w:num>
  <w:num w:numId="28">
    <w:abstractNumId w:val="10"/>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16"/>
  </w:num>
  <w:num w:numId="32">
    <w:abstractNumId w:val="29"/>
  </w:num>
  <w:num w:numId="33">
    <w:abstractNumId w:val="30"/>
  </w:num>
  <w:num w:numId="34">
    <w:abstractNumId w:val="38"/>
  </w:num>
  <w:num w:numId="35">
    <w:abstractNumId w:val="28"/>
  </w:num>
  <w:num w:numId="36">
    <w:abstractNumId w:val="7"/>
  </w:num>
  <w:num w:numId="37">
    <w:abstractNumId w:val="2"/>
  </w:num>
  <w:num w:numId="38">
    <w:abstractNumId w:val="1"/>
  </w:num>
  <w:num w:numId="39">
    <w:abstractNumId w:val="25"/>
  </w:num>
  <w:num w:numId="40">
    <w:abstractNumId w:val="18"/>
  </w:num>
  <w:num w:numId="41">
    <w:abstractNumId w:val="19"/>
  </w:num>
  <w:num w:numId="42">
    <w:abstractNumId w:val="26"/>
  </w:num>
  <w:num w:numId="43">
    <w:abstractNumId w:val="27"/>
  </w:num>
  <w:num w:numId="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1"/>
  </w:num>
  <w:num w:numId="46">
    <w:abstractNumId w:val="44"/>
  </w:num>
  <w:num w:numId="47">
    <w:abstractNumId w:val="43"/>
  </w:num>
  <w:num w:numId="48">
    <w:abstractNumId w:val="39"/>
  </w:num>
  <w:num w:numId="49">
    <w:abstractNumId w:val="3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89C"/>
    <w:rsid w:val="0000135E"/>
    <w:rsid w:val="00001F1E"/>
    <w:rsid w:val="00001FD6"/>
    <w:rsid w:val="00002484"/>
    <w:rsid w:val="000025BE"/>
    <w:rsid w:val="000025FA"/>
    <w:rsid w:val="000031A4"/>
    <w:rsid w:val="000038B4"/>
    <w:rsid w:val="00003AC0"/>
    <w:rsid w:val="00004D02"/>
    <w:rsid w:val="00004F64"/>
    <w:rsid w:val="000061A1"/>
    <w:rsid w:val="00006FC4"/>
    <w:rsid w:val="00007E3F"/>
    <w:rsid w:val="000119C0"/>
    <w:rsid w:val="00011B68"/>
    <w:rsid w:val="00012977"/>
    <w:rsid w:val="0001337F"/>
    <w:rsid w:val="00013AB6"/>
    <w:rsid w:val="000140F8"/>
    <w:rsid w:val="00015BD3"/>
    <w:rsid w:val="0001631A"/>
    <w:rsid w:val="000169FE"/>
    <w:rsid w:val="00017170"/>
    <w:rsid w:val="0001797D"/>
    <w:rsid w:val="00020C37"/>
    <w:rsid w:val="00021ECA"/>
    <w:rsid w:val="000224EA"/>
    <w:rsid w:val="00022FCF"/>
    <w:rsid w:val="00023350"/>
    <w:rsid w:val="0002459C"/>
    <w:rsid w:val="00024642"/>
    <w:rsid w:val="00024F1C"/>
    <w:rsid w:val="000253E1"/>
    <w:rsid w:val="000253E9"/>
    <w:rsid w:val="000255A6"/>
    <w:rsid w:val="00026237"/>
    <w:rsid w:val="00026A53"/>
    <w:rsid w:val="00027F75"/>
    <w:rsid w:val="00027F99"/>
    <w:rsid w:val="00030350"/>
    <w:rsid w:val="0003113E"/>
    <w:rsid w:val="00031346"/>
    <w:rsid w:val="00031357"/>
    <w:rsid w:val="00031507"/>
    <w:rsid w:val="00034C76"/>
    <w:rsid w:val="00035285"/>
    <w:rsid w:val="0003553C"/>
    <w:rsid w:val="0003578C"/>
    <w:rsid w:val="00036026"/>
    <w:rsid w:val="00036B17"/>
    <w:rsid w:val="000370B9"/>
    <w:rsid w:val="0003714C"/>
    <w:rsid w:val="0003755E"/>
    <w:rsid w:val="00037EE9"/>
    <w:rsid w:val="00037FED"/>
    <w:rsid w:val="00040B1B"/>
    <w:rsid w:val="000426F7"/>
    <w:rsid w:val="000429B9"/>
    <w:rsid w:val="00043BF9"/>
    <w:rsid w:val="00044FE8"/>
    <w:rsid w:val="000460DD"/>
    <w:rsid w:val="00046711"/>
    <w:rsid w:val="00047272"/>
    <w:rsid w:val="00050526"/>
    <w:rsid w:val="00051E4B"/>
    <w:rsid w:val="00052E09"/>
    <w:rsid w:val="00053289"/>
    <w:rsid w:val="000536AD"/>
    <w:rsid w:val="000545E2"/>
    <w:rsid w:val="000549FA"/>
    <w:rsid w:val="00055CAD"/>
    <w:rsid w:val="00056201"/>
    <w:rsid w:val="0005757F"/>
    <w:rsid w:val="000575A2"/>
    <w:rsid w:val="00057EC2"/>
    <w:rsid w:val="0006044E"/>
    <w:rsid w:val="00060751"/>
    <w:rsid w:val="00060987"/>
    <w:rsid w:val="00061182"/>
    <w:rsid w:val="00062562"/>
    <w:rsid w:val="00062CF2"/>
    <w:rsid w:val="00063662"/>
    <w:rsid w:val="00063810"/>
    <w:rsid w:val="00064DFF"/>
    <w:rsid w:val="00064F73"/>
    <w:rsid w:val="00065DD7"/>
    <w:rsid w:val="0006620E"/>
    <w:rsid w:val="000665D8"/>
    <w:rsid w:val="00066E6F"/>
    <w:rsid w:val="00067338"/>
    <w:rsid w:val="000678E5"/>
    <w:rsid w:val="000707CF"/>
    <w:rsid w:val="000713A2"/>
    <w:rsid w:val="00071981"/>
    <w:rsid w:val="00071A40"/>
    <w:rsid w:val="00071A8C"/>
    <w:rsid w:val="00075B73"/>
    <w:rsid w:val="0007628E"/>
    <w:rsid w:val="000770DB"/>
    <w:rsid w:val="00077E2B"/>
    <w:rsid w:val="00080386"/>
    <w:rsid w:val="000807EB"/>
    <w:rsid w:val="000818CF"/>
    <w:rsid w:val="0008191C"/>
    <w:rsid w:val="00081C6E"/>
    <w:rsid w:val="00081CE1"/>
    <w:rsid w:val="000821CF"/>
    <w:rsid w:val="000826BA"/>
    <w:rsid w:val="00083C8C"/>
    <w:rsid w:val="00084FB5"/>
    <w:rsid w:val="0008568F"/>
    <w:rsid w:val="0008664E"/>
    <w:rsid w:val="000867B7"/>
    <w:rsid w:val="00086AC1"/>
    <w:rsid w:val="00086ACC"/>
    <w:rsid w:val="00086F34"/>
    <w:rsid w:val="000903BA"/>
    <w:rsid w:val="00090719"/>
    <w:rsid w:val="0009090F"/>
    <w:rsid w:val="00091494"/>
    <w:rsid w:val="00091848"/>
    <w:rsid w:val="00091A9E"/>
    <w:rsid w:val="00093073"/>
    <w:rsid w:val="0009332D"/>
    <w:rsid w:val="0009381C"/>
    <w:rsid w:val="0009384A"/>
    <w:rsid w:val="00093DED"/>
    <w:rsid w:val="00094911"/>
    <w:rsid w:val="00094C45"/>
    <w:rsid w:val="00094FC3"/>
    <w:rsid w:val="00094FE2"/>
    <w:rsid w:val="00095877"/>
    <w:rsid w:val="0009618E"/>
    <w:rsid w:val="00096656"/>
    <w:rsid w:val="00096917"/>
    <w:rsid w:val="00097968"/>
    <w:rsid w:val="00097E22"/>
    <w:rsid w:val="00097E79"/>
    <w:rsid w:val="000A0C2C"/>
    <w:rsid w:val="000A26A4"/>
    <w:rsid w:val="000A2F0C"/>
    <w:rsid w:val="000A3D89"/>
    <w:rsid w:val="000A4144"/>
    <w:rsid w:val="000A488F"/>
    <w:rsid w:val="000A6297"/>
    <w:rsid w:val="000A664B"/>
    <w:rsid w:val="000A6A19"/>
    <w:rsid w:val="000A6ED9"/>
    <w:rsid w:val="000A74B4"/>
    <w:rsid w:val="000A7B85"/>
    <w:rsid w:val="000B05EA"/>
    <w:rsid w:val="000B189B"/>
    <w:rsid w:val="000B1A94"/>
    <w:rsid w:val="000B3487"/>
    <w:rsid w:val="000B36AC"/>
    <w:rsid w:val="000B38A1"/>
    <w:rsid w:val="000B3D0B"/>
    <w:rsid w:val="000B47E7"/>
    <w:rsid w:val="000B6DB5"/>
    <w:rsid w:val="000B763F"/>
    <w:rsid w:val="000B7718"/>
    <w:rsid w:val="000C0144"/>
    <w:rsid w:val="000C07C2"/>
    <w:rsid w:val="000C086B"/>
    <w:rsid w:val="000C1025"/>
    <w:rsid w:val="000C1BA1"/>
    <w:rsid w:val="000C2763"/>
    <w:rsid w:val="000C2A06"/>
    <w:rsid w:val="000C2C60"/>
    <w:rsid w:val="000C3AD4"/>
    <w:rsid w:val="000C3CD0"/>
    <w:rsid w:val="000C500D"/>
    <w:rsid w:val="000C538F"/>
    <w:rsid w:val="000C5654"/>
    <w:rsid w:val="000C5712"/>
    <w:rsid w:val="000C5C23"/>
    <w:rsid w:val="000C612A"/>
    <w:rsid w:val="000C612F"/>
    <w:rsid w:val="000C6723"/>
    <w:rsid w:val="000C6734"/>
    <w:rsid w:val="000C6A9B"/>
    <w:rsid w:val="000D03CA"/>
    <w:rsid w:val="000D0F2A"/>
    <w:rsid w:val="000D1F87"/>
    <w:rsid w:val="000D24FF"/>
    <w:rsid w:val="000D27B4"/>
    <w:rsid w:val="000D33C3"/>
    <w:rsid w:val="000D3991"/>
    <w:rsid w:val="000D4259"/>
    <w:rsid w:val="000D42B6"/>
    <w:rsid w:val="000D49B8"/>
    <w:rsid w:val="000D65A8"/>
    <w:rsid w:val="000D6FB9"/>
    <w:rsid w:val="000D7129"/>
    <w:rsid w:val="000E153A"/>
    <w:rsid w:val="000E17E5"/>
    <w:rsid w:val="000E1853"/>
    <w:rsid w:val="000E1974"/>
    <w:rsid w:val="000E1A2D"/>
    <w:rsid w:val="000E1BBC"/>
    <w:rsid w:val="000E2624"/>
    <w:rsid w:val="000E52C7"/>
    <w:rsid w:val="000E69F3"/>
    <w:rsid w:val="000F0825"/>
    <w:rsid w:val="000F1F22"/>
    <w:rsid w:val="000F2521"/>
    <w:rsid w:val="000F2B71"/>
    <w:rsid w:val="000F2C4C"/>
    <w:rsid w:val="000F4683"/>
    <w:rsid w:val="000F4AD5"/>
    <w:rsid w:val="000F5874"/>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0EF"/>
    <w:rsid w:val="001024FA"/>
    <w:rsid w:val="00102D32"/>
    <w:rsid w:val="00103FA2"/>
    <w:rsid w:val="001052E3"/>
    <w:rsid w:val="00105B26"/>
    <w:rsid w:val="00105E2B"/>
    <w:rsid w:val="00105EE2"/>
    <w:rsid w:val="0010703D"/>
    <w:rsid w:val="001106AE"/>
    <w:rsid w:val="00110D4B"/>
    <w:rsid w:val="00110E55"/>
    <w:rsid w:val="00111033"/>
    <w:rsid w:val="00111327"/>
    <w:rsid w:val="0011157F"/>
    <w:rsid w:val="00111AD4"/>
    <w:rsid w:val="001121FE"/>
    <w:rsid w:val="00114124"/>
    <w:rsid w:val="00115312"/>
    <w:rsid w:val="00115B46"/>
    <w:rsid w:val="0011600A"/>
    <w:rsid w:val="00116903"/>
    <w:rsid w:val="001176A7"/>
    <w:rsid w:val="00117CBA"/>
    <w:rsid w:val="0012086B"/>
    <w:rsid w:val="00121118"/>
    <w:rsid w:val="001217C1"/>
    <w:rsid w:val="00121AD6"/>
    <w:rsid w:val="001222AF"/>
    <w:rsid w:val="001222F9"/>
    <w:rsid w:val="00122323"/>
    <w:rsid w:val="001226C6"/>
    <w:rsid w:val="001227FA"/>
    <w:rsid w:val="0012289F"/>
    <w:rsid w:val="001228C9"/>
    <w:rsid w:val="0012324D"/>
    <w:rsid w:val="00123442"/>
    <w:rsid w:val="00123E4A"/>
    <w:rsid w:val="0012462F"/>
    <w:rsid w:val="0012465E"/>
    <w:rsid w:val="00125714"/>
    <w:rsid w:val="001262F2"/>
    <w:rsid w:val="001308F3"/>
    <w:rsid w:val="0013096E"/>
    <w:rsid w:val="0013099D"/>
    <w:rsid w:val="00130B81"/>
    <w:rsid w:val="00131B02"/>
    <w:rsid w:val="00131D58"/>
    <w:rsid w:val="001330EA"/>
    <w:rsid w:val="00133977"/>
    <w:rsid w:val="00135966"/>
    <w:rsid w:val="001365C8"/>
    <w:rsid w:val="00136FF1"/>
    <w:rsid w:val="00137573"/>
    <w:rsid w:val="00137D2E"/>
    <w:rsid w:val="001400A0"/>
    <w:rsid w:val="001400F9"/>
    <w:rsid w:val="00140931"/>
    <w:rsid w:val="00141377"/>
    <w:rsid w:val="00142B37"/>
    <w:rsid w:val="00142F8C"/>
    <w:rsid w:val="00143034"/>
    <w:rsid w:val="00143233"/>
    <w:rsid w:val="00144B44"/>
    <w:rsid w:val="001452B9"/>
    <w:rsid w:val="00146A6D"/>
    <w:rsid w:val="00146BC2"/>
    <w:rsid w:val="00146E3D"/>
    <w:rsid w:val="00146EF9"/>
    <w:rsid w:val="001470CA"/>
    <w:rsid w:val="001502BC"/>
    <w:rsid w:val="00150A1D"/>
    <w:rsid w:val="00151CB8"/>
    <w:rsid w:val="00151EC5"/>
    <w:rsid w:val="001520E6"/>
    <w:rsid w:val="0015232D"/>
    <w:rsid w:val="00152E3C"/>
    <w:rsid w:val="001533FB"/>
    <w:rsid w:val="001538F0"/>
    <w:rsid w:val="00153D10"/>
    <w:rsid w:val="00154518"/>
    <w:rsid w:val="001545EF"/>
    <w:rsid w:val="0015466E"/>
    <w:rsid w:val="001551CB"/>
    <w:rsid w:val="0015520D"/>
    <w:rsid w:val="00155F9C"/>
    <w:rsid w:val="00156553"/>
    <w:rsid w:val="00157C92"/>
    <w:rsid w:val="00160604"/>
    <w:rsid w:val="00161B98"/>
    <w:rsid w:val="00162B72"/>
    <w:rsid w:val="001635DE"/>
    <w:rsid w:val="00163689"/>
    <w:rsid w:val="00163A23"/>
    <w:rsid w:val="0016464D"/>
    <w:rsid w:val="00165048"/>
    <w:rsid w:val="00165617"/>
    <w:rsid w:val="0016783B"/>
    <w:rsid w:val="00167883"/>
    <w:rsid w:val="0017010C"/>
    <w:rsid w:val="001709EC"/>
    <w:rsid w:val="001712F9"/>
    <w:rsid w:val="00171510"/>
    <w:rsid w:val="001715C7"/>
    <w:rsid w:val="00172CE8"/>
    <w:rsid w:val="00172D37"/>
    <w:rsid w:val="00173992"/>
    <w:rsid w:val="00175111"/>
    <w:rsid w:val="001754F1"/>
    <w:rsid w:val="0017570F"/>
    <w:rsid w:val="00175F9D"/>
    <w:rsid w:val="0017709A"/>
    <w:rsid w:val="0017730C"/>
    <w:rsid w:val="00177F63"/>
    <w:rsid w:val="00180389"/>
    <w:rsid w:val="0018089E"/>
    <w:rsid w:val="00180B6B"/>
    <w:rsid w:val="00181A5D"/>
    <w:rsid w:val="0018208C"/>
    <w:rsid w:val="001823D6"/>
    <w:rsid w:val="001825C8"/>
    <w:rsid w:val="00182F72"/>
    <w:rsid w:val="00183BDD"/>
    <w:rsid w:val="00184020"/>
    <w:rsid w:val="00184C54"/>
    <w:rsid w:val="0018536C"/>
    <w:rsid w:val="00187468"/>
    <w:rsid w:val="00187719"/>
    <w:rsid w:val="001878C1"/>
    <w:rsid w:val="00190587"/>
    <w:rsid w:val="00192A0D"/>
    <w:rsid w:val="00193610"/>
    <w:rsid w:val="00193C3F"/>
    <w:rsid w:val="00194C97"/>
    <w:rsid w:val="00195723"/>
    <w:rsid w:val="00195A47"/>
    <w:rsid w:val="00196ACE"/>
    <w:rsid w:val="00196EF5"/>
    <w:rsid w:val="0019796F"/>
    <w:rsid w:val="001A09CA"/>
    <w:rsid w:val="001A0B5C"/>
    <w:rsid w:val="001A250C"/>
    <w:rsid w:val="001A3688"/>
    <w:rsid w:val="001A40D2"/>
    <w:rsid w:val="001A476E"/>
    <w:rsid w:val="001A5BD0"/>
    <w:rsid w:val="001A6094"/>
    <w:rsid w:val="001A6E5D"/>
    <w:rsid w:val="001A6E6A"/>
    <w:rsid w:val="001A72EA"/>
    <w:rsid w:val="001A7986"/>
    <w:rsid w:val="001A7C32"/>
    <w:rsid w:val="001B0A50"/>
    <w:rsid w:val="001B1492"/>
    <w:rsid w:val="001B1582"/>
    <w:rsid w:val="001B2CB4"/>
    <w:rsid w:val="001B3726"/>
    <w:rsid w:val="001B3A77"/>
    <w:rsid w:val="001B44DF"/>
    <w:rsid w:val="001B4569"/>
    <w:rsid w:val="001B4DFF"/>
    <w:rsid w:val="001B50FD"/>
    <w:rsid w:val="001B56D8"/>
    <w:rsid w:val="001B5924"/>
    <w:rsid w:val="001B759E"/>
    <w:rsid w:val="001C03A8"/>
    <w:rsid w:val="001C1452"/>
    <w:rsid w:val="001C20BC"/>
    <w:rsid w:val="001C25AC"/>
    <w:rsid w:val="001C2AFE"/>
    <w:rsid w:val="001C3680"/>
    <w:rsid w:val="001C3F2F"/>
    <w:rsid w:val="001C4280"/>
    <w:rsid w:val="001C63B4"/>
    <w:rsid w:val="001C652D"/>
    <w:rsid w:val="001C783D"/>
    <w:rsid w:val="001C7C66"/>
    <w:rsid w:val="001D0080"/>
    <w:rsid w:val="001D0407"/>
    <w:rsid w:val="001D1D0D"/>
    <w:rsid w:val="001D2080"/>
    <w:rsid w:val="001D2722"/>
    <w:rsid w:val="001D4D39"/>
    <w:rsid w:val="001D51F3"/>
    <w:rsid w:val="001D6D4C"/>
    <w:rsid w:val="001E0CE8"/>
    <w:rsid w:val="001E0DC8"/>
    <w:rsid w:val="001E1255"/>
    <w:rsid w:val="001E2167"/>
    <w:rsid w:val="001E255E"/>
    <w:rsid w:val="001E2C77"/>
    <w:rsid w:val="001E315C"/>
    <w:rsid w:val="001E3525"/>
    <w:rsid w:val="001E36CD"/>
    <w:rsid w:val="001E38A2"/>
    <w:rsid w:val="001E3B97"/>
    <w:rsid w:val="001E4D80"/>
    <w:rsid w:val="001E4FCA"/>
    <w:rsid w:val="001E57C4"/>
    <w:rsid w:val="001E5B4F"/>
    <w:rsid w:val="001E62A9"/>
    <w:rsid w:val="001E749B"/>
    <w:rsid w:val="001F016F"/>
    <w:rsid w:val="001F034B"/>
    <w:rsid w:val="001F0C2A"/>
    <w:rsid w:val="001F0DA2"/>
    <w:rsid w:val="001F1099"/>
    <w:rsid w:val="001F109D"/>
    <w:rsid w:val="001F13B8"/>
    <w:rsid w:val="001F1735"/>
    <w:rsid w:val="001F18B9"/>
    <w:rsid w:val="001F2E09"/>
    <w:rsid w:val="001F413E"/>
    <w:rsid w:val="001F4457"/>
    <w:rsid w:val="001F47F6"/>
    <w:rsid w:val="001F48F2"/>
    <w:rsid w:val="001F5C16"/>
    <w:rsid w:val="001F66F0"/>
    <w:rsid w:val="001F6859"/>
    <w:rsid w:val="001F7310"/>
    <w:rsid w:val="001F7BEC"/>
    <w:rsid w:val="001F7C33"/>
    <w:rsid w:val="002004D8"/>
    <w:rsid w:val="0020238D"/>
    <w:rsid w:val="0020344C"/>
    <w:rsid w:val="00203488"/>
    <w:rsid w:val="00203F93"/>
    <w:rsid w:val="0020479C"/>
    <w:rsid w:val="002049EE"/>
    <w:rsid w:val="00204BEF"/>
    <w:rsid w:val="002063BF"/>
    <w:rsid w:val="002064D4"/>
    <w:rsid w:val="00210E64"/>
    <w:rsid w:val="00211414"/>
    <w:rsid w:val="00212151"/>
    <w:rsid w:val="00212609"/>
    <w:rsid w:val="00212E2F"/>
    <w:rsid w:val="002133AA"/>
    <w:rsid w:val="0021345D"/>
    <w:rsid w:val="00213F2D"/>
    <w:rsid w:val="00214741"/>
    <w:rsid w:val="00215394"/>
    <w:rsid w:val="00220410"/>
    <w:rsid w:val="00220A67"/>
    <w:rsid w:val="00220B73"/>
    <w:rsid w:val="00220EBF"/>
    <w:rsid w:val="0022122C"/>
    <w:rsid w:val="00221829"/>
    <w:rsid w:val="0022208E"/>
    <w:rsid w:val="002232AC"/>
    <w:rsid w:val="002234F7"/>
    <w:rsid w:val="00224DFF"/>
    <w:rsid w:val="00226BAC"/>
    <w:rsid w:val="00226F09"/>
    <w:rsid w:val="00230E95"/>
    <w:rsid w:val="0023145A"/>
    <w:rsid w:val="00232EAE"/>
    <w:rsid w:val="00232F6D"/>
    <w:rsid w:val="002335F1"/>
    <w:rsid w:val="00233AEE"/>
    <w:rsid w:val="00233BFD"/>
    <w:rsid w:val="00233E13"/>
    <w:rsid w:val="00233F9F"/>
    <w:rsid w:val="00234886"/>
    <w:rsid w:val="00235F07"/>
    <w:rsid w:val="002370DC"/>
    <w:rsid w:val="002375EE"/>
    <w:rsid w:val="002404DC"/>
    <w:rsid w:val="00241ABA"/>
    <w:rsid w:val="00241D13"/>
    <w:rsid w:val="0024357F"/>
    <w:rsid w:val="00243E70"/>
    <w:rsid w:val="0024466F"/>
    <w:rsid w:val="00244AD7"/>
    <w:rsid w:val="00245226"/>
    <w:rsid w:val="00246BFA"/>
    <w:rsid w:val="00247A17"/>
    <w:rsid w:val="00250F9E"/>
    <w:rsid w:val="00252D68"/>
    <w:rsid w:val="00252E1A"/>
    <w:rsid w:val="00252F11"/>
    <w:rsid w:val="00253284"/>
    <w:rsid w:val="002539CE"/>
    <w:rsid w:val="00254146"/>
    <w:rsid w:val="0025494C"/>
    <w:rsid w:val="00255D85"/>
    <w:rsid w:val="00256FC4"/>
    <w:rsid w:val="00260088"/>
    <w:rsid w:val="002621ED"/>
    <w:rsid w:val="00262CD6"/>
    <w:rsid w:val="0026376F"/>
    <w:rsid w:val="00263AB9"/>
    <w:rsid w:val="00263AE5"/>
    <w:rsid w:val="0026439C"/>
    <w:rsid w:val="0026479F"/>
    <w:rsid w:val="002648F2"/>
    <w:rsid w:val="00264AAB"/>
    <w:rsid w:val="00264BCB"/>
    <w:rsid w:val="00267512"/>
    <w:rsid w:val="0026763F"/>
    <w:rsid w:val="002705CF"/>
    <w:rsid w:val="002715E8"/>
    <w:rsid w:val="00272547"/>
    <w:rsid w:val="00272C74"/>
    <w:rsid w:val="00273461"/>
    <w:rsid w:val="0027352E"/>
    <w:rsid w:val="002738A9"/>
    <w:rsid w:val="0027490F"/>
    <w:rsid w:val="00274C61"/>
    <w:rsid w:val="002752AF"/>
    <w:rsid w:val="002774E9"/>
    <w:rsid w:val="00277B56"/>
    <w:rsid w:val="0028160D"/>
    <w:rsid w:val="00281C25"/>
    <w:rsid w:val="00281DD1"/>
    <w:rsid w:val="002823DA"/>
    <w:rsid w:val="002848A4"/>
    <w:rsid w:val="002852C1"/>
    <w:rsid w:val="0028612D"/>
    <w:rsid w:val="00286977"/>
    <w:rsid w:val="00287616"/>
    <w:rsid w:val="002905E1"/>
    <w:rsid w:val="002916E0"/>
    <w:rsid w:val="002918D1"/>
    <w:rsid w:val="00294107"/>
    <w:rsid w:val="0029446D"/>
    <w:rsid w:val="00294783"/>
    <w:rsid w:val="00294918"/>
    <w:rsid w:val="00295273"/>
    <w:rsid w:val="002A02C6"/>
    <w:rsid w:val="002A0997"/>
    <w:rsid w:val="002A0BDA"/>
    <w:rsid w:val="002A221B"/>
    <w:rsid w:val="002A2385"/>
    <w:rsid w:val="002A2D10"/>
    <w:rsid w:val="002A31B1"/>
    <w:rsid w:val="002A4257"/>
    <w:rsid w:val="002A42DF"/>
    <w:rsid w:val="002A5048"/>
    <w:rsid w:val="002A508A"/>
    <w:rsid w:val="002A53AB"/>
    <w:rsid w:val="002A5B5D"/>
    <w:rsid w:val="002A5B75"/>
    <w:rsid w:val="002A662E"/>
    <w:rsid w:val="002A6920"/>
    <w:rsid w:val="002A6A61"/>
    <w:rsid w:val="002A75D4"/>
    <w:rsid w:val="002A760A"/>
    <w:rsid w:val="002A79AA"/>
    <w:rsid w:val="002A7BCB"/>
    <w:rsid w:val="002B0E0C"/>
    <w:rsid w:val="002B0EF0"/>
    <w:rsid w:val="002B1600"/>
    <w:rsid w:val="002B229E"/>
    <w:rsid w:val="002B2964"/>
    <w:rsid w:val="002B37C8"/>
    <w:rsid w:val="002B5EE2"/>
    <w:rsid w:val="002B6DB9"/>
    <w:rsid w:val="002C0549"/>
    <w:rsid w:val="002C143C"/>
    <w:rsid w:val="002C251A"/>
    <w:rsid w:val="002C35F5"/>
    <w:rsid w:val="002C36CE"/>
    <w:rsid w:val="002C4E6E"/>
    <w:rsid w:val="002C55B7"/>
    <w:rsid w:val="002C5C37"/>
    <w:rsid w:val="002C5C94"/>
    <w:rsid w:val="002C5D2B"/>
    <w:rsid w:val="002C66EE"/>
    <w:rsid w:val="002D090B"/>
    <w:rsid w:val="002D1E08"/>
    <w:rsid w:val="002D2C73"/>
    <w:rsid w:val="002D3070"/>
    <w:rsid w:val="002D5674"/>
    <w:rsid w:val="002D5FD8"/>
    <w:rsid w:val="002D623F"/>
    <w:rsid w:val="002D6367"/>
    <w:rsid w:val="002D721F"/>
    <w:rsid w:val="002D749F"/>
    <w:rsid w:val="002E1654"/>
    <w:rsid w:val="002E17D3"/>
    <w:rsid w:val="002E2158"/>
    <w:rsid w:val="002E3266"/>
    <w:rsid w:val="002E4316"/>
    <w:rsid w:val="002E54E8"/>
    <w:rsid w:val="002E5794"/>
    <w:rsid w:val="002E5833"/>
    <w:rsid w:val="002E5ED1"/>
    <w:rsid w:val="002E6CCF"/>
    <w:rsid w:val="002E7954"/>
    <w:rsid w:val="002F0DFD"/>
    <w:rsid w:val="002F1712"/>
    <w:rsid w:val="002F3032"/>
    <w:rsid w:val="002F35B5"/>
    <w:rsid w:val="002F3BE5"/>
    <w:rsid w:val="002F4A16"/>
    <w:rsid w:val="002F70F1"/>
    <w:rsid w:val="002F7690"/>
    <w:rsid w:val="002F7740"/>
    <w:rsid w:val="00300ED6"/>
    <w:rsid w:val="0030166C"/>
    <w:rsid w:val="00301E79"/>
    <w:rsid w:val="0030393F"/>
    <w:rsid w:val="003048F0"/>
    <w:rsid w:val="00305434"/>
    <w:rsid w:val="00306144"/>
    <w:rsid w:val="00306D11"/>
    <w:rsid w:val="003076A6"/>
    <w:rsid w:val="00307944"/>
    <w:rsid w:val="00310E20"/>
    <w:rsid w:val="00310F13"/>
    <w:rsid w:val="00313949"/>
    <w:rsid w:val="003149DA"/>
    <w:rsid w:val="0031576E"/>
    <w:rsid w:val="00315B66"/>
    <w:rsid w:val="00315F94"/>
    <w:rsid w:val="00316378"/>
    <w:rsid w:val="00316B52"/>
    <w:rsid w:val="00316E23"/>
    <w:rsid w:val="0031727D"/>
    <w:rsid w:val="00320513"/>
    <w:rsid w:val="00320C1C"/>
    <w:rsid w:val="00321DA4"/>
    <w:rsid w:val="003224BF"/>
    <w:rsid w:val="00322F3C"/>
    <w:rsid w:val="00323035"/>
    <w:rsid w:val="00323218"/>
    <w:rsid w:val="0032322B"/>
    <w:rsid w:val="003234CA"/>
    <w:rsid w:val="003236A2"/>
    <w:rsid w:val="00323F49"/>
    <w:rsid w:val="003245FD"/>
    <w:rsid w:val="00325145"/>
    <w:rsid w:val="00325C66"/>
    <w:rsid w:val="00327F92"/>
    <w:rsid w:val="0033071E"/>
    <w:rsid w:val="0033083E"/>
    <w:rsid w:val="00330AF8"/>
    <w:rsid w:val="00330EB2"/>
    <w:rsid w:val="003315D7"/>
    <w:rsid w:val="0033221F"/>
    <w:rsid w:val="00332881"/>
    <w:rsid w:val="00332CAA"/>
    <w:rsid w:val="003334FF"/>
    <w:rsid w:val="003338D3"/>
    <w:rsid w:val="003338DC"/>
    <w:rsid w:val="00334530"/>
    <w:rsid w:val="003352C3"/>
    <w:rsid w:val="0033556D"/>
    <w:rsid w:val="00335C80"/>
    <w:rsid w:val="003373F8"/>
    <w:rsid w:val="0034171F"/>
    <w:rsid w:val="00341CBD"/>
    <w:rsid w:val="00342602"/>
    <w:rsid w:val="0034366F"/>
    <w:rsid w:val="00344B32"/>
    <w:rsid w:val="00344BC0"/>
    <w:rsid w:val="00344E0F"/>
    <w:rsid w:val="003463BD"/>
    <w:rsid w:val="003463E9"/>
    <w:rsid w:val="00346BD7"/>
    <w:rsid w:val="00346FEB"/>
    <w:rsid w:val="00347C09"/>
    <w:rsid w:val="00347CE4"/>
    <w:rsid w:val="00351A32"/>
    <w:rsid w:val="00351C09"/>
    <w:rsid w:val="00352402"/>
    <w:rsid w:val="00352A73"/>
    <w:rsid w:val="00352F55"/>
    <w:rsid w:val="00353282"/>
    <w:rsid w:val="00354617"/>
    <w:rsid w:val="00354AFB"/>
    <w:rsid w:val="00356046"/>
    <w:rsid w:val="003560D6"/>
    <w:rsid w:val="00356339"/>
    <w:rsid w:val="003566E0"/>
    <w:rsid w:val="00356BF2"/>
    <w:rsid w:val="00357A98"/>
    <w:rsid w:val="00360B01"/>
    <w:rsid w:val="00361199"/>
    <w:rsid w:val="0036135B"/>
    <w:rsid w:val="00361522"/>
    <w:rsid w:val="003619A0"/>
    <w:rsid w:val="00361FF9"/>
    <w:rsid w:val="00362CD9"/>
    <w:rsid w:val="00363EFC"/>
    <w:rsid w:val="00364C1E"/>
    <w:rsid w:val="00366072"/>
    <w:rsid w:val="00367457"/>
    <w:rsid w:val="00367A41"/>
    <w:rsid w:val="00367C6D"/>
    <w:rsid w:val="00370510"/>
    <w:rsid w:val="00370EB7"/>
    <w:rsid w:val="00371635"/>
    <w:rsid w:val="00371A10"/>
    <w:rsid w:val="00371FF2"/>
    <w:rsid w:val="0037368C"/>
    <w:rsid w:val="00375150"/>
    <w:rsid w:val="00376716"/>
    <w:rsid w:val="00376796"/>
    <w:rsid w:val="003779C4"/>
    <w:rsid w:val="00377C49"/>
    <w:rsid w:val="00380091"/>
    <w:rsid w:val="003801F9"/>
    <w:rsid w:val="003803A3"/>
    <w:rsid w:val="0038058D"/>
    <w:rsid w:val="00380B46"/>
    <w:rsid w:val="0038126C"/>
    <w:rsid w:val="003813BB"/>
    <w:rsid w:val="003813F4"/>
    <w:rsid w:val="003822D7"/>
    <w:rsid w:val="0038276B"/>
    <w:rsid w:val="003837CD"/>
    <w:rsid w:val="00383881"/>
    <w:rsid w:val="00383A4D"/>
    <w:rsid w:val="00383B73"/>
    <w:rsid w:val="00383B93"/>
    <w:rsid w:val="00384012"/>
    <w:rsid w:val="0038450A"/>
    <w:rsid w:val="00385BD8"/>
    <w:rsid w:val="0038612F"/>
    <w:rsid w:val="00386201"/>
    <w:rsid w:val="00386C03"/>
    <w:rsid w:val="003878C6"/>
    <w:rsid w:val="00390030"/>
    <w:rsid w:val="003906CD"/>
    <w:rsid w:val="00390D76"/>
    <w:rsid w:val="003916F6"/>
    <w:rsid w:val="00391923"/>
    <w:rsid w:val="00392520"/>
    <w:rsid w:val="0039254D"/>
    <w:rsid w:val="00392878"/>
    <w:rsid w:val="00392A7D"/>
    <w:rsid w:val="00392D21"/>
    <w:rsid w:val="00392EFC"/>
    <w:rsid w:val="00393670"/>
    <w:rsid w:val="00393A1C"/>
    <w:rsid w:val="00394262"/>
    <w:rsid w:val="003944D1"/>
    <w:rsid w:val="00395C58"/>
    <w:rsid w:val="00396381"/>
    <w:rsid w:val="003963BE"/>
    <w:rsid w:val="00396FA2"/>
    <w:rsid w:val="0039703D"/>
    <w:rsid w:val="0039736B"/>
    <w:rsid w:val="00397BB3"/>
    <w:rsid w:val="003A1386"/>
    <w:rsid w:val="003A16F6"/>
    <w:rsid w:val="003A1894"/>
    <w:rsid w:val="003A26E1"/>
    <w:rsid w:val="003A2B10"/>
    <w:rsid w:val="003A2E57"/>
    <w:rsid w:val="003A2FDF"/>
    <w:rsid w:val="003A3539"/>
    <w:rsid w:val="003A374A"/>
    <w:rsid w:val="003A3D5E"/>
    <w:rsid w:val="003A3EBD"/>
    <w:rsid w:val="003A4D4B"/>
    <w:rsid w:val="003A5218"/>
    <w:rsid w:val="003A5F26"/>
    <w:rsid w:val="003A641D"/>
    <w:rsid w:val="003A67CA"/>
    <w:rsid w:val="003A69B3"/>
    <w:rsid w:val="003A6D12"/>
    <w:rsid w:val="003A6D4C"/>
    <w:rsid w:val="003A7B26"/>
    <w:rsid w:val="003B0724"/>
    <w:rsid w:val="003B07B6"/>
    <w:rsid w:val="003B142E"/>
    <w:rsid w:val="003B1A5C"/>
    <w:rsid w:val="003B3117"/>
    <w:rsid w:val="003B3CE7"/>
    <w:rsid w:val="003B6406"/>
    <w:rsid w:val="003B7080"/>
    <w:rsid w:val="003B721D"/>
    <w:rsid w:val="003C0109"/>
    <w:rsid w:val="003C103A"/>
    <w:rsid w:val="003C11A9"/>
    <w:rsid w:val="003C146F"/>
    <w:rsid w:val="003C212F"/>
    <w:rsid w:val="003C31CE"/>
    <w:rsid w:val="003C424E"/>
    <w:rsid w:val="003C458D"/>
    <w:rsid w:val="003C6749"/>
    <w:rsid w:val="003C6A0B"/>
    <w:rsid w:val="003C6B43"/>
    <w:rsid w:val="003C7735"/>
    <w:rsid w:val="003D0283"/>
    <w:rsid w:val="003D06B7"/>
    <w:rsid w:val="003D086D"/>
    <w:rsid w:val="003D0A5B"/>
    <w:rsid w:val="003D0D98"/>
    <w:rsid w:val="003D0E25"/>
    <w:rsid w:val="003D10A1"/>
    <w:rsid w:val="003D15FF"/>
    <w:rsid w:val="003D24D4"/>
    <w:rsid w:val="003D2EC6"/>
    <w:rsid w:val="003D380E"/>
    <w:rsid w:val="003D3D9C"/>
    <w:rsid w:val="003D3DB9"/>
    <w:rsid w:val="003D4100"/>
    <w:rsid w:val="003D4939"/>
    <w:rsid w:val="003D4B67"/>
    <w:rsid w:val="003D535E"/>
    <w:rsid w:val="003E0B66"/>
    <w:rsid w:val="003E0E02"/>
    <w:rsid w:val="003E1E62"/>
    <w:rsid w:val="003E2576"/>
    <w:rsid w:val="003E2AD0"/>
    <w:rsid w:val="003E2B00"/>
    <w:rsid w:val="003E4CAC"/>
    <w:rsid w:val="003E5E2D"/>
    <w:rsid w:val="003E6A4B"/>
    <w:rsid w:val="003E7041"/>
    <w:rsid w:val="003E7B37"/>
    <w:rsid w:val="003F01A0"/>
    <w:rsid w:val="003F0404"/>
    <w:rsid w:val="003F0515"/>
    <w:rsid w:val="003F11CA"/>
    <w:rsid w:val="003F13D3"/>
    <w:rsid w:val="003F23A4"/>
    <w:rsid w:val="003F3106"/>
    <w:rsid w:val="003F3B5D"/>
    <w:rsid w:val="003F3E2F"/>
    <w:rsid w:val="003F415F"/>
    <w:rsid w:val="003F48CB"/>
    <w:rsid w:val="003F49ED"/>
    <w:rsid w:val="003F60A2"/>
    <w:rsid w:val="003F60C3"/>
    <w:rsid w:val="003F6A7B"/>
    <w:rsid w:val="003F70B2"/>
    <w:rsid w:val="003F75B1"/>
    <w:rsid w:val="0040005D"/>
    <w:rsid w:val="004013D5"/>
    <w:rsid w:val="0040162B"/>
    <w:rsid w:val="00401B5F"/>
    <w:rsid w:val="004022A9"/>
    <w:rsid w:val="00402870"/>
    <w:rsid w:val="004030AE"/>
    <w:rsid w:val="004039B5"/>
    <w:rsid w:val="00403B74"/>
    <w:rsid w:val="00403C67"/>
    <w:rsid w:val="00405071"/>
    <w:rsid w:val="0040592C"/>
    <w:rsid w:val="00406255"/>
    <w:rsid w:val="0040730E"/>
    <w:rsid w:val="004073EF"/>
    <w:rsid w:val="00407DAB"/>
    <w:rsid w:val="0041040A"/>
    <w:rsid w:val="00410883"/>
    <w:rsid w:val="004112E6"/>
    <w:rsid w:val="00411753"/>
    <w:rsid w:val="00411A1B"/>
    <w:rsid w:val="00411A1C"/>
    <w:rsid w:val="00412767"/>
    <w:rsid w:val="00413F35"/>
    <w:rsid w:val="00414807"/>
    <w:rsid w:val="00414DF5"/>
    <w:rsid w:val="00415066"/>
    <w:rsid w:val="00415891"/>
    <w:rsid w:val="00416310"/>
    <w:rsid w:val="00416FAB"/>
    <w:rsid w:val="00417A85"/>
    <w:rsid w:val="004209B5"/>
    <w:rsid w:val="004227FC"/>
    <w:rsid w:val="00422C8D"/>
    <w:rsid w:val="0042350C"/>
    <w:rsid w:val="004248C9"/>
    <w:rsid w:val="00424E77"/>
    <w:rsid w:val="00426439"/>
    <w:rsid w:val="004264F9"/>
    <w:rsid w:val="00426AD5"/>
    <w:rsid w:val="00426FD0"/>
    <w:rsid w:val="0042768B"/>
    <w:rsid w:val="00427A35"/>
    <w:rsid w:val="004304F7"/>
    <w:rsid w:val="00430609"/>
    <w:rsid w:val="00430C79"/>
    <w:rsid w:val="00430CE9"/>
    <w:rsid w:val="004321BF"/>
    <w:rsid w:val="0043284C"/>
    <w:rsid w:val="0043345C"/>
    <w:rsid w:val="004335F8"/>
    <w:rsid w:val="0043501F"/>
    <w:rsid w:val="00435C41"/>
    <w:rsid w:val="004360D7"/>
    <w:rsid w:val="0043654D"/>
    <w:rsid w:val="00436642"/>
    <w:rsid w:val="00437EE8"/>
    <w:rsid w:val="004416CA"/>
    <w:rsid w:val="0044194D"/>
    <w:rsid w:val="00441996"/>
    <w:rsid w:val="004426B0"/>
    <w:rsid w:val="0044274C"/>
    <w:rsid w:val="00442890"/>
    <w:rsid w:val="004429B0"/>
    <w:rsid w:val="00442CA7"/>
    <w:rsid w:val="0044380D"/>
    <w:rsid w:val="00443F7A"/>
    <w:rsid w:val="004440B9"/>
    <w:rsid w:val="00444244"/>
    <w:rsid w:val="00447396"/>
    <w:rsid w:val="00450295"/>
    <w:rsid w:val="00450A9D"/>
    <w:rsid w:val="004512E9"/>
    <w:rsid w:val="0045133A"/>
    <w:rsid w:val="004513DE"/>
    <w:rsid w:val="00451E53"/>
    <w:rsid w:val="00452F6C"/>
    <w:rsid w:val="00453291"/>
    <w:rsid w:val="00455097"/>
    <w:rsid w:val="004552B8"/>
    <w:rsid w:val="004559D6"/>
    <w:rsid w:val="00455A96"/>
    <w:rsid w:val="0045651A"/>
    <w:rsid w:val="00457BA9"/>
    <w:rsid w:val="00457E7D"/>
    <w:rsid w:val="00460ED4"/>
    <w:rsid w:val="0046163D"/>
    <w:rsid w:val="00461740"/>
    <w:rsid w:val="00462E23"/>
    <w:rsid w:val="0046367A"/>
    <w:rsid w:val="0046430F"/>
    <w:rsid w:val="00464B6B"/>
    <w:rsid w:val="00464D12"/>
    <w:rsid w:val="004664FF"/>
    <w:rsid w:val="00467074"/>
    <w:rsid w:val="0046768E"/>
    <w:rsid w:val="004678DA"/>
    <w:rsid w:val="00470164"/>
    <w:rsid w:val="004701FF"/>
    <w:rsid w:val="00471345"/>
    <w:rsid w:val="004728AE"/>
    <w:rsid w:val="00472B1A"/>
    <w:rsid w:val="00472B93"/>
    <w:rsid w:val="004732A7"/>
    <w:rsid w:val="004741B5"/>
    <w:rsid w:val="00474552"/>
    <w:rsid w:val="00474BFF"/>
    <w:rsid w:val="00475D9C"/>
    <w:rsid w:val="00475FF6"/>
    <w:rsid w:val="004766C9"/>
    <w:rsid w:val="00476E20"/>
    <w:rsid w:val="00480C82"/>
    <w:rsid w:val="00480DF1"/>
    <w:rsid w:val="00481554"/>
    <w:rsid w:val="00482254"/>
    <w:rsid w:val="004823B7"/>
    <w:rsid w:val="00482D1F"/>
    <w:rsid w:val="004838DF"/>
    <w:rsid w:val="00483BFD"/>
    <w:rsid w:val="0048401D"/>
    <w:rsid w:val="00484B84"/>
    <w:rsid w:val="00484E70"/>
    <w:rsid w:val="00486088"/>
    <w:rsid w:val="004863F9"/>
    <w:rsid w:val="00490665"/>
    <w:rsid w:val="00490BE9"/>
    <w:rsid w:val="0049125D"/>
    <w:rsid w:val="0049126E"/>
    <w:rsid w:val="004912F4"/>
    <w:rsid w:val="0049245A"/>
    <w:rsid w:val="00492717"/>
    <w:rsid w:val="00492D71"/>
    <w:rsid w:val="004931AF"/>
    <w:rsid w:val="00494539"/>
    <w:rsid w:val="00494873"/>
    <w:rsid w:val="004949AD"/>
    <w:rsid w:val="004949D2"/>
    <w:rsid w:val="0049662E"/>
    <w:rsid w:val="0049694A"/>
    <w:rsid w:val="00496A1F"/>
    <w:rsid w:val="00496B02"/>
    <w:rsid w:val="00497A1E"/>
    <w:rsid w:val="004A077A"/>
    <w:rsid w:val="004A1CBA"/>
    <w:rsid w:val="004A390D"/>
    <w:rsid w:val="004A4719"/>
    <w:rsid w:val="004A47FF"/>
    <w:rsid w:val="004A513D"/>
    <w:rsid w:val="004A5D92"/>
    <w:rsid w:val="004A6723"/>
    <w:rsid w:val="004A77F7"/>
    <w:rsid w:val="004B04C7"/>
    <w:rsid w:val="004B0DEA"/>
    <w:rsid w:val="004B2241"/>
    <w:rsid w:val="004B24DE"/>
    <w:rsid w:val="004B29D9"/>
    <w:rsid w:val="004B4838"/>
    <w:rsid w:val="004B59F0"/>
    <w:rsid w:val="004B5AFE"/>
    <w:rsid w:val="004B5DCA"/>
    <w:rsid w:val="004B6279"/>
    <w:rsid w:val="004B62F4"/>
    <w:rsid w:val="004B733F"/>
    <w:rsid w:val="004B7659"/>
    <w:rsid w:val="004B7683"/>
    <w:rsid w:val="004C1205"/>
    <w:rsid w:val="004C1222"/>
    <w:rsid w:val="004C1490"/>
    <w:rsid w:val="004C1636"/>
    <w:rsid w:val="004C1799"/>
    <w:rsid w:val="004C38E4"/>
    <w:rsid w:val="004C4B74"/>
    <w:rsid w:val="004C4E78"/>
    <w:rsid w:val="004C57C0"/>
    <w:rsid w:val="004C7691"/>
    <w:rsid w:val="004D075E"/>
    <w:rsid w:val="004D0842"/>
    <w:rsid w:val="004D174C"/>
    <w:rsid w:val="004D1CB3"/>
    <w:rsid w:val="004D2054"/>
    <w:rsid w:val="004D21F3"/>
    <w:rsid w:val="004D2676"/>
    <w:rsid w:val="004D2D88"/>
    <w:rsid w:val="004D3394"/>
    <w:rsid w:val="004D3E6F"/>
    <w:rsid w:val="004D3F94"/>
    <w:rsid w:val="004D4097"/>
    <w:rsid w:val="004D434D"/>
    <w:rsid w:val="004D43FD"/>
    <w:rsid w:val="004D4525"/>
    <w:rsid w:val="004D53FB"/>
    <w:rsid w:val="004E064C"/>
    <w:rsid w:val="004E0B50"/>
    <w:rsid w:val="004E15C0"/>
    <w:rsid w:val="004E2CC1"/>
    <w:rsid w:val="004E33D9"/>
    <w:rsid w:val="004E3C98"/>
    <w:rsid w:val="004E425D"/>
    <w:rsid w:val="004E4425"/>
    <w:rsid w:val="004E4BF1"/>
    <w:rsid w:val="004E55D5"/>
    <w:rsid w:val="004E6222"/>
    <w:rsid w:val="004E67BC"/>
    <w:rsid w:val="004E698A"/>
    <w:rsid w:val="004E6A9A"/>
    <w:rsid w:val="004E7BB8"/>
    <w:rsid w:val="004E7D32"/>
    <w:rsid w:val="004F0459"/>
    <w:rsid w:val="004F07CF"/>
    <w:rsid w:val="004F40CB"/>
    <w:rsid w:val="004F4969"/>
    <w:rsid w:val="004F502A"/>
    <w:rsid w:val="004F58E7"/>
    <w:rsid w:val="004F598E"/>
    <w:rsid w:val="004F604D"/>
    <w:rsid w:val="004F6C9A"/>
    <w:rsid w:val="004F7378"/>
    <w:rsid w:val="004F7828"/>
    <w:rsid w:val="00500D40"/>
    <w:rsid w:val="00501028"/>
    <w:rsid w:val="00501066"/>
    <w:rsid w:val="00503524"/>
    <w:rsid w:val="0050405C"/>
    <w:rsid w:val="005044E2"/>
    <w:rsid w:val="00504ACC"/>
    <w:rsid w:val="00504EC6"/>
    <w:rsid w:val="005052BD"/>
    <w:rsid w:val="00505664"/>
    <w:rsid w:val="00505CDF"/>
    <w:rsid w:val="00506918"/>
    <w:rsid w:val="00511450"/>
    <w:rsid w:val="00511938"/>
    <w:rsid w:val="005121AE"/>
    <w:rsid w:val="00512D28"/>
    <w:rsid w:val="005131EC"/>
    <w:rsid w:val="0051348B"/>
    <w:rsid w:val="0051421D"/>
    <w:rsid w:val="00514D5A"/>
    <w:rsid w:val="00515A71"/>
    <w:rsid w:val="00515B71"/>
    <w:rsid w:val="00516F01"/>
    <w:rsid w:val="00517527"/>
    <w:rsid w:val="00521156"/>
    <w:rsid w:val="0052181F"/>
    <w:rsid w:val="00521FF5"/>
    <w:rsid w:val="00522361"/>
    <w:rsid w:val="00522487"/>
    <w:rsid w:val="00522681"/>
    <w:rsid w:val="00523104"/>
    <w:rsid w:val="00523460"/>
    <w:rsid w:val="005234FB"/>
    <w:rsid w:val="0052400D"/>
    <w:rsid w:val="00524387"/>
    <w:rsid w:val="0052668B"/>
    <w:rsid w:val="00526A2C"/>
    <w:rsid w:val="0052701C"/>
    <w:rsid w:val="0052785A"/>
    <w:rsid w:val="00530E5D"/>
    <w:rsid w:val="005325D6"/>
    <w:rsid w:val="0053263B"/>
    <w:rsid w:val="005335A4"/>
    <w:rsid w:val="005339E5"/>
    <w:rsid w:val="00534554"/>
    <w:rsid w:val="00534EBD"/>
    <w:rsid w:val="00535126"/>
    <w:rsid w:val="00536062"/>
    <w:rsid w:val="005366FD"/>
    <w:rsid w:val="005372F2"/>
    <w:rsid w:val="00537341"/>
    <w:rsid w:val="00537484"/>
    <w:rsid w:val="005378CC"/>
    <w:rsid w:val="00540E22"/>
    <w:rsid w:val="00541A16"/>
    <w:rsid w:val="00541C9F"/>
    <w:rsid w:val="005422EB"/>
    <w:rsid w:val="005422EF"/>
    <w:rsid w:val="00542AA5"/>
    <w:rsid w:val="00542C75"/>
    <w:rsid w:val="00543938"/>
    <w:rsid w:val="00544015"/>
    <w:rsid w:val="00544506"/>
    <w:rsid w:val="00544E93"/>
    <w:rsid w:val="00545ABD"/>
    <w:rsid w:val="00546126"/>
    <w:rsid w:val="00546860"/>
    <w:rsid w:val="00550110"/>
    <w:rsid w:val="00550420"/>
    <w:rsid w:val="00550A55"/>
    <w:rsid w:val="00551159"/>
    <w:rsid w:val="00551C1B"/>
    <w:rsid w:val="00552065"/>
    <w:rsid w:val="00552323"/>
    <w:rsid w:val="00553690"/>
    <w:rsid w:val="005546BB"/>
    <w:rsid w:val="00554D5F"/>
    <w:rsid w:val="00554D7B"/>
    <w:rsid w:val="00556186"/>
    <w:rsid w:val="005567C7"/>
    <w:rsid w:val="0056040C"/>
    <w:rsid w:val="00561809"/>
    <w:rsid w:val="00561FB1"/>
    <w:rsid w:val="005623DE"/>
    <w:rsid w:val="00563854"/>
    <w:rsid w:val="00563FBF"/>
    <w:rsid w:val="005652B0"/>
    <w:rsid w:val="00565CB7"/>
    <w:rsid w:val="00565E5A"/>
    <w:rsid w:val="00566AA4"/>
    <w:rsid w:val="00567667"/>
    <w:rsid w:val="00567E55"/>
    <w:rsid w:val="00567F3A"/>
    <w:rsid w:val="005707DD"/>
    <w:rsid w:val="005712D7"/>
    <w:rsid w:val="00571A2B"/>
    <w:rsid w:val="00571A95"/>
    <w:rsid w:val="00572632"/>
    <w:rsid w:val="005726E6"/>
    <w:rsid w:val="00573ABD"/>
    <w:rsid w:val="00573B72"/>
    <w:rsid w:val="0057462F"/>
    <w:rsid w:val="00574681"/>
    <w:rsid w:val="00574890"/>
    <w:rsid w:val="00574A9B"/>
    <w:rsid w:val="00575127"/>
    <w:rsid w:val="00575CBD"/>
    <w:rsid w:val="00575DF1"/>
    <w:rsid w:val="005768A6"/>
    <w:rsid w:val="005770CF"/>
    <w:rsid w:val="005773C9"/>
    <w:rsid w:val="0057748A"/>
    <w:rsid w:val="00577A75"/>
    <w:rsid w:val="00577C54"/>
    <w:rsid w:val="00577EAB"/>
    <w:rsid w:val="005804F3"/>
    <w:rsid w:val="00580799"/>
    <w:rsid w:val="005807BC"/>
    <w:rsid w:val="00582584"/>
    <w:rsid w:val="00582E45"/>
    <w:rsid w:val="0058364D"/>
    <w:rsid w:val="00583AAD"/>
    <w:rsid w:val="00584A14"/>
    <w:rsid w:val="00585A88"/>
    <w:rsid w:val="005868E9"/>
    <w:rsid w:val="00586CA6"/>
    <w:rsid w:val="00586E46"/>
    <w:rsid w:val="00587074"/>
    <w:rsid w:val="00587CB3"/>
    <w:rsid w:val="00590105"/>
    <w:rsid w:val="00591A1C"/>
    <w:rsid w:val="00591F8B"/>
    <w:rsid w:val="00592560"/>
    <w:rsid w:val="00593BB6"/>
    <w:rsid w:val="00593CB9"/>
    <w:rsid w:val="00593D3E"/>
    <w:rsid w:val="00594B40"/>
    <w:rsid w:val="0059565C"/>
    <w:rsid w:val="00596244"/>
    <w:rsid w:val="005962D6"/>
    <w:rsid w:val="0059655E"/>
    <w:rsid w:val="0059758C"/>
    <w:rsid w:val="005A04DA"/>
    <w:rsid w:val="005A0B3D"/>
    <w:rsid w:val="005A1471"/>
    <w:rsid w:val="005A27E2"/>
    <w:rsid w:val="005A3371"/>
    <w:rsid w:val="005A4CFD"/>
    <w:rsid w:val="005A54AF"/>
    <w:rsid w:val="005A54FF"/>
    <w:rsid w:val="005A580B"/>
    <w:rsid w:val="005A62C3"/>
    <w:rsid w:val="005A74C4"/>
    <w:rsid w:val="005B0F76"/>
    <w:rsid w:val="005B147C"/>
    <w:rsid w:val="005B2194"/>
    <w:rsid w:val="005B2B2B"/>
    <w:rsid w:val="005B2EF4"/>
    <w:rsid w:val="005B433E"/>
    <w:rsid w:val="005B43C8"/>
    <w:rsid w:val="005B4C2B"/>
    <w:rsid w:val="005B507D"/>
    <w:rsid w:val="005B6A17"/>
    <w:rsid w:val="005B739C"/>
    <w:rsid w:val="005B746E"/>
    <w:rsid w:val="005B74A1"/>
    <w:rsid w:val="005C04E4"/>
    <w:rsid w:val="005C12B6"/>
    <w:rsid w:val="005C1D14"/>
    <w:rsid w:val="005C1DF3"/>
    <w:rsid w:val="005C2A54"/>
    <w:rsid w:val="005C3C10"/>
    <w:rsid w:val="005C43C8"/>
    <w:rsid w:val="005C6063"/>
    <w:rsid w:val="005C6619"/>
    <w:rsid w:val="005C6B72"/>
    <w:rsid w:val="005C71DA"/>
    <w:rsid w:val="005C77A5"/>
    <w:rsid w:val="005C7BA5"/>
    <w:rsid w:val="005D0C5E"/>
    <w:rsid w:val="005D189B"/>
    <w:rsid w:val="005D1EA3"/>
    <w:rsid w:val="005D2BAC"/>
    <w:rsid w:val="005D396A"/>
    <w:rsid w:val="005D3FBD"/>
    <w:rsid w:val="005D5750"/>
    <w:rsid w:val="005D5C90"/>
    <w:rsid w:val="005D6054"/>
    <w:rsid w:val="005D619E"/>
    <w:rsid w:val="005D6958"/>
    <w:rsid w:val="005D6E40"/>
    <w:rsid w:val="005D7796"/>
    <w:rsid w:val="005E185B"/>
    <w:rsid w:val="005E1AE5"/>
    <w:rsid w:val="005E2A5E"/>
    <w:rsid w:val="005E34EE"/>
    <w:rsid w:val="005E3962"/>
    <w:rsid w:val="005E3FB4"/>
    <w:rsid w:val="005E4473"/>
    <w:rsid w:val="005E5B92"/>
    <w:rsid w:val="005E70DD"/>
    <w:rsid w:val="005E7BBA"/>
    <w:rsid w:val="005E7D7C"/>
    <w:rsid w:val="005F01A2"/>
    <w:rsid w:val="005F0CA6"/>
    <w:rsid w:val="005F14D7"/>
    <w:rsid w:val="005F19BB"/>
    <w:rsid w:val="005F1A01"/>
    <w:rsid w:val="005F3D7F"/>
    <w:rsid w:val="005F5101"/>
    <w:rsid w:val="005F52A8"/>
    <w:rsid w:val="005F545F"/>
    <w:rsid w:val="005F6B70"/>
    <w:rsid w:val="005F6EDC"/>
    <w:rsid w:val="005F7189"/>
    <w:rsid w:val="005F719A"/>
    <w:rsid w:val="006006CB"/>
    <w:rsid w:val="00601A76"/>
    <w:rsid w:val="00601FE6"/>
    <w:rsid w:val="00602DE1"/>
    <w:rsid w:val="00603402"/>
    <w:rsid w:val="00604645"/>
    <w:rsid w:val="006047CA"/>
    <w:rsid w:val="00604E8B"/>
    <w:rsid w:val="00604EA6"/>
    <w:rsid w:val="00605F1C"/>
    <w:rsid w:val="0060693F"/>
    <w:rsid w:val="00607670"/>
    <w:rsid w:val="006125BC"/>
    <w:rsid w:val="00612A9E"/>
    <w:rsid w:val="00613BD1"/>
    <w:rsid w:val="00613F5F"/>
    <w:rsid w:val="00614A06"/>
    <w:rsid w:val="0061594A"/>
    <w:rsid w:val="00615BDA"/>
    <w:rsid w:val="006164DB"/>
    <w:rsid w:val="00616BB1"/>
    <w:rsid w:val="00617373"/>
    <w:rsid w:val="0062006A"/>
    <w:rsid w:val="00620672"/>
    <w:rsid w:val="00620B50"/>
    <w:rsid w:val="00620C91"/>
    <w:rsid w:val="00621773"/>
    <w:rsid w:val="006233D5"/>
    <w:rsid w:val="00624582"/>
    <w:rsid w:val="00624621"/>
    <w:rsid w:val="00624736"/>
    <w:rsid w:val="00624BA5"/>
    <w:rsid w:val="00624F1C"/>
    <w:rsid w:val="00625689"/>
    <w:rsid w:val="006257AB"/>
    <w:rsid w:val="00625B83"/>
    <w:rsid w:val="00631112"/>
    <w:rsid w:val="006316BC"/>
    <w:rsid w:val="00631910"/>
    <w:rsid w:val="006335C0"/>
    <w:rsid w:val="00633761"/>
    <w:rsid w:val="00633AA9"/>
    <w:rsid w:val="00634151"/>
    <w:rsid w:val="00634190"/>
    <w:rsid w:val="0063425F"/>
    <w:rsid w:val="006342C1"/>
    <w:rsid w:val="006348C1"/>
    <w:rsid w:val="00636354"/>
    <w:rsid w:val="0063785D"/>
    <w:rsid w:val="00640439"/>
    <w:rsid w:val="006419FF"/>
    <w:rsid w:val="00641C37"/>
    <w:rsid w:val="00641C90"/>
    <w:rsid w:val="00642599"/>
    <w:rsid w:val="00642631"/>
    <w:rsid w:val="00642D5D"/>
    <w:rsid w:val="00642E14"/>
    <w:rsid w:val="00643D7E"/>
    <w:rsid w:val="00644119"/>
    <w:rsid w:val="00645A19"/>
    <w:rsid w:val="0064676B"/>
    <w:rsid w:val="00646A3A"/>
    <w:rsid w:val="006471D5"/>
    <w:rsid w:val="006505C2"/>
    <w:rsid w:val="0065067E"/>
    <w:rsid w:val="006506D4"/>
    <w:rsid w:val="00650B31"/>
    <w:rsid w:val="00651108"/>
    <w:rsid w:val="0065145E"/>
    <w:rsid w:val="0065177B"/>
    <w:rsid w:val="00651A1F"/>
    <w:rsid w:val="00651C3F"/>
    <w:rsid w:val="006529F5"/>
    <w:rsid w:val="00652AE1"/>
    <w:rsid w:val="006532D6"/>
    <w:rsid w:val="0065374E"/>
    <w:rsid w:val="0065438C"/>
    <w:rsid w:val="006545AC"/>
    <w:rsid w:val="00654655"/>
    <w:rsid w:val="00654C05"/>
    <w:rsid w:val="00654E8E"/>
    <w:rsid w:val="00654EC9"/>
    <w:rsid w:val="006550AE"/>
    <w:rsid w:val="00655262"/>
    <w:rsid w:val="00655BD4"/>
    <w:rsid w:val="0065619B"/>
    <w:rsid w:val="0065689C"/>
    <w:rsid w:val="0065797A"/>
    <w:rsid w:val="00657B02"/>
    <w:rsid w:val="00660174"/>
    <w:rsid w:val="006618BF"/>
    <w:rsid w:val="006619F0"/>
    <w:rsid w:val="00663B9B"/>
    <w:rsid w:val="00664A36"/>
    <w:rsid w:val="00664B58"/>
    <w:rsid w:val="006658B1"/>
    <w:rsid w:val="00665CF1"/>
    <w:rsid w:val="00665D99"/>
    <w:rsid w:val="006661BE"/>
    <w:rsid w:val="00666ECF"/>
    <w:rsid w:val="00667520"/>
    <w:rsid w:val="00667DB2"/>
    <w:rsid w:val="00667FE9"/>
    <w:rsid w:val="0067045B"/>
    <w:rsid w:val="00670808"/>
    <w:rsid w:val="00672987"/>
    <w:rsid w:val="00673019"/>
    <w:rsid w:val="00673EE6"/>
    <w:rsid w:val="006741CD"/>
    <w:rsid w:val="006746C5"/>
    <w:rsid w:val="0067477C"/>
    <w:rsid w:val="00674943"/>
    <w:rsid w:val="00674A00"/>
    <w:rsid w:val="00674E6C"/>
    <w:rsid w:val="006764F8"/>
    <w:rsid w:val="00676980"/>
    <w:rsid w:val="00680EEC"/>
    <w:rsid w:val="00682247"/>
    <w:rsid w:val="00682B6A"/>
    <w:rsid w:val="00685A13"/>
    <w:rsid w:val="00686378"/>
    <w:rsid w:val="006879DA"/>
    <w:rsid w:val="00687C18"/>
    <w:rsid w:val="0069025D"/>
    <w:rsid w:val="006905D3"/>
    <w:rsid w:val="00690B17"/>
    <w:rsid w:val="00691371"/>
    <w:rsid w:val="00691C04"/>
    <w:rsid w:val="00693BCB"/>
    <w:rsid w:val="00694568"/>
    <w:rsid w:val="00694927"/>
    <w:rsid w:val="00694EAB"/>
    <w:rsid w:val="006964BB"/>
    <w:rsid w:val="006967F9"/>
    <w:rsid w:val="00697554"/>
    <w:rsid w:val="00697C09"/>
    <w:rsid w:val="006A0263"/>
    <w:rsid w:val="006A0C70"/>
    <w:rsid w:val="006A1B51"/>
    <w:rsid w:val="006A20E0"/>
    <w:rsid w:val="006A24C8"/>
    <w:rsid w:val="006A35F5"/>
    <w:rsid w:val="006A45B5"/>
    <w:rsid w:val="006A5185"/>
    <w:rsid w:val="006A55E3"/>
    <w:rsid w:val="006A5C19"/>
    <w:rsid w:val="006A62D0"/>
    <w:rsid w:val="006A6DFE"/>
    <w:rsid w:val="006B05C6"/>
    <w:rsid w:val="006B1DCE"/>
    <w:rsid w:val="006B1FCC"/>
    <w:rsid w:val="006B2340"/>
    <w:rsid w:val="006B2C0C"/>
    <w:rsid w:val="006B327A"/>
    <w:rsid w:val="006B3288"/>
    <w:rsid w:val="006B3931"/>
    <w:rsid w:val="006B6594"/>
    <w:rsid w:val="006C0900"/>
    <w:rsid w:val="006C163F"/>
    <w:rsid w:val="006C2D3A"/>
    <w:rsid w:val="006C305C"/>
    <w:rsid w:val="006C3159"/>
    <w:rsid w:val="006C33D4"/>
    <w:rsid w:val="006C3F7D"/>
    <w:rsid w:val="006C43BB"/>
    <w:rsid w:val="006C520E"/>
    <w:rsid w:val="006C6D09"/>
    <w:rsid w:val="006D03C4"/>
    <w:rsid w:val="006D0447"/>
    <w:rsid w:val="006D128F"/>
    <w:rsid w:val="006D1AAE"/>
    <w:rsid w:val="006D29C8"/>
    <w:rsid w:val="006D5DC8"/>
    <w:rsid w:val="006E25D7"/>
    <w:rsid w:val="006E269E"/>
    <w:rsid w:val="006E477B"/>
    <w:rsid w:val="006E4808"/>
    <w:rsid w:val="006E4F5F"/>
    <w:rsid w:val="006E5EDC"/>
    <w:rsid w:val="006E6681"/>
    <w:rsid w:val="006E6722"/>
    <w:rsid w:val="006E6E0B"/>
    <w:rsid w:val="006E7272"/>
    <w:rsid w:val="006E72FA"/>
    <w:rsid w:val="006E75CD"/>
    <w:rsid w:val="006E7D19"/>
    <w:rsid w:val="006F09B5"/>
    <w:rsid w:val="006F09CF"/>
    <w:rsid w:val="006F2F38"/>
    <w:rsid w:val="006F3B38"/>
    <w:rsid w:val="006F50FD"/>
    <w:rsid w:val="006F6D34"/>
    <w:rsid w:val="006F7045"/>
    <w:rsid w:val="00700E10"/>
    <w:rsid w:val="00700EC0"/>
    <w:rsid w:val="00702D31"/>
    <w:rsid w:val="00703762"/>
    <w:rsid w:val="00705AFC"/>
    <w:rsid w:val="00707318"/>
    <w:rsid w:val="007104C6"/>
    <w:rsid w:val="00710E8A"/>
    <w:rsid w:val="007116B4"/>
    <w:rsid w:val="00711FB6"/>
    <w:rsid w:val="00712BFC"/>
    <w:rsid w:val="0071468F"/>
    <w:rsid w:val="007147E5"/>
    <w:rsid w:val="00714FE9"/>
    <w:rsid w:val="0071553E"/>
    <w:rsid w:val="007157C1"/>
    <w:rsid w:val="00715B8C"/>
    <w:rsid w:val="00715D3A"/>
    <w:rsid w:val="00717426"/>
    <w:rsid w:val="00717A60"/>
    <w:rsid w:val="00720A28"/>
    <w:rsid w:val="007218B6"/>
    <w:rsid w:val="00721C40"/>
    <w:rsid w:val="00721CBF"/>
    <w:rsid w:val="0072345D"/>
    <w:rsid w:val="0072347E"/>
    <w:rsid w:val="00723C68"/>
    <w:rsid w:val="00724EA7"/>
    <w:rsid w:val="0072589B"/>
    <w:rsid w:val="007260BA"/>
    <w:rsid w:val="007263DD"/>
    <w:rsid w:val="00726424"/>
    <w:rsid w:val="00727A46"/>
    <w:rsid w:val="007302B6"/>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40511"/>
    <w:rsid w:val="007409DD"/>
    <w:rsid w:val="00741CE8"/>
    <w:rsid w:val="007443B1"/>
    <w:rsid w:val="0074459F"/>
    <w:rsid w:val="00744779"/>
    <w:rsid w:val="00747EE3"/>
    <w:rsid w:val="00750106"/>
    <w:rsid w:val="0075013C"/>
    <w:rsid w:val="007502BA"/>
    <w:rsid w:val="00752BBA"/>
    <w:rsid w:val="0075323C"/>
    <w:rsid w:val="007544E0"/>
    <w:rsid w:val="0075683D"/>
    <w:rsid w:val="00756C0C"/>
    <w:rsid w:val="00756F24"/>
    <w:rsid w:val="00761057"/>
    <w:rsid w:val="007612DB"/>
    <w:rsid w:val="00761870"/>
    <w:rsid w:val="00761CD7"/>
    <w:rsid w:val="00761E06"/>
    <w:rsid w:val="00762882"/>
    <w:rsid w:val="00764071"/>
    <w:rsid w:val="007647E1"/>
    <w:rsid w:val="007652DE"/>
    <w:rsid w:val="0076533C"/>
    <w:rsid w:val="0076788A"/>
    <w:rsid w:val="00770276"/>
    <w:rsid w:val="007705E6"/>
    <w:rsid w:val="007710D7"/>
    <w:rsid w:val="007711D3"/>
    <w:rsid w:val="00771DE5"/>
    <w:rsid w:val="00771E33"/>
    <w:rsid w:val="00772D07"/>
    <w:rsid w:val="00773654"/>
    <w:rsid w:val="0077390D"/>
    <w:rsid w:val="0077470E"/>
    <w:rsid w:val="0077515C"/>
    <w:rsid w:val="007756AA"/>
    <w:rsid w:val="007757E9"/>
    <w:rsid w:val="00775E0F"/>
    <w:rsid w:val="00776CD2"/>
    <w:rsid w:val="00777651"/>
    <w:rsid w:val="00777AAC"/>
    <w:rsid w:val="00780380"/>
    <w:rsid w:val="00780515"/>
    <w:rsid w:val="007818B1"/>
    <w:rsid w:val="007819A8"/>
    <w:rsid w:val="00783080"/>
    <w:rsid w:val="0078311A"/>
    <w:rsid w:val="0078312D"/>
    <w:rsid w:val="0078375C"/>
    <w:rsid w:val="0078398E"/>
    <w:rsid w:val="00783CD3"/>
    <w:rsid w:val="00783DAD"/>
    <w:rsid w:val="007843D2"/>
    <w:rsid w:val="00786508"/>
    <w:rsid w:val="00786D7E"/>
    <w:rsid w:val="007872C3"/>
    <w:rsid w:val="007872E1"/>
    <w:rsid w:val="0079098B"/>
    <w:rsid w:val="00790E58"/>
    <w:rsid w:val="007912F1"/>
    <w:rsid w:val="007916D5"/>
    <w:rsid w:val="007925A3"/>
    <w:rsid w:val="00792AC4"/>
    <w:rsid w:val="00792AE2"/>
    <w:rsid w:val="00792B84"/>
    <w:rsid w:val="00792F44"/>
    <w:rsid w:val="0079442D"/>
    <w:rsid w:val="00794D66"/>
    <w:rsid w:val="00796287"/>
    <w:rsid w:val="00796354"/>
    <w:rsid w:val="00796B34"/>
    <w:rsid w:val="007A0C91"/>
    <w:rsid w:val="007A22EA"/>
    <w:rsid w:val="007A3524"/>
    <w:rsid w:val="007A38C5"/>
    <w:rsid w:val="007A38FA"/>
    <w:rsid w:val="007A3CFD"/>
    <w:rsid w:val="007A52A4"/>
    <w:rsid w:val="007A5712"/>
    <w:rsid w:val="007A663E"/>
    <w:rsid w:val="007A6AA2"/>
    <w:rsid w:val="007A6CF7"/>
    <w:rsid w:val="007A7766"/>
    <w:rsid w:val="007A7776"/>
    <w:rsid w:val="007B0C6F"/>
    <w:rsid w:val="007B1937"/>
    <w:rsid w:val="007B1B74"/>
    <w:rsid w:val="007B205F"/>
    <w:rsid w:val="007B2B00"/>
    <w:rsid w:val="007B392E"/>
    <w:rsid w:val="007B3ED5"/>
    <w:rsid w:val="007B468D"/>
    <w:rsid w:val="007B4C71"/>
    <w:rsid w:val="007B62A9"/>
    <w:rsid w:val="007B65CD"/>
    <w:rsid w:val="007B73AC"/>
    <w:rsid w:val="007B7E25"/>
    <w:rsid w:val="007B7FDF"/>
    <w:rsid w:val="007C0C9C"/>
    <w:rsid w:val="007C267F"/>
    <w:rsid w:val="007C2B0F"/>
    <w:rsid w:val="007C32DA"/>
    <w:rsid w:val="007C3673"/>
    <w:rsid w:val="007C3944"/>
    <w:rsid w:val="007C3CBB"/>
    <w:rsid w:val="007C3F2A"/>
    <w:rsid w:val="007C47CF"/>
    <w:rsid w:val="007C4D84"/>
    <w:rsid w:val="007C4F23"/>
    <w:rsid w:val="007C5493"/>
    <w:rsid w:val="007C5DB9"/>
    <w:rsid w:val="007C7497"/>
    <w:rsid w:val="007C7BE7"/>
    <w:rsid w:val="007D04E5"/>
    <w:rsid w:val="007D0CFC"/>
    <w:rsid w:val="007D0E92"/>
    <w:rsid w:val="007D1052"/>
    <w:rsid w:val="007D114B"/>
    <w:rsid w:val="007D11FA"/>
    <w:rsid w:val="007D165E"/>
    <w:rsid w:val="007D2443"/>
    <w:rsid w:val="007D2DF4"/>
    <w:rsid w:val="007D3118"/>
    <w:rsid w:val="007D32DD"/>
    <w:rsid w:val="007D4D20"/>
    <w:rsid w:val="007D4E07"/>
    <w:rsid w:val="007D509A"/>
    <w:rsid w:val="007D6572"/>
    <w:rsid w:val="007D7801"/>
    <w:rsid w:val="007E0678"/>
    <w:rsid w:val="007E1113"/>
    <w:rsid w:val="007E1746"/>
    <w:rsid w:val="007E22D2"/>
    <w:rsid w:val="007E2800"/>
    <w:rsid w:val="007E2A51"/>
    <w:rsid w:val="007E3464"/>
    <w:rsid w:val="007E3904"/>
    <w:rsid w:val="007E497A"/>
    <w:rsid w:val="007E540B"/>
    <w:rsid w:val="007E562B"/>
    <w:rsid w:val="007E6312"/>
    <w:rsid w:val="007E6920"/>
    <w:rsid w:val="007E7C3A"/>
    <w:rsid w:val="007F041F"/>
    <w:rsid w:val="007F0DC5"/>
    <w:rsid w:val="007F12A8"/>
    <w:rsid w:val="007F1EEB"/>
    <w:rsid w:val="007F216C"/>
    <w:rsid w:val="007F30E4"/>
    <w:rsid w:val="007F358E"/>
    <w:rsid w:val="007F3970"/>
    <w:rsid w:val="007F3D4B"/>
    <w:rsid w:val="007F3F0F"/>
    <w:rsid w:val="007F4485"/>
    <w:rsid w:val="007F46AC"/>
    <w:rsid w:val="007F4718"/>
    <w:rsid w:val="007F49C1"/>
    <w:rsid w:val="007F5792"/>
    <w:rsid w:val="007F5C07"/>
    <w:rsid w:val="007F6193"/>
    <w:rsid w:val="007F63C8"/>
    <w:rsid w:val="007F6E93"/>
    <w:rsid w:val="007F73B5"/>
    <w:rsid w:val="007F7487"/>
    <w:rsid w:val="007F781D"/>
    <w:rsid w:val="00801C56"/>
    <w:rsid w:val="00801CCF"/>
    <w:rsid w:val="00802905"/>
    <w:rsid w:val="00802CD0"/>
    <w:rsid w:val="0080343F"/>
    <w:rsid w:val="008037C1"/>
    <w:rsid w:val="00803885"/>
    <w:rsid w:val="008039EB"/>
    <w:rsid w:val="00803C9C"/>
    <w:rsid w:val="0080446F"/>
    <w:rsid w:val="00804A6D"/>
    <w:rsid w:val="008058B1"/>
    <w:rsid w:val="00805C64"/>
    <w:rsid w:val="00806737"/>
    <w:rsid w:val="00806C3C"/>
    <w:rsid w:val="0080775A"/>
    <w:rsid w:val="00807E89"/>
    <w:rsid w:val="00810857"/>
    <w:rsid w:val="00810A1D"/>
    <w:rsid w:val="00810FCC"/>
    <w:rsid w:val="008115AC"/>
    <w:rsid w:val="00811AA7"/>
    <w:rsid w:val="008131CD"/>
    <w:rsid w:val="00813C89"/>
    <w:rsid w:val="00814CA1"/>
    <w:rsid w:val="00816373"/>
    <w:rsid w:val="008168BF"/>
    <w:rsid w:val="00816BCB"/>
    <w:rsid w:val="00817ED3"/>
    <w:rsid w:val="0082068B"/>
    <w:rsid w:val="00820A02"/>
    <w:rsid w:val="008215D8"/>
    <w:rsid w:val="00821EEC"/>
    <w:rsid w:val="0082313D"/>
    <w:rsid w:val="0082348F"/>
    <w:rsid w:val="00825678"/>
    <w:rsid w:val="00825F7E"/>
    <w:rsid w:val="00826158"/>
    <w:rsid w:val="00826232"/>
    <w:rsid w:val="00826479"/>
    <w:rsid w:val="00827AB6"/>
    <w:rsid w:val="00827B93"/>
    <w:rsid w:val="00827F39"/>
    <w:rsid w:val="00830E7F"/>
    <w:rsid w:val="00831024"/>
    <w:rsid w:val="00831273"/>
    <w:rsid w:val="008323B8"/>
    <w:rsid w:val="0083282A"/>
    <w:rsid w:val="00833B3C"/>
    <w:rsid w:val="00834053"/>
    <w:rsid w:val="0083427F"/>
    <w:rsid w:val="008347B3"/>
    <w:rsid w:val="0083485E"/>
    <w:rsid w:val="0083559A"/>
    <w:rsid w:val="00835D23"/>
    <w:rsid w:val="00836034"/>
    <w:rsid w:val="008377B8"/>
    <w:rsid w:val="008378A3"/>
    <w:rsid w:val="00837B36"/>
    <w:rsid w:val="00837D3B"/>
    <w:rsid w:val="00840201"/>
    <w:rsid w:val="00840D5B"/>
    <w:rsid w:val="0084120D"/>
    <w:rsid w:val="00841FAB"/>
    <w:rsid w:val="0084221F"/>
    <w:rsid w:val="00842594"/>
    <w:rsid w:val="00842AFE"/>
    <w:rsid w:val="00842F55"/>
    <w:rsid w:val="008435F7"/>
    <w:rsid w:val="00844391"/>
    <w:rsid w:val="00844871"/>
    <w:rsid w:val="00844A0B"/>
    <w:rsid w:val="00844BD9"/>
    <w:rsid w:val="00846194"/>
    <w:rsid w:val="00850447"/>
    <w:rsid w:val="00850733"/>
    <w:rsid w:val="00850E1E"/>
    <w:rsid w:val="008513DA"/>
    <w:rsid w:val="0085183F"/>
    <w:rsid w:val="00851D08"/>
    <w:rsid w:val="00852627"/>
    <w:rsid w:val="00853372"/>
    <w:rsid w:val="00853C41"/>
    <w:rsid w:val="008548B0"/>
    <w:rsid w:val="00855918"/>
    <w:rsid w:val="008567F8"/>
    <w:rsid w:val="00857422"/>
    <w:rsid w:val="0085776B"/>
    <w:rsid w:val="00860520"/>
    <w:rsid w:val="008606DE"/>
    <w:rsid w:val="008610A5"/>
    <w:rsid w:val="008610C7"/>
    <w:rsid w:val="00861D91"/>
    <w:rsid w:val="00861DAB"/>
    <w:rsid w:val="008624C1"/>
    <w:rsid w:val="008628B6"/>
    <w:rsid w:val="00862909"/>
    <w:rsid w:val="00863939"/>
    <w:rsid w:val="00863C2F"/>
    <w:rsid w:val="00863EE8"/>
    <w:rsid w:val="00864842"/>
    <w:rsid w:val="00865100"/>
    <w:rsid w:val="00866244"/>
    <w:rsid w:val="00866CEA"/>
    <w:rsid w:val="0087046A"/>
    <w:rsid w:val="00870968"/>
    <w:rsid w:val="00870F73"/>
    <w:rsid w:val="008712DB"/>
    <w:rsid w:val="0087190F"/>
    <w:rsid w:val="00871D73"/>
    <w:rsid w:val="0087214E"/>
    <w:rsid w:val="0087272A"/>
    <w:rsid w:val="0087286A"/>
    <w:rsid w:val="00872DBC"/>
    <w:rsid w:val="00873DC5"/>
    <w:rsid w:val="00874820"/>
    <w:rsid w:val="00874CA4"/>
    <w:rsid w:val="00875B0C"/>
    <w:rsid w:val="00876808"/>
    <w:rsid w:val="00877920"/>
    <w:rsid w:val="008800EE"/>
    <w:rsid w:val="0088135C"/>
    <w:rsid w:val="008824C8"/>
    <w:rsid w:val="008835EA"/>
    <w:rsid w:val="00883AD4"/>
    <w:rsid w:val="00885316"/>
    <w:rsid w:val="00885A29"/>
    <w:rsid w:val="00886F62"/>
    <w:rsid w:val="0088706E"/>
    <w:rsid w:val="0088771B"/>
    <w:rsid w:val="008904D9"/>
    <w:rsid w:val="008906E3"/>
    <w:rsid w:val="0089163C"/>
    <w:rsid w:val="0089166C"/>
    <w:rsid w:val="00891D39"/>
    <w:rsid w:val="00891DB3"/>
    <w:rsid w:val="008921D4"/>
    <w:rsid w:val="00893318"/>
    <w:rsid w:val="008934D3"/>
    <w:rsid w:val="008937BC"/>
    <w:rsid w:val="0089393F"/>
    <w:rsid w:val="00895857"/>
    <w:rsid w:val="008965D5"/>
    <w:rsid w:val="00896B68"/>
    <w:rsid w:val="00896DE6"/>
    <w:rsid w:val="0089748C"/>
    <w:rsid w:val="008A06BF"/>
    <w:rsid w:val="008A1CDE"/>
    <w:rsid w:val="008A23DE"/>
    <w:rsid w:val="008A246C"/>
    <w:rsid w:val="008A3C13"/>
    <w:rsid w:val="008A3D35"/>
    <w:rsid w:val="008A3E41"/>
    <w:rsid w:val="008A427A"/>
    <w:rsid w:val="008A44E2"/>
    <w:rsid w:val="008A4B6B"/>
    <w:rsid w:val="008A4C02"/>
    <w:rsid w:val="008A5283"/>
    <w:rsid w:val="008A5952"/>
    <w:rsid w:val="008A5DC7"/>
    <w:rsid w:val="008A5F18"/>
    <w:rsid w:val="008A7140"/>
    <w:rsid w:val="008B1B9E"/>
    <w:rsid w:val="008B20F2"/>
    <w:rsid w:val="008B4029"/>
    <w:rsid w:val="008B42F7"/>
    <w:rsid w:val="008B4B97"/>
    <w:rsid w:val="008B5198"/>
    <w:rsid w:val="008B54A7"/>
    <w:rsid w:val="008B5EDA"/>
    <w:rsid w:val="008B6034"/>
    <w:rsid w:val="008B774E"/>
    <w:rsid w:val="008C178E"/>
    <w:rsid w:val="008C1938"/>
    <w:rsid w:val="008C1A20"/>
    <w:rsid w:val="008C2373"/>
    <w:rsid w:val="008C3159"/>
    <w:rsid w:val="008C35A1"/>
    <w:rsid w:val="008C4394"/>
    <w:rsid w:val="008C43C0"/>
    <w:rsid w:val="008C464D"/>
    <w:rsid w:val="008C4946"/>
    <w:rsid w:val="008C5C53"/>
    <w:rsid w:val="008C60B6"/>
    <w:rsid w:val="008C6135"/>
    <w:rsid w:val="008C6E11"/>
    <w:rsid w:val="008C7ACB"/>
    <w:rsid w:val="008D038F"/>
    <w:rsid w:val="008D0DFE"/>
    <w:rsid w:val="008D1FCD"/>
    <w:rsid w:val="008D2CA1"/>
    <w:rsid w:val="008D46C0"/>
    <w:rsid w:val="008D5679"/>
    <w:rsid w:val="008D5A77"/>
    <w:rsid w:val="008D644B"/>
    <w:rsid w:val="008D6C5F"/>
    <w:rsid w:val="008E0D1C"/>
    <w:rsid w:val="008E293F"/>
    <w:rsid w:val="008E2D57"/>
    <w:rsid w:val="008E32D5"/>
    <w:rsid w:val="008E4412"/>
    <w:rsid w:val="008E501C"/>
    <w:rsid w:val="008E5E16"/>
    <w:rsid w:val="008E7189"/>
    <w:rsid w:val="008F07B4"/>
    <w:rsid w:val="008F1986"/>
    <w:rsid w:val="008F231A"/>
    <w:rsid w:val="008F27B4"/>
    <w:rsid w:val="008F304C"/>
    <w:rsid w:val="008F4136"/>
    <w:rsid w:val="008F4794"/>
    <w:rsid w:val="008F4BAF"/>
    <w:rsid w:val="008F5963"/>
    <w:rsid w:val="008F5DD9"/>
    <w:rsid w:val="008F61F6"/>
    <w:rsid w:val="008F6524"/>
    <w:rsid w:val="008F6AF0"/>
    <w:rsid w:val="008F7FBF"/>
    <w:rsid w:val="00900B64"/>
    <w:rsid w:val="009016FD"/>
    <w:rsid w:val="009035AA"/>
    <w:rsid w:val="00903745"/>
    <w:rsid w:val="00903A17"/>
    <w:rsid w:val="00904519"/>
    <w:rsid w:val="0090490E"/>
    <w:rsid w:val="00905630"/>
    <w:rsid w:val="00905D5D"/>
    <w:rsid w:val="00906F28"/>
    <w:rsid w:val="00907B08"/>
    <w:rsid w:val="0091022C"/>
    <w:rsid w:val="00910D39"/>
    <w:rsid w:val="0091117B"/>
    <w:rsid w:val="0091289F"/>
    <w:rsid w:val="00912DA8"/>
    <w:rsid w:val="00913395"/>
    <w:rsid w:val="00913F2C"/>
    <w:rsid w:val="00914418"/>
    <w:rsid w:val="0091607F"/>
    <w:rsid w:val="009161E9"/>
    <w:rsid w:val="00917D67"/>
    <w:rsid w:val="009210E7"/>
    <w:rsid w:val="00921AD4"/>
    <w:rsid w:val="00921C83"/>
    <w:rsid w:val="009226F8"/>
    <w:rsid w:val="00925156"/>
    <w:rsid w:val="00925239"/>
    <w:rsid w:val="00925E02"/>
    <w:rsid w:val="0092608F"/>
    <w:rsid w:val="009263A2"/>
    <w:rsid w:val="00926DD9"/>
    <w:rsid w:val="0092716D"/>
    <w:rsid w:val="009279FE"/>
    <w:rsid w:val="00930AD2"/>
    <w:rsid w:val="00930C59"/>
    <w:rsid w:val="0093107B"/>
    <w:rsid w:val="009316D4"/>
    <w:rsid w:val="00931965"/>
    <w:rsid w:val="00931BBD"/>
    <w:rsid w:val="00931FAF"/>
    <w:rsid w:val="009321ED"/>
    <w:rsid w:val="0093252D"/>
    <w:rsid w:val="00933431"/>
    <w:rsid w:val="0093388D"/>
    <w:rsid w:val="00934AC3"/>
    <w:rsid w:val="00936A2D"/>
    <w:rsid w:val="0094001E"/>
    <w:rsid w:val="00940045"/>
    <w:rsid w:val="0094072C"/>
    <w:rsid w:val="009408D3"/>
    <w:rsid w:val="009408F8"/>
    <w:rsid w:val="0094101F"/>
    <w:rsid w:val="009418B7"/>
    <w:rsid w:val="00941DE1"/>
    <w:rsid w:val="00942098"/>
    <w:rsid w:val="0094212A"/>
    <w:rsid w:val="00942B4C"/>
    <w:rsid w:val="009449B6"/>
    <w:rsid w:val="00944B06"/>
    <w:rsid w:val="00945BF7"/>
    <w:rsid w:val="009467D9"/>
    <w:rsid w:val="009471B4"/>
    <w:rsid w:val="0095196F"/>
    <w:rsid w:val="00951A41"/>
    <w:rsid w:val="00951F19"/>
    <w:rsid w:val="0095216D"/>
    <w:rsid w:val="00952259"/>
    <w:rsid w:val="009526AD"/>
    <w:rsid w:val="009539E9"/>
    <w:rsid w:val="00953D52"/>
    <w:rsid w:val="00953DED"/>
    <w:rsid w:val="00953FC5"/>
    <w:rsid w:val="0095582E"/>
    <w:rsid w:val="00955A6F"/>
    <w:rsid w:val="00955E0A"/>
    <w:rsid w:val="00955F92"/>
    <w:rsid w:val="00956C5C"/>
    <w:rsid w:val="009609F4"/>
    <w:rsid w:val="00960BC7"/>
    <w:rsid w:val="00960ECD"/>
    <w:rsid w:val="009614C4"/>
    <w:rsid w:val="0096178F"/>
    <w:rsid w:val="0096209A"/>
    <w:rsid w:val="009631DB"/>
    <w:rsid w:val="00963F9F"/>
    <w:rsid w:val="00966715"/>
    <w:rsid w:val="00967325"/>
    <w:rsid w:val="00967778"/>
    <w:rsid w:val="00971A1A"/>
    <w:rsid w:val="00971A59"/>
    <w:rsid w:val="00971B45"/>
    <w:rsid w:val="00971D17"/>
    <w:rsid w:val="009720A3"/>
    <w:rsid w:val="00972ECC"/>
    <w:rsid w:val="0097383A"/>
    <w:rsid w:val="0097443F"/>
    <w:rsid w:val="00974936"/>
    <w:rsid w:val="00975290"/>
    <w:rsid w:val="00975CB3"/>
    <w:rsid w:val="009763D0"/>
    <w:rsid w:val="00977FFB"/>
    <w:rsid w:val="009803B0"/>
    <w:rsid w:val="00980522"/>
    <w:rsid w:val="00980AAD"/>
    <w:rsid w:val="00980B13"/>
    <w:rsid w:val="00981DB6"/>
    <w:rsid w:val="00981DE3"/>
    <w:rsid w:val="0098281E"/>
    <w:rsid w:val="009848B9"/>
    <w:rsid w:val="00984EC2"/>
    <w:rsid w:val="00985444"/>
    <w:rsid w:val="009857E3"/>
    <w:rsid w:val="009858AA"/>
    <w:rsid w:val="009859E1"/>
    <w:rsid w:val="00985AD3"/>
    <w:rsid w:val="00985AFA"/>
    <w:rsid w:val="009866A5"/>
    <w:rsid w:val="00986976"/>
    <w:rsid w:val="00990B15"/>
    <w:rsid w:val="00990EFF"/>
    <w:rsid w:val="00991597"/>
    <w:rsid w:val="009923E2"/>
    <w:rsid w:val="009927AA"/>
    <w:rsid w:val="009927DA"/>
    <w:rsid w:val="00994320"/>
    <w:rsid w:val="00994D79"/>
    <w:rsid w:val="00995774"/>
    <w:rsid w:val="0099719E"/>
    <w:rsid w:val="00997A4F"/>
    <w:rsid w:val="009A114E"/>
    <w:rsid w:val="009A1419"/>
    <w:rsid w:val="009A14C4"/>
    <w:rsid w:val="009A1D63"/>
    <w:rsid w:val="009A2B68"/>
    <w:rsid w:val="009A3607"/>
    <w:rsid w:val="009A3A53"/>
    <w:rsid w:val="009A3B6F"/>
    <w:rsid w:val="009A3CEB"/>
    <w:rsid w:val="009A3CEF"/>
    <w:rsid w:val="009A45C8"/>
    <w:rsid w:val="009A6145"/>
    <w:rsid w:val="009A7DC9"/>
    <w:rsid w:val="009A7EFA"/>
    <w:rsid w:val="009B00E2"/>
    <w:rsid w:val="009B0279"/>
    <w:rsid w:val="009B1A8B"/>
    <w:rsid w:val="009B265C"/>
    <w:rsid w:val="009B36CD"/>
    <w:rsid w:val="009B3B89"/>
    <w:rsid w:val="009B4434"/>
    <w:rsid w:val="009B479D"/>
    <w:rsid w:val="009B4A9D"/>
    <w:rsid w:val="009B4DFB"/>
    <w:rsid w:val="009B5020"/>
    <w:rsid w:val="009B507A"/>
    <w:rsid w:val="009B5431"/>
    <w:rsid w:val="009B5623"/>
    <w:rsid w:val="009B607C"/>
    <w:rsid w:val="009B6F08"/>
    <w:rsid w:val="009C01D3"/>
    <w:rsid w:val="009C0831"/>
    <w:rsid w:val="009C0D4B"/>
    <w:rsid w:val="009C1669"/>
    <w:rsid w:val="009C1E87"/>
    <w:rsid w:val="009C1EB3"/>
    <w:rsid w:val="009C1EF0"/>
    <w:rsid w:val="009C2EE0"/>
    <w:rsid w:val="009C2FA9"/>
    <w:rsid w:val="009C426C"/>
    <w:rsid w:val="009C4737"/>
    <w:rsid w:val="009D0CBF"/>
    <w:rsid w:val="009D12DD"/>
    <w:rsid w:val="009D155E"/>
    <w:rsid w:val="009D1A92"/>
    <w:rsid w:val="009D1BF6"/>
    <w:rsid w:val="009D2B85"/>
    <w:rsid w:val="009D35ED"/>
    <w:rsid w:val="009D48E0"/>
    <w:rsid w:val="009D546B"/>
    <w:rsid w:val="009D6B46"/>
    <w:rsid w:val="009D7451"/>
    <w:rsid w:val="009D769E"/>
    <w:rsid w:val="009E069A"/>
    <w:rsid w:val="009E0AFF"/>
    <w:rsid w:val="009E0B44"/>
    <w:rsid w:val="009E2B77"/>
    <w:rsid w:val="009E3BB4"/>
    <w:rsid w:val="009E45D0"/>
    <w:rsid w:val="009E4689"/>
    <w:rsid w:val="009E4CA0"/>
    <w:rsid w:val="009E4D21"/>
    <w:rsid w:val="009E5906"/>
    <w:rsid w:val="009E610F"/>
    <w:rsid w:val="009E6375"/>
    <w:rsid w:val="009E7206"/>
    <w:rsid w:val="009F05A0"/>
    <w:rsid w:val="009F1F46"/>
    <w:rsid w:val="009F1F8A"/>
    <w:rsid w:val="009F267C"/>
    <w:rsid w:val="009F2AB4"/>
    <w:rsid w:val="009F2D06"/>
    <w:rsid w:val="009F2E17"/>
    <w:rsid w:val="009F4DA3"/>
    <w:rsid w:val="009F5261"/>
    <w:rsid w:val="009F5819"/>
    <w:rsid w:val="009F60B7"/>
    <w:rsid w:val="009F72DC"/>
    <w:rsid w:val="009F7AC2"/>
    <w:rsid w:val="00A0018C"/>
    <w:rsid w:val="00A00964"/>
    <w:rsid w:val="00A00FE4"/>
    <w:rsid w:val="00A01F0F"/>
    <w:rsid w:val="00A021A9"/>
    <w:rsid w:val="00A02A1C"/>
    <w:rsid w:val="00A0362F"/>
    <w:rsid w:val="00A03CB0"/>
    <w:rsid w:val="00A03DA1"/>
    <w:rsid w:val="00A043BF"/>
    <w:rsid w:val="00A04B06"/>
    <w:rsid w:val="00A04B2F"/>
    <w:rsid w:val="00A06656"/>
    <w:rsid w:val="00A07C66"/>
    <w:rsid w:val="00A105C7"/>
    <w:rsid w:val="00A11312"/>
    <w:rsid w:val="00A11568"/>
    <w:rsid w:val="00A12E61"/>
    <w:rsid w:val="00A15071"/>
    <w:rsid w:val="00A152F2"/>
    <w:rsid w:val="00A16554"/>
    <w:rsid w:val="00A1658B"/>
    <w:rsid w:val="00A16926"/>
    <w:rsid w:val="00A172CC"/>
    <w:rsid w:val="00A20041"/>
    <w:rsid w:val="00A20AFF"/>
    <w:rsid w:val="00A22A9E"/>
    <w:rsid w:val="00A22ABB"/>
    <w:rsid w:val="00A22DEB"/>
    <w:rsid w:val="00A22E93"/>
    <w:rsid w:val="00A230DD"/>
    <w:rsid w:val="00A231C1"/>
    <w:rsid w:val="00A2322F"/>
    <w:rsid w:val="00A24095"/>
    <w:rsid w:val="00A24126"/>
    <w:rsid w:val="00A242C9"/>
    <w:rsid w:val="00A26449"/>
    <w:rsid w:val="00A268BA"/>
    <w:rsid w:val="00A275E8"/>
    <w:rsid w:val="00A27C06"/>
    <w:rsid w:val="00A30A0C"/>
    <w:rsid w:val="00A30F36"/>
    <w:rsid w:val="00A3167B"/>
    <w:rsid w:val="00A31E38"/>
    <w:rsid w:val="00A322BB"/>
    <w:rsid w:val="00A33307"/>
    <w:rsid w:val="00A33441"/>
    <w:rsid w:val="00A33B33"/>
    <w:rsid w:val="00A34BCA"/>
    <w:rsid w:val="00A34E37"/>
    <w:rsid w:val="00A35F39"/>
    <w:rsid w:val="00A366AD"/>
    <w:rsid w:val="00A37154"/>
    <w:rsid w:val="00A3760E"/>
    <w:rsid w:val="00A3768C"/>
    <w:rsid w:val="00A40187"/>
    <w:rsid w:val="00A4023C"/>
    <w:rsid w:val="00A40744"/>
    <w:rsid w:val="00A40DED"/>
    <w:rsid w:val="00A41826"/>
    <w:rsid w:val="00A42481"/>
    <w:rsid w:val="00A42D51"/>
    <w:rsid w:val="00A42FFF"/>
    <w:rsid w:val="00A4300A"/>
    <w:rsid w:val="00A4357F"/>
    <w:rsid w:val="00A44278"/>
    <w:rsid w:val="00A44DEC"/>
    <w:rsid w:val="00A454D4"/>
    <w:rsid w:val="00A45A14"/>
    <w:rsid w:val="00A45A1F"/>
    <w:rsid w:val="00A4698E"/>
    <w:rsid w:val="00A46D8B"/>
    <w:rsid w:val="00A51B91"/>
    <w:rsid w:val="00A529E6"/>
    <w:rsid w:val="00A53257"/>
    <w:rsid w:val="00A53A85"/>
    <w:rsid w:val="00A53D86"/>
    <w:rsid w:val="00A543E7"/>
    <w:rsid w:val="00A54451"/>
    <w:rsid w:val="00A55A9A"/>
    <w:rsid w:val="00A55AB7"/>
    <w:rsid w:val="00A564B5"/>
    <w:rsid w:val="00A564C4"/>
    <w:rsid w:val="00A565D0"/>
    <w:rsid w:val="00A57779"/>
    <w:rsid w:val="00A57B08"/>
    <w:rsid w:val="00A57F40"/>
    <w:rsid w:val="00A60573"/>
    <w:rsid w:val="00A61175"/>
    <w:rsid w:val="00A6137C"/>
    <w:rsid w:val="00A619CC"/>
    <w:rsid w:val="00A6242A"/>
    <w:rsid w:val="00A6260F"/>
    <w:rsid w:val="00A62702"/>
    <w:rsid w:val="00A62DC8"/>
    <w:rsid w:val="00A63C43"/>
    <w:rsid w:val="00A640A5"/>
    <w:rsid w:val="00A648C4"/>
    <w:rsid w:val="00A65009"/>
    <w:rsid w:val="00A66AAE"/>
    <w:rsid w:val="00A67D4F"/>
    <w:rsid w:val="00A70CB5"/>
    <w:rsid w:val="00A719B9"/>
    <w:rsid w:val="00A72C1E"/>
    <w:rsid w:val="00A73EB1"/>
    <w:rsid w:val="00A75306"/>
    <w:rsid w:val="00A753F0"/>
    <w:rsid w:val="00A75D41"/>
    <w:rsid w:val="00A76083"/>
    <w:rsid w:val="00A76C2B"/>
    <w:rsid w:val="00A76E9F"/>
    <w:rsid w:val="00A7778A"/>
    <w:rsid w:val="00A77883"/>
    <w:rsid w:val="00A77A24"/>
    <w:rsid w:val="00A80AC6"/>
    <w:rsid w:val="00A80D12"/>
    <w:rsid w:val="00A81270"/>
    <w:rsid w:val="00A81A90"/>
    <w:rsid w:val="00A81BA6"/>
    <w:rsid w:val="00A83320"/>
    <w:rsid w:val="00A83488"/>
    <w:rsid w:val="00A841CB"/>
    <w:rsid w:val="00A85894"/>
    <w:rsid w:val="00A86688"/>
    <w:rsid w:val="00A86BCF"/>
    <w:rsid w:val="00A8702E"/>
    <w:rsid w:val="00A872DB"/>
    <w:rsid w:val="00A87F42"/>
    <w:rsid w:val="00A9065D"/>
    <w:rsid w:val="00A909F8"/>
    <w:rsid w:val="00A90DA3"/>
    <w:rsid w:val="00A9169A"/>
    <w:rsid w:val="00A933FD"/>
    <w:rsid w:val="00A9381D"/>
    <w:rsid w:val="00A93A2F"/>
    <w:rsid w:val="00A946CF"/>
    <w:rsid w:val="00A955F7"/>
    <w:rsid w:val="00A96B02"/>
    <w:rsid w:val="00A96DA1"/>
    <w:rsid w:val="00AA0DE4"/>
    <w:rsid w:val="00AA1A1D"/>
    <w:rsid w:val="00AA277E"/>
    <w:rsid w:val="00AA3064"/>
    <w:rsid w:val="00AA3268"/>
    <w:rsid w:val="00AA3401"/>
    <w:rsid w:val="00AA39AF"/>
    <w:rsid w:val="00AA3AEE"/>
    <w:rsid w:val="00AA4A72"/>
    <w:rsid w:val="00AA5693"/>
    <w:rsid w:val="00AA5D7F"/>
    <w:rsid w:val="00AA68DD"/>
    <w:rsid w:val="00AB0A31"/>
    <w:rsid w:val="00AB0D22"/>
    <w:rsid w:val="00AB0EEF"/>
    <w:rsid w:val="00AB162F"/>
    <w:rsid w:val="00AB1C19"/>
    <w:rsid w:val="00AB443B"/>
    <w:rsid w:val="00AB49FB"/>
    <w:rsid w:val="00AB4EFE"/>
    <w:rsid w:val="00AB6D09"/>
    <w:rsid w:val="00AC099C"/>
    <w:rsid w:val="00AC164D"/>
    <w:rsid w:val="00AC16DC"/>
    <w:rsid w:val="00AC279B"/>
    <w:rsid w:val="00AC2E69"/>
    <w:rsid w:val="00AC3218"/>
    <w:rsid w:val="00AC32C4"/>
    <w:rsid w:val="00AC39F5"/>
    <w:rsid w:val="00AC40F5"/>
    <w:rsid w:val="00AC4293"/>
    <w:rsid w:val="00AC5B9C"/>
    <w:rsid w:val="00AC70EA"/>
    <w:rsid w:val="00AC73B9"/>
    <w:rsid w:val="00AC7A6E"/>
    <w:rsid w:val="00AD08A0"/>
    <w:rsid w:val="00AD0964"/>
    <w:rsid w:val="00AD3931"/>
    <w:rsid w:val="00AD4029"/>
    <w:rsid w:val="00AD419F"/>
    <w:rsid w:val="00AD4E29"/>
    <w:rsid w:val="00AD4EBD"/>
    <w:rsid w:val="00AD56BB"/>
    <w:rsid w:val="00AD60F3"/>
    <w:rsid w:val="00AD6AA6"/>
    <w:rsid w:val="00AD73DA"/>
    <w:rsid w:val="00AD7401"/>
    <w:rsid w:val="00AD7D0C"/>
    <w:rsid w:val="00AE0884"/>
    <w:rsid w:val="00AE10F7"/>
    <w:rsid w:val="00AE1C6B"/>
    <w:rsid w:val="00AE2022"/>
    <w:rsid w:val="00AE2461"/>
    <w:rsid w:val="00AE3984"/>
    <w:rsid w:val="00AE41CF"/>
    <w:rsid w:val="00AE4A55"/>
    <w:rsid w:val="00AE5EA6"/>
    <w:rsid w:val="00AE6077"/>
    <w:rsid w:val="00AE6BFF"/>
    <w:rsid w:val="00AE73E7"/>
    <w:rsid w:val="00AE78DF"/>
    <w:rsid w:val="00AF012D"/>
    <w:rsid w:val="00AF0981"/>
    <w:rsid w:val="00AF1405"/>
    <w:rsid w:val="00AF1867"/>
    <w:rsid w:val="00AF2CD6"/>
    <w:rsid w:val="00AF3BB1"/>
    <w:rsid w:val="00AF3D6F"/>
    <w:rsid w:val="00AF3EA4"/>
    <w:rsid w:val="00AF4326"/>
    <w:rsid w:val="00AF598F"/>
    <w:rsid w:val="00AF5E6E"/>
    <w:rsid w:val="00AF6128"/>
    <w:rsid w:val="00AF6284"/>
    <w:rsid w:val="00AF6D2B"/>
    <w:rsid w:val="00AF6D65"/>
    <w:rsid w:val="00AF70F9"/>
    <w:rsid w:val="00AF7E31"/>
    <w:rsid w:val="00AF7E86"/>
    <w:rsid w:val="00B00482"/>
    <w:rsid w:val="00B01809"/>
    <w:rsid w:val="00B01C37"/>
    <w:rsid w:val="00B01D02"/>
    <w:rsid w:val="00B01D37"/>
    <w:rsid w:val="00B02164"/>
    <w:rsid w:val="00B03F60"/>
    <w:rsid w:val="00B04DD9"/>
    <w:rsid w:val="00B0524A"/>
    <w:rsid w:val="00B067FF"/>
    <w:rsid w:val="00B076FA"/>
    <w:rsid w:val="00B11171"/>
    <w:rsid w:val="00B1163A"/>
    <w:rsid w:val="00B12FD0"/>
    <w:rsid w:val="00B134F9"/>
    <w:rsid w:val="00B14E6B"/>
    <w:rsid w:val="00B15297"/>
    <w:rsid w:val="00B15755"/>
    <w:rsid w:val="00B1692C"/>
    <w:rsid w:val="00B1710C"/>
    <w:rsid w:val="00B17B90"/>
    <w:rsid w:val="00B17FCA"/>
    <w:rsid w:val="00B20356"/>
    <w:rsid w:val="00B2120C"/>
    <w:rsid w:val="00B23478"/>
    <w:rsid w:val="00B2364E"/>
    <w:rsid w:val="00B23CB7"/>
    <w:rsid w:val="00B24D56"/>
    <w:rsid w:val="00B25086"/>
    <w:rsid w:val="00B25547"/>
    <w:rsid w:val="00B2567D"/>
    <w:rsid w:val="00B2567E"/>
    <w:rsid w:val="00B26C4F"/>
    <w:rsid w:val="00B27953"/>
    <w:rsid w:val="00B279EF"/>
    <w:rsid w:val="00B27A99"/>
    <w:rsid w:val="00B31002"/>
    <w:rsid w:val="00B31080"/>
    <w:rsid w:val="00B3194F"/>
    <w:rsid w:val="00B323D8"/>
    <w:rsid w:val="00B33421"/>
    <w:rsid w:val="00B35222"/>
    <w:rsid w:val="00B3528A"/>
    <w:rsid w:val="00B35C4E"/>
    <w:rsid w:val="00B4044F"/>
    <w:rsid w:val="00B4143A"/>
    <w:rsid w:val="00B41BED"/>
    <w:rsid w:val="00B41FD2"/>
    <w:rsid w:val="00B42F38"/>
    <w:rsid w:val="00B43AA7"/>
    <w:rsid w:val="00B43C5B"/>
    <w:rsid w:val="00B445C7"/>
    <w:rsid w:val="00B446EB"/>
    <w:rsid w:val="00B4486B"/>
    <w:rsid w:val="00B47296"/>
    <w:rsid w:val="00B47882"/>
    <w:rsid w:val="00B47F18"/>
    <w:rsid w:val="00B501AF"/>
    <w:rsid w:val="00B504E2"/>
    <w:rsid w:val="00B50F43"/>
    <w:rsid w:val="00B51698"/>
    <w:rsid w:val="00B521C2"/>
    <w:rsid w:val="00B521CD"/>
    <w:rsid w:val="00B525FC"/>
    <w:rsid w:val="00B52719"/>
    <w:rsid w:val="00B5272B"/>
    <w:rsid w:val="00B52D4A"/>
    <w:rsid w:val="00B53645"/>
    <w:rsid w:val="00B53DC0"/>
    <w:rsid w:val="00B54ADC"/>
    <w:rsid w:val="00B54D93"/>
    <w:rsid w:val="00B55040"/>
    <w:rsid w:val="00B5558D"/>
    <w:rsid w:val="00B56AB9"/>
    <w:rsid w:val="00B56CAC"/>
    <w:rsid w:val="00B5762A"/>
    <w:rsid w:val="00B61626"/>
    <w:rsid w:val="00B618FD"/>
    <w:rsid w:val="00B62C06"/>
    <w:rsid w:val="00B634E4"/>
    <w:rsid w:val="00B635C1"/>
    <w:rsid w:val="00B6421C"/>
    <w:rsid w:val="00B64FA4"/>
    <w:rsid w:val="00B652BD"/>
    <w:rsid w:val="00B6592B"/>
    <w:rsid w:val="00B65D12"/>
    <w:rsid w:val="00B66465"/>
    <w:rsid w:val="00B66869"/>
    <w:rsid w:val="00B67436"/>
    <w:rsid w:val="00B677B0"/>
    <w:rsid w:val="00B67963"/>
    <w:rsid w:val="00B67C9C"/>
    <w:rsid w:val="00B70065"/>
    <w:rsid w:val="00B701ED"/>
    <w:rsid w:val="00B71B08"/>
    <w:rsid w:val="00B72E96"/>
    <w:rsid w:val="00B7309C"/>
    <w:rsid w:val="00B73179"/>
    <w:rsid w:val="00B734BE"/>
    <w:rsid w:val="00B73DB0"/>
    <w:rsid w:val="00B741D6"/>
    <w:rsid w:val="00B74589"/>
    <w:rsid w:val="00B74E3E"/>
    <w:rsid w:val="00B750DC"/>
    <w:rsid w:val="00B757CF"/>
    <w:rsid w:val="00B7595C"/>
    <w:rsid w:val="00B75FC6"/>
    <w:rsid w:val="00B77A72"/>
    <w:rsid w:val="00B80149"/>
    <w:rsid w:val="00B80A86"/>
    <w:rsid w:val="00B80ECD"/>
    <w:rsid w:val="00B81040"/>
    <w:rsid w:val="00B81ED0"/>
    <w:rsid w:val="00B82903"/>
    <w:rsid w:val="00B84AD3"/>
    <w:rsid w:val="00B84EAC"/>
    <w:rsid w:val="00B851B0"/>
    <w:rsid w:val="00B8650D"/>
    <w:rsid w:val="00B87900"/>
    <w:rsid w:val="00B90C0B"/>
    <w:rsid w:val="00B9236E"/>
    <w:rsid w:val="00B92B08"/>
    <w:rsid w:val="00B93DB9"/>
    <w:rsid w:val="00B946C4"/>
    <w:rsid w:val="00B94FE4"/>
    <w:rsid w:val="00B954CC"/>
    <w:rsid w:val="00B96302"/>
    <w:rsid w:val="00B96AA0"/>
    <w:rsid w:val="00BA0231"/>
    <w:rsid w:val="00BA073B"/>
    <w:rsid w:val="00BA09FB"/>
    <w:rsid w:val="00BA0E67"/>
    <w:rsid w:val="00BA1C17"/>
    <w:rsid w:val="00BA26D2"/>
    <w:rsid w:val="00BA322E"/>
    <w:rsid w:val="00BA4190"/>
    <w:rsid w:val="00BA6CF4"/>
    <w:rsid w:val="00BA6EC7"/>
    <w:rsid w:val="00BA720C"/>
    <w:rsid w:val="00BA728B"/>
    <w:rsid w:val="00BA76A8"/>
    <w:rsid w:val="00BA776F"/>
    <w:rsid w:val="00BB0185"/>
    <w:rsid w:val="00BB096E"/>
    <w:rsid w:val="00BB19E9"/>
    <w:rsid w:val="00BB21AF"/>
    <w:rsid w:val="00BB3099"/>
    <w:rsid w:val="00BB5278"/>
    <w:rsid w:val="00BB5B5A"/>
    <w:rsid w:val="00BB762B"/>
    <w:rsid w:val="00BB784B"/>
    <w:rsid w:val="00BC05BE"/>
    <w:rsid w:val="00BC1117"/>
    <w:rsid w:val="00BC177C"/>
    <w:rsid w:val="00BC17F5"/>
    <w:rsid w:val="00BC2D3D"/>
    <w:rsid w:val="00BC3B7C"/>
    <w:rsid w:val="00BC4430"/>
    <w:rsid w:val="00BC51EB"/>
    <w:rsid w:val="00BC5D3B"/>
    <w:rsid w:val="00BC5F12"/>
    <w:rsid w:val="00BC61A7"/>
    <w:rsid w:val="00BC62C6"/>
    <w:rsid w:val="00BC7417"/>
    <w:rsid w:val="00BC7B3E"/>
    <w:rsid w:val="00BD0494"/>
    <w:rsid w:val="00BD0C21"/>
    <w:rsid w:val="00BD230C"/>
    <w:rsid w:val="00BD277D"/>
    <w:rsid w:val="00BD285E"/>
    <w:rsid w:val="00BD3CFB"/>
    <w:rsid w:val="00BD3F97"/>
    <w:rsid w:val="00BD6202"/>
    <w:rsid w:val="00BD706B"/>
    <w:rsid w:val="00BD75E3"/>
    <w:rsid w:val="00BD7AF9"/>
    <w:rsid w:val="00BE08DA"/>
    <w:rsid w:val="00BE173B"/>
    <w:rsid w:val="00BE25CB"/>
    <w:rsid w:val="00BE2948"/>
    <w:rsid w:val="00BE4579"/>
    <w:rsid w:val="00BE5BBB"/>
    <w:rsid w:val="00BE5F99"/>
    <w:rsid w:val="00BE5FF6"/>
    <w:rsid w:val="00BE6B80"/>
    <w:rsid w:val="00BE7289"/>
    <w:rsid w:val="00BE77FD"/>
    <w:rsid w:val="00BE7D1C"/>
    <w:rsid w:val="00BE7F94"/>
    <w:rsid w:val="00BE7FC5"/>
    <w:rsid w:val="00BF04A7"/>
    <w:rsid w:val="00BF160C"/>
    <w:rsid w:val="00BF1B2E"/>
    <w:rsid w:val="00BF2E55"/>
    <w:rsid w:val="00BF323A"/>
    <w:rsid w:val="00BF35EF"/>
    <w:rsid w:val="00BF3ECA"/>
    <w:rsid w:val="00BF4518"/>
    <w:rsid w:val="00BF45B1"/>
    <w:rsid w:val="00BF4A2D"/>
    <w:rsid w:val="00BF6AFC"/>
    <w:rsid w:val="00BF6C5C"/>
    <w:rsid w:val="00C00D88"/>
    <w:rsid w:val="00C00EB3"/>
    <w:rsid w:val="00C01A94"/>
    <w:rsid w:val="00C0289D"/>
    <w:rsid w:val="00C0369C"/>
    <w:rsid w:val="00C037BA"/>
    <w:rsid w:val="00C0385B"/>
    <w:rsid w:val="00C03D23"/>
    <w:rsid w:val="00C047D0"/>
    <w:rsid w:val="00C0485F"/>
    <w:rsid w:val="00C04E5B"/>
    <w:rsid w:val="00C04EDC"/>
    <w:rsid w:val="00C05740"/>
    <w:rsid w:val="00C05BFF"/>
    <w:rsid w:val="00C067B9"/>
    <w:rsid w:val="00C067C9"/>
    <w:rsid w:val="00C07A11"/>
    <w:rsid w:val="00C1102D"/>
    <w:rsid w:val="00C1132B"/>
    <w:rsid w:val="00C12DAE"/>
    <w:rsid w:val="00C13150"/>
    <w:rsid w:val="00C13AE6"/>
    <w:rsid w:val="00C13C2C"/>
    <w:rsid w:val="00C142C4"/>
    <w:rsid w:val="00C15688"/>
    <w:rsid w:val="00C17AC9"/>
    <w:rsid w:val="00C207A1"/>
    <w:rsid w:val="00C21732"/>
    <w:rsid w:val="00C225B4"/>
    <w:rsid w:val="00C226E1"/>
    <w:rsid w:val="00C22D9E"/>
    <w:rsid w:val="00C22FCE"/>
    <w:rsid w:val="00C22FD7"/>
    <w:rsid w:val="00C23227"/>
    <w:rsid w:val="00C23630"/>
    <w:rsid w:val="00C237FD"/>
    <w:rsid w:val="00C23CF6"/>
    <w:rsid w:val="00C24566"/>
    <w:rsid w:val="00C245DB"/>
    <w:rsid w:val="00C25B5D"/>
    <w:rsid w:val="00C25E6B"/>
    <w:rsid w:val="00C25EE5"/>
    <w:rsid w:val="00C26160"/>
    <w:rsid w:val="00C272A7"/>
    <w:rsid w:val="00C272B3"/>
    <w:rsid w:val="00C276D6"/>
    <w:rsid w:val="00C30D85"/>
    <w:rsid w:val="00C334DF"/>
    <w:rsid w:val="00C34F61"/>
    <w:rsid w:val="00C34FF7"/>
    <w:rsid w:val="00C351A9"/>
    <w:rsid w:val="00C35229"/>
    <w:rsid w:val="00C3559E"/>
    <w:rsid w:val="00C363CD"/>
    <w:rsid w:val="00C37581"/>
    <w:rsid w:val="00C37A0E"/>
    <w:rsid w:val="00C40B8A"/>
    <w:rsid w:val="00C41299"/>
    <w:rsid w:val="00C41D28"/>
    <w:rsid w:val="00C448E1"/>
    <w:rsid w:val="00C44D1E"/>
    <w:rsid w:val="00C4511F"/>
    <w:rsid w:val="00C45424"/>
    <w:rsid w:val="00C46AF5"/>
    <w:rsid w:val="00C472EA"/>
    <w:rsid w:val="00C47673"/>
    <w:rsid w:val="00C47BFD"/>
    <w:rsid w:val="00C47CD0"/>
    <w:rsid w:val="00C50248"/>
    <w:rsid w:val="00C503A1"/>
    <w:rsid w:val="00C50DC6"/>
    <w:rsid w:val="00C50F52"/>
    <w:rsid w:val="00C51033"/>
    <w:rsid w:val="00C510EF"/>
    <w:rsid w:val="00C52AC8"/>
    <w:rsid w:val="00C54930"/>
    <w:rsid w:val="00C56664"/>
    <w:rsid w:val="00C57755"/>
    <w:rsid w:val="00C57D4A"/>
    <w:rsid w:val="00C6025E"/>
    <w:rsid w:val="00C6049D"/>
    <w:rsid w:val="00C61146"/>
    <w:rsid w:val="00C61796"/>
    <w:rsid w:val="00C61B23"/>
    <w:rsid w:val="00C61DEF"/>
    <w:rsid w:val="00C621DE"/>
    <w:rsid w:val="00C62F29"/>
    <w:rsid w:val="00C63215"/>
    <w:rsid w:val="00C6414E"/>
    <w:rsid w:val="00C65629"/>
    <w:rsid w:val="00C65BC8"/>
    <w:rsid w:val="00C65FE6"/>
    <w:rsid w:val="00C67BFD"/>
    <w:rsid w:val="00C67D3B"/>
    <w:rsid w:val="00C7047D"/>
    <w:rsid w:val="00C70DD0"/>
    <w:rsid w:val="00C72D71"/>
    <w:rsid w:val="00C73AE2"/>
    <w:rsid w:val="00C74629"/>
    <w:rsid w:val="00C754F2"/>
    <w:rsid w:val="00C75C56"/>
    <w:rsid w:val="00C765AE"/>
    <w:rsid w:val="00C76D9D"/>
    <w:rsid w:val="00C77DE7"/>
    <w:rsid w:val="00C808E1"/>
    <w:rsid w:val="00C809CF"/>
    <w:rsid w:val="00C810AF"/>
    <w:rsid w:val="00C82631"/>
    <w:rsid w:val="00C83293"/>
    <w:rsid w:val="00C832E1"/>
    <w:rsid w:val="00C835B3"/>
    <w:rsid w:val="00C85A7F"/>
    <w:rsid w:val="00C8686C"/>
    <w:rsid w:val="00C86F0F"/>
    <w:rsid w:val="00C87AA5"/>
    <w:rsid w:val="00C902F3"/>
    <w:rsid w:val="00C9047C"/>
    <w:rsid w:val="00C90E56"/>
    <w:rsid w:val="00C912D6"/>
    <w:rsid w:val="00C91D76"/>
    <w:rsid w:val="00C92768"/>
    <w:rsid w:val="00C92BC8"/>
    <w:rsid w:val="00C94C81"/>
    <w:rsid w:val="00C95326"/>
    <w:rsid w:val="00C95872"/>
    <w:rsid w:val="00C95A37"/>
    <w:rsid w:val="00C9629F"/>
    <w:rsid w:val="00C9682C"/>
    <w:rsid w:val="00C96C70"/>
    <w:rsid w:val="00C97602"/>
    <w:rsid w:val="00C97D58"/>
    <w:rsid w:val="00CA02A2"/>
    <w:rsid w:val="00CA02C8"/>
    <w:rsid w:val="00CA0747"/>
    <w:rsid w:val="00CA1391"/>
    <w:rsid w:val="00CA15FA"/>
    <w:rsid w:val="00CA1B78"/>
    <w:rsid w:val="00CA1E0C"/>
    <w:rsid w:val="00CA1FB3"/>
    <w:rsid w:val="00CA235C"/>
    <w:rsid w:val="00CA2461"/>
    <w:rsid w:val="00CA35F0"/>
    <w:rsid w:val="00CA3646"/>
    <w:rsid w:val="00CA39C7"/>
    <w:rsid w:val="00CA4702"/>
    <w:rsid w:val="00CA5303"/>
    <w:rsid w:val="00CA5310"/>
    <w:rsid w:val="00CA586A"/>
    <w:rsid w:val="00CA5BF8"/>
    <w:rsid w:val="00CA77D1"/>
    <w:rsid w:val="00CB05C8"/>
    <w:rsid w:val="00CB0B7E"/>
    <w:rsid w:val="00CB19A3"/>
    <w:rsid w:val="00CB3E3F"/>
    <w:rsid w:val="00CB48B8"/>
    <w:rsid w:val="00CB5DC5"/>
    <w:rsid w:val="00CB5FC9"/>
    <w:rsid w:val="00CB6B61"/>
    <w:rsid w:val="00CB6EFB"/>
    <w:rsid w:val="00CB701A"/>
    <w:rsid w:val="00CB7790"/>
    <w:rsid w:val="00CC0B4D"/>
    <w:rsid w:val="00CC0CA8"/>
    <w:rsid w:val="00CC1902"/>
    <w:rsid w:val="00CC2F00"/>
    <w:rsid w:val="00CC306C"/>
    <w:rsid w:val="00CC3427"/>
    <w:rsid w:val="00CC3531"/>
    <w:rsid w:val="00CC5CE9"/>
    <w:rsid w:val="00CC5E67"/>
    <w:rsid w:val="00CC6BB1"/>
    <w:rsid w:val="00CC7330"/>
    <w:rsid w:val="00CC7AD8"/>
    <w:rsid w:val="00CC7E50"/>
    <w:rsid w:val="00CD08F5"/>
    <w:rsid w:val="00CD2424"/>
    <w:rsid w:val="00CD30FC"/>
    <w:rsid w:val="00CD3417"/>
    <w:rsid w:val="00CD3FA3"/>
    <w:rsid w:val="00CD4208"/>
    <w:rsid w:val="00CD43A3"/>
    <w:rsid w:val="00CD5B65"/>
    <w:rsid w:val="00CD64C5"/>
    <w:rsid w:val="00CD6855"/>
    <w:rsid w:val="00CD6B32"/>
    <w:rsid w:val="00CD7B33"/>
    <w:rsid w:val="00CD7E2E"/>
    <w:rsid w:val="00CE04E4"/>
    <w:rsid w:val="00CE092A"/>
    <w:rsid w:val="00CE0C4B"/>
    <w:rsid w:val="00CE1474"/>
    <w:rsid w:val="00CE1579"/>
    <w:rsid w:val="00CE19A4"/>
    <w:rsid w:val="00CE1E36"/>
    <w:rsid w:val="00CE2092"/>
    <w:rsid w:val="00CE23AA"/>
    <w:rsid w:val="00CE26C2"/>
    <w:rsid w:val="00CE292F"/>
    <w:rsid w:val="00CE374F"/>
    <w:rsid w:val="00CE4326"/>
    <w:rsid w:val="00CE4349"/>
    <w:rsid w:val="00CE62E1"/>
    <w:rsid w:val="00CE7459"/>
    <w:rsid w:val="00CE74AD"/>
    <w:rsid w:val="00CF03C0"/>
    <w:rsid w:val="00CF221C"/>
    <w:rsid w:val="00CF22DB"/>
    <w:rsid w:val="00CF2666"/>
    <w:rsid w:val="00CF3219"/>
    <w:rsid w:val="00CF34A8"/>
    <w:rsid w:val="00CF4798"/>
    <w:rsid w:val="00CF63A0"/>
    <w:rsid w:val="00CF677E"/>
    <w:rsid w:val="00CF6C13"/>
    <w:rsid w:val="00D00087"/>
    <w:rsid w:val="00D00544"/>
    <w:rsid w:val="00D00FA4"/>
    <w:rsid w:val="00D01157"/>
    <w:rsid w:val="00D013CC"/>
    <w:rsid w:val="00D01739"/>
    <w:rsid w:val="00D01B2A"/>
    <w:rsid w:val="00D01DE8"/>
    <w:rsid w:val="00D02538"/>
    <w:rsid w:val="00D02FD1"/>
    <w:rsid w:val="00D0450D"/>
    <w:rsid w:val="00D04F52"/>
    <w:rsid w:val="00D05AF5"/>
    <w:rsid w:val="00D05FD2"/>
    <w:rsid w:val="00D06DF5"/>
    <w:rsid w:val="00D071EA"/>
    <w:rsid w:val="00D07BFE"/>
    <w:rsid w:val="00D103D1"/>
    <w:rsid w:val="00D124F9"/>
    <w:rsid w:val="00D125F0"/>
    <w:rsid w:val="00D131ED"/>
    <w:rsid w:val="00D13EAD"/>
    <w:rsid w:val="00D14037"/>
    <w:rsid w:val="00D14CF7"/>
    <w:rsid w:val="00D14F4B"/>
    <w:rsid w:val="00D14F9B"/>
    <w:rsid w:val="00D15446"/>
    <w:rsid w:val="00D168E7"/>
    <w:rsid w:val="00D177B8"/>
    <w:rsid w:val="00D20494"/>
    <w:rsid w:val="00D20C67"/>
    <w:rsid w:val="00D21636"/>
    <w:rsid w:val="00D22151"/>
    <w:rsid w:val="00D22D82"/>
    <w:rsid w:val="00D233CD"/>
    <w:rsid w:val="00D23E98"/>
    <w:rsid w:val="00D25F6A"/>
    <w:rsid w:val="00D26C43"/>
    <w:rsid w:val="00D27408"/>
    <w:rsid w:val="00D27A1C"/>
    <w:rsid w:val="00D3218D"/>
    <w:rsid w:val="00D32634"/>
    <w:rsid w:val="00D32CED"/>
    <w:rsid w:val="00D32F60"/>
    <w:rsid w:val="00D330D1"/>
    <w:rsid w:val="00D335AC"/>
    <w:rsid w:val="00D33B6F"/>
    <w:rsid w:val="00D34364"/>
    <w:rsid w:val="00D34E78"/>
    <w:rsid w:val="00D35B7D"/>
    <w:rsid w:val="00D35CED"/>
    <w:rsid w:val="00D35E5C"/>
    <w:rsid w:val="00D369C5"/>
    <w:rsid w:val="00D37108"/>
    <w:rsid w:val="00D37436"/>
    <w:rsid w:val="00D407A9"/>
    <w:rsid w:val="00D40A4F"/>
    <w:rsid w:val="00D40F31"/>
    <w:rsid w:val="00D41067"/>
    <w:rsid w:val="00D415FC"/>
    <w:rsid w:val="00D41D16"/>
    <w:rsid w:val="00D4316B"/>
    <w:rsid w:val="00D434FD"/>
    <w:rsid w:val="00D44182"/>
    <w:rsid w:val="00D452E1"/>
    <w:rsid w:val="00D45399"/>
    <w:rsid w:val="00D45A18"/>
    <w:rsid w:val="00D46660"/>
    <w:rsid w:val="00D46DE5"/>
    <w:rsid w:val="00D50790"/>
    <w:rsid w:val="00D507E9"/>
    <w:rsid w:val="00D50853"/>
    <w:rsid w:val="00D50B58"/>
    <w:rsid w:val="00D5124A"/>
    <w:rsid w:val="00D513D9"/>
    <w:rsid w:val="00D51553"/>
    <w:rsid w:val="00D53F0D"/>
    <w:rsid w:val="00D53F7E"/>
    <w:rsid w:val="00D547CA"/>
    <w:rsid w:val="00D54B2B"/>
    <w:rsid w:val="00D54EE7"/>
    <w:rsid w:val="00D558A0"/>
    <w:rsid w:val="00D56195"/>
    <w:rsid w:val="00D57366"/>
    <w:rsid w:val="00D57872"/>
    <w:rsid w:val="00D620A8"/>
    <w:rsid w:val="00D62750"/>
    <w:rsid w:val="00D62F5D"/>
    <w:rsid w:val="00D62FA2"/>
    <w:rsid w:val="00D6307D"/>
    <w:rsid w:val="00D630F3"/>
    <w:rsid w:val="00D647AB"/>
    <w:rsid w:val="00D64A60"/>
    <w:rsid w:val="00D65420"/>
    <w:rsid w:val="00D65C82"/>
    <w:rsid w:val="00D65E31"/>
    <w:rsid w:val="00D661FC"/>
    <w:rsid w:val="00D66F83"/>
    <w:rsid w:val="00D67E23"/>
    <w:rsid w:val="00D71832"/>
    <w:rsid w:val="00D71899"/>
    <w:rsid w:val="00D721CF"/>
    <w:rsid w:val="00D72EE4"/>
    <w:rsid w:val="00D73C94"/>
    <w:rsid w:val="00D765C5"/>
    <w:rsid w:val="00D77961"/>
    <w:rsid w:val="00D805DF"/>
    <w:rsid w:val="00D808BD"/>
    <w:rsid w:val="00D82F9F"/>
    <w:rsid w:val="00D8388C"/>
    <w:rsid w:val="00D83916"/>
    <w:rsid w:val="00D84FA5"/>
    <w:rsid w:val="00D8502C"/>
    <w:rsid w:val="00D85206"/>
    <w:rsid w:val="00D85544"/>
    <w:rsid w:val="00D85866"/>
    <w:rsid w:val="00D85BEB"/>
    <w:rsid w:val="00D86168"/>
    <w:rsid w:val="00D86445"/>
    <w:rsid w:val="00D869A8"/>
    <w:rsid w:val="00D86C60"/>
    <w:rsid w:val="00D8748A"/>
    <w:rsid w:val="00D876C4"/>
    <w:rsid w:val="00D8786C"/>
    <w:rsid w:val="00D878E7"/>
    <w:rsid w:val="00D92C82"/>
    <w:rsid w:val="00D93172"/>
    <w:rsid w:val="00D943EE"/>
    <w:rsid w:val="00D94524"/>
    <w:rsid w:val="00D946DC"/>
    <w:rsid w:val="00D96110"/>
    <w:rsid w:val="00D962DD"/>
    <w:rsid w:val="00D96327"/>
    <w:rsid w:val="00D976EC"/>
    <w:rsid w:val="00D97839"/>
    <w:rsid w:val="00D97B76"/>
    <w:rsid w:val="00DA034C"/>
    <w:rsid w:val="00DA090F"/>
    <w:rsid w:val="00DA0E29"/>
    <w:rsid w:val="00DA1134"/>
    <w:rsid w:val="00DA12DF"/>
    <w:rsid w:val="00DA1408"/>
    <w:rsid w:val="00DA194E"/>
    <w:rsid w:val="00DA2740"/>
    <w:rsid w:val="00DA2EC5"/>
    <w:rsid w:val="00DA3425"/>
    <w:rsid w:val="00DA349B"/>
    <w:rsid w:val="00DA3ABB"/>
    <w:rsid w:val="00DA3B14"/>
    <w:rsid w:val="00DA4275"/>
    <w:rsid w:val="00DA6FEC"/>
    <w:rsid w:val="00DA7DF2"/>
    <w:rsid w:val="00DB01B0"/>
    <w:rsid w:val="00DB02A1"/>
    <w:rsid w:val="00DB15CB"/>
    <w:rsid w:val="00DB382E"/>
    <w:rsid w:val="00DB3AA0"/>
    <w:rsid w:val="00DB3F21"/>
    <w:rsid w:val="00DB408F"/>
    <w:rsid w:val="00DB42F7"/>
    <w:rsid w:val="00DB4642"/>
    <w:rsid w:val="00DB65A0"/>
    <w:rsid w:val="00DB67B8"/>
    <w:rsid w:val="00DB76C3"/>
    <w:rsid w:val="00DB7F26"/>
    <w:rsid w:val="00DC00AC"/>
    <w:rsid w:val="00DC0620"/>
    <w:rsid w:val="00DC1B56"/>
    <w:rsid w:val="00DC2177"/>
    <w:rsid w:val="00DC23C3"/>
    <w:rsid w:val="00DC43D3"/>
    <w:rsid w:val="00DC5155"/>
    <w:rsid w:val="00DC53C3"/>
    <w:rsid w:val="00DC53C8"/>
    <w:rsid w:val="00DC5782"/>
    <w:rsid w:val="00DC5B68"/>
    <w:rsid w:val="00DC5E2A"/>
    <w:rsid w:val="00DC6706"/>
    <w:rsid w:val="00DC6C99"/>
    <w:rsid w:val="00DC7474"/>
    <w:rsid w:val="00DC7C72"/>
    <w:rsid w:val="00DC7F94"/>
    <w:rsid w:val="00DD007E"/>
    <w:rsid w:val="00DD0989"/>
    <w:rsid w:val="00DD0BEC"/>
    <w:rsid w:val="00DD1A6E"/>
    <w:rsid w:val="00DD1C60"/>
    <w:rsid w:val="00DD231D"/>
    <w:rsid w:val="00DD3274"/>
    <w:rsid w:val="00DD37F7"/>
    <w:rsid w:val="00DD3997"/>
    <w:rsid w:val="00DD39AF"/>
    <w:rsid w:val="00DD3B78"/>
    <w:rsid w:val="00DD58AE"/>
    <w:rsid w:val="00DD59A1"/>
    <w:rsid w:val="00DD5E44"/>
    <w:rsid w:val="00DD62C6"/>
    <w:rsid w:val="00DD6385"/>
    <w:rsid w:val="00DD6492"/>
    <w:rsid w:val="00DD743D"/>
    <w:rsid w:val="00DD7864"/>
    <w:rsid w:val="00DD7C5A"/>
    <w:rsid w:val="00DD7EF5"/>
    <w:rsid w:val="00DE0AF0"/>
    <w:rsid w:val="00DE0F4B"/>
    <w:rsid w:val="00DE1178"/>
    <w:rsid w:val="00DE13BD"/>
    <w:rsid w:val="00DE1F2B"/>
    <w:rsid w:val="00DE26A0"/>
    <w:rsid w:val="00DE2851"/>
    <w:rsid w:val="00DE2974"/>
    <w:rsid w:val="00DE37E6"/>
    <w:rsid w:val="00DE3EA0"/>
    <w:rsid w:val="00DE47A3"/>
    <w:rsid w:val="00DE4AAC"/>
    <w:rsid w:val="00DE511B"/>
    <w:rsid w:val="00DE5995"/>
    <w:rsid w:val="00DE5BA9"/>
    <w:rsid w:val="00DE60C1"/>
    <w:rsid w:val="00DE6220"/>
    <w:rsid w:val="00DE66DE"/>
    <w:rsid w:val="00DE6FBC"/>
    <w:rsid w:val="00DE714F"/>
    <w:rsid w:val="00DE73A5"/>
    <w:rsid w:val="00DE7706"/>
    <w:rsid w:val="00DF011A"/>
    <w:rsid w:val="00DF22F0"/>
    <w:rsid w:val="00DF3645"/>
    <w:rsid w:val="00DF4074"/>
    <w:rsid w:val="00DF4E0C"/>
    <w:rsid w:val="00DF4F27"/>
    <w:rsid w:val="00DF54AD"/>
    <w:rsid w:val="00DF54B3"/>
    <w:rsid w:val="00DF6292"/>
    <w:rsid w:val="00DF62DA"/>
    <w:rsid w:val="00DF712B"/>
    <w:rsid w:val="00DF748B"/>
    <w:rsid w:val="00E00323"/>
    <w:rsid w:val="00E00812"/>
    <w:rsid w:val="00E00DCE"/>
    <w:rsid w:val="00E0103D"/>
    <w:rsid w:val="00E010CB"/>
    <w:rsid w:val="00E0123A"/>
    <w:rsid w:val="00E01362"/>
    <w:rsid w:val="00E01A2E"/>
    <w:rsid w:val="00E01ABC"/>
    <w:rsid w:val="00E01E01"/>
    <w:rsid w:val="00E02101"/>
    <w:rsid w:val="00E028B4"/>
    <w:rsid w:val="00E02ACE"/>
    <w:rsid w:val="00E03511"/>
    <w:rsid w:val="00E036AE"/>
    <w:rsid w:val="00E04680"/>
    <w:rsid w:val="00E04D61"/>
    <w:rsid w:val="00E04E77"/>
    <w:rsid w:val="00E068E9"/>
    <w:rsid w:val="00E06A96"/>
    <w:rsid w:val="00E07F5A"/>
    <w:rsid w:val="00E1043E"/>
    <w:rsid w:val="00E10A3B"/>
    <w:rsid w:val="00E1366A"/>
    <w:rsid w:val="00E13DFF"/>
    <w:rsid w:val="00E14B22"/>
    <w:rsid w:val="00E15210"/>
    <w:rsid w:val="00E1557B"/>
    <w:rsid w:val="00E1562C"/>
    <w:rsid w:val="00E162B3"/>
    <w:rsid w:val="00E16793"/>
    <w:rsid w:val="00E16D3F"/>
    <w:rsid w:val="00E17135"/>
    <w:rsid w:val="00E17761"/>
    <w:rsid w:val="00E17B9B"/>
    <w:rsid w:val="00E17F4D"/>
    <w:rsid w:val="00E20D67"/>
    <w:rsid w:val="00E21AAD"/>
    <w:rsid w:val="00E21BB2"/>
    <w:rsid w:val="00E22738"/>
    <w:rsid w:val="00E22EA1"/>
    <w:rsid w:val="00E231D2"/>
    <w:rsid w:val="00E236FB"/>
    <w:rsid w:val="00E238B3"/>
    <w:rsid w:val="00E23EF4"/>
    <w:rsid w:val="00E25024"/>
    <w:rsid w:val="00E251CC"/>
    <w:rsid w:val="00E2567C"/>
    <w:rsid w:val="00E25735"/>
    <w:rsid w:val="00E25BA1"/>
    <w:rsid w:val="00E266D1"/>
    <w:rsid w:val="00E30312"/>
    <w:rsid w:val="00E309CB"/>
    <w:rsid w:val="00E30B57"/>
    <w:rsid w:val="00E3188A"/>
    <w:rsid w:val="00E3190F"/>
    <w:rsid w:val="00E331A5"/>
    <w:rsid w:val="00E33724"/>
    <w:rsid w:val="00E34F22"/>
    <w:rsid w:val="00E35364"/>
    <w:rsid w:val="00E36136"/>
    <w:rsid w:val="00E365C5"/>
    <w:rsid w:val="00E376D3"/>
    <w:rsid w:val="00E415C7"/>
    <w:rsid w:val="00E418E2"/>
    <w:rsid w:val="00E436B5"/>
    <w:rsid w:val="00E43D2D"/>
    <w:rsid w:val="00E4453A"/>
    <w:rsid w:val="00E457F3"/>
    <w:rsid w:val="00E45B54"/>
    <w:rsid w:val="00E45F88"/>
    <w:rsid w:val="00E465F8"/>
    <w:rsid w:val="00E46961"/>
    <w:rsid w:val="00E46B3A"/>
    <w:rsid w:val="00E47533"/>
    <w:rsid w:val="00E47AE2"/>
    <w:rsid w:val="00E5068A"/>
    <w:rsid w:val="00E511D6"/>
    <w:rsid w:val="00E5125F"/>
    <w:rsid w:val="00E51599"/>
    <w:rsid w:val="00E51665"/>
    <w:rsid w:val="00E5206D"/>
    <w:rsid w:val="00E52083"/>
    <w:rsid w:val="00E52489"/>
    <w:rsid w:val="00E5277C"/>
    <w:rsid w:val="00E52CE8"/>
    <w:rsid w:val="00E53B2A"/>
    <w:rsid w:val="00E5444A"/>
    <w:rsid w:val="00E56DFB"/>
    <w:rsid w:val="00E57D7F"/>
    <w:rsid w:val="00E606E4"/>
    <w:rsid w:val="00E60BC1"/>
    <w:rsid w:val="00E61335"/>
    <w:rsid w:val="00E62325"/>
    <w:rsid w:val="00E62C10"/>
    <w:rsid w:val="00E62EEF"/>
    <w:rsid w:val="00E6325B"/>
    <w:rsid w:val="00E665C1"/>
    <w:rsid w:val="00E66882"/>
    <w:rsid w:val="00E672E0"/>
    <w:rsid w:val="00E675F4"/>
    <w:rsid w:val="00E67CC6"/>
    <w:rsid w:val="00E7063D"/>
    <w:rsid w:val="00E71819"/>
    <w:rsid w:val="00E7283C"/>
    <w:rsid w:val="00E73B08"/>
    <w:rsid w:val="00E73F07"/>
    <w:rsid w:val="00E740EA"/>
    <w:rsid w:val="00E74EBD"/>
    <w:rsid w:val="00E752CC"/>
    <w:rsid w:val="00E76110"/>
    <w:rsid w:val="00E762CA"/>
    <w:rsid w:val="00E77BAF"/>
    <w:rsid w:val="00E81C62"/>
    <w:rsid w:val="00E82C08"/>
    <w:rsid w:val="00E834F6"/>
    <w:rsid w:val="00E834F7"/>
    <w:rsid w:val="00E85A10"/>
    <w:rsid w:val="00E90527"/>
    <w:rsid w:val="00E90730"/>
    <w:rsid w:val="00E9085E"/>
    <w:rsid w:val="00E911C1"/>
    <w:rsid w:val="00E9144C"/>
    <w:rsid w:val="00E91BA1"/>
    <w:rsid w:val="00E9219A"/>
    <w:rsid w:val="00E921AA"/>
    <w:rsid w:val="00E938A9"/>
    <w:rsid w:val="00E954DD"/>
    <w:rsid w:val="00E95515"/>
    <w:rsid w:val="00E97514"/>
    <w:rsid w:val="00E97D1B"/>
    <w:rsid w:val="00EA05C1"/>
    <w:rsid w:val="00EA0A0C"/>
    <w:rsid w:val="00EA0A9B"/>
    <w:rsid w:val="00EA2473"/>
    <w:rsid w:val="00EA3142"/>
    <w:rsid w:val="00EA358C"/>
    <w:rsid w:val="00EA3FCB"/>
    <w:rsid w:val="00EA42DE"/>
    <w:rsid w:val="00EA44AE"/>
    <w:rsid w:val="00EA55E2"/>
    <w:rsid w:val="00EA67ED"/>
    <w:rsid w:val="00EA6D7F"/>
    <w:rsid w:val="00EA75D1"/>
    <w:rsid w:val="00EA7C89"/>
    <w:rsid w:val="00EB2437"/>
    <w:rsid w:val="00EB4563"/>
    <w:rsid w:val="00EB4F34"/>
    <w:rsid w:val="00EB51C2"/>
    <w:rsid w:val="00EB5949"/>
    <w:rsid w:val="00EB5FED"/>
    <w:rsid w:val="00EB6858"/>
    <w:rsid w:val="00EB6E17"/>
    <w:rsid w:val="00EB70CD"/>
    <w:rsid w:val="00EB712A"/>
    <w:rsid w:val="00EC0689"/>
    <w:rsid w:val="00EC0DFF"/>
    <w:rsid w:val="00EC11CC"/>
    <w:rsid w:val="00EC1282"/>
    <w:rsid w:val="00EC15D4"/>
    <w:rsid w:val="00EC231E"/>
    <w:rsid w:val="00EC252F"/>
    <w:rsid w:val="00EC2916"/>
    <w:rsid w:val="00EC3008"/>
    <w:rsid w:val="00EC30F0"/>
    <w:rsid w:val="00EC4D84"/>
    <w:rsid w:val="00EC53CB"/>
    <w:rsid w:val="00EC5908"/>
    <w:rsid w:val="00EC5EA8"/>
    <w:rsid w:val="00EC6C49"/>
    <w:rsid w:val="00EC73CA"/>
    <w:rsid w:val="00EC7511"/>
    <w:rsid w:val="00EC76CC"/>
    <w:rsid w:val="00ED0312"/>
    <w:rsid w:val="00ED0388"/>
    <w:rsid w:val="00ED0CBB"/>
    <w:rsid w:val="00ED2248"/>
    <w:rsid w:val="00ED30F5"/>
    <w:rsid w:val="00ED38A6"/>
    <w:rsid w:val="00ED3CDC"/>
    <w:rsid w:val="00ED4B44"/>
    <w:rsid w:val="00ED514B"/>
    <w:rsid w:val="00ED5595"/>
    <w:rsid w:val="00ED5965"/>
    <w:rsid w:val="00ED6B80"/>
    <w:rsid w:val="00ED7B67"/>
    <w:rsid w:val="00EE0646"/>
    <w:rsid w:val="00EE1AA5"/>
    <w:rsid w:val="00EE2144"/>
    <w:rsid w:val="00EE2470"/>
    <w:rsid w:val="00EE45A4"/>
    <w:rsid w:val="00EE4D40"/>
    <w:rsid w:val="00EE56D3"/>
    <w:rsid w:val="00EE6C99"/>
    <w:rsid w:val="00EE7346"/>
    <w:rsid w:val="00EE7515"/>
    <w:rsid w:val="00EF1046"/>
    <w:rsid w:val="00EF1960"/>
    <w:rsid w:val="00EF19AF"/>
    <w:rsid w:val="00EF3CDD"/>
    <w:rsid w:val="00EF50E5"/>
    <w:rsid w:val="00EF525E"/>
    <w:rsid w:val="00EF5B72"/>
    <w:rsid w:val="00EF5CD1"/>
    <w:rsid w:val="00EF5F80"/>
    <w:rsid w:val="00EF61AF"/>
    <w:rsid w:val="00EF655D"/>
    <w:rsid w:val="00EF6A53"/>
    <w:rsid w:val="00EF768D"/>
    <w:rsid w:val="00EF79DD"/>
    <w:rsid w:val="00F01D0C"/>
    <w:rsid w:val="00F028CE"/>
    <w:rsid w:val="00F033CC"/>
    <w:rsid w:val="00F03CD8"/>
    <w:rsid w:val="00F0450B"/>
    <w:rsid w:val="00F054B9"/>
    <w:rsid w:val="00F056DB"/>
    <w:rsid w:val="00F058BE"/>
    <w:rsid w:val="00F05B4C"/>
    <w:rsid w:val="00F05CD7"/>
    <w:rsid w:val="00F05E21"/>
    <w:rsid w:val="00F060A9"/>
    <w:rsid w:val="00F06CB1"/>
    <w:rsid w:val="00F06EBF"/>
    <w:rsid w:val="00F06F9B"/>
    <w:rsid w:val="00F10967"/>
    <w:rsid w:val="00F11501"/>
    <w:rsid w:val="00F12232"/>
    <w:rsid w:val="00F124C5"/>
    <w:rsid w:val="00F12552"/>
    <w:rsid w:val="00F12726"/>
    <w:rsid w:val="00F128B0"/>
    <w:rsid w:val="00F13F22"/>
    <w:rsid w:val="00F14A94"/>
    <w:rsid w:val="00F14CB3"/>
    <w:rsid w:val="00F15274"/>
    <w:rsid w:val="00F15997"/>
    <w:rsid w:val="00F16D96"/>
    <w:rsid w:val="00F1715B"/>
    <w:rsid w:val="00F17321"/>
    <w:rsid w:val="00F175FC"/>
    <w:rsid w:val="00F17E7B"/>
    <w:rsid w:val="00F2010F"/>
    <w:rsid w:val="00F2031E"/>
    <w:rsid w:val="00F21862"/>
    <w:rsid w:val="00F2243D"/>
    <w:rsid w:val="00F22B29"/>
    <w:rsid w:val="00F24072"/>
    <w:rsid w:val="00F24D98"/>
    <w:rsid w:val="00F24DA9"/>
    <w:rsid w:val="00F267E1"/>
    <w:rsid w:val="00F26F37"/>
    <w:rsid w:val="00F271DD"/>
    <w:rsid w:val="00F272ED"/>
    <w:rsid w:val="00F27F81"/>
    <w:rsid w:val="00F304D9"/>
    <w:rsid w:val="00F306CB"/>
    <w:rsid w:val="00F31198"/>
    <w:rsid w:val="00F313DF"/>
    <w:rsid w:val="00F3193D"/>
    <w:rsid w:val="00F325F7"/>
    <w:rsid w:val="00F329DC"/>
    <w:rsid w:val="00F33FAE"/>
    <w:rsid w:val="00F3443B"/>
    <w:rsid w:val="00F3516A"/>
    <w:rsid w:val="00F352FB"/>
    <w:rsid w:val="00F35336"/>
    <w:rsid w:val="00F358CF"/>
    <w:rsid w:val="00F35D59"/>
    <w:rsid w:val="00F37B2B"/>
    <w:rsid w:val="00F40355"/>
    <w:rsid w:val="00F4148A"/>
    <w:rsid w:val="00F416AB"/>
    <w:rsid w:val="00F41E00"/>
    <w:rsid w:val="00F41EC3"/>
    <w:rsid w:val="00F4257E"/>
    <w:rsid w:val="00F437CA"/>
    <w:rsid w:val="00F43868"/>
    <w:rsid w:val="00F45D6B"/>
    <w:rsid w:val="00F45E9B"/>
    <w:rsid w:val="00F46147"/>
    <w:rsid w:val="00F4653C"/>
    <w:rsid w:val="00F46DCF"/>
    <w:rsid w:val="00F46E81"/>
    <w:rsid w:val="00F46EBE"/>
    <w:rsid w:val="00F472E3"/>
    <w:rsid w:val="00F47A28"/>
    <w:rsid w:val="00F47A3C"/>
    <w:rsid w:val="00F50FE7"/>
    <w:rsid w:val="00F518F6"/>
    <w:rsid w:val="00F53343"/>
    <w:rsid w:val="00F53660"/>
    <w:rsid w:val="00F54810"/>
    <w:rsid w:val="00F55BC1"/>
    <w:rsid w:val="00F55E73"/>
    <w:rsid w:val="00F56076"/>
    <w:rsid w:val="00F5684A"/>
    <w:rsid w:val="00F56DB4"/>
    <w:rsid w:val="00F573CD"/>
    <w:rsid w:val="00F575DF"/>
    <w:rsid w:val="00F57F61"/>
    <w:rsid w:val="00F600D2"/>
    <w:rsid w:val="00F6052B"/>
    <w:rsid w:val="00F62978"/>
    <w:rsid w:val="00F62B58"/>
    <w:rsid w:val="00F63002"/>
    <w:rsid w:val="00F6317E"/>
    <w:rsid w:val="00F647CB"/>
    <w:rsid w:val="00F65276"/>
    <w:rsid w:val="00F65536"/>
    <w:rsid w:val="00F65558"/>
    <w:rsid w:val="00F6591F"/>
    <w:rsid w:val="00F65CC6"/>
    <w:rsid w:val="00F67B10"/>
    <w:rsid w:val="00F709AD"/>
    <w:rsid w:val="00F70D39"/>
    <w:rsid w:val="00F710A2"/>
    <w:rsid w:val="00F71EA9"/>
    <w:rsid w:val="00F720CE"/>
    <w:rsid w:val="00F746D1"/>
    <w:rsid w:val="00F75227"/>
    <w:rsid w:val="00F7707E"/>
    <w:rsid w:val="00F77F16"/>
    <w:rsid w:val="00F77FBA"/>
    <w:rsid w:val="00F80F42"/>
    <w:rsid w:val="00F813F0"/>
    <w:rsid w:val="00F813F2"/>
    <w:rsid w:val="00F8180F"/>
    <w:rsid w:val="00F81E3E"/>
    <w:rsid w:val="00F825FD"/>
    <w:rsid w:val="00F8336B"/>
    <w:rsid w:val="00F8393D"/>
    <w:rsid w:val="00F83F27"/>
    <w:rsid w:val="00F84329"/>
    <w:rsid w:val="00F84FFC"/>
    <w:rsid w:val="00F85376"/>
    <w:rsid w:val="00F87D7A"/>
    <w:rsid w:val="00F919E7"/>
    <w:rsid w:val="00F91B86"/>
    <w:rsid w:val="00F93DA5"/>
    <w:rsid w:val="00F94F6D"/>
    <w:rsid w:val="00F95541"/>
    <w:rsid w:val="00F9662B"/>
    <w:rsid w:val="00F96A9B"/>
    <w:rsid w:val="00F96DF4"/>
    <w:rsid w:val="00FA1DC7"/>
    <w:rsid w:val="00FA2322"/>
    <w:rsid w:val="00FA2BEC"/>
    <w:rsid w:val="00FA2DD9"/>
    <w:rsid w:val="00FA323D"/>
    <w:rsid w:val="00FA3335"/>
    <w:rsid w:val="00FA430E"/>
    <w:rsid w:val="00FA5468"/>
    <w:rsid w:val="00FA6C45"/>
    <w:rsid w:val="00FA7A11"/>
    <w:rsid w:val="00FA7D1E"/>
    <w:rsid w:val="00FB02A2"/>
    <w:rsid w:val="00FB0326"/>
    <w:rsid w:val="00FB04C5"/>
    <w:rsid w:val="00FB052F"/>
    <w:rsid w:val="00FB0EDF"/>
    <w:rsid w:val="00FB2697"/>
    <w:rsid w:val="00FB290F"/>
    <w:rsid w:val="00FB2BD2"/>
    <w:rsid w:val="00FB2CC3"/>
    <w:rsid w:val="00FB32D8"/>
    <w:rsid w:val="00FB34BA"/>
    <w:rsid w:val="00FB3789"/>
    <w:rsid w:val="00FB39C0"/>
    <w:rsid w:val="00FB4631"/>
    <w:rsid w:val="00FB4767"/>
    <w:rsid w:val="00FB479F"/>
    <w:rsid w:val="00FB47BB"/>
    <w:rsid w:val="00FB5181"/>
    <w:rsid w:val="00FB5D58"/>
    <w:rsid w:val="00FB6EF7"/>
    <w:rsid w:val="00FB70FD"/>
    <w:rsid w:val="00FB710E"/>
    <w:rsid w:val="00FB71E6"/>
    <w:rsid w:val="00FB7995"/>
    <w:rsid w:val="00FB7A09"/>
    <w:rsid w:val="00FB7CE2"/>
    <w:rsid w:val="00FC0B3C"/>
    <w:rsid w:val="00FC0BBA"/>
    <w:rsid w:val="00FC1A60"/>
    <w:rsid w:val="00FC2B3B"/>
    <w:rsid w:val="00FC4240"/>
    <w:rsid w:val="00FC4395"/>
    <w:rsid w:val="00FC44BB"/>
    <w:rsid w:val="00FC4BBD"/>
    <w:rsid w:val="00FC53C9"/>
    <w:rsid w:val="00FC54CF"/>
    <w:rsid w:val="00FC5E4B"/>
    <w:rsid w:val="00FC62BE"/>
    <w:rsid w:val="00FC63FE"/>
    <w:rsid w:val="00FC7410"/>
    <w:rsid w:val="00FC7E91"/>
    <w:rsid w:val="00FD021B"/>
    <w:rsid w:val="00FD0DBB"/>
    <w:rsid w:val="00FD1188"/>
    <w:rsid w:val="00FD2D96"/>
    <w:rsid w:val="00FD30EA"/>
    <w:rsid w:val="00FD3273"/>
    <w:rsid w:val="00FD3281"/>
    <w:rsid w:val="00FD329A"/>
    <w:rsid w:val="00FD4C0D"/>
    <w:rsid w:val="00FD4E0E"/>
    <w:rsid w:val="00FD5B78"/>
    <w:rsid w:val="00FD5D62"/>
    <w:rsid w:val="00FD5FEE"/>
    <w:rsid w:val="00FD69D1"/>
    <w:rsid w:val="00FD6B90"/>
    <w:rsid w:val="00FD6D32"/>
    <w:rsid w:val="00FE0993"/>
    <w:rsid w:val="00FE1297"/>
    <w:rsid w:val="00FE2EE3"/>
    <w:rsid w:val="00FE3447"/>
    <w:rsid w:val="00FE374D"/>
    <w:rsid w:val="00FE3CA9"/>
    <w:rsid w:val="00FE495E"/>
    <w:rsid w:val="00FE4C08"/>
    <w:rsid w:val="00FE538E"/>
    <w:rsid w:val="00FE6D25"/>
    <w:rsid w:val="00FE6D3E"/>
    <w:rsid w:val="00FE744A"/>
    <w:rsid w:val="00FF07D8"/>
    <w:rsid w:val="00FF0F2C"/>
    <w:rsid w:val="00FF16E0"/>
    <w:rsid w:val="00FF3DF7"/>
    <w:rsid w:val="00FF590F"/>
    <w:rsid w:val="00FF65F6"/>
    <w:rsid w:val="00FF6A9D"/>
    <w:rsid w:val="00FF6D01"/>
    <w:rsid w:val="00FF79AF"/>
    <w:rsid w:val="00FF7A8E"/>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280"/>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1C4280"/>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1C4280"/>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1C4280"/>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1C4280"/>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1C4280"/>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semiHidden/>
    <w:unhideWhenUsed/>
    <w:qFormat/>
    <w:rsid w:val="001C4280"/>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1C4280"/>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1C4280"/>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1C4280"/>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1C42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4280"/>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4280"/>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1C4280"/>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1C4280"/>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1C4280"/>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1C4280"/>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semiHidden/>
    <w:rsid w:val="001C4280"/>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1C4280"/>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1C4280"/>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1C4280"/>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1C4280"/>
    <w:rPr>
      <w:rFonts w:cs="Times New Roman"/>
      <w:color w:val="0000FF"/>
      <w:u w:val="single"/>
    </w:rPr>
  </w:style>
  <w:style w:type="character" w:styleId="FollowedHyperlink">
    <w:name w:val="FollowedHyperlink"/>
    <w:basedOn w:val="DefaultParagraphFont"/>
    <w:uiPriority w:val="99"/>
    <w:rsid w:val="001C4280"/>
    <w:rPr>
      <w:rFonts w:cs="Times New Roman"/>
      <w:color w:val="606420"/>
      <w:u w:val="single"/>
    </w:rPr>
  </w:style>
  <w:style w:type="character" w:styleId="PageNumber">
    <w:name w:val="page number"/>
    <w:basedOn w:val="DefaultParagraphFont"/>
    <w:uiPriority w:val="99"/>
    <w:rsid w:val="001C4280"/>
    <w:rPr>
      <w:rFonts w:cs="Times New Roman"/>
    </w:rPr>
  </w:style>
  <w:style w:type="character" w:styleId="UnresolvedMention">
    <w:name w:val="Unresolved Mention"/>
    <w:basedOn w:val="DefaultParagraphFont"/>
    <w:uiPriority w:val="99"/>
    <w:semiHidden/>
    <w:unhideWhenUsed/>
    <w:rsid w:val="001C4280"/>
    <w:rPr>
      <w:color w:val="808080"/>
      <w:shd w:val="clear" w:color="auto" w:fill="E6E6E6"/>
    </w:rPr>
  </w:style>
  <w:style w:type="paragraph" w:customStyle="1" w:styleId="StyleGuideSubsection">
    <w:name w:val="Style Guide Subsection"/>
    <w:basedOn w:val="StyleGuideSection"/>
    <w:next w:val="Normal"/>
    <w:autoRedefine/>
    <w:qFormat/>
    <w:rsid w:val="001C4280"/>
    <w:pPr>
      <w:pBdr>
        <w:top w:val="none" w:sz="0" w:space="0" w:color="auto"/>
      </w:pBdr>
    </w:pPr>
    <w:rPr>
      <w:smallCaps/>
      <w:sz w:val="24"/>
    </w:rPr>
  </w:style>
  <w:style w:type="paragraph" w:customStyle="1" w:styleId="Command">
    <w:name w:val="Command"/>
    <w:basedOn w:val="Normal"/>
    <w:link w:val="CommandChar"/>
    <w:qFormat/>
    <w:rsid w:val="001C4280"/>
    <w:pPr>
      <w:spacing w:line="240" w:lineRule="auto"/>
      <w:ind w:left="284"/>
    </w:pPr>
    <w:rPr>
      <w:rFonts w:ascii="Courier New" w:hAnsi="Courier New"/>
      <w:sz w:val="20"/>
    </w:rPr>
  </w:style>
  <w:style w:type="paragraph" w:customStyle="1" w:styleId="CodeHeading">
    <w:name w:val="Code Heading"/>
    <w:basedOn w:val="Normal"/>
    <w:uiPriority w:val="99"/>
    <w:rsid w:val="001C4280"/>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1C4280"/>
    <w:pPr>
      <w:jc w:val="both"/>
    </w:pPr>
    <w:rPr>
      <w:rFonts w:ascii="Courier New" w:hAnsi="Courier New"/>
      <w:noProof/>
      <w:sz w:val="20"/>
    </w:rPr>
  </w:style>
  <w:style w:type="character" w:styleId="PlaceholderText">
    <w:name w:val="Placeholder Text"/>
    <w:basedOn w:val="DefaultParagraphFont"/>
    <w:uiPriority w:val="99"/>
    <w:semiHidden/>
    <w:rsid w:val="001C4280"/>
    <w:rPr>
      <w:color w:val="808080"/>
    </w:rPr>
  </w:style>
  <w:style w:type="paragraph" w:styleId="HTMLPreformatted">
    <w:name w:val="HTML Preformatted"/>
    <w:basedOn w:val="Normal"/>
    <w:link w:val="HTMLPreformattedChar"/>
    <w:uiPriority w:val="99"/>
    <w:semiHidden/>
    <w:unhideWhenUsed/>
    <w:rsid w:val="001C4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1C4280"/>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1C4280"/>
    <w:rPr>
      <w:b/>
    </w:rPr>
  </w:style>
  <w:style w:type="numbering" w:customStyle="1" w:styleId="KennysListStyles">
    <w:name w:val="KennysListStyles"/>
    <w:uiPriority w:val="99"/>
    <w:rsid w:val="001C4280"/>
    <w:pPr>
      <w:numPr>
        <w:numId w:val="1"/>
      </w:numPr>
    </w:pPr>
  </w:style>
  <w:style w:type="paragraph" w:customStyle="1" w:styleId="Question">
    <w:name w:val="Question"/>
    <w:basedOn w:val="Normal"/>
    <w:next w:val="Answer"/>
    <w:qFormat/>
    <w:rsid w:val="001C4280"/>
    <w:rPr>
      <w:b/>
    </w:rPr>
  </w:style>
  <w:style w:type="paragraph" w:customStyle="1" w:styleId="Answer">
    <w:name w:val="Answer"/>
    <w:basedOn w:val="Normal"/>
    <w:qFormat/>
    <w:rsid w:val="001C4280"/>
    <w:pPr>
      <w:spacing w:line="240" w:lineRule="auto"/>
    </w:pPr>
    <w:rPr>
      <w:i/>
    </w:rPr>
  </w:style>
  <w:style w:type="paragraph" w:customStyle="1" w:styleId="ChapterHeading">
    <w:name w:val="Chapter Heading"/>
    <w:basedOn w:val="Heading1"/>
    <w:qFormat/>
    <w:rsid w:val="001C4280"/>
    <w:pPr>
      <w:numPr>
        <w:numId w:val="6"/>
      </w:numPr>
      <w:spacing w:before="200" w:after="100"/>
      <w:ind w:left="357" w:hanging="357"/>
    </w:pPr>
    <w:rPr>
      <w:sz w:val="40"/>
    </w:rPr>
  </w:style>
  <w:style w:type="table" w:styleId="TableGrid">
    <w:name w:val="Table Grid"/>
    <w:basedOn w:val="TableNormal"/>
    <w:uiPriority w:val="59"/>
    <w:rsid w:val="001C4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1C4280"/>
    <w:pPr>
      <w:numPr>
        <w:numId w:val="2"/>
      </w:numPr>
    </w:pPr>
  </w:style>
  <w:style w:type="paragraph" w:customStyle="1" w:styleId="QuestionSection">
    <w:name w:val="Question Section"/>
    <w:basedOn w:val="Heading2"/>
    <w:qFormat/>
    <w:rsid w:val="001C4280"/>
    <w:rPr>
      <w:b/>
      <w:color w:val="403152" w:themeColor="accent4" w:themeShade="80"/>
    </w:rPr>
  </w:style>
  <w:style w:type="paragraph" w:customStyle="1" w:styleId="TableCaption">
    <w:name w:val="Table Caption"/>
    <w:basedOn w:val="Normal"/>
    <w:qFormat/>
    <w:rsid w:val="001C4280"/>
    <w:rPr>
      <w:smallCaps/>
    </w:rPr>
  </w:style>
  <w:style w:type="paragraph" w:customStyle="1" w:styleId="SourceCodeCaption">
    <w:name w:val="Source Code Caption"/>
    <w:basedOn w:val="Normal"/>
    <w:rsid w:val="001C4280"/>
    <w:pPr>
      <w:spacing w:after="0" w:line="240" w:lineRule="auto"/>
    </w:pPr>
    <w:rPr>
      <w:rFonts w:ascii="Arial" w:hAnsi="Arial"/>
      <w:noProof/>
    </w:rPr>
  </w:style>
  <w:style w:type="paragraph" w:customStyle="1" w:styleId="CodeListing">
    <w:name w:val="Code Listing"/>
    <w:basedOn w:val="Normal"/>
    <w:qFormat/>
    <w:rsid w:val="001C4280"/>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1C4280"/>
    <w:pPr>
      <w:spacing w:before="120"/>
      <w:ind w:left="720" w:right="720"/>
      <w:jc w:val="center"/>
    </w:pPr>
    <w:rPr>
      <w:i/>
      <w:iCs/>
    </w:rPr>
  </w:style>
  <w:style w:type="character" w:customStyle="1" w:styleId="QuoteChar">
    <w:name w:val="Quote Char"/>
    <w:basedOn w:val="DefaultParagraphFont"/>
    <w:link w:val="Quote"/>
    <w:uiPriority w:val="29"/>
    <w:rsid w:val="001C4280"/>
    <w:rPr>
      <w:rFonts w:eastAsiaTheme="minorEastAsia"/>
      <w:i/>
      <w:iCs/>
      <w:color w:val="000000" w:themeColor="text1"/>
      <w:sz w:val="24"/>
      <w:lang w:eastAsia="en-GB"/>
    </w:rPr>
  </w:style>
  <w:style w:type="paragraph" w:styleId="Caption">
    <w:name w:val="caption"/>
    <w:basedOn w:val="Normal"/>
    <w:next w:val="Normal"/>
    <w:uiPriority w:val="35"/>
    <w:unhideWhenUsed/>
    <w:qFormat/>
    <w:rsid w:val="001C4280"/>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1C4280"/>
    <w:rPr>
      <w:b/>
      <w:smallCaps/>
    </w:rPr>
  </w:style>
  <w:style w:type="paragraph" w:customStyle="1" w:styleId="NumberedList">
    <w:name w:val="Numbered List"/>
    <w:basedOn w:val="Normal"/>
    <w:qFormat/>
    <w:rsid w:val="001C4280"/>
    <w:pPr>
      <w:numPr>
        <w:numId w:val="3"/>
      </w:numPr>
      <w:contextualSpacing/>
    </w:pPr>
    <w:rPr>
      <w:b/>
      <w:i/>
    </w:rPr>
  </w:style>
  <w:style w:type="paragraph" w:customStyle="1" w:styleId="ListNumberHeader">
    <w:name w:val="List Number Header"/>
    <w:basedOn w:val="Normal"/>
    <w:next w:val="ListNumber"/>
    <w:qFormat/>
    <w:rsid w:val="001C4280"/>
    <w:pPr>
      <w:ind w:left="357" w:hanging="357"/>
      <w:contextualSpacing/>
    </w:pPr>
    <w:rPr>
      <w:b/>
      <w:smallCaps/>
    </w:rPr>
  </w:style>
  <w:style w:type="paragraph" w:styleId="ListBullet">
    <w:name w:val="List Bullet"/>
    <w:basedOn w:val="Normal"/>
    <w:uiPriority w:val="99"/>
    <w:unhideWhenUsed/>
    <w:rsid w:val="001C4280"/>
    <w:pPr>
      <w:numPr>
        <w:numId w:val="4"/>
      </w:numPr>
      <w:contextualSpacing/>
    </w:pPr>
  </w:style>
  <w:style w:type="paragraph" w:customStyle="1" w:styleId="NumberedBullet">
    <w:name w:val="Numbered Bullet"/>
    <w:basedOn w:val="NumberedList"/>
    <w:rsid w:val="001C4280"/>
  </w:style>
  <w:style w:type="paragraph" w:styleId="ListNumber">
    <w:name w:val="List Number"/>
    <w:basedOn w:val="Normal"/>
    <w:uiPriority w:val="99"/>
    <w:unhideWhenUsed/>
    <w:rsid w:val="001C4280"/>
    <w:pPr>
      <w:numPr>
        <w:numId w:val="5"/>
      </w:numPr>
      <w:contextualSpacing/>
    </w:pPr>
  </w:style>
  <w:style w:type="table" w:customStyle="1" w:styleId="RowAndColumnStyle">
    <w:name w:val="RowAndColumnStyle"/>
    <w:basedOn w:val="TableNormal"/>
    <w:uiPriority w:val="99"/>
    <w:rsid w:val="001C4280"/>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1C4280"/>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1C4280"/>
    <w:rPr>
      <w:rFonts w:eastAsiaTheme="minorEastAsia"/>
      <w:lang w:eastAsia="en-GB"/>
    </w:rPr>
    <w:tblPr/>
  </w:style>
  <w:style w:type="paragraph" w:customStyle="1" w:styleId="CommandOutput">
    <w:name w:val="Command Output"/>
    <w:basedOn w:val="Normal"/>
    <w:qFormat/>
    <w:rsid w:val="001C4280"/>
    <w:pPr>
      <w:spacing w:after="0" w:line="240" w:lineRule="auto"/>
      <w:ind w:left="284"/>
    </w:pPr>
    <w:rPr>
      <w:rFonts w:ascii="Courier New" w:hAnsi="Courier New"/>
      <w:noProof/>
      <w:sz w:val="20"/>
    </w:rPr>
  </w:style>
  <w:style w:type="character" w:styleId="Emphasis">
    <w:name w:val="Emphasis"/>
    <w:basedOn w:val="DefaultParagraphFont"/>
    <w:uiPriority w:val="20"/>
    <w:qFormat/>
    <w:rsid w:val="001C4280"/>
    <w:rPr>
      <w:i/>
      <w:iCs/>
    </w:rPr>
  </w:style>
  <w:style w:type="character" w:styleId="IntenseEmphasis">
    <w:name w:val="Intense Emphasis"/>
    <w:basedOn w:val="DefaultParagraphFont"/>
    <w:uiPriority w:val="21"/>
    <w:qFormat/>
    <w:rsid w:val="001C4280"/>
    <w:rPr>
      <w:b w:val="0"/>
      <w:bCs w:val="0"/>
      <w:i/>
      <w:iCs/>
      <w:color w:val="00B0F0" w:themeColor="accent1"/>
    </w:rPr>
  </w:style>
  <w:style w:type="paragraph" w:customStyle="1" w:styleId="Intro">
    <w:name w:val="Intro"/>
    <w:basedOn w:val="Normal"/>
    <w:next w:val="Normal"/>
    <w:qFormat/>
    <w:rsid w:val="001C4280"/>
    <w:pPr>
      <w:spacing w:before="240"/>
    </w:pPr>
    <w:rPr>
      <w:sz w:val="28"/>
      <w:lang w:eastAsia="fi-FI"/>
    </w:rPr>
  </w:style>
  <w:style w:type="paragraph" w:customStyle="1" w:styleId="StyleGuideSection">
    <w:name w:val="Style Guide Section"/>
    <w:basedOn w:val="Normal"/>
    <w:next w:val="Normal"/>
    <w:autoRedefine/>
    <w:qFormat/>
    <w:rsid w:val="001C4280"/>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1C4280"/>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1C4280"/>
    <w:rPr>
      <w:rFonts w:eastAsiaTheme="minorEastAsia"/>
      <w:color w:val="31378B" w:themeColor="text2"/>
      <w:sz w:val="32"/>
      <w:lang w:eastAsia="en-GB"/>
    </w:rPr>
  </w:style>
  <w:style w:type="paragraph" w:styleId="Footer">
    <w:name w:val="footer"/>
    <w:basedOn w:val="Normal"/>
    <w:link w:val="FooterChar"/>
    <w:uiPriority w:val="99"/>
    <w:unhideWhenUsed/>
    <w:rsid w:val="001C42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280"/>
    <w:rPr>
      <w:rFonts w:eastAsiaTheme="minorEastAsia"/>
      <w:color w:val="000000" w:themeColor="text1"/>
      <w:sz w:val="24"/>
      <w:lang w:eastAsia="en-GB"/>
    </w:rPr>
  </w:style>
  <w:style w:type="paragraph" w:customStyle="1" w:styleId="QuestionSubSection">
    <w:name w:val="Question Sub Section"/>
    <w:basedOn w:val="Heading3"/>
    <w:qFormat/>
    <w:rsid w:val="001C4280"/>
    <w:rPr>
      <w:smallCaps/>
    </w:rPr>
  </w:style>
  <w:style w:type="paragraph" w:customStyle="1" w:styleId="TableCellNormal">
    <w:name w:val="Table Cell Normal"/>
    <w:basedOn w:val="Normal"/>
    <w:qFormat/>
    <w:rsid w:val="001C4280"/>
    <w:pPr>
      <w:spacing w:before="120" w:after="120" w:line="240" w:lineRule="auto"/>
    </w:pPr>
  </w:style>
  <w:style w:type="paragraph" w:customStyle="1" w:styleId="Strong1">
    <w:name w:val="Strong1"/>
    <w:basedOn w:val="Normal"/>
    <w:next w:val="BodyText"/>
    <w:link w:val="strongChar"/>
    <w:qFormat/>
    <w:rsid w:val="001C4280"/>
    <w:rPr>
      <w:b/>
      <w:lang w:eastAsia="fi-FI"/>
    </w:rPr>
  </w:style>
  <w:style w:type="paragraph" w:customStyle="1" w:styleId="Emphasis1">
    <w:name w:val="Emphasis1"/>
    <w:basedOn w:val="Normal"/>
    <w:next w:val="BodyText"/>
    <w:link w:val="emphasisChar"/>
    <w:qFormat/>
    <w:rsid w:val="001C4280"/>
    <w:rPr>
      <w:i/>
      <w:lang w:eastAsia="fi-FI"/>
    </w:rPr>
  </w:style>
  <w:style w:type="paragraph" w:styleId="BodyText">
    <w:name w:val="Body Text"/>
    <w:aliases w:val="b"/>
    <w:basedOn w:val="Normal"/>
    <w:link w:val="BodyTextChar"/>
    <w:unhideWhenUsed/>
    <w:rsid w:val="001C4280"/>
    <w:pPr>
      <w:spacing w:after="120"/>
    </w:pPr>
  </w:style>
  <w:style w:type="character" w:customStyle="1" w:styleId="BodyTextChar">
    <w:name w:val="Body Text Char"/>
    <w:aliases w:val="b Char"/>
    <w:basedOn w:val="DefaultParagraphFont"/>
    <w:link w:val="BodyText"/>
    <w:rsid w:val="001C4280"/>
    <w:rPr>
      <w:rFonts w:eastAsiaTheme="minorEastAsia"/>
      <w:color w:val="000000" w:themeColor="text1"/>
      <w:sz w:val="24"/>
      <w:lang w:eastAsia="en-GB"/>
    </w:rPr>
  </w:style>
  <w:style w:type="character" w:customStyle="1" w:styleId="strongChar">
    <w:name w:val="strong Char"/>
    <w:basedOn w:val="DefaultParagraphFont"/>
    <w:link w:val="Strong1"/>
    <w:rsid w:val="001C4280"/>
    <w:rPr>
      <w:rFonts w:eastAsiaTheme="minorEastAsia"/>
      <w:b/>
      <w:color w:val="000000" w:themeColor="text1"/>
      <w:sz w:val="24"/>
      <w:lang w:eastAsia="fi-FI"/>
    </w:rPr>
  </w:style>
  <w:style w:type="character" w:customStyle="1" w:styleId="PathChar">
    <w:name w:val="Path Char"/>
    <w:basedOn w:val="BodyTextChar"/>
    <w:link w:val="Path"/>
    <w:rsid w:val="001C4280"/>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1C4280"/>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1C4280"/>
    <w:rPr>
      <w:i/>
      <w:iCs/>
    </w:rPr>
  </w:style>
  <w:style w:type="character" w:customStyle="1" w:styleId="CommandChar">
    <w:name w:val="Command Char"/>
    <w:basedOn w:val="DefaultParagraphFont"/>
    <w:link w:val="Command"/>
    <w:rsid w:val="001C4280"/>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1C4280"/>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1C4280"/>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1C4280"/>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1C4280"/>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1C4280"/>
    <w:pPr>
      <w:numPr>
        <w:numId w:val="0"/>
      </w:numPr>
      <w:spacing w:after="0"/>
      <w:ind w:left="357" w:hanging="357"/>
      <w:jc w:val="right"/>
    </w:pPr>
    <w:rPr>
      <w:lang w:eastAsia="fi-FI"/>
    </w:rPr>
  </w:style>
  <w:style w:type="paragraph" w:customStyle="1" w:styleId="SubTitle">
    <w:name w:val="Sub Title"/>
    <w:basedOn w:val="Heading1"/>
    <w:qFormat/>
    <w:rsid w:val="001C4280"/>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1C4280"/>
    <w:pPr>
      <w:spacing w:after="0"/>
      <w:ind w:left="924" w:hanging="357"/>
    </w:pPr>
  </w:style>
  <w:style w:type="paragraph" w:customStyle="1" w:styleId="a">
    <w:name w:val="`"/>
    <w:basedOn w:val="Normal"/>
    <w:qFormat/>
    <w:rsid w:val="001C4280"/>
    <w:pPr>
      <w:pBdr>
        <w:bottom w:val="single" w:sz="4" w:space="1" w:color="auto"/>
      </w:pBdr>
    </w:pPr>
  </w:style>
  <w:style w:type="paragraph" w:customStyle="1" w:styleId="ContainsHeader">
    <w:name w:val="Contains Header"/>
    <w:basedOn w:val="ListBulletHeader"/>
    <w:qFormat/>
    <w:rsid w:val="001C4280"/>
    <w:pPr>
      <w:pBdr>
        <w:top w:val="single" w:sz="4" w:space="12" w:color="auto"/>
      </w:pBdr>
      <w:spacing w:before="240" w:after="120"/>
    </w:pPr>
  </w:style>
  <w:style w:type="paragraph" w:customStyle="1" w:styleId="ContainsEnd">
    <w:name w:val="Contains End"/>
    <w:basedOn w:val="Normal"/>
    <w:qFormat/>
    <w:rsid w:val="001C4280"/>
    <w:pPr>
      <w:pBdr>
        <w:bottom w:val="single" w:sz="4" w:space="1" w:color="auto"/>
      </w:pBdr>
      <w:spacing w:after="0" w:line="240" w:lineRule="auto"/>
    </w:pPr>
  </w:style>
  <w:style w:type="paragraph" w:customStyle="1" w:styleId="QuoteCallOut">
    <w:name w:val="Quote CallOut"/>
    <w:basedOn w:val="Normal"/>
    <w:qFormat/>
    <w:rsid w:val="001C4280"/>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1C4280"/>
    <w:rPr>
      <w:b/>
      <w:smallCaps/>
    </w:rPr>
  </w:style>
  <w:style w:type="table" w:customStyle="1" w:styleId="SimpleDefinition">
    <w:name w:val="SimpleDefinition"/>
    <w:basedOn w:val="TableNormal"/>
    <w:uiPriority w:val="99"/>
    <w:rsid w:val="001C4280"/>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1C4280"/>
    <w:pPr>
      <w:shd w:val="clear" w:color="auto" w:fill="FFFFFF" w:themeFill="background1"/>
      <w:spacing w:before="240"/>
      <w:ind w:left="238" w:right="238"/>
      <w:jc w:val="center"/>
    </w:pPr>
  </w:style>
  <w:style w:type="paragraph" w:customStyle="1" w:styleId="CaptionSubtle">
    <w:name w:val="Caption Subtle"/>
    <w:basedOn w:val="Caption"/>
    <w:next w:val="Normal"/>
    <w:qFormat/>
    <w:rsid w:val="001C4280"/>
    <w:rPr>
      <w:i w:val="0"/>
      <w:color w:val="auto"/>
    </w:rPr>
  </w:style>
  <w:style w:type="paragraph" w:customStyle="1" w:styleId="TableHeader">
    <w:name w:val="Table Header"/>
    <w:basedOn w:val="ListBulletHeader"/>
    <w:qFormat/>
    <w:rsid w:val="001C4280"/>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1C4280"/>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1C4280"/>
    <w:rPr>
      <w:color w:val="7F7F7F" w:themeColor="text1" w:themeTint="80"/>
    </w:rPr>
  </w:style>
  <w:style w:type="paragraph" w:customStyle="1" w:styleId="AppendiceSection">
    <w:name w:val="Appendice Section"/>
    <w:basedOn w:val="Normal"/>
    <w:next w:val="Heading1"/>
    <w:qFormat/>
    <w:rsid w:val="001C4280"/>
    <w:rPr>
      <w:rFonts w:asciiTheme="majorHAnsi" w:hAnsiTheme="majorHAnsi"/>
      <w:color w:val="31378B" w:themeColor="text2"/>
      <w:sz w:val="32"/>
      <w:lang w:eastAsia="fi-FI"/>
    </w:rPr>
  </w:style>
  <w:style w:type="paragraph" w:customStyle="1" w:styleId="Appendice">
    <w:name w:val="Appendice"/>
    <w:basedOn w:val="Heading2"/>
    <w:qFormat/>
    <w:rsid w:val="001C4280"/>
    <w:rPr>
      <w:sz w:val="28"/>
      <w:lang w:eastAsia="fi-FI"/>
    </w:rPr>
  </w:style>
  <w:style w:type="paragraph" w:customStyle="1" w:styleId="QuestionEsoteric">
    <w:name w:val="Question Esoteric"/>
    <w:basedOn w:val="Normal"/>
    <w:qFormat/>
    <w:rsid w:val="001C4280"/>
    <w:rPr>
      <w:color w:val="4BACC6" w:themeColor="accent5"/>
    </w:rPr>
  </w:style>
  <w:style w:type="paragraph" w:customStyle="1" w:styleId="ToDoSection">
    <w:name w:val="ToDo Section"/>
    <w:basedOn w:val="Heading1"/>
    <w:qFormat/>
    <w:rsid w:val="001C4280"/>
  </w:style>
  <w:style w:type="paragraph" w:customStyle="1" w:styleId="ToDoQuestionHeader">
    <w:name w:val="ToDo Question Header"/>
    <w:basedOn w:val="Question"/>
    <w:qFormat/>
    <w:rsid w:val="001C4280"/>
  </w:style>
  <w:style w:type="paragraph" w:customStyle="1" w:styleId="ToDoDetails">
    <w:name w:val="ToDoDetails"/>
    <w:basedOn w:val="Normal"/>
    <w:qFormat/>
    <w:rsid w:val="001C4280"/>
  </w:style>
  <w:style w:type="paragraph" w:customStyle="1" w:styleId="CodeExampleCode">
    <w:name w:val="Code Example Code"/>
    <w:basedOn w:val="Normal"/>
    <w:rsid w:val="001C4280"/>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1C4280"/>
    <w:pPr>
      <w:spacing w:after="160" w:line="240" w:lineRule="auto"/>
    </w:pPr>
    <w:rPr>
      <w:b/>
      <w:color w:val="auto"/>
      <w:lang w:eastAsia="fi-FI"/>
    </w:rPr>
  </w:style>
  <w:style w:type="paragraph" w:customStyle="1" w:styleId="CodeExampleRuntime">
    <w:name w:val="Code Example Runtime"/>
    <w:basedOn w:val="Normal"/>
    <w:qFormat/>
    <w:rsid w:val="001C4280"/>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1C4280"/>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11"/>
      </w:numPr>
      <w:spacing w:after="200" w:line="276" w:lineRule="auto"/>
    </w:pPr>
    <w:rPr>
      <w:rFonts w:eastAsiaTheme="minorHAnsi"/>
      <w:lang w:eastAsia="en-US"/>
    </w:rPr>
  </w:style>
  <w:style w:type="paragraph" w:customStyle="1" w:styleId="BulletPoint">
    <w:name w:val="Bullet Point"/>
    <w:basedOn w:val="Normal"/>
    <w:qFormat/>
    <w:rsid w:val="006A24C8"/>
    <w:pPr>
      <w:numPr>
        <w:numId w:val="12"/>
      </w:numPr>
    </w:pPr>
    <w:rPr>
      <w:rFonts w:cs="Arial"/>
      <w:szCs w:val="20"/>
    </w:rPr>
  </w:style>
  <w:style w:type="paragraph" w:customStyle="1" w:styleId="ListBullet0">
    <w:name w:val="ListBullet"/>
    <w:aliases w:val="lb"/>
    <w:rsid w:val="0013096E"/>
    <w:pPr>
      <w:numPr>
        <w:numId w:val="13"/>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1C4280"/>
  </w:style>
  <w:style w:type="paragraph" w:customStyle="1" w:styleId="questionsubsection2">
    <w:name w:val="question sub section 2"/>
    <w:basedOn w:val="Heading4"/>
    <w:qFormat/>
    <w:rsid w:val="001C4280"/>
  </w:style>
  <w:style w:type="paragraph" w:customStyle="1" w:styleId="ListBulletHeader2">
    <w:name w:val="List Bullet Header 2"/>
    <w:basedOn w:val="Normal"/>
    <w:next w:val="ListBullet"/>
    <w:qFormat/>
    <w:rsid w:val="001C4280"/>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paragraph" w:customStyle="1" w:styleId="Def">
    <w:name w:val="Def"/>
    <w:basedOn w:val="Heading5"/>
    <w:link w:val="DefChar"/>
    <w:qFormat/>
    <w:rsid w:val="001C4280"/>
    <w:rPr>
      <w:color w:val="31378B" w:themeColor="text2"/>
    </w:rPr>
  </w:style>
  <w:style w:type="character" w:customStyle="1" w:styleId="CodeExampleHeadingChar">
    <w:name w:val="Code Example Heading Char"/>
    <w:basedOn w:val="DefaultParagraphFont"/>
    <w:link w:val="CodeExampleHeading"/>
    <w:rsid w:val="001C4280"/>
    <w:rPr>
      <w:rFonts w:eastAsiaTheme="minorEastAsia"/>
      <w:b/>
      <w:smallCaps/>
      <w:color w:val="31378B" w:themeColor="text2"/>
      <w:sz w:val="28"/>
      <w:lang w:eastAsia="fi-FI"/>
    </w:rPr>
  </w:style>
  <w:style w:type="character" w:customStyle="1" w:styleId="DefChar">
    <w:name w:val="Def Char"/>
    <w:basedOn w:val="CodeExampleHeadingChar"/>
    <w:link w:val="Def"/>
    <w:rsid w:val="001C4280"/>
    <w:rPr>
      <w:rFonts w:asciiTheme="majorHAnsi" w:eastAsiaTheme="majorEastAsia" w:hAnsiTheme="majorHAnsi" w:cstheme="majorBidi"/>
      <w:b/>
      <w:iCs/>
      <w:smallCaps w:val="0"/>
      <w:color w:val="31378B" w:themeColor="text2"/>
      <w:sz w:val="20"/>
      <w:szCs w:val="24"/>
      <w:lang w:eastAsia="en-GB"/>
    </w:rPr>
  </w:style>
  <w:style w:type="paragraph" w:customStyle="1" w:styleId="ProofHeading">
    <w:name w:val="Proof Heading"/>
    <w:basedOn w:val="Def"/>
    <w:qFormat/>
    <w:rsid w:val="001C4280"/>
    <w:rPr>
      <w:color w:val="00B0F0" w:themeColor="accent1"/>
    </w:rPr>
  </w:style>
  <w:style w:type="paragraph" w:customStyle="1" w:styleId="TutorialStepText">
    <w:name w:val="Tutorial Step Text"/>
    <w:basedOn w:val="Normal"/>
    <w:qFormat/>
    <w:rsid w:val="001C4280"/>
    <w:pPr>
      <w:ind w:left="480"/>
    </w:pPr>
  </w:style>
  <w:style w:type="paragraph" w:customStyle="1" w:styleId="Keyword">
    <w:name w:val="Keyword"/>
    <w:basedOn w:val="Strong1"/>
    <w:link w:val="KeywordChar"/>
    <w:qFormat/>
    <w:rsid w:val="001C4280"/>
    <w:rPr>
      <w:b w:val="0"/>
      <w:color w:val="31378B" w:themeColor="text2"/>
    </w:rPr>
  </w:style>
  <w:style w:type="character" w:customStyle="1" w:styleId="KeywordChar">
    <w:name w:val="Keyword Char"/>
    <w:basedOn w:val="strongChar"/>
    <w:link w:val="Keyword"/>
    <w:rsid w:val="001C4280"/>
    <w:rPr>
      <w:rFonts w:eastAsiaTheme="minorEastAsia"/>
      <w:b w:val="0"/>
      <w:color w:val="31378B" w:themeColor="text2"/>
      <w:sz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474256745">
      <w:bodyDiv w:val="1"/>
      <w:marLeft w:val="0"/>
      <w:marRight w:val="0"/>
      <w:marTop w:val="0"/>
      <w:marBottom w:val="0"/>
      <w:divBdr>
        <w:top w:val="none" w:sz="0" w:space="0" w:color="auto"/>
        <w:left w:val="none" w:sz="0" w:space="0" w:color="auto"/>
        <w:bottom w:val="none" w:sz="0" w:space="0" w:color="auto"/>
        <w:right w:val="none" w:sz="0" w:space="0" w:color="auto"/>
      </w:divBdr>
    </w:div>
    <w:div w:id="149507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5DC270FA336481D996C8E0EDE7ADB8C"/>
        <w:category>
          <w:name w:val="General"/>
          <w:gallery w:val="placeholder"/>
        </w:category>
        <w:types>
          <w:type w:val="bbPlcHdr"/>
        </w:types>
        <w:behaviors>
          <w:behavior w:val="content"/>
        </w:behaviors>
        <w:guid w:val="{2A68C020-47EE-4DEE-B69E-B1872A9700B5}"/>
      </w:docPartPr>
      <w:docPartBody>
        <w:p w:rsidR="00DD2365" w:rsidRDefault="00871BCD" w:rsidP="00871BCD">
          <w:pPr>
            <w:pStyle w:val="45DC270FA336481D996C8E0EDE7ADB8C"/>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CD"/>
    <w:rsid w:val="000753B8"/>
    <w:rsid w:val="001C22E0"/>
    <w:rsid w:val="005015E2"/>
    <w:rsid w:val="00582B47"/>
    <w:rsid w:val="00681F15"/>
    <w:rsid w:val="00741F16"/>
    <w:rsid w:val="00797FBA"/>
    <w:rsid w:val="00811AD4"/>
    <w:rsid w:val="00830001"/>
    <w:rsid w:val="00871BCD"/>
    <w:rsid w:val="008F52B8"/>
    <w:rsid w:val="00A9569C"/>
    <w:rsid w:val="00C478A3"/>
    <w:rsid w:val="00DD2365"/>
    <w:rsid w:val="00ED19DD"/>
    <w:rsid w:val="00EE5889"/>
    <w:rsid w:val="00FC28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DC270FA336481D996C8E0EDE7ADB8C">
    <w:name w:val="45DC270FA336481D996C8E0EDE7ADB8C"/>
    <w:rsid w:val="00871BCD"/>
  </w:style>
  <w:style w:type="character" w:styleId="PlaceholderText">
    <w:name w:val="Placeholder Text"/>
    <w:basedOn w:val="DefaultParagraphFont"/>
    <w:uiPriority w:val="99"/>
    <w:semiHidden/>
    <w:rsid w:val="00797F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C1A7E-D694-4C98-A619-EF7EB9162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73</TotalTime>
  <Pages>5</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The C# Type System</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 Type System</dc:title>
  <dc:subject/>
  <dc:creator>Risk and Pricing Solutions</dc:creator>
  <cp:keywords/>
  <dc:description/>
  <cp:lastModifiedBy>kenneth wilson</cp:lastModifiedBy>
  <cp:revision>51</cp:revision>
  <cp:lastPrinted>2019-12-19T15:00:00Z</cp:lastPrinted>
  <dcterms:created xsi:type="dcterms:W3CDTF">2020-11-04T07:58:00Z</dcterms:created>
  <dcterms:modified xsi:type="dcterms:W3CDTF">2020-11-04T09:44:00Z</dcterms:modified>
</cp:coreProperties>
</file>