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0F655005" w:rsidR="00CE23AA" w:rsidRDefault="00520FCB" w:rsidP="0036239E">
      <w:pPr>
        <w:pStyle w:val="DocumentTitle"/>
        <w:ind w:firstLine="0"/>
      </w:pPr>
      <w:r>
        <w:t>.NET Core</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02BCD821" w14:textId="093D6862" w:rsidR="00EC57A3" w:rsidRDefault="000A3A05" w:rsidP="000A3A05">
      <w:r>
        <w:t xml:space="preserve">.NET </w:t>
      </w:r>
      <w:r w:rsidR="003F314B">
        <w:t>Core Framework</w:t>
      </w:r>
      <w:r>
        <w:t xml:space="preserve"> is </w:t>
      </w:r>
      <w:r w:rsidR="00E22B64">
        <w:t>a cross platform subset of the .NET Framework.</w:t>
      </w:r>
      <w:r w:rsidR="00697E35">
        <w:t xml:space="preserve"> It ships with a </w:t>
      </w:r>
      <w:r w:rsidR="00CC15F6">
        <w:t>new runtime known as Core</w:t>
      </w:r>
      <w:r w:rsidR="005A3304">
        <w:t xml:space="preserve"> </w:t>
      </w:r>
      <w:r w:rsidR="00CC15F6">
        <w:t>CLR</w:t>
      </w:r>
      <w:r w:rsidR="00E009C0">
        <w:t xml:space="preserve"> that supports IL compilation and garbage </w:t>
      </w:r>
      <w:r w:rsidR="006D3A04">
        <w:t>collection,</w:t>
      </w:r>
      <w:r w:rsidR="00E009C0">
        <w:t xml:space="preserve"> but which does not support app domain</w:t>
      </w:r>
      <w:r w:rsidR="000D5F80">
        <w:t>s</w:t>
      </w:r>
      <w:r w:rsidR="00E009C0">
        <w:t xml:space="preserve">. </w:t>
      </w:r>
      <w:r w:rsidR="008B52E0">
        <w:t xml:space="preserve">The class libraries are contained in </w:t>
      </w:r>
      <w:r w:rsidR="004D21D6">
        <w:t xml:space="preserve">fine grained packages. </w:t>
      </w:r>
      <w:r w:rsidR="009163F3">
        <w:t>At present</w:t>
      </w:r>
      <w:r w:rsidR="000D5F80">
        <w:t xml:space="preserve"> the</w:t>
      </w:r>
      <w:r w:rsidR="009163F3">
        <w:t xml:space="preserve"> .NET Core </w:t>
      </w:r>
      <w:r w:rsidR="004A6E98">
        <w:t>Framework can only be used for creating ASP.NET and console application</w:t>
      </w:r>
      <w:r w:rsidR="00552D8B">
        <w:t>s</w:t>
      </w:r>
      <w:r w:rsidR="004A6E98">
        <w:t xml:space="preserve">. </w:t>
      </w:r>
      <w:r w:rsidR="00456E47">
        <w:t xml:space="preserve">One major difference is that </w:t>
      </w:r>
      <w:r w:rsidR="009F2BF8">
        <w:t xml:space="preserve">.NET Framework core can be deployed side by side </w:t>
      </w:r>
      <w:proofErr w:type="spellStart"/>
      <w:r w:rsidR="007E1221" w:rsidRPr="007E1221">
        <w:t>HelloAuthorization</w:t>
      </w:r>
      <w:r w:rsidR="009F2BF8">
        <w:t>with</w:t>
      </w:r>
      <w:proofErr w:type="spellEnd"/>
      <w:r w:rsidR="009F2BF8">
        <w:t xml:space="preserve"> an application. </w:t>
      </w:r>
    </w:p>
    <w:p w14:paraId="0C0F9B49" w14:textId="70A9B412" w:rsidR="00A150EB" w:rsidRDefault="00C43745" w:rsidP="00C43745">
      <w:pPr>
        <w:pStyle w:val="Heading2"/>
      </w:pPr>
      <w:r>
        <w:t>CLI</w:t>
      </w:r>
    </w:p>
    <w:p w14:paraId="4108DF3F" w14:textId="77777777" w:rsidR="00CF17C2" w:rsidRDefault="00FB47CA" w:rsidP="00C43745">
      <w:r>
        <w:t xml:space="preserve">Everything needed to build, </w:t>
      </w:r>
      <w:r w:rsidR="00BD59D1">
        <w:t xml:space="preserve">test, run .net core applications is provided </w:t>
      </w:r>
      <w:r w:rsidR="00412E38">
        <w:t xml:space="preserve">from the command line via the </w:t>
      </w:r>
      <w:r w:rsidR="00341835">
        <w:t>.NET Core Command-line Interface CLI</w:t>
      </w:r>
      <w:r w:rsidR="00F55C0A">
        <w:t>. On windows it lives in</w:t>
      </w:r>
    </w:p>
    <w:p w14:paraId="62C4550B" w14:textId="1CFFC4CB" w:rsidR="00CF17C2" w:rsidRDefault="00F55C0A" w:rsidP="007376FD">
      <w:pPr>
        <w:pStyle w:val="Path"/>
      </w:pPr>
      <w:r>
        <w:t xml:space="preserve"> C:\Program Files\dotnet</w:t>
      </w:r>
      <w:r w:rsidR="00E553D9">
        <w:t>.</w:t>
      </w:r>
    </w:p>
    <w:p w14:paraId="396DFA45" w14:textId="33906853" w:rsidR="00C43745" w:rsidRDefault="00E553D9" w:rsidP="00C43745">
      <w:r>
        <w:t xml:space="preserve"> </w:t>
      </w:r>
      <w:r w:rsidR="007376FD">
        <w:t>To</w:t>
      </w:r>
      <w:r>
        <w:t xml:space="preserve"> </w:t>
      </w:r>
      <w:r w:rsidR="00147C46">
        <w:t>run CLI commands we use a tool known as the driver (dotnet.exe)</w:t>
      </w:r>
      <w:r w:rsidR="00894BF0">
        <w:t>. Some useful commands are</w:t>
      </w:r>
    </w:p>
    <w:tbl>
      <w:tblPr>
        <w:tblStyle w:val="SimpleDefinition"/>
        <w:tblW w:w="0" w:type="auto"/>
        <w:tblLook w:val="04A0" w:firstRow="1" w:lastRow="0" w:firstColumn="1" w:lastColumn="0" w:noHBand="0" w:noVBand="1"/>
      </w:tblPr>
      <w:tblGrid>
        <w:gridCol w:w="3162"/>
        <w:gridCol w:w="5468"/>
      </w:tblGrid>
      <w:tr w:rsidR="00F90E4D" w:rsidRPr="00CB68F4" w14:paraId="2FDD2D1E" w14:textId="77777777" w:rsidTr="000F0F06">
        <w:tc>
          <w:tcPr>
            <w:cnfStyle w:val="001000000000" w:firstRow="0" w:lastRow="0" w:firstColumn="1" w:lastColumn="0" w:oddVBand="0" w:evenVBand="0" w:oddHBand="0" w:evenHBand="0" w:firstRowFirstColumn="0" w:firstRowLastColumn="0" w:lastRowFirstColumn="0" w:lastRowLastColumn="0"/>
            <w:tcW w:w="3162" w:type="dxa"/>
          </w:tcPr>
          <w:p w14:paraId="48278F7D" w14:textId="21B04689" w:rsidR="00F90E4D" w:rsidRPr="00CB06E3" w:rsidRDefault="00AA4D0C" w:rsidP="000F0F06">
            <w:pPr>
              <w:pStyle w:val="Def"/>
            </w:pPr>
            <w:r>
              <w:t>List installed SDK versions</w:t>
            </w:r>
          </w:p>
        </w:tc>
        <w:tc>
          <w:tcPr>
            <w:tcW w:w="5468" w:type="dxa"/>
          </w:tcPr>
          <w:p w14:paraId="30B877EB" w14:textId="1D67805A" w:rsidR="00F90E4D" w:rsidRPr="00CB68F4" w:rsidRDefault="00AA4D0C" w:rsidP="000F0F06">
            <w:pPr>
              <w:pStyle w:val="SourceCode"/>
              <w:ind w:left="0"/>
              <w:cnfStyle w:val="000000000000" w:firstRow="0" w:lastRow="0" w:firstColumn="0" w:lastColumn="0" w:oddVBand="0" w:evenVBand="0" w:oddHBand="0" w:evenHBand="0" w:firstRowFirstColumn="0" w:firstRowLastColumn="0" w:lastRowFirstColumn="0" w:lastRowLastColumn="0"/>
            </w:pPr>
            <w:r w:rsidRPr="00AA4D0C">
              <w:t>dotnet --list-sdks</w:t>
            </w:r>
          </w:p>
        </w:tc>
      </w:tr>
      <w:tr w:rsidR="00F90E4D" w:rsidRPr="00CB68F4" w14:paraId="28D5E482" w14:textId="77777777" w:rsidTr="000F0F06">
        <w:tc>
          <w:tcPr>
            <w:cnfStyle w:val="001000000000" w:firstRow="0" w:lastRow="0" w:firstColumn="1" w:lastColumn="0" w:oddVBand="0" w:evenVBand="0" w:oddHBand="0" w:evenHBand="0" w:firstRowFirstColumn="0" w:firstRowLastColumn="0" w:lastRowFirstColumn="0" w:lastRowLastColumn="0"/>
            <w:tcW w:w="3162" w:type="dxa"/>
          </w:tcPr>
          <w:p w14:paraId="53189AF5" w14:textId="2A6BBBE2" w:rsidR="00F90E4D" w:rsidRPr="00667AD8" w:rsidRDefault="00AA4D0C" w:rsidP="000F0F06">
            <w:pPr>
              <w:pStyle w:val="Def"/>
            </w:pPr>
            <w:r>
              <w:t>List Installed Runtime versions</w:t>
            </w:r>
          </w:p>
        </w:tc>
        <w:tc>
          <w:tcPr>
            <w:tcW w:w="5468" w:type="dxa"/>
          </w:tcPr>
          <w:p w14:paraId="71FD98A5" w14:textId="18079797" w:rsidR="00F90E4D" w:rsidRPr="00CB68F4" w:rsidRDefault="00AC556B" w:rsidP="000F0F06">
            <w:pPr>
              <w:pStyle w:val="SourceCode"/>
              <w:ind w:left="0"/>
              <w:cnfStyle w:val="000000000000" w:firstRow="0" w:lastRow="0" w:firstColumn="0" w:lastColumn="0" w:oddVBand="0" w:evenVBand="0" w:oddHBand="0" w:evenHBand="0" w:firstRowFirstColumn="0" w:firstRowLastColumn="0" w:lastRowFirstColumn="0" w:lastRowLastColumn="0"/>
            </w:pPr>
            <w:r w:rsidRPr="00AC556B">
              <w:t>dotnet --list-runtimes</w:t>
            </w:r>
          </w:p>
        </w:tc>
      </w:tr>
    </w:tbl>
    <w:p w14:paraId="45FF179C" w14:textId="2407EA94" w:rsidR="00894BF0" w:rsidRDefault="000370C1" w:rsidP="00C43745">
      <w:r>
        <w:t xml:space="preserve">If one does not want to use the </w:t>
      </w:r>
      <w:r w:rsidR="00A97FA4">
        <w:t xml:space="preserve">latest version of the CLI we need to create a </w:t>
      </w:r>
      <w:proofErr w:type="spellStart"/>
      <w:r w:rsidR="00A97FA4" w:rsidRPr="009040A8">
        <w:rPr>
          <w:rStyle w:val="CommandChar"/>
        </w:rPr>
        <w:t>global.json</w:t>
      </w:r>
      <w:proofErr w:type="spellEnd"/>
      <w:r w:rsidR="00A97FA4">
        <w:t xml:space="preserve"> </w:t>
      </w:r>
      <w:r w:rsidR="000077F7">
        <w:t xml:space="preserve">file at the root level of the </w:t>
      </w:r>
      <w:r w:rsidR="009040A8">
        <w:t>application,</w:t>
      </w:r>
      <w:r w:rsidR="000077F7">
        <w:t xml:space="preserve"> we are building. This file looks as follows. </w:t>
      </w:r>
    </w:p>
    <w:p w14:paraId="5EBF0808" w14:textId="50C5C0BA" w:rsidR="009040A8" w:rsidRDefault="00160180" w:rsidP="003B0D1C">
      <w:pPr>
        <w:pStyle w:val="SourceCode"/>
      </w:pPr>
      <w:r>
        <w:t>{</w:t>
      </w:r>
    </w:p>
    <w:p w14:paraId="2B2F4309" w14:textId="77777777" w:rsidR="00160180" w:rsidRDefault="00160180" w:rsidP="003B0D1C">
      <w:pPr>
        <w:pStyle w:val="SourceCode"/>
      </w:pPr>
      <w:r>
        <w:tab/>
        <w:t>“sdk”: {</w:t>
      </w:r>
    </w:p>
    <w:p w14:paraId="4D7F7C42" w14:textId="4F2B78E0" w:rsidR="00160180" w:rsidRDefault="00160180" w:rsidP="00160180">
      <w:pPr>
        <w:pStyle w:val="SourceCode"/>
        <w:ind w:left="958"/>
      </w:pPr>
      <w:r>
        <w:t xml:space="preserve"> “2.0.0”</w:t>
      </w:r>
    </w:p>
    <w:p w14:paraId="51C90397" w14:textId="4331A174" w:rsidR="00160180" w:rsidRDefault="00160180" w:rsidP="00160180">
      <w:pPr>
        <w:pStyle w:val="SourceCode"/>
      </w:pPr>
      <w:r>
        <w:t xml:space="preserve">    }</w:t>
      </w:r>
    </w:p>
    <w:p w14:paraId="1BF2C0D3" w14:textId="2E712A53" w:rsidR="00160180" w:rsidRDefault="00160180" w:rsidP="003B0D1C">
      <w:pPr>
        <w:pStyle w:val="SourceCode"/>
      </w:pPr>
      <w:r>
        <w:t>}</w:t>
      </w:r>
    </w:p>
    <w:p w14:paraId="467190F0" w14:textId="0DD2186A" w:rsidR="00CB2323" w:rsidRDefault="00CB2323" w:rsidP="003B0D1C">
      <w:pPr>
        <w:pStyle w:val="SourceCode"/>
      </w:pPr>
    </w:p>
    <w:p w14:paraId="4FFF4A16" w14:textId="06A07F9C" w:rsidR="00CB2323" w:rsidRDefault="00CB2323" w:rsidP="00CB2323">
      <w:pPr>
        <w:pStyle w:val="QuoteCallOut"/>
      </w:pPr>
      <w:r>
        <w:t xml:space="preserve">Note: </w:t>
      </w:r>
      <w:r w:rsidR="00710946">
        <w:t xml:space="preserve">This only determines the </w:t>
      </w:r>
      <w:r w:rsidR="00EF2F00">
        <w:t xml:space="preserve">version of the CLI tools used. It does not affect the version </w:t>
      </w:r>
      <w:r w:rsidR="001B0BDC">
        <w:t xml:space="preserve">of the runtime used by the application. The version of the runtime is specified by </w:t>
      </w:r>
      <w:r w:rsidR="006C6B6E">
        <w:t xml:space="preserve">the </w:t>
      </w:r>
      <w:r w:rsidR="006C6B6E" w:rsidRPr="005D1FB8">
        <w:rPr>
          <w:rStyle w:val="SourceCodeChar"/>
        </w:rPr>
        <w:t>TargetFramework</w:t>
      </w:r>
      <w:r w:rsidR="006C6B6E">
        <w:t xml:space="preserve"> element of the </w:t>
      </w:r>
      <w:r w:rsidR="00324CCB" w:rsidRPr="005D1FB8">
        <w:rPr>
          <w:rStyle w:val="SourceCodeChar"/>
        </w:rPr>
        <w:t>.csproj</w:t>
      </w:r>
      <w:r w:rsidR="00324CCB">
        <w:t xml:space="preserve"> file. </w:t>
      </w:r>
    </w:p>
    <w:p w14:paraId="4A8CCECD" w14:textId="3CC3BBAC" w:rsidR="00610C05" w:rsidRDefault="00610C05" w:rsidP="00610C05">
      <w:pPr>
        <w:pStyle w:val="Heading2"/>
      </w:pPr>
      <w:r>
        <w:lastRenderedPageBreak/>
        <w:t>Secrets</w:t>
      </w:r>
    </w:p>
    <w:p w14:paraId="3C03959E" w14:textId="5700B739" w:rsidR="00610C05" w:rsidRDefault="00610C05" w:rsidP="00610C05">
      <w:r>
        <w:t>To stop one having to add credentials to source files</w:t>
      </w:r>
    </w:p>
    <w:p w14:paraId="5181DEA5" w14:textId="3C7A69A8" w:rsidR="00610C05" w:rsidRDefault="0097151F" w:rsidP="00610C05">
      <w:hyperlink r:id="rId8" w:history="1">
        <w:r w:rsidR="00BB0C56" w:rsidRPr="006A7460">
          <w:rPr>
            <w:rStyle w:val="Hyperlink"/>
            <w:rFonts w:cstheme="minorBidi"/>
          </w:rPr>
          <w:t>https://docs.microsoft.com/en-us/aspnet/core/security/app-secrets?view=aspnetcore-3.1&amp;tabs=windows</w:t>
        </w:r>
      </w:hyperlink>
    </w:p>
    <w:p w14:paraId="14F4DA65" w14:textId="77777777" w:rsidR="00BB0C56" w:rsidRPr="00610C05" w:rsidRDefault="00BB0C56" w:rsidP="00610C05"/>
    <w:p w14:paraId="3570AB7C" w14:textId="77777777" w:rsidR="000077F7" w:rsidRDefault="000077F7" w:rsidP="00C43745"/>
    <w:p w14:paraId="1795443C" w14:textId="77777777" w:rsidR="00C064DA" w:rsidRDefault="00C064DA">
      <w:pPr>
        <w:spacing w:after="160" w:line="259" w:lineRule="auto"/>
        <w:rPr>
          <w:rFonts w:asciiTheme="majorHAnsi" w:eastAsiaTheme="majorEastAsia" w:hAnsiTheme="majorHAnsi" w:cstheme="majorBidi"/>
          <w:color w:val="31378B" w:themeColor="text2"/>
          <w:sz w:val="32"/>
          <w:szCs w:val="28"/>
        </w:rPr>
      </w:pPr>
      <w:r>
        <w:br w:type="page"/>
      </w:r>
    </w:p>
    <w:p w14:paraId="341BB0C0" w14:textId="5A696003" w:rsidR="00FF7175" w:rsidRDefault="00FF7175" w:rsidP="00FF7175">
      <w:pPr>
        <w:pStyle w:val="Heading2"/>
      </w:pPr>
      <w:r>
        <w:lastRenderedPageBreak/>
        <w:t>Performance</w:t>
      </w:r>
    </w:p>
    <w:p w14:paraId="0E2BB42D" w14:textId="55FF61AD" w:rsidR="00CD0B6A" w:rsidRPr="00CD0B6A" w:rsidRDefault="00CD0B6A" w:rsidP="00CD0B6A">
      <w:pPr>
        <w:pStyle w:val="Heading3"/>
      </w:pPr>
      <w:r>
        <w:t>Tiered Compilation</w:t>
      </w:r>
    </w:p>
    <w:p w14:paraId="6777D7DE" w14:textId="07B63A6C" w:rsidR="00CD0B6A" w:rsidRDefault="00CD0B6A" w:rsidP="00CD0B6A">
      <w:r>
        <w:t xml:space="preserve">Doing JIT compilation involves compromises. Using aggressive optimisations for every method leads to great steady state performance at the expense of longer start up time. Simpler compilation leads to faster start up at the cost of steady state throughout. ..NET framework did a single compilation that attempted to balance start-up costs and steady state performance. </w:t>
      </w:r>
    </w:p>
    <w:p w14:paraId="7BA14F70" w14:textId="601F69AA" w:rsidR="00CD0B6A" w:rsidRDefault="00CD0B6A" w:rsidP="00CD0B6A">
      <w:r>
        <w:t xml:space="preserve">Tiered compilation allows the same method to have multiple compilations that can be swapped at runtime. One compilation can be aimed at fast start up while another is aimed at steady state. At </w:t>
      </w:r>
      <w:proofErr w:type="gramStart"/>
      <w:r>
        <w:t>start-up</w:t>
      </w:r>
      <w:proofErr w:type="gramEnd"/>
      <w:r>
        <w:t xml:space="preserve"> the JIT compiler generates a fast unoptimized compilation to facilitate fast start up. If the method is heavily used a background thread generates an optimised compilation that can be swapped in. </w:t>
      </w:r>
    </w:p>
    <w:p w14:paraId="76717C30" w14:textId="77777777" w:rsidR="00CD0B6A" w:rsidRDefault="00CD0B6A" w:rsidP="00CD0B6A"/>
    <w:p w14:paraId="7AB62B0E" w14:textId="570F7FC7" w:rsidR="00CD0B6A" w:rsidRDefault="00CD0B6A" w:rsidP="00CD0B6A">
      <w:r>
        <w:t xml:space="preserve">Most .NET core framework code loads from precompiled, ready to run images. These images lack some CPU optimisations. Where such methods are hot, they can also be recompiled at runtime for faster steady state performance. </w:t>
      </w:r>
    </w:p>
    <w:p w14:paraId="390710D8" w14:textId="404FD268" w:rsidR="00FF7175" w:rsidRPr="00FF7175" w:rsidRDefault="00CD0B6A" w:rsidP="00CD0B6A">
      <w:r>
        <w:t>On start-up time spent on JIT reduces by 35%. The amount of steady state performance probably depends how CPU bound the app is.</w:t>
      </w:r>
    </w:p>
    <w:p w14:paraId="4927D2F0" w14:textId="3BAF2AE9" w:rsidR="00184DF5" w:rsidRDefault="00184DF5" w:rsidP="00184DF5">
      <w:pPr>
        <w:pStyle w:val="Heading3"/>
      </w:pPr>
      <w:r>
        <w:t xml:space="preserve">JSON Serialisation </w:t>
      </w:r>
    </w:p>
    <w:p w14:paraId="2ABA3AE2" w14:textId="1D6D1C84" w:rsidR="00FF7175" w:rsidRDefault="00184DF5" w:rsidP="00184DF5">
      <w:r>
        <w:t>Use Span and process UTF-8 directly without transcoding to UTF-16.</w:t>
      </w:r>
      <w:r w:rsidR="002941BB">
        <w:t xml:space="preserve"> For most </w:t>
      </w:r>
      <w:proofErr w:type="gramStart"/>
      <w:r w:rsidR="002941BB">
        <w:t>tasks</w:t>
      </w:r>
      <w:proofErr w:type="gramEnd"/>
      <w:r w:rsidR="002941BB">
        <w:t xml:space="preserve"> the JSON serializer is 1.5 to 3 times faster. System.Text.JSON. </w:t>
      </w:r>
    </w:p>
    <w:p w14:paraId="55DEC8FC" w14:textId="77777777" w:rsidR="00FA358C" w:rsidRDefault="00FA358C" w:rsidP="00FA358C">
      <w:pPr>
        <w:pStyle w:val="Heading3"/>
      </w:pPr>
      <w:r>
        <w:t>Span&lt;T&gt;, Memory&lt;T&gt;</w:t>
      </w:r>
    </w:p>
    <w:p w14:paraId="5ED14516" w14:textId="6DDE83FB" w:rsidR="00FA358C" w:rsidRDefault="00FA358C" w:rsidP="00FA358C">
      <w:r>
        <w:t xml:space="preserve">Span provides type-safe access to a contiguous area of memory. The memory can be located on the manager heap, the stack or even unmanaged memory. Span&lt;T&gt; is a ref struct which means it can never live on the manged heap. As such they </w:t>
      </w:r>
      <w:r w:rsidR="00874E59">
        <w:t>cannot</w:t>
      </w:r>
      <w:r>
        <w:t xml:space="preserve"> be boxed or assigned to variables of type object or interface types. They cannot be boxed or used as fields on classes or standard structs. The ref struct definition prevents any unnecessary heap allocations. </w:t>
      </w:r>
    </w:p>
    <w:p w14:paraId="3AEF5038" w14:textId="05ED1D3F" w:rsidR="004954D3" w:rsidRDefault="004954D3" w:rsidP="00FA358C">
      <w:r>
        <w:t>Span can be used to access substrings without allocation and copying.</w:t>
      </w:r>
    </w:p>
    <w:p w14:paraId="7B4016FD" w14:textId="77777777" w:rsidR="004954D3" w:rsidRPr="004954D3" w:rsidRDefault="004954D3" w:rsidP="004954D3">
      <w:pPr>
        <w:pStyle w:val="SourceCode"/>
      </w:pPr>
      <w:r w:rsidRPr="004954D3">
        <w:t>string s = "John Smith";</w:t>
      </w:r>
    </w:p>
    <w:p w14:paraId="64BEE723" w14:textId="77777777" w:rsidR="004954D3" w:rsidRPr="004954D3" w:rsidRDefault="004954D3" w:rsidP="004954D3">
      <w:pPr>
        <w:pStyle w:val="SourceCode"/>
      </w:pPr>
    </w:p>
    <w:p w14:paraId="0AB6140B" w14:textId="77777777" w:rsidR="004954D3" w:rsidRPr="004954D3" w:rsidRDefault="004954D3" w:rsidP="004954D3">
      <w:pPr>
        <w:pStyle w:val="SourceCode"/>
      </w:pPr>
      <w:r w:rsidRPr="004954D3">
        <w:t>// no allocation</w:t>
      </w:r>
    </w:p>
    <w:p w14:paraId="062B93CF" w14:textId="77777777" w:rsidR="004954D3" w:rsidRPr="004954D3" w:rsidRDefault="004954D3" w:rsidP="004954D3">
      <w:pPr>
        <w:pStyle w:val="SourceCode"/>
      </w:pPr>
      <w:r w:rsidRPr="004954D3">
        <w:t>System.ReadOnlySpan&lt;char&gt; span = "John Smith".AsSpan().Slice(5, 5);</w:t>
      </w:r>
    </w:p>
    <w:p w14:paraId="50D22D50" w14:textId="77777777" w:rsidR="004954D3" w:rsidRPr="004954D3" w:rsidRDefault="004954D3" w:rsidP="004954D3">
      <w:pPr>
        <w:pStyle w:val="SourceCode"/>
      </w:pPr>
      <w:r w:rsidRPr="004954D3">
        <w:t>// Allocation and copy</w:t>
      </w:r>
    </w:p>
    <w:p w14:paraId="10F0BA6D" w14:textId="6117E317" w:rsidR="004954D3" w:rsidRDefault="004954D3" w:rsidP="004954D3">
      <w:pPr>
        <w:pStyle w:val="SourceCode"/>
      </w:pPr>
      <w:r w:rsidRPr="004954D3">
        <w:t>string sub = s.Substring(5, 5);</w:t>
      </w:r>
    </w:p>
    <w:p w14:paraId="6C6FE522" w14:textId="1BB64C41" w:rsidR="004954D3" w:rsidRDefault="004954D3" w:rsidP="004954D3">
      <w:pPr>
        <w:pStyle w:val="SourceCode"/>
      </w:pPr>
    </w:p>
    <w:p w14:paraId="29285ACF" w14:textId="34CBAF57" w:rsidR="006D3A04" w:rsidRDefault="006D3A04" w:rsidP="006D3A04">
      <w:r>
        <w:lastRenderedPageBreak/>
        <w:t xml:space="preserve">Internally a Span encapsulates a ref T that essentially is a direct pointer to some piece of memory. In this way it does not require an offset calculation to use it. </w:t>
      </w:r>
    </w:p>
    <w:p w14:paraId="4B3D9BAC" w14:textId="65CE7B1F" w:rsidR="001C3E67" w:rsidRDefault="0097151F" w:rsidP="006D3A04">
      <w:hyperlink r:id="rId9" w:history="1">
        <w:r w:rsidR="001C3E67" w:rsidRPr="001D0478">
          <w:rPr>
            <w:rStyle w:val="Hyperlink"/>
            <w:rFonts w:cstheme="minorBidi"/>
          </w:rPr>
          <w:t>https://docs.microsoft.com/en-us/archive/msdn-magazine/2018/january/csharp-all-about-span-exploring-a-new-net-mainstay</w:t>
        </w:r>
      </w:hyperlink>
    </w:p>
    <w:p w14:paraId="3D0197AE" w14:textId="7EE6B346" w:rsidR="00454D15" w:rsidRDefault="0097151F" w:rsidP="006D3A04">
      <w:hyperlink r:id="rId10" w:history="1">
        <w:r w:rsidR="00454D15" w:rsidRPr="001D0478">
          <w:rPr>
            <w:rStyle w:val="Hyperlink"/>
            <w:rFonts w:cstheme="minorBidi"/>
          </w:rPr>
          <w:t>https://channel9.msdn.com/Events/Connect/2017/T125</w:t>
        </w:r>
      </w:hyperlink>
    </w:p>
    <w:p w14:paraId="79EB8C45" w14:textId="68303F2F" w:rsidR="00F8076A" w:rsidRDefault="00F8076A" w:rsidP="00F8076A">
      <w:pPr>
        <w:pStyle w:val="Heading3"/>
      </w:pPr>
      <w:r>
        <w:t>Parsing Integers</w:t>
      </w:r>
    </w:p>
    <w:p w14:paraId="1DF4E7E9" w14:textId="30484CEC" w:rsidR="00F8076A" w:rsidRPr="00F8076A" w:rsidRDefault="00F8076A" w:rsidP="00F8076A">
      <w:r>
        <w:t>4x improvement in integer parsing</w:t>
      </w:r>
    </w:p>
    <w:p w14:paraId="4059850A" w14:textId="4E17FCD2" w:rsidR="00B160AD" w:rsidRDefault="00B160AD" w:rsidP="00B160AD">
      <w:pPr>
        <w:pStyle w:val="Heading3"/>
      </w:pPr>
      <w:r>
        <w:t>Queue Enqueue/Dequeue</w:t>
      </w:r>
    </w:p>
    <w:p w14:paraId="094AEDDE" w14:textId="1B5998E0" w:rsidR="00B160AD" w:rsidRDefault="00B160AD" w:rsidP="00B160AD">
      <w:r>
        <w:t>Times 2 performance improvement over .net framework by removing expensive modulus operation</w:t>
      </w:r>
    </w:p>
    <w:p w14:paraId="00DD6632" w14:textId="77777777" w:rsidR="00B160AD" w:rsidRPr="00B160AD" w:rsidRDefault="00B160AD" w:rsidP="00B160AD"/>
    <w:p w14:paraId="7DEBB07E" w14:textId="77777777" w:rsidR="00FA358C" w:rsidRDefault="00FA358C" w:rsidP="00184DF5"/>
    <w:p w14:paraId="0A4EC298" w14:textId="148CC0FC" w:rsidR="00F867B3" w:rsidRDefault="00F867B3" w:rsidP="00F867B3">
      <w:pPr>
        <w:pStyle w:val="Heading3"/>
      </w:pPr>
      <w:r>
        <w:t>HTTP/2 Web Sockets</w:t>
      </w:r>
    </w:p>
    <w:p w14:paraId="76D42E08" w14:textId="3041F773" w:rsidR="00F867B3" w:rsidRDefault="005A3304" w:rsidP="00F867B3">
      <w:r>
        <w:t>HTTP connection multiplexing</w:t>
      </w:r>
      <w:r w:rsidR="009A0F26">
        <w:t>. Concurrent requests across a single TCP connection.</w:t>
      </w:r>
    </w:p>
    <w:p w14:paraId="4B9C821D" w14:textId="77777777" w:rsidR="005A3304" w:rsidRPr="00F867B3" w:rsidRDefault="005A3304" w:rsidP="00F867B3"/>
    <w:p w14:paraId="3FD339AA" w14:textId="77777777" w:rsidR="00972291" w:rsidRDefault="00972291">
      <w:pPr>
        <w:spacing w:after="160" w:line="259" w:lineRule="auto"/>
        <w:rPr>
          <w:rFonts w:asciiTheme="majorHAnsi" w:eastAsiaTheme="majorEastAsia" w:hAnsiTheme="majorHAnsi" w:cstheme="majorBidi"/>
          <w:color w:val="31378B" w:themeColor="text2"/>
          <w:sz w:val="32"/>
          <w:szCs w:val="28"/>
        </w:rPr>
      </w:pPr>
      <w:r>
        <w:br w:type="page"/>
      </w:r>
    </w:p>
    <w:p w14:paraId="5DEAF016" w14:textId="3290B398" w:rsidR="00341835" w:rsidRDefault="00364FF8" w:rsidP="00364FF8">
      <w:pPr>
        <w:pStyle w:val="Heading2"/>
      </w:pPr>
      <w:r>
        <w:lastRenderedPageBreak/>
        <w:t>ASP.NET</w:t>
      </w:r>
      <w:r w:rsidR="00BD6BC2">
        <w:t xml:space="preserve"> Core</w:t>
      </w:r>
    </w:p>
    <w:p w14:paraId="74469759" w14:textId="57F42FD6" w:rsidR="000B426A" w:rsidRPr="000B426A" w:rsidRDefault="000B426A" w:rsidP="000B426A">
      <w:r>
        <w:t xml:space="preserve">We can visualize the ASP.NET core architecture as the </w:t>
      </w:r>
      <w:proofErr w:type="spellStart"/>
      <w:r>
        <w:t>folloing</w:t>
      </w:r>
      <w:proofErr w:type="spellEnd"/>
    </w:p>
    <w:p w14:paraId="5C6002B9" w14:textId="77777777" w:rsidR="00DD3BD1" w:rsidRDefault="00DD3BD1" w:rsidP="0033124F">
      <w:r w:rsidRPr="00DD3BD1">
        <w:rPr>
          <w:noProof/>
        </w:rPr>
        <w:drawing>
          <wp:inline distT="0" distB="0" distL="0" distR="0" wp14:anchorId="36937FEB" wp14:editId="3F6D49E2">
            <wp:extent cx="4348163" cy="286778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0522" cy="2869340"/>
                    </a:xfrm>
                    <a:prstGeom prst="rect">
                      <a:avLst/>
                    </a:prstGeom>
                  </pic:spPr>
                </pic:pic>
              </a:graphicData>
            </a:graphic>
          </wp:inline>
        </w:drawing>
      </w:r>
    </w:p>
    <w:p w14:paraId="0F8E0018" w14:textId="2BFDEFC2" w:rsidR="000B426A" w:rsidRDefault="00307BE6" w:rsidP="009202E3">
      <w:r>
        <w:t>The simplest pipeline is one with the following code</w:t>
      </w:r>
    </w:p>
    <w:p w14:paraId="4D0812A0" w14:textId="77777777" w:rsidR="0062349F" w:rsidRPr="0062349F" w:rsidRDefault="0062349F" w:rsidP="0062349F">
      <w:pPr>
        <w:pStyle w:val="SourceCode"/>
      </w:pPr>
      <w:r w:rsidRPr="0062349F">
        <w:t xml:space="preserve">    public class Program</w:t>
      </w:r>
    </w:p>
    <w:p w14:paraId="49BF6070" w14:textId="77777777" w:rsidR="0062349F" w:rsidRPr="0062349F" w:rsidRDefault="0062349F" w:rsidP="0062349F">
      <w:pPr>
        <w:pStyle w:val="SourceCode"/>
      </w:pPr>
      <w:r w:rsidRPr="0062349F">
        <w:t xml:space="preserve">    {</w:t>
      </w:r>
    </w:p>
    <w:p w14:paraId="4DE37A22" w14:textId="77777777" w:rsidR="0062349F" w:rsidRPr="0062349F" w:rsidRDefault="0062349F" w:rsidP="0062349F">
      <w:pPr>
        <w:pStyle w:val="SourceCode"/>
      </w:pPr>
      <w:r w:rsidRPr="0062349F">
        <w:t xml:space="preserve">        public static void Main(string[] args)</w:t>
      </w:r>
    </w:p>
    <w:p w14:paraId="2AD15533" w14:textId="77777777" w:rsidR="0062349F" w:rsidRPr="0062349F" w:rsidRDefault="0062349F" w:rsidP="0062349F">
      <w:pPr>
        <w:pStyle w:val="SourceCode"/>
      </w:pPr>
      <w:r w:rsidRPr="0062349F">
        <w:t xml:space="preserve">        {</w:t>
      </w:r>
    </w:p>
    <w:p w14:paraId="3BBE601E" w14:textId="77777777" w:rsidR="0062349F" w:rsidRPr="0062349F" w:rsidRDefault="0062349F" w:rsidP="0062349F">
      <w:pPr>
        <w:pStyle w:val="SourceCode"/>
      </w:pPr>
      <w:r w:rsidRPr="0062349F">
        <w:t xml:space="preserve">            var host = new WebHostBuilder()</w:t>
      </w:r>
    </w:p>
    <w:p w14:paraId="117A2988" w14:textId="77777777" w:rsidR="0062349F" w:rsidRPr="0062349F" w:rsidRDefault="0062349F" w:rsidP="0062349F">
      <w:pPr>
        <w:pStyle w:val="SourceCode"/>
      </w:pPr>
      <w:r w:rsidRPr="0062349F">
        <w:t xml:space="preserve">                .UseKestrel()</w:t>
      </w:r>
    </w:p>
    <w:p w14:paraId="1697F697" w14:textId="77777777" w:rsidR="0062349F" w:rsidRPr="0062349F" w:rsidRDefault="0062349F" w:rsidP="0062349F">
      <w:pPr>
        <w:pStyle w:val="SourceCode"/>
      </w:pPr>
      <w:r w:rsidRPr="0062349F">
        <w:t xml:space="preserve">                .Configure(ConfigureApp)</w:t>
      </w:r>
    </w:p>
    <w:p w14:paraId="5EDBAA76" w14:textId="77777777" w:rsidR="0062349F" w:rsidRPr="0062349F" w:rsidRDefault="0062349F" w:rsidP="0062349F">
      <w:pPr>
        <w:pStyle w:val="SourceCode"/>
      </w:pPr>
      <w:r w:rsidRPr="0062349F">
        <w:t xml:space="preserve">                .Build();</w:t>
      </w:r>
    </w:p>
    <w:p w14:paraId="2C276622" w14:textId="77777777" w:rsidR="0062349F" w:rsidRPr="0062349F" w:rsidRDefault="0062349F" w:rsidP="0062349F">
      <w:pPr>
        <w:pStyle w:val="SourceCode"/>
      </w:pPr>
    </w:p>
    <w:p w14:paraId="7E85E417" w14:textId="77777777" w:rsidR="0062349F" w:rsidRPr="0062349F" w:rsidRDefault="0062349F" w:rsidP="0062349F">
      <w:pPr>
        <w:pStyle w:val="SourceCode"/>
      </w:pPr>
      <w:r w:rsidRPr="0062349F">
        <w:t xml:space="preserve">            host.Run();</w:t>
      </w:r>
    </w:p>
    <w:p w14:paraId="718C39F8" w14:textId="77777777" w:rsidR="0062349F" w:rsidRPr="0062349F" w:rsidRDefault="0062349F" w:rsidP="0062349F">
      <w:pPr>
        <w:pStyle w:val="SourceCode"/>
      </w:pPr>
      <w:r w:rsidRPr="0062349F">
        <w:t xml:space="preserve">        }</w:t>
      </w:r>
    </w:p>
    <w:p w14:paraId="2B98C36D" w14:textId="77777777" w:rsidR="0062349F" w:rsidRPr="0062349F" w:rsidRDefault="0062349F" w:rsidP="0062349F">
      <w:pPr>
        <w:pStyle w:val="SourceCode"/>
      </w:pPr>
    </w:p>
    <w:p w14:paraId="762EE56A" w14:textId="77777777" w:rsidR="0062349F" w:rsidRDefault="0062349F" w:rsidP="0062349F">
      <w:pPr>
        <w:pStyle w:val="SourceCode"/>
      </w:pPr>
      <w:r w:rsidRPr="0062349F">
        <w:t xml:space="preserve">        private static void ConfigureApp(</w:t>
      </w:r>
    </w:p>
    <w:p w14:paraId="1E8DE878" w14:textId="6676C9F7" w:rsidR="0062349F" w:rsidRPr="0062349F" w:rsidRDefault="0062349F" w:rsidP="0062349F">
      <w:pPr>
        <w:pStyle w:val="SourceCode"/>
        <w:ind w:left="958" w:firstLine="482"/>
      </w:pPr>
      <w:r w:rsidRPr="0062349F">
        <w:t>IApplicationBuilder applicationBuilder)</w:t>
      </w:r>
    </w:p>
    <w:p w14:paraId="451BFC17" w14:textId="77777777" w:rsidR="0062349F" w:rsidRPr="0062349F" w:rsidRDefault="0062349F" w:rsidP="0062349F">
      <w:pPr>
        <w:pStyle w:val="SourceCode"/>
      </w:pPr>
      <w:r w:rsidRPr="0062349F">
        <w:t xml:space="preserve">        {</w:t>
      </w:r>
    </w:p>
    <w:p w14:paraId="5DA2D68B" w14:textId="77777777" w:rsidR="0062349F" w:rsidRPr="0062349F" w:rsidRDefault="0062349F" w:rsidP="0062349F">
      <w:pPr>
        <w:pStyle w:val="SourceCode"/>
      </w:pPr>
      <w:r w:rsidRPr="0062349F">
        <w:t xml:space="preserve">            applicationBuilder.Use(MiddlewareOne);</w:t>
      </w:r>
    </w:p>
    <w:p w14:paraId="4B0D8AAE" w14:textId="77777777" w:rsidR="0062349F" w:rsidRPr="0062349F" w:rsidRDefault="0062349F" w:rsidP="0062349F">
      <w:pPr>
        <w:pStyle w:val="SourceCode"/>
      </w:pPr>
      <w:r w:rsidRPr="0062349F">
        <w:t xml:space="preserve">            applicationBuilder.Run(TerminatingMiddleware);</w:t>
      </w:r>
    </w:p>
    <w:p w14:paraId="618E1C89" w14:textId="77777777" w:rsidR="0062349F" w:rsidRPr="0062349F" w:rsidRDefault="0062349F" w:rsidP="0062349F">
      <w:pPr>
        <w:pStyle w:val="SourceCode"/>
      </w:pPr>
      <w:r w:rsidRPr="0062349F">
        <w:t xml:space="preserve">        }</w:t>
      </w:r>
    </w:p>
    <w:p w14:paraId="23E9A01E" w14:textId="77777777" w:rsidR="0062349F" w:rsidRPr="0062349F" w:rsidRDefault="0062349F" w:rsidP="0062349F">
      <w:pPr>
        <w:pStyle w:val="SourceCode"/>
      </w:pPr>
    </w:p>
    <w:p w14:paraId="54B06B66" w14:textId="77777777" w:rsidR="0062349F" w:rsidRPr="0062349F" w:rsidRDefault="0062349F" w:rsidP="0062349F">
      <w:pPr>
        <w:pStyle w:val="SourceCode"/>
      </w:pPr>
      <w:r w:rsidRPr="0062349F">
        <w:t xml:space="preserve">        private static async Task MiddlewareOne(HttpContext httpContext,</w:t>
      </w:r>
    </w:p>
    <w:p w14:paraId="0F15135B" w14:textId="77777777" w:rsidR="0062349F" w:rsidRPr="0062349F" w:rsidRDefault="0062349F" w:rsidP="0062349F">
      <w:pPr>
        <w:pStyle w:val="SourceCode"/>
      </w:pPr>
      <w:r w:rsidRPr="0062349F">
        <w:t xml:space="preserve">            Func&lt;Task&gt; next)</w:t>
      </w:r>
    </w:p>
    <w:p w14:paraId="369441BB" w14:textId="77777777" w:rsidR="0062349F" w:rsidRPr="0062349F" w:rsidRDefault="0062349F" w:rsidP="0062349F">
      <w:pPr>
        <w:pStyle w:val="SourceCode"/>
      </w:pPr>
      <w:r w:rsidRPr="0062349F">
        <w:t xml:space="preserve">        {</w:t>
      </w:r>
    </w:p>
    <w:p w14:paraId="70AA7B32" w14:textId="77777777" w:rsidR="0062349F" w:rsidRPr="0062349F" w:rsidRDefault="0062349F" w:rsidP="0062349F">
      <w:pPr>
        <w:pStyle w:val="SourceCode"/>
      </w:pPr>
      <w:r w:rsidRPr="0062349F">
        <w:t xml:space="preserve">            // Preprocessing the request</w:t>
      </w:r>
    </w:p>
    <w:p w14:paraId="57452C51" w14:textId="77777777" w:rsidR="0062349F" w:rsidRPr="0062349F" w:rsidRDefault="0062349F" w:rsidP="0062349F">
      <w:pPr>
        <w:pStyle w:val="SourceCode"/>
      </w:pPr>
      <w:r w:rsidRPr="0062349F">
        <w:t xml:space="preserve">            await next();</w:t>
      </w:r>
    </w:p>
    <w:p w14:paraId="13C202B5" w14:textId="77777777" w:rsidR="0062349F" w:rsidRPr="0062349F" w:rsidRDefault="0062349F" w:rsidP="0062349F">
      <w:pPr>
        <w:pStyle w:val="SourceCode"/>
      </w:pPr>
      <w:r w:rsidRPr="0062349F">
        <w:t xml:space="preserve">            // Pose-process the request</w:t>
      </w:r>
    </w:p>
    <w:p w14:paraId="14EEA715" w14:textId="77777777" w:rsidR="0062349F" w:rsidRPr="0062349F" w:rsidRDefault="0062349F" w:rsidP="0062349F">
      <w:pPr>
        <w:pStyle w:val="SourceCode"/>
      </w:pPr>
      <w:r w:rsidRPr="0062349F">
        <w:t xml:space="preserve">        }</w:t>
      </w:r>
    </w:p>
    <w:p w14:paraId="228C957D" w14:textId="77777777" w:rsidR="0062349F" w:rsidRPr="0062349F" w:rsidRDefault="0062349F" w:rsidP="0062349F">
      <w:pPr>
        <w:pStyle w:val="SourceCode"/>
      </w:pPr>
    </w:p>
    <w:p w14:paraId="014BF35B" w14:textId="77777777" w:rsidR="0062349F" w:rsidRDefault="0062349F" w:rsidP="0062349F">
      <w:pPr>
        <w:pStyle w:val="SourceCode"/>
      </w:pPr>
      <w:r w:rsidRPr="0062349F">
        <w:t xml:space="preserve">        private static async Task TerminatingMiddleware(</w:t>
      </w:r>
    </w:p>
    <w:p w14:paraId="064FB37B" w14:textId="002407CD" w:rsidR="0062349F" w:rsidRPr="0062349F" w:rsidRDefault="0062349F" w:rsidP="0062349F">
      <w:pPr>
        <w:pStyle w:val="SourceCode"/>
        <w:ind w:left="958" w:firstLine="482"/>
      </w:pPr>
      <w:r w:rsidRPr="0062349F">
        <w:t>HttpContext httpContext)</w:t>
      </w:r>
    </w:p>
    <w:p w14:paraId="3AA52BB5" w14:textId="77777777" w:rsidR="0062349F" w:rsidRPr="0062349F" w:rsidRDefault="0062349F" w:rsidP="0062349F">
      <w:pPr>
        <w:pStyle w:val="SourceCode"/>
      </w:pPr>
      <w:r w:rsidRPr="0062349F">
        <w:t xml:space="preserve">        {</w:t>
      </w:r>
    </w:p>
    <w:p w14:paraId="6D8A972B" w14:textId="77777777" w:rsidR="0062349F" w:rsidRPr="0062349F" w:rsidRDefault="0062349F" w:rsidP="0062349F">
      <w:pPr>
        <w:pStyle w:val="SourceCode"/>
      </w:pPr>
      <w:r w:rsidRPr="0062349F">
        <w:t xml:space="preserve">            await httpContext.Response.WriteAsync("Hello World");</w:t>
      </w:r>
    </w:p>
    <w:p w14:paraId="78D63358" w14:textId="77777777" w:rsidR="0062349F" w:rsidRPr="0062349F" w:rsidRDefault="0062349F" w:rsidP="0062349F">
      <w:pPr>
        <w:pStyle w:val="SourceCode"/>
      </w:pPr>
      <w:r w:rsidRPr="0062349F">
        <w:t xml:space="preserve">        }</w:t>
      </w:r>
    </w:p>
    <w:p w14:paraId="65EE810B" w14:textId="4C7CB85F" w:rsidR="000B426A" w:rsidRPr="0062349F" w:rsidRDefault="0062349F" w:rsidP="0062349F">
      <w:pPr>
        <w:pStyle w:val="SourceCode"/>
      </w:pPr>
      <w:r w:rsidRPr="0062349F">
        <w:lastRenderedPageBreak/>
        <w:t xml:space="preserve">    }</w:t>
      </w:r>
    </w:p>
    <w:p w14:paraId="7118FE87" w14:textId="7C221EDA" w:rsidR="00F91AAF" w:rsidRDefault="00E83D7F" w:rsidP="00F91AAF">
      <w:pPr>
        <w:pStyle w:val="Heading3"/>
      </w:pPr>
      <w:r>
        <w:t>MVC</w:t>
      </w:r>
    </w:p>
    <w:p w14:paraId="44068FAD" w14:textId="0D0D532F" w:rsidR="00E83D7F" w:rsidRDefault="00E83D7F" w:rsidP="00E83D7F">
      <w:r>
        <w:t>The following shows the simplest MVC implementation.</w:t>
      </w:r>
    </w:p>
    <w:p w14:paraId="0A5FC46B" w14:textId="66A44D0A" w:rsidR="006E57A2" w:rsidRDefault="006E57A2" w:rsidP="006E57A2">
      <w:pPr>
        <w:pStyle w:val="Heading3"/>
      </w:pPr>
      <w:r>
        <w:t>Model Binding</w:t>
      </w:r>
    </w:p>
    <w:p w14:paraId="482C55B2" w14:textId="75126767" w:rsidR="006E57A2" w:rsidRDefault="006E57A2" w:rsidP="006E57A2">
      <w:r>
        <w:t xml:space="preserve">Model binding takes the request and uses it to create the arguments to action methods. </w:t>
      </w:r>
      <w:r w:rsidR="003A4ACF">
        <w:t>Model binding takes values from the following parts of the incoming request</w:t>
      </w:r>
    </w:p>
    <w:p w14:paraId="5E15CA49" w14:textId="1E1724C1" w:rsidR="003A4ACF" w:rsidRDefault="003A4ACF" w:rsidP="003A4ACF">
      <w:pPr>
        <w:pStyle w:val="ListParagraph"/>
        <w:numPr>
          <w:ilvl w:val="0"/>
          <w:numId w:val="45"/>
        </w:numPr>
      </w:pPr>
      <w:r>
        <w:t>Form Values</w:t>
      </w:r>
    </w:p>
    <w:p w14:paraId="78E9CB1D" w14:textId="02A930C5" w:rsidR="003A4ACF" w:rsidRDefault="003A4ACF" w:rsidP="003A4ACF">
      <w:pPr>
        <w:pStyle w:val="ListParagraph"/>
        <w:numPr>
          <w:ilvl w:val="0"/>
          <w:numId w:val="45"/>
        </w:numPr>
      </w:pPr>
      <w:r>
        <w:t>Route Values</w:t>
      </w:r>
    </w:p>
    <w:p w14:paraId="2FC0A5E5" w14:textId="31319682" w:rsidR="003A4ACF" w:rsidRDefault="003A4ACF" w:rsidP="003A4ACF">
      <w:pPr>
        <w:pStyle w:val="ListParagraph"/>
        <w:numPr>
          <w:ilvl w:val="0"/>
          <w:numId w:val="45"/>
        </w:numPr>
      </w:pPr>
      <w:r>
        <w:t>Query String Values</w:t>
      </w:r>
    </w:p>
    <w:p w14:paraId="5667D623" w14:textId="5312E96E" w:rsidR="003A4ACF" w:rsidRDefault="007B2885" w:rsidP="003A4ACF">
      <w:r>
        <w:t xml:space="preserve">In </w:t>
      </w:r>
      <w:proofErr w:type="gramStart"/>
      <w:r>
        <w:t>addition</w:t>
      </w:r>
      <w:proofErr w:type="gramEnd"/>
      <w:r>
        <w:t xml:space="preserve"> action arguments can come from dependency injection.</w:t>
      </w:r>
    </w:p>
    <w:p w14:paraId="179210C2" w14:textId="77777777" w:rsidR="007B2885" w:rsidRDefault="007B2885" w:rsidP="003A4ACF"/>
    <w:p w14:paraId="0F73076D" w14:textId="77777777" w:rsidR="006E57A2" w:rsidRPr="006E57A2" w:rsidRDefault="006E57A2" w:rsidP="006E57A2"/>
    <w:p w14:paraId="1E9C8172" w14:textId="18D91DEB" w:rsidR="006E57A2" w:rsidRDefault="006E57A2" w:rsidP="006E57A2">
      <w:pPr>
        <w:pStyle w:val="Heading4"/>
      </w:pPr>
    </w:p>
    <w:p w14:paraId="533CF55C" w14:textId="77777777" w:rsidR="00E83D7F" w:rsidRPr="00E83D7F" w:rsidRDefault="00E83D7F" w:rsidP="00E83D7F"/>
    <w:p w14:paraId="7A84F889" w14:textId="77777777" w:rsidR="00F91AAF" w:rsidRDefault="00F91AAF" w:rsidP="009202E3"/>
    <w:p w14:paraId="3865C2E5" w14:textId="50161734" w:rsidR="009202E3" w:rsidRDefault="009202E3" w:rsidP="009202E3">
      <w:r>
        <w:t xml:space="preserve">The </w:t>
      </w:r>
      <w:r w:rsidRPr="00070525">
        <w:rPr>
          <w:rStyle w:val="SourceCodeChar"/>
        </w:rPr>
        <w:t>HTTP</w:t>
      </w:r>
      <w:r w:rsidR="00E5329B" w:rsidRPr="00070525">
        <w:rPr>
          <w:rStyle w:val="SourceCodeChar"/>
        </w:rPr>
        <w:t>Context</w:t>
      </w:r>
      <w:r w:rsidR="00E5329B">
        <w:t xml:space="preserve"> object encapsulates and represents </w:t>
      </w:r>
      <w:r w:rsidR="00070525">
        <w:t>a single</w:t>
      </w:r>
      <w:r w:rsidR="00E5329B">
        <w:t xml:space="preserve"> HTTP Request. </w:t>
      </w:r>
      <w:r w:rsidR="0040762C">
        <w:t xml:space="preserve">Kestrel populates this from the actual request and passes it to the rest of the application. </w:t>
      </w:r>
      <w:r w:rsidR="00261E79">
        <w:t xml:space="preserve">Kestrel then hands the context object to the middleware pipeline which performs tasks such as </w:t>
      </w:r>
    </w:p>
    <w:p w14:paraId="3B579B16" w14:textId="77777777" w:rsidR="00261E79" w:rsidRDefault="00261E79" w:rsidP="009202E3"/>
    <w:p w14:paraId="229984C3" w14:textId="70884FAE" w:rsidR="00437BB5" w:rsidRDefault="00F02FE6" w:rsidP="00F02FE6">
      <w:pPr>
        <w:pStyle w:val="Heading3"/>
      </w:pPr>
      <w:r>
        <w:t>Authentication</w:t>
      </w:r>
    </w:p>
    <w:p w14:paraId="0240ADCD" w14:textId="2E6A7FF1" w:rsidR="00F02FE6" w:rsidRDefault="004B10AD" w:rsidP="00087C9B">
      <w:r>
        <w:t xml:space="preserve">The Kestrel HTTP server </w:t>
      </w:r>
      <w:r w:rsidR="00E24A11">
        <w:t xml:space="preserve">creates an </w:t>
      </w:r>
      <w:r w:rsidR="00E24A11" w:rsidRPr="00322BE5">
        <w:rPr>
          <w:rStyle w:val="SourceCodeChar"/>
        </w:rPr>
        <w:t>HTTP</w:t>
      </w:r>
      <w:r w:rsidR="00322BE5" w:rsidRPr="00322BE5">
        <w:rPr>
          <w:rStyle w:val="SourceCodeChar"/>
        </w:rPr>
        <w:t>Context</w:t>
      </w:r>
      <w:r w:rsidR="00322BE5">
        <w:t xml:space="preserve"> </w:t>
      </w:r>
      <w:r w:rsidR="00365BDC">
        <w:t xml:space="preserve">object for </w:t>
      </w:r>
      <w:r w:rsidR="00C05195">
        <w:t>each</w:t>
      </w:r>
      <w:r w:rsidR="00365BDC">
        <w:t xml:space="preserve"> request it receive</w:t>
      </w:r>
      <w:r w:rsidR="00C05195">
        <w:t>s</w:t>
      </w:r>
      <w:r w:rsidR="00365BDC">
        <w:t xml:space="preserve">. </w:t>
      </w:r>
      <w:r w:rsidR="0088534E">
        <w:t xml:space="preserve"> The </w:t>
      </w:r>
      <w:r w:rsidR="0088534E" w:rsidRPr="0088534E">
        <w:rPr>
          <w:rStyle w:val="SourceCodeChar"/>
        </w:rPr>
        <w:t>User</w:t>
      </w:r>
      <w:r w:rsidR="0088534E">
        <w:t xml:space="preserve"> property of </w:t>
      </w:r>
      <w:proofErr w:type="spellStart"/>
      <w:r w:rsidR="0088534E">
        <w:t>HTPContext</w:t>
      </w:r>
      <w:proofErr w:type="spellEnd"/>
      <w:r w:rsidR="0088534E">
        <w:t xml:space="preserve"> object stores the current </w:t>
      </w:r>
      <w:r w:rsidR="0088534E" w:rsidRPr="0088534E">
        <w:rPr>
          <w:rStyle w:val="KeywordChar"/>
        </w:rPr>
        <w:t>principle</w:t>
      </w:r>
      <w:r w:rsidR="0088534E">
        <w:t xml:space="preserve">.  </w:t>
      </w:r>
      <w:r w:rsidR="00914391">
        <w:t>The principle is the user of the web application</w:t>
      </w:r>
      <w:r w:rsidR="00D02DFC">
        <w:t>. The type of the principl</w:t>
      </w:r>
      <w:r w:rsidR="004F003D">
        <w:t xml:space="preserve">e in </w:t>
      </w:r>
      <w:proofErr w:type="spellStart"/>
      <w:r w:rsidR="004F003D">
        <w:t>ASP.Net.Core</w:t>
      </w:r>
      <w:proofErr w:type="spellEnd"/>
      <w:r w:rsidR="004F003D">
        <w:t xml:space="preserve"> is </w:t>
      </w:r>
      <w:r w:rsidR="004F003D" w:rsidRPr="00783AE4">
        <w:rPr>
          <w:rStyle w:val="SourceCodeChar"/>
        </w:rPr>
        <w:t>ClaimsPrincip</w:t>
      </w:r>
      <w:r w:rsidR="0038646C">
        <w:rPr>
          <w:rStyle w:val="SourceCodeChar"/>
        </w:rPr>
        <w:t>al</w:t>
      </w:r>
      <w:r w:rsidR="004F003D">
        <w:t>.</w:t>
      </w:r>
      <w:r w:rsidR="0038646C">
        <w:t xml:space="preserve"> </w:t>
      </w:r>
      <w:r w:rsidR="008F57C6">
        <w:t xml:space="preserve">Each </w:t>
      </w:r>
      <w:proofErr w:type="spellStart"/>
      <w:r w:rsidR="008F57C6">
        <w:t>ClaimsPrinciple</w:t>
      </w:r>
      <w:proofErr w:type="spellEnd"/>
      <w:r w:rsidR="008F57C6">
        <w:t xml:space="preserve"> has a </w:t>
      </w:r>
      <w:r w:rsidR="004F003D">
        <w:t xml:space="preserve"> </w:t>
      </w:r>
      <w:r w:rsidR="008F57C6">
        <w:t xml:space="preserve">set of </w:t>
      </w:r>
      <w:r w:rsidR="008F57C6" w:rsidRPr="008F57C6">
        <w:rPr>
          <w:rStyle w:val="SourceCodeChar"/>
        </w:rPr>
        <w:t>Claims</w:t>
      </w:r>
      <w:r w:rsidR="008F57C6">
        <w:t xml:space="preserve"> associated with it. </w:t>
      </w:r>
      <w:r w:rsidR="009D43AB">
        <w:t>Each claim describes a single piece of information</w:t>
      </w:r>
      <w:r w:rsidR="000F63A0">
        <w:t xml:space="preserve"> and consists of a </w:t>
      </w:r>
      <w:r w:rsidR="000F63A0" w:rsidRPr="000F63A0">
        <w:rPr>
          <w:rStyle w:val="KeywordChar"/>
        </w:rPr>
        <w:t>claim type</w:t>
      </w:r>
      <w:r w:rsidR="000F63A0">
        <w:t xml:space="preserve"> and an optional </w:t>
      </w:r>
      <w:r w:rsidR="000F63A0" w:rsidRPr="000F63A0">
        <w:rPr>
          <w:rStyle w:val="KeywordChar"/>
        </w:rPr>
        <w:t>value</w:t>
      </w:r>
      <w:r w:rsidR="000F63A0">
        <w:t xml:space="preserve">. </w:t>
      </w:r>
      <w:r w:rsidR="00E37BB9">
        <w:t>The following shows some typical claims</w:t>
      </w:r>
    </w:p>
    <w:p w14:paraId="591AD3FB" w14:textId="77777777" w:rsidR="008F57C6" w:rsidRPr="00F02FE6" w:rsidRDefault="008F57C6" w:rsidP="00783AE4">
      <w:pPr>
        <w:pStyle w:val="NoSpacing"/>
      </w:pPr>
    </w:p>
    <w:tbl>
      <w:tblPr>
        <w:tblStyle w:val="SimpleDefinition"/>
        <w:tblW w:w="0" w:type="auto"/>
        <w:tblLook w:val="04A0" w:firstRow="1" w:lastRow="0" w:firstColumn="1" w:lastColumn="0" w:noHBand="0" w:noVBand="1"/>
      </w:tblPr>
      <w:tblGrid>
        <w:gridCol w:w="3162"/>
        <w:gridCol w:w="5468"/>
      </w:tblGrid>
      <w:tr w:rsidR="00E37BB9" w:rsidRPr="00CB68F4" w14:paraId="1E11F55B" w14:textId="77777777" w:rsidTr="003B7C50">
        <w:tc>
          <w:tcPr>
            <w:cnfStyle w:val="001000000000" w:firstRow="0" w:lastRow="0" w:firstColumn="1" w:lastColumn="0" w:oddVBand="0" w:evenVBand="0" w:oddHBand="0" w:evenHBand="0" w:firstRowFirstColumn="0" w:firstRowLastColumn="0" w:lastRowFirstColumn="0" w:lastRowLastColumn="0"/>
            <w:tcW w:w="3162" w:type="dxa"/>
          </w:tcPr>
          <w:p w14:paraId="631CA378" w14:textId="1910DC7A" w:rsidR="00E37BB9" w:rsidRPr="00CB06E3" w:rsidRDefault="00E37BB9" w:rsidP="003B7C50">
            <w:pPr>
              <w:pStyle w:val="Def"/>
            </w:pPr>
            <w:r>
              <w:lastRenderedPageBreak/>
              <w:t>Email</w:t>
            </w:r>
          </w:p>
        </w:tc>
        <w:tc>
          <w:tcPr>
            <w:tcW w:w="5468" w:type="dxa"/>
          </w:tcPr>
          <w:p w14:paraId="5CB81BDE" w14:textId="6D91F275" w:rsidR="00E37BB9" w:rsidRPr="00CB68F4" w:rsidRDefault="0097151F" w:rsidP="003B7C50">
            <w:pPr>
              <w:pStyle w:val="SourceCode"/>
              <w:ind w:left="0"/>
              <w:cnfStyle w:val="000000000000" w:firstRow="0" w:lastRow="0" w:firstColumn="0" w:lastColumn="0" w:oddVBand="0" w:evenVBand="0" w:oddHBand="0" w:evenHBand="0" w:firstRowFirstColumn="0" w:firstRowLastColumn="0" w:lastRowFirstColumn="0" w:lastRowLastColumn="0"/>
            </w:pPr>
            <w:hyperlink r:id="rId12" w:history="1">
              <w:r w:rsidR="00E37BB9" w:rsidRPr="00EC2A14">
                <w:rPr>
                  <w:rStyle w:val="Hyperlink"/>
                  <w:rFonts w:cs="Consolas"/>
                </w:rPr>
                <w:t>Kenny@gmail.com</w:t>
              </w:r>
            </w:hyperlink>
          </w:p>
        </w:tc>
      </w:tr>
      <w:tr w:rsidR="00E37BB9" w:rsidRPr="00CB68F4" w14:paraId="62646C55" w14:textId="77777777" w:rsidTr="003B7C50">
        <w:tc>
          <w:tcPr>
            <w:cnfStyle w:val="001000000000" w:firstRow="0" w:lastRow="0" w:firstColumn="1" w:lastColumn="0" w:oddVBand="0" w:evenVBand="0" w:oddHBand="0" w:evenHBand="0" w:firstRowFirstColumn="0" w:firstRowLastColumn="0" w:lastRowFirstColumn="0" w:lastRowLastColumn="0"/>
            <w:tcW w:w="3162" w:type="dxa"/>
          </w:tcPr>
          <w:p w14:paraId="31FE7881" w14:textId="0EE5F50D" w:rsidR="00D4553B" w:rsidRPr="00285A3B" w:rsidRDefault="00EC6FED" w:rsidP="003B7C50">
            <w:pPr>
              <w:pStyle w:val="Def"/>
              <w:rPr>
                <w:bCs/>
              </w:rPr>
            </w:pPr>
            <w:proofErr w:type="spellStart"/>
            <w:r>
              <w:rPr>
                <w:bCs/>
              </w:rPr>
              <w:t>HasAdminAccess</w:t>
            </w:r>
            <w:proofErr w:type="spellEnd"/>
          </w:p>
        </w:tc>
        <w:tc>
          <w:tcPr>
            <w:tcW w:w="5468" w:type="dxa"/>
          </w:tcPr>
          <w:p w14:paraId="0A61BB8B" w14:textId="0981F82E" w:rsidR="00E37BB9" w:rsidRPr="00CB68F4" w:rsidRDefault="00E37BB9" w:rsidP="003B7C50">
            <w:pPr>
              <w:pStyle w:val="SourceCode"/>
              <w:ind w:left="0"/>
              <w:cnfStyle w:val="000000000000" w:firstRow="0" w:lastRow="0" w:firstColumn="0" w:lastColumn="0" w:oddVBand="0" w:evenVBand="0" w:oddHBand="0" w:evenHBand="0" w:firstRowFirstColumn="0" w:firstRowLastColumn="0" w:lastRowFirstColumn="0" w:lastRowLastColumn="0"/>
            </w:pPr>
          </w:p>
        </w:tc>
      </w:tr>
      <w:tr w:rsidR="00285A3B" w:rsidRPr="00CB68F4" w14:paraId="701D10C0" w14:textId="77777777" w:rsidTr="00C35FB0">
        <w:trPr>
          <w:trHeight w:val="253"/>
        </w:trPr>
        <w:tc>
          <w:tcPr>
            <w:cnfStyle w:val="001000000000" w:firstRow="0" w:lastRow="0" w:firstColumn="1" w:lastColumn="0" w:oddVBand="0" w:evenVBand="0" w:oddHBand="0" w:evenHBand="0" w:firstRowFirstColumn="0" w:firstRowLastColumn="0" w:lastRowFirstColumn="0" w:lastRowLastColumn="0"/>
            <w:tcW w:w="3162" w:type="dxa"/>
          </w:tcPr>
          <w:p w14:paraId="2508B250" w14:textId="77777777" w:rsidR="00285A3B" w:rsidRDefault="00285A3B" w:rsidP="003B7C50">
            <w:pPr>
              <w:pStyle w:val="Def"/>
              <w:rPr>
                <w:bCs/>
              </w:rPr>
            </w:pPr>
          </w:p>
        </w:tc>
        <w:tc>
          <w:tcPr>
            <w:tcW w:w="5468" w:type="dxa"/>
          </w:tcPr>
          <w:p w14:paraId="59AD803A" w14:textId="77777777" w:rsidR="00285A3B" w:rsidRPr="00CB68F4" w:rsidRDefault="00285A3B" w:rsidP="003B7C50">
            <w:pPr>
              <w:pStyle w:val="SourceCode"/>
              <w:ind w:left="0"/>
              <w:cnfStyle w:val="000000000000" w:firstRow="0" w:lastRow="0" w:firstColumn="0" w:lastColumn="0" w:oddVBand="0" w:evenVBand="0" w:oddHBand="0" w:evenHBand="0" w:firstRowFirstColumn="0" w:firstRowLastColumn="0" w:lastRowFirstColumn="0" w:lastRowLastColumn="0"/>
            </w:pPr>
          </w:p>
        </w:tc>
      </w:tr>
    </w:tbl>
    <w:p w14:paraId="028BAE06" w14:textId="77777777" w:rsidR="00EA4FB2" w:rsidRDefault="00EA4FB2" w:rsidP="00437BB5"/>
    <w:p w14:paraId="73E1BB41" w14:textId="20E16927" w:rsidR="00D4553B" w:rsidRDefault="00285A3B" w:rsidP="00437BB5">
      <w:r>
        <w:t>Sign in works as follows in a tradition ASP.NET Core Web application</w:t>
      </w:r>
    </w:p>
    <w:p w14:paraId="3FDCFFB1" w14:textId="5AA725D1" w:rsidR="003538C8" w:rsidRDefault="00285A3B" w:rsidP="003538C8">
      <w:pPr>
        <w:pStyle w:val="ListParagraph"/>
        <w:numPr>
          <w:ilvl w:val="0"/>
          <w:numId w:val="44"/>
        </w:numPr>
      </w:pPr>
      <w:r>
        <w:t xml:space="preserve">User sends </w:t>
      </w:r>
      <w:r w:rsidR="003538C8">
        <w:t>login details (Identifier such as email address and secret such as password)</w:t>
      </w:r>
    </w:p>
    <w:p w14:paraId="5962A00F" w14:textId="3FB6E8F0" w:rsidR="003538C8" w:rsidRDefault="00914F37" w:rsidP="003538C8">
      <w:pPr>
        <w:pStyle w:val="ListParagraph"/>
        <w:numPr>
          <w:ilvl w:val="0"/>
          <w:numId w:val="44"/>
        </w:numPr>
      </w:pPr>
      <w:r>
        <w:t xml:space="preserve">Initially the </w:t>
      </w:r>
      <w:r w:rsidRPr="00144E8A">
        <w:rPr>
          <w:rStyle w:val="SourceCodeChar"/>
        </w:rPr>
        <w:t>HTTPContexts</w:t>
      </w:r>
      <w:r>
        <w:t xml:space="preserve"> user is set to an anonymous, </w:t>
      </w:r>
      <w:r w:rsidR="00E61D98">
        <w:t>unauthenticated user</w:t>
      </w:r>
    </w:p>
    <w:p w14:paraId="671302EC" w14:textId="4BF76609" w:rsidR="00E61D98" w:rsidRDefault="00E61D98" w:rsidP="003538C8">
      <w:pPr>
        <w:pStyle w:val="ListParagraph"/>
        <w:numPr>
          <w:ilvl w:val="0"/>
          <w:numId w:val="44"/>
        </w:numPr>
      </w:pPr>
      <w:r>
        <w:t xml:space="preserve">The action directs to the </w:t>
      </w:r>
      <w:r w:rsidRPr="00144E8A">
        <w:rPr>
          <w:rStyle w:val="SourceCodeChar"/>
        </w:rPr>
        <w:t>SignInManager</w:t>
      </w:r>
      <w:r>
        <w:t xml:space="preserve"> which loads the user from the DB and </w:t>
      </w:r>
      <w:r w:rsidR="007A6806">
        <w:t>validates their password</w:t>
      </w:r>
    </w:p>
    <w:p w14:paraId="6D123737" w14:textId="36EC901D" w:rsidR="007A6806" w:rsidRDefault="007A6806" w:rsidP="003538C8">
      <w:pPr>
        <w:pStyle w:val="ListParagraph"/>
        <w:numPr>
          <w:ilvl w:val="0"/>
          <w:numId w:val="44"/>
        </w:numPr>
      </w:pPr>
      <w:r>
        <w:t xml:space="preserve">If the password is correct the user is signed in and the </w:t>
      </w:r>
      <w:r w:rsidR="00407C16" w:rsidRPr="00144E8A">
        <w:rPr>
          <w:rStyle w:val="SourceCodeChar"/>
        </w:rPr>
        <w:t>HTTPContext.User</w:t>
      </w:r>
      <w:r w:rsidR="00407C16">
        <w:t xml:space="preserve"> property is set to an authenticated user principal. </w:t>
      </w:r>
    </w:p>
    <w:p w14:paraId="2C6177D0" w14:textId="392BE663" w:rsidR="00F94DBB" w:rsidRDefault="00F94DBB" w:rsidP="003538C8">
      <w:pPr>
        <w:pStyle w:val="ListParagraph"/>
        <w:numPr>
          <w:ilvl w:val="0"/>
          <w:numId w:val="44"/>
        </w:numPr>
      </w:pPr>
      <w:r>
        <w:t xml:space="preserve">The principal is serialized and returned to the browser as an encrypted cookie. </w:t>
      </w:r>
    </w:p>
    <w:p w14:paraId="6432430C" w14:textId="3E888640" w:rsidR="00F94DBB" w:rsidRDefault="00F94DBB" w:rsidP="00EC3CBF">
      <w:pPr>
        <w:pStyle w:val="ListParagraph"/>
      </w:pPr>
    </w:p>
    <w:p w14:paraId="16932A42" w14:textId="6CFC4996" w:rsidR="00EC3CBF" w:rsidRDefault="00E506F4" w:rsidP="00E506F4">
      <w:pPr>
        <w:pStyle w:val="QuoteCallOutHeader"/>
      </w:pPr>
      <w:r>
        <w:t>Cookies</w:t>
      </w:r>
    </w:p>
    <w:p w14:paraId="259FE0D3" w14:textId="05B9C886" w:rsidR="00E506F4" w:rsidRDefault="00E506F4" w:rsidP="00E506F4">
      <w:pPr>
        <w:pStyle w:val="QuoteCallOut"/>
      </w:pPr>
      <w:r>
        <w:t>A cookie is a small piece of text that is sent back and forth between the browser and the app</w:t>
      </w:r>
      <w:r w:rsidR="00C72D7B">
        <w:t xml:space="preserve"> with each request. </w:t>
      </w:r>
      <w:r w:rsidR="00D4289D">
        <w:t xml:space="preserve">Each cookie has a name and a value. </w:t>
      </w:r>
    </w:p>
    <w:p w14:paraId="434E722E" w14:textId="69CF23CD" w:rsidR="00C746C4" w:rsidRPr="00E506F4" w:rsidRDefault="00C746C4" w:rsidP="00C746C4">
      <w:pPr>
        <w:pStyle w:val="NormalWeb"/>
      </w:pPr>
      <w:r>
        <w:t xml:space="preserve">Browsers automatically send </w:t>
      </w:r>
      <w:r w:rsidR="003404AF">
        <w:t xml:space="preserve">cookies with all requests made from ones app. </w:t>
      </w:r>
      <w:r w:rsidR="00DE3BC4">
        <w:t xml:space="preserve">ASP.NET Core uses the authentication cookie </w:t>
      </w:r>
      <w:r w:rsidR="00A653CC">
        <w:t xml:space="preserve">sent with the requests to rehydrate the </w:t>
      </w:r>
      <w:proofErr w:type="spellStart"/>
      <w:r w:rsidR="00A653CC">
        <w:t>ClaimsPrinciple</w:t>
      </w:r>
      <w:proofErr w:type="spellEnd"/>
      <w:r w:rsidR="00A653CC">
        <w:t xml:space="preserve"> and set the </w:t>
      </w:r>
      <w:proofErr w:type="spellStart"/>
      <w:r w:rsidR="00A653CC">
        <w:t>HTTPContext.User</w:t>
      </w:r>
      <w:proofErr w:type="spellEnd"/>
      <w:r w:rsidR="00A653CC">
        <w:t xml:space="preserve"> </w:t>
      </w:r>
      <w:r w:rsidR="00066467">
        <w:t xml:space="preserve">principal for the request. </w:t>
      </w:r>
      <w:r w:rsidR="00506D0F">
        <w:t xml:space="preserve">This process happens in </w:t>
      </w:r>
      <w:proofErr w:type="spellStart"/>
      <w:r w:rsidR="00506D0F" w:rsidRPr="00506D0F">
        <w:rPr>
          <w:rStyle w:val="KeywordChar"/>
        </w:rPr>
        <w:t>AuthenticationMiddleware</w:t>
      </w:r>
      <w:proofErr w:type="spellEnd"/>
      <w:r w:rsidR="00506D0F">
        <w:rPr>
          <w:rStyle w:val="KeywordChar"/>
        </w:rPr>
        <w:t>.</w:t>
      </w:r>
    </w:p>
    <w:p w14:paraId="017092A5" w14:textId="77777777" w:rsidR="00EC3CBF" w:rsidRDefault="00EC3CBF" w:rsidP="00EC3CBF">
      <w:pPr>
        <w:pStyle w:val="ListParagraph"/>
      </w:pPr>
    </w:p>
    <w:p w14:paraId="3096E5BF" w14:textId="3961B175" w:rsidR="00F02FE6" w:rsidRPr="00437BB5" w:rsidRDefault="00C05195" w:rsidP="00437BB5">
      <w:r>
        <w:t xml:space="preserve">At first Kestrel assigns a </w:t>
      </w:r>
      <w:r w:rsidR="00095C69">
        <w:t>generic, anonymous, unauthenticated principle</w:t>
      </w:r>
      <w:r w:rsidR="001409FD">
        <w:t xml:space="preserve"> with no claims. </w:t>
      </w:r>
    </w:p>
    <w:p w14:paraId="26174D9B" w14:textId="77777777" w:rsidR="00683745" w:rsidRPr="00683745" w:rsidRDefault="00683745" w:rsidP="00683745"/>
    <w:p w14:paraId="2F97F94F" w14:textId="05B84FE0" w:rsidR="00364FF8" w:rsidRDefault="003917C2" w:rsidP="00364FF8">
      <w:r>
        <w:t xml:space="preserve">The pipeline is a chain of modules that can </w:t>
      </w:r>
      <w:r w:rsidR="00FE3D69">
        <w:t xml:space="preserve">pre and post process incoming HTTP requests. </w:t>
      </w:r>
    </w:p>
    <w:p w14:paraId="3E6F4D6E" w14:textId="77777777" w:rsidR="00C42B84" w:rsidRDefault="00C42B84">
      <w:pPr>
        <w:spacing w:after="160" w:line="259" w:lineRule="auto"/>
        <w:rPr>
          <w:rFonts w:asciiTheme="majorHAnsi" w:eastAsiaTheme="majorEastAsia" w:hAnsiTheme="majorHAnsi" w:cstheme="majorBidi"/>
          <w:color w:val="31378B" w:themeColor="text2"/>
          <w:sz w:val="32"/>
          <w:szCs w:val="28"/>
        </w:rPr>
      </w:pPr>
      <w:r>
        <w:br w:type="page"/>
      </w:r>
    </w:p>
    <w:p w14:paraId="682B2CC6" w14:textId="77777777" w:rsidR="00E841EA" w:rsidRDefault="00E841EA">
      <w:pPr>
        <w:spacing w:after="160" w:line="259" w:lineRule="auto"/>
        <w:rPr>
          <w:rFonts w:asciiTheme="majorHAnsi" w:eastAsiaTheme="majorEastAsia" w:hAnsiTheme="majorHAnsi" w:cstheme="majorBidi"/>
          <w:color w:val="31378B" w:themeColor="text2"/>
          <w:sz w:val="32"/>
          <w:szCs w:val="28"/>
        </w:rPr>
      </w:pPr>
      <w:r>
        <w:lastRenderedPageBreak/>
        <w:br w:type="page"/>
      </w:r>
    </w:p>
    <w:p w14:paraId="139DEBFE" w14:textId="73C0F1E6" w:rsidR="00D13ED1" w:rsidRDefault="00D13ED1" w:rsidP="00D13ED1">
      <w:pPr>
        <w:pStyle w:val="Heading2"/>
      </w:pPr>
      <w:r>
        <w:lastRenderedPageBreak/>
        <w:t>Examples</w:t>
      </w:r>
    </w:p>
    <w:p w14:paraId="6B0DC175" w14:textId="563CDA67" w:rsidR="008D39BD" w:rsidRDefault="00D13ED1" w:rsidP="008D39BD">
      <w:pPr>
        <w:pStyle w:val="Heading3"/>
      </w:pPr>
      <w:r>
        <w:t>Basics</w:t>
      </w:r>
    </w:p>
    <w:p w14:paraId="6D3A4CB2" w14:textId="667188A0" w:rsidR="008D39BD" w:rsidRDefault="008D39BD" w:rsidP="008D39BD">
      <w:pPr>
        <w:pStyle w:val="Heading4"/>
      </w:pPr>
      <w:r>
        <w:t>Hello World</w:t>
      </w:r>
    </w:p>
    <w:p w14:paraId="779C10FE" w14:textId="77777777" w:rsidR="00754165" w:rsidRPr="00754165" w:rsidRDefault="00754165" w:rsidP="00754165">
      <w:pPr>
        <w:pStyle w:val="SourceCode"/>
      </w:pPr>
      <w:r w:rsidRPr="00754165">
        <w:t>using System.Threading.Tasks;</w:t>
      </w:r>
    </w:p>
    <w:p w14:paraId="3944C68D" w14:textId="77777777" w:rsidR="00754165" w:rsidRPr="00754165" w:rsidRDefault="00754165" w:rsidP="00754165">
      <w:pPr>
        <w:pStyle w:val="SourceCode"/>
      </w:pPr>
      <w:r w:rsidRPr="00754165">
        <w:t>using Microsoft.AspNetCore.Builder;</w:t>
      </w:r>
    </w:p>
    <w:p w14:paraId="1E81E6D1" w14:textId="77777777" w:rsidR="00754165" w:rsidRPr="00754165" w:rsidRDefault="00754165" w:rsidP="00754165">
      <w:pPr>
        <w:pStyle w:val="SourceCode"/>
      </w:pPr>
      <w:r w:rsidRPr="00754165">
        <w:t>using Microsoft.AspNetCore.Hosting;</w:t>
      </w:r>
    </w:p>
    <w:p w14:paraId="7880A05C" w14:textId="77777777" w:rsidR="00754165" w:rsidRPr="00754165" w:rsidRDefault="00754165" w:rsidP="00754165">
      <w:pPr>
        <w:pStyle w:val="SourceCode"/>
      </w:pPr>
      <w:r w:rsidRPr="00754165">
        <w:t>using Microsoft.AspNetCore.Http;</w:t>
      </w:r>
    </w:p>
    <w:p w14:paraId="7994F1B7" w14:textId="77777777" w:rsidR="00754165" w:rsidRPr="00754165" w:rsidRDefault="00754165" w:rsidP="00754165">
      <w:pPr>
        <w:pStyle w:val="SourceCode"/>
      </w:pPr>
    </w:p>
    <w:p w14:paraId="6209E2E7" w14:textId="77777777" w:rsidR="00754165" w:rsidRPr="00754165" w:rsidRDefault="00754165" w:rsidP="00754165">
      <w:pPr>
        <w:pStyle w:val="SourceCode"/>
      </w:pPr>
      <w:r w:rsidRPr="00754165">
        <w:t>namespace SingleTerminatingMiddleware</w:t>
      </w:r>
    </w:p>
    <w:p w14:paraId="3052A7A3" w14:textId="77777777" w:rsidR="00754165" w:rsidRPr="00754165" w:rsidRDefault="00754165" w:rsidP="00754165">
      <w:pPr>
        <w:pStyle w:val="SourceCode"/>
      </w:pPr>
      <w:r w:rsidRPr="00754165">
        <w:t>{</w:t>
      </w:r>
    </w:p>
    <w:p w14:paraId="6DF5EB62" w14:textId="77777777" w:rsidR="00754165" w:rsidRPr="00754165" w:rsidRDefault="00754165" w:rsidP="00754165">
      <w:pPr>
        <w:pStyle w:val="SourceCode"/>
      </w:pPr>
      <w:r w:rsidRPr="00754165">
        <w:t xml:space="preserve">    public class Program</w:t>
      </w:r>
    </w:p>
    <w:p w14:paraId="0E540045" w14:textId="77777777" w:rsidR="00754165" w:rsidRPr="00754165" w:rsidRDefault="00754165" w:rsidP="00754165">
      <w:pPr>
        <w:pStyle w:val="SourceCode"/>
      </w:pPr>
      <w:r w:rsidRPr="00754165">
        <w:t xml:space="preserve">    {</w:t>
      </w:r>
    </w:p>
    <w:p w14:paraId="479B1FAC" w14:textId="77777777" w:rsidR="00754165" w:rsidRPr="00754165" w:rsidRDefault="00754165" w:rsidP="00754165">
      <w:pPr>
        <w:pStyle w:val="SourceCode"/>
      </w:pPr>
      <w:r w:rsidRPr="00754165">
        <w:t xml:space="preserve">        public static void Main(string[] args)</w:t>
      </w:r>
    </w:p>
    <w:p w14:paraId="251AE3B3" w14:textId="77777777" w:rsidR="00754165" w:rsidRPr="00754165" w:rsidRDefault="00754165" w:rsidP="00754165">
      <w:pPr>
        <w:pStyle w:val="SourceCode"/>
      </w:pPr>
      <w:r w:rsidRPr="00754165">
        <w:t xml:space="preserve">        {</w:t>
      </w:r>
    </w:p>
    <w:p w14:paraId="139E182E" w14:textId="77777777" w:rsidR="00754165" w:rsidRPr="00754165" w:rsidRDefault="00754165" w:rsidP="00754165">
      <w:pPr>
        <w:pStyle w:val="SourceCode"/>
      </w:pPr>
      <w:r w:rsidRPr="00754165">
        <w:t xml:space="preserve">            var webHost = new WebHostBuilder()</w:t>
      </w:r>
    </w:p>
    <w:p w14:paraId="3312617F" w14:textId="77777777" w:rsidR="00754165" w:rsidRPr="00754165" w:rsidRDefault="00754165" w:rsidP="00754165">
      <w:pPr>
        <w:pStyle w:val="SourceCode"/>
      </w:pPr>
      <w:r w:rsidRPr="00754165">
        <w:t xml:space="preserve">                .UseKestrel()</w:t>
      </w:r>
    </w:p>
    <w:p w14:paraId="6333153C" w14:textId="77777777" w:rsidR="00754165" w:rsidRPr="00754165" w:rsidRDefault="00754165" w:rsidP="00754165">
      <w:pPr>
        <w:pStyle w:val="SourceCode"/>
      </w:pPr>
      <w:r w:rsidRPr="00754165">
        <w:t xml:space="preserve">                .Configure(ConfigureApp)</w:t>
      </w:r>
    </w:p>
    <w:p w14:paraId="39C27F4E" w14:textId="77777777" w:rsidR="00754165" w:rsidRPr="00754165" w:rsidRDefault="00754165" w:rsidP="00754165">
      <w:pPr>
        <w:pStyle w:val="SourceCode"/>
      </w:pPr>
      <w:r w:rsidRPr="00754165">
        <w:t xml:space="preserve">                .Build();</w:t>
      </w:r>
    </w:p>
    <w:p w14:paraId="759AAB60" w14:textId="77777777" w:rsidR="00754165" w:rsidRPr="00754165" w:rsidRDefault="00754165" w:rsidP="00754165">
      <w:pPr>
        <w:pStyle w:val="SourceCode"/>
      </w:pPr>
    </w:p>
    <w:p w14:paraId="49AD6C20" w14:textId="77777777" w:rsidR="00754165" w:rsidRPr="00754165" w:rsidRDefault="00754165" w:rsidP="00754165">
      <w:pPr>
        <w:pStyle w:val="SourceCode"/>
      </w:pPr>
      <w:r w:rsidRPr="00754165">
        <w:t xml:space="preserve">            // Start Listening</w:t>
      </w:r>
    </w:p>
    <w:p w14:paraId="1D19D0FB" w14:textId="77777777" w:rsidR="00754165" w:rsidRPr="00754165" w:rsidRDefault="00754165" w:rsidP="00754165">
      <w:pPr>
        <w:pStyle w:val="SourceCode"/>
      </w:pPr>
      <w:r w:rsidRPr="00754165">
        <w:t xml:space="preserve">            webHost.Run();</w:t>
      </w:r>
    </w:p>
    <w:p w14:paraId="0273005C" w14:textId="77777777" w:rsidR="00754165" w:rsidRPr="00754165" w:rsidRDefault="00754165" w:rsidP="00754165">
      <w:pPr>
        <w:pStyle w:val="SourceCode"/>
      </w:pPr>
      <w:r w:rsidRPr="00754165">
        <w:t xml:space="preserve">        }</w:t>
      </w:r>
    </w:p>
    <w:p w14:paraId="10E16E5D" w14:textId="77777777" w:rsidR="00754165" w:rsidRPr="00754165" w:rsidRDefault="00754165" w:rsidP="00754165">
      <w:pPr>
        <w:pStyle w:val="SourceCode"/>
      </w:pPr>
    </w:p>
    <w:p w14:paraId="3353AE52" w14:textId="77777777" w:rsidR="00754165" w:rsidRPr="00754165" w:rsidRDefault="00754165" w:rsidP="00754165">
      <w:pPr>
        <w:pStyle w:val="SourceCode"/>
      </w:pPr>
      <w:r w:rsidRPr="00754165">
        <w:t xml:space="preserve">        private static void ConfigureApp(IApplicationBuilder bld)</w:t>
      </w:r>
    </w:p>
    <w:p w14:paraId="2C5343AD" w14:textId="77777777" w:rsidR="00754165" w:rsidRPr="00754165" w:rsidRDefault="00754165" w:rsidP="00754165">
      <w:pPr>
        <w:pStyle w:val="SourceCode"/>
      </w:pPr>
      <w:r w:rsidRPr="00754165">
        <w:t xml:space="preserve">        {</w:t>
      </w:r>
    </w:p>
    <w:p w14:paraId="11580D0E" w14:textId="77777777" w:rsidR="00754165" w:rsidRPr="00754165" w:rsidRDefault="00754165" w:rsidP="00754165">
      <w:pPr>
        <w:pStyle w:val="SourceCode"/>
      </w:pPr>
      <w:r w:rsidRPr="00754165">
        <w:t xml:space="preserve">            bld.Run(</w:t>
      </w:r>
      <w:r w:rsidRPr="00385B85">
        <w:rPr>
          <w:rStyle w:val="SourceCodeStrongChar"/>
        </w:rPr>
        <w:t>TerminatingMiddleware</w:t>
      </w:r>
      <w:r w:rsidRPr="00754165">
        <w:t>);</w:t>
      </w:r>
    </w:p>
    <w:p w14:paraId="79F99751" w14:textId="77777777" w:rsidR="00754165" w:rsidRPr="00754165" w:rsidRDefault="00754165" w:rsidP="00754165">
      <w:pPr>
        <w:pStyle w:val="SourceCode"/>
      </w:pPr>
      <w:r w:rsidRPr="00754165">
        <w:t xml:space="preserve">        }</w:t>
      </w:r>
    </w:p>
    <w:p w14:paraId="772EF855" w14:textId="77777777" w:rsidR="00754165" w:rsidRPr="00754165" w:rsidRDefault="00754165" w:rsidP="00754165">
      <w:pPr>
        <w:pStyle w:val="SourceCode"/>
      </w:pPr>
    </w:p>
    <w:p w14:paraId="5FF9C319" w14:textId="77777777" w:rsidR="00754165" w:rsidRPr="00754165" w:rsidRDefault="00754165" w:rsidP="00385B85">
      <w:pPr>
        <w:pStyle w:val="SourceCodeStrong"/>
      </w:pPr>
      <w:r w:rsidRPr="00754165">
        <w:t xml:space="preserve">        private static async Task TerminatingMiddleware(HttpContext ctx)</w:t>
      </w:r>
    </w:p>
    <w:p w14:paraId="0BBE776B" w14:textId="77777777" w:rsidR="00754165" w:rsidRPr="00754165" w:rsidRDefault="00754165" w:rsidP="00385B85">
      <w:pPr>
        <w:pStyle w:val="SourceCodeStrong"/>
      </w:pPr>
      <w:r w:rsidRPr="00754165">
        <w:t xml:space="preserve">        {</w:t>
      </w:r>
    </w:p>
    <w:p w14:paraId="24F7F57A" w14:textId="77777777" w:rsidR="00754165" w:rsidRPr="00754165" w:rsidRDefault="00754165" w:rsidP="00385B85">
      <w:pPr>
        <w:pStyle w:val="SourceCodeStrong"/>
      </w:pPr>
      <w:r w:rsidRPr="00754165">
        <w:t xml:space="preserve">            await ctx.Response.WriteAsync("Hello World");</w:t>
      </w:r>
    </w:p>
    <w:p w14:paraId="5791063C" w14:textId="77777777" w:rsidR="00754165" w:rsidRPr="00754165" w:rsidRDefault="00754165" w:rsidP="00385B85">
      <w:pPr>
        <w:pStyle w:val="SourceCodeStrong"/>
      </w:pPr>
      <w:r w:rsidRPr="00754165">
        <w:t xml:space="preserve">        }</w:t>
      </w:r>
    </w:p>
    <w:p w14:paraId="71A91F7C" w14:textId="77777777" w:rsidR="00754165" w:rsidRPr="00754165" w:rsidRDefault="00754165" w:rsidP="00754165">
      <w:pPr>
        <w:pStyle w:val="SourceCode"/>
      </w:pPr>
      <w:r w:rsidRPr="00754165">
        <w:t xml:space="preserve">    }</w:t>
      </w:r>
    </w:p>
    <w:p w14:paraId="2D7363E5" w14:textId="177F345B" w:rsidR="004F5E12" w:rsidRPr="00754165" w:rsidRDefault="00754165" w:rsidP="00754165">
      <w:pPr>
        <w:pStyle w:val="SourceCode"/>
      </w:pPr>
      <w:r w:rsidRPr="00754165">
        <w:t>}</w:t>
      </w:r>
    </w:p>
    <w:p w14:paraId="06084301" w14:textId="77777777" w:rsidR="00754165" w:rsidRDefault="00754165" w:rsidP="00754165">
      <w:pPr>
        <w:pStyle w:val="SourceCode"/>
      </w:pPr>
    </w:p>
    <w:p w14:paraId="518EA03C" w14:textId="2D1FE242" w:rsidR="00D50EE7" w:rsidRDefault="0054767C" w:rsidP="00D50EE7">
      <w:r>
        <w:t>In bold is the terminating middleware</w:t>
      </w:r>
      <w:r w:rsidR="00241A57">
        <w:t xml:space="preserve"> that writes the response. </w:t>
      </w:r>
    </w:p>
    <w:p w14:paraId="1499CBAA" w14:textId="77777777" w:rsidR="001763EA" w:rsidRDefault="001763EA">
      <w:pPr>
        <w:spacing w:after="160" w:line="259" w:lineRule="auto"/>
        <w:rPr>
          <w:rFonts w:asciiTheme="majorHAnsi" w:eastAsiaTheme="majorEastAsia" w:hAnsiTheme="majorHAnsi" w:cstheme="majorBidi"/>
          <w:b/>
          <w:iCs/>
          <w:smallCaps/>
          <w:color w:val="31378B" w:themeColor="text2"/>
          <w:szCs w:val="25"/>
        </w:rPr>
      </w:pPr>
      <w:r>
        <w:br w:type="page"/>
      </w:r>
    </w:p>
    <w:p w14:paraId="5EA5B3E4" w14:textId="30D5C0BC" w:rsidR="001763EA" w:rsidRDefault="001763EA" w:rsidP="001763EA">
      <w:pPr>
        <w:pStyle w:val="Heading4"/>
      </w:pPr>
      <w:r>
        <w:lastRenderedPageBreak/>
        <w:t xml:space="preserve">Adding </w:t>
      </w:r>
      <w:r w:rsidR="000C1ECA">
        <w:t xml:space="preserve">Non-Terminating </w:t>
      </w:r>
      <w:r>
        <w:t>Middleware</w:t>
      </w:r>
    </w:p>
    <w:p w14:paraId="24CB7FC5" w14:textId="1DF28C1F" w:rsidR="00284AE6" w:rsidRDefault="00284AE6" w:rsidP="00284AE6">
      <w:r>
        <w:t>We now add some non-terminating middleware</w:t>
      </w:r>
      <w:r w:rsidR="00DA7BDA">
        <w:t xml:space="preserve"> to form a small pipeline</w:t>
      </w:r>
    </w:p>
    <w:p w14:paraId="6648CBB4" w14:textId="77777777" w:rsidR="00EF1686" w:rsidRPr="00604E3B" w:rsidRDefault="00EF1686" w:rsidP="00EF1686">
      <w:pPr>
        <w:pStyle w:val="SourceCode"/>
        <w:rPr>
          <w:sz w:val="18"/>
          <w:szCs w:val="18"/>
        </w:rPr>
      </w:pPr>
      <w:r w:rsidRPr="00604E3B">
        <w:rPr>
          <w:sz w:val="18"/>
          <w:szCs w:val="18"/>
        </w:rPr>
        <w:t>using System;</w:t>
      </w:r>
    </w:p>
    <w:p w14:paraId="11BB959B" w14:textId="77777777" w:rsidR="00EF1686" w:rsidRPr="00604E3B" w:rsidRDefault="00EF1686" w:rsidP="00EF1686">
      <w:pPr>
        <w:pStyle w:val="SourceCode"/>
        <w:rPr>
          <w:sz w:val="18"/>
          <w:szCs w:val="18"/>
        </w:rPr>
      </w:pPr>
      <w:r w:rsidRPr="00604E3B">
        <w:rPr>
          <w:sz w:val="18"/>
          <w:szCs w:val="18"/>
        </w:rPr>
        <w:t>using System.Threading.Tasks;</w:t>
      </w:r>
    </w:p>
    <w:p w14:paraId="64670D49" w14:textId="77777777" w:rsidR="00EF1686" w:rsidRPr="00604E3B" w:rsidRDefault="00EF1686" w:rsidP="00EF1686">
      <w:pPr>
        <w:pStyle w:val="SourceCode"/>
        <w:rPr>
          <w:sz w:val="18"/>
          <w:szCs w:val="18"/>
        </w:rPr>
      </w:pPr>
      <w:r w:rsidRPr="00604E3B">
        <w:rPr>
          <w:sz w:val="18"/>
          <w:szCs w:val="18"/>
        </w:rPr>
        <w:t>using Microsoft.AspNetCore.Builder;</w:t>
      </w:r>
    </w:p>
    <w:p w14:paraId="60758947" w14:textId="77777777" w:rsidR="00EF1686" w:rsidRPr="00604E3B" w:rsidRDefault="00EF1686" w:rsidP="00EF1686">
      <w:pPr>
        <w:pStyle w:val="SourceCode"/>
        <w:rPr>
          <w:sz w:val="18"/>
          <w:szCs w:val="18"/>
        </w:rPr>
      </w:pPr>
      <w:r w:rsidRPr="00604E3B">
        <w:rPr>
          <w:sz w:val="18"/>
          <w:szCs w:val="18"/>
        </w:rPr>
        <w:t>using Microsoft.AspNetCore.Hosting;</w:t>
      </w:r>
    </w:p>
    <w:p w14:paraId="182047E1" w14:textId="77777777" w:rsidR="00EF1686" w:rsidRPr="00604E3B" w:rsidRDefault="00EF1686" w:rsidP="00EF1686">
      <w:pPr>
        <w:pStyle w:val="SourceCode"/>
        <w:rPr>
          <w:sz w:val="18"/>
          <w:szCs w:val="18"/>
        </w:rPr>
      </w:pPr>
      <w:r w:rsidRPr="00604E3B">
        <w:rPr>
          <w:sz w:val="18"/>
          <w:szCs w:val="18"/>
        </w:rPr>
        <w:t>using Microsoft.AspNetCore.Http;</w:t>
      </w:r>
    </w:p>
    <w:p w14:paraId="29724979" w14:textId="77777777" w:rsidR="00EF1686" w:rsidRPr="00604E3B" w:rsidRDefault="00EF1686" w:rsidP="00EF1686">
      <w:pPr>
        <w:pStyle w:val="SourceCode"/>
        <w:rPr>
          <w:sz w:val="18"/>
          <w:szCs w:val="18"/>
        </w:rPr>
      </w:pPr>
    </w:p>
    <w:p w14:paraId="20796C6B" w14:textId="77777777" w:rsidR="00EF1686" w:rsidRPr="00604E3B" w:rsidRDefault="00EF1686" w:rsidP="00EF1686">
      <w:pPr>
        <w:pStyle w:val="SourceCode"/>
        <w:rPr>
          <w:sz w:val="18"/>
          <w:szCs w:val="18"/>
        </w:rPr>
      </w:pPr>
      <w:r w:rsidRPr="00604E3B">
        <w:rPr>
          <w:sz w:val="18"/>
          <w:szCs w:val="18"/>
        </w:rPr>
        <w:t>namespace NonTerminatingMiddleware</w:t>
      </w:r>
    </w:p>
    <w:p w14:paraId="6D4106F5" w14:textId="77777777" w:rsidR="00EF1686" w:rsidRPr="00604E3B" w:rsidRDefault="00EF1686" w:rsidP="00EF1686">
      <w:pPr>
        <w:pStyle w:val="SourceCode"/>
        <w:rPr>
          <w:sz w:val="18"/>
          <w:szCs w:val="18"/>
        </w:rPr>
      </w:pPr>
      <w:r w:rsidRPr="00604E3B">
        <w:rPr>
          <w:sz w:val="18"/>
          <w:szCs w:val="18"/>
        </w:rPr>
        <w:t>{</w:t>
      </w:r>
    </w:p>
    <w:p w14:paraId="72B4C6C8" w14:textId="77777777" w:rsidR="00EF1686" w:rsidRPr="00604E3B" w:rsidRDefault="00EF1686" w:rsidP="00EF1686">
      <w:pPr>
        <w:pStyle w:val="SourceCode"/>
        <w:rPr>
          <w:sz w:val="18"/>
          <w:szCs w:val="18"/>
        </w:rPr>
      </w:pPr>
      <w:r w:rsidRPr="00604E3B">
        <w:rPr>
          <w:sz w:val="18"/>
          <w:szCs w:val="18"/>
        </w:rPr>
        <w:t xml:space="preserve">    public class Program</w:t>
      </w:r>
    </w:p>
    <w:p w14:paraId="1C3AE882" w14:textId="77777777" w:rsidR="00EF1686" w:rsidRPr="00604E3B" w:rsidRDefault="00EF1686" w:rsidP="00EF1686">
      <w:pPr>
        <w:pStyle w:val="SourceCode"/>
        <w:rPr>
          <w:sz w:val="18"/>
          <w:szCs w:val="18"/>
        </w:rPr>
      </w:pPr>
      <w:r w:rsidRPr="00604E3B">
        <w:rPr>
          <w:sz w:val="18"/>
          <w:szCs w:val="18"/>
        </w:rPr>
        <w:t xml:space="preserve">    {</w:t>
      </w:r>
    </w:p>
    <w:p w14:paraId="1AF694D3" w14:textId="77777777" w:rsidR="00EF1686" w:rsidRPr="00604E3B" w:rsidRDefault="00EF1686" w:rsidP="00EF1686">
      <w:pPr>
        <w:pStyle w:val="SourceCode"/>
        <w:rPr>
          <w:sz w:val="18"/>
          <w:szCs w:val="18"/>
        </w:rPr>
      </w:pPr>
      <w:r w:rsidRPr="00604E3B">
        <w:rPr>
          <w:sz w:val="18"/>
          <w:szCs w:val="18"/>
        </w:rPr>
        <w:t xml:space="preserve">        public static void Main(string[] args)</w:t>
      </w:r>
    </w:p>
    <w:p w14:paraId="00B83514" w14:textId="77777777" w:rsidR="00EF1686" w:rsidRPr="00604E3B" w:rsidRDefault="00EF1686" w:rsidP="00EF1686">
      <w:pPr>
        <w:pStyle w:val="SourceCode"/>
        <w:rPr>
          <w:sz w:val="18"/>
          <w:szCs w:val="18"/>
        </w:rPr>
      </w:pPr>
      <w:r w:rsidRPr="00604E3B">
        <w:rPr>
          <w:sz w:val="18"/>
          <w:szCs w:val="18"/>
        </w:rPr>
        <w:t xml:space="preserve">        {</w:t>
      </w:r>
    </w:p>
    <w:p w14:paraId="35D8EC40" w14:textId="77777777" w:rsidR="00EF1686" w:rsidRPr="00604E3B" w:rsidRDefault="00EF1686" w:rsidP="00EF1686">
      <w:pPr>
        <w:pStyle w:val="SourceCode"/>
        <w:rPr>
          <w:sz w:val="18"/>
          <w:szCs w:val="18"/>
        </w:rPr>
      </w:pPr>
      <w:r w:rsidRPr="00604E3B">
        <w:rPr>
          <w:sz w:val="18"/>
          <w:szCs w:val="18"/>
        </w:rPr>
        <w:t xml:space="preserve">            IWebHost webHost = new WebHostBuilder()</w:t>
      </w:r>
    </w:p>
    <w:p w14:paraId="5DEC1EA1" w14:textId="77777777" w:rsidR="00EF1686" w:rsidRPr="00604E3B" w:rsidRDefault="00EF1686" w:rsidP="00EF1686">
      <w:pPr>
        <w:pStyle w:val="SourceCode"/>
        <w:rPr>
          <w:sz w:val="18"/>
          <w:szCs w:val="18"/>
        </w:rPr>
      </w:pPr>
      <w:r w:rsidRPr="00604E3B">
        <w:rPr>
          <w:sz w:val="18"/>
          <w:szCs w:val="18"/>
        </w:rPr>
        <w:t xml:space="preserve">                .UseKestrel()</w:t>
      </w:r>
    </w:p>
    <w:p w14:paraId="465FE173" w14:textId="77777777" w:rsidR="00EF1686" w:rsidRPr="00604E3B" w:rsidRDefault="00EF1686" w:rsidP="00EF1686">
      <w:pPr>
        <w:pStyle w:val="SourceCode"/>
        <w:rPr>
          <w:sz w:val="18"/>
          <w:szCs w:val="18"/>
        </w:rPr>
      </w:pPr>
      <w:r w:rsidRPr="00604E3B">
        <w:rPr>
          <w:sz w:val="18"/>
          <w:szCs w:val="18"/>
        </w:rPr>
        <w:t xml:space="preserve">                .Configure(ConfigureApp)</w:t>
      </w:r>
    </w:p>
    <w:p w14:paraId="6758E63F" w14:textId="77777777" w:rsidR="00EF1686" w:rsidRPr="00604E3B" w:rsidRDefault="00EF1686" w:rsidP="00EF1686">
      <w:pPr>
        <w:pStyle w:val="SourceCode"/>
        <w:rPr>
          <w:sz w:val="18"/>
          <w:szCs w:val="18"/>
        </w:rPr>
      </w:pPr>
      <w:r w:rsidRPr="00604E3B">
        <w:rPr>
          <w:sz w:val="18"/>
          <w:szCs w:val="18"/>
        </w:rPr>
        <w:t xml:space="preserve">                .Build();</w:t>
      </w:r>
    </w:p>
    <w:p w14:paraId="5885E730" w14:textId="77777777" w:rsidR="00EF1686" w:rsidRPr="00604E3B" w:rsidRDefault="00EF1686" w:rsidP="00EF1686">
      <w:pPr>
        <w:pStyle w:val="SourceCode"/>
        <w:rPr>
          <w:sz w:val="18"/>
          <w:szCs w:val="18"/>
        </w:rPr>
      </w:pPr>
    </w:p>
    <w:p w14:paraId="2402F049" w14:textId="77777777" w:rsidR="00EF1686" w:rsidRPr="00604E3B" w:rsidRDefault="00EF1686" w:rsidP="00EF1686">
      <w:pPr>
        <w:pStyle w:val="SourceCode"/>
        <w:rPr>
          <w:sz w:val="18"/>
          <w:szCs w:val="18"/>
        </w:rPr>
      </w:pPr>
      <w:r w:rsidRPr="00604E3B">
        <w:rPr>
          <w:sz w:val="18"/>
          <w:szCs w:val="18"/>
        </w:rPr>
        <w:t xml:space="preserve">            webHost.Run();</w:t>
      </w:r>
    </w:p>
    <w:p w14:paraId="1FC8DDD0" w14:textId="77777777" w:rsidR="00EF1686" w:rsidRPr="00604E3B" w:rsidRDefault="00EF1686" w:rsidP="00EF1686">
      <w:pPr>
        <w:pStyle w:val="SourceCode"/>
        <w:rPr>
          <w:sz w:val="18"/>
          <w:szCs w:val="18"/>
        </w:rPr>
      </w:pPr>
      <w:r w:rsidRPr="00604E3B">
        <w:rPr>
          <w:sz w:val="18"/>
          <w:szCs w:val="18"/>
        </w:rPr>
        <w:t xml:space="preserve">        }</w:t>
      </w:r>
    </w:p>
    <w:p w14:paraId="77F23E5D" w14:textId="77777777" w:rsidR="00EF1686" w:rsidRPr="00604E3B" w:rsidRDefault="00EF1686" w:rsidP="00EF1686">
      <w:pPr>
        <w:pStyle w:val="SourceCode"/>
        <w:rPr>
          <w:sz w:val="18"/>
          <w:szCs w:val="18"/>
        </w:rPr>
      </w:pPr>
    </w:p>
    <w:p w14:paraId="234F72C5" w14:textId="77777777" w:rsidR="00EF1686" w:rsidRPr="00604E3B" w:rsidRDefault="00EF1686" w:rsidP="00EF1686">
      <w:pPr>
        <w:pStyle w:val="SourceCode"/>
        <w:rPr>
          <w:sz w:val="18"/>
          <w:szCs w:val="18"/>
        </w:rPr>
      </w:pPr>
      <w:r w:rsidRPr="00604E3B">
        <w:rPr>
          <w:sz w:val="18"/>
          <w:szCs w:val="18"/>
        </w:rPr>
        <w:t xml:space="preserve">        private static void ConfigureApp(IApplicationBuilder applicationBuilder)</w:t>
      </w:r>
    </w:p>
    <w:p w14:paraId="39F2A225" w14:textId="77777777" w:rsidR="00EF1686" w:rsidRPr="00604E3B" w:rsidRDefault="00EF1686" w:rsidP="00EF1686">
      <w:pPr>
        <w:pStyle w:val="SourceCode"/>
        <w:rPr>
          <w:sz w:val="18"/>
          <w:szCs w:val="18"/>
        </w:rPr>
      </w:pPr>
      <w:r w:rsidRPr="00604E3B">
        <w:rPr>
          <w:sz w:val="18"/>
          <w:szCs w:val="18"/>
        </w:rPr>
        <w:t xml:space="preserve">        {</w:t>
      </w:r>
    </w:p>
    <w:p w14:paraId="2C433039" w14:textId="77777777" w:rsidR="00EF1686" w:rsidRPr="00604E3B" w:rsidRDefault="00EF1686" w:rsidP="00604E3B">
      <w:pPr>
        <w:pStyle w:val="SourceCodeStrong"/>
      </w:pPr>
      <w:r w:rsidRPr="00604E3B">
        <w:t xml:space="preserve">            applicationBuilder.Use(NonTerminatingMiddleware);</w:t>
      </w:r>
    </w:p>
    <w:p w14:paraId="289DB8D3" w14:textId="77777777" w:rsidR="00EF1686" w:rsidRPr="00604E3B" w:rsidRDefault="00EF1686" w:rsidP="00EF1686">
      <w:pPr>
        <w:pStyle w:val="SourceCode"/>
        <w:rPr>
          <w:sz w:val="18"/>
          <w:szCs w:val="18"/>
        </w:rPr>
      </w:pPr>
      <w:r w:rsidRPr="00604E3B">
        <w:rPr>
          <w:sz w:val="18"/>
          <w:szCs w:val="18"/>
        </w:rPr>
        <w:t xml:space="preserve">            applicationBuilder.Run(TerminatingMiddleware);</w:t>
      </w:r>
    </w:p>
    <w:p w14:paraId="45C84062" w14:textId="77777777" w:rsidR="00EF1686" w:rsidRPr="00604E3B" w:rsidRDefault="00EF1686" w:rsidP="00EF1686">
      <w:pPr>
        <w:pStyle w:val="SourceCode"/>
        <w:rPr>
          <w:sz w:val="18"/>
          <w:szCs w:val="18"/>
        </w:rPr>
      </w:pPr>
      <w:r w:rsidRPr="00604E3B">
        <w:rPr>
          <w:sz w:val="18"/>
          <w:szCs w:val="18"/>
        </w:rPr>
        <w:t xml:space="preserve">        }</w:t>
      </w:r>
    </w:p>
    <w:p w14:paraId="2E5ABF40" w14:textId="77777777" w:rsidR="00EF1686" w:rsidRPr="00604E3B" w:rsidRDefault="00EF1686" w:rsidP="00EF1686">
      <w:pPr>
        <w:pStyle w:val="SourceCode"/>
        <w:rPr>
          <w:sz w:val="18"/>
          <w:szCs w:val="18"/>
        </w:rPr>
      </w:pPr>
    </w:p>
    <w:p w14:paraId="6A67D74F" w14:textId="77777777" w:rsidR="00EF1686" w:rsidRPr="00604E3B" w:rsidRDefault="00EF1686" w:rsidP="00EF1686">
      <w:pPr>
        <w:pStyle w:val="SourceCode"/>
        <w:rPr>
          <w:sz w:val="18"/>
          <w:szCs w:val="18"/>
        </w:rPr>
      </w:pPr>
      <w:r w:rsidRPr="00604E3B">
        <w:rPr>
          <w:sz w:val="18"/>
          <w:szCs w:val="18"/>
        </w:rPr>
        <w:t xml:space="preserve">        private static async Task NonTerminatingMiddleware(HttpContext ctx,</w:t>
      </w:r>
    </w:p>
    <w:p w14:paraId="2CBBE278" w14:textId="77777777" w:rsidR="00EF1686" w:rsidRPr="00604E3B" w:rsidRDefault="00EF1686" w:rsidP="00EF1686">
      <w:pPr>
        <w:pStyle w:val="SourceCode"/>
        <w:rPr>
          <w:sz w:val="18"/>
          <w:szCs w:val="18"/>
        </w:rPr>
      </w:pPr>
      <w:r w:rsidRPr="00604E3B">
        <w:rPr>
          <w:sz w:val="18"/>
          <w:szCs w:val="18"/>
        </w:rPr>
        <w:t xml:space="preserve">            Func&lt;Task&gt; next)</w:t>
      </w:r>
    </w:p>
    <w:p w14:paraId="3EEBD73B" w14:textId="77777777" w:rsidR="00EF1686" w:rsidRPr="00604E3B" w:rsidRDefault="00EF1686" w:rsidP="00EF1686">
      <w:pPr>
        <w:pStyle w:val="SourceCode"/>
        <w:rPr>
          <w:sz w:val="18"/>
          <w:szCs w:val="18"/>
        </w:rPr>
      </w:pPr>
      <w:r w:rsidRPr="00604E3B">
        <w:rPr>
          <w:sz w:val="18"/>
          <w:szCs w:val="18"/>
        </w:rPr>
        <w:t xml:space="preserve">        {</w:t>
      </w:r>
    </w:p>
    <w:p w14:paraId="78ACD0C4" w14:textId="77777777" w:rsidR="00EF1686" w:rsidRPr="00604E3B" w:rsidRDefault="00EF1686" w:rsidP="00EF1686">
      <w:pPr>
        <w:pStyle w:val="SourceCode"/>
        <w:rPr>
          <w:sz w:val="18"/>
          <w:szCs w:val="18"/>
        </w:rPr>
      </w:pPr>
      <w:r w:rsidRPr="00604E3B">
        <w:rPr>
          <w:sz w:val="18"/>
          <w:szCs w:val="18"/>
        </w:rPr>
        <w:t xml:space="preserve">            // Preprocessing the request</w:t>
      </w:r>
    </w:p>
    <w:p w14:paraId="18D1E358" w14:textId="77777777" w:rsidR="00EF1686" w:rsidRPr="00604E3B" w:rsidRDefault="00EF1686" w:rsidP="00EF1686">
      <w:pPr>
        <w:pStyle w:val="SourceCode"/>
        <w:rPr>
          <w:sz w:val="18"/>
          <w:szCs w:val="18"/>
        </w:rPr>
      </w:pPr>
      <w:r w:rsidRPr="00604E3B">
        <w:rPr>
          <w:sz w:val="18"/>
          <w:szCs w:val="18"/>
        </w:rPr>
        <w:t xml:space="preserve">            await next();</w:t>
      </w:r>
    </w:p>
    <w:p w14:paraId="470B6F6D" w14:textId="77777777" w:rsidR="00EF1686" w:rsidRPr="00604E3B" w:rsidRDefault="00EF1686" w:rsidP="00EF1686">
      <w:pPr>
        <w:pStyle w:val="SourceCode"/>
        <w:rPr>
          <w:sz w:val="18"/>
          <w:szCs w:val="18"/>
        </w:rPr>
      </w:pPr>
      <w:r w:rsidRPr="00604E3B">
        <w:rPr>
          <w:sz w:val="18"/>
          <w:szCs w:val="18"/>
        </w:rPr>
        <w:t xml:space="preserve">            // Pose-process the request</w:t>
      </w:r>
    </w:p>
    <w:p w14:paraId="1CBE74E1" w14:textId="77777777" w:rsidR="00EF1686" w:rsidRPr="00604E3B" w:rsidRDefault="00EF1686" w:rsidP="00EF1686">
      <w:pPr>
        <w:pStyle w:val="SourceCode"/>
        <w:rPr>
          <w:sz w:val="18"/>
          <w:szCs w:val="18"/>
        </w:rPr>
      </w:pPr>
      <w:r w:rsidRPr="00604E3B">
        <w:rPr>
          <w:sz w:val="18"/>
          <w:szCs w:val="18"/>
        </w:rPr>
        <w:t xml:space="preserve">        }</w:t>
      </w:r>
    </w:p>
    <w:p w14:paraId="51968BC4" w14:textId="77777777" w:rsidR="00EF1686" w:rsidRPr="00604E3B" w:rsidRDefault="00EF1686" w:rsidP="00EF1686">
      <w:pPr>
        <w:pStyle w:val="SourceCode"/>
        <w:rPr>
          <w:sz w:val="18"/>
          <w:szCs w:val="18"/>
        </w:rPr>
      </w:pPr>
    </w:p>
    <w:p w14:paraId="177CC89B" w14:textId="77777777" w:rsidR="00EF1686" w:rsidRPr="00604E3B" w:rsidRDefault="00EF1686" w:rsidP="00EF1686">
      <w:pPr>
        <w:pStyle w:val="SourceCode"/>
        <w:rPr>
          <w:sz w:val="18"/>
          <w:szCs w:val="18"/>
        </w:rPr>
      </w:pPr>
      <w:r w:rsidRPr="00604E3B">
        <w:rPr>
          <w:sz w:val="18"/>
          <w:szCs w:val="18"/>
        </w:rPr>
        <w:t xml:space="preserve">        private static async Task TerminatingMiddleware(HttpContext httpContext)</w:t>
      </w:r>
    </w:p>
    <w:p w14:paraId="29289317" w14:textId="77777777" w:rsidR="00EF1686" w:rsidRPr="00604E3B" w:rsidRDefault="00EF1686" w:rsidP="00EF1686">
      <w:pPr>
        <w:pStyle w:val="SourceCode"/>
        <w:rPr>
          <w:sz w:val="18"/>
          <w:szCs w:val="18"/>
        </w:rPr>
      </w:pPr>
      <w:r w:rsidRPr="00604E3B">
        <w:rPr>
          <w:sz w:val="18"/>
          <w:szCs w:val="18"/>
        </w:rPr>
        <w:t xml:space="preserve">        {</w:t>
      </w:r>
    </w:p>
    <w:p w14:paraId="149F965A" w14:textId="77777777" w:rsidR="00EF1686" w:rsidRPr="00604E3B" w:rsidRDefault="00EF1686" w:rsidP="00EF1686">
      <w:pPr>
        <w:pStyle w:val="SourceCode"/>
        <w:rPr>
          <w:sz w:val="18"/>
          <w:szCs w:val="18"/>
        </w:rPr>
      </w:pPr>
      <w:r w:rsidRPr="00604E3B">
        <w:rPr>
          <w:sz w:val="18"/>
          <w:szCs w:val="18"/>
        </w:rPr>
        <w:t xml:space="preserve">            await httpContext.Response.WriteAsync("Hello World");</w:t>
      </w:r>
    </w:p>
    <w:p w14:paraId="4957A8A0" w14:textId="77777777" w:rsidR="00EF1686" w:rsidRPr="00604E3B" w:rsidRDefault="00EF1686" w:rsidP="00EF1686">
      <w:pPr>
        <w:pStyle w:val="SourceCode"/>
        <w:rPr>
          <w:sz w:val="18"/>
          <w:szCs w:val="18"/>
        </w:rPr>
      </w:pPr>
      <w:r w:rsidRPr="00604E3B">
        <w:rPr>
          <w:sz w:val="18"/>
          <w:szCs w:val="18"/>
        </w:rPr>
        <w:t xml:space="preserve">        }</w:t>
      </w:r>
    </w:p>
    <w:p w14:paraId="42ECE93A" w14:textId="77777777" w:rsidR="00EF1686" w:rsidRPr="00604E3B" w:rsidRDefault="00EF1686" w:rsidP="00EF1686">
      <w:pPr>
        <w:pStyle w:val="SourceCode"/>
        <w:rPr>
          <w:sz w:val="18"/>
          <w:szCs w:val="18"/>
        </w:rPr>
      </w:pPr>
      <w:r w:rsidRPr="00604E3B">
        <w:rPr>
          <w:sz w:val="18"/>
          <w:szCs w:val="18"/>
        </w:rPr>
        <w:t xml:space="preserve">    }</w:t>
      </w:r>
    </w:p>
    <w:p w14:paraId="3951DC20" w14:textId="15BC2D84" w:rsidR="001763EA" w:rsidRPr="00604E3B" w:rsidRDefault="00EF1686" w:rsidP="00EF1686">
      <w:pPr>
        <w:pStyle w:val="SourceCode"/>
        <w:rPr>
          <w:sz w:val="18"/>
          <w:szCs w:val="18"/>
        </w:rPr>
      </w:pPr>
      <w:r w:rsidRPr="00604E3B">
        <w:rPr>
          <w:sz w:val="18"/>
          <w:szCs w:val="18"/>
        </w:rPr>
        <w:t>}</w:t>
      </w:r>
    </w:p>
    <w:p w14:paraId="2D52222B" w14:textId="77777777" w:rsidR="0054767C" w:rsidRDefault="0054767C" w:rsidP="00E9012A">
      <w:pPr>
        <w:pStyle w:val="SourceCode"/>
      </w:pPr>
    </w:p>
    <w:p w14:paraId="7C6CFEEF" w14:textId="7C7D0F9B" w:rsidR="00AE7F70" w:rsidRDefault="00AE7F70" w:rsidP="00E9012A">
      <w:pPr>
        <w:pStyle w:val="SourceCode"/>
      </w:pPr>
    </w:p>
    <w:p w14:paraId="64CCA604" w14:textId="77777777" w:rsidR="00AE7F70" w:rsidRPr="00E9012A" w:rsidRDefault="00AE7F70" w:rsidP="00E9012A">
      <w:pPr>
        <w:pStyle w:val="SourceCode"/>
      </w:pPr>
    </w:p>
    <w:p w14:paraId="43AB03C6" w14:textId="12BCA16B" w:rsidR="0049462B" w:rsidRDefault="0049462B">
      <w:pPr>
        <w:spacing w:after="160" w:line="259"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br w:type="page"/>
      </w:r>
    </w:p>
    <w:p w14:paraId="5D0E9A57" w14:textId="03870FC2" w:rsidR="002C1E4E" w:rsidRDefault="002C1E4E" w:rsidP="002C1E4E">
      <w:pPr>
        <w:pStyle w:val="Heading4"/>
      </w:pPr>
      <w:r>
        <w:lastRenderedPageBreak/>
        <w:t>Startup</w:t>
      </w:r>
    </w:p>
    <w:p w14:paraId="20CEEF2A" w14:textId="77777777" w:rsidR="000745D4" w:rsidRPr="000745D4" w:rsidRDefault="000745D4" w:rsidP="000745D4">
      <w:pPr>
        <w:pStyle w:val="SourceCode"/>
      </w:pPr>
      <w:r w:rsidRPr="000745D4">
        <w:t xml:space="preserve">    public class Program</w:t>
      </w:r>
    </w:p>
    <w:p w14:paraId="3DB9DC99" w14:textId="77777777" w:rsidR="000745D4" w:rsidRPr="000745D4" w:rsidRDefault="000745D4" w:rsidP="000745D4">
      <w:pPr>
        <w:pStyle w:val="SourceCode"/>
      </w:pPr>
      <w:r w:rsidRPr="000745D4">
        <w:t xml:space="preserve">    {</w:t>
      </w:r>
    </w:p>
    <w:p w14:paraId="1E50B838" w14:textId="77777777" w:rsidR="000745D4" w:rsidRPr="000745D4" w:rsidRDefault="000745D4" w:rsidP="000745D4">
      <w:pPr>
        <w:pStyle w:val="SourceCode"/>
      </w:pPr>
      <w:r w:rsidRPr="000745D4">
        <w:t xml:space="preserve">        public static void Main(string[] args)</w:t>
      </w:r>
    </w:p>
    <w:p w14:paraId="19B7FFA2" w14:textId="77777777" w:rsidR="000745D4" w:rsidRPr="000745D4" w:rsidRDefault="000745D4" w:rsidP="000745D4">
      <w:pPr>
        <w:pStyle w:val="SourceCode"/>
      </w:pPr>
      <w:r w:rsidRPr="000745D4">
        <w:t xml:space="preserve">        {</w:t>
      </w:r>
    </w:p>
    <w:p w14:paraId="42D6A1AC" w14:textId="77777777" w:rsidR="000745D4" w:rsidRPr="000745D4" w:rsidRDefault="000745D4" w:rsidP="000745D4">
      <w:pPr>
        <w:pStyle w:val="SourceCode"/>
      </w:pPr>
      <w:r w:rsidRPr="000745D4">
        <w:t xml:space="preserve">            var webHost = new WebHostBuilder()</w:t>
      </w:r>
    </w:p>
    <w:p w14:paraId="3F0529B0" w14:textId="77777777" w:rsidR="000745D4" w:rsidRPr="000745D4" w:rsidRDefault="000745D4" w:rsidP="000745D4">
      <w:pPr>
        <w:pStyle w:val="SourceCode"/>
      </w:pPr>
      <w:r w:rsidRPr="000745D4">
        <w:t xml:space="preserve">                .UseKestrel()</w:t>
      </w:r>
    </w:p>
    <w:p w14:paraId="441D157C" w14:textId="77777777" w:rsidR="000745D4" w:rsidRPr="000745D4" w:rsidRDefault="000745D4" w:rsidP="000745D4">
      <w:pPr>
        <w:pStyle w:val="SourceCode"/>
      </w:pPr>
      <w:r w:rsidRPr="000745D4">
        <w:t xml:space="preserve">                .UseStartup&lt;Startup&gt;()</w:t>
      </w:r>
    </w:p>
    <w:p w14:paraId="2ACE1A01" w14:textId="77777777" w:rsidR="000745D4" w:rsidRPr="000745D4" w:rsidRDefault="000745D4" w:rsidP="000745D4">
      <w:pPr>
        <w:pStyle w:val="SourceCode"/>
      </w:pPr>
      <w:r w:rsidRPr="000745D4">
        <w:t xml:space="preserve">                .Build();</w:t>
      </w:r>
    </w:p>
    <w:p w14:paraId="3FC857AE" w14:textId="77777777" w:rsidR="000745D4" w:rsidRPr="000745D4" w:rsidRDefault="000745D4" w:rsidP="000745D4">
      <w:pPr>
        <w:pStyle w:val="SourceCode"/>
      </w:pPr>
    </w:p>
    <w:p w14:paraId="03D87459" w14:textId="77777777" w:rsidR="000745D4" w:rsidRPr="000745D4" w:rsidRDefault="000745D4" w:rsidP="000745D4">
      <w:pPr>
        <w:pStyle w:val="SourceCode"/>
      </w:pPr>
      <w:r w:rsidRPr="000745D4">
        <w:t xml:space="preserve">            webHost.Run();</w:t>
      </w:r>
    </w:p>
    <w:p w14:paraId="21F42E69" w14:textId="77777777" w:rsidR="000745D4" w:rsidRPr="000745D4" w:rsidRDefault="000745D4" w:rsidP="000745D4">
      <w:pPr>
        <w:pStyle w:val="SourceCode"/>
      </w:pPr>
      <w:r w:rsidRPr="000745D4">
        <w:t xml:space="preserve">        }</w:t>
      </w:r>
    </w:p>
    <w:p w14:paraId="6F743128" w14:textId="2FA52ED6" w:rsidR="002C1E4E" w:rsidRPr="000745D4" w:rsidRDefault="000745D4" w:rsidP="000745D4">
      <w:pPr>
        <w:pStyle w:val="SourceCode"/>
      </w:pPr>
      <w:r w:rsidRPr="000745D4">
        <w:t xml:space="preserve">    }</w:t>
      </w:r>
    </w:p>
    <w:p w14:paraId="6DFC4F9C" w14:textId="7580AFA5" w:rsidR="002C1E4E" w:rsidRDefault="002C1E4E" w:rsidP="002C1E4E"/>
    <w:p w14:paraId="2C402792" w14:textId="77777777" w:rsidR="007E6087" w:rsidRPr="007E6087" w:rsidRDefault="007E6087" w:rsidP="007E6087">
      <w:pPr>
        <w:pStyle w:val="SourceCode"/>
      </w:pPr>
      <w:r w:rsidRPr="007E6087">
        <w:t xml:space="preserve">    public class Startup</w:t>
      </w:r>
    </w:p>
    <w:p w14:paraId="343ADFBC" w14:textId="77777777" w:rsidR="007E6087" w:rsidRPr="007E6087" w:rsidRDefault="007E6087" w:rsidP="007E6087">
      <w:pPr>
        <w:pStyle w:val="SourceCode"/>
      </w:pPr>
      <w:r w:rsidRPr="007E6087">
        <w:t xml:space="preserve">    {</w:t>
      </w:r>
    </w:p>
    <w:p w14:paraId="51A60504" w14:textId="77777777" w:rsidR="007E6087" w:rsidRPr="007E6087" w:rsidRDefault="007E6087" w:rsidP="007E6087">
      <w:pPr>
        <w:pStyle w:val="SourceCode"/>
      </w:pPr>
      <w:r w:rsidRPr="007E6087">
        <w:t xml:space="preserve">        public void ConfigureServices(IServiceCollection services)</w:t>
      </w:r>
    </w:p>
    <w:p w14:paraId="691B3C7F" w14:textId="77777777" w:rsidR="007E6087" w:rsidRPr="007E6087" w:rsidRDefault="007E6087" w:rsidP="007E6087">
      <w:pPr>
        <w:pStyle w:val="SourceCode"/>
      </w:pPr>
      <w:r w:rsidRPr="007E6087">
        <w:t xml:space="preserve">        {</w:t>
      </w:r>
    </w:p>
    <w:p w14:paraId="54ECD05E" w14:textId="77777777" w:rsidR="007E6087" w:rsidRPr="007E6087" w:rsidRDefault="007E6087" w:rsidP="007E6087">
      <w:pPr>
        <w:pStyle w:val="SourceCode"/>
      </w:pPr>
      <w:r w:rsidRPr="007E6087">
        <w:t xml:space="preserve">        }</w:t>
      </w:r>
    </w:p>
    <w:p w14:paraId="1C028622" w14:textId="77777777" w:rsidR="007E6087" w:rsidRPr="007E6087" w:rsidRDefault="007E6087" w:rsidP="007E6087">
      <w:pPr>
        <w:pStyle w:val="SourceCode"/>
      </w:pPr>
    </w:p>
    <w:p w14:paraId="7CC3E539" w14:textId="77777777" w:rsidR="002A134A" w:rsidRDefault="007E6087" w:rsidP="007E6087">
      <w:pPr>
        <w:pStyle w:val="SourceCode"/>
      </w:pPr>
      <w:r w:rsidRPr="007E6087">
        <w:t xml:space="preserve">        public void Configure(</w:t>
      </w:r>
    </w:p>
    <w:p w14:paraId="27E093FB" w14:textId="38FDD43C" w:rsidR="007E6087" w:rsidRPr="007E6087" w:rsidRDefault="007E6087" w:rsidP="002A134A">
      <w:pPr>
        <w:pStyle w:val="SourceCode"/>
        <w:ind w:left="1678" w:firstLine="482"/>
      </w:pPr>
      <w:r w:rsidRPr="007E6087">
        <w:t>IApplicationBuilder app, IWebHostEnvironment env)</w:t>
      </w:r>
    </w:p>
    <w:p w14:paraId="6D99BE8D" w14:textId="77777777" w:rsidR="007E6087" w:rsidRPr="007E6087" w:rsidRDefault="007E6087" w:rsidP="007E6087">
      <w:pPr>
        <w:pStyle w:val="SourceCode"/>
      </w:pPr>
      <w:r w:rsidRPr="007E6087">
        <w:t xml:space="preserve">        {</w:t>
      </w:r>
    </w:p>
    <w:p w14:paraId="3E30142B" w14:textId="77777777" w:rsidR="007E6087" w:rsidRPr="007E6087" w:rsidRDefault="007E6087" w:rsidP="007E6087">
      <w:pPr>
        <w:pStyle w:val="SourceCode"/>
      </w:pPr>
      <w:r w:rsidRPr="007E6087">
        <w:t xml:space="preserve">            app.Use(NonTerminatingMiddleware);</w:t>
      </w:r>
    </w:p>
    <w:p w14:paraId="558293A8" w14:textId="77777777" w:rsidR="007E6087" w:rsidRPr="007E6087" w:rsidRDefault="007E6087" w:rsidP="007E6087">
      <w:pPr>
        <w:pStyle w:val="SourceCode"/>
      </w:pPr>
      <w:r w:rsidRPr="007E6087">
        <w:t xml:space="preserve">            app.Run(TerminatingMiddleware);</w:t>
      </w:r>
    </w:p>
    <w:p w14:paraId="0D676C4D" w14:textId="77777777" w:rsidR="007E6087" w:rsidRPr="007E6087" w:rsidRDefault="007E6087" w:rsidP="007E6087">
      <w:pPr>
        <w:pStyle w:val="SourceCode"/>
      </w:pPr>
      <w:r w:rsidRPr="007E6087">
        <w:t xml:space="preserve">        }</w:t>
      </w:r>
    </w:p>
    <w:p w14:paraId="53B27866" w14:textId="77777777" w:rsidR="007E6087" w:rsidRPr="007E6087" w:rsidRDefault="007E6087" w:rsidP="007E6087">
      <w:pPr>
        <w:pStyle w:val="SourceCode"/>
      </w:pPr>
    </w:p>
    <w:p w14:paraId="00C1C444" w14:textId="77777777" w:rsidR="007E6087" w:rsidRPr="007E6087" w:rsidRDefault="007E6087" w:rsidP="007E6087">
      <w:pPr>
        <w:pStyle w:val="SourceCode"/>
      </w:pPr>
    </w:p>
    <w:p w14:paraId="6C37EFF7" w14:textId="77777777" w:rsidR="002A134A" w:rsidRDefault="007E6087" w:rsidP="007E6087">
      <w:pPr>
        <w:pStyle w:val="SourceCode"/>
      </w:pPr>
      <w:r w:rsidRPr="007E6087">
        <w:t xml:space="preserve">        private static async Task NonTerminatingMiddleware(</w:t>
      </w:r>
    </w:p>
    <w:p w14:paraId="249304B3" w14:textId="0D4D5EBB" w:rsidR="007E6087" w:rsidRPr="007E6087" w:rsidRDefault="007E6087" w:rsidP="002A134A">
      <w:pPr>
        <w:pStyle w:val="SourceCode"/>
        <w:ind w:left="1678"/>
      </w:pPr>
      <w:r w:rsidRPr="007E6087">
        <w:t>HttpContext ctx,</w:t>
      </w:r>
    </w:p>
    <w:p w14:paraId="37281002" w14:textId="77777777" w:rsidR="007E6087" w:rsidRPr="007E6087" w:rsidRDefault="007E6087" w:rsidP="007E6087">
      <w:pPr>
        <w:pStyle w:val="SourceCode"/>
      </w:pPr>
      <w:r w:rsidRPr="007E6087">
        <w:t xml:space="preserve">            Func&lt;Task&gt; next)</w:t>
      </w:r>
    </w:p>
    <w:p w14:paraId="16FAFEEC" w14:textId="77777777" w:rsidR="007E6087" w:rsidRPr="007E6087" w:rsidRDefault="007E6087" w:rsidP="007E6087">
      <w:pPr>
        <w:pStyle w:val="SourceCode"/>
      </w:pPr>
      <w:r w:rsidRPr="007E6087">
        <w:t xml:space="preserve">        {</w:t>
      </w:r>
    </w:p>
    <w:p w14:paraId="36126BF7" w14:textId="77777777" w:rsidR="007E6087" w:rsidRPr="007E6087" w:rsidRDefault="007E6087" w:rsidP="007E6087">
      <w:pPr>
        <w:pStyle w:val="SourceCode"/>
      </w:pPr>
      <w:r w:rsidRPr="007E6087">
        <w:t xml:space="preserve">            // Preprocessing the request</w:t>
      </w:r>
    </w:p>
    <w:p w14:paraId="7BC4C076" w14:textId="77777777" w:rsidR="007E6087" w:rsidRPr="007E6087" w:rsidRDefault="007E6087" w:rsidP="007E6087">
      <w:pPr>
        <w:pStyle w:val="SourceCode"/>
      </w:pPr>
      <w:r w:rsidRPr="007E6087">
        <w:t xml:space="preserve">            await next();</w:t>
      </w:r>
    </w:p>
    <w:p w14:paraId="461877FC" w14:textId="77777777" w:rsidR="007E6087" w:rsidRPr="007E6087" w:rsidRDefault="007E6087" w:rsidP="007E6087">
      <w:pPr>
        <w:pStyle w:val="SourceCode"/>
      </w:pPr>
      <w:r w:rsidRPr="007E6087">
        <w:t xml:space="preserve">            // Pose-process the request</w:t>
      </w:r>
    </w:p>
    <w:p w14:paraId="33BFE7F9" w14:textId="77777777" w:rsidR="007E6087" w:rsidRPr="007E6087" w:rsidRDefault="007E6087" w:rsidP="007E6087">
      <w:pPr>
        <w:pStyle w:val="SourceCode"/>
      </w:pPr>
      <w:r w:rsidRPr="007E6087">
        <w:t xml:space="preserve">        }</w:t>
      </w:r>
    </w:p>
    <w:p w14:paraId="643304BC" w14:textId="77777777" w:rsidR="007E6087" w:rsidRPr="007E6087" w:rsidRDefault="007E6087" w:rsidP="007E6087">
      <w:pPr>
        <w:pStyle w:val="SourceCode"/>
      </w:pPr>
    </w:p>
    <w:p w14:paraId="15954903" w14:textId="77777777" w:rsidR="002A134A" w:rsidRDefault="007E6087" w:rsidP="007E6087">
      <w:pPr>
        <w:pStyle w:val="SourceCode"/>
      </w:pPr>
      <w:r w:rsidRPr="007E6087">
        <w:t xml:space="preserve">        private static async Task TerminatingMiddleware(</w:t>
      </w:r>
    </w:p>
    <w:p w14:paraId="144992DD" w14:textId="023DBD56" w:rsidR="007E6087" w:rsidRPr="007E6087" w:rsidRDefault="007E6087" w:rsidP="002A134A">
      <w:pPr>
        <w:pStyle w:val="SourceCode"/>
        <w:ind w:left="1678"/>
      </w:pPr>
      <w:r w:rsidRPr="007E6087">
        <w:t>HttpContext httpContext)</w:t>
      </w:r>
    </w:p>
    <w:p w14:paraId="6593F7B5" w14:textId="77777777" w:rsidR="007E6087" w:rsidRPr="007E6087" w:rsidRDefault="007E6087" w:rsidP="007E6087">
      <w:pPr>
        <w:pStyle w:val="SourceCode"/>
      </w:pPr>
      <w:r w:rsidRPr="007E6087">
        <w:t xml:space="preserve">        {</w:t>
      </w:r>
    </w:p>
    <w:p w14:paraId="7892C945" w14:textId="77777777" w:rsidR="007E6087" w:rsidRPr="007E6087" w:rsidRDefault="007E6087" w:rsidP="007E6087">
      <w:pPr>
        <w:pStyle w:val="SourceCode"/>
      </w:pPr>
      <w:r w:rsidRPr="007E6087">
        <w:t xml:space="preserve">            await httpContext.Response.WriteAsync("Using Startup.cs");</w:t>
      </w:r>
    </w:p>
    <w:p w14:paraId="32405933" w14:textId="77777777" w:rsidR="007E6087" w:rsidRPr="007E6087" w:rsidRDefault="007E6087" w:rsidP="007E6087">
      <w:pPr>
        <w:pStyle w:val="SourceCode"/>
      </w:pPr>
      <w:r w:rsidRPr="007E6087">
        <w:t xml:space="preserve">        }</w:t>
      </w:r>
    </w:p>
    <w:p w14:paraId="64DF3B02" w14:textId="69AABA30" w:rsidR="007E6087" w:rsidRPr="007E6087" w:rsidRDefault="007E6087" w:rsidP="007E6087">
      <w:pPr>
        <w:pStyle w:val="SourceCode"/>
      </w:pPr>
      <w:r w:rsidRPr="007E6087">
        <w:t xml:space="preserve">    }</w:t>
      </w:r>
    </w:p>
    <w:p w14:paraId="12F278E5" w14:textId="77777777" w:rsidR="000745D4" w:rsidRPr="002C1E4E" w:rsidRDefault="000745D4" w:rsidP="002C1E4E"/>
    <w:p w14:paraId="62482428" w14:textId="049FEC60" w:rsidR="00860BAF" w:rsidRDefault="00860BAF" w:rsidP="00860BAF">
      <w:pPr>
        <w:rPr>
          <w:lang w:eastAsia="en-US"/>
        </w:rPr>
      </w:pPr>
    </w:p>
    <w:p w14:paraId="063BCA30" w14:textId="3EC84677" w:rsidR="00860BAF" w:rsidRDefault="00860BAF" w:rsidP="00860BAF">
      <w:pPr>
        <w:rPr>
          <w:lang w:eastAsia="en-US"/>
        </w:rPr>
      </w:pPr>
    </w:p>
    <w:p w14:paraId="24441175" w14:textId="77777777" w:rsidR="00860BAF" w:rsidRPr="00860BAF" w:rsidRDefault="00860BAF" w:rsidP="00860BAF">
      <w:pPr>
        <w:rPr>
          <w:lang w:eastAsia="en-US"/>
        </w:rPr>
      </w:pPr>
    </w:p>
    <w:p w14:paraId="66B401F6" w14:textId="77777777" w:rsidR="000D411F" w:rsidRDefault="000D411F">
      <w:pPr>
        <w:spacing w:after="160" w:line="259" w:lineRule="auto"/>
        <w:rPr>
          <w:rFonts w:asciiTheme="majorHAnsi" w:eastAsiaTheme="majorEastAsia" w:hAnsiTheme="majorHAnsi" w:cstheme="majorBidi"/>
          <w:b/>
          <w:iCs/>
          <w:smallCaps/>
          <w:color w:val="31378B" w:themeColor="text2"/>
          <w:szCs w:val="25"/>
        </w:rPr>
      </w:pPr>
      <w:r>
        <w:br w:type="page"/>
      </w:r>
    </w:p>
    <w:p w14:paraId="7040B942" w14:textId="7EAE8695" w:rsidR="006F56B2" w:rsidRDefault="006F56B2" w:rsidP="006F56B2">
      <w:pPr>
        <w:pStyle w:val="Heading4"/>
      </w:pPr>
      <w:r>
        <w:lastRenderedPageBreak/>
        <w:t>Adding Own Terminating Middleware</w:t>
      </w:r>
    </w:p>
    <w:p w14:paraId="086DF3A6" w14:textId="7E3B1E4D" w:rsidR="00BB79BB" w:rsidRPr="00BB79BB" w:rsidRDefault="007B3F84" w:rsidP="007B3F84">
      <w:pPr>
        <w:pStyle w:val="CodeExampleCode"/>
      </w:pPr>
      <w:r>
        <w:t>Program.cs</w:t>
      </w:r>
    </w:p>
    <w:p w14:paraId="5B83B6C9" w14:textId="77777777" w:rsidR="000D411F" w:rsidRPr="000D411F" w:rsidRDefault="000D411F" w:rsidP="000D411F">
      <w:pPr>
        <w:pStyle w:val="SourceCode"/>
        <w:rPr>
          <w:rStyle w:val="SmartLink"/>
          <w:color w:val="000000" w:themeColor="text1"/>
          <w:u w:val="none"/>
          <w:shd w:val="clear" w:color="auto" w:fill="FFFFFF"/>
        </w:rPr>
      </w:pPr>
      <w:r>
        <w:rPr>
          <w:rFonts w:ascii="Consolas" w:eastAsiaTheme="minorHAnsi" w:hAnsi="Consolas"/>
          <w:color w:val="000000"/>
          <w:sz w:val="19"/>
          <w:lang w:eastAsia="en-US"/>
        </w:rPr>
        <w:t xml:space="preserve"> </w:t>
      </w:r>
      <w:r w:rsidRPr="000D411F">
        <w:rPr>
          <w:rStyle w:val="SmartLink"/>
          <w:color w:val="000000" w:themeColor="text1"/>
          <w:u w:val="none"/>
          <w:shd w:val="clear" w:color="auto" w:fill="FFFFFF"/>
        </w:rPr>
        <w:t xml:space="preserve">   public class Program</w:t>
      </w:r>
    </w:p>
    <w:p w14:paraId="670826D1" w14:textId="77777777" w:rsidR="000D411F" w:rsidRPr="000D411F" w:rsidRDefault="000D411F" w:rsidP="000D411F">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w:t>
      </w:r>
    </w:p>
    <w:p w14:paraId="3EC60C0C" w14:textId="77777777" w:rsidR="000D411F" w:rsidRPr="000D411F" w:rsidRDefault="000D411F" w:rsidP="000D411F">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public static void Main(string[] args)</w:t>
      </w:r>
    </w:p>
    <w:p w14:paraId="4EC90652" w14:textId="77777777" w:rsidR="000D411F" w:rsidRPr="000D411F" w:rsidRDefault="000D411F" w:rsidP="000D411F">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w:t>
      </w:r>
    </w:p>
    <w:p w14:paraId="11044917" w14:textId="77777777" w:rsidR="000D411F" w:rsidRPr="000D411F" w:rsidRDefault="000D411F" w:rsidP="000D411F">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var webHost = new WebHostBuilder()</w:t>
      </w:r>
    </w:p>
    <w:p w14:paraId="6C74ADE7" w14:textId="77777777" w:rsidR="000D411F" w:rsidRPr="000D411F" w:rsidRDefault="000D411F" w:rsidP="000D411F">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.UseKestrel()</w:t>
      </w:r>
    </w:p>
    <w:p w14:paraId="534059BF" w14:textId="77777777" w:rsidR="000D411F" w:rsidRPr="000D411F" w:rsidRDefault="000D411F" w:rsidP="000D411F">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.UseStartup&lt;Startup&gt;()</w:t>
      </w:r>
    </w:p>
    <w:p w14:paraId="66BFE4B4" w14:textId="77777777" w:rsidR="000D411F" w:rsidRPr="000D411F" w:rsidRDefault="000D411F" w:rsidP="000D411F">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.Build();</w:t>
      </w:r>
    </w:p>
    <w:p w14:paraId="6AB5B1F1" w14:textId="77777777" w:rsidR="000D411F" w:rsidRPr="000D411F" w:rsidRDefault="000D411F" w:rsidP="000D411F">
      <w:pPr>
        <w:pStyle w:val="SourceCode"/>
        <w:rPr>
          <w:rStyle w:val="SmartLink"/>
          <w:color w:val="000000" w:themeColor="text1"/>
          <w:u w:val="none"/>
          <w:shd w:val="clear" w:color="auto" w:fill="FFFFFF"/>
        </w:rPr>
      </w:pPr>
    </w:p>
    <w:p w14:paraId="5778619C" w14:textId="77777777" w:rsidR="000D411F" w:rsidRPr="000D411F" w:rsidRDefault="000D411F" w:rsidP="000D411F">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webHost.Run();</w:t>
      </w:r>
    </w:p>
    <w:p w14:paraId="40458F90" w14:textId="77777777" w:rsidR="000D411F" w:rsidRPr="000D411F" w:rsidRDefault="000D411F" w:rsidP="000D411F">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w:t>
      </w:r>
    </w:p>
    <w:p w14:paraId="5BF20F45" w14:textId="55AEA318" w:rsidR="006F56B2" w:rsidRPr="000D411F" w:rsidRDefault="000D411F" w:rsidP="000D411F">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w:t>
      </w:r>
    </w:p>
    <w:p w14:paraId="27B3B240" w14:textId="5B0EF3F2" w:rsidR="000D411F" w:rsidRDefault="000D411F" w:rsidP="000D411F">
      <w:pPr>
        <w:rPr>
          <w:rFonts w:ascii="Consolas" w:eastAsiaTheme="minorHAnsi" w:hAnsi="Consolas" w:cs="Consolas"/>
          <w:color w:val="000000"/>
          <w:sz w:val="19"/>
          <w:szCs w:val="19"/>
          <w:lang w:eastAsia="en-US"/>
        </w:rPr>
      </w:pPr>
    </w:p>
    <w:p w14:paraId="67B161C1" w14:textId="709AE8C0" w:rsidR="00115ABB" w:rsidRDefault="00115ABB" w:rsidP="00115ABB">
      <w:pPr>
        <w:pStyle w:val="CodeExampleCode"/>
        <w:rPr>
          <w:rFonts w:eastAsiaTheme="minorHAnsi"/>
          <w:lang w:eastAsia="en-US"/>
        </w:rPr>
      </w:pPr>
      <w:r>
        <w:rPr>
          <w:rFonts w:eastAsiaTheme="minorHAnsi"/>
          <w:lang w:eastAsia="en-US"/>
        </w:rPr>
        <w:t>Startup.cs</w:t>
      </w:r>
    </w:p>
    <w:p w14:paraId="3AAD76C7" w14:textId="77777777" w:rsidR="00115ABB" w:rsidRPr="00115ABB" w:rsidRDefault="00115ABB" w:rsidP="00115ABB">
      <w:pPr>
        <w:pStyle w:val="SourceCode"/>
      </w:pPr>
      <w:r w:rsidRPr="00115ABB">
        <w:t xml:space="preserve">    public class Startup</w:t>
      </w:r>
    </w:p>
    <w:p w14:paraId="2BB28F74" w14:textId="77777777" w:rsidR="00115ABB" w:rsidRPr="00115ABB" w:rsidRDefault="00115ABB" w:rsidP="00115ABB">
      <w:pPr>
        <w:pStyle w:val="SourceCode"/>
      </w:pPr>
      <w:r w:rsidRPr="00115ABB">
        <w:t xml:space="preserve">    {</w:t>
      </w:r>
    </w:p>
    <w:p w14:paraId="7C3622D7" w14:textId="77777777" w:rsidR="00115ABB" w:rsidRPr="00115ABB" w:rsidRDefault="00115ABB" w:rsidP="00115ABB">
      <w:pPr>
        <w:pStyle w:val="SourceCode"/>
      </w:pPr>
      <w:r w:rsidRPr="00115ABB">
        <w:t xml:space="preserve">        public void ConfigureServices(IServiceCollection services)</w:t>
      </w:r>
    </w:p>
    <w:p w14:paraId="43E379CE" w14:textId="77777777" w:rsidR="00115ABB" w:rsidRPr="00115ABB" w:rsidRDefault="00115ABB" w:rsidP="00115ABB">
      <w:pPr>
        <w:pStyle w:val="SourceCode"/>
      </w:pPr>
      <w:r w:rsidRPr="00115ABB">
        <w:t xml:space="preserve">        {</w:t>
      </w:r>
    </w:p>
    <w:p w14:paraId="08C4BCAA" w14:textId="77777777" w:rsidR="00115ABB" w:rsidRPr="00115ABB" w:rsidRDefault="00115ABB" w:rsidP="00115ABB">
      <w:pPr>
        <w:pStyle w:val="SourceCode"/>
      </w:pPr>
      <w:r w:rsidRPr="00115ABB">
        <w:t xml:space="preserve">        }</w:t>
      </w:r>
    </w:p>
    <w:p w14:paraId="7E867DA7" w14:textId="77777777" w:rsidR="00115ABB" w:rsidRPr="00115ABB" w:rsidRDefault="00115ABB" w:rsidP="00115ABB">
      <w:pPr>
        <w:pStyle w:val="SourceCode"/>
      </w:pPr>
    </w:p>
    <w:p w14:paraId="088F5CD8" w14:textId="77777777" w:rsidR="00115ABB" w:rsidRPr="00115ABB" w:rsidRDefault="00115ABB" w:rsidP="00115ABB">
      <w:pPr>
        <w:pStyle w:val="SourceCode"/>
      </w:pPr>
      <w:r w:rsidRPr="00115ABB">
        <w:t xml:space="preserve">        public void Configure(IApplicationBuilder app,</w:t>
      </w:r>
    </w:p>
    <w:p w14:paraId="7EE9709B" w14:textId="77777777" w:rsidR="00115ABB" w:rsidRPr="00115ABB" w:rsidRDefault="00115ABB" w:rsidP="00115ABB">
      <w:pPr>
        <w:pStyle w:val="SourceCode"/>
      </w:pPr>
      <w:r w:rsidRPr="00115ABB">
        <w:t xml:space="preserve">            IWebHostEnvironment env)</w:t>
      </w:r>
    </w:p>
    <w:p w14:paraId="5C91D59B" w14:textId="77777777" w:rsidR="00115ABB" w:rsidRPr="00115ABB" w:rsidRDefault="00115ABB" w:rsidP="00115ABB">
      <w:pPr>
        <w:pStyle w:val="SourceCode"/>
      </w:pPr>
      <w:r w:rsidRPr="00115ABB">
        <w:t xml:space="preserve">        {</w:t>
      </w:r>
    </w:p>
    <w:p w14:paraId="61BC7958" w14:textId="77777777" w:rsidR="00115ABB" w:rsidRPr="00115ABB" w:rsidRDefault="00115ABB" w:rsidP="00115ABB">
      <w:pPr>
        <w:pStyle w:val="SourceCode"/>
      </w:pPr>
      <w:r w:rsidRPr="00115ABB">
        <w:t xml:space="preserve">            app.Run(new MyTerminatingMiddleware().TerminatingMiddleware);</w:t>
      </w:r>
    </w:p>
    <w:p w14:paraId="1687FD3D" w14:textId="77777777" w:rsidR="00115ABB" w:rsidRPr="00115ABB" w:rsidRDefault="00115ABB" w:rsidP="00115ABB">
      <w:pPr>
        <w:pStyle w:val="SourceCode"/>
      </w:pPr>
      <w:r w:rsidRPr="00115ABB">
        <w:t xml:space="preserve">        }</w:t>
      </w:r>
    </w:p>
    <w:p w14:paraId="31D8CB77" w14:textId="39E35AE1" w:rsidR="005E1296" w:rsidRDefault="00115ABB" w:rsidP="00115ABB">
      <w:pPr>
        <w:pStyle w:val="SourceCode"/>
      </w:pPr>
      <w:r w:rsidRPr="00115ABB">
        <w:t xml:space="preserve">    }</w:t>
      </w:r>
    </w:p>
    <w:p w14:paraId="62224B98" w14:textId="77777777" w:rsidR="00AF1523" w:rsidRPr="00115ABB" w:rsidRDefault="00AF1523" w:rsidP="00115ABB">
      <w:pPr>
        <w:pStyle w:val="SourceCode"/>
      </w:pPr>
    </w:p>
    <w:p w14:paraId="76659ADF" w14:textId="03DC6A36" w:rsidR="00AF1523" w:rsidRDefault="00AF1523" w:rsidP="00AF1523">
      <w:pPr>
        <w:pStyle w:val="CodeExampleCode"/>
        <w:rPr>
          <w:rFonts w:eastAsiaTheme="minorHAnsi"/>
          <w:lang w:eastAsia="en-US"/>
        </w:rPr>
      </w:pPr>
      <w:proofErr w:type="spellStart"/>
      <w:r>
        <w:rPr>
          <w:rFonts w:eastAsiaTheme="minorHAnsi"/>
          <w:lang w:eastAsia="en-US"/>
        </w:rPr>
        <w:t>MyTerminatingMiddleware.cs</w:t>
      </w:r>
      <w:proofErr w:type="spellEnd"/>
    </w:p>
    <w:p w14:paraId="6CF5DF40" w14:textId="77777777" w:rsidR="000A15A4" w:rsidRPr="000A15A4" w:rsidRDefault="000A15A4" w:rsidP="000A15A4">
      <w:pPr>
        <w:pStyle w:val="SourceCode"/>
      </w:pPr>
      <w:r w:rsidRPr="000A15A4">
        <w:t xml:space="preserve">    public class MyTerminatingMiddleware</w:t>
      </w:r>
    </w:p>
    <w:p w14:paraId="2F828D0B" w14:textId="77777777" w:rsidR="000A15A4" w:rsidRPr="000A15A4" w:rsidRDefault="000A15A4" w:rsidP="000A15A4">
      <w:pPr>
        <w:pStyle w:val="SourceCode"/>
      </w:pPr>
      <w:r w:rsidRPr="000A15A4">
        <w:t xml:space="preserve">    {</w:t>
      </w:r>
    </w:p>
    <w:p w14:paraId="3E699CF6" w14:textId="77777777" w:rsidR="000A15A4" w:rsidRPr="000A15A4" w:rsidRDefault="000A15A4" w:rsidP="000A15A4">
      <w:pPr>
        <w:pStyle w:val="SourceCode"/>
      </w:pPr>
      <w:r w:rsidRPr="000A15A4">
        <w:t xml:space="preserve">        public async Task TerminatingMiddleware(</w:t>
      </w:r>
    </w:p>
    <w:p w14:paraId="74B76B85" w14:textId="77777777" w:rsidR="000A15A4" w:rsidRPr="000A15A4" w:rsidRDefault="000A15A4" w:rsidP="000A15A4">
      <w:pPr>
        <w:pStyle w:val="SourceCode"/>
      </w:pPr>
      <w:r w:rsidRPr="000A15A4">
        <w:t xml:space="preserve">            HttpContext ctx)</w:t>
      </w:r>
    </w:p>
    <w:p w14:paraId="3BA4CB92" w14:textId="77777777" w:rsidR="000A15A4" w:rsidRPr="000A15A4" w:rsidRDefault="000A15A4" w:rsidP="000A15A4">
      <w:pPr>
        <w:pStyle w:val="SourceCode"/>
      </w:pPr>
      <w:r w:rsidRPr="000A15A4">
        <w:t xml:space="preserve">        {</w:t>
      </w:r>
    </w:p>
    <w:p w14:paraId="3C227C6D" w14:textId="77777777" w:rsidR="000A15A4" w:rsidRPr="000A15A4" w:rsidRDefault="000A15A4" w:rsidP="000A15A4">
      <w:pPr>
        <w:pStyle w:val="SourceCode"/>
      </w:pPr>
      <w:r w:rsidRPr="000A15A4">
        <w:t xml:space="preserve">            await ctx.Response.WriteAsync("My own terminating middleware");</w:t>
      </w:r>
    </w:p>
    <w:p w14:paraId="120C3A04" w14:textId="77777777" w:rsidR="000A15A4" w:rsidRPr="000A15A4" w:rsidRDefault="000A15A4" w:rsidP="000A15A4">
      <w:pPr>
        <w:pStyle w:val="SourceCode"/>
      </w:pPr>
      <w:r w:rsidRPr="000A15A4">
        <w:t xml:space="preserve">        }</w:t>
      </w:r>
    </w:p>
    <w:p w14:paraId="27CFCB06" w14:textId="7A1A6BD0" w:rsidR="005E1296" w:rsidRPr="000A15A4" w:rsidRDefault="000A15A4" w:rsidP="000A15A4">
      <w:pPr>
        <w:pStyle w:val="SourceCode"/>
      </w:pPr>
      <w:r w:rsidRPr="000A15A4">
        <w:t xml:space="preserve">    }</w:t>
      </w:r>
    </w:p>
    <w:p w14:paraId="1904DA11" w14:textId="77777777" w:rsidR="00002357" w:rsidRDefault="00002357">
      <w:pPr>
        <w:spacing w:after="160" w:line="259" w:lineRule="auto"/>
        <w:rPr>
          <w:rFonts w:asciiTheme="majorHAnsi" w:eastAsiaTheme="majorEastAsia" w:hAnsiTheme="majorHAnsi" w:cstheme="majorBidi"/>
          <w:b/>
          <w:iCs/>
          <w:smallCaps/>
          <w:color w:val="31378B" w:themeColor="text2"/>
          <w:szCs w:val="25"/>
        </w:rPr>
      </w:pPr>
      <w:r>
        <w:br w:type="page"/>
      </w:r>
    </w:p>
    <w:p w14:paraId="718D516C" w14:textId="469D3B9D" w:rsidR="00002357" w:rsidRDefault="00002357" w:rsidP="00002357">
      <w:pPr>
        <w:pStyle w:val="Heading4"/>
      </w:pPr>
      <w:r>
        <w:lastRenderedPageBreak/>
        <w:t>Adding Own Non-Terminating Middleware</w:t>
      </w:r>
    </w:p>
    <w:p w14:paraId="407044C9" w14:textId="77777777" w:rsidR="00EA54DB" w:rsidRPr="00BB79BB" w:rsidRDefault="00EA54DB" w:rsidP="00EA54DB">
      <w:pPr>
        <w:pStyle w:val="CodeExampleCode"/>
      </w:pPr>
      <w:r>
        <w:t>Program.cs</w:t>
      </w:r>
    </w:p>
    <w:p w14:paraId="2E0B9AF4" w14:textId="77777777" w:rsidR="00EA54DB" w:rsidRPr="000D411F" w:rsidRDefault="00EA54DB" w:rsidP="00EA54DB">
      <w:pPr>
        <w:pStyle w:val="SourceCode"/>
        <w:rPr>
          <w:rStyle w:val="SmartLink"/>
          <w:color w:val="000000" w:themeColor="text1"/>
          <w:u w:val="none"/>
          <w:shd w:val="clear" w:color="auto" w:fill="FFFFFF"/>
        </w:rPr>
      </w:pPr>
      <w:r>
        <w:rPr>
          <w:rFonts w:ascii="Consolas" w:eastAsiaTheme="minorHAnsi" w:hAnsi="Consolas"/>
          <w:color w:val="000000"/>
          <w:sz w:val="19"/>
          <w:lang w:eastAsia="en-US"/>
        </w:rPr>
        <w:t xml:space="preserve"> </w:t>
      </w:r>
      <w:r w:rsidRPr="000D411F">
        <w:rPr>
          <w:rStyle w:val="SmartLink"/>
          <w:color w:val="000000" w:themeColor="text1"/>
          <w:u w:val="none"/>
          <w:shd w:val="clear" w:color="auto" w:fill="FFFFFF"/>
        </w:rPr>
        <w:t xml:space="preserve">   public class Program</w:t>
      </w:r>
    </w:p>
    <w:p w14:paraId="0E444482" w14:textId="77777777" w:rsidR="00EA54DB" w:rsidRPr="000D411F" w:rsidRDefault="00EA54DB" w:rsidP="00EA54DB">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w:t>
      </w:r>
    </w:p>
    <w:p w14:paraId="6C04D5BD" w14:textId="77777777" w:rsidR="00EA54DB" w:rsidRPr="000D411F" w:rsidRDefault="00EA54DB" w:rsidP="00EA54DB">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public static void Main(string[] args)</w:t>
      </w:r>
    </w:p>
    <w:p w14:paraId="10889B70" w14:textId="77777777" w:rsidR="00EA54DB" w:rsidRPr="000D411F" w:rsidRDefault="00EA54DB" w:rsidP="00EA54DB">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w:t>
      </w:r>
    </w:p>
    <w:p w14:paraId="63BFE131" w14:textId="77777777" w:rsidR="00EA54DB" w:rsidRPr="000D411F" w:rsidRDefault="00EA54DB" w:rsidP="00EA54DB">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var webHost = new WebHostBuilder()</w:t>
      </w:r>
    </w:p>
    <w:p w14:paraId="532EF5E8" w14:textId="77777777" w:rsidR="00EA54DB" w:rsidRPr="000D411F" w:rsidRDefault="00EA54DB" w:rsidP="00EA54DB">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.UseKestrel()</w:t>
      </w:r>
    </w:p>
    <w:p w14:paraId="4B9CAEB4" w14:textId="77777777" w:rsidR="00EA54DB" w:rsidRPr="000D411F" w:rsidRDefault="00EA54DB" w:rsidP="00EA54DB">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.UseStartup&lt;Startup&gt;()</w:t>
      </w:r>
    </w:p>
    <w:p w14:paraId="54E71F08" w14:textId="77777777" w:rsidR="00EA54DB" w:rsidRPr="000D411F" w:rsidRDefault="00EA54DB" w:rsidP="00EA54DB">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.Build();</w:t>
      </w:r>
    </w:p>
    <w:p w14:paraId="419E6879" w14:textId="77777777" w:rsidR="00EA54DB" w:rsidRPr="000D411F" w:rsidRDefault="00EA54DB" w:rsidP="00EA54DB">
      <w:pPr>
        <w:pStyle w:val="SourceCode"/>
        <w:rPr>
          <w:rStyle w:val="SmartLink"/>
          <w:color w:val="000000" w:themeColor="text1"/>
          <w:u w:val="none"/>
          <w:shd w:val="clear" w:color="auto" w:fill="FFFFFF"/>
        </w:rPr>
      </w:pPr>
    </w:p>
    <w:p w14:paraId="751AB961" w14:textId="77777777" w:rsidR="00EA54DB" w:rsidRPr="000D411F" w:rsidRDefault="00EA54DB" w:rsidP="00EA54DB">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webHost.Run();</w:t>
      </w:r>
    </w:p>
    <w:p w14:paraId="1D46ACC3" w14:textId="77777777" w:rsidR="00EA54DB" w:rsidRPr="000D411F" w:rsidRDefault="00EA54DB" w:rsidP="00EA54DB">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w:t>
      </w:r>
    </w:p>
    <w:p w14:paraId="3B5E6552" w14:textId="0FAB3AEC" w:rsidR="00EA54DB" w:rsidRDefault="00EA54DB" w:rsidP="00EA54DB">
      <w:pPr>
        <w:pStyle w:val="SourceCode"/>
        <w:rPr>
          <w:rStyle w:val="SmartLink"/>
          <w:color w:val="000000" w:themeColor="text1"/>
          <w:u w:val="none"/>
          <w:shd w:val="clear" w:color="auto" w:fill="FFFFFF"/>
        </w:rPr>
      </w:pPr>
      <w:r w:rsidRPr="000D411F">
        <w:rPr>
          <w:rStyle w:val="SmartLink"/>
          <w:color w:val="000000" w:themeColor="text1"/>
          <w:u w:val="none"/>
          <w:shd w:val="clear" w:color="auto" w:fill="FFFFFF"/>
        </w:rPr>
        <w:t xml:space="preserve">    }</w:t>
      </w:r>
    </w:p>
    <w:p w14:paraId="026E0266" w14:textId="77777777" w:rsidR="00E513BE" w:rsidRDefault="00E513BE" w:rsidP="00E513BE">
      <w:pPr>
        <w:pStyle w:val="CodeExampleCode"/>
      </w:pPr>
    </w:p>
    <w:p w14:paraId="370021DD" w14:textId="566164B3" w:rsidR="00E513BE" w:rsidRPr="003E5663" w:rsidRDefault="00E513BE" w:rsidP="003E5663">
      <w:pPr>
        <w:pStyle w:val="CodeExampleCode"/>
        <w:rPr>
          <w:rStyle w:val="SmartLink"/>
          <w:color w:val="auto"/>
          <w:u w:val="none"/>
          <w:shd w:val="clear" w:color="auto" w:fill="auto"/>
        </w:rPr>
      </w:pPr>
      <w:r>
        <w:t>Startup.cs</w:t>
      </w:r>
    </w:p>
    <w:p w14:paraId="23187161" w14:textId="77777777" w:rsidR="00E513BE" w:rsidRPr="003E5663" w:rsidRDefault="00E513BE" w:rsidP="003E5663">
      <w:pPr>
        <w:pStyle w:val="SourceCode"/>
      </w:pPr>
      <w:r w:rsidRPr="003E5663">
        <w:t xml:space="preserve">    public class Startup</w:t>
      </w:r>
    </w:p>
    <w:p w14:paraId="7BC266C8" w14:textId="77777777" w:rsidR="00E513BE" w:rsidRPr="003E5663" w:rsidRDefault="00E513BE" w:rsidP="003E5663">
      <w:pPr>
        <w:pStyle w:val="SourceCode"/>
      </w:pPr>
      <w:r w:rsidRPr="003E5663">
        <w:t xml:space="preserve">    {</w:t>
      </w:r>
    </w:p>
    <w:p w14:paraId="6BEE10F9" w14:textId="77777777" w:rsidR="00E513BE" w:rsidRPr="003E5663" w:rsidRDefault="00E513BE" w:rsidP="003E5663">
      <w:pPr>
        <w:pStyle w:val="SourceCode"/>
      </w:pPr>
      <w:r w:rsidRPr="003E5663">
        <w:t xml:space="preserve">        public void ConfigureServices(IServiceCollection services)</w:t>
      </w:r>
    </w:p>
    <w:p w14:paraId="270E0649" w14:textId="77777777" w:rsidR="00E513BE" w:rsidRPr="003E5663" w:rsidRDefault="00E513BE" w:rsidP="003E5663">
      <w:pPr>
        <w:pStyle w:val="SourceCode"/>
      </w:pPr>
      <w:r w:rsidRPr="003E5663">
        <w:t xml:space="preserve">        {</w:t>
      </w:r>
    </w:p>
    <w:p w14:paraId="6013F2AA" w14:textId="77777777" w:rsidR="00E513BE" w:rsidRPr="003E5663" w:rsidRDefault="00E513BE" w:rsidP="003E5663">
      <w:pPr>
        <w:pStyle w:val="SourceCode"/>
      </w:pPr>
      <w:r w:rsidRPr="003E5663">
        <w:t xml:space="preserve">        }</w:t>
      </w:r>
    </w:p>
    <w:p w14:paraId="78513CEB" w14:textId="77777777" w:rsidR="00E513BE" w:rsidRPr="003E5663" w:rsidRDefault="00E513BE" w:rsidP="003E5663">
      <w:pPr>
        <w:pStyle w:val="SourceCode"/>
      </w:pPr>
    </w:p>
    <w:p w14:paraId="5F9B096B" w14:textId="77777777" w:rsidR="00E513BE" w:rsidRPr="003E5663" w:rsidRDefault="00E513BE" w:rsidP="003E5663">
      <w:pPr>
        <w:pStyle w:val="SourceCode"/>
      </w:pPr>
      <w:r w:rsidRPr="003E5663">
        <w:t xml:space="preserve">        public void Configure(IApplicationBuilder app, </w:t>
      </w:r>
    </w:p>
    <w:p w14:paraId="59C5260F" w14:textId="77777777" w:rsidR="00E513BE" w:rsidRPr="003E5663" w:rsidRDefault="00E513BE" w:rsidP="003E5663">
      <w:pPr>
        <w:pStyle w:val="SourceCode"/>
      </w:pPr>
      <w:r w:rsidRPr="003E5663">
        <w:t xml:space="preserve">            IWebHostEnvironment env)</w:t>
      </w:r>
    </w:p>
    <w:p w14:paraId="7B5205A2" w14:textId="77777777" w:rsidR="00E513BE" w:rsidRPr="003E5663" w:rsidRDefault="00E513BE" w:rsidP="003E5663">
      <w:pPr>
        <w:pStyle w:val="SourceCode"/>
      </w:pPr>
      <w:r w:rsidRPr="003E5663">
        <w:t xml:space="preserve">        {</w:t>
      </w:r>
    </w:p>
    <w:p w14:paraId="14AEFF2E" w14:textId="77777777" w:rsidR="00E513BE" w:rsidRPr="003E5663" w:rsidRDefault="00E513BE" w:rsidP="003E5663">
      <w:pPr>
        <w:pStyle w:val="SourceCode"/>
      </w:pPr>
      <w:r w:rsidRPr="003E5663">
        <w:t xml:space="preserve">            app.UseCustomMiddleware();</w:t>
      </w:r>
    </w:p>
    <w:p w14:paraId="18804DC6" w14:textId="77777777" w:rsidR="00E513BE" w:rsidRPr="003E5663" w:rsidRDefault="00E513BE" w:rsidP="003E5663">
      <w:pPr>
        <w:pStyle w:val="SourceCode"/>
      </w:pPr>
      <w:r w:rsidRPr="003E5663">
        <w:t xml:space="preserve">            app.Run(async context =&gt;</w:t>
      </w:r>
    </w:p>
    <w:p w14:paraId="0D34520A" w14:textId="77777777" w:rsidR="00E513BE" w:rsidRPr="003E5663" w:rsidRDefault="00E513BE" w:rsidP="003E5663">
      <w:pPr>
        <w:pStyle w:val="SourceCode"/>
      </w:pPr>
      <w:r w:rsidRPr="003E5663">
        <w:t xml:space="preserve">            {</w:t>
      </w:r>
    </w:p>
    <w:p w14:paraId="2B3C0A73" w14:textId="77777777" w:rsidR="00E513BE" w:rsidRPr="003E5663" w:rsidRDefault="00E513BE" w:rsidP="003E5663">
      <w:pPr>
        <w:pStyle w:val="SourceCode"/>
      </w:pPr>
      <w:r w:rsidRPr="003E5663">
        <w:t xml:space="preserve">                await context</w:t>
      </w:r>
    </w:p>
    <w:p w14:paraId="396995D3" w14:textId="77777777" w:rsidR="00E513BE" w:rsidRPr="003E5663" w:rsidRDefault="00E513BE" w:rsidP="003E5663">
      <w:pPr>
        <w:pStyle w:val="SourceCode"/>
      </w:pPr>
      <w:r w:rsidRPr="003E5663">
        <w:t xml:space="preserve">                    .Response</w:t>
      </w:r>
    </w:p>
    <w:p w14:paraId="22A59466" w14:textId="77777777" w:rsidR="00E513BE" w:rsidRPr="003E5663" w:rsidRDefault="00E513BE" w:rsidP="003E5663">
      <w:pPr>
        <w:pStyle w:val="SourceCode"/>
      </w:pPr>
      <w:r w:rsidRPr="003E5663">
        <w:t xml:space="preserve">                    .WriteAsync("Custom Terminating Middleware");</w:t>
      </w:r>
    </w:p>
    <w:p w14:paraId="453AD13D" w14:textId="77777777" w:rsidR="00E513BE" w:rsidRPr="003E5663" w:rsidRDefault="00E513BE" w:rsidP="003E5663">
      <w:pPr>
        <w:pStyle w:val="SourceCode"/>
      </w:pPr>
      <w:r w:rsidRPr="003E5663">
        <w:t xml:space="preserve">            });</w:t>
      </w:r>
    </w:p>
    <w:p w14:paraId="7C79F63C" w14:textId="77777777" w:rsidR="00E513BE" w:rsidRPr="003E5663" w:rsidRDefault="00E513BE" w:rsidP="003E5663">
      <w:pPr>
        <w:pStyle w:val="SourceCode"/>
      </w:pPr>
      <w:r w:rsidRPr="003E5663">
        <w:t xml:space="preserve">        }</w:t>
      </w:r>
    </w:p>
    <w:p w14:paraId="2D0586E6" w14:textId="5D875336" w:rsidR="00AF1523" w:rsidRDefault="00E513BE" w:rsidP="003E5663">
      <w:pPr>
        <w:pStyle w:val="SourceCode"/>
      </w:pPr>
      <w:r w:rsidRPr="003E5663">
        <w:t xml:space="preserve">    }</w:t>
      </w:r>
    </w:p>
    <w:p w14:paraId="2B902366" w14:textId="77777777" w:rsidR="004B767C" w:rsidRPr="003E5663" w:rsidRDefault="004B767C" w:rsidP="003E5663">
      <w:pPr>
        <w:pStyle w:val="SourceCode"/>
      </w:pPr>
    </w:p>
    <w:p w14:paraId="24D93A0D" w14:textId="670A4CB7" w:rsidR="004B767C" w:rsidRDefault="00236DCE" w:rsidP="004B767C">
      <w:pPr>
        <w:pStyle w:val="CodeExampleCode"/>
      </w:pPr>
      <w:proofErr w:type="spellStart"/>
      <w:r>
        <w:t>CustomMiddleware</w:t>
      </w:r>
      <w:proofErr w:type="spellEnd"/>
    </w:p>
    <w:p w14:paraId="6391C61F" w14:textId="77777777" w:rsidR="00236DCE" w:rsidRPr="00236DCE" w:rsidRDefault="00236DCE" w:rsidP="00236DCE">
      <w:pPr>
        <w:pStyle w:val="SourceCode"/>
      </w:pPr>
      <w:r w:rsidRPr="00236DCE">
        <w:t xml:space="preserve">    public class CustomMiddleware</w:t>
      </w:r>
    </w:p>
    <w:p w14:paraId="6A6A7185" w14:textId="77777777" w:rsidR="00236DCE" w:rsidRPr="00236DCE" w:rsidRDefault="00236DCE" w:rsidP="00236DCE">
      <w:pPr>
        <w:pStyle w:val="SourceCode"/>
      </w:pPr>
      <w:r w:rsidRPr="00236DCE">
        <w:t xml:space="preserve">    {</w:t>
      </w:r>
    </w:p>
    <w:p w14:paraId="1091E87D" w14:textId="77777777" w:rsidR="00236DCE" w:rsidRPr="00236DCE" w:rsidRDefault="00236DCE" w:rsidP="00236DCE">
      <w:pPr>
        <w:pStyle w:val="SourceCode"/>
      </w:pPr>
      <w:r w:rsidRPr="00236DCE">
        <w:t xml:space="preserve">        private readonly RequestDelegate _next;</w:t>
      </w:r>
    </w:p>
    <w:p w14:paraId="4890CFD6" w14:textId="77777777" w:rsidR="00236DCE" w:rsidRPr="00236DCE" w:rsidRDefault="00236DCE" w:rsidP="00236DCE">
      <w:pPr>
        <w:pStyle w:val="SourceCode"/>
      </w:pPr>
    </w:p>
    <w:p w14:paraId="76822911" w14:textId="77777777" w:rsidR="00236DCE" w:rsidRPr="00236DCE" w:rsidRDefault="00236DCE" w:rsidP="00236DCE">
      <w:pPr>
        <w:pStyle w:val="SourceCode"/>
      </w:pPr>
      <w:r w:rsidRPr="00236DCE">
        <w:t xml:space="preserve">        public CustomMiddleware(RequestDelegate next) =&gt; _next = next;</w:t>
      </w:r>
    </w:p>
    <w:p w14:paraId="7A6E79B1" w14:textId="77777777" w:rsidR="00236DCE" w:rsidRPr="00236DCE" w:rsidRDefault="00236DCE" w:rsidP="00236DCE">
      <w:pPr>
        <w:pStyle w:val="SourceCode"/>
      </w:pPr>
    </w:p>
    <w:p w14:paraId="7B3F79B4" w14:textId="77777777" w:rsidR="00236DCE" w:rsidRPr="00236DCE" w:rsidRDefault="00236DCE" w:rsidP="00236DCE">
      <w:pPr>
        <w:pStyle w:val="SourceCode"/>
      </w:pPr>
      <w:r w:rsidRPr="00236DCE">
        <w:t xml:space="preserve">        public async Task Invoke(HttpContext ctx)</w:t>
      </w:r>
    </w:p>
    <w:p w14:paraId="4D2CD8B7" w14:textId="77777777" w:rsidR="00236DCE" w:rsidRPr="00236DCE" w:rsidRDefault="00236DCE" w:rsidP="00236DCE">
      <w:pPr>
        <w:pStyle w:val="SourceCode"/>
      </w:pPr>
      <w:r w:rsidRPr="00236DCE">
        <w:t xml:space="preserve">        {</w:t>
      </w:r>
    </w:p>
    <w:p w14:paraId="4C82B4BA" w14:textId="77777777" w:rsidR="00236DCE" w:rsidRPr="00236DCE" w:rsidRDefault="00236DCE" w:rsidP="00236DCE">
      <w:pPr>
        <w:pStyle w:val="SourceCode"/>
      </w:pPr>
      <w:r w:rsidRPr="00236DCE">
        <w:t xml:space="preserve">            await _next(ctx);</w:t>
      </w:r>
    </w:p>
    <w:p w14:paraId="4D5C3204" w14:textId="77777777" w:rsidR="00236DCE" w:rsidRPr="00236DCE" w:rsidRDefault="00236DCE" w:rsidP="00236DCE">
      <w:pPr>
        <w:pStyle w:val="SourceCode"/>
      </w:pPr>
      <w:r w:rsidRPr="00236DCE">
        <w:t xml:space="preserve">        }</w:t>
      </w:r>
    </w:p>
    <w:p w14:paraId="112DFBA7" w14:textId="64F79340" w:rsidR="00236DCE" w:rsidRPr="00236DCE" w:rsidRDefault="00236DCE" w:rsidP="00236DCE">
      <w:pPr>
        <w:pStyle w:val="SourceCode"/>
        <w:rPr>
          <w:rStyle w:val="SmartLink"/>
          <w:color w:val="000000" w:themeColor="text1"/>
          <w:u w:val="none"/>
          <w:shd w:val="clear" w:color="auto" w:fill="FFFFFF"/>
        </w:rPr>
      </w:pPr>
      <w:r w:rsidRPr="00236DCE">
        <w:t xml:space="preserve">    }</w:t>
      </w:r>
    </w:p>
    <w:p w14:paraId="405EFECC" w14:textId="77777777" w:rsidR="00236DCE" w:rsidRDefault="00236DCE">
      <w:pPr>
        <w:spacing w:after="160" w:line="259" w:lineRule="auto"/>
        <w:rPr>
          <w:rFonts w:ascii="Times New Roman" w:eastAsia="Times New Roman" w:hAnsi="Times New Roman" w:cs="Times New Roman"/>
          <w:b/>
          <w:color w:val="auto"/>
          <w:spacing w:val="6"/>
          <w:szCs w:val="20"/>
        </w:rPr>
      </w:pPr>
      <w:r>
        <w:br w:type="page"/>
      </w:r>
    </w:p>
    <w:p w14:paraId="3C8EA1FA" w14:textId="2D62BFA6" w:rsidR="00236DCE" w:rsidRDefault="00236DCE" w:rsidP="00236DCE">
      <w:pPr>
        <w:pStyle w:val="CodeExampleCode"/>
      </w:pPr>
      <w:proofErr w:type="spellStart"/>
      <w:r>
        <w:lastRenderedPageBreak/>
        <w:t>CustomMiddlewareExtensions.cs</w:t>
      </w:r>
      <w:proofErr w:type="spellEnd"/>
    </w:p>
    <w:p w14:paraId="0C8C18A7" w14:textId="77777777" w:rsidR="00236DCE" w:rsidRPr="00236DCE" w:rsidRDefault="00236DCE" w:rsidP="00236DCE">
      <w:pPr>
        <w:pStyle w:val="SourceCode"/>
      </w:pPr>
      <w:r w:rsidRPr="00236DCE">
        <w:t xml:space="preserve">    public static class CustomMiddlewareExtensions</w:t>
      </w:r>
    </w:p>
    <w:p w14:paraId="759A7523" w14:textId="77777777" w:rsidR="00236DCE" w:rsidRPr="00236DCE" w:rsidRDefault="00236DCE" w:rsidP="00236DCE">
      <w:pPr>
        <w:pStyle w:val="SourceCode"/>
      </w:pPr>
      <w:r w:rsidRPr="00236DCE">
        <w:t xml:space="preserve">    {</w:t>
      </w:r>
    </w:p>
    <w:p w14:paraId="418CC1F1" w14:textId="77777777" w:rsidR="00236DCE" w:rsidRPr="00236DCE" w:rsidRDefault="00236DCE" w:rsidP="00236DCE">
      <w:pPr>
        <w:pStyle w:val="SourceCode"/>
      </w:pPr>
      <w:r w:rsidRPr="00236DCE">
        <w:t xml:space="preserve">        public static IApplicationBuilder UseCustomMiddleware(</w:t>
      </w:r>
    </w:p>
    <w:p w14:paraId="4FF908B3" w14:textId="77777777" w:rsidR="00236DCE" w:rsidRPr="00236DCE" w:rsidRDefault="00236DCE" w:rsidP="00236DCE">
      <w:pPr>
        <w:pStyle w:val="SourceCode"/>
      </w:pPr>
      <w:r w:rsidRPr="00236DCE">
        <w:t xml:space="preserve">            this IApplicationBuilder builder)</w:t>
      </w:r>
    </w:p>
    <w:p w14:paraId="1FCFA62D" w14:textId="77777777" w:rsidR="00236DCE" w:rsidRPr="00236DCE" w:rsidRDefault="00236DCE" w:rsidP="00236DCE">
      <w:pPr>
        <w:pStyle w:val="SourceCode"/>
      </w:pPr>
      <w:r w:rsidRPr="00236DCE">
        <w:t xml:space="preserve">        {</w:t>
      </w:r>
    </w:p>
    <w:p w14:paraId="7C26DC71" w14:textId="77777777" w:rsidR="00236DCE" w:rsidRPr="00236DCE" w:rsidRDefault="00236DCE" w:rsidP="00236DCE">
      <w:pPr>
        <w:pStyle w:val="SourceCode"/>
      </w:pPr>
      <w:r w:rsidRPr="00236DCE">
        <w:t xml:space="preserve">            return builder.UseMiddleware&lt;CustomMiddleware&gt;();</w:t>
      </w:r>
    </w:p>
    <w:p w14:paraId="79E3E1EB" w14:textId="77777777" w:rsidR="00236DCE" w:rsidRPr="00236DCE" w:rsidRDefault="00236DCE" w:rsidP="00236DCE">
      <w:pPr>
        <w:pStyle w:val="SourceCode"/>
      </w:pPr>
      <w:r w:rsidRPr="00236DCE">
        <w:t xml:space="preserve">        }</w:t>
      </w:r>
    </w:p>
    <w:p w14:paraId="28AE09CF" w14:textId="365EF2C7" w:rsidR="00236DCE" w:rsidRPr="00236DCE" w:rsidRDefault="00236DCE" w:rsidP="00236DCE">
      <w:pPr>
        <w:pStyle w:val="SourceCode"/>
      </w:pPr>
      <w:r w:rsidRPr="00236DCE">
        <w:t xml:space="preserve">    }</w:t>
      </w:r>
    </w:p>
    <w:p w14:paraId="7091D333" w14:textId="376606D7" w:rsidR="00236DCE" w:rsidRDefault="00236DCE" w:rsidP="00236DCE">
      <w:pPr>
        <w:pStyle w:val="Heading4"/>
      </w:pPr>
      <w:r>
        <w:t>Logging</w:t>
      </w:r>
    </w:p>
    <w:p w14:paraId="65BF5815" w14:textId="38EEF770" w:rsidR="00AF1523" w:rsidRDefault="00AF1523" w:rsidP="005E1296"/>
    <w:p w14:paraId="429762D9" w14:textId="77777777" w:rsidR="003B24E9" w:rsidRDefault="003B24E9" w:rsidP="005E1296"/>
    <w:p w14:paraId="3DDB6936" w14:textId="77777777" w:rsidR="00D13ED1" w:rsidRDefault="00D13ED1">
      <w:pPr>
        <w:spacing w:after="160" w:line="259" w:lineRule="auto"/>
        <w:rPr>
          <w:rFonts w:asciiTheme="majorHAnsi" w:eastAsiaTheme="majorEastAsia" w:hAnsiTheme="majorHAnsi" w:cstheme="majorBidi"/>
          <w:color w:val="31378B" w:themeColor="text2"/>
          <w:sz w:val="32"/>
          <w:szCs w:val="28"/>
        </w:rPr>
      </w:pPr>
      <w:r>
        <w:br w:type="page"/>
      </w:r>
    </w:p>
    <w:p w14:paraId="406F23BD" w14:textId="3E0D204C" w:rsidR="007D58EB" w:rsidRDefault="007D58EB" w:rsidP="007D58EB">
      <w:pPr>
        <w:pStyle w:val="Heading3"/>
      </w:pPr>
      <w:r>
        <w:lastRenderedPageBreak/>
        <w:t>Security</w:t>
      </w:r>
    </w:p>
    <w:p w14:paraId="189CE16C" w14:textId="5E7EC4F9" w:rsidR="007D58EB" w:rsidRPr="007D58EB" w:rsidRDefault="007D58EB" w:rsidP="007D58EB"/>
    <w:p w14:paraId="0ADD0198" w14:textId="664F7B32" w:rsidR="001E54D8" w:rsidRDefault="001E54D8" w:rsidP="00C42B84">
      <w:pPr>
        <w:pStyle w:val="Heading2"/>
      </w:pPr>
      <w:r>
        <w:t>Web API</w:t>
      </w:r>
    </w:p>
    <w:p w14:paraId="38182D13" w14:textId="43113779" w:rsidR="00C92C84" w:rsidRDefault="00C92C84" w:rsidP="00C92C84">
      <w:r>
        <w:t xml:space="preserve">A web API consists of a set of HTTP endpoints. Rather than return HTML they return something else which is typically JSON or XML. </w:t>
      </w:r>
      <w:r w:rsidR="00AC11BF">
        <w:t xml:space="preserve">When building a Web </w:t>
      </w:r>
      <w:proofErr w:type="gramStart"/>
      <w:r w:rsidR="00AC11BF">
        <w:t>API</w:t>
      </w:r>
      <w:proofErr w:type="gramEnd"/>
      <w:r w:rsidR="00AC11BF">
        <w:t xml:space="preserve"> we </w:t>
      </w:r>
      <w:r w:rsidR="000314AD">
        <w:t>take one of two approaches</w:t>
      </w:r>
    </w:p>
    <w:p w14:paraId="0689EEB5" w14:textId="143FD8BD" w:rsidR="000314AD" w:rsidRDefault="003C25C3" w:rsidP="000314AD">
      <w:pPr>
        <w:pStyle w:val="ListParagraph"/>
        <w:numPr>
          <w:ilvl w:val="0"/>
          <w:numId w:val="42"/>
        </w:numPr>
      </w:pPr>
      <w:r>
        <w:t>Remote Procedure Call</w:t>
      </w:r>
    </w:p>
    <w:p w14:paraId="706A88EC" w14:textId="2607815D" w:rsidR="003C25C3" w:rsidRDefault="003C25C3" w:rsidP="000314AD">
      <w:pPr>
        <w:pStyle w:val="ListParagraph"/>
        <w:numPr>
          <w:ilvl w:val="0"/>
          <w:numId w:val="42"/>
        </w:numPr>
      </w:pPr>
      <w:r>
        <w:t>REST (Representational State Transfer)</w:t>
      </w:r>
    </w:p>
    <w:p w14:paraId="496CA575" w14:textId="1847F747" w:rsidR="00E43820" w:rsidRPr="00C42B84" w:rsidRDefault="00E43820" w:rsidP="00C42B84">
      <w:pPr>
        <w:pStyle w:val="Heading3"/>
      </w:pPr>
      <w:r w:rsidRPr="00C42B84">
        <w:t>REST</w:t>
      </w:r>
    </w:p>
    <w:p w14:paraId="057F5F32" w14:textId="0E7D8E51" w:rsidR="00E43820" w:rsidRDefault="005F7BF1" w:rsidP="00E43820">
      <w:r>
        <w:t xml:space="preserve">Representational State Transfer handles requests </w:t>
      </w:r>
      <w:r w:rsidR="002B5619">
        <w:t>using HTTP verbs</w:t>
      </w:r>
      <w:r w:rsidR="00EB205D">
        <w:t xml:space="preserve">. </w:t>
      </w:r>
      <w:r w:rsidR="00462CA1">
        <w:t>The verbs act on resources specified as URL’s.</w:t>
      </w:r>
    </w:p>
    <w:p w14:paraId="056FA034" w14:textId="401E6ACB" w:rsidR="00D728B4" w:rsidRDefault="00D728B4" w:rsidP="008804C3">
      <w:pPr>
        <w:pStyle w:val="ListBullet"/>
      </w:pPr>
      <w:r>
        <w:t>GET</w:t>
      </w:r>
      <w:r w:rsidR="002C08D0">
        <w:tab/>
      </w:r>
      <w:r w:rsidR="002C08D0">
        <w:tab/>
      </w:r>
      <w:proofErr w:type="spellStart"/>
      <w:r w:rsidR="002C08D0">
        <w:t>Get</w:t>
      </w:r>
      <w:proofErr w:type="spellEnd"/>
      <w:r w:rsidR="002C08D0">
        <w:t xml:space="preserve"> the specified resource</w:t>
      </w:r>
    </w:p>
    <w:p w14:paraId="069CD4A4" w14:textId="4BD89882" w:rsidR="00D728B4" w:rsidRDefault="00D728B4" w:rsidP="008804C3">
      <w:pPr>
        <w:pStyle w:val="ListBullet"/>
      </w:pPr>
      <w:r>
        <w:t>POST</w:t>
      </w:r>
      <w:r w:rsidR="008F6CE5">
        <w:tab/>
        <w:t>Add a resource</w:t>
      </w:r>
    </w:p>
    <w:p w14:paraId="3A8C24AE" w14:textId="48200423" w:rsidR="00D728B4" w:rsidRDefault="00D728B4" w:rsidP="008804C3">
      <w:pPr>
        <w:pStyle w:val="ListBullet"/>
      </w:pPr>
      <w:r>
        <w:t>PUT</w:t>
      </w:r>
      <w:r w:rsidR="00C92C28">
        <w:tab/>
      </w:r>
      <w:r w:rsidR="00C92C28">
        <w:tab/>
        <w:t>Update the resource</w:t>
      </w:r>
    </w:p>
    <w:p w14:paraId="56054866" w14:textId="677A28BE" w:rsidR="00D728B4" w:rsidRDefault="00D728B4" w:rsidP="008804C3">
      <w:pPr>
        <w:pStyle w:val="ListBullet"/>
      </w:pPr>
      <w:r>
        <w:t>DELETE</w:t>
      </w:r>
      <w:r w:rsidR="00507D3A">
        <w:tab/>
      </w:r>
      <w:proofErr w:type="spellStart"/>
      <w:r w:rsidR="00507D3A">
        <w:t>Delete</w:t>
      </w:r>
      <w:proofErr w:type="spellEnd"/>
      <w:r w:rsidR="00507D3A">
        <w:t xml:space="preserve"> the named resource</w:t>
      </w:r>
    </w:p>
    <w:p w14:paraId="4A3A6248" w14:textId="5B619B8B" w:rsidR="001E54D8" w:rsidRDefault="000878CD" w:rsidP="001E54D8">
      <w:r>
        <w:t xml:space="preserve">One interesting part </w:t>
      </w:r>
      <w:r w:rsidR="00607541">
        <w:t xml:space="preserve">of REST is that </w:t>
      </w:r>
      <w:r w:rsidR="00DD4C1A">
        <w:t xml:space="preserve">responses are expected to indicate </w:t>
      </w:r>
      <w:proofErr w:type="gramStart"/>
      <w:r w:rsidR="00462CA1">
        <w:t>whether or not</w:t>
      </w:r>
      <w:proofErr w:type="gramEnd"/>
      <w:r w:rsidR="00462CA1">
        <w:t xml:space="preserve"> they can be cached.</w:t>
      </w:r>
      <w:r w:rsidR="00DD4C1A">
        <w:t xml:space="preserve"> </w:t>
      </w:r>
    </w:p>
    <w:p w14:paraId="64AB8D90" w14:textId="77777777" w:rsidR="00E54A2A" w:rsidRDefault="00E54A2A">
      <w:pPr>
        <w:spacing w:after="160" w:line="259" w:lineRule="auto"/>
        <w:rPr>
          <w:rFonts w:asciiTheme="majorHAnsi" w:eastAsiaTheme="majorEastAsia" w:hAnsiTheme="majorHAnsi" w:cstheme="majorBidi"/>
          <w:color w:val="31378B" w:themeColor="text2"/>
          <w:sz w:val="28"/>
          <w:szCs w:val="26"/>
        </w:rPr>
      </w:pPr>
      <w:r>
        <w:br w:type="page"/>
      </w:r>
    </w:p>
    <w:p w14:paraId="15682C17" w14:textId="450DA957" w:rsidR="00E54A2A" w:rsidRDefault="00E54A2A" w:rsidP="00E54A2A">
      <w:pPr>
        <w:pStyle w:val="Heading3"/>
      </w:pPr>
      <w:r>
        <w:lastRenderedPageBreak/>
        <w:t>Creating Simple ASP.NET Rest API</w:t>
      </w:r>
    </w:p>
    <w:p w14:paraId="2A12E667" w14:textId="77777777" w:rsidR="008B254A" w:rsidRDefault="00137B5D" w:rsidP="00ED66F0">
      <w:r>
        <w:t xml:space="preserve">First open visual studio and create a new project </w:t>
      </w:r>
      <w:r w:rsidR="008B254A">
        <w:t>as follows</w:t>
      </w:r>
    </w:p>
    <w:p w14:paraId="382650FD" w14:textId="25C7010F" w:rsidR="00ED66F0" w:rsidRDefault="008B254A" w:rsidP="00ED66F0">
      <w:r>
        <w:rPr>
          <w:noProof/>
        </w:rPr>
        <w:drawing>
          <wp:inline distT="0" distB="0" distL="0" distR="0" wp14:anchorId="1C6158C8" wp14:editId="70D13ABB">
            <wp:extent cx="4293704" cy="1647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03920" cy="1651537"/>
                    </a:xfrm>
                    <a:prstGeom prst="rect">
                      <a:avLst/>
                    </a:prstGeom>
                    <a:noFill/>
                    <a:ln>
                      <a:noFill/>
                    </a:ln>
                  </pic:spPr>
                </pic:pic>
              </a:graphicData>
            </a:graphic>
          </wp:inline>
        </w:drawing>
      </w:r>
      <w:r w:rsidR="00137B5D">
        <w:t xml:space="preserve"> </w:t>
      </w:r>
    </w:p>
    <w:p w14:paraId="0A51B881" w14:textId="39326691" w:rsidR="00906F6F" w:rsidRDefault="00906F6F" w:rsidP="00ED66F0">
      <w:r>
        <w:t xml:space="preserve">Select a location and give it a name and hit create. Select the API template </w:t>
      </w:r>
    </w:p>
    <w:p w14:paraId="5D959C12" w14:textId="1CCD9830" w:rsidR="00906F6F" w:rsidRDefault="00906F6F" w:rsidP="00ED66F0">
      <w:r>
        <w:rPr>
          <w:noProof/>
        </w:rPr>
        <w:drawing>
          <wp:inline distT="0" distB="0" distL="0" distR="0" wp14:anchorId="62273C48" wp14:editId="028EB8CE">
            <wp:extent cx="3840480" cy="1778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6388" cy="1781556"/>
                    </a:xfrm>
                    <a:prstGeom prst="rect">
                      <a:avLst/>
                    </a:prstGeom>
                    <a:noFill/>
                    <a:ln>
                      <a:noFill/>
                    </a:ln>
                  </pic:spPr>
                </pic:pic>
              </a:graphicData>
            </a:graphic>
          </wp:inline>
        </w:drawing>
      </w:r>
    </w:p>
    <w:p w14:paraId="56947C5C" w14:textId="04887332" w:rsidR="00906F6F" w:rsidRDefault="00680CF1" w:rsidP="00ED66F0">
      <w:r>
        <w:t>And hit the Create button. Delete any existing business objects and controllers. Your solution should look like this</w:t>
      </w:r>
    </w:p>
    <w:p w14:paraId="01B7E5D6" w14:textId="7286EB3E" w:rsidR="00680CF1" w:rsidRDefault="00680CF1" w:rsidP="00ED66F0">
      <w:r>
        <w:rPr>
          <w:noProof/>
        </w:rPr>
        <w:drawing>
          <wp:inline distT="0" distB="0" distL="0" distR="0" wp14:anchorId="3CFBACE0" wp14:editId="2A14AFBC">
            <wp:extent cx="3299791" cy="20767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3350" cy="2085282"/>
                    </a:xfrm>
                    <a:prstGeom prst="rect">
                      <a:avLst/>
                    </a:prstGeom>
                  </pic:spPr>
                </pic:pic>
              </a:graphicData>
            </a:graphic>
          </wp:inline>
        </w:drawing>
      </w:r>
    </w:p>
    <w:p w14:paraId="1EBE82C9" w14:textId="77777777" w:rsidR="00680CF1" w:rsidRDefault="00680CF1">
      <w:pPr>
        <w:spacing w:after="160" w:line="259" w:lineRule="auto"/>
      </w:pPr>
      <w:r>
        <w:br w:type="page"/>
      </w:r>
    </w:p>
    <w:p w14:paraId="629C99AF" w14:textId="56809AC6" w:rsidR="00680CF1" w:rsidRDefault="00680CF1" w:rsidP="00ED66F0">
      <w:r>
        <w:lastRenderedPageBreak/>
        <w:t xml:space="preserve">Now add an object called </w:t>
      </w:r>
      <w:proofErr w:type="spellStart"/>
      <w:r>
        <w:t>Quote.cs</w:t>
      </w:r>
      <w:proofErr w:type="spellEnd"/>
      <w:r>
        <w:t xml:space="preserve"> as follows.</w:t>
      </w:r>
    </w:p>
    <w:p w14:paraId="55C3EFDC"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WebApplication1</w:t>
      </w:r>
    </w:p>
    <w:p w14:paraId="58D5AA4E"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7F354F2"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Quote</w:t>
      </w:r>
    </w:p>
    <w:p w14:paraId="6D0E7CE3"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FD9FA69"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Id { </w:t>
      </w:r>
      <w:r>
        <w:rPr>
          <w:rFonts w:ascii="Consolas" w:eastAsiaTheme="minorHAnsi" w:hAnsi="Consolas" w:cs="Consolas"/>
          <w:color w:val="0000FF"/>
          <w:sz w:val="19"/>
          <w:szCs w:val="19"/>
          <w:lang w:eastAsia="en-US"/>
        </w:rPr>
        <w:t>get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4868885A"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double</w:t>
      </w:r>
      <w:r>
        <w:rPr>
          <w:rFonts w:ascii="Consolas" w:eastAsiaTheme="minorHAnsi" w:hAnsi="Consolas" w:cs="Consolas"/>
          <w:color w:val="000000"/>
          <w:sz w:val="19"/>
          <w:szCs w:val="19"/>
          <w:lang w:eastAsia="en-US"/>
        </w:rPr>
        <w:t xml:space="preserve"> Price { </w:t>
      </w:r>
      <w:r>
        <w:rPr>
          <w:rFonts w:ascii="Consolas" w:eastAsiaTheme="minorHAnsi" w:hAnsi="Consolas" w:cs="Consolas"/>
          <w:color w:val="0000FF"/>
          <w:sz w:val="19"/>
          <w:szCs w:val="19"/>
          <w:lang w:eastAsia="en-US"/>
        </w:rPr>
        <w:t>get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6D43C859"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C69EE80"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6878A92" w14:textId="1F36D57B" w:rsidR="00680CF1" w:rsidRDefault="00680CF1" w:rsidP="00ED66F0"/>
    <w:p w14:paraId="7D8004C5" w14:textId="609E4F0D" w:rsidR="00680CF1" w:rsidRDefault="00680CF1" w:rsidP="00680CF1">
      <w:r>
        <w:t>Right click on controllers and say Add controller</w:t>
      </w:r>
    </w:p>
    <w:p w14:paraId="15A88842" w14:textId="600276B0" w:rsidR="00680CF1" w:rsidRDefault="00680CF1" w:rsidP="00ED66F0">
      <w:r>
        <w:rPr>
          <w:noProof/>
        </w:rPr>
        <w:drawing>
          <wp:inline distT="0" distB="0" distL="0" distR="0" wp14:anchorId="5990305A" wp14:editId="1F303D58">
            <wp:extent cx="5731510" cy="10058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05840"/>
                    </a:xfrm>
                    <a:prstGeom prst="rect">
                      <a:avLst/>
                    </a:prstGeom>
                  </pic:spPr>
                </pic:pic>
              </a:graphicData>
            </a:graphic>
          </wp:inline>
        </w:drawing>
      </w:r>
    </w:p>
    <w:p w14:paraId="4B2B1912" w14:textId="13FC3A34" w:rsidR="00680CF1" w:rsidRDefault="00680CF1" w:rsidP="00ED66F0">
      <w:r>
        <w:t xml:space="preserve">Now select API </w:t>
      </w:r>
      <w:proofErr w:type="spellStart"/>
      <w:r>
        <w:t>Contorller</w:t>
      </w:r>
      <w:proofErr w:type="spellEnd"/>
      <w:r>
        <w:t xml:space="preserve"> with read/write actions</w:t>
      </w:r>
    </w:p>
    <w:p w14:paraId="4E519BC1" w14:textId="40019CC5" w:rsidR="00680CF1" w:rsidRDefault="00680CF1" w:rsidP="00ED66F0">
      <w:r>
        <w:rPr>
          <w:noProof/>
        </w:rPr>
        <w:drawing>
          <wp:inline distT="0" distB="0" distL="0" distR="0" wp14:anchorId="60D3D73B" wp14:editId="57B46E8B">
            <wp:extent cx="3792772" cy="19266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408" cy="1930520"/>
                    </a:xfrm>
                    <a:prstGeom prst="rect">
                      <a:avLst/>
                    </a:prstGeom>
                  </pic:spPr>
                </pic:pic>
              </a:graphicData>
            </a:graphic>
          </wp:inline>
        </w:drawing>
      </w:r>
    </w:p>
    <w:p w14:paraId="18E7F5FB" w14:textId="60239783" w:rsidR="00680CF1" w:rsidRDefault="00680CF1" w:rsidP="00ED66F0">
      <w:r>
        <w:t xml:space="preserve">Call it </w:t>
      </w:r>
      <w:proofErr w:type="spellStart"/>
      <w:r>
        <w:t>QuotesController.cs</w:t>
      </w:r>
      <w:proofErr w:type="spellEnd"/>
      <w:r>
        <w:t>. Modify the code as follows</w:t>
      </w:r>
    </w:p>
    <w:p w14:paraId="0E503C3A" w14:textId="77777777" w:rsidR="00680CF1" w:rsidRDefault="00680CF1">
      <w:pPr>
        <w:spacing w:after="160" w:line="259"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br w:type="page"/>
      </w:r>
    </w:p>
    <w:p w14:paraId="3D5DC647" w14:textId="23D787EC"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[Route(</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api</w:t>
      </w:r>
      <w:proofErr w:type="spellEnd"/>
      <w:r>
        <w:rPr>
          <w:rFonts w:ascii="Consolas" w:eastAsiaTheme="minorHAnsi" w:hAnsi="Consolas" w:cs="Consolas"/>
          <w:color w:val="A31515"/>
          <w:sz w:val="19"/>
          <w:szCs w:val="19"/>
          <w:lang w:eastAsia="en-US"/>
        </w:rPr>
        <w:t>/[controller]"</w:t>
      </w:r>
      <w:r>
        <w:rPr>
          <w:rFonts w:ascii="Consolas" w:eastAsiaTheme="minorHAnsi" w:hAnsi="Consolas" w:cs="Consolas"/>
          <w:color w:val="000000"/>
          <w:sz w:val="19"/>
          <w:szCs w:val="19"/>
          <w:lang w:eastAsia="en-US"/>
        </w:rPr>
        <w:t>)]</w:t>
      </w:r>
    </w:p>
    <w:p w14:paraId="518C53E1"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ApiController</w:t>
      </w:r>
      <w:proofErr w:type="spellEnd"/>
      <w:r>
        <w:rPr>
          <w:rFonts w:ascii="Consolas" w:eastAsiaTheme="minorHAnsi" w:hAnsi="Consolas" w:cs="Consolas"/>
          <w:color w:val="000000"/>
          <w:sz w:val="19"/>
          <w:szCs w:val="19"/>
          <w:lang w:eastAsia="en-US"/>
        </w:rPr>
        <w:t>]</w:t>
      </w:r>
    </w:p>
    <w:p w14:paraId="0F7AC086"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QuotesController</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ControllerBase</w:t>
      </w:r>
      <w:proofErr w:type="spellEnd"/>
    </w:p>
    <w:p w14:paraId="733889BA"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B08957C"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private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IDictionary</w:t>
      </w:r>
      <w:proofErr w:type="spellEnd"/>
      <w:r>
        <w:rPr>
          <w:rFonts w:ascii="Consolas" w:eastAsiaTheme="minorHAnsi" w:hAnsi="Consolas" w:cs="Consolas"/>
          <w:color w:val="000000"/>
          <w:sz w:val="19"/>
          <w:szCs w:val="19"/>
          <w:lang w:eastAsia="en-US"/>
        </w:rPr>
        <w:t>&lt;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Quote&gt; _quotes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Dictionary&lt;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Quote&gt;()</w:t>
      </w:r>
    </w:p>
    <w:p w14:paraId="735BAC0E"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EE49883"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{1,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Quote() {Id = 1, Price = 100.0}}</w:t>
      </w:r>
    </w:p>
    <w:p w14:paraId="42BBA425"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394EF04"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p>
    <w:p w14:paraId="73A2428B"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GET: </w:t>
      </w:r>
      <w:proofErr w:type="spellStart"/>
      <w:r>
        <w:rPr>
          <w:rFonts w:ascii="Consolas" w:eastAsiaTheme="minorHAnsi" w:hAnsi="Consolas" w:cs="Consolas"/>
          <w:color w:val="008000"/>
          <w:sz w:val="19"/>
          <w:szCs w:val="19"/>
          <w:lang w:eastAsia="en-US"/>
        </w:rPr>
        <w:t>api</w:t>
      </w:r>
      <w:proofErr w:type="spellEnd"/>
      <w:r>
        <w:rPr>
          <w:rFonts w:ascii="Consolas" w:eastAsiaTheme="minorHAnsi" w:hAnsi="Consolas" w:cs="Consolas"/>
          <w:color w:val="008000"/>
          <w:sz w:val="19"/>
          <w:szCs w:val="19"/>
          <w:lang w:eastAsia="en-US"/>
        </w:rPr>
        <w:t>/Quotes</w:t>
      </w:r>
    </w:p>
    <w:p w14:paraId="32DFC363"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HttpGet</w:t>
      </w:r>
      <w:proofErr w:type="spellEnd"/>
      <w:r>
        <w:rPr>
          <w:rFonts w:ascii="Consolas" w:eastAsiaTheme="minorHAnsi" w:hAnsi="Consolas" w:cs="Consolas"/>
          <w:color w:val="000000"/>
          <w:sz w:val="19"/>
          <w:szCs w:val="19"/>
          <w:lang w:eastAsia="en-US"/>
        </w:rPr>
        <w:t>]</w:t>
      </w:r>
    </w:p>
    <w:p w14:paraId="4D576E3A"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IEnumerable&lt;Quote&gt; Get()</w:t>
      </w:r>
    </w:p>
    <w:p w14:paraId="2E2C88EE"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D8DCE7A"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_</w:t>
      </w:r>
      <w:proofErr w:type="spellStart"/>
      <w:r>
        <w:rPr>
          <w:rFonts w:ascii="Consolas" w:eastAsiaTheme="minorHAnsi" w:hAnsi="Consolas" w:cs="Consolas"/>
          <w:color w:val="000000"/>
          <w:sz w:val="19"/>
          <w:szCs w:val="19"/>
          <w:lang w:eastAsia="en-US"/>
        </w:rPr>
        <w:t>quotes.</w:t>
      </w:r>
      <w:proofErr w:type="gramStart"/>
      <w:r>
        <w:rPr>
          <w:rFonts w:ascii="Consolas" w:eastAsiaTheme="minorHAnsi" w:hAnsi="Consolas" w:cs="Consolas"/>
          <w:color w:val="000000"/>
          <w:sz w:val="19"/>
          <w:szCs w:val="19"/>
          <w:lang w:eastAsia="en-US"/>
        </w:rPr>
        <w:t>Values</w:t>
      </w:r>
      <w:proofErr w:type="spellEnd"/>
      <w:r>
        <w:rPr>
          <w:rFonts w:ascii="Consolas" w:eastAsiaTheme="minorHAnsi" w:hAnsi="Consolas" w:cs="Consolas"/>
          <w:color w:val="000000"/>
          <w:sz w:val="19"/>
          <w:szCs w:val="19"/>
          <w:lang w:eastAsia="en-US"/>
        </w:rPr>
        <w:t>;</w:t>
      </w:r>
      <w:proofErr w:type="gramEnd"/>
    </w:p>
    <w:p w14:paraId="44370B1E"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EB24DDA"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p>
    <w:p w14:paraId="69615067"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GET: </w:t>
      </w:r>
      <w:proofErr w:type="spellStart"/>
      <w:r>
        <w:rPr>
          <w:rFonts w:ascii="Consolas" w:eastAsiaTheme="minorHAnsi" w:hAnsi="Consolas" w:cs="Consolas"/>
          <w:color w:val="008000"/>
          <w:sz w:val="19"/>
          <w:szCs w:val="19"/>
          <w:lang w:eastAsia="en-US"/>
        </w:rPr>
        <w:t>api</w:t>
      </w:r>
      <w:proofErr w:type="spellEnd"/>
      <w:r>
        <w:rPr>
          <w:rFonts w:ascii="Consolas" w:eastAsiaTheme="minorHAnsi" w:hAnsi="Consolas" w:cs="Consolas"/>
          <w:color w:val="008000"/>
          <w:sz w:val="19"/>
          <w:szCs w:val="19"/>
          <w:lang w:eastAsia="en-US"/>
        </w:rPr>
        <w:t>/Quotes/5</w:t>
      </w:r>
    </w:p>
    <w:p w14:paraId="55565FB3"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HttpGet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"{id}"</w:t>
      </w:r>
      <w:r>
        <w:rPr>
          <w:rFonts w:ascii="Consolas" w:eastAsiaTheme="minorHAnsi" w:hAnsi="Consolas" w:cs="Consolas"/>
          <w:color w:val="000000"/>
          <w:sz w:val="19"/>
          <w:szCs w:val="19"/>
          <w:lang w:eastAsia="en-US"/>
        </w:rPr>
        <w:t xml:space="preserve">, Name = </w:t>
      </w:r>
      <w:r>
        <w:rPr>
          <w:rFonts w:ascii="Consolas" w:eastAsiaTheme="minorHAnsi" w:hAnsi="Consolas" w:cs="Consolas"/>
          <w:color w:val="A31515"/>
          <w:sz w:val="19"/>
          <w:szCs w:val="19"/>
          <w:lang w:eastAsia="en-US"/>
        </w:rPr>
        <w:t>"Get"</w:t>
      </w:r>
      <w:r>
        <w:rPr>
          <w:rFonts w:ascii="Consolas" w:eastAsiaTheme="minorHAnsi" w:hAnsi="Consolas" w:cs="Consolas"/>
          <w:color w:val="000000"/>
          <w:sz w:val="19"/>
          <w:szCs w:val="19"/>
          <w:lang w:eastAsia="en-US"/>
        </w:rPr>
        <w:t>)]</w:t>
      </w:r>
    </w:p>
    <w:p w14:paraId="6DA23F86"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Quote Get(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id)</w:t>
      </w:r>
    </w:p>
    <w:p w14:paraId="046BEE4C"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BA17B67"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_quotes[id</w:t>
      </w:r>
      <w:proofErr w:type="gramStart"/>
      <w:r>
        <w:rPr>
          <w:rFonts w:ascii="Consolas" w:eastAsiaTheme="minorHAnsi" w:hAnsi="Consolas" w:cs="Consolas"/>
          <w:color w:val="000000"/>
          <w:sz w:val="19"/>
          <w:szCs w:val="19"/>
          <w:lang w:eastAsia="en-US"/>
        </w:rPr>
        <w:t>];</w:t>
      </w:r>
      <w:proofErr w:type="gramEnd"/>
    </w:p>
    <w:p w14:paraId="3D07F52F"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555F2F3"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p>
    <w:p w14:paraId="7D563D2C"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POST: </w:t>
      </w:r>
      <w:proofErr w:type="spellStart"/>
      <w:r>
        <w:rPr>
          <w:rFonts w:ascii="Consolas" w:eastAsiaTheme="minorHAnsi" w:hAnsi="Consolas" w:cs="Consolas"/>
          <w:color w:val="008000"/>
          <w:sz w:val="19"/>
          <w:szCs w:val="19"/>
          <w:lang w:eastAsia="en-US"/>
        </w:rPr>
        <w:t>api</w:t>
      </w:r>
      <w:proofErr w:type="spellEnd"/>
      <w:r>
        <w:rPr>
          <w:rFonts w:ascii="Consolas" w:eastAsiaTheme="minorHAnsi" w:hAnsi="Consolas" w:cs="Consolas"/>
          <w:color w:val="008000"/>
          <w:sz w:val="19"/>
          <w:szCs w:val="19"/>
          <w:lang w:eastAsia="en-US"/>
        </w:rPr>
        <w:t>/Quotes</w:t>
      </w:r>
    </w:p>
    <w:p w14:paraId="7075CC93"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HttpPost</w:t>
      </w:r>
      <w:proofErr w:type="spellEnd"/>
      <w:r>
        <w:rPr>
          <w:rFonts w:ascii="Consolas" w:eastAsiaTheme="minorHAnsi" w:hAnsi="Consolas" w:cs="Consolas"/>
          <w:color w:val="000000"/>
          <w:sz w:val="19"/>
          <w:szCs w:val="19"/>
          <w:lang w:eastAsia="en-US"/>
        </w:rPr>
        <w:t>]</w:t>
      </w:r>
    </w:p>
    <w:p w14:paraId="72360C86"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Post([</w:t>
      </w:r>
      <w:proofErr w:type="spellStart"/>
      <w:r>
        <w:rPr>
          <w:rFonts w:ascii="Consolas" w:eastAsiaTheme="minorHAnsi" w:hAnsi="Consolas" w:cs="Consolas"/>
          <w:color w:val="000000"/>
          <w:sz w:val="19"/>
          <w:szCs w:val="19"/>
          <w:lang w:eastAsia="en-US"/>
        </w:rPr>
        <w:t>FromBody</w:t>
      </w:r>
      <w:proofErr w:type="spellEnd"/>
      <w:r>
        <w:rPr>
          <w:rFonts w:ascii="Consolas" w:eastAsiaTheme="minorHAnsi" w:hAnsi="Consolas" w:cs="Consolas"/>
          <w:color w:val="000000"/>
          <w:sz w:val="19"/>
          <w:szCs w:val="19"/>
          <w:lang w:eastAsia="en-US"/>
        </w:rPr>
        <w:t>] Quote value)</w:t>
      </w:r>
    </w:p>
    <w:p w14:paraId="1E8B6AE4"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5906A31"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_quotes[</w:t>
      </w:r>
      <w:proofErr w:type="spellStart"/>
      <w:r>
        <w:rPr>
          <w:rFonts w:ascii="Consolas" w:eastAsiaTheme="minorHAnsi" w:hAnsi="Consolas" w:cs="Consolas"/>
          <w:color w:val="000000"/>
          <w:sz w:val="19"/>
          <w:szCs w:val="19"/>
          <w:lang w:eastAsia="en-US"/>
        </w:rPr>
        <w:t>value.Id</w:t>
      </w:r>
      <w:proofErr w:type="spellEnd"/>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value;</w:t>
      </w:r>
      <w:proofErr w:type="gramEnd"/>
    </w:p>
    <w:p w14:paraId="7046D0EF"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7CA59AE"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p>
    <w:p w14:paraId="58DF67F6"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PUT: </w:t>
      </w:r>
      <w:proofErr w:type="spellStart"/>
      <w:r>
        <w:rPr>
          <w:rFonts w:ascii="Consolas" w:eastAsiaTheme="minorHAnsi" w:hAnsi="Consolas" w:cs="Consolas"/>
          <w:color w:val="008000"/>
          <w:sz w:val="19"/>
          <w:szCs w:val="19"/>
          <w:lang w:eastAsia="en-US"/>
        </w:rPr>
        <w:t>api</w:t>
      </w:r>
      <w:proofErr w:type="spellEnd"/>
      <w:r>
        <w:rPr>
          <w:rFonts w:ascii="Consolas" w:eastAsiaTheme="minorHAnsi" w:hAnsi="Consolas" w:cs="Consolas"/>
          <w:color w:val="008000"/>
          <w:sz w:val="19"/>
          <w:szCs w:val="19"/>
          <w:lang w:eastAsia="en-US"/>
        </w:rPr>
        <w:t>/Quotes/5</w:t>
      </w:r>
    </w:p>
    <w:p w14:paraId="0DA43CF6"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HttpPut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"{id}"</w:t>
      </w:r>
      <w:r>
        <w:rPr>
          <w:rFonts w:ascii="Consolas" w:eastAsiaTheme="minorHAnsi" w:hAnsi="Consolas" w:cs="Consolas"/>
          <w:color w:val="000000"/>
          <w:sz w:val="19"/>
          <w:szCs w:val="19"/>
          <w:lang w:eastAsia="en-US"/>
        </w:rPr>
        <w:t>)]</w:t>
      </w:r>
    </w:p>
    <w:p w14:paraId="70C34EC1"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Put(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id, [</w:t>
      </w:r>
      <w:proofErr w:type="spellStart"/>
      <w:r>
        <w:rPr>
          <w:rFonts w:ascii="Consolas" w:eastAsiaTheme="minorHAnsi" w:hAnsi="Consolas" w:cs="Consolas"/>
          <w:color w:val="000000"/>
          <w:sz w:val="19"/>
          <w:szCs w:val="19"/>
          <w:lang w:eastAsia="en-US"/>
        </w:rPr>
        <w:t>FromBody</w:t>
      </w:r>
      <w:proofErr w:type="spellEnd"/>
      <w:r>
        <w:rPr>
          <w:rFonts w:ascii="Consolas" w:eastAsiaTheme="minorHAnsi" w:hAnsi="Consolas" w:cs="Consolas"/>
          <w:color w:val="000000"/>
          <w:sz w:val="19"/>
          <w:szCs w:val="19"/>
          <w:lang w:eastAsia="en-US"/>
        </w:rPr>
        <w:t>] Quote value)</w:t>
      </w:r>
    </w:p>
    <w:p w14:paraId="0FB13475"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C36272D"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_quotes[id] = </w:t>
      </w:r>
      <w:proofErr w:type="gramStart"/>
      <w:r>
        <w:rPr>
          <w:rFonts w:ascii="Consolas" w:eastAsiaTheme="minorHAnsi" w:hAnsi="Consolas" w:cs="Consolas"/>
          <w:color w:val="000000"/>
          <w:sz w:val="19"/>
          <w:szCs w:val="19"/>
          <w:lang w:eastAsia="en-US"/>
        </w:rPr>
        <w:t>value;</w:t>
      </w:r>
      <w:proofErr w:type="gramEnd"/>
    </w:p>
    <w:p w14:paraId="6489A570"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F9CAD74"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p>
    <w:p w14:paraId="08B706F9"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DELETE: </w:t>
      </w:r>
      <w:proofErr w:type="spellStart"/>
      <w:r>
        <w:rPr>
          <w:rFonts w:ascii="Consolas" w:eastAsiaTheme="minorHAnsi" w:hAnsi="Consolas" w:cs="Consolas"/>
          <w:color w:val="008000"/>
          <w:sz w:val="19"/>
          <w:szCs w:val="19"/>
          <w:lang w:eastAsia="en-US"/>
        </w:rPr>
        <w:t>api</w:t>
      </w:r>
      <w:proofErr w:type="spellEnd"/>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ApiWithActions</w:t>
      </w:r>
      <w:proofErr w:type="spellEnd"/>
      <w:r>
        <w:rPr>
          <w:rFonts w:ascii="Consolas" w:eastAsiaTheme="minorHAnsi" w:hAnsi="Consolas" w:cs="Consolas"/>
          <w:color w:val="008000"/>
          <w:sz w:val="19"/>
          <w:szCs w:val="19"/>
          <w:lang w:eastAsia="en-US"/>
        </w:rPr>
        <w:t>/5</w:t>
      </w:r>
    </w:p>
    <w:p w14:paraId="70932B09"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HttpDelete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"{id}"</w:t>
      </w:r>
      <w:r>
        <w:rPr>
          <w:rFonts w:ascii="Consolas" w:eastAsiaTheme="minorHAnsi" w:hAnsi="Consolas" w:cs="Consolas"/>
          <w:color w:val="000000"/>
          <w:sz w:val="19"/>
          <w:szCs w:val="19"/>
          <w:lang w:eastAsia="en-US"/>
        </w:rPr>
        <w:t>)]</w:t>
      </w:r>
    </w:p>
    <w:p w14:paraId="58E6FB65"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Delete(</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id)</w:t>
      </w:r>
    </w:p>
    <w:p w14:paraId="304726BC"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4A5DA5B"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_</w:t>
      </w:r>
      <w:proofErr w:type="spellStart"/>
      <w:r>
        <w:rPr>
          <w:rFonts w:ascii="Consolas" w:eastAsiaTheme="minorHAnsi" w:hAnsi="Consolas" w:cs="Consolas"/>
          <w:color w:val="000000"/>
          <w:sz w:val="19"/>
          <w:szCs w:val="19"/>
          <w:lang w:eastAsia="en-US"/>
        </w:rPr>
        <w:t>quotes.Remove</w:t>
      </w:r>
      <w:proofErr w:type="spellEnd"/>
      <w:r>
        <w:rPr>
          <w:rFonts w:ascii="Consolas" w:eastAsiaTheme="minorHAnsi" w:hAnsi="Consolas" w:cs="Consolas"/>
          <w:color w:val="000000"/>
          <w:sz w:val="19"/>
          <w:szCs w:val="19"/>
          <w:lang w:eastAsia="en-US"/>
        </w:rPr>
        <w:t>(id</w:t>
      </w:r>
      <w:proofErr w:type="gramStart"/>
      <w:r>
        <w:rPr>
          <w:rFonts w:ascii="Consolas" w:eastAsiaTheme="minorHAnsi" w:hAnsi="Consolas" w:cs="Consolas"/>
          <w:color w:val="000000"/>
          <w:sz w:val="19"/>
          <w:szCs w:val="19"/>
          <w:lang w:eastAsia="en-US"/>
        </w:rPr>
        <w:t>);</w:t>
      </w:r>
      <w:proofErr w:type="gramEnd"/>
    </w:p>
    <w:p w14:paraId="59B6A9A7" w14:textId="77777777" w:rsidR="00680CF1" w:rsidRDefault="00680CF1" w:rsidP="00680CF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0785441" w14:textId="4F974847" w:rsidR="00680CF1" w:rsidRDefault="00680CF1" w:rsidP="00680CF1">
      <w:r>
        <w:rPr>
          <w:rFonts w:ascii="Consolas" w:eastAsiaTheme="minorHAnsi" w:hAnsi="Consolas" w:cs="Consolas"/>
          <w:color w:val="000000"/>
          <w:sz w:val="19"/>
          <w:szCs w:val="19"/>
          <w:lang w:eastAsia="en-US"/>
        </w:rPr>
        <w:t xml:space="preserve">    }</w:t>
      </w:r>
    </w:p>
    <w:p w14:paraId="35C84C4B" w14:textId="08D53063" w:rsidR="00680CF1" w:rsidRDefault="00DD71FA" w:rsidP="00ED66F0">
      <w:r>
        <w:t>Update the Properties/</w:t>
      </w:r>
      <w:proofErr w:type="spellStart"/>
      <w:r>
        <w:t>launchsettings.json</w:t>
      </w:r>
      <w:proofErr w:type="spellEnd"/>
    </w:p>
    <w:p w14:paraId="31B7304D" w14:textId="77777777" w:rsidR="00DD71FA" w:rsidRP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val="sv-SE" w:eastAsia="en-US"/>
        </w:rPr>
      </w:pPr>
      <w:r w:rsidRPr="00DD71FA">
        <w:rPr>
          <w:rFonts w:ascii="Consolas" w:eastAsiaTheme="minorHAnsi" w:hAnsi="Consolas" w:cs="Consolas"/>
          <w:color w:val="000000"/>
          <w:sz w:val="19"/>
          <w:szCs w:val="19"/>
          <w:lang w:val="sv-SE" w:eastAsia="en-US"/>
        </w:rPr>
        <w:t>{</w:t>
      </w:r>
    </w:p>
    <w:p w14:paraId="5BC4BBE8" w14:textId="77777777" w:rsidR="00DD71FA" w:rsidRP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val="sv-SE" w:eastAsia="en-US"/>
        </w:rPr>
      </w:pPr>
      <w:r w:rsidRPr="00DD71FA">
        <w:rPr>
          <w:rFonts w:ascii="Consolas" w:eastAsiaTheme="minorHAnsi" w:hAnsi="Consolas" w:cs="Consolas"/>
          <w:color w:val="000000"/>
          <w:sz w:val="19"/>
          <w:szCs w:val="19"/>
          <w:lang w:val="sv-SE" w:eastAsia="en-US"/>
        </w:rPr>
        <w:t xml:space="preserve">  </w:t>
      </w:r>
      <w:r w:rsidRPr="00DD71FA">
        <w:rPr>
          <w:rFonts w:ascii="Consolas" w:eastAsiaTheme="minorHAnsi" w:hAnsi="Consolas" w:cs="Consolas"/>
          <w:color w:val="2E75B6"/>
          <w:sz w:val="19"/>
          <w:szCs w:val="19"/>
          <w:lang w:val="sv-SE" w:eastAsia="en-US"/>
        </w:rPr>
        <w:t>"$schema"</w:t>
      </w:r>
      <w:r w:rsidRPr="00DD71FA">
        <w:rPr>
          <w:rFonts w:ascii="Consolas" w:eastAsiaTheme="minorHAnsi" w:hAnsi="Consolas" w:cs="Consolas"/>
          <w:color w:val="000000"/>
          <w:sz w:val="19"/>
          <w:szCs w:val="19"/>
          <w:lang w:val="sv-SE" w:eastAsia="en-US"/>
        </w:rPr>
        <w:t xml:space="preserve">: </w:t>
      </w:r>
      <w:r w:rsidRPr="00DD71FA">
        <w:rPr>
          <w:rFonts w:ascii="Consolas" w:eastAsiaTheme="minorHAnsi" w:hAnsi="Consolas" w:cs="Consolas"/>
          <w:color w:val="A31515"/>
          <w:sz w:val="19"/>
          <w:szCs w:val="19"/>
          <w:lang w:val="sv-SE" w:eastAsia="en-US"/>
        </w:rPr>
        <w:t>"http://json.schemastore.org/launchsettings.json"</w:t>
      </w:r>
      <w:r w:rsidRPr="00DD71FA">
        <w:rPr>
          <w:rFonts w:ascii="Consolas" w:eastAsiaTheme="minorHAnsi" w:hAnsi="Consolas" w:cs="Consolas"/>
          <w:color w:val="000000"/>
          <w:sz w:val="19"/>
          <w:szCs w:val="19"/>
          <w:lang w:val="sv-SE" w:eastAsia="en-US"/>
        </w:rPr>
        <w:t>,</w:t>
      </w:r>
    </w:p>
    <w:p w14:paraId="2569AD7E" w14:textId="77777777" w:rsidR="00DD71FA" w:rsidRP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val="sv-SE" w:eastAsia="en-US"/>
        </w:rPr>
      </w:pPr>
      <w:r w:rsidRPr="00DD71FA">
        <w:rPr>
          <w:rFonts w:ascii="Consolas" w:eastAsiaTheme="minorHAnsi" w:hAnsi="Consolas" w:cs="Consolas"/>
          <w:color w:val="000000"/>
          <w:sz w:val="19"/>
          <w:szCs w:val="19"/>
          <w:lang w:val="sv-SE" w:eastAsia="en-US"/>
        </w:rPr>
        <w:t xml:space="preserve">  </w:t>
      </w:r>
      <w:r w:rsidRPr="00DD71FA">
        <w:rPr>
          <w:rFonts w:ascii="Consolas" w:eastAsiaTheme="minorHAnsi" w:hAnsi="Consolas" w:cs="Consolas"/>
          <w:color w:val="2E75B6"/>
          <w:sz w:val="19"/>
          <w:szCs w:val="19"/>
          <w:lang w:val="sv-SE" w:eastAsia="en-US"/>
        </w:rPr>
        <w:t>"iisSettings"</w:t>
      </w:r>
      <w:r w:rsidRPr="00DD71FA">
        <w:rPr>
          <w:rFonts w:ascii="Consolas" w:eastAsiaTheme="minorHAnsi" w:hAnsi="Consolas" w:cs="Consolas"/>
          <w:color w:val="000000"/>
          <w:sz w:val="19"/>
          <w:szCs w:val="19"/>
          <w:lang w:val="sv-SE" w:eastAsia="en-US"/>
        </w:rPr>
        <w:t>: {</w:t>
      </w:r>
    </w:p>
    <w:p w14:paraId="62317810"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sidRPr="00DD71FA">
        <w:rPr>
          <w:rFonts w:ascii="Consolas" w:eastAsiaTheme="minorHAnsi" w:hAnsi="Consolas" w:cs="Consolas"/>
          <w:color w:val="000000"/>
          <w:sz w:val="19"/>
          <w:szCs w:val="19"/>
          <w:lang w:val="sv-SE" w:eastAsia="en-US"/>
        </w:rPr>
        <w:t xml:space="preserve">    </w:t>
      </w:r>
      <w:r>
        <w:rPr>
          <w:rFonts w:ascii="Consolas" w:eastAsiaTheme="minorHAnsi" w:hAnsi="Consolas" w:cs="Consolas"/>
          <w:color w:val="2E75B6"/>
          <w:sz w:val="19"/>
          <w:szCs w:val="19"/>
          <w:lang w:eastAsia="en-US"/>
        </w:rPr>
        <w:t>"</w:t>
      </w:r>
      <w:proofErr w:type="spellStart"/>
      <w:r>
        <w:rPr>
          <w:rFonts w:ascii="Consolas" w:eastAsiaTheme="minorHAnsi" w:hAnsi="Consolas" w:cs="Consolas"/>
          <w:color w:val="2E75B6"/>
          <w:sz w:val="19"/>
          <w:szCs w:val="19"/>
          <w:lang w:eastAsia="en-US"/>
        </w:rPr>
        <w:t>windowsAuthentication</w:t>
      </w:r>
      <w:proofErr w:type="spellEnd"/>
      <w:r>
        <w:rPr>
          <w:rFonts w:ascii="Consolas" w:eastAsiaTheme="minorHAnsi" w:hAnsi="Consolas" w:cs="Consolas"/>
          <w:color w:val="2E75B6"/>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
    <w:p w14:paraId="1ED7EDFC"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E75B6"/>
          <w:sz w:val="19"/>
          <w:szCs w:val="19"/>
          <w:lang w:eastAsia="en-US"/>
        </w:rPr>
        <w:t>"</w:t>
      </w:r>
      <w:proofErr w:type="spellStart"/>
      <w:r>
        <w:rPr>
          <w:rFonts w:ascii="Consolas" w:eastAsiaTheme="minorHAnsi" w:hAnsi="Consolas" w:cs="Consolas"/>
          <w:color w:val="2E75B6"/>
          <w:sz w:val="19"/>
          <w:szCs w:val="19"/>
          <w:lang w:eastAsia="en-US"/>
        </w:rPr>
        <w:t>anonymousAuthentication</w:t>
      </w:r>
      <w:proofErr w:type="spellEnd"/>
      <w:r>
        <w:rPr>
          <w:rFonts w:ascii="Consolas" w:eastAsiaTheme="minorHAnsi" w:hAnsi="Consolas" w:cs="Consolas"/>
          <w:color w:val="2E75B6"/>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5CD18CCD"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E75B6"/>
          <w:sz w:val="19"/>
          <w:szCs w:val="19"/>
          <w:lang w:eastAsia="en-US"/>
        </w:rPr>
        <w:t>"</w:t>
      </w:r>
      <w:proofErr w:type="spellStart"/>
      <w:r>
        <w:rPr>
          <w:rFonts w:ascii="Consolas" w:eastAsiaTheme="minorHAnsi" w:hAnsi="Consolas" w:cs="Consolas"/>
          <w:color w:val="2E75B6"/>
          <w:sz w:val="19"/>
          <w:szCs w:val="19"/>
          <w:lang w:eastAsia="en-US"/>
        </w:rPr>
        <w:t>iisExpress</w:t>
      </w:r>
      <w:proofErr w:type="spellEnd"/>
      <w:r>
        <w:rPr>
          <w:rFonts w:ascii="Consolas" w:eastAsiaTheme="minorHAnsi" w:hAnsi="Consolas" w:cs="Consolas"/>
          <w:color w:val="2E75B6"/>
          <w:sz w:val="19"/>
          <w:szCs w:val="19"/>
          <w:lang w:eastAsia="en-US"/>
        </w:rPr>
        <w:t>"</w:t>
      </w:r>
      <w:r>
        <w:rPr>
          <w:rFonts w:ascii="Consolas" w:eastAsiaTheme="minorHAnsi" w:hAnsi="Consolas" w:cs="Consolas"/>
          <w:color w:val="000000"/>
          <w:sz w:val="19"/>
          <w:szCs w:val="19"/>
          <w:lang w:eastAsia="en-US"/>
        </w:rPr>
        <w:t>: {</w:t>
      </w:r>
    </w:p>
    <w:p w14:paraId="6E136D69"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E75B6"/>
          <w:sz w:val="19"/>
          <w:szCs w:val="19"/>
          <w:lang w:eastAsia="en-US"/>
        </w:rPr>
        <w:t>"</w:t>
      </w:r>
      <w:proofErr w:type="spellStart"/>
      <w:r>
        <w:rPr>
          <w:rFonts w:ascii="Consolas" w:eastAsiaTheme="minorHAnsi" w:hAnsi="Consolas" w:cs="Consolas"/>
          <w:color w:val="2E75B6"/>
          <w:sz w:val="19"/>
          <w:szCs w:val="19"/>
          <w:lang w:eastAsia="en-US"/>
        </w:rPr>
        <w:t>applicationUrl</w:t>
      </w:r>
      <w:proofErr w:type="spellEnd"/>
      <w:r>
        <w:rPr>
          <w:rFonts w:ascii="Consolas" w:eastAsiaTheme="minorHAnsi" w:hAnsi="Consolas" w:cs="Consolas"/>
          <w:color w:val="2E75B6"/>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"http://localhost:50685"</w:t>
      </w:r>
      <w:r>
        <w:rPr>
          <w:rFonts w:ascii="Consolas" w:eastAsiaTheme="minorHAnsi" w:hAnsi="Consolas" w:cs="Consolas"/>
          <w:color w:val="000000"/>
          <w:sz w:val="19"/>
          <w:szCs w:val="19"/>
          <w:lang w:eastAsia="en-US"/>
        </w:rPr>
        <w:t>,</w:t>
      </w:r>
    </w:p>
    <w:p w14:paraId="7A594648"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E75B6"/>
          <w:sz w:val="19"/>
          <w:szCs w:val="19"/>
          <w:lang w:eastAsia="en-US"/>
        </w:rPr>
        <w:t>"</w:t>
      </w:r>
      <w:proofErr w:type="spellStart"/>
      <w:r>
        <w:rPr>
          <w:rFonts w:ascii="Consolas" w:eastAsiaTheme="minorHAnsi" w:hAnsi="Consolas" w:cs="Consolas"/>
          <w:color w:val="2E75B6"/>
          <w:sz w:val="19"/>
          <w:szCs w:val="19"/>
          <w:lang w:eastAsia="en-US"/>
        </w:rPr>
        <w:t>sslPort</w:t>
      </w:r>
      <w:proofErr w:type="spellEnd"/>
      <w:r>
        <w:rPr>
          <w:rFonts w:ascii="Consolas" w:eastAsiaTheme="minorHAnsi" w:hAnsi="Consolas" w:cs="Consolas"/>
          <w:color w:val="2E75B6"/>
          <w:sz w:val="19"/>
          <w:szCs w:val="19"/>
          <w:lang w:eastAsia="en-US"/>
        </w:rPr>
        <w:t>"</w:t>
      </w:r>
      <w:r>
        <w:rPr>
          <w:rFonts w:ascii="Consolas" w:eastAsiaTheme="minorHAnsi" w:hAnsi="Consolas" w:cs="Consolas"/>
          <w:color w:val="000000"/>
          <w:sz w:val="19"/>
          <w:szCs w:val="19"/>
          <w:lang w:eastAsia="en-US"/>
        </w:rPr>
        <w:t>: 44389</w:t>
      </w:r>
    </w:p>
    <w:p w14:paraId="4DEA4326"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F1EE08C"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E99293C"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E75B6"/>
          <w:sz w:val="19"/>
          <w:szCs w:val="19"/>
          <w:lang w:eastAsia="en-US"/>
        </w:rPr>
        <w:t>"profiles"</w:t>
      </w:r>
      <w:r>
        <w:rPr>
          <w:rFonts w:ascii="Consolas" w:eastAsiaTheme="minorHAnsi" w:hAnsi="Consolas" w:cs="Consolas"/>
          <w:color w:val="000000"/>
          <w:sz w:val="19"/>
          <w:szCs w:val="19"/>
          <w:lang w:eastAsia="en-US"/>
        </w:rPr>
        <w:t>: {</w:t>
      </w:r>
    </w:p>
    <w:p w14:paraId="64CFBC7C"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E75B6"/>
          <w:sz w:val="19"/>
          <w:szCs w:val="19"/>
          <w:lang w:eastAsia="en-US"/>
        </w:rPr>
        <w:t>"IIS Express"</w:t>
      </w:r>
      <w:r>
        <w:rPr>
          <w:rFonts w:ascii="Consolas" w:eastAsiaTheme="minorHAnsi" w:hAnsi="Consolas" w:cs="Consolas"/>
          <w:color w:val="000000"/>
          <w:sz w:val="19"/>
          <w:szCs w:val="19"/>
          <w:lang w:eastAsia="en-US"/>
        </w:rPr>
        <w:t>: {</w:t>
      </w:r>
    </w:p>
    <w:p w14:paraId="107ECB26"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E75B6"/>
          <w:sz w:val="19"/>
          <w:szCs w:val="19"/>
          <w:lang w:eastAsia="en-US"/>
        </w:rPr>
        <w:t>"</w:t>
      </w:r>
      <w:proofErr w:type="spellStart"/>
      <w:r>
        <w:rPr>
          <w:rFonts w:ascii="Consolas" w:eastAsiaTheme="minorHAnsi" w:hAnsi="Consolas" w:cs="Consolas"/>
          <w:color w:val="2E75B6"/>
          <w:sz w:val="19"/>
          <w:szCs w:val="19"/>
          <w:lang w:eastAsia="en-US"/>
        </w:rPr>
        <w:t>commandName</w:t>
      </w:r>
      <w:proofErr w:type="spellEnd"/>
      <w:r>
        <w:rPr>
          <w:rFonts w:ascii="Consolas" w:eastAsiaTheme="minorHAnsi" w:hAnsi="Consolas" w:cs="Consolas"/>
          <w:color w:val="2E75B6"/>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IISExpress</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14:paraId="6B442C12"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E75B6"/>
          <w:sz w:val="19"/>
          <w:szCs w:val="19"/>
          <w:lang w:eastAsia="en-US"/>
        </w:rPr>
        <w:t>"</w:t>
      </w:r>
      <w:proofErr w:type="spellStart"/>
      <w:r>
        <w:rPr>
          <w:rFonts w:ascii="Consolas" w:eastAsiaTheme="minorHAnsi" w:hAnsi="Consolas" w:cs="Consolas"/>
          <w:color w:val="2E75B6"/>
          <w:sz w:val="19"/>
          <w:szCs w:val="19"/>
          <w:lang w:eastAsia="en-US"/>
        </w:rPr>
        <w:t>launchBrowser</w:t>
      </w:r>
      <w:proofErr w:type="spellEnd"/>
      <w:r>
        <w:rPr>
          <w:rFonts w:ascii="Consolas" w:eastAsiaTheme="minorHAnsi" w:hAnsi="Consolas" w:cs="Consolas"/>
          <w:color w:val="2E75B6"/>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315BA261"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r>
        <w:rPr>
          <w:rFonts w:ascii="Consolas" w:eastAsiaTheme="minorHAnsi" w:hAnsi="Consolas" w:cs="Consolas"/>
          <w:color w:val="2E75B6"/>
          <w:sz w:val="19"/>
          <w:szCs w:val="19"/>
          <w:lang w:eastAsia="en-US"/>
        </w:rPr>
        <w:t>"</w:t>
      </w:r>
      <w:proofErr w:type="spellStart"/>
      <w:r>
        <w:rPr>
          <w:rFonts w:ascii="Consolas" w:eastAsiaTheme="minorHAnsi" w:hAnsi="Consolas" w:cs="Consolas"/>
          <w:color w:val="2E75B6"/>
          <w:sz w:val="19"/>
          <w:szCs w:val="19"/>
          <w:lang w:eastAsia="en-US"/>
        </w:rPr>
        <w:t>launchUrl</w:t>
      </w:r>
      <w:proofErr w:type="spellEnd"/>
      <w:r>
        <w:rPr>
          <w:rFonts w:ascii="Consolas" w:eastAsiaTheme="minorHAnsi" w:hAnsi="Consolas" w:cs="Consolas"/>
          <w:color w:val="2E75B6"/>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api</w:t>
      </w:r>
      <w:proofErr w:type="spellEnd"/>
      <w:r>
        <w:rPr>
          <w:rFonts w:ascii="Consolas" w:eastAsiaTheme="minorHAnsi" w:hAnsi="Consolas" w:cs="Consolas"/>
          <w:color w:val="A31515"/>
          <w:sz w:val="19"/>
          <w:szCs w:val="19"/>
          <w:lang w:eastAsia="en-US"/>
        </w:rPr>
        <w:t>/quotes"</w:t>
      </w:r>
      <w:r>
        <w:rPr>
          <w:rFonts w:ascii="Consolas" w:eastAsiaTheme="minorHAnsi" w:hAnsi="Consolas" w:cs="Consolas"/>
          <w:color w:val="000000"/>
          <w:sz w:val="19"/>
          <w:szCs w:val="19"/>
          <w:lang w:eastAsia="en-US"/>
        </w:rPr>
        <w:t>,</w:t>
      </w:r>
    </w:p>
    <w:p w14:paraId="23713630"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E75B6"/>
          <w:sz w:val="19"/>
          <w:szCs w:val="19"/>
          <w:lang w:eastAsia="en-US"/>
        </w:rPr>
        <w:t>"</w:t>
      </w:r>
      <w:proofErr w:type="spellStart"/>
      <w:r>
        <w:rPr>
          <w:rFonts w:ascii="Consolas" w:eastAsiaTheme="minorHAnsi" w:hAnsi="Consolas" w:cs="Consolas"/>
          <w:color w:val="2E75B6"/>
          <w:sz w:val="19"/>
          <w:szCs w:val="19"/>
          <w:lang w:eastAsia="en-US"/>
        </w:rPr>
        <w:t>environmentVariables</w:t>
      </w:r>
      <w:proofErr w:type="spellEnd"/>
      <w:r>
        <w:rPr>
          <w:rFonts w:ascii="Consolas" w:eastAsiaTheme="minorHAnsi" w:hAnsi="Consolas" w:cs="Consolas"/>
          <w:color w:val="2E75B6"/>
          <w:sz w:val="19"/>
          <w:szCs w:val="19"/>
          <w:lang w:eastAsia="en-US"/>
        </w:rPr>
        <w:t>"</w:t>
      </w:r>
      <w:r>
        <w:rPr>
          <w:rFonts w:ascii="Consolas" w:eastAsiaTheme="minorHAnsi" w:hAnsi="Consolas" w:cs="Consolas"/>
          <w:color w:val="000000"/>
          <w:sz w:val="19"/>
          <w:szCs w:val="19"/>
          <w:lang w:eastAsia="en-US"/>
        </w:rPr>
        <w:t>: {</w:t>
      </w:r>
    </w:p>
    <w:p w14:paraId="493885D6"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E75B6"/>
          <w:sz w:val="19"/>
          <w:szCs w:val="19"/>
          <w:lang w:eastAsia="en-US"/>
        </w:rPr>
        <w:t>"ASPNETCORE_ENVIRONMENT"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"Development"</w:t>
      </w:r>
    </w:p>
    <w:p w14:paraId="187337A4"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72A3A57"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A0CD214"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E75B6"/>
          <w:sz w:val="19"/>
          <w:szCs w:val="19"/>
          <w:lang w:eastAsia="en-US"/>
        </w:rPr>
        <w:t>"WebApplication1"</w:t>
      </w:r>
      <w:r>
        <w:rPr>
          <w:rFonts w:ascii="Consolas" w:eastAsiaTheme="minorHAnsi" w:hAnsi="Consolas" w:cs="Consolas"/>
          <w:color w:val="000000"/>
          <w:sz w:val="19"/>
          <w:szCs w:val="19"/>
          <w:lang w:eastAsia="en-US"/>
        </w:rPr>
        <w:t>: {</w:t>
      </w:r>
    </w:p>
    <w:p w14:paraId="68E42520"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E75B6"/>
          <w:sz w:val="19"/>
          <w:szCs w:val="19"/>
          <w:lang w:eastAsia="en-US"/>
        </w:rPr>
        <w:t>"</w:t>
      </w:r>
      <w:proofErr w:type="spellStart"/>
      <w:r>
        <w:rPr>
          <w:rFonts w:ascii="Consolas" w:eastAsiaTheme="minorHAnsi" w:hAnsi="Consolas" w:cs="Consolas"/>
          <w:color w:val="2E75B6"/>
          <w:sz w:val="19"/>
          <w:szCs w:val="19"/>
          <w:lang w:eastAsia="en-US"/>
        </w:rPr>
        <w:t>commandName</w:t>
      </w:r>
      <w:proofErr w:type="spellEnd"/>
      <w:r>
        <w:rPr>
          <w:rFonts w:ascii="Consolas" w:eastAsiaTheme="minorHAnsi" w:hAnsi="Consolas" w:cs="Consolas"/>
          <w:color w:val="2E75B6"/>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"Project"</w:t>
      </w:r>
      <w:r>
        <w:rPr>
          <w:rFonts w:ascii="Consolas" w:eastAsiaTheme="minorHAnsi" w:hAnsi="Consolas" w:cs="Consolas"/>
          <w:color w:val="000000"/>
          <w:sz w:val="19"/>
          <w:szCs w:val="19"/>
          <w:lang w:eastAsia="en-US"/>
        </w:rPr>
        <w:t>,</w:t>
      </w:r>
    </w:p>
    <w:p w14:paraId="137130FE"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E75B6"/>
          <w:sz w:val="19"/>
          <w:szCs w:val="19"/>
          <w:lang w:eastAsia="en-US"/>
        </w:rPr>
        <w:t>"</w:t>
      </w:r>
      <w:proofErr w:type="spellStart"/>
      <w:r>
        <w:rPr>
          <w:rFonts w:ascii="Consolas" w:eastAsiaTheme="minorHAnsi" w:hAnsi="Consolas" w:cs="Consolas"/>
          <w:color w:val="2E75B6"/>
          <w:sz w:val="19"/>
          <w:szCs w:val="19"/>
          <w:lang w:eastAsia="en-US"/>
        </w:rPr>
        <w:t>launchBrowser</w:t>
      </w:r>
      <w:proofErr w:type="spellEnd"/>
      <w:r>
        <w:rPr>
          <w:rFonts w:ascii="Consolas" w:eastAsiaTheme="minorHAnsi" w:hAnsi="Consolas" w:cs="Consolas"/>
          <w:color w:val="2E75B6"/>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7871371E"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E75B6"/>
          <w:sz w:val="19"/>
          <w:szCs w:val="19"/>
          <w:lang w:eastAsia="en-US"/>
        </w:rPr>
        <w:t>"</w:t>
      </w:r>
      <w:proofErr w:type="spellStart"/>
      <w:r>
        <w:rPr>
          <w:rFonts w:ascii="Consolas" w:eastAsiaTheme="minorHAnsi" w:hAnsi="Consolas" w:cs="Consolas"/>
          <w:color w:val="2E75B6"/>
          <w:sz w:val="19"/>
          <w:szCs w:val="19"/>
          <w:lang w:eastAsia="en-US"/>
        </w:rPr>
        <w:t>launchUrl</w:t>
      </w:r>
      <w:proofErr w:type="spellEnd"/>
      <w:r>
        <w:rPr>
          <w:rFonts w:ascii="Consolas" w:eastAsiaTheme="minorHAnsi" w:hAnsi="Consolas" w:cs="Consolas"/>
          <w:color w:val="2E75B6"/>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api</w:t>
      </w:r>
      <w:proofErr w:type="spellEnd"/>
      <w:r>
        <w:rPr>
          <w:rFonts w:ascii="Consolas" w:eastAsiaTheme="minorHAnsi" w:hAnsi="Consolas" w:cs="Consolas"/>
          <w:color w:val="A31515"/>
          <w:sz w:val="19"/>
          <w:szCs w:val="19"/>
          <w:lang w:eastAsia="en-US"/>
        </w:rPr>
        <w:t>/quotes"</w:t>
      </w:r>
      <w:r>
        <w:rPr>
          <w:rFonts w:ascii="Consolas" w:eastAsiaTheme="minorHAnsi" w:hAnsi="Consolas" w:cs="Consolas"/>
          <w:color w:val="000000"/>
          <w:sz w:val="19"/>
          <w:szCs w:val="19"/>
          <w:lang w:eastAsia="en-US"/>
        </w:rPr>
        <w:t>,</w:t>
      </w:r>
    </w:p>
    <w:p w14:paraId="2A5C789B"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E75B6"/>
          <w:sz w:val="19"/>
          <w:szCs w:val="19"/>
          <w:lang w:eastAsia="en-US"/>
        </w:rPr>
        <w:t>"</w:t>
      </w:r>
      <w:proofErr w:type="spellStart"/>
      <w:r>
        <w:rPr>
          <w:rFonts w:ascii="Consolas" w:eastAsiaTheme="minorHAnsi" w:hAnsi="Consolas" w:cs="Consolas"/>
          <w:color w:val="2E75B6"/>
          <w:sz w:val="19"/>
          <w:szCs w:val="19"/>
          <w:lang w:eastAsia="en-US"/>
        </w:rPr>
        <w:t>applicationUrl</w:t>
      </w:r>
      <w:proofErr w:type="spellEnd"/>
      <w:r>
        <w:rPr>
          <w:rFonts w:ascii="Consolas" w:eastAsiaTheme="minorHAnsi" w:hAnsi="Consolas" w:cs="Consolas"/>
          <w:color w:val="2E75B6"/>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"https://localhost:5001;http://localhost:5000"</w:t>
      </w:r>
      <w:r>
        <w:rPr>
          <w:rFonts w:ascii="Consolas" w:eastAsiaTheme="minorHAnsi" w:hAnsi="Consolas" w:cs="Consolas"/>
          <w:color w:val="000000"/>
          <w:sz w:val="19"/>
          <w:szCs w:val="19"/>
          <w:lang w:eastAsia="en-US"/>
        </w:rPr>
        <w:t>,</w:t>
      </w:r>
    </w:p>
    <w:p w14:paraId="388B8BC8"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E75B6"/>
          <w:sz w:val="19"/>
          <w:szCs w:val="19"/>
          <w:lang w:eastAsia="en-US"/>
        </w:rPr>
        <w:t>"</w:t>
      </w:r>
      <w:proofErr w:type="spellStart"/>
      <w:r>
        <w:rPr>
          <w:rFonts w:ascii="Consolas" w:eastAsiaTheme="minorHAnsi" w:hAnsi="Consolas" w:cs="Consolas"/>
          <w:color w:val="2E75B6"/>
          <w:sz w:val="19"/>
          <w:szCs w:val="19"/>
          <w:lang w:eastAsia="en-US"/>
        </w:rPr>
        <w:t>environmentVariables</w:t>
      </w:r>
      <w:proofErr w:type="spellEnd"/>
      <w:r>
        <w:rPr>
          <w:rFonts w:ascii="Consolas" w:eastAsiaTheme="minorHAnsi" w:hAnsi="Consolas" w:cs="Consolas"/>
          <w:color w:val="2E75B6"/>
          <w:sz w:val="19"/>
          <w:szCs w:val="19"/>
          <w:lang w:eastAsia="en-US"/>
        </w:rPr>
        <w:t>"</w:t>
      </w:r>
      <w:r>
        <w:rPr>
          <w:rFonts w:ascii="Consolas" w:eastAsiaTheme="minorHAnsi" w:hAnsi="Consolas" w:cs="Consolas"/>
          <w:color w:val="000000"/>
          <w:sz w:val="19"/>
          <w:szCs w:val="19"/>
          <w:lang w:eastAsia="en-US"/>
        </w:rPr>
        <w:t>: {</w:t>
      </w:r>
    </w:p>
    <w:p w14:paraId="5C7E3758"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E75B6"/>
          <w:sz w:val="19"/>
          <w:szCs w:val="19"/>
          <w:lang w:eastAsia="en-US"/>
        </w:rPr>
        <w:t>"ASPNETCORE_ENVIRONMENT"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"Development"</w:t>
      </w:r>
    </w:p>
    <w:p w14:paraId="711E13F1"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9EFF0C0"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4F3B450" w14:textId="77777777" w:rsidR="00DD71FA" w:rsidRDefault="00DD71FA" w:rsidP="00DD71F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5ADF76A" w14:textId="690F1011" w:rsidR="00DD71FA" w:rsidRDefault="00DD71FA" w:rsidP="00DD71FA">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CCB2558" w14:textId="29F05FE3" w:rsidR="001861C1" w:rsidRDefault="001861C1" w:rsidP="00DD71FA">
      <w:r>
        <w:rPr>
          <w:rFonts w:ascii="Consolas" w:eastAsiaTheme="minorHAnsi" w:hAnsi="Consolas" w:cs="Consolas"/>
          <w:color w:val="000000"/>
          <w:sz w:val="19"/>
          <w:szCs w:val="19"/>
          <w:lang w:eastAsia="en-US"/>
        </w:rPr>
        <w:t xml:space="preserve">Now we can run the project and see our quote. </w:t>
      </w:r>
    </w:p>
    <w:p w14:paraId="299192FB" w14:textId="77777777" w:rsidR="00E54DDC" w:rsidRDefault="00E54DDC">
      <w:pPr>
        <w:spacing w:after="160" w:line="259" w:lineRule="auto"/>
        <w:rPr>
          <w:rFonts w:asciiTheme="majorHAnsi" w:eastAsiaTheme="majorEastAsia" w:hAnsiTheme="majorHAnsi" w:cstheme="majorBidi"/>
          <w:b/>
          <w:color w:val="403152" w:themeColor="accent4" w:themeShade="80"/>
          <w:sz w:val="32"/>
          <w:szCs w:val="28"/>
        </w:rPr>
      </w:pPr>
      <w:r>
        <w:br w:type="page"/>
      </w:r>
    </w:p>
    <w:p w14:paraId="4BF563C6" w14:textId="332EE846" w:rsidR="0033124F" w:rsidRDefault="0033124F" w:rsidP="0033124F">
      <w:pPr>
        <w:pStyle w:val="QuestionSection"/>
      </w:pPr>
      <w:r>
        <w:lastRenderedPageBreak/>
        <w:t>Questions – Classic Interview</w:t>
      </w:r>
    </w:p>
    <w:p w14:paraId="62CCC3D0" w14:textId="40B3CA21" w:rsidR="0033124F" w:rsidRDefault="00BC2FFA" w:rsidP="00C172A5">
      <w:pPr>
        <w:pStyle w:val="Question"/>
      </w:pPr>
      <w:r>
        <w:t>What performance improvements are there in .NET core</w:t>
      </w:r>
    </w:p>
    <w:p w14:paraId="4C5E2CA1" w14:textId="3E26BFB1" w:rsidR="00BC2FFA" w:rsidRDefault="00BC2FFA" w:rsidP="00BC2FFA">
      <w:pPr>
        <w:pStyle w:val="Answer"/>
      </w:pPr>
      <w:r>
        <w:t>Tiered compilation</w:t>
      </w:r>
    </w:p>
    <w:p w14:paraId="0C168576" w14:textId="789FEFB4" w:rsidR="00E54DDC" w:rsidRPr="00BC2FFA" w:rsidRDefault="00BC2FFA" w:rsidP="00BC2FFA">
      <w:pPr>
        <w:pStyle w:val="Answer"/>
      </w:pPr>
      <w:r>
        <w:t xml:space="preserve">Many APIs </w:t>
      </w:r>
      <w:r w:rsidR="00E54DDC">
        <w:t xml:space="preserve">take advantage of Span to improve performance. </w:t>
      </w:r>
    </w:p>
    <w:p w14:paraId="7FEFC89F" w14:textId="044A172C" w:rsidR="00E54DDC" w:rsidRDefault="00844704" w:rsidP="00E54DDC">
      <w:pPr>
        <w:pStyle w:val="Question"/>
      </w:pPr>
      <w:r>
        <w:t>What is tiered compila</w:t>
      </w:r>
      <w:r w:rsidR="00BF35C6">
        <w:t>tion</w:t>
      </w:r>
    </w:p>
    <w:p w14:paraId="2967989A" w14:textId="2E0F1261" w:rsidR="00442E65" w:rsidRDefault="00442E65" w:rsidP="00442E65">
      <w:pPr>
        <w:pStyle w:val="Answer"/>
      </w:pPr>
      <w:r>
        <w:t>JIT compilation requires compromises</w:t>
      </w:r>
    </w:p>
    <w:p w14:paraId="1340CD2A" w14:textId="40A12A39" w:rsidR="00442E65" w:rsidRDefault="00D832F7" w:rsidP="00442E65">
      <w:pPr>
        <w:pStyle w:val="Answer"/>
      </w:pPr>
      <w:r>
        <w:t>Aggressive optimization gives great steady state performance but increases start up time</w:t>
      </w:r>
    </w:p>
    <w:p w14:paraId="01DDA7D3" w14:textId="79BEC098" w:rsidR="00D832F7" w:rsidRDefault="00A60914" w:rsidP="00442E65">
      <w:pPr>
        <w:pStyle w:val="Answer"/>
      </w:pPr>
      <w:r>
        <w:t>Simple compilation gives fast start up and compromises steady state</w:t>
      </w:r>
    </w:p>
    <w:p w14:paraId="25EF8C38" w14:textId="13005DE0" w:rsidR="00A60914" w:rsidRDefault="00A60914" w:rsidP="00442E65">
      <w:pPr>
        <w:pStyle w:val="Answer"/>
      </w:pPr>
      <w:r>
        <w:t xml:space="preserve">Tiered compilation enables </w:t>
      </w:r>
      <w:r w:rsidR="00E97442">
        <w:t xml:space="preserve">same method to be compiled multiple times. </w:t>
      </w:r>
    </w:p>
    <w:p w14:paraId="101E16EC" w14:textId="4BED10DE" w:rsidR="00E97442" w:rsidRPr="00442E65" w:rsidRDefault="00E97442" w:rsidP="00442E65">
      <w:pPr>
        <w:pStyle w:val="Answer"/>
      </w:pPr>
      <w:r>
        <w:t>First rough and fast and if the method is hot is can be compiled more aggressively</w:t>
      </w:r>
    </w:p>
    <w:p w14:paraId="0E6A6C30" w14:textId="77777777" w:rsidR="004A3254" w:rsidRDefault="004A3254">
      <w:pPr>
        <w:spacing w:after="160" w:line="259" w:lineRule="auto"/>
        <w:rPr>
          <w:rFonts w:asciiTheme="majorHAnsi" w:eastAsiaTheme="majorEastAsia" w:hAnsiTheme="majorHAnsi" w:cstheme="majorBidi"/>
          <w:b/>
          <w:color w:val="403152" w:themeColor="accent4" w:themeShade="80"/>
          <w:sz w:val="32"/>
          <w:szCs w:val="28"/>
        </w:rPr>
      </w:pPr>
      <w:r>
        <w:br w:type="page"/>
      </w:r>
    </w:p>
    <w:p w14:paraId="49F35A4A" w14:textId="06DE04CA" w:rsidR="0096552F" w:rsidRDefault="00C42B84" w:rsidP="00C42B84">
      <w:pPr>
        <w:pStyle w:val="QuestionSection"/>
      </w:pPr>
      <w:r>
        <w:lastRenderedPageBreak/>
        <w:t>Questions – Web API</w:t>
      </w:r>
    </w:p>
    <w:p w14:paraId="5C10E1FF" w14:textId="77777777" w:rsidR="00F517E9" w:rsidRDefault="00F517E9" w:rsidP="00C42B84">
      <w:pPr>
        <w:pStyle w:val="Question"/>
      </w:pPr>
    </w:p>
    <w:p w14:paraId="6A4979C9" w14:textId="60A2AE98" w:rsidR="00C42B84" w:rsidRDefault="00644281" w:rsidP="00C42B84">
      <w:pPr>
        <w:pStyle w:val="Question"/>
      </w:pPr>
      <w:r>
        <w:t>What is the difference between SOAP and REST</w:t>
      </w:r>
      <w:r w:rsidR="00206F65">
        <w:t>?</w:t>
      </w:r>
    </w:p>
    <w:p w14:paraId="6FBB6471" w14:textId="77777777" w:rsidR="00F517E9" w:rsidRDefault="00F517E9" w:rsidP="00206F65">
      <w:pPr>
        <w:pStyle w:val="Answer"/>
      </w:pPr>
      <w:r>
        <w:t>SOAP is about RPC and REST is about acting on objects</w:t>
      </w:r>
    </w:p>
    <w:p w14:paraId="5887BACD" w14:textId="087737C1" w:rsidR="00206F65" w:rsidRPr="00206F65" w:rsidRDefault="00F517E9" w:rsidP="00206F65">
      <w:pPr>
        <w:pStyle w:val="Answer"/>
      </w:pPr>
      <w:r>
        <w:t xml:space="preserve">SOAP uses only GET and POST </w:t>
      </w:r>
    </w:p>
    <w:p w14:paraId="632DCC8D" w14:textId="77777777" w:rsidR="00C32356" w:rsidRDefault="00C32356">
      <w:pPr>
        <w:spacing w:after="160" w:line="259" w:lineRule="auto"/>
        <w:rPr>
          <w:rFonts w:asciiTheme="majorHAnsi" w:eastAsiaTheme="majorEastAsia" w:hAnsiTheme="majorHAnsi" w:cstheme="majorBidi"/>
          <w:color w:val="31378B" w:themeColor="text2"/>
          <w:sz w:val="32"/>
          <w:szCs w:val="28"/>
        </w:rPr>
      </w:pPr>
      <w:r>
        <w:br w:type="page"/>
      </w:r>
    </w:p>
    <w:p w14:paraId="1596D25F" w14:textId="77777777" w:rsidR="00F2297C" w:rsidRPr="00CD25F4" w:rsidRDefault="00F2297C" w:rsidP="00CD25F4">
      <w:pPr>
        <w:pStyle w:val="Answer"/>
      </w:pPr>
    </w:p>
    <w:p w14:paraId="5B62804F" w14:textId="77777777" w:rsidR="000752DF" w:rsidRPr="00726700" w:rsidRDefault="000752DF" w:rsidP="00726700">
      <w:pPr>
        <w:pStyle w:val="Answer"/>
      </w:pPr>
    </w:p>
    <w:p w14:paraId="500E2168" w14:textId="77777777" w:rsidR="002C3F27" w:rsidRPr="002C3F27" w:rsidRDefault="002C3F27" w:rsidP="002C3F27"/>
    <w:p w14:paraId="2F4A7F8B" w14:textId="77777777" w:rsidR="00644281" w:rsidRPr="00644281" w:rsidRDefault="00644281" w:rsidP="00644281">
      <w:pPr>
        <w:pStyle w:val="Answer"/>
      </w:pPr>
    </w:p>
    <w:sectPr w:rsidR="00644281" w:rsidRPr="00644281">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912C5" w14:textId="77777777" w:rsidR="0051222F" w:rsidRDefault="0051222F" w:rsidP="00DC0620">
      <w:r>
        <w:separator/>
      </w:r>
    </w:p>
  </w:endnote>
  <w:endnote w:type="continuationSeparator" w:id="0">
    <w:p w14:paraId="3169A0B0" w14:textId="77777777" w:rsidR="0051222F" w:rsidRDefault="0051222F" w:rsidP="00DC0620">
      <w:r>
        <w:continuationSeparator/>
      </w:r>
    </w:p>
  </w:endnote>
  <w:endnote w:type="continuationNotice" w:id="1">
    <w:p w14:paraId="6D688D15" w14:textId="77777777" w:rsidR="0051222F" w:rsidRDefault="005122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51BA6" w14:textId="77777777" w:rsidR="0051222F" w:rsidRDefault="0051222F" w:rsidP="00DC0620">
      <w:r>
        <w:separator/>
      </w:r>
    </w:p>
  </w:footnote>
  <w:footnote w:type="continuationSeparator" w:id="0">
    <w:p w14:paraId="627354DD" w14:textId="77777777" w:rsidR="0051222F" w:rsidRDefault="0051222F" w:rsidP="00DC0620">
      <w:r>
        <w:continuationSeparator/>
      </w:r>
    </w:p>
  </w:footnote>
  <w:footnote w:type="continuationNotice" w:id="1">
    <w:p w14:paraId="6E6463EB" w14:textId="77777777" w:rsidR="0051222F" w:rsidRDefault="005122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85A46"/>
    <w:multiLevelType w:val="hybridMultilevel"/>
    <w:tmpl w:val="0584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4FE2711"/>
    <w:multiLevelType w:val="hybridMultilevel"/>
    <w:tmpl w:val="077A4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6260D8"/>
    <w:multiLevelType w:val="hybridMultilevel"/>
    <w:tmpl w:val="346EE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7B40EA8"/>
    <w:multiLevelType w:val="multilevel"/>
    <w:tmpl w:val="FD985614"/>
    <w:numStyleLink w:val="Headings"/>
  </w:abstractNum>
  <w:abstractNum w:abstractNumId="30"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966BDA"/>
    <w:multiLevelType w:val="hybridMultilevel"/>
    <w:tmpl w:val="AB3E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5"/>
  </w:num>
  <w:num w:numId="2">
    <w:abstractNumId w:val="14"/>
  </w:num>
  <w:num w:numId="3">
    <w:abstractNumId w:val="36"/>
  </w:num>
  <w:num w:numId="4">
    <w:abstractNumId w:val="9"/>
  </w:num>
  <w:num w:numId="5">
    <w:abstractNumId w:val="8"/>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3"/>
  </w:num>
  <w:num w:numId="9">
    <w:abstractNumId w:val="39"/>
  </w:num>
  <w:num w:numId="10">
    <w:abstractNumId w:val="21"/>
  </w:num>
  <w:num w:numId="11">
    <w:abstractNumId w:val="38"/>
  </w:num>
  <w:num w:numId="12">
    <w:abstractNumId w:val="33"/>
  </w:num>
  <w:num w:numId="13">
    <w:abstractNumId w:val="25"/>
  </w:num>
  <w:num w:numId="14">
    <w:abstractNumId w:val="18"/>
  </w:num>
  <w:num w:numId="15">
    <w:abstractNumId w:val="35"/>
  </w:num>
  <w:num w:numId="16">
    <w:abstractNumId w:val="41"/>
  </w:num>
  <w:num w:numId="17">
    <w:abstractNumId w:val="24"/>
  </w:num>
  <w:num w:numId="18">
    <w:abstractNumId w:val="34"/>
  </w:num>
  <w:num w:numId="19">
    <w:abstractNumId w:val="10"/>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7"/>
  </w:num>
  <w:num w:numId="23">
    <w:abstractNumId w:val="31"/>
  </w:num>
  <w:num w:numId="24">
    <w:abstractNumId w:val="32"/>
  </w:num>
  <w:num w:numId="25">
    <w:abstractNumId w:val="37"/>
  </w:num>
  <w:num w:numId="26">
    <w:abstractNumId w:val="30"/>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0"/>
  </w:num>
  <w:num w:numId="35">
    <w:abstractNumId w:val="27"/>
  </w:num>
  <w:num w:numId="36">
    <w:abstractNumId w:val="19"/>
  </w:num>
  <w:num w:numId="37">
    <w:abstractNumId w:val="20"/>
  </w:num>
  <w:num w:numId="38">
    <w:abstractNumId w:val="28"/>
  </w:num>
  <w:num w:numId="39">
    <w:abstractNumId w:val="29"/>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 w:numId="42">
    <w:abstractNumId w:val="40"/>
  </w:num>
  <w:num w:numId="43">
    <w:abstractNumId w:val="11"/>
  </w:num>
  <w:num w:numId="44">
    <w:abstractNumId w:val="26"/>
  </w:num>
  <w:num w:numId="45">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357"/>
    <w:rsid w:val="00002484"/>
    <w:rsid w:val="000025BE"/>
    <w:rsid w:val="000025FA"/>
    <w:rsid w:val="000038B4"/>
    <w:rsid w:val="00006158"/>
    <w:rsid w:val="000061A1"/>
    <w:rsid w:val="000072CF"/>
    <w:rsid w:val="000077F7"/>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4AD"/>
    <w:rsid w:val="00031507"/>
    <w:rsid w:val="00034C76"/>
    <w:rsid w:val="00035285"/>
    <w:rsid w:val="0003553C"/>
    <w:rsid w:val="0003578C"/>
    <w:rsid w:val="00035B56"/>
    <w:rsid w:val="00035E4E"/>
    <w:rsid w:val="00036026"/>
    <w:rsid w:val="00036B17"/>
    <w:rsid w:val="000370C1"/>
    <w:rsid w:val="0003714C"/>
    <w:rsid w:val="0003755E"/>
    <w:rsid w:val="00037EE9"/>
    <w:rsid w:val="00037FED"/>
    <w:rsid w:val="0004020E"/>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467"/>
    <w:rsid w:val="000665D8"/>
    <w:rsid w:val="00066B58"/>
    <w:rsid w:val="00066E6F"/>
    <w:rsid w:val="00067338"/>
    <w:rsid w:val="000678E5"/>
    <w:rsid w:val="00070525"/>
    <w:rsid w:val="000713A2"/>
    <w:rsid w:val="00071981"/>
    <w:rsid w:val="00071A8C"/>
    <w:rsid w:val="000745D4"/>
    <w:rsid w:val="000752DF"/>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48AC"/>
    <w:rsid w:val="0008568F"/>
    <w:rsid w:val="0008664E"/>
    <w:rsid w:val="000867B7"/>
    <w:rsid w:val="00086AC1"/>
    <w:rsid w:val="00086ACC"/>
    <w:rsid w:val="00086E84"/>
    <w:rsid w:val="000878CD"/>
    <w:rsid w:val="00087C9B"/>
    <w:rsid w:val="000903BA"/>
    <w:rsid w:val="00090719"/>
    <w:rsid w:val="0009090F"/>
    <w:rsid w:val="00090F3D"/>
    <w:rsid w:val="00091494"/>
    <w:rsid w:val="00091848"/>
    <w:rsid w:val="00091A9E"/>
    <w:rsid w:val="00093073"/>
    <w:rsid w:val="0009332D"/>
    <w:rsid w:val="0009381C"/>
    <w:rsid w:val="00093DED"/>
    <w:rsid w:val="00094911"/>
    <w:rsid w:val="00094C45"/>
    <w:rsid w:val="00094FC3"/>
    <w:rsid w:val="00095877"/>
    <w:rsid w:val="00095C69"/>
    <w:rsid w:val="0009618E"/>
    <w:rsid w:val="00096656"/>
    <w:rsid w:val="00096917"/>
    <w:rsid w:val="000973D2"/>
    <w:rsid w:val="00097E79"/>
    <w:rsid w:val="000A0C2C"/>
    <w:rsid w:val="000A15A4"/>
    <w:rsid w:val="000A236D"/>
    <w:rsid w:val="000A23D7"/>
    <w:rsid w:val="000A26A4"/>
    <w:rsid w:val="000A39CD"/>
    <w:rsid w:val="000A3A05"/>
    <w:rsid w:val="000A3D89"/>
    <w:rsid w:val="000A4144"/>
    <w:rsid w:val="000A6297"/>
    <w:rsid w:val="000A664B"/>
    <w:rsid w:val="000A6ED9"/>
    <w:rsid w:val="000A7B85"/>
    <w:rsid w:val="000B05EA"/>
    <w:rsid w:val="000B189B"/>
    <w:rsid w:val="000B1A94"/>
    <w:rsid w:val="000B1EDF"/>
    <w:rsid w:val="000B3487"/>
    <w:rsid w:val="000B38A1"/>
    <w:rsid w:val="000B3D0B"/>
    <w:rsid w:val="000B426A"/>
    <w:rsid w:val="000B47E7"/>
    <w:rsid w:val="000B6DB5"/>
    <w:rsid w:val="000B763F"/>
    <w:rsid w:val="000B7718"/>
    <w:rsid w:val="000B7A40"/>
    <w:rsid w:val="000B7B74"/>
    <w:rsid w:val="000C07C2"/>
    <w:rsid w:val="000C086B"/>
    <w:rsid w:val="000C1025"/>
    <w:rsid w:val="000C1BA1"/>
    <w:rsid w:val="000C1ECA"/>
    <w:rsid w:val="000C2763"/>
    <w:rsid w:val="000C2C60"/>
    <w:rsid w:val="000C3AD4"/>
    <w:rsid w:val="000C3CD0"/>
    <w:rsid w:val="000C4F08"/>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411F"/>
    <w:rsid w:val="000D5F80"/>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3A0"/>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478E"/>
    <w:rsid w:val="001052E3"/>
    <w:rsid w:val="00105B26"/>
    <w:rsid w:val="00105EE2"/>
    <w:rsid w:val="0010703D"/>
    <w:rsid w:val="001075DD"/>
    <w:rsid w:val="00111033"/>
    <w:rsid w:val="00111AD4"/>
    <w:rsid w:val="001121FE"/>
    <w:rsid w:val="00114124"/>
    <w:rsid w:val="00114744"/>
    <w:rsid w:val="00115ABB"/>
    <w:rsid w:val="0011600A"/>
    <w:rsid w:val="001176A7"/>
    <w:rsid w:val="00117C28"/>
    <w:rsid w:val="00121118"/>
    <w:rsid w:val="00121AD6"/>
    <w:rsid w:val="001226C6"/>
    <w:rsid w:val="001227FA"/>
    <w:rsid w:val="0012289F"/>
    <w:rsid w:val="001229FB"/>
    <w:rsid w:val="0012324D"/>
    <w:rsid w:val="00123442"/>
    <w:rsid w:val="00123E4A"/>
    <w:rsid w:val="0012462F"/>
    <w:rsid w:val="0012465E"/>
    <w:rsid w:val="00125714"/>
    <w:rsid w:val="00127BC0"/>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B5D"/>
    <w:rsid w:val="00137D2E"/>
    <w:rsid w:val="001400A0"/>
    <w:rsid w:val="001400F9"/>
    <w:rsid w:val="001409FD"/>
    <w:rsid w:val="00141377"/>
    <w:rsid w:val="00142F8C"/>
    <w:rsid w:val="00143EEB"/>
    <w:rsid w:val="00144B44"/>
    <w:rsid w:val="00144E8A"/>
    <w:rsid w:val="001452B9"/>
    <w:rsid w:val="001462A9"/>
    <w:rsid w:val="00146A6D"/>
    <w:rsid w:val="00146E3D"/>
    <w:rsid w:val="00146EF9"/>
    <w:rsid w:val="00147C46"/>
    <w:rsid w:val="001502BC"/>
    <w:rsid w:val="00150A1D"/>
    <w:rsid w:val="00150C7D"/>
    <w:rsid w:val="001525B5"/>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180"/>
    <w:rsid w:val="00160604"/>
    <w:rsid w:val="00161B98"/>
    <w:rsid w:val="00162B72"/>
    <w:rsid w:val="00163689"/>
    <w:rsid w:val="00163A23"/>
    <w:rsid w:val="0016464D"/>
    <w:rsid w:val="00165048"/>
    <w:rsid w:val="0016783B"/>
    <w:rsid w:val="0017010C"/>
    <w:rsid w:val="001709EC"/>
    <w:rsid w:val="00171510"/>
    <w:rsid w:val="001715C7"/>
    <w:rsid w:val="00171BEB"/>
    <w:rsid w:val="00172CE8"/>
    <w:rsid w:val="00172D37"/>
    <w:rsid w:val="00173338"/>
    <w:rsid w:val="00173E19"/>
    <w:rsid w:val="00174869"/>
    <w:rsid w:val="00174A72"/>
    <w:rsid w:val="00174AC5"/>
    <w:rsid w:val="001754F1"/>
    <w:rsid w:val="0017570F"/>
    <w:rsid w:val="001763EA"/>
    <w:rsid w:val="00177F63"/>
    <w:rsid w:val="00180389"/>
    <w:rsid w:val="00180B6B"/>
    <w:rsid w:val="00181A5D"/>
    <w:rsid w:val="00181F24"/>
    <w:rsid w:val="0018208C"/>
    <w:rsid w:val="001838A6"/>
    <w:rsid w:val="00183BDD"/>
    <w:rsid w:val="00184020"/>
    <w:rsid w:val="00184DF5"/>
    <w:rsid w:val="0018536C"/>
    <w:rsid w:val="001861C1"/>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0BDC"/>
    <w:rsid w:val="001B1492"/>
    <w:rsid w:val="001B1582"/>
    <w:rsid w:val="001B23BE"/>
    <w:rsid w:val="001B2CB4"/>
    <w:rsid w:val="001B32E6"/>
    <w:rsid w:val="001B3726"/>
    <w:rsid w:val="001B3A77"/>
    <w:rsid w:val="001B44DF"/>
    <w:rsid w:val="001B4569"/>
    <w:rsid w:val="001B50B3"/>
    <w:rsid w:val="001B56D8"/>
    <w:rsid w:val="001B5924"/>
    <w:rsid w:val="001B759E"/>
    <w:rsid w:val="001C03A8"/>
    <w:rsid w:val="001C1452"/>
    <w:rsid w:val="001C20BC"/>
    <w:rsid w:val="001C25AC"/>
    <w:rsid w:val="001C2AFE"/>
    <w:rsid w:val="001C3680"/>
    <w:rsid w:val="001C3E67"/>
    <w:rsid w:val="001C5EAE"/>
    <w:rsid w:val="001C652D"/>
    <w:rsid w:val="001C6FA7"/>
    <w:rsid w:val="001C783D"/>
    <w:rsid w:val="001C7C66"/>
    <w:rsid w:val="001D0080"/>
    <w:rsid w:val="001D0407"/>
    <w:rsid w:val="001D1430"/>
    <w:rsid w:val="001D1D0D"/>
    <w:rsid w:val="001D2080"/>
    <w:rsid w:val="001D2722"/>
    <w:rsid w:val="001D4D39"/>
    <w:rsid w:val="001D4D74"/>
    <w:rsid w:val="001D51F3"/>
    <w:rsid w:val="001D6D4C"/>
    <w:rsid w:val="001D6F60"/>
    <w:rsid w:val="001E0CE8"/>
    <w:rsid w:val="001E0DC8"/>
    <w:rsid w:val="001E1255"/>
    <w:rsid w:val="001E1C03"/>
    <w:rsid w:val="001E2167"/>
    <w:rsid w:val="001E255E"/>
    <w:rsid w:val="001E3525"/>
    <w:rsid w:val="001E4D80"/>
    <w:rsid w:val="001E4FCA"/>
    <w:rsid w:val="001E54D8"/>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06F65"/>
    <w:rsid w:val="00210484"/>
    <w:rsid w:val="002107C1"/>
    <w:rsid w:val="00210A2D"/>
    <w:rsid w:val="00210E64"/>
    <w:rsid w:val="00212151"/>
    <w:rsid w:val="00212E2F"/>
    <w:rsid w:val="0021345D"/>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1FA"/>
    <w:rsid w:val="00235F07"/>
    <w:rsid w:val="00236DCE"/>
    <w:rsid w:val="002375EE"/>
    <w:rsid w:val="0024027B"/>
    <w:rsid w:val="002404DC"/>
    <w:rsid w:val="00241A57"/>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6A47"/>
    <w:rsid w:val="00257CAC"/>
    <w:rsid w:val="00260930"/>
    <w:rsid w:val="00260F5A"/>
    <w:rsid w:val="00261E79"/>
    <w:rsid w:val="002621ED"/>
    <w:rsid w:val="002627E2"/>
    <w:rsid w:val="00262CD6"/>
    <w:rsid w:val="00263AE5"/>
    <w:rsid w:val="002646C9"/>
    <w:rsid w:val="0026479F"/>
    <w:rsid w:val="002648F2"/>
    <w:rsid w:val="00264BCB"/>
    <w:rsid w:val="00266535"/>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2B0B"/>
    <w:rsid w:val="00284AE6"/>
    <w:rsid w:val="002852C1"/>
    <w:rsid w:val="00285874"/>
    <w:rsid w:val="00285A3B"/>
    <w:rsid w:val="0028612D"/>
    <w:rsid w:val="00287616"/>
    <w:rsid w:val="00287E6F"/>
    <w:rsid w:val="00290C48"/>
    <w:rsid w:val="002916E0"/>
    <w:rsid w:val="002918D1"/>
    <w:rsid w:val="002941BB"/>
    <w:rsid w:val="0029446D"/>
    <w:rsid w:val="00294783"/>
    <w:rsid w:val="00295273"/>
    <w:rsid w:val="0029584E"/>
    <w:rsid w:val="002A0997"/>
    <w:rsid w:val="002A0BDA"/>
    <w:rsid w:val="002A134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807"/>
    <w:rsid w:val="002B4EA4"/>
    <w:rsid w:val="002B5619"/>
    <w:rsid w:val="002B5EE2"/>
    <w:rsid w:val="002B6DB9"/>
    <w:rsid w:val="002C0549"/>
    <w:rsid w:val="002C08D0"/>
    <w:rsid w:val="002C143C"/>
    <w:rsid w:val="002C1E4E"/>
    <w:rsid w:val="002C251A"/>
    <w:rsid w:val="002C35F5"/>
    <w:rsid w:val="002C36CE"/>
    <w:rsid w:val="002C3F27"/>
    <w:rsid w:val="002C55B7"/>
    <w:rsid w:val="002C5C37"/>
    <w:rsid w:val="002C5D2B"/>
    <w:rsid w:val="002C5E22"/>
    <w:rsid w:val="002C6B4E"/>
    <w:rsid w:val="002C72BB"/>
    <w:rsid w:val="002D090B"/>
    <w:rsid w:val="002D2C73"/>
    <w:rsid w:val="002D3070"/>
    <w:rsid w:val="002D3ADA"/>
    <w:rsid w:val="002D4361"/>
    <w:rsid w:val="002D5FD8"/>
    <w:rsid w:val="002D623F"/>
    <w:rsid w:val="002D71AF"/>
    <w:rsid w:val="002D721F"/>
    <w:rsid w:val="002E1654"/>
    <w:rsid w:val="002E2158"/>
    <w:rsid w:val="002E2C88"/>
    <w:rsid w:val="002E2ECE"/>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07BE6"/>
    <w:rsid w:val="00310AB5"/>
    <w:rsid w:val="00313595"/>
    <w:rsid w:val="00313949"/>
    <w:rsid w:val="003149DA"/>
    <w:rsid w:val="00315637"/>
    <w:rsid w:val="0031576E"/>
    <w:rsid w:val="00315B66"/>
    <w:rsid w:val="00315DEB"/>
    <w:rsid w:val="00316378"/>
    <w:rsid w:val="00316E23"/>
    <w:rsid w:val="0031727D"/>
    <w:rsid w:val="00317478"/>
    <w:rsid w:val="00321DA4"/>
    <w:rsid w:val="003224BF"/>
    <w:rsid w:val="00322510"/>
    <w:rsid w:val="00322BE5"/>
    <w:rsid w:val="00322F3C"/>
    <w:rsid w:val="00323035"/>
    <w:rsid w:val="00323218"/>
    <w:rsid w:val="0032322B"/>
    <w:rsid w:val="003236A2"/>
    <w:rsid w:val="00323F49"/>
    <w:rsid w:val="00324479"/>
    <w:rsid w:val="003245FD"/>
    <w:rsid w:val="00324CCB"/>
    <w:rsid w:val="00325145"/>
    <w:rsid w:val="00325C66"/>
    <w:rsid w:val="0033071E"/>
    <w:rsid w:val="0033083E"/>
    <w:rsid w:val="00330AF8"/>
    <w:rsid w:val="0033124F"/>
    <w:rsid w:val="003315D7"/>
    <w:rsid w:val="00331715"/>
    <w:rsid w:val="0033221F"/>
    <w:rsid w:val="00332BE7"/>
    <w:rsid w:val="00332CAA"/>
    <w:rsid w:val="003334FF"/>
    <w:rsid w:val="003338D3"/>
    <w:rsid w:val="003338DC"/>
    <w:rsid w:val="00334530"/>
    <w:rsid w:val="003352C3"/>
    <w:rsid w:val="0033556D"/>
    <w:rsid w:val="0033666A"/>
    <w:rsid w:val="00337B6F"/>
    <w:rsid w:val="003404AF"/>
    <w:rsid w:val="0034171F"/>
    <w:rsid w:val="00341835"/>
    <w:rsid w:val="00341CBD"/>
    <w:rsid w:val="0034366F"/>
    <w:rsid w:val="00344B32"/>
    <w:rsid w:val="00344BC0"/>
    <w:rsid w:val="00344E0F"/>
    <w:rsid w:val="00347C09"/>
    <w:rsid w:val="00350EFB"/>
    <w:rsid w:val="00351A32"/>
    <w:rsid w:val="00351C09"/>
    <w:rsid w:val="00352402"/>
    <w:rsid w:val="00352A73"/>
    <w:rsid w:val="003538C8"/>
    <w:rsid w:val="003544EC"/>
    <w:rsid w:val="00354617"/>
    <w:rsid w:val="00356046"/>
    <w:rsid w:val="003560D6"/>
    <w:rsid w:val="00356339"/>
    <w:rsid w:val="00356BF2"/>
    <w:rsid w:val="00357A98"/>
    <w:rsid w:val="00360B01"/>
    <w:rsid w:val="003619A0"/>
    <w:rsid w:val="00361FF9"/>
    <w:rsid w:val="0036239E"/>
    <w:rsid w:val="00362CD9"/>
    <w:rsid w:val="00364C1E"/>
    <w:rsid w:val="00364FF8"/>
    <w:rsid w:val="0036534B"/>
    <w:rsid w:val="00365BDC"/>
    <w:rsid w:val="00366072"/>
    <w:rsid w:val="00367457"/>
    <w:rsid w:val="00367A41"/>
    <w:rsid w:val="00370246"/>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1C9A"/>
    <w:rsid w:val="0038222D"/>
    <w:rsid w:val="003822D7"/>
    <w:rsid w:val="0038276B"/>
    <w:rsid w:val="003837CD"/>
    <w:rsid w:val="00383881"/>
    <w:rsid w:val="00384012"/>
    <w:rsid w:val="00385B85"/>
    <w:rsid w:val="00385BD8"/>
    <w:rsid w:val="0038612F"/>
    <w:rsid w:val="00386168"/>
    <w:rsid w:val="00386201"/>
    <w:rsid w:val="0038646C"/>
    <w:rsid w:val="00386584"/>
    <w:rsid w:val="00386C03"/>
    <w:rsid w:val="00390030"/>
    <w:rsid w:val="003906CD"/>
    <w:rsid w:val="00390D76"/>
    <w:rsid w:val="003916F6"/>
    <w:rsid w:val="003917C2"/>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ACF"/>
    <w:rsid w:val="003A4BD9"/>
    <w:rsid w:val="003A4D4B"/>
    <w:rsid w:val="003A5AC4"/>
    <w:rsid w:val="003A5F26"/>
    <w:rsid w:val="003A641D"/>
    <w:rsid w:val="003A67CA"/>
    <w:rsid w:val="003A69B3"/>
    <w:rsid w:val="003A6D12"/>
    <w:rsid w:val="003A6D4C"/>
    <w:rsid w:val="003B0724"/>
    <w:rsid w:val="003B0D1C"/>
    <w:rsid w:val="003B1A5C"/>
    <w:rsid w:val="003B22F6"/>
    <w:rsid w:val="003B24E9"/>
    <w:rsid w:val="003B2D03"/>
    <w:rsid w:val="003B3117"/>
    <w:rsid w:val="003B6406"/>
    <w:rsid w:val="003B7080"/>
    <w:rsid w:val="003B721D"/>
    <w:rsid w:val="003C05B8"/>
    <w:rsid w:val="003C103A"/>
    <w:rsid w:val="003C11A9"/>
    <w:rsid w:val="003C146F"/>
    <w:rsid w:val="003C1DD4"/>
    <w:rsid w:val="003C20CD"/>
    <w:rsid w:val="003C25C3"/>
    <w:rsid w:val="003C458D"/>
    <w:rsid w:val="003C6075"/>
    <w:rsid w:val="003C6B43"/>
    <w:rsid w:val="003C7735"/>
    <w:rsid w:val="003D0283"/>
    <w:rsid w:val="003D0A5B"/>
    <w:rsid w:val="003D0D98"/>
    <w:rsid w:val="003D10A1"/>
    <w:rsid w:val="003D15FF"/>
    <w:rsid w:val="003D24D4"/>
    <w:rsid w:val="003D29CA"/>
    <w:rsid w:val="003D2EC6"/>
    <w:rsid w:val="003D380E"/>
    <w:rsid w:val="003D3D9C"/>
    <w:rsid w:val="003D3DB9"/>
    <w:rsid w:val="003D45FC"/>
    <w:rsid w:val="003D535E"/>
    <w:rsid w:val="003D5D44"/>
    <w:rsid w:val="003D6542"/>
    <w:rsid w:val="003E0B66"/>
    <w:rsid w:val="003E0E02"/>
    <w:rsid w:val="003E1E62"/>
    <w:rsid w:val="003E2AD0"/>
    <w:rsid w:val="003E2B00"/>
    <w:rsid w:val="003E4CAC"/>
    <w:rsid w:val="003E51AA"/>
    <w:rsid w:val="003E5663"/>
    <w:rsid w:val="003E6792"/>
    <w:rsid w:val="003E6A4B"/>
    <w:rsid w:val="003E7041"/>
    <w:rsid w:val="003E70EA"/>
    <w:rsid w:val="003E7B37"/>
    <w:rsid w:val="003F01A0"/>
    <w:rsid w:val="003F0C5E"/>
    <w:rsid w:val="003F11CA"/>
    <w:rsid w:val="003F23A4"/>
    <w:rsid w:val="003F3106"/>
    <w:rsid w:val="003F314B"/>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8D7"/>
    <w:rsid w:val="0040592C"/>
    <w:rsid w:val="00405B62"/>
    <w:rsid w:val="00406255"/>
    <w:rsid w:val="0040730E"/>
    <w:rsid w:val="004073EF"/>
    <w:rsid w:val="0040762C"/>
    <w:rsid w:val="00407C16"/>
    <w:rsid w:val="00407DAB"/>
    <w:rsid w:val="0041040A"/>
    <w:rsid w:val="00410883"/>
    <w:rsid w:val="004112E6"/>
    <w:rsid w:val="004114EF"/>
    <w:rsid w:val="00411753"/>
    <w:rsid w:val="00411A1B"/>
    <w:rsid w:val="00411A1C"/>
    <w:rsid w:val="00412767"/>
    <w:rsid w:val="00412E38"/>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49C2"/>
    <w:rsid w:val="00426439"/>
    <w:rsid w:val="004264F9"/>
    <w:rsid w:val="00426AD5"/>
    <w:rsid w:val="00426FD0"/>
    <w:rsid w:val="0042768B"/>
    <w:rsid w:val="00427A35"/>
    <w:rsid w:val="00430609"/>
    <w:rsid w:val="004321BF"/>
    <w:rsid w:val="00432496"/>
    <w:rsid w:val="0043345C"/>
    <w:rsid w:val="00433580"/>
    <w:rsid w:val="0043375B"/>
    <w:rsid w:val="0043378B"/>
    <w:rsid w:val="00434ADF"/>
    <w:rsid w:val="0043501F"/>
    <w:rsid w:val="004360D7"/>
    <w:rsid w:val="0043654D"/>
    <w:rsid w:val="00437BB5"/>
    <w:rsid w:val="00437EE8"/>
    <w:rsid w:val="004406C9"/>
    <w:rsid w:val="004416CA"/>
    <w:rsid w:val="00441996"/>
    <w:rsid w:val="004426B0"/>
    <w:rsid w:val="0044274C"/>
    <w:rsid w:val="00442CA7"/>
    <w:rsid w:val="00442E65"/>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4D15"/>
    <w:rsid w:val="00455097"/>
    <w:rsid w:val="004551FB"/>
    <w:rsid w:val="004559D6"/>
    <w:rsid w:val="0045651A"/>
    <w:rsid w:val="00456E47"/>
    <w:rsid w:val="00457BA9"/>
    <w:rsid w:val="00457E7D"/>
    <w:rsid w:val="004605D5"/>
    <w:rsid w:val="0046163D"/>
    <w:rsid w:val="00461740"/>
    <w:rsid w:val="00462CA1"/>
    <w:rsid w:val="0046367A"/>
    <w:rsid w:val="00464B6B"/>
    <w:rsid w:val="00464C09"/>
    <w:rsid w:val="00464D12"/>
    <w:rsid w:val="00465D81"/>
    <w:rsid w:val="004664FF"/>
    <w:rsid w:val="00467074"/>
    <w:rsid w:val="0046768E"/>
    <w:rsid w:val="00470164"/>
    <w:rsid w:val="004701FF"/>
    <w:rsid w:val="00472B1A"/>
    <w:rsid w:val="00472B93"/>
    <w:rsid w:val="004732A7"/>
    <w:rsid w:val="00473FD4"/>
    <w:rsid w:val="00474552"/>
    <w:rsid w:val="00474BFF"/>
    <w:rsid w:val="00475ED2"/>
    <w:rsid w:val="00475FF6"/>
    <w:rsid w:val="0047681A"/>
    <w:rsid w:val="00476D16"/>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62B"/>
    <w:rsid w:val="00494873"/>
    <w:rsid w:val="004949AD"/>
    <w:rsid w:val="004954D3"/>
    <w:rsid w:val="0049694A"/>
    <w:rsid w:val="00496B02"/>
    <w:rsid w:val="004A02A5"/>
    <w:rsid w:val="004A077A"/>
    <w:rsid w:val="004A1202"/>
    <w:rsid w:val="004A1CBA"/>
    <w:rsid w:val="004A216E"/>
    <w:rsid w:val="004A3254"/>
    <w:rsid w:val="004A390D"/>
    <w:rsid w:val="004A47FF"/>
    <w:rsid w:val="004A513D"/>
    <w:rsid w:val="004A6E98"/>
    <w:rsid w:val="004A7417"/>
    <w:rsid w:val="004A77F7"/>
    <w:rsid w:val="004B04C7"/>
    <w:rsid w:val="004B0DEA"/>
    <w:rsid w:val="004B10AD"/>
    <w:rsid w:val="004B2241"/>
    <w:rsid w:val="004B24DE"/>
    <w:rsid w:val="004B4073"/>
    <w:rsid w:val="004B4838"/>
    <w:rsid w:val="004B59F0"/>
    <w:rsid w:val="004B5AFE"/>
    <w:rsid w:val="004B62F4"/>
    <w:rsid w:val="004B733F"/>
    <w:rsid w:val="004B7659"/>
    <w:rsid w:val="004B767C"/>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1E8"/>
    <w:rsid w:val="004D1CB3"/>
    <w:rsid w:val="004D2054"/>
    <w:rsid w:val="004D21D6"/>
    <w:rsid w:val="004D21F3"/>
    <w:rsid w:val="004D2D88"/>
    <w:rsid w:val="004D3394"/>
    <w:rsid w:val="004D33DF"/>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03D"/>
    <w:rsid w:val="004F0459"/>
    <w:rsid w:val="004F07CF"/>
    <w:rsid w:val="004F0817"/>
    <w:rsid w:val="004F40CB"/>
    <w:rsid w:val="004F502A"/>
    <w:rsid w:val="004F58E7"/>
    <w:rsid w:val="004F5E12"/>
    <w:rsid w:val="004F733D"/>
    <w:rsid w:val="004F7828"/>
    <w:rsid w:val="00500D40"/>
    <w:rsid w:val="00501066"/>
    <w:rsid w:val="0050308D"/>
    <w:rsid w:val="00503524"/>
    <w:rsid w:val="0050405C"/>
    <w:rsid w:val="005044E2"/>
    <w:rsid w:val="005052BD"/>
    <w:rsid w:val="00506D0F"/>
    <w:rsid w:val="00507D3A"/>
    <w:rsid w:val="00510E85"/>
    <w:rsid w:val="005110E4"/>
    <w:rsid w:val="0051222F"/>
    <w:rsid w:val="00512D28"/>
    <w:rsid w:val="005131EC"/>
    <w:rsid w:val="0051348B"/>
    <w:rsid w:val="0051421D"/>
    <w:rsid w:val="00514D5A"/>
    <w:rsid w:val="00515A71"/>
    <w:rsid w:val="00515B71"/>
    <w:rsid w:val="00516F01"/>
    <w:rsid w:val="00517527"/>
    <w:rsid w:val="00517BE6"/>
    <w:rsid w:val="00520FCB"/>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4767C"/>
    <w:rsid w:val="00547683"/>
    <w:rsid w:val="00550110"/>
    <w:rsid w:val="00550420"/>
    <w:rsid w:val="00551159"/>
    <w:rsid w:val="00551C6E"/>
    <w:rsid w:val="00552065"/>
    <w:rsid w:val="00552323"/>
    <w:rsid w:val="00552D8B"/>
    <w:rsid w:val="00553690"/>
    <w:rsid w:val="00553A95"/>
    <w:rsid w:val="00554D5F"/>
    <w:rsid w:val="00554D7B"/>
    <w:rsid w:val="00556186"/>
    <w:rsid w:val="005567C7"/>
    <w:rsid w:val="00561809"/>
    <w:rsid w:val="005623DE"/>
    <w:rsid w:val="005625F4"/>
    <w:rsid w:val="00563FBF"/>
    <w:rsid w:val="0056478F"/>
    <w:rsid w:val="005652B0"/>
    <w:rsid w:val="0056536C"/>
    <w:rsid w:val="00565CB7"/>
    <w:rsid w:val="00567667"/>
    <w:rsid w:val="00567E55"/>
    <w:rsid w:val="00567F3A"/>
    <w:rsid w:val="005707DD"/>
    <w:rsid w:val="005708A5"/>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85F"/>
    <w:rsid w:val="00577C54"/>
    <w:rsid w:val="00577EAB"/>
    <w:rsid w:val="005804F3"/>
    <w:rsid w:val="00580799"/>
    <w:rsid w:val="005807BC"/>
    <w:rsid w:val="00580B99"/>
    <w:rsid w:val="0058364D"/>
    <w:rsid w:val="00584163"/>
    <w:rsid w:val="00585A88"/>
    <w:rsid w:val="00585F83"/>
    <w:rsid w:val="005868E9"/>
    <w:rsid w:val="00586CA6"/>
    <w:rsid w:val="00586E46"/>
    <w:rsid w:val="00590105"/>
    <w:rsid w:val="005905D8"/>
    <w:rsid w:val="00591F8B"/>
    <w:rsid w:val="00592560"/>
    <w:rsid w:val="00593339"/>
    <w:rsid w:val="00593D3E"/>
    <w:rsid w:val="005946BE"/>
    <w:rsid w:val="00594B40"/>
    <w:rsid w:val="0059565C"/>
    <w:rsid w:val="00595EDC"/>
    <w:rsid w:val="005962D6"/>
    <w:rsid w:val="0059655E"/>
    <w:rsid w:val="005A0B3D"/>
    <w:rsid w:val="005A1471"/>
    <w:rsid w:val="005A27E2"/>
    <w:rsid w:val="005A2952"/>
    <w:rsid w:val="005A3304"/>
    <w:rsid w:val="005A4346"/>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22B1"/>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1FB8"/>
    <w:rsid w:val="005D2BAC"/>
    <w:rsid w:val="005D387B"/>
    <w:rsid w:val="005D38AF"/>
    <w:rsid w:val="005D49E7"/>
    <w:rsid w:val="005D6958"/>
    <w:rsid w:val="005D7796"/>
    <w:rsid w:val="005E1296"/>
    <w:rsid w:val="005E1A7B"/>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47E4"/>
    <w:rsid w:val="005F5101"/>
    <w:rsid w:val="005F5809"/>
    <w:rsid w:val="005F680F"/>
    <w:rsid w:val="005F6B70"/>
    <w:rsid w:val="005F6EDC"/>
    <w:rsid w:val="005F7189"/>
    <w:rsid w:val="005F719A"/>
    <w:rsid w:val="005F7BF1"/>
    <w:rsid w:val="006006CB"/>
    <w:rsid w:val="00601FE6"/>
    <w:rsid w:val="00602674"/>
    <w:rsid w:val="00602DE1"/>
    <w:rsid w:val="00604645"/>
    <w:rsid w:val="006047CA"/>
    <w:rsid w:val="00604CC7"/>
    <w:rsid w:val="00604E3B"/>
    <w:rsid w:val="00604EA6"/>
    <w:rsid w:val="0060520D"/>
    <w:rsid w:val="00605F1C"/>
    <w:rsid w:val="006060C7"/>
    <w:rsid w:val="00606280"/>
    <w:rsid w:val="006067F5"/>
    <w:rsid w:val="0060693F"/>
    <w:rsid w:val="00606AD0"/>
    <w:rsid w:val="00606AEE"/>
    <w:rsid w:val="00607541"/>
    <w:rsid w:val="00607670"/>
    <w:rsid w:val="00610C05"/>
    <w:rsid w:val="00612A9E"/>
    <w:rsid w:val="00613BD1"/>
    <w:rsid w:val="00613C6A"/>
    <w:rsid w:val="00613F5F"/>
    <w:rsid w:val="00614A06"/>
    <w:rsid w:val="0061594A"/>
    <w:rsid w:val="00616BB1"/>
    <w:rsid w:val="00617373"/>
    <w:rsid w:val="0062006A"/>
    <w:rsid w:val="00621773"/>
    <w:rsid w:val="006233D5"/>
    <w:rsid w:val="0062349F"/>
    <w:rsid w:val="00624621"/>
    <w:rsid w:val="00624F1C"/>
    <w:rsid w:val="0062537E"/>
    <w:rsid w:val="00625689"/>
    <w:rsid w:val="006256C2"/>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281"/>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6D77"/>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2D54"/>
    <w:rsid w:val="00673019"/>
    <w:rsid w:val="006741CD"/>
    <w:rsid w:val="006746C5"/>
    <w:rsid w:val="00674943"/>
    <w:rsid w:val="006778DE"/>
    <w:rsid w:val="006779AA"/>
    <w:rsid w:val="00680CF1"/>
    <w:rsid w:val="00680EEC"/>
    <w:rsid w:val="00682247"/>
    <w:rsid w:val="00682B6A"/>
    <w:rsid w:val="00683745"/>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97E35"/>
    <w:rsid w:val="006A0263"/>
    <w:rsid w:val="006A0C70"/>
    <w:rsid w:val="006A1B51"/>
    <w:rsid w:val="006A20E0"/>
    <w:rsid w:val="006A24C8"/>
    <w:rsid w:val="006A69C1"/>
    <w:rsid w:val="006B1FCC"/>
    <w:rsid w:val="006B2258"/>
    <w:rsid w:val="006B2340"/>
    <w:rsid w:val="006B2C0C"/>
    <w:rsid w:val="006B2C71"/>
    <w:rsid w:val="006B327A"/>
    <w:rsid w:val="006B3288"/>
    <w:rsid w:val="006B6594"/>
    <w:rsid w:val="006C163F"/>
    <w:rsid w:val="006C305C"/>
    <w:rsid w:val="006C3159"/>
    <w:rsid w:val="006C33D4"/>
    <w:rsid w:val="006C3F7D"/>
    <w:rsid w:val="006C6B6E"/>
    <w:rsid w:val="006D09D3"/>
    <w:rsid w:val="006D128F"/>
    <w:rsid w:val="006D13DC"/>
    <w:rsid w:val="006D182E"/>
    <w:rsid w:val="006D1AAE"/>
    <w:rsid w:val="006D29C8"/>
    <w:rsid w:val="006D3A04"/>
    <w:rsid w:val="006D49B3"/>
    <w:rsid w:val="006D77AF"/>
    <w:rsid w:val="006D7F28"/>
    <w:rsid w:val="006E269E"/>
    <w:rsid w:val="006E477B"/>
    <w:rsid w:val="006E4F5F"/>
    <w:rsid w:val="006E57A2"/>
    <w:rsid w:val="006E5EDC"/>
    <w:rsid w:val="006E6681"/>
    <w:rsid w:val="006E6722"/>
    <w:rsid w:val="006E6E0B"/>
    <w:rsid w:val="006E7272"/>
    <w:rsid w:val="006E72FA"/>
    <w:rsid w:val="006E75CD"/>
    <w:rsid w:val="006E7D19"/>
    <w:rsid w:val="006F043D"/>
    <w:rsid w:val="006F09CF"/>
    <w:rsid w:val="006F2F38"/>
    <w:rsid w:val="006F3B38"/>
    <w:rsid w:val="006F3FC4"/>
    <w:rsid w:val="006F44C1"/>
    <w:rsid w:val="006F50FD"/>
    <w:rsid w:val="006F56B2"/>
    <w:rsid w:val="006F6D34"/>
    <w:rsid w:val="006F7045"/>
    <w:rsid w:val="006F7150"/>
    <w:rsid w:val="00700E10"/>
    <w:rsid w:val="00703762"/>
    <w:rsid w:val="00707318"/>
    <w:rsid w:val="00707DCF"/>
    <w:rsid w:val="007104C6"/>
    <w:rsid w:val="00710946"/>
    <w:rsid w:val="00710E8A"/>
    <w:rsid w:val="007116B4"/>
    <w:rsid w:val="0071188B"/>
    <w:rsid w:val="00711F99"/>
    <w:rsid w:val="00711FB6"/>
    <w:rsid w:val="00712BFC"/>
    <w:rsid w:val="0071468F"/>
    <w:rsid w:val="007147E5"/>
    <w:rsid w:val="00714FE9"/>
    <w:rsid w:val="00715170"/>
    <w:rsid w:val="0071553E"/>
    <w:rsid w:val="00717A60"/>
    <w:rsid w:val="00720CBA"/>
    <w:rsid w:val="00721C40"/>
    <w:rsid w:val="00721CBF"/>
    <w:rsid w:val="0072345D"/>
    <w:rsid w:val="00724175"/>
    <w:rsid w:val="00724EA7"/>
    <w:rsid w:val="0072589B"/>
    <w:rsid w:val="007260BA"/>
    <w:rsid w:val="007263DD"/>
    <w:rsid w:val="00726424"/>
    <w:rsid w:val="00726700"/>
    <w:rsid w:val="00727A46"/>
    <w:rsid w:val="007302B6"/>
    <w:rsid w:val="00730D8F"/>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6FD"/>
    <w:rsid w:val="007377E1"/>
    <w:rsid w:val="00740511"/>
    <w:rsid w:val="007409DD"/>
    <w:rsid w:val="00741CE8"/>
    <w:rsid w:val="00742BBF"/>
    <w:rsid w:val="00743F7A"/>
    <w:rsid w:val="0074459F"/>
    <w:rsid w:val="00744779"/>
    <w:rsid w:val="007454E2"/>
    <w:rsid w:val="00747EE3"/>
    <w:rsid w:val="0075013C"/>
    <w:rsid w:val="007508A6"/>
    <w:rsid w:val="00752BBA"/>
    <w:rsid w:val="0075323C"/>
    <w:rsid w:val="00753955"/>
    <w:rsid w:val="00754165"/>
    <w:rsid w:val="007544E0"/>
    <w:rsid w:val="00756C0C"/>
    <w:rsid w:val="00756F24"/>
    <w:rsid w:val="00761057"/>
    <w:rsid w:val="007612DB"/>
    <w:rsid w:val="00761870"/>
    <w:rsid w:val="00761CD7"/>
    <w:rsid w:val="00761E06"/>
    <w:rsid w:val="007624E7"/>
    <w:rsid w:val="00762882"/>
    <w:rsid w:val="0076299E"/>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AE4"/>
    <w:rsid w:val="00783CD3"/>
    <w:rsid w:val="00784066"/>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B0F"/>
    <w:rsid w:val="007A0C91"/>
    <w:rsid w:val="007A10BF"/>
    <w:rsid w:val="007A1684"/>
    <w:rsid w:val="007A22EA"/>
    <w:rsid w:val="007A2463"/>
    <w:rsid w:val="007A3524"/>
    <w:rsid w:val="007A38C5"/>
    <w:rsid w:val="007A38FA"/>
    <w:rsid w:val="007A3CFD"/>
    <w:rsid w:val="007A3E99"/>
    <w:rsid w:val="007A52A4"/>
    <w:rsid w:val="007A643E"/>
    <w:rsid w:val="007A6806"/>
    <w:rsid w:val="007A6CF7"/>
    <w:rsid w:val="007A7766"/>
    <w:rsid w:val="007A7776"/>
    <w:rsid w:val="007B0C6F"/>
    <w:rsid w:val="007B1937"/>
    <w:rsid w:val="007B1B74"/>
    <w:rsid w:val="007B205F"/>
    <w:rsid w:val="007B2885"/>
    <w:rsid w:val="007B2B00"/>
    <w:rsid w:val="007B392E"/>
    <w:rsid w:val="007B3ED5"/>
    <w:rsid w:val="007B3F84"/>
    <w:rsid w:val="007B4277"/>
    <w:rsid w:val="007B468D"/>
    <w:rsid w:val="007B62A9"/>
    <w:rsid w:val="007B65CD"/>
    <w:rsid w:val="007B73AC"/>
    <w:rsid w:val="007B7AA8"/>
    <w:rsid w:val="007B7AC6"/>
    <w:rsid w:val="007C0527"/>
    <w:rsid w:val="007C0C9C"/>
    <w:rsid w:val="007C28E1"/>
    <w:rsid w:val="007C32DA"/>
    <w:rsid w:val="007C3673"/>
    <w:rsid w:val="007C3944"/>
    <w:rsid w:val="007C3CBB"/>
    <w:rsid w:val="007C47CF"/>
    <w:rsid w:val="007C4D84"/>
    <w:rsid w:val="007C5493"/>
    <w:rsid w:val="007C5DB9"/>
    <w:rsid w:val="007C6E73"/>
    <w:rsid w:val="007C7BE7"/>
    <w:rsid w:val="007D0E92"/>
    <w:rsid w:val="007D1052"/>
    <w:rsid w:val="007D114B"/>
    <w:rsid w:val="007D11FA"/>
    <w:rsid w:val="007D165E"/>
    <w:rsid w:val="007D2443"/>
    <w:rsid w:val="007D2DF4"/>
    <w:rsid w:val="007D3118"/>
    <w:rsid w:val="007D32DD"/>
    <w:rsid w:val="007D4307"/>
    <w:rsid w:val="007D4D20"/>
    <w:rsid w:val="007D57D6"/>
    <w:rsid w:val="007D58EB"/>
    <w:rsid w:val="007D633E"/>
    <w:rsid w:val="007D6572"/>
    <w:rsid w:val="007D7801"/>
    <w:rsid w:val="007E0678"/>
    <w:rsid w:val="007E1113"/>
    <w:rsid w:val="007E114F"/>
    <w:rsid w:val="007E1221"/>
    <w:rsid w:val="007E22D2"/>
    <w:rsid w:val="007E236C"/>
    <w:rsid w:val="007E2800"/>
    <w:rsid w:val="007E3464"/>
    <w:rsid w:val="007E3904"/>
    <w:rsid w:val="007E497A"/>
    <w:rsid w:val="007E540B"/>
    <w:rsid w:val="007E562B"/>
    <w:rsid w:val="007E6087"/>
    <w:rsid w:val="007E6312"/>
    <w:rsid w:val="007E6920"/>
    <w:rsid w:val="007E6AC6"/>
    <w:rsid w:val="007E75D4"/>
    <w:rsid w:val="007F041F"/>
    <w:rsid w:val="007F0D4A"/>
    <w:rsid w:val="007F199B"/>
    <w:rsid w:val="007F1EEB"/>
    <w:rsid w:val="007F216C"/>
    <w:rsid w:val="007F30E4"/>
    <w:rsid w:val="007F34EF"/>
    <w:rsid w:val="007F358E"/>
    <w:rsid w:val="007F3970"/>
    <w:rsid w:val="007F3982"/>
    <w:rsid w:val="007F3CA9"/>
    <w:rsid w:val="007F3D18"/>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7A8"/>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9FE"/>
    <w:rsid w:val="00840D5B"/>
    <w:rsid w:val="0084120D"/>
    <w:rsid w:val="00842594"/>
    <w:rsid w:val="00844391"/>
    <w:rsid w:val="00844704"/>
    <w:rsid w:val="00844871"/>
    <w:rsid w:val="00844A0B"/>
    <w:rsid w:val="00844BD9"/>
    <w:rsid w:val="00845BE7"/>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251"/>
    <w:rsid w:val="00860520"/>
    <w:rsid w:val="008606DE"/>
    <w:rsid w:val="00860BAF"/>
    <w:rsid w:val="008610A5"/>
    <w:rsid w:val="00861D91"/>
    <w:rsid w:val="00861DAB"/>
    <w:rsid w:val="008628B6"/>
    <w:rsid w:val="00862909"/>
    <w:rsid w:val="00863939"/>
    <w:rsid w:val="00863C2F"/>
    <w:rsid w:val="00863EE8"/>
    <w:rsid w:val="00864842"/>
    <w:rsid w:val="00865B93"/>
    <w:rsid w:val="00866537"/>
    <w:rsid w:val="00867B1C"/>
    <w:rsid w:val="0087046A"/>
    <w:rsid w:val="008718EA"/>
    <w:rsid w:val="0087190F"/>
    <w:rsid w:val="00871D73"/>
    <w:rsid w:val="0087272A"/>
    <w:rsid w:val="0087286A"/>
    <w:rsid w:val="00873DC5"/>
    <w:rsid w:val="0087484C"/>
    <w:rsid w:val="00874CA4"/>
    <w:rsid w:val="00874E59"/>
    <w:rsid w:val="00875B0C"/>
    <w:rsid w:val="0087625F"/>
    <w:rsid w:val="00876808"/>
    <w:rsid w:val="008769BB"/>
    <w:rsid w:val="00876F43"/>
    <w:rsid w:val="00877920"/>
    <w:rsid w:val="008804C3"/>
    <w:rsid w:val="00882369"/>
    <w:rsid w:val="008824C8"/>
    <w:rsid w:val="00883AD4"/>
    <w:rsid w:val="00885316"/>
    <w:rsid w:val="0088534E"/>
    <w:rsid w:val="00885A29"/>
    <w:rsid w:val="0088616C"/>
    <w:rsid w:val="00886F62"/>
    <w:rsid w:val="0088706E"/>
    <w:rsid w:val="00887132"/>
    <w:rsid w:val="0088771B"/>
    <w:rsid w:val="0089163C"/>
    <w:rsid w:val="0089166C"/>
    <w:rsid w:val="00891D39"/>
    <w:rsid w:val="00891DB3"/>
    <w:rsid w:val="008921D4"/>
    <w:rsid w:val="00893318"/>
    <w:rsid w:val="008937BC"/>
    <w:rsid w:val="00894BF0"/>
    <w:rsid w:val="00895221"/>
    <w:rsid w:val="00895857"/>
    <w:rsid w:val="008965D5"/>
    <w:rsid w:val="00896DE6"/>
    <w:rsid w:val="0089748C"/>
    <w:rsid w:val="008A1CDE"/>
    <w:rsid w:val="008A23DE"/>
    <w:rsid w:val="008A246C"/>
    <w:rsid w:val="008A3C13"/>
    <w:rsid w:val="008A3D35"/>
    <w:rsid w:val="008A3E41"/>
    <w:rsid w:val="008A44E2"/>
    <w:rsid w:val="008A4B43"/>
    <w:rsid w:val="008A4C02"/>
    <w:rsid w:val="008A5283"/>
    <w:rsid w:val="008A5952"/>
    <w:rsid w:val="008A6CE5"/>
    <w:rsid w:val="008A755C"/>
    <w:rsid w:val="008A76E0"/>
    <w:rsid w:val="008B1B9E"/>
    <w:rsid w:val="008B20F2"/>
    <w:rsid w:val="008B254A"/>
    <w:rsid w:val="008B4029"/>
    <w:rsid w:val="008B42F7"/>
    <w:rsid w:val="008B5198"/>
    <w:rsid w:val="008B52E0"/>
    <w:rsid w:val="008B5EDA"/>
    <w:rsid w:val="008B774E"/>
    <w:rsid w:val="008C178E"/>
    <w:rsid w:val="008C3159"/>
    <w:rsid w:val="008C35A1"/>
    <w:rsid w:val="008C4394"/>
    <w:rsid w:val="008C457B"/>
    <w:rsid w:val="008C464D"/>
    <w:rsid w:val="008C4946"/>
    <w:rsid w:val="008C577F"/>
    <w:rsid w:val="008C5C53"/>
    <w:rsid w:val="008C60B6"/>
    <w:rsid w:val="008C6135"/>
    <w:rsid w:val="008C6E11"/>
    <w:rsid w:val="008C7ACB"/>
    <w:rsid w:val="008D0DFE"/>
    <w:rsid w:val="008D10A1"/>
    <w:rsid w:val="008D1FCD"/>
    <w:rsid w:val="008D2034"/>
    <w:rsid w:val="008D2CA1"/>
    <w:rsid w:val="008D3014"/>
    <w:rsid w:val="008D333B"/>
    <w:rsid w:val="008D39BD"/>
    <w:rsid w:val="008D5A77"/>
    <w:rsid w:val="008D644B"/>
    <w:rsid w:val="008D68C2"/>
    <w:rsid w:val="008D6C5F"/>
    <w:rsid w:val="008D734B"/>
    <w:rsid w:val="008E04C7"/>
    <w:rsid w:val="008E0D1C"/>
    <w:rsid w:val="008E2007"/>
    <w:rsid w:val="008E2D57"/>
    <w:rsid w:val="008E32D5"/>
    <w:rsid w:val="008E4412"/>
    <w:rsid w:val="008E5514"/>
    <w:rsid w:val="008E5E16"/>
    <w:rsid w:val="008E60C5"/>
    <w:rsid w:val="008E6700"/>
    <w:rsid w:val="008E7C6F"/>
    <w:rsid w:val="008F2242"/>
    <w:rsid w:val="008F57C6"/>
    <w:rsid w:val="008F5963"/>
    <w:rsid w:val="008F5DD9"/>
    <w:rsid w:val="008F61F6"/>
    <w:rsid w:val="008F6524"/>
    <w:rsid w:val="008F6CE5"/>
    <w:rsid w:val="008F75C4"/>
    <w:rsid w:val="008F7FBF"/>
    <w:rsid w:val="009016FD"/>
    <w:rsid w:val="00903745"/>
    <w:rsid w:val="009040A8"/>
    <w:rsid w:val="00904519"/>
    <w:rsid w:val="0090490E"/>
    <w:rsid w:val="00905630"/>
    <w:rsid w:val="00905D5D"/>
    <w:rsid w:val="00906F28"/>
    <w:rsid w:val="00906F6F"/>
    <w:rsid w:val="00907B08"/>
    <w:rsid w:val="0091022C"/>
    <w:rsid w:val="00910D39"/>
    <w:rsid w:val="0091289F"/>
    <w:rsid w:val="00912DA8"/>
    <w:rsid w:val="00913395"/>
    <w:rsid w:val="00913F2C"/>
    <w:rsid w:val="00914391"/>
    <w:rsid w:val="00914418"/>
    <w:rsid w:val="00914F37"/>
    <w:rsid w:val="00915E59"/>
    <w:rsid w:val="0091607F"/>
    <w:rsid w:val="009161E9"/>
    <w:rsid w:val="009163F3"/>
    <w:rsid w:val="009202E3"/>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3769"/>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552F"/>
    <w:rsid w:val="00966715"/>
    <w:rsid w:val="009672EF"/>
    <w:rsid w:val="009674C3"/>
    <w:rsid w:val="00967704"/>
    <w:rsid w:val="00967778"/>
    <w:rsid w:val="00970C81"/>
    <w:rsid w:val="00970D1C"/>
    <w:rsid w:val="0097151F"/>
    <w:rsid w:val="00971A59"/>
    <w:rsid w:val="00971B7E"/>
    <w:rsid w:val="00971D17"/>
    <w:rsid w:val="00972058"/>
    <w:rsid w:val="009720A3"/>
    <w:rsid w:val="00972291"/>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971C0"/>
    <w:rsid w:val="009A0064"/>
    <w:rsid w:val="009A0738"/>
    <w:rsid w:val="009A0E27"/>
    <w:rsid w:val="009A0F26"/>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B712A"/>
    <w:rsid w:val="009C01D3"/>
    <w:rsid w:val="009C0831"/>
    <w:rsid w:val="009C1669"/>
    <w:rsid w:val="009C1EB3"/>
    <w:rsid w:val="009C1EF0"/>
    <w:rsid w:val="009C2746"/>
    <w:rsid w:val="009C2EE0"/>
    <w:rsid w:val="009C426C"/>
    <w:rsid w:val="009C4737"/>
    <w:rsid w:val="009D0CBF"/>
    <w:rsid w:val="009D1A92"/>
    <w:rsid w:val="009D2B85"/>
    <w:rsid w:val="009D3905"/>
    <w:rsid w:val="009D43AB"/>
    <w:rsid w:val="009D7451"/>
    <w:rsid w:val="009E069A"/>
    <w:rsid w:val="009E0AFF"/>
    <w:rsid w:val="009E1BA0"/>
    <w:rsid w:val="009E2B77"/>
    <w:rsid w:val="009E324E"/>
    <w:rsid w:val="009E3BB4"/>
    <w:rsid w:val="009E4457"/>
    <w:rsid w:val="009E45D0"/>
    <w:rsid w:val="009E4689"/>
    <w:rsid w:val="009E47C8"/>
    <w:rsid w:val="009E4CA0"/>
    <w:rsid w:val="009E4D21"/>
    <w:rsid w:val="009E5906"/>
    <w:rsid w:val="009E610F"/>
    <w:rsid w:val="009E6375"/>
    <w:rsid w:val="009E7206"/>
    <w:rsid w:val="009F1542"/>
    <w:rsid w:val="009F1F46"/>
    <w:rsid w:val="009F1F8A"/>
    <w:rsid w:val="009F267C"/>
    <w:rsid w:val="009F2AB4"/>
    <w:rsid w:val="009F2BF8"/>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677"/>
    <w:rsid w:val="00A13C4D"/>
    <w:rsid w:val="00A14772"/>
    <w:rsid w:val="00A150EB"/>
    <w:rsid w:val="00A152F2"/>
    <w:rsid w:val="00A16554"/>
    <w:rsid w:val="00A172CC"/>
    <w:rsid w:val="00A20041"/>
    <w:rsid w:val="00A204A1"/>
    <w:rsid w:val="00A20AFF"/>
    <w:rsid w:val="00A20F28"/>
    <w:rsid w:val="00A22DEB"/>
    <w:rsid w:val="00A230DD"/>
    <w:rsid w:val="00A231C1"/>
    <w:rsid w:val="00A2322F"/>
    <w:rsid w:val="00A24095"/>
    <w:rsid w:val="00A242C9"/>
    <w:rsid w:val="00A2539A"/>
    <w:rsid w:val="00A25611"/>
    <w:rsid w:val="00A26787"/>
    <w:rsid w:val="00A268BA"/>
    <w:rsid w:val="00A27C06"/>
    <w:rsid w:val="00A30BD0"/>
    <w:rsid w:val="00A30F36"/>
    <w:rsid w:val="00A317AE"/>
    <w:rsid w:val="00A31E38"/>
    <w:rsid w:val="00A33307"/>
    <w:rsid w:val="00A33441"/>
    <w:rsid w:val="00A33B33"/>
    <w:rsid w:val="00A34BCA"/>
    <w:rsid w:val="00A34E37"/>
    <w:rsid w:val="00A35F39"/>
    <w:rsid w:val="00A366AD"/>
    <w:rsid w:val="00A3760E"/>
    <w:rsid w:val="00A37B69"/>
    <w:rsid w:val="00A37C3C"/>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0914"/>
    <w:rsid w:val="00A612F3"/>
    <w:rsid w:val="00A619CC"/>
    <w:rsid w:val="00A6242A"/>
    <w:rsid w:val="00A62702"/>
    <w:rsid w:val="00A62D6E"/>
    <w:rsid w:val="00A62DC8"/>
    <w:rsid w:val="00A63C43"/>
    <w:rsid w:val="00A640A5"/>
    <w:rsid w:val="00A648C4"/>
    <w:rsid w:val="00A65009"/>
    <w:rsid w:val="00A653CC"/>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97FA4"/>
    <w:rsid w:val="00AA0163"/>
    <w:rsid w:val="00AA1157"/>
    <w:rsid w:val="00AA1A1D"/>
    <w:rsid w:val="00AA277E"/>
    <w:rsid w:val="00AA3064"/>
    <w:rsid w:val="00AA3268"/>
    <w:rsid w:val="00AA39AF"/>
    <w:rsid w:val="00AA4D0C"/>
    <w:rsid w:val="00AA5693"/>
    <w:rsid w:val="00AA5D7F"/>
    <w:rsid w:val="00AA68DD"/>
    <w:rsid w:val="00AB0A31"/>
    <w:rsid w:val="00AB0D22"/>
    <w:rsid w:val="00AB0EEF"/>
    <w:rsid w:val="00AB0FA2"/>
    <w:rsid w:val="00AB105C"/>
    <w:rsid w:val="00AB162F"/>
    <w:rsid w:val="00AB16F0"/>
    <w:rsid w:val="00AB1C19"/>
    <w:rsid w:val="00AB3918"/>
    <w:rsid w:val="00AB559C"/>
    <w:rsid w:val="00AB6D09"/>
    <w:rsid w:val="00AB6EC5"/>
    <w:rsid w:val="00AC0D69"/>
    <w:rsid w:val="00AC11BF"/>
    <w:rsid w:val="00AC164D"/>
    <w:rsid w:val="00AC16DC"/>
    <w:rsid w:val="00AC2E69"/>
    <w:rsid w:val="00AC3218"/>
    <w:rsid w:val="00AC32C4"/>
    <w:rsid w:val="00AC3B04"/>
    <w:rsid w:val="00AC4883"/>
    <w:rsid w:val="00AC5153"/>
    <w:rsid w:val="00AC556B"/>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E7F70"/>
    <w:rsid w:val="00AF012D"/>
    <w:rsid w:val="00AF0981"/>
    <w:rsid w:val="00AF1405"/>
    <w:rsid w:val="00AF1523"/>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5A96"/>
    <w:rsid w:val="00B067E7"/>
    <w:rsid w:val="00B076FA"/>
    <w:rsid w:val="00B1163A"/>
    <w:rsid w:val="00B12FD0"/>
    <w:rsid w:val="00B14E6B"/>
    <w:rsid w:val="00B15297"/>
    <w:rsid w:val="00B15755"/>
    <w:rsid w:val="00B160AD"/>
    <w:rsid w:val="00B1692C"/>
    <w:rsid w:val="00B1710C"/>
    <w:rsid w:val="00B17B90"/>
    <w:rsid w:val="00B20356"/>
    <w:rsid w:val="00B20AFE"/>
    <w:rsid w:val="00B23478"/>
    <w:rsid w:val="00B23CB7"/>
    <w:rsid w:val="00B24D56"/>
    <w:rsid w:val="00B25086"/>
    <w:rsid w:val="00B25547"/>
    <w:rsid w:val="00B2567E"/>
    <w:rsid w:val="00B279EF"/>
    <w:rsid w:val="00B27A99"/>
    <w:rsid w:val="00B27E80"/>
    <w:rsid w:val="00B31080"/>
    <w:rsid w:val="00B33421"/>
    <w:rsid w:val="00B34780"/>
    <w:rsid w:val="00B34B15"/>
    <w:rsid w:val="00B35222"/>
    <w:rsid w:val="00B3528A"/>
    <w:rsid w:val="00B35C4E"/>
    <w:rsid w:val="00B362F6"/>
    <w:rsid w:val="00B36BED"/>
    <w:rsid w:val="00B4044F"/>
    <w:rsid w:val="00B4143A"/>
    <w:rsid w:val="00B41FD2"/>
    <w:rsid w:val="00B446EB"/>
    <w:rsid w:val="00B4486B"/>
    <w:rsid w:val="00B44A1C"/>
    <w:rsid w:val="00B46722"/>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25C"/>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464A"/>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322E"/>
    <w:rsid w:val="00BA558F"/>
    <w:rsid w:val="00BA6CF4"/>
    <w:rsid w:val="00BA6EC7"/>
    <w:rsid w:val="00BA720C"/>
    <w:rsid w:val="00BA728B"/>
    <w:rsid w:val="00BA76A8"/>
    <w:rsid w:val="00BA776F"/>
    <w:rsid w:val="00BB0185"/>
    <w:rsid w:val="00BB05BF"/>
    <w:rsid w:val="00BB096E"/>
    <w:rsid w:val="00BB0C56"/>
    <w:rsid w:val="00BB19E9"/>
    <w:rsid w:val="00BB5278"/>
    <w:rsid w:val="00BB5B5A"/>
    <w:rsid w:val="00BB6AD1"/>
    <w:rsid w:val="00BB762B"/>
    <w:rsid w:val="00BB784B"/>
    <w:rsid w:val="00BB79BB"/>
    <w:rsid w:val="00BC1117"/>
    <w:rsid w:val="00BC177C"/>
    <w:rsid w:val="00BC17F5"/>
    <w:rsid w:val="00BC21B3"/>
    <w:rsid w:val="00BC2D3D"/>
    <w:rsid w:val="00BC2FFA"/>
    <w:rsid w:val="00BC4430"/>
    <w:rsid w:val="00BC51EB"/>
    <w:rsid w:val="00BC5D3B"/>
    <w:rsid w:val="00BC62C6"/>
    <w:rsid w:val="00BC7324"/>
    <w:rsid w:val="00BD04E8"/>
    <w:rsid w:val="00BD05E8"/>
    <w:rsid w:val="00BD230C"/>
    <w:rsid w:val="00BD277D"/>
    <w:rsid w:val="00BD285E"/>
    <w:rsid w:val="00BD3CFB"/>
    <w:rsid w:val="00BD3F97"/>
    <w:rsid w:val="00BD59D1"/>
    <w:rsid w:val="00BD6202"/>
    <w:rsid w:val="00BD6BC2"/>
    <w:rsid w:val="00BD706B"/>
    <w:rsid w:val="00BE08DA"/>
    <w:rsid w:val="00BE173B"/>
    <w:rsid w:val="00BE25CB"/>
    <w:rsid w:val="00BE2948"/>
    <w:rsid w:val="00BE2B42"/>
    <w:rsid w:val="00BE3F62"/>
    <w:rsid w:val="00BE5BBB"/>
    <w:rsid w:val="00BE5F99"/>
    <w:rsid w:val="00BE5FF6"/>
    <w:rsid w:val="00BE6EB7"/>
    <w:rsid w:val="00BE7289"/>
    <w:rsid w:val="00BE77FD"/>
    <w:rsid w:val="00BE7D1C"/>
    <w:rsid w:val="00BE7F94"/>
    <w:rsid w:val="00BE7FC5"/>
    <w:rsid w:val="00BF04A7"/>
    <w:rsid w:val="00BF160C"/>
    <w:rsid w:val="00BF1B2E"/>
    <w:rsid w:val="00BF2D1A"/>
    <w:rsid w:val="00BF2E55"/>
    <w:rsid w:val="00BF323A"/>
    <w:rsid w:val="00BF35C6"/>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195"/>
    <w:rsid w:val="00C05740"/>
    <w:rsid w:val="00C05BFF"/>
    <w:rsid w:val="00C064DA"/>
    <w:rsid w:val="00C067B9"/>
    <w:rsid w:val="00C1102D"/>
    <w:rsid w:val="00C1132B"/>
    <w:rsid w:val="00C13AE6"/>
    <w:rsid w:val="00C13C2C"/>
    <w:rsid w:val="00C141D4"/>
    <w:rsid w:val="00C142C4"/>
    <w:rsid w:val="00C15688"/>
    <w:rsid w:val="00C158D5"/>
    <w:rsid w:val="00C172A5"/>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2356"/>
    <w:rsid w:val="00C334DF"/>
    <w:rsid w:val="00C336CE"/>
    <w:rsid w:val="00C33DA8"/>
    <w:rsid w:val="00C34F61"/>
    <w:rsid w:val="00C34FF7"/>
    <w:rsid w:val="00C35229"/>
    <w:rsid w:val="00C3559E"/>
    <w:rsid w:val="00C35FB0"/>
    <w:rsid w:val="00C363CD"/>
    <w:rsid w:val="00C37A0E"/>
    <w:rsid w:val="00C40B8A"/>
    <w:rsid w:val="00C41299"/>
    <w:rsid w:val="00C41D28"/>
    <w:rsid w:val="00C42B84"/>
    <w:rsid w:val="00C43745"/>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57CC9"/>
    <w:rsid w:val="00C6049D"/>
    <w:rsid w:val="00C60980"/>
    <w:rsid w:val="00C61796"/>
    <w:rsid w:val="00C61B23"/>
    <w:rsid w:val="00C621DE"/>
    <w:rsid w:val="00C6414E"/>
    <w:rsid w:val="00C65629"/>
    <w:rsid w:val="00C65BC8"/>
    <w:rsid w:val="00C66D85"/>
    <w:rsid w:val="00C67BFD"/>
    <w:rsid w:val="00C67D3B"/>
    <w:rsid w:val="00C7047D"/>
    <w:rsid w:val="00C72D7B"/>
    <w:rsid w:val="00C739E9"/>
    <w:rsid w:val="00C74629"/>
    <w:rsid w:val="00C746C4"/>
    <w:rsid w:val="00C75C56"/>
    <w:rsid w:val="00C765AE"/>
    <w:rsid w:val="00C77DE7"/>
    <w:rsid w:val="00C808E1"/>
    <w:rsid w:val="00C809CF"/>
    <w:rsid w:val="00C80B8B"/>
    <w:rsid w:val="00C810AF"/>
    <w:rsid w:val="00C82631"/>
    <w:rsid w:val="00C83293"/>
    <w:rsid w:val="00C835B3"/>
    <w:rsid w:val="00C84122"/>
    <w:rsid w:val="00C84874"/>
    <w:rsid w:val="00C85A7F"/>
    <w:rsid w:val="00C868A9"/>
    <w:rsid w:val="00C86F0F"/>
    <w:rsid w:val="00C902F3"/>
    <w:rsid w:val="00C9047C"/>
    <w:rsid w:val="00C90E56"/>
    <w:rsid w:val="00C91D76"/>
    <w:rsid w:val="00C92768"/>
    <w:rsid w:val="00C92C28"/>
    <w:rsid w:val="00C92C84"/>
    <w:rsid w:val="00C95A37"/>
    <w:rsid w:val="00C96C70"/>
    <w:rsid w:val="00C973DD"/>
    <w:rsid w:val="00C97602"/>
    <w:rsid w:val="00CA02A2"/>
    <w:rsid w:val="00CA02C8"/>
    <w:rsid w:val="00CA1391"/>
    <w:rsid w:val="00CA1B78"/>
    <w:rsid w:val="00CA1FB3"/>
    <w:rsid w:val="00CA235C"/>
    <w:rsid w:val="00CA2461"/>
    <w:rsid w:val="00CA3646"/>
    <w:rsid w:val="00CA39C7"/>
    <w:rsid w:val="00CA3C82"/>
    <w:rsid w:val="00CA4702"/>
    <w:rsid w:val="00CA74B0"/>
    <w:rsid w:val="00CA77D1"/>
    <w:rsid w:val="00CB05C8"/>
    <w:rsid w:val="00CB19A3"/>
    <w:rsid w:val="00CB2323"/>
    <w:rsid w:val="00CB2F35"/>
    <w:rsid w:val="00CB3E3F"/>
    <w:rsid w:val="00CB48B8"/>
    <w:rsid w:val="00CB5DC5"/>
    <w:rsid w:val="00CB610C"/>
    <w:rsid w:val="00CB6B61"/>
    <w:rsid w:val="00CB79F8"/>
    <w:rsid w:val="00CC010A"/>
    <w:rsid w:val="00CC0B4D"/>
    <w:rsid w:val="00CC0C70"/>
    <w:rsid w:val="00CC15F6"/>
    <w:rsid w:val="00CC1902"/>
    <w:rsid w:val="00CC306C"/>
    <w:rsid w:val="00CC3427"/>
    <w:rsid w:val="00CC5CE9"/>
    <w:rsid w:val="00CC5E67"/>
    <w:rsid w:val="00CC61FD"/>
    <w:rsid w:val="00CC6BB1"/>
    <w:rsid w:val="00CC7AD8"/>
    <w:rsid w:val="00CC7E50"/>
    <w:rsid w:val="00CD0231"/>
    <w:rsid w:val="00CD0B6A"/>
    <w:rsid w:val="00CD1924"/>
    <w:rsid w:val="00CD2424"/>
    <w:rsid w:val="00CD25F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17C2"/>
    <w:rsid w:val="00CF221C"/>
    <w:rsid w:val="00CF22DB"/>
    <w:rsid w:val="00CF23B2"/>
    <w:rsid w:val="00CF2666"/>
    <w:rsid w:val="00CF3AB7"/>
    <w:rsid w:val="00CF4798"/>
    <w:rsid w:val="00CF63A0"/>
    <w:rsid w:val="00CF677E"/>
    <w:rsid w:val="00D00087"/>
    <w:rsid w:val="00D00544"/>
    <w:rsid w:val="00D00FA4"/>
    <w:rsid w:val="00D01157"/>
    <w:rsid w:val="00D013CC"/>
    <w:rsid w:val="00D01739"/>
    <w:rsid w:val="00D01B2A"/>
    <w:rsid w:val="00D01DE8"/>
    <w:rsid w:val="00D02538"/>
    <w:rsid w:val="00D02908"/>
    <w:rsid w:val="00D02DFC"/>
    <w:rsid w:val="00D02FD1"/>
    <w:rsid w:val="00D0450D"/>
    <w:rsid w:val="00D04F52"/>
    <w:rsid w:val="00D05AF5"/>
    <w:rsid w:val="00D07268"/>
    <w:rsid w:val="00D07BC2"/>
    <w:rsid w:val="00D125F0"/>
    <w:rsid w:val="00D131ED"/>
    <w:rsid w:val="00D13EAD"/>
    <w:rsid w:val="00D13ED1"/>
    <w:rsid w:val="00D14037"/>
    <w:rsid w:val="00D14CF7"/>
    <w:rsid w:val="00D14F4B"/>
    <w:rsid w:val="00D14F9B"/>
    <w:rsid w:val="00D15446"/>
    <w:rsid w:val="00D168E7"/>
    <w:rsid w:val="00D16B01"/>
    <w:rsid w:val="00D177B8"/>
    <w:rsid w:val="00D20494"/>
    <w:rsid w:val="00D21636"/>
    <w:rsid w:val="00D22151"/>
    <w:rsid w:val="00D22D82"/>
    <w:rsid w:val="00D23E98"/>
    <w:rsid w:val="00D25842"/>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1A12"/>
    <w:rsid w:val="00D4289D"/>
    <w:rsid w:val="00D4316B"/>
    <w:rsid w:val="00D44182"/>
    <w:rsid w:val="00D452E1"/>
    <w:rsid w:val="00D45399"/>
    <w:rsid w:val="00D45432"/>
    <w:rsid w:val="00D4553B"/>
    <w:rsid w:val="00D45A18"/>
    <w:rsid w:val="00D507E9"/>
    <w:rsid w:val="00D50853"/>
    <w:rsid w:val="00D50B58"/>
    <w:rsid w:val="00D50EE7"/>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8B4"/>
    <w:rsid w:val="00D72EE4"/>
    <w:rsid w:val="00D73C94"/>
    <w:rsid w:val="00D740B8"/>
    <w:rsid w:val="00D76009"/>
    <w:rsid w:val="00D765C5"/>
    <w:rsid w:val="00D77961"/>
    <w:rsid w:val="00D805DF"/>
    <w:rsid w:val="00D808BD"/>
    <w:rsid w:val="00D81D12"/>
    <w:rsid w:val="00D82F9F"/>
    <w:rsid w:val="00D832F7"/>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65E5"/>
    <w:rsid w:val="00D9696A"/>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A7BDA"/>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3BD1"/>
    <w:rsid w:val="00DD4C1A"/>
    <w:rsid w:val="00DD58AE"/>
    <w:rsid w:val="00DD59A1"/>
    <w:rsid w:val="00DD5E44"/>
    <w:rsid w:val="00DD62C6"/>
    <w:rsid w:val="00DD6385"/>
    <w:rsid w:val="00DD6492"/>
    <w:rsid w:val="00DD65BC"/>
    <w:rsid w:val="00DD71FA"/>
    <w:rsid w:val="00DD743D"/>
    <w:rsid w:val="00DD7EF4"/>
    <w:rsid w:val="00DE0DED"/>
    <w:rsid w:val="00DE0F4B"/>
    <w:rsid w:val="00DE184F"/>
    <w:rsid w:val="00DE1E9C"/>
    <w:rsid w:val="00DE26A0"/>
    <w:rsid w:val="00DE2974"/>
    <w:rsid w:val="00DE2A06"/>
    <w:rsid w:val="00DE3BC4"/>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09C0"/>
    <w:rsid w:val="00E010CB"/>
    <w:rsid w:val="00E0123A"/>
    <w:rsid w:val="00E0143B"/>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B64"/>
    <w:rsid w:val="00E22EA1"/>
    <w:rsid w:val="00E231D2"/>
    <w:rsid w:val="00E236FB"/>
    <w:rsid w:val="00E238B3"/>
    <w:rsid w:val="00E23BBC"/>
    <w:rsid w:val="00E23EF4"/>
    <w:rsid w:val="00E24A11"/>
    <w:rsid w:val="00E25024"/>
    <w:rsid w:val="00E251CC"/>
    <w:rsid w:val="00E2567C"/>
    <w:rsid w:val="00E25735"/>
    <w:rsid w:val="00E25BFE"/>
    <w:rsid w:val="00E266D1"/>
    <w:rsid w:val="00E27357"/>
    <w:rsid w:val="00E30312"/>
    <w:rsid w:val="00E309CB"/>
    <w:rsid w:val="00E334D7"/>
    <w:rsid w:val="00E33724"/>
    <w:rsid w:val="00E34A87"/>
    <w:rsid w:val="00E35364"/>
    <w:rsid w:val="00E37BB9"/>
    <w:rsid w:val="00E415C7"/>
    <w:rsid w:val="00E418E2"/>
    <w:rsid w:val="00E436B5"/>
    <w:rsid w:val="00E43820"/>
    <w:rsid w:val="00E43972"/>
    <w:rsid w:val="00E43D2D"/>
    <w:rsid w:val="00E45D46"/>
    <w:rsid w:val="00E46961"/>
    <w:rsid w:val="00E46B3A"/>
    <w:rsid w:val="00E47533"/>
    <w:rsid w:val="00E47AE2"/>
    <w:rsid w:val="00E506F4"/>
    <w:rsid w:val="00E511D6"/>
    <w:rsid w:val="00E5125F"/>
    <w:rsid w:val="00E513BE"/>
    <w:rsid w:val="00E5206D"/>
    <w:rsid w:val="00E52083"/>
    <w:rsid w:val="00E52489"/>
    <w:rsid w:val="00E52954"/>
    <w:rsid w:val="00E52CE8"/>
    <w:rsid w:val="00E5329B"/>
    <w:rsid w:val="00E5398A"/>
    <w:rsid w:val="00E543B4"/>
    <w:rsid w:val="00E5444A"/>
    <w:rsid w:val="00E548B8"/>
    <w:rsid w:val="00E54A2A"/>
    <w:rsid w:val="00E54DDC"/>
    <w:rsid w:val="00E553D9"/>
    <w:rsid w:val="00E56DFB"/>
    <w:rsid w:val="00E606E4"/>
    <w:rsid w:val="00E60BC1"/>
    <w:rsid w:val="00E61335"/>
    <w:rsid w:val="00E61D98"/>
    <w:rsid w:val="00E62325"/>
    <w:rsid w:val="00E62C10"/>
    <w:rsid w:val="00E66D90"/>
    <w:rsid w:val="00E672E0"/>
    <w:rsid w:val="00E675F4"/>
    <w:rsid w:val="00E7063D"/>
    <w:rsid w:val="00E71819"/>
    <w:rsid w:val="00E7283C"/>
    <w:rsid w:val="00E72A93"/>
    <w:rsid w:val="00E73B08"/>
    <w:rsid w:val="00E73F07"/>
    <w:rsid w:val="00E74161"/>
    <w:rsid w:val="00E74EBD"/>
    <w:rsid w:val="00E752CC"/>
    <w:rsid w:val="00E76110"/>
    <w:rsid w:val="00E762CA"/>
    <w:rsid w:val="00E77BAF"/>
    <w:rsid w:val="00E81C62"/>
    <w:rsid w:val="00E82C08"/>
    <w:rsid w:val="00E834F7"/>
    <w:rsid w:val="00E83D7F"/>
    <w:rsid w:val="00E841EA"/>
    <w:rsid w:val="00E84F53"/>
    <w:rsid w:val="00E85A10"/>
    <w:rsid w:val="00E9012A"/>
    <w:rsid w:val="00E90730"/>
    <w:rsid w:val="00E9085E"/>
    <w:rsid w:val="00E918E3"/>
    <w:rsid w:val="00E91BA1"/>
    <w:rsid w:val="00E91CA0"/>
    <w:rsid w:val="00E9219A"/>
    <w:rsid w:val="00E938A9"/>
    <w:rsid w:val="00E93FC3"/>
    <w:rsid w:val="00E95339"/>
    <w:rsid w:val="00E95515"/>
    <w:rsid w:val="00E97442"/>
    <w:rsid w:val="00E97514"/>
    <w:rsid w:val="00E97D1B"/>
    <w:rsid w:val="00EA05C1"/>
    <w:rsid w:val="00EA0A0C"/>
    <w:rsid w:val="00EA0A9B"/>
    <w:rsid w:val="00EA18AA"/>
    <w:rsid w:val="00EA28C2"/>
    <w:rsid w:val="00EA308D"/>
    <w:rsid w:val="00EA358C"/>
    <w:rsid w:val="00EA3FCB"/>
    <w:rsid w:val="00EA42DE"/>
    <w:rsid w:val="00EA4FB2"/>
    <w:rsid w:val="00EA54DB"/>
    <w:rsid w:val="00EA55E2"/>
    <w:rsid w:val="00EA5E5A"/>
    <w:rsid w:val="00EA5FE3"/>
    <w:rsid w:val="00EA67ED"/>
    <w:rsid w:val="00EA6D7F"/>
    <w:rsid w:val="00EA75D1"/>
    <w:rsid w:val="00EB205D"/>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3CBF"/>
    <w:rsid w:val="00EC4D84"/>
    <w:rsid w:val="00EC57A3"/>
    <w:rsid w:val="00EC5908"/>
    <w:rsid w:val="00EC5EA8"/>
    <w:rsid w:val="00EC6C49"/>
    <w:rsid w:val="00EC6FED"/>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6F0"/>
    <w:rsid w:val="00ED68A3"/>
    <w:rsid w:val="00ED6B80"/>
    <w:rsid w:val="00EE0646"/>
    <w:rsid w:val="00EE1AA5"/>
    <w:rsid w:val="00EE2144"/>
    <w:rsid w:val="00EE2470"/>
    <w:rsid w:val="00EE37C5"/>
    <w:rsid w:val="00EE56D3"/>
    <w:rsid w:val="00EE6C99"/>
    <w:rsid w:val="00EE7346"/>
    <w:rsid w:val="00EF1046"/>
    <w:rsid w:val="00EF1686"/>
    <w:rsid w:val="00EF1960"/>
    <w:rsid w:val="00EF2F00"/>
    <w:rsid w:val="00EF3CDD"/>
    <w:rsid w:val="00EF4127"/>
    <w:rsid w:val="00EF50E5"/>
    <w:rsid w:val="00EF5F80"/>
    <w:rsid w:val="00EF61AF"/>
    <w:rsid w:val="00EF655D"/>
    <w:rsid w:val="00EF759D"/>
    <w:rsid w:val="00EF79DD"/>
    <w:rsid w:val="00F005F5"/>
    <w:rsid w:val="00F01D0C"/>
    <w:rsid w:val="00F028CE"/>
    <w:rsid w:val="00F02BB4"/>
    <w:rsid w:val="00F02FE6"/>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97C"/>
    <w:rsid w:val="00F22B29"/>
    <w:rsid w:val="00F24072"/>
    <w:rsid w:val="00F24B42"/>
    <w:rsid w:val="00F24D98"/>
    <w:rsid w:val="00F258DD"/>
    <w:rsid w:val="00F267E1"/>
    <w:rsid w:val="00F26F37"/>
    <w:rsid w:val="00F2713B"/>
    <w:rsid w:val="00F271DD"/>
    <w:rsid w:val="00F272ED"/>
    <w:rsid w:val="00F27353"/>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244E"/>
    <w:rsid w:val="00F42E6D"/>
    <w:rsid w:val="00F43868"/>
    <w:rsid w:val="00F44946"/>
    <w:rsid w:val="00F44EFB"/>
    <w:rsid w:val="00F45D6B"/>
    <w:rsid w:val="00F45E9B"/>
    <w:rsid w:val="00F46E81"/>
    <w:rsid w:val="00F46EBE"/>
    <w:rsid w:val="00F47414"/>
    <w:rsid w:val="00F477B2"/>
    <w:rsid w:val="00F47A3C"/>
    <w:rsid w:val="00F5176B"/>
    <w:rsid w:val="00F517E9"/>
    <w:rsid w:val="00F518F6"/>
    <w:rsid w:val="00F5329A"/>
    <w:rsid w:val="00F53343"/>
    <w:rsid w:val="00F53660"/>
    <w:rsid w:val="00F54810"/>
    <w:rsid w:val="00F550B4"/>
    <w:rsid w:val="00F55BC1"/>
    <w:rsid w:val="00F55C0A"/>
    <w:rsid w:val="00F55E73"/>
    <w:rsid w:val="00F56076"/>
    <w:rsid w:val="00F56DB4"/>
    <w:rsid w:val="00F573CD"/>
    <w:rsid w:val="00F575DF"/>
    <w:rsid w:val="00F57F57"/>
    <w:rsid w:val="00F6052B"/>
    <w:rsid w:val="00F61D45"/>
    <w:rsid w:val="00F62978"/>
    <w:rsid w:val="00F63002"/>
    <w:rsid w:val="00F6317E"/>
    <w:rsid w:val="00F647CB"/>
    <w:rsid w:val="00F65536"/>
    <w:rsid w:val="00F65558"/>
    <w:rsid w:val="00F6591F"/>
    <w:rsid w:val="00F65CC6"/>
    <w:rsid w:val="00F66CB7"/>
    <w:rsid w:val="00F67B10"/>
    <w:rsid w:val="00F70D39"/>
    <w:rsid w:val="00F71EA9"/>
    <w:rsid w:val="00F7286D"/>
    <w:rsid w:val="00F74BAF"/>
    <w:rsid w:val="00F75227"/>
    <w:rsid w:val="00F75C80"/>
    <w:rsid w:val="00F77F16"/>
    <w:rsid w:val="00F8076A"/>
    <w:rsid w:val="00F80F42"/>
    <w:rsid w:val="00F811CA"/>
    <w:rsid w:val="00F813F2"/>
    <w:rsid w:val="00F8180F"/>
    <w:rsid w:val="00F8181B"/>
    <w:rsid w:val="00F81E3E"/>
    <w:rsid w:val="00F81F93"/>
    <w:rsid w:val="00F825FD"/>
    <w:rsid w:val="00F82856"/>
    <w:rsid w:val="00F8336B"/>
    <w:rsid w:val="00F84329"/>
    <w:rsid w:val="00F84FFC"/>
    <w:rsid w:val="00F85132"/>
    <w:rsid w:val="00F85376"/>
    <w:rsid w:val="00F859DF"/>
    <w:rsid w:val="00F867B3"/>
    <w:rsid w:val="00F87D7A"/>
    <w:rsid w:val="00F90C3C"/>
    <w:rsid w:val="00F90E4D"/>
    <w:rsid w:val="00F919E7"/>
    <w:rsid w:val="00F91AAF"/>
    <w:rsid w:val="00F94DBB"/>
    <w:rsid w:val="00F94F6D"/>
    <w:rsid w:val="00F95024"/>
    <w:rsid w:val="00F95085"/>
    <w:rsid w:val="00F9662B"/>
    <w:rsid w:val="00F96A9B"/>
    <w:rsid w:val="00F96DF4"/>
    <w:rsid w:val="00FA1DC7"/>
    <w:rsid w:val="00FA2322"/>
    <w:rsid w:val="00FA2BEC"/>
    <w:rsid w:val="00FA2DD9"/>
    <w:rsid w:val="00FA323D"/>
    <w:rsid w:val="00FA3335"/>
    <w:rsid w:val="00FA358C"/>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47CA"/>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3D69"/>
    <w:rsid w:val="00FE495E"/>
    <w:rsid w:val="00FE4C08"/>
    <w:rsid w:val="00FE538E"/>
    <w:rsid w:val="00FE5817"/>
    <w:rsid w:val="00FE6D25"/>
    <w:rsid w:val="00FE744A"/>
    <w:rsid w:val="00FF07D2"/>
    <w:rsid w:val="00FF07D8"/>
    <w:rsid w:val="00FF3DF7"/>
    <w:rsid w:val="00FF590F"/>
    <w:rsid w:val="00FF6C3D"/>
    <w:rsid w:val="00FF6D01"/>
    <w:rsid w:val="00FF7175"/>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353"/>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F27353"/>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F27353"/>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F27353"/>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F27353"/>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F27353"/>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F27353"/>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F27353"/>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F27353"/>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F27353"/>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F273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7353"/>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7353"/>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F27353"/>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F27353"/>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F27353"/>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F27353"/>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F27353"/>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F27353"/>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F27353"/>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F27353"/>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F27353"/>
    <w:rPr>
      <w:rFonts w:cs="Times New Roman"/>
      <w:color w:val="0000FF"/>
      <w:u w:val="single"/>
    </w:rPr>
  </w:style>
  <w:style w:type="character" w:styleId="FollowedHyperlink">
    <w:name w:val="FollowedHyperlink"/>
    <w:basedOn w:val="DefaultParagraphFont"/>
    <w:uiPriority w:val="99"/>
    <w:rsid w:val="00F27353"/>
    <w:rPr>
      <w:rFonts w:cs="Times New Roman"/>
      <w:color w:val="606420"/>
      <w:u w:val="single"/>
    </w:rPr>
  </w:style>
  <w:style w:type="character" w:styleId="PageNumber">
    <w:name w:val="page number"/>
    <w:basedOn w:val="DefaultParagraphFont"/>
    <w:uiPriority w:val="99"/>
    <w:rsid w:val="00F27353"/>
    <w:rPr>
      <w:rFonts w:cs="Times New Roman"/>
    </w:rPr>
  </w:style>
  <w:style w:type="character" w:styleId="UnresolvedMention">
    <w:name w:val="Unresolved Mention"/>
    <w:basedOn w:val="DefaultParagraphFont"/>
    <w:uiPriority w:val="99"/>
    <w:semiHidden/>
    <w:unhideWhenUsed/>
    <w:rsid w:val="00F27353"/>
    <w:rPr>
      <w:color w:val="808080"/>
      <w:shd w:val="clear" w:color="auto" w:fill="E6E6E6"/>
    </w:rPr>
  </w:style>
  <w:style w:type="paragraph" w:customStyle="1" w:styleId="StyleGuideSubsection">
    <w:name w:val="Style Guide Subsection"/>
    <w:basedOn w:val="StyleGuideSection"/>
    <w:next w:val="Normal"/>
    <w:autoRedefine/>
    <w:qFormat/>
    <w:rsid w:val="00F27353"/>
    <w:pPr>
      <w:pBdr>
        <w:top w:val="none" w:sz="0" w:space="0" w:color="auto"/>
      </w:pBdr>
    </w:pPr>
    <w:rPr>
      <w:smallCaps/>
      <w:sz w:val="24"/>
    </w:rPr>
  </w:style>
  <w:style w:type="paragraph" w:customStyle="1" w:styleId="Command">
    <w:name w:val="Command"/>
    <w:basedOn w:val="Normal"/>
    <w:link w:val="CommandChar"/>
    <w:qFormat/>
    <w:rsid w:val="00F27353"/>
    <w:pPr>
      <w:spacing w:line="240" w:lineRule="auto"/>
      <w:ind w:left="284"/>
    </w:pPr>
    <w:rPr>
      <w:rFonts w:ascii="Courier New" w:hAnsi="Courier New"/>
      <w:sz w:val="20"/>
    </w:rPr>
  </w:style>
  <w:style w:type="paragraph" w:customStyle="1" w:styleId="CodeHeading">
    <w:name w:val="Code Heading"/>
    <w:basedOn w:val="Normal"/>
    <w:uiPriority w:val="99"/>
    <w:rsid w:val="00F27353"/>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F27353"/>
    <w:pPr>
      <w:jc w:val="both"/>
    </w:pPr>
    <w:rPr>
      <w:rFonts w:ascii="Courier New" w:hAnsi="Courier New"/>
      <w:noProof/>
      <w:sz w:val="20"/>
    </w:rPr>
  </w:style>
  <w:style w:type="character" w:styleId="PlaceholderText">
    <w:name w:val="Placeholder Text"/>
    <w:basedOn w:val="DefaultParagraphFont"/>
    <w:uiPriority w:val="99"/>
    <w:semiHidden/>
    <w:rsid w:val="00F27353"/>
    <w:rPr>
      <w:color w:val="808080"/>
    </w:rPr>
  </w:style>
  <w:style w:type="paragraph" w:styleId="HTMLPreformatted">
    <w:name w:val="HTML Preformatted"/>
    <w:basedOn w:val="Normal"/>
    <w:link w:val="HTMLPreformattedChar"/>
    <w:uiPriority w:val="99"/>
    <w:semiHidden/>
    <w:unhideWhenUsed/>
    <w:rsid w:val="00F2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F27353"/>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F27353"/>
    <w:rPr>
      <w:b/>
    </w:rPr>
  </w:style>
  <w:style w:type="numbering" w:customStyle="1" w:styleId="KennysListStyles">
    <w:name w:val="KennysListStyles"/>
    <w:uiPriority w:val="99"/>
    <w:rsid w:val="00F27353"/>
    <w:pPr>
      <w:numPr>
        <w:numId w:val="1"/>
      </w:numPr>
    </w:pPr>
  </w:style>
  <w:style w:type="paragraph" w:customStyle="1" w:styleId="Question">
    <w:name w:val="Question"/>
    <w:basedOn w:val="Normal"/>
    <w:next w:val="Answer"/>
    <w:qFormat/>
    <w:rsid w:val="00F27353"/>
    <w:rPr>
      <w:b/>
    </w:rPr>
  </w:style>
  <w:style w:type="paragraph" w:customStyle="1" w:styleId="Answer">
    <w:name w:val="Answer"/>
    <w:basedOn w:val="Normal"/>
    <w:qFormat/>
    <w:rsid w:val="00F27353"/>
    <w:pPr>
      <w:spacing w:line="240" w:lineRule="auto"/>
    </w:pPr>
    <w:rPr>
      <w:i/>
    </w:rPr>
  </w:style>
  <w:style w:type="paragraph" w:customStyle="1" w:styleId="ChapterHeading">
    <w:name w:val="Chapter Heading"/>
    <w:basedOn w:val="Heading1"/>
    <w:qFormat/>
    <w:rsid w:val="00F27353"/>
    <w:pPr>
      <w:numPr>
        <w:numId w:val="6"/>
      </w:numPr>
      <w:spacing w:before="200" w:after="100"/>
      <w:ind w:left="357" w:hanging="357"/>
    </w:pPr>
    <w:rPr>
      <w:sz w:val="40"/>
    </w:rPr>
  </w:style>
  <w:style w:type="table" w:styleId="TableGrid">
    <w:name w:val="Table Grid"/>
    <w:basedOn w:val="TableNormal"/>
    <w:uiPriority w:val="59"/>
    <w:rsid w:val="00F27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F27353"/>
    <w:pPr>
      <w:numPr>
        <w:numId w:val="2"/>
      </w:numPr>
    </w:pPr>
  </w:style>
  <w:style w:type="paragraph" w:customStyle="1" w:styleId="QuestionSection">
    <w:name w:val="Question Section"/>
    <w:basedOn w:val="Heading2"/>
    <w:qFormat/>
    <w:rsid w:val="00F27353"/>
    <w:rPr>
      <w:b/>
      <w:color w:val="403152" w:themeColor="accent4" w:themeShade="80"/>
    </w:rPr>
  </w:style>
  <w:style w:type="paragraph" w:customStyle="1" w:styleId="TableCaption">
    <w:name w:val="Table Caption"/>
    <w:basedOn w:val="Normal"/>
    <w:qFormat/>
    <w:rsid w:val="00F27353"/>
    <w:rPr>
      <w:smallCaps/>
    </w:rPr>
  </w:style>
  <w:style w:type="paragraph" w:customStyle="1" w:styleId="SourceCodeCaption">
    <w:name w:val="Source Code Caption"/>
    <w:basedOn w:val="Normal"/>
    <w:rsid w:val="00F27353"/>
    <w:pPr>
      <w:spacing w:after="0" w:line="240" w:lineRule="auto"/>
    </w:pPr>
    <w:rPr>
      <w:rFonts w:ascii="Arial" w:hAnsi="Arial"/>
      <w:noProof/>
    </w:rPr>
  </w:style>
  <w:style w:type="paragraph" w:customStyle="1" w:styleId="CodeListing">
    <w:name w:val="Code Listing"/>
    <w:basedOn w:val="Normal"/>
    <w:qFormat/>
    <w:rsid w:val="00F27353"/>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F27353"/>
    <w:pPr>
      <w:spacing w:before="120"/>
      <w:ind w:left="720" w:right="720"/>
      <w:jc w:val="center"/>
    </w:pPr>
    <w:rPr>
      <w:i/>
      <w:iCs/>
    </w:rPr>
  </w:style>
  <w:style w:type="character" w:customStyle="1" w:styleId="QuoteChar">
    <w:name w:val="Quote Char"/>
    <w:basedOn w:val="DefaultParagraphFont"/>
    <w:link w:val="Quote"/>
    <w:uiPriority w:val="29"/>
    <w:rsid w:val="00F27353"/>
    <w:rPr>
      <w:rFonts w:eastAsiaTheme="minorEastAsia"/>
      <w:i/>
      <w:iCs/>
      <w:color w:val="000000" w:themeColor="text1"/>
      <w:sz w:val="24"/>
      <w:lang w:eastAsia="en-GB"/>
    </w:rPr>
  </w:style>
  <w:style w:type="paragraph" w:styleId="Caption">
    <w:name w:val="caption"/>
    <w:basedOn w:val="Normal"/>
    <w:next w:val="Normal"/>
    <w:uiPriority w:val="35"/>
    <w:unhideWhenUsed/>
    <w:qFormat/>
    <w:rsid w:val="00F27353"/>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F27353"/>
    <w:rPr>
      <w:b/>
      <w:smallCaps/>
    </w:rPr>
  </w:style>
  <w:style w:type="paragraph" w:customStyle="1" w:styleId="NumberedList">
    <w:name w:val="Numbered List"/>
    <w:basedOn w:val="Normal"/>
    <w:qFormat/>
    <w:rsid w:val="00F27353"/>
    <w:pPr>
      <w:numPr>
        <w:numId w:val="3"/>
      </w:numPr>
      <w:contextualSpacing/>
    </w:pPr>
    <w:rPr>
      <w:b/>
      <w:i/>
    </w:rPr>
  </w:style>
  <w:style w:type="paragraph" w:customStyle="1" w:styleId="ListNumberHeader">
    <w:name w:val="List Number Header"/>
    <w:basedOn w:val="Normal"/>
    <w:next w:val="ListNumber"/>
    <w:qFormat/>
    <w:rsid w:val="00F27353"/>
    <w:pPr>
      <w:ind w:left="357" w:hanging="357"/>
      <w:contextualSpacing/>
    </w:pPr>
    <w:rPr>
      <w:b/>
      <w:smallCaps/>
    </w:rPr>
  </w:style>
  <w:style w:type="paragraph" w:styleId="ListBullet">
    <w:name w:val="List Bullet"/>
    <w:basedOn w:val="Normal"/>
    <w:uiPriority w:val="99"/>
    <w:unhideWhenUsed/>
    <w:rsid w:val="00F27353"/>
    <w:pPr>
      <w:numPr>
        <w:numId w:val="4"/>
      </w:numPr>
      <w:contextualSpacing/>
    </w:pPr>
  </w:style>
  <w:style w:type="paragraph" w:customStyle="1" w:styleId="NumberedBullet">
    <w:name w:val="Numbered Bullet"/>
    <w:basedOn w:val="NumberedList"/>
    <w:rsid w:val="00F27353"/>
  </w:style>
  <w:style w:type="paragraph" w:styleId="ListNumber">
    <w:name w:val="List Number"/>
    <w:basedOn w:val="Normal"/>
    <w:uiPriority w:val="99"/>
    <w:unhideWhenUsed/>
    <w:rsid w:val="00F27353"/>
    <w:pPr>
      <w:numPr>
        <w:numId w:val="5"/>
      </w:numPr>
      <w:contextualSpacing/>
    </w:pPr>
  </w:style>
  <w:style w:type="table" w:customStyle="1" w:styleId="RowAndColumnStyle">
    <w:name w:val="RowAndColumnStyle"/>
    <w:basedOn w:val="TableNormal"/>
    <w:uiPriority w:val="99"/>
    <w:rsid w:val="00F27353"/>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F27353"/>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F27353"/>
    <w:rPr>
      <w:rFonts w:eastAsiaTheme="minorEastAsia"/>
      <w:lang w:eastAsia="en-GB"/>
    </w:rPr>
    <w:tblPr/>
  </w:style>
  <w:style w:type="paragraph" w:customStyle="1" w:styleId="CommandOutput">
    <w:name w:val="Command Output"/>
    <w:basedOn w:val="Normal"/>
    <w:qFormat/>
    <w:rsid w:val="00F27353"/>
    <w:pPr>
      <w:spacing w:after="0" w:line="240" w:lineRule="auto"/>
      <w:ind w:left="284"/>
    </w:pPr>
    <w:rPr>
      <w:rFonts w:ascii="Courier New" w:hAnsi="Courier New"/>
      <w:noProof/>
      <w:sz w:val="20"/>
    </w:rPr>
  </w:style>
  <w:style w:type="character" w:styleId="Emphasis">
    <w:name w:val="Emphasis"/>
    <w:basedOn w:val="DefaultParagraphFont"/>
    <w:uiPriority w:val="20"/>
    <w:qFormat/>
    <w:rsid w:val="00F27353"/>
    <w:rPr>
      <w:i/>
      <w:iCs/>
    </w:rPr>
  </w:style>
  <w:style w:type="character" w:styleId="IntenseEmphasis">
    <w:name w:val="Intense Emphasis"/>
    <w:basedOn w:val="DefaultParagraphFont"/>
    <w:uiPriority w:val="21"/>
    <w:qFormat/>
    <w:rsid w:val="00F27353"/>
    <w:rPr>
      <w:b w:val="0"/>
      <w:bCs w:val="0"/>
      <w:i/>
      <w:iCs/>
      <w:color w:val="00B0F0" w:themeColor="accent1"/>
    </w:rPr>
  </w:style>
  <w:style w:type="paragraph" w:customStyle="1" w:styleId="Intro">
    <w:name w:val="Intro"/>
    <w:basedOn w:val="Normal"/>
    <w:next w:val="Normal"/>
    <w:qFormat/>
    <w:rsid w:val="00F27353"/>
    <w:pPr>
      <w:spacing w:before="240"/>
    </w:pPr>
    <w:rPr>
      <w:sz w:val="28"/>
      <w:lang w:eastAsia="fi-FI"/>
    </w:rPr>
  </w:style>
  <w:style w:type="paragraph" w:customStyle="1" w:styleId="StyleGuideSection">
    <w:name w:val="Style Guide Section"/>
    <w:basedOn w:val="Normal"/>
    <w:next w:val="Normal"/>
    <w:autoRedefine/>
    <w:qFormat/>
    <w:rsid w:val="00F27353"/>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F27353"/>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F27353"/>
    <w:rPr>
      <w:rFonts w:eastAsiaTheme="minorEastAsia"/>
      <w:color w:val="31378B" w:themeColor="text2"/>
      <w:sz w:val="32"/>
      <w:lang w:eastAsia="en-GB"/>
    </w:rPr>
  </w:style>
  <w:style w:type="paragraph" w:styleId="Footer">
    <w:name w:val="footer"/>
    <w:basedOn w:val="Normal"/>
    <w:link w:val="FooterChar"/>
    <w:uiPriority w:val="99"/>
    <w:unhideWhenUsed/>
    <w:rsid w:val="00F27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353"/>
    <w:rPr>
      <w:rFonts w:eastAsiaTheme="minorEastAsia"/>
      <w:color w:val="000000" w:themeColor="text1"/>
      <w:sz w:val="24"/>
      <w:lang w:eastAsia="en-GB"/>
    </w:rPr>
  </w:style>
  <w:style w:type="paragraph" w:customStyle="1" w:styleId="QuestionSubSection">
    <w:name w:val="Question Sub Section"/>
    <w:basedOn w:val="Heading3"/>
    <w:qFormat/>
    <w:rsid w:val="00F27353"/>
    <w:rPr>
      <w:smallCaps/>
    </w:rPr>
  </w:style>
  <w:style w:type="paragraph" w:customStyle="1" w:styleId="TableCellNormal">
    <w:name w:val="Table Cell Normal"/>
    <w:basedOn w:val="Normal"/>
    <w:qFormat/>
    <w:rsid w:val="00F27353"/>
    <w:pPr>
      <w:spacing w:before="120" w:after="120" w:line="240" w:lineRule="auto"/>
    </w:pPr>
  </w:style>
  <w:style w:type="paragraph" w:customStyle="1" w:styleId="Strong1">
    <w:name w:val="Strong1"/>
    <w:basedOn w:val="Normal"/>
    <w:next w:val="BodyText"/>
    <w:link w:val="strongChar"/>
    <w:qFormat/>
    <w:rsid w:val="00F27353"/>
    <w:rPr>
      <w:b/>
      <w:lang w:eastAsia="fi-FI"/>
    </w:rPr>
  </w:style>
  <w:style w:type="paragraph" w:customStyle="1" w:styleId="Emphasis1">
    <w:name w:val="Emphasis1"/>
    <w:basedOn w:val="Normal"/>
    <w:next w:val="BodyText"/>
    <w:link w:val="emphasisChar"/>
    <w:qFormat/>
    <w:rsid w:val="00F27353"/>
    <w:rPr>
      <w:i/>
      <w:lang w:eastAsia="fi-FI"/>
    </w:rPr>
  </w:style>
  <w:style w:type="paragraph" w:styleId="BodyText">
    <w:name w:val="Body Text"/>
    <w:aliases w:val="b"/>
    <w:basedOn w:val="Normal"/>
    <w:link w:val="BodyTextChar"/>
    <w:unhideWhenUsed/>
    <w:rsid w:val="00F27353"/>
    <w:pPr>
      <w:spacing w:after="120"/>
    </w:pPr>
  </w:style>
  <w:style w:type="character" w:customStyle="1" w:styleId="BodyTextChar">
    <w:name w:val="Body Text Char"/>
    <w:aliases w:val="b Char"/>
    <w:basedOn w:val="DefaultParagraphFont"/>
    <w:link w:val="BodyText"/>
    <w:rsid w:val="00F27353"/>
    <w:rPr>
      <w:rFonts w:eastAsiaTheme="minorEastAsia"/>
      <w:color w:val="000000" w:themeColor="text1"/>
      <w:sz w:val="24"/>
      <w:lang w:eastAsia="en-GB"/>
    </w:rPr>
  </w:style>
  <w:style w:type="character" w:customStyle="1" w:styleId="strongChar">
    <w:name w:val="strong Char"/>
    <w:basedOn w:val="DefaultParagraphFont"/>
    <w:link w:val="Strong1"/>
    <w:rsid w:val="00F27353"/>
    <w:rPr>
      <w:rFonts w:eastAsiaTheme="minorEastAsia"/>
      <w:b/>
      <w:color w:val="000000" w:themeColor="text1"/>
      <w:sz w:val="24"/>
      <w:lang w:eastAsia="fi-FI"/>
    </w:rPr>
  </w:style>
  <w:style w:type="character" w:customStyle="1" w:styleId="PathChar">
    <w:name w:val="Path Char"/>
    <w:basedOn w:val="BodyTextChar"/>
    <w:link w:val="Path"/>
    <w:rsid w:val="00F27353"/>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F27353"/>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F27353"/>
    <w:rPr>
      <w:i/>
      <w:iCs/>
    </w:rPr>
  </w:style>
  <w:style w:type="character" w:customStyle="1" w:styleId="CommandChar">
    <w:name w:val="Command Char"/>
    <w:basedOn w:val="DefaultParagraphFont"/>
    <w:link w:val="Command"/>
    <w:rsid w:val="00F27353"/>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F27353"/>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F27353"/>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F27353"/>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F27353"/>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F27353"/>
    <w:pPr>
      <w:numPr>
        <w:numId w:val="0"/>
      </w:numPr>
      <w:spacing w:after="0"/>
      <w:ind w:left="357" w:hanging="357"/>
      <w:jc w:val="right"/>
    </w:pPr>
    <w:rPr>
      <w:lang w:eastAsia="fi-FI"/>
    </w:rPr>
  </w:style>
  <w:style w:type="paragraph" w:customStyle="1" w:styleId="SubTitle">
    <w:name w:val="Sub Title"/>
    <w:basedOn w:val="Heading1"/>
    <w:qFormat/>
    <w:rsid w:val="00F27353"/>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F27353"/>
    <w:pPr>
      <w:spacing w:after="0"/>
      <w:ind w:left="924" w:hanging="357"/>
    </w:pPr>
  </w:style>
  <w:style w:type="paragraph" w:customStyle="1" w:styleId="a">
    <w:name w:val="`"/>
    <w:basedOn w:val="Normal"/>
    <w:qFormat/>
    <w:rsid w:val="00F27353"/>
    <w:pPr>
      <w:pBdr>
        <w:bottom w:val="single" w:sz="4" w:space="1" w:color="auto"/>
      </w:pBdr>
    </w:pPr>
  </w:style>
  <w:style w:type="paragraph" w:customStyle="1" w:styleId="ContainsHeader">
    <w:name w:val="Contains Header"/>
    <w:basedOn w:val="ListBulletHeader"/>
    <w:qFormat/>
    <w:rsid w:val="00F27353"/>
    <w:pPr>
      <w:pBdr>
        <w:top w:val="single" w:sz="4" w:space="12" w:color="auto"/>
      </w:pBdr>
      <w:spacing w:before="240" w:after="120"/>
    </w:pPr>
  </w:style>
  <w:style w:type="paragraph" w:customStyle="1" w:styleId="ContainsEnd">
    <w:name w:val="Contains End"/>
    <w:basedOn w:val="Normal"/>
    <w:qFormat/>
    <w:rsid w:val="00F27353"/>
    <w:pPr>
      <w:pBdr>
        <w:bottom w:val="single" w:sz="4" w:space="1" w:color="auto"/>
      </w:pBdr>
      <w:spacing w:after="0" w:line="240" w:lineRule="auto"/>
    </w:pPr>
  </w:style>
  <w:style w:type="paragraph" w:customStyle="1" w:styleId="QuoteCallOut">
    <w:name w:val="Quote CallOut"/>
    <w:basedOn w:val="Normal"/>
    <w:qFormat/>
    <w:rsid w:val="00F27353"/>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F27353"/>
    <w:rPr>
      <w:b/>
      <w:smallCaps/>
    </w:rPr>
  </w:style>
  <w:style w:type="table" w:customStyle="1" w:styleId="SimpleDefinition">
    <w:name w:val="SimpleDefinition"/>
    <w:basedOn w:val="TableNormal"/>
    <w:uiPriority w:val="99"/>
    <w:rsid w:val="00F27353"/>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F27353"/>
    <w:pPr>
      <w:shd w:val="clear" w:color="auto" w:fill="FFFFFF" w:themeFill="background1"/>
      <w:spacing w:before="240"/>
      <w:ind w:left="238" w:right="238"/>
      <w:jc w:val="center"/>
    </w:pPr>
  </w:style>
  <w:style w:type="paragraph" w:customStyle="1" w:styleId="CaptionSubtle">
    <w:name w:val="Caption Subtle"/>
    <w:basedOn w:val="Caption"/>
    <w:next w:val="Normal"/>
    <w:qFormat/>
    <w:rsid w:val="00F27353"/>
    <w:rPr>
      <w:i w:val="0"/>
      <w:color w:val="auto"/>
    </w:rPr>
  </w:style>
  <w:style w:type="paragraph" w:customStyle="1" w:styleId="TableHeader">
    <w:name w:val="Table Header"/>
    <w:basedOn w:val="ListBulletHeader"/>
    <w:qFormat/>
    <w:rsid w:val="00F27353"/>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F27353"/>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F27353"/>
    <w:rPr>
      <w:color w:val="7F7F7F" w:themeColor="text1" w:themeTint="80"/>
    </w:rPr>
  </w:style>
  <w:style w:type="paragraph" w:customStyle="1" w:styleId="AppendiceSection">
    <w:name w:val="Appendice Section"/>
    <w:basedOn w:val="Normal"/>
    <w:next w:val="Heading1"/>
    <w:qFormat/>
    <w:rsid w:val="00F27353"/>
    <w:rPr>
      <w:rFonts w:asciiTheme="majorHAnsi" w:hAnsiTheme="majorHAnsi"/>
      <w:color w:val="31378B" w:themeColor="text2"/>
      <w:sz w:val="32"/>
      <w:lang w:eastAsia="fi-FI"/>
    </w:rPr>
  </w:style>
  <w:style w:type="paragraph" w:customStyle="1" w:styleId="Appendice">
    <w:name w:val="Appendice"/>
    <w:basedOn w:val="Heading2"/>
    <w:qFormat/>
    <w:rsid w:val="00F27353"/>
    <w:rPr>
      <w:sz w:val="28"/>
      <w:lang w:eastAsia="fi-FI"/>
    </w:rPr>
  </w:style>
  <w:style w:type="paragraph" w:customStyle="1" w:styleId="QuestionEsoteric">
    <w:name w:val="Question Esoteric"/>
    <w:basedOn w:val="Normal"/>
    <w:qFormat/>
    <w:rsid w:val="00F27353"/>
    <w:rPr>
      <w:color w:val="4BACC6" w:themeColor="accent5"/>
    </w:rPr>
  </w:style>
  <w:style w:type="paragraph" w:customStyle="1" w:styleId="ToDoSection">
    <w:name w:val="ToDo Section"/>
    <w:basedOn w:val="Heading1"/>
    <w:qFormat/>
    <w:rsid w:val="00F27353"/>
  </w:style>
  <w:style w:type="paragraph" w:customStyle="1" w:styleId="ToDoQuestionHeader">
    <w:name w:val="ToDo Question Header"/>
    <w:basedOn w:val="Question"/>
    <w:qFormat/>
    <w:rsid w:val="00F27353"/>
  </w:style>
  <w:style w:type="paragraph" w:customStyle="1" w:styleId="ToDoDetails">
    <w:name w:val="ToDoDetails"/>
    <w:basedOn w:val="Normal"/>
    <w:qFormat/>
    <w:rsid w:val="00F27353"/>
  </w:style>
  <w:style w:type="paragraph" w:customStyle="1" w:styleId="CodeExampleCode">
    <w:name w:val="Code Example Code"/>
    <w:basedOn w:val="Normal"/>
    <w:rsid w:val="00F27353"/>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F27353"/>
    <w:pPr>
      <w:spacing w:after="160" w:line="240" w:lineRule="auto"/>
    </w:pPr>
    <w:rPr>
      <w:b/>
      <w:color w:val="auto"/>
      <w:lang w:eastAsia="fi-FI"/>
    </w:rPr>
  </w:style>
  <w:style w:type="paragraph" w:customStyle="1" w:styleId="CodeExampleRuntime">
    <w:name w:val="Code Example Runtime"/>
    <w:basedOn w:val="Normal"/>
    <w:qFormat/>
    <w:rsid w:val="00F27353"/>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F27353"/>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F27353"/>
  </w:style>
  <w:style w:type="paragraph" w:customStyle="1" w:styleId="questionsubsection2">
    <w:name w:val="question sub section 2"/>
    <w:basedOn w:val="Heading4"/>
    <w:qFormat/>
    <w:rsid w:val="00F27353"/>
  </w:style>
  <w:style w:type="paragraph" w:customStyle="1" w:styleId="ListBulletHeader2">
    <w:name w:val="List Bullet Header 2"/>
    <w:basedOn w:val="Normal"/>
    <w:next w:val="ListBullet"/>
    <w:qFormat/>
    <w:rsid w:val="00F27353"/>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F27353"/>
    <w:rPr>
      <w:color w:val="31378B" w:themeColor="text2"/>
    </w:rPr>
  </w:style>
  <w:style w:type="character" w:customStyle="1" w:styleId="CodeExampleHeadingChar">
    <w:name w:val="Code Example Heading Char"/>
    <w:basedOn w:val="DefaultParagraphFont"/>
    <w:link w:val="CodeExampleHeading"/>
    <w:rsid w:val="00F27353"/>
    <w:rPr>
      <w:rFonts w:eastAsiaTheme="minorEastAsia"/>
      <w:b/>
      <w:smallCaps/>
      <w:color w:val="31378B" w:themeColor="text2"/>
      <w:sz w:val="28"/>
      <w:lang w:eastAsia="fi-FI"/>
    </w:rPr>
  </w:style>
  <w:style w:type="character" w:customStyle="1" w:styleId="DefChar">
    <w:name w:val="Def Char"/>
    <w:basedOn w:val="CodeExampleHeadingChar"/>
    <w:link w:val="Def"/>
    <w:rsid w:val="00F27353"/>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F27353"/>
    <w:rPr>
      <w:color w:val="00B0F0" w:themeColor="accent1"/>
    </w:rPr>
  </w:style>
  <w:style w:type="paragraph" w:styleId="ListBullet5">
    <w:name w:val="List Bullet 5"/>
    <w:basedOn w:val="Normal"/>
    <w:uiPriority w:val="99"/>
    <w:semiHidden/>
    <w:unhideWhenUsed/>
    <w:rsid w:val="002D71AF"/>
    <w:pPr>
      <w:tabs>
        <w:tab w:val="num" w:pos="1492"/>
      </w:tabs>
      <w:ind w:left="1492" w:hanging="360"/>
      <w:contextualSpacing/>
    </w:pPr>
  </w:style>
  <w:style w:type="paragraph" w:customStyle="1" w:styleId="TutorialStepText">
    <w:name w:val="Tutorial Step Text"/>
    <w:basedOn w:val="Normal"/>
    <w:qFormat/>
    <w:rsid w:val="00F27353"/>
    <w:pPr>
      <w:ind w:left="480"/>
    </w:pPr>
  </w:style>
  <w:style w:type="paragraph" w:customStyle="1" w:styleId="Keyword">
    <w:name w:val="Keyword"/>
    <w:basedOn w:val="Strong1"/>
    <w:link w:val="KeywordChar"/>
    <w:qFormat/>
    <w:rsid w:val="00F27353"/>
    <w:rPr>
      <w:b w:val="0"/>
      <w:color w:val="31378B" w:themeColor="text2"/>
    </w:rPr>
  </w:style>
  <w:style w:type="character" w:customStyle="1" w:styleId="KeywordChar">
    <w:name w:val="Keyword Char"/>
    <w:basedOn w:val="strongChar"/>
    <w:link w:val="Keyword"/>
    <w:rsid w:val="00F27353"/>
    <w:rPr>
      <w:rFonts w:eastAsiaTheme="minorEastAsia"/>
      <w:b w:val="0"/>
      <w:color w:val="31378B" w:themeColor="text2"/>
      <w:sz w:val="24"/>
      <w:lang w:eastAsia="fi-FI"/>
    </w:rPr>
  </w:style>
  <w:style w:type="paragraph" w:styleId="NoSpacing">
    <w:name w:val="No Spacing"/>
    <w:uiPriority w:val="1"/>
    <w:qFormat/>
    <w:rsid w:val="00783AE4"/>
    <w:pPr>
      <w:spacing w:after="0" w:line="240" w:lineRule="auto"/>
    </w:pPr>
    <w:rPr>
      <w:rFonts w:eastAsiaTheme="minorEastAsia"/>
      <w:color w:val="000000" w:themeColor="text1"/>
      <w:sz w:val="24"/>
      <w:lang w:eastAsia="en-GB"/>
    </w:rPr>
  </w:style>
  <w:style w:type="character" w:styleId="SmartLink">
    <w:name w:val="Smart Link"/>
    <w:basedOn w:val="DefaultParagraphFont"/>
    <w:uiPriority w:val="99"/>
    <w:unhideWhenUsed/>
    <w:rsid w:val="000D411F"/>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security/app-secrets?view=aspnetcore-3.1&amp;tabs=windows" TargetMode="Externa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Kenny@gmail.com" TargetMode="External"/><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channel9.msdn.com/Events/Connect/2017/T125"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microsoft.com/en-us/archive/msdn-magazine/2018/january/csharp-all-about-span-exploring-a-new-net-mainstay" TargetMode="External"/><Relationship Id="rId14" Type="http://schemas.openxmlformats.org/officeDocument/2006/relationships/image" Target="media/image3.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575A13"/>
    <w:rsid w:val="00777A28"/>
    <w:rsid w:val="008005A6"/>
    <w:rsid w:val="00C6435B"/>
    <w:rsid w:val="00CD15A2"/>
    <w:rsid w:val="00CF73E1"/>
    <w:rsid w:val="00EF3434"/>
    <w:rsid w:val="00F81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5C356-AA5A-4093-A88B-E7563D6C8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18835</TotalTime>
  <Pages>22</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711</cp:revision>
  <cp:lastPrinted>2020-11-06T21:27:00Z</cp:lastPrinted>
  <dcterms:created xsi:type="dcterms:W3CDTF">2019-05-30T19:33:00Z</dcterms:created>
  <dcterms:modified xsi:type="dcterms:W3CDTF">2020-11-06T21:27:00Z</dcterms:modified>
</cp:coreProperties>
</file>