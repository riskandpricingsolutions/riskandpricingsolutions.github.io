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093D910" w:rsidR="00CE23AA" w:rsidRDefault="00E36D91" w:rsidP="0036239E">
      <w:pPr>
        <w:pStyle w:val="DocumentTitle"/>
        <w:ind w:firstLine="0"/>
      </w:pPr>
      <w:bookmarkStart w:id="0" w:name="_GoBack"/>
      <w:bookmarkEnd w:id="0"/>
      <w:r>
        <w:t>LINQ</w:t>
      </w:r>
      <w:r w:rsidR="00C17595">
        <w:t xml:space="preserve"> Questions</w:t>
      </w:r>
    </w:p>
    <w:p w14:paraId="3D80E79C" w14:textId="77777777" w:rsidR="00BD04E8" w:rsidRDefault="00BD04E8" w:rsidP="00BD04E8"/>
    <w:p w14:paraId="6F0169CF" w14:textId="59165F39" w:rsidR="00CE5A81" w:rsidRDefault="00CE5A81" w:rsidP="00D01FBA">
      <w:pPr>
        <w:pStyle w:val="QuestionSection"/>
      </w:pPr>
      <w:bookmarkStart w:id="1" w:name="_Brain_Teasers"/>
      <w:bookmarkEnd w:id="1"/>
      <w:r>
        <w:t>Queries</w:t>
      </w:r>
    </w:p>
    <w:p w14:paraId="4A4FE6CC" w14:textId="5D25F990" w:rsidR="00D01FBA" w:rsidRDefault="00D01FBA" w:rsidP="00D01FBA">
      <w:pPr>
        <w:pStyle w:val="QuestionSubSection"/>
      </w:pPr>
      <w:r>
        <w:t>Hello</w:t>
      </w:r>
    </w:p>
    <w:p w14:paraId="0B1BACCE" w14:textId="7235F9E7" w:rsidR="003F0348" w:rsidRPr="003F0348" w:rsidRDefault="0021769E" w:rsidP="000E0B59">
      <w:pPr>
        <w:pStyle w:val="Def"/>
      </w:pPr>
      <w:r>
        <w:t>Basic Projection</w:t>
      </w:r>
    </w:p>
    <w:p w14:paraId="19C6E187" w14:textId="23F4C1E6" w:rsidR="00AD3AC3" w:rsidRDefault="002B3757" w:rsidP="00972F0D">
      <w:pPr>
        <w:pStyle w:val="Question"/>
      </w:pPr>
      <w:r>
        <w:t xml:space="preserve">Write query and fluent syntax to </w:t>
      </w:r>
      <w:r w:rsidR="00972F0D">
        <w:t>perform the following?</w:t>
      </w:r>
    </w:p>
    <w:p w14:paraId="6DB9C0F1" w14:textId="77777777" w:rsidR="007A3CB0" w:rsidRDefault="007A3CB0" w:rsidP="007A3CB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inseq1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[] {(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"one"</w:t>
      </w:r>
      <w:r>
        <w:rPr>
          <w:rFonts w:eastAsiaTheme="minorHAnsi"/>
          <w:lang w:eastAsia="en-US"/>
        </w:rPr>
        <w:t>),(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"two"</w:t>
      </w:r>
      <w:r>
        <w:rPr>
          <w:rFonts w:eastAsiaTheme="minorHAnsi"/>
          <w:lang w:eastAsia="en-US"/>
        </w:rPr>
        <w:t>),(</w:t>
      </w:r>
      <w:r>
        <w:rPr>
          <w:rFonts w:eastAsiaTheme="minorHAnsi"/>
          <w:color w:val="C81EFA"/>
          <w:lang w:eastAsia="en-US"/>
        </w:rPr>
        <w:t>3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"three"</w:t>
      </w:r>
      <w:r>
        <w:rPr>
          <w:rFonts w:eastAsiaTheme="minorHAnsi"/>
          <w:lang w:eastAsia="en-US"/>
        </w:rPr>
        <w:t>)};</w:t>
      </w:r>
    </w:p>
    <w:p w14:paraId="52400882" w14:textId="38365940" w:rsidR="00972F0D" w:rsidRDefault="00F8258A" w:rsidP="00804CC9">
      <w:pPr>
        <w:pStyle w:val="Answer"/>
        <w:ind w:left="0"/>
      </w:pPr>
      <w:r w:rsidRPr="00C53BB3">
        <w:rPr>
          <w:noProof/>
        </w:rPr>
        <w:drawing>
          <wp:inline distT="0" distB="0" distL="0" distR="0" wp14:anchorId="2F96A758" wp14:editId="3302A1E3">
            <wp:extent cx="2157984" cy="10789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869" cy="10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690E" w14:textId="07093F5C" w:rsidR="00BC2143" w:rsidRDefault="00BC2143" w:rsidP="00912BF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 = inseq1.Select(i =&gt; i.Item1);</w:t>
      </w:r>
    </w:p>
    <w:p w14:paraId="76C01B5E" w14:textId="08D06140" w:rsidR="00BC2143" w:rsidRDefault="00BC2143" w:rsidP="00912BF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f.Dump();</w:t>
      </w:r>
    </w:p>
    <w:p w14:paraId="42E6EAD2" w14:textId="77777777" w:rsidR="00BC2143" w:rsidRDefault="00BC2143" w:rsidP="00912BF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FCB55ED" w14:textId="3D2F89E6" w:rsidR="00BC2143" w:rsidRDefault="00BC2143" w:rsidP="00912BF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 = </w:t>
      </w:r>
      <w:r>
        <w:rPr>
          <w:rFonts w:eastAsiaTheme="minorHAnsi"/>
          <w:color w:val="0000FF"/>
          <w:lang w:eastAsia="en-US"/>
        </w:rPr>
        <w:t>from</w:t>
      </w:r>
      <w:r>
        <w:rPr>
          <w:rFonts w:eastAsiaTheme="minorHAnsi"/>
          <w:lang w:eastAsia="en-US"/>
        </w:rPr>
        <w:t xml:space="preserve"> n </w:t>
      </w:r>
      <w:r>
        <w:rPr>
          <w:rFonts w:eastAsiaTheme="minorHAnsi"/>
          <w:color w:val="0000FF"/>
          <w:lang w:eastAsia="en-US"/>
        </w:rPr>
        <w:t>in</w:t>
      </w:r>
      <w:r>
        <w:rPr>
          <w:rFonts w:eastAsiaTheme="minorHAnsi"/>
          <w:lang w:eastAsia="en-US"/>
        </w:rPr>
        <w:t xml:space="preserve"> inseq1 </w:t>
      </w:r>
      <w:r>
        <w:rPr>
          <w:rFonts w:eastAsiaTheme="minorHAnsi"/>
          <w:color w:val="0000FF"/>
          <w:lang w:eastAsia="en-US"/>
        </w:rPr>
        <w:t>select</w:t>
      </w:r>
      <w:r>
        <w:rPr>
          <w:rFonts w:eastAsiaTheme="minorHAnsi"/>
          <w:lang w:eastAsia="en-US"/>
        </w:rPr>
        <w:t xml:space="preserve"> n.Item1;</w:t>
      </w:r>
    </w:p>
    <w:p w14:paraId="39D1CCCC" w14:textId="77777777" w:rsidR="00912BFF" w:rsidRDefault="00BC2143" w:rsidP="00912BFF">
      <w:pPr>
        <w:pStyle w:val="SourceCode"/>
        <w:ind w:left="0"/>
      </w:pPr>
      <w:r>
        <w:rPr>
          <w:rFonts w:eastAsiaTheme="minorHAnsi"/>
          <w:lang w:eastAsia="en-US"/>
        </w:rPr>
        <w:t>q.Dump();</w:t>
      </w:r>
    </w:p>
    <w:p w14:paraId="66D861D9" w14:textId="77777777" w:rsidR="00912BFF" w:rsidRDefault="00912BFF" w:rsidP="00912BFF">
      <w:pPr>
        <w:pStyle w:val="SourceCode"/>
        <w:ind w:left="0"/>
      </w:pPr>
    </w:p>
    <w:p w14:paraId="31990027" w14:textId="77777777" w:rsidR="007F1B8F" w:rsidRDefault="007F1B8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248506B6" w14:textId="6A43441D" w:rsidR="007522BC" w:rsidRDefault="00CC75A0" w:rsidP="007D28D9">
      <w:pPr>
        <w:pStyle w:val="Def"/>
      </w:pPr>
      <w:r>
        <w:lastRenderedPageBreak/>
        <w:t>Cross Product - Hierarchical</w:t>
      </w:r>
    </w:p>
    <w:p w14:paraId="675A028F" w14:textId="03F7B386" w:rsidR="00E7392F" w:rsidRDefault="00E7392F" w:rsidP="00E7392F">
      <w:pPr>
        <w:pStyle w:val="Question"/>
      </w:pPr>
      <w:r>
        <w:t>Write query and fluent syntax to perform the following?</w:t>
      </w:r>
    </w:p>
    <w:p w14:paraId="3600220E" w14:textId="003CB7C1" w:rsidR="00D43B60" w:rsidRDefault="00D43B60" w:rsidP="00677FA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s1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>[] {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"one"</w:t>
      </w:r>
      <w:r>
        <w:rPr>
          <w:rFonts w:eastAsiaTheme="minorHAnsi"/>
          <w:lang w:eastAsia="en-US"/>
        </w:rPr>
        <w:t>), 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"two"</w:t>
      </w:r>
      <w:r>
        <w:rPr>
          <w:rFonts w:eastAsiaTheme="minorHAnsi"/>
          <w:lang w:eastAsia="en-US"/>
        </w:rPr>
        <w:t>), };</w:t>
      </w:r>
    </w:p>
    <w:p w14:paraId="50AEBB73" w14:textId="6382FBA2" w:rsidR="00D43B60" w:rsidRDefault="00D43B60" w:rsidP="00677FA7">
      <w:pPr>
        <w:pStyle w:val="SourceCode"/>
        <w:ind w:left="0"/>
        <w:rPr>
          <w:rFonts w:eastAsiaTheme="minorHAnsi"/>
          <w:lang w:val="sv-SE" w:eastAsia="en-US"/>
        </w:rPr>
      </w:pPr>
      <w:r w:rsidRPr="00D43B60">
        <w:rPr>
          <w:rFonts w:eastAsiaTheme="minorHAnsi"/>
          <w:color w:val="0000FF"/>
          <w:lang w:val="sv-SE" w:eastAsia="en-US"/>
        </w:rPr>
        <w:t>var</w:t>
      </w:r>
      <w:r w:rsidRPr="00D43B60">
        <w:rPr>
          <w:rFonts w:eastAsiaTheme="minorHAnsi"/>
          <w:lang w:val="sv-SE" w:eastAsia="en-US"/>
        </w:rPr>
        <w:t xml:space="preserve"> s2 = </w:t>
      </w:r>
      <w:r w:rsidRPr="00D43B60">
        <w:rPr>
          <w:rFonts w:eastAsiaTheme="minorHAnsi"/>
          <w:color w:val="0000FF"/>
          <w:lang w:val="sv-SE" w:eastAsia="en-US"/>
        </w:rPr>
        <w:t>new</w:t>
      </w:r>
      <w:r w:rsidRPr="00D43B60">
        <w:rPr>
          <w:rFonts w:eastAsiaTheme="minorHAnsi"/>
          <w:lang w:val="sv-SE" w:eastAsia="en-US"/>
        </w:rPr>
        <w:t>[] {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"Ensimmäinen"</w:t>
      </w:r>
      <w:r w:rsidRPr="00D43B60">
        <w:rPr>
          <w:rFonts w:eastAsiaTheme="minorHAnsi"/>
          <w:lang w:val="sv-SE" w:eastAsia="en-US"/>
        </w:rPr>
        <w:t>),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"Ett"</w:t>
      </w:r>
      <w:r w:rsidRPr="00D43B60">
        <w:rPr>
          <w:rFonts w:eastAsiaTheme="minorHAnsi"/>
          <w:lang w:val="sv-SE" w:eastAsia="en-US"/>
        </w:rPr>
        <w:t>) };</w:t>
      </w:r>
    </w:p>
    <w:p w14:paraId="32FC5E61" w14:textId="16BD71A1" w:rsidR="009A541F" w:rsidRDefault="009A541F" w:rsidP="00677FA7">
      <w:pPr>
        <w:pStyle w:val="SourceCode"/>
        <w:ind w:left="0"/>
        <w:rPr>
          <w:rFonts w:eastAsiaTheme="minorHAnsi"/>
          <w:lang w:val="sv-SE" w:eastAsia="en-US"/>
        </w:rPr>
      </w:pPr>
    </w:p>
    <w:p w14:paraId="7CBCDE6A" w14:textId="1CC3297D" w:rsidR="009A541F" w:rsidRPr="00D43B60" w:rsidRDefault="009A541F" w:rsidP="00677FA7">
      <w:pPr>
        <w:pStyle w:val="SourceCode"/>
        <w:ind w:left="0"/>
        <w:rPr>
          <w:lang w:val="sv-SE"/>
        </w:rPr>
      </w:pPr>
      <w:r w:rsidRPr="00DD5977">
        <w:drawing>
          <wp:inline distT="0" distB="0" distL="0" distR="0" wp14:anchorId="061B6679" wp14:editId="6436DD10">
            <wp:extent cx="3657600" cy="17700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57" cy="17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C67D" w14:textId="7686A5F0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 =s1</w:t>
      </w:r>
    </w:p>
    <w:p w14:paraId="34D67DB5" w14:textId="2698E3F9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{Left=e1, Right=s2});</w:t>
      </w:r>
    </w:p>
    <w:p w14:paraId="7D8D3E36" w14:textId="77777777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E989CD9" w14:textId="2A051ACA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=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 </w:t>
      </w:r>
    </w:p>
    <w:p w14:paraId="2FC5F4CB" w14:textId="0BFDFDFA" w:rsidR="00E24D43" w:rsidRDefault="00E24D43" w:rsidP="00E24D4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{Left=e1, Right=s2};</w:t>
      </w:r>
    </w:p>
    <w:p w14:paraId="5FCDD58F" w14:textId="77777777" w:rsidR="00E24D43" w:rsidRDefault="00E24D43" w:rsidP="00E24D43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</w:p>
    <w:p w14:paraId="44956EE3" w14:textId="77777777" w:rsidR="0070006F" w:rsidRDefault="0070006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2125C800" w14:textId="50B82CA4" w:rsidR="00AF4CC0" w:rsidRDefault="0055746E" w:rsidP="00AF4CC0">
      <w:pPr>
        <w:pStyle w:val="Def"/>
      </w:pPr>
      <w:r>
        <w:lastRenderedPageBreak/>
        <w:t>Left Outer Join- Hierarchical</w:t>
      </w:r>
    </w:p>
    <w:p w14:paraId="5013B2D9" w14:textId="31710085" w:rsidR="00BD329E" w:rsidRPr="00BD329E" w:rsidRDefault="00AF4CC0" w:rsidP="00BD329E">
      <w:pPr>
        <w:pStyle w:val="Question"/>
      </w:pPr>
      <w:r>
        <w:t>Write query and fluent syntax to perform the following</w:t>
      </w:r>
      <w:r w:rsidR="00BD329E">
        <w:t xml:space="preserve">. Write inefficient select based queries, efficient GroupJoin queries, and efficient </w:t>
      </w:r>
      <w:proofErr w:type="spellStart"/>
      <w:r w:rsidR="00BD329E">
        <w:t>select+lookup</w:t>
      </w:r>
      <w:proofErr w:type="spellEnd"/>
      <w:r w:rsidR="00BD329E">
        <w:t xml:space="preserve"> queries</w:t>
      </w:r>
      <w:r>
        <w:t>?</w:t>
      </w:r>
    </w:p>
    <w:p w14:paraId="758EBE41" w14:textId="77777777" w:rsidR="00AF4CC0" w:rsidRDefault="00AF4CC0" w:rsidP="00AF4CC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s1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>[] {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"one"</w:t>
      </w:r>
      <w:r>
        <w:rPr>
          <w:rFonts w:eastAsiaTheme="minorHAnsi"/>
          <w:lang w:eastAsia="en-US"/>
        </w:rPr>
        <w:t>), 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B41414"/>
          <w:lang w:eastAsia="en-US"/>
        </w:rPr>
        <w:t>"two"</w:t>
      </w:r>
      <w:r>
        <w:rPr>
          <w:rFonts w:eastAsiaTheme="minorHAnsi"/>
          <w:lang w:eastAsia="en-US"/>
        </w:rPr>
        <w:t>), };</w:t>
      </w:r>
    </w:p>
    <w:p w14:paraId="73B00D2F" w14:textId="0406BEA0" w:rsidR="007D28D9" w:rsidRPr="00CE5D9D" w:rsidRDefault="00AF4CC0" w:rsidP="00CE5D9D">
      <w:pPr>
        <w:pStyle w:val="SourceCode"/>
        <w:ind w:left="0"/>
        <w:rPr>
          <w:rFonts w:eastAsiaTheme="minorHAnsi"/>
          <w:lang w:val="sv-SE" w:eastAsia="en-US"/>
        </w:rPr>
      </w:pPr>
      <w:r w:rsidRPr="00D43B60">
        <w:rPr>
          <w:rFonts w:eastAsiaTheme="minorHAnsi"/>
          <w:color w:val="0000FF"/>
          <w:lang w:val="sv-SE" w:eastAsia="en-US"/>
        </w:rPr>
        <w:t>var</w:t>
      </w:r>
      <w:r w:rsidRPr="00D43B60">
        <w:rPr>
          <w:rFonts w:eastAsiaTheme="minorHAnsi"/>
          <w:lang w:val="sv-SE" w:eastAsia="en-US"/>
        </w:rPr>
        <w:t xml:space="preserve"> s2 = </w:t>
      </w:r>
      <w:r w:rsidRPr="00D43B60">
        <w:rPr>
          <w:rFonts w:eastAsiaTheme="minorHAnsi"/>
          <w:color w:val="0000FF"/>
          <w:lang w:val="sv-SE" w:eastAsia="en-US"/>
        </w:rPr>
        <w:t>new</w:t>
      </w:r>
      <w:r w:rsidRPr="00D43B60">
        <w:rPr>
          <w:rFonts w:eastAsiaTheme="minorHAnsi"/>
          <w:lang w:val="sv-SE" w:eastAsia="en-US"/>
        </w:rPr>
        <w:t>[] {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"Ensimmäinen"</w:t>
      </w:r>
      <w:r w:rsidRPr="00D43B60">
        <w:rPr>
          <w:rFonts w:eastAsiaTheme="minorHAnsi"/>
          <w:lang w:val="sv-SE" w:eastAsia="en-US"/>
        </w:rPr>
        <w:t>), (</w:t>
      </w:r>
      <w:r w:rsidRPr="00D43B60">
        <w:rPr>
          <w:rFonts w:eastAsiaTheme="minorHAnsi"/>
          <w:color w:val="C81EFA"/>
          <w:lang w:val="sv-SE" w:eastAsia="en-US"/>
        </w:rPr>
        <w:t>1</w:t>
      </w:r>
      <w:r w:rsidRPr="00D43B60">
        <w:rPr>
          <w:rFonts w:eastAsiaTheme="minorHAnsi"/>
          <w:lang w:val="sv-SE" w:eastAsia="en-US"/>
        </w:rPr>
        <w:t xml:space="preserve">, </w:t>
      </w:r>
      <w:r w:rsidRPr="00D43B60">
        <w:rPr>
          <w:rFonts w:eastAsiaTheme="minorHAnsi"/>
          <w:color w:val="B41414"/>
          <w:lang w:val="sv-SE" w:eastAsia="en-US"/>
        </w:rPr>
        <w:t>"Ett"</w:t>
      </w:r>
      <w:r w:rsidRPr="00D43B60">
        <w:rPr>
          <w:rFonts w:eastAsiaTheme="minorHAnsi"/>
          <w:lang w:val="sv-SE" w:eastAsia="en-US"/>
        </w:rPr>
        <w:t>) };</w:t>
      </w:r>
      <w:r w:rsidR="008E434F" w:rsidRPr="008E434F">
        <w:rPr>
          <w:lang w:val="sv-SE"/>
        </w:rPr>
        <w:drawing>
          <wp:inline distT="0" distB="0" distL="0" distR="0" wp14:anchorId="424238B1" wp14:editId="5C2A4A79">
            <wp:extent cx="3891686" cy="1914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929" cy="19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B9E" w14:textId="274F7AFB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Inefficient because the inner query iterated once per outer element</w:t>
      </w:r>
    </w:p>
    <w:p w14:paraId="2A92669C" w14:textId="2F2DC55A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f1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1.Select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(e1 =&gt;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 Left = e1, Right = s2.Where(e2 =&gt; e1.Item1 == e2.Item1)});</w:t>
      </w:r>
    </w:p>
    <w:p w14:paraId="4D772BF6" w14:textId="09F8E331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f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6FDE6C88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42F69A63" w14:textId="2C308BF2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Inefficient because the inner query iterated once per outer element</w:t>
      </w:r>
    </w:p>
    <w:p w14:paraId="098DA0E9" w14:textId="5D757EC8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q1 =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s1</w:t>
      </w:r>
    </w:p>
    <w:p w14:paraId="1962AF10" w14:textId="23C5C25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 =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where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1.Item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1 == e2.Item1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 };</w:t>
      </w:r>
    </w:p>
    <w:p w14:paraId="79E2B6ED" w14:textId="74BD4B9C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q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09909232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0A453174" w14:textId="43310AFF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</w:t>
      </w:r>
      <w:r w:rsidR="0042499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Efficient</w:t>
      </w: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 because internally Group Join uses a lookup</w:t>
      </w:r>
    </w:p>
    <w:p w14:paraId="1B86E5D7" w14:textId="1D0A8EDE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f2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1.GroupJoin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(s2,e1=&gt;e1.Item1, e2=&gt; e2.Item1,(e1,c) =&gt;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 =c });</w:t>
      </w:r>
    </w:p>
    <w:p w14:paraId="212C3383" w14:textId="5AE48E91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f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2.Dump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37C0EA3A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7EE69167" w14:textId="372EA950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Eff</w:t>
      </w:r>
      <w:r w:rsidR="0042499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i</w:t>
      </w: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cient because internally Group Join uses a lookup</w:t>
      </w:r>
    </w:p>
    <w:p w14:paraId="6E65108E" w14:textId="27B4FBD0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q2 =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s1 </w:t>
      </w:r>
    </w:p>
    <w:p w14:paraId="36390668" w14:textId="652D239E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join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s2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on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1.Item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equals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e2.Item1</w:t>
      </w:r>
    </w:p>
    <w:p w14:paraId="44B79022" w14:textId="0FBC4210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into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collection</w:t>
      </w:r>
    </w:p>
    <w:p w14:paraId="512145B6" w14:textId="443F153D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 =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collection }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14:paraId="047C3D66" w14:textId="431E8C31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q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2.Dump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2D4C2336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5CEF8816" w14:textId="05F51523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Efficient - uses lookup</w:t>
      </w:r>
    </w:p>
    <w:p w14:paraId="6C449A0B" w14:textId="26389152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lookup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2.ToLookup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(e2 =&gt; e2.Item1, e2=&gt;e2);</w:t>
      </w:r>
    </w:p>
    <w:p w14:paraId="1ED680F9" w14:textId="632BB3B4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f3 = s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1.Select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(e1 =&gt;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Right=lookup[e1.Item1]});</w:t>
      </w:r>
    </w:p>
    <w:p w14:paraId="261E965E" w14:textId="1E99F415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f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3.Dump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14:paraId="7E7B59AE" w14:textId="77777777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5D2C57A1" w14:textId="13358E7E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Efficient - uses lookup</w:t>
      </w:r>
    </w:p>
    <w:p w14:paraId="092A993A" w14:textId="08A8287B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var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q3 =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from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e1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in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s1</w:t>
      </w:r>
    </w:p>
    <w:p w14:paraId="42450276" w14:textId="3625ACB5" w:rsidR="00BD329E" w:rsidRPr="00BD329E" w:rsidRDefault="00BD329E" w:rsidP="00BD32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BD329E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{Left=e1, Right=lookup[e</w:t>
      </w:r>
      <w:proofErr w:type="gramStart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1.Item</w:t>
      </w:r>
      <w:proofErr w:type="gramEnd"/>
      <w:r w:rsidRPr="00BD329E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1]};</w:t>
      </w:r>
    </w:p>
    <w:p w14:paraId="195088BC" w14:textId="77777777" w:rsidR="00690D7E" w:rsidRDefault="00690D7E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506447F0" w14:textId="525A5260" w:rsidR="00AD141B" w:rsidRPr="00690D7E" w:rsidRDefault="00690D7E" w:rsidP="00690D7E">
      <w:pPr>
        <w:pStyle w:val="Def"/>
      </w:pPr>
      <w:proofErr w:type="gramStart"/>
      <w:r>
        <w:lastRenderedPageBreak/>
        <w:t>Non Equijoin</w:t>
      </w:r>
      <w:proofErr w:type="gramEnd"/>
      <w:r w:rsidR="009E39CB">
        <w:t xml:space="preserve"> – Hierarchical</w:t>
      </w:r>
    </w:p>
    <w:p w14:paraId="4AE4687E" w14:textId="1117775B" w:rsidR="001B6136" w:rsidRDefault="001B6136" w:rsidP="001B6136">
      <w:pPr>
        <w:pStyle w:val="Question"/>
      </w:pPr>
      <w:r>
        <w:t>Write query and fluent syntax to perform a non-</w:t>
      </w:r>
      <w:proofErr w:type="spellStart"/>
      <w:r>
        <w:t>equi</w:t>
      </w:r>
      <w:proofErr w:type="spellEnd"/>
      <w:r>
        <w:t xml:space="preserve"> join as follows?</w:t>
      </w:r>
    </w:p>
    <w:p w14:paraId="6516D541" w14:textId="4DF39CB2" w:rsidR="00175FCE" w:rsidRPr="00175FCE" w:rsidRDefault="0006757E" w:rsidP="00285D8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s1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[] {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color w:val="C81EFA"/>
          <w:lang w:eastAsia="en-US"/>
        </w:rPr>
        <w:t>3</w:t>
      </w:r>
      <w:r>
        <w:rPr>
          <w:rFonts w:eastAsiaTheme="minorHAnsi"/>
          <w:lang w:eastAsia="en-US"/>
        </w:rPr>
        <w:t>};</w:t>
      </w:r>
      <w:r w:rsidR="00DF4086" w:rsidRPr="00DF4086">
        <w:drawing>
          <wp:inline distT="0" distB="0" distL="0" distR="0" wp14:anchorId="42740773" wp14:editId="7E359B55">
            <wp:extent cx="2012706" cy="1726387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276" cy="17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D843" w14:textId="671F9074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q1 = </w:t>
      </w:r>
      <w:r>
        <w:rPr>
          <w:rFonts w:eastAsiaTheme="minorHAnsi"/>
          <w:color w:val="0000FF"/>
          <w:lang w:eastAsia="en-US"/>
        </w:rPr>
        <w:t>from</w:t>
      </w:r>
      <w:r>
        <w:rPr>
          <w:rFonts w:eastAsiaTheme="minorHAnsi"/>
          <w:lang w:eastAsia="en-US"/>
        </w:rPr>
        <w:t xml:space="preserve"> e1 </w:t>
      </w:r>
      <w:r>
        <w:rPr>
          <w:rFonts w:eastAsiaTheme="minorHAnsi"/>
          <w:color w:val="0000FF"/>
          <w:lang w:eastAsia="en-US"/>
        </w:rPr>
        <w:t>in</w:t>
      </w:r>
      <w:r>
        <w:rPr>
          <w:rFonts w:eastAsiaTheme="minorHAnsi"/>
          <w:lang w:eastAsia="en-US"/>
        </w:rPr>
        <w:t xml:space="preserve"> s1</w:t>
      </w:r>
    </w:p>
    <w:p w14:paraId="5C81737B" w14:textId="6200B83D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select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{</w:t>
      </w:r>
    </w:p>
    <w:p w14:paraId="6D381A4F" w14:textId="50A8EA4E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 Left=e1,</w:t>
      </w:r>
    </w:p>
    <w:p w14:paraId="1C5646BB" w14:textId="7B318C9F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Right=</w:t>
      </w:r>
      <w:r>
        <w:rPr>
          <w:rFonts w:eastAsiaTheme="minorHAnsi"/>
          <w:color w:val="0000FF"/>
          <w:lang w:eastAsia="en-US"/>
        </w:rPr>
        <w:t>from</w:t>
      </w:r>
      <w:r>
        <w:rPr>
          <w:rFonts w:eastAsiaTheme="minorHAnsi"/>
          <w:lang w:eastAsia="en-US"/>
        </w:rPr>
        <w:t xml:space="preserve"> e2 </w:t>
      </w:r>
      <w:r>
        <w:rPr>
          <w:rFonts w:eastAsiaTheme="minorHAnsi"/>
          <w:color w:val="0000FF"/>
          <w:lang w:eastAsia="en-US"/>
        </w:rPr>
        <w:t>in</w:t>
      </w:r>
      <w:r>
        <w:rPr>
          <w:rFonts w:eastAsiaTheme="minorHAnsi"/>
          <w:lang w:eastAsia="en-US"/>
        </w:rPr>
        <w:t xml:space="preserve"> s1 </w:t>
      </w:r>
    </w:p>
    <w:p w14:paraId="34E43B7E" w14:textId="36ECAB3F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where</w:t>
      </w:r>
      <w:r>
        <w:rPr>
          <w:rFonts w:eastAsiaTheme="minorHAnsi"/>
          <w:lang w:eastAsia="en-US"/>
        </w:rPr>
        <w:t xml:space="preserve"> e2 != e1</w:t>
      </w:r>
    </w:p>
    <w:p w14:paraId="32CB1628" w14:textId="3072508D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select</w:t>
      </w:r>
      <w:r>
        <w:rPr>
          <w:rFonts w:eastAsiaTheme="minorHAnsi"/>
          <w:lang w:eastAsia="en-US"/>
        </w:rPr>
        <w:t xml:space="preserve"> e2</w:t>
      </w:r>
    </w:p>
    <w:p w14:paraId="341DDE04" w14:textId="2C8901B2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};</w:t>
      </w:r>
    </w:p>
    <w:p w14:paraId="04753151" w14:textId="77777777" w:rsidR="00E10EF2" w:rsidRDefault="00E10EF2" w:rsidP="00175FCE">
      <w:pPr>
        <w:pStyle w:val="SourceCode"/>
        <w:rPr>
          <w:rFonts w:eastAsiaTheme="minorHAnsi"/>
          <w:lang w:eastAsia="en-US"/>
        </w:rPr>
      </w:pPr>
    </w:p>
    <w:p w14:paraId="1EF19837" w14:textId="77777777" w:rsidR="00E10EF2" w:rsidRDefault="00E10EF2" w:rsidP="00175FCE">
      <w:pPr>
        <w:pStyle w:val="SourceCode"/>
        <w:rPr>
          <w:rFonts w:eastAsiaTheme="minorHAnsi"/>
          <w:lang w:eastAsia="en-US"/>
        </w:rPr>
      </w:pPr>
    </w:p>
    <w:p w14:paraId="35693AC4" w14:textId="076BC992" w:rsidR="00E10EF2" w:rsidRDefault="00E10EF2" w:rsidP="00175FC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f1 = s1.Select(e1 =&gt;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{ Left = e1, Right = s1.Where(e2 =&gt; e1 != e2) });</w:t>
      </w:r>
    </w:p>
    <w:p w14:paraId="3CF09655" w14:textId="77777777" w:rsidR="00E10EF2" w:rsidRDefault="00E10EF2" w:rsidP="00175FCE">
      <w:pPr>
        <w:pStyle w:val="SourceCode"/>
        <w:rPr>
          <w:rFonts w:asciiTheme="majorHAnsi" w:eastAsiaTheme="majorEastAsia" w:hAnsiTheme="majorHAnsi" w:cstheme="majorBidi"/>
          <w:b/>
          <w:iCs/>
          <w:color w:val="31378B" w:themeColor="text2"/>
          <w:szCs w:val="24"/>
        </w:rPr>
      </w:pPr>
      <w:r>
        <w:br w:type="page"/>
      </w:r>
    </w:p>
    <w:p w14:paraId="7964F42A" w14:textId="44604980" w:rsidR="001C7859" w:rsidRDefault="001C7859" w:rsidP="001C7859">
      <w:pPr>
        <w:pStyle w:val="Def"/>
      </w:pPr>
      <w:r>
        <w:lastRenderedPageBreak/>
        <w:t>Inner Join – Hierarchical</w:t>
      </w:r>
    </w:p>
    <w:p w14:paraId="1281FAF0" w14:textId="133DA24C" w:rsidR="009A541F" w:rsidRDefault="001C7859" w:rsidP="00F343ED">
      <w:pPr>
        <w:pStyle w:val="Question"/>
      </w:pPr>
      <w:r>
        <w:t>Write query and fluent syntax to perform a non-</w:t>
      </w:r>
      <w:proofErr w:type="spellStart"/>
      <w:r>
        <w:t>equi</w:t>
      </w:r>
      <w:proofErr w:type="spellEnd"/>
      <w:r>
        <w:t xml:space="preserve"> join as follows?</w:t>
      </w:r>
    </w:p>
    <w:p w14:paraId="6C822511" w14:textId="57D4E7F3" w:rsidR="006D40A9" w:rsidRPr="006D40A9" w:rsidRDefault="006D40A9" w:rsidP="006D40A9">
      <w:pPr>
        <w:pStyle w:val="Answer"/>
      </w:pPr>
      <w:r w:rsidRPr="004D0720">
        <w:rPr>
          <w:noProof/>
        </w:rPr>
        <w:drawing>
          <wp:inline distT="0" distB="0" distL="0" distR="0" wp14:anchorId="1DD328FA" wp14:editId="48D7AE2D">
            <wp:extent cx="4081882" cy="194054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882" cy="19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7CE5" w14:textId="5B3D6115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Inefficient</w:t>
      </w:r>
    </w:p>
    <w:p w14:paraId="3B3318AF" w14:textId="5CC24F59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f1 = s1</w:t>
      </w:r>
    </w:p>
    <w:p w14:paraId="3246D3F5" w14:textId="256AF8AD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e1, Right=s2.Where(e2=&gt;e1.Item1 == e2.Item1)})</w:t>
      </w:r>
    </w:p>
    <w:p w14:paraId="38D3BBC9" w14:textId="2E8025D2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s.Right.Any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DD7EE4E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FDDE979" w14:textId="1B3D1D0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Inefficient</w:t>
      </w:r>
    </w:p>
    <w:p w14:paraId="0F529735" w14:textId="128FF5A8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q1 =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 </w:t>
      </w:r>
    </w:p>
    <w:p w14:paraId="6E7F9455" w14:textId="3EB196E3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e1, Right=s2.Where(e2=&gt;e1.Item1 == 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2.Item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1)}</w:t>
      </w:r>
    </w:p>
    <w:p w14:paraId="2F6A770B" w14:textId="306240F2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</w:t>
      </w:r>
    </w:p>
    <w:p w14:paraId="2265A5B5" w14:textId="0D7F9D9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r.Right.Any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14:paraId="6072B899" w14:textId="1A8080F1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r;</w:t>
      </w:r>
    </w:p>
    <w:p w14:paraId="2C20B35A" w14:textId="4EDF6E9F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GroupJoin</w:t>
      </w:r>
    </w:p>
    <w:p w14:paraId="7D8D6181" w14:textId="6CA3B821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f2 =s1</w:t>
      </w:r>
    </w:p>
    <w:p w14:paraId="33E27B97" w14:textId="5FDBB92E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.GroupJoin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(s2, e1=&gt;e1.Item1, e2=&gt;e2.Item1,(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e,si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)=&gt;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e, Right=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})</w:t>
      </w:r>
    </w:p>
    <w:p w14:paraId="12AC0EB9" w14:textId="0B5C08D5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s.Right.Any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14:paraId="46825328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10BCFA0E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Group Join</w:t>
      </w:r>
    </w:p>
    <w:p w14:paraId="3CD19A5E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q2 =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</w:t>
      </w:r>
    </w:p>
    <w:p w14:paraId="501BD33A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e2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s2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1.Item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equals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e2.Item1</w:t>
      </w:r>
    </w:p>
    <w:p w14:paraId="5683320F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c</w:t>
      </w:r>
    </w:p>
    <w:p w14:paraId="02244910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{Left = e1, Right=c}</w:t>
      </w:r>
    </w:p>
    <w:p w14:paraId="45139599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 </w:t>
      </w:r>
    </w:p>
    <w:p w14:paraId="1B5EDD90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d.Right.Any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14:paraId="216692AA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d;</w:t>
      </w:r>
    </w:p>
    <w:p w14:paraId="05D7B4BF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F3DB4C4" w14:textId="2045CF8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Efficient using select and lookup</w:t>
      </w:r>
    </w:p>
    <w:p w14:paraId="3D4C9194" w14:textId="3137C490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lookup = s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2.ToLookup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(s =&gt; s.Item1);</w:t>
      </w:r>
    </w:p>
    <w:p w14:paraId="3D79B475" w14:textId="437CA393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f3 = s1</w:t>
      </w:r>
    </w:p>
    <w:p w14:paraId="010CB03E" w14:textId="1F9C2163" w:rsidR="00404D6A" w:rsidRDefault="00404D6A" w:rsidP="00F732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 Left = e1, Right = lookup[e1.Item1] })</w:t>
      </w:r>
    </w:p>
    <w:p w14:paraId="5ED1F5CA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.Where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(s =&gt;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s.Right.Any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14:paraId="37CF3A39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3.Dump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14:paraId="23F97AF8" w14:textId="7777777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4EF42E7" w14:textId="43B9846B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Efficient using select and lookup</w:t>
      </w:r>
    </w:p>
    <w:p w14:paraId="59E66458" w14:textId="3F19D237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q3 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s1</w:t>
      </w:r>
    </w:p>
    <w:p w14:paraId="76A4684B" w14:textId="7B9F5D1C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F732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 Left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e1, Right = lookup[e1.Item1] }</w:t>
      </w:r>
    </w:p>
    <w:p w14:paraId="1C420DC5" w14:textId="2BC3EBA4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F732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</w:t>
      </w:r>
    </w:p>
    <w:p w14:paraId="2D16F03F" w14:textId="64D3CCC9" w:rsidR="00404D6A" w:rsidRDefault="00F73267" w:rsidP="00F73267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404D6A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where</w:t>
      </w:r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r.Right.Any</w:t>
      </w:r>
      <w:proofErr w:type="spellEnd"/>
      <w:proofErr w:type="gramEnd"/>
      <w:r w:rsidR="00404D6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14:paraId="640B64C5" w14:textId="345E4E66" w:rsidR="00404D6A" w:rsidRDefault="00404D6A" w:rsidP="00404D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="00F732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r;</w:t>
      </w:r>
    </w:p>
    <w:p w14:paraId="041B2D74" w14:textId="77777777" w:rsidR="006D40A9" w:rsidRDefault="006D40A9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11CB9C2F" w14:textId="14EDDBEF" w:rsidR="00716B39" w:rsidRDefault="00716B39" w:rsidP="00716B39">
      <w:pPr>
        <w:pStyle w:val="Def"/>
      </w:pPr>
      <w:r>
        <w:lastRenderedPageBreak/>
        <w:t>Cross Product - Flat</w:t>
      </w:r>
    </w:p>
    <w:p w14:paraId="4B337856" w14:textId="77777777" w:rsidR="00716B39" w:rsidRDefault="00716B39" w:rsidP="00716B39">
      <w:pPr>
        <w:pStyle w:val="Question"/>
      </w:pPr>
      <w:r>
        <w:t>Write query and fluent syntax to perform the following?</w:t>
      </w:r>
    </w:p>
    <w:p w14:paraId="25B27D64" w14:textId="4B81369B" w:rsidR="009A004F" w:rsidRPr="009A004F" w:rsidRDefault="009A004F" w:rsidP="009A004F">
      <w:pPr>
        <w:pStyle w:val="Answer"/>
      </w:pPr>
      <w:r w:rsidRPr="00286633">
        <w:rPr>
          <w:rFonts w:ascii="Consolas" w:eastAsiaTheme="minorHAnsi" w:hAnsi="Consolas" w:cs="Consolas"/>
          <w:noProof/>
          <w:color w:val="000000"/>
          <w:szCs w:val="20"/>
          <w:lang w:eastAsia="en-US"/>
        </w:rPr>
        <w:drawing>
          <wp:inline distT="0" distB="0" distL="0" distR="0" wp14:anchorId="3718BD17" wp14:editId="258EE482">
            <wp:extent cx="5731510" cy="2741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7A0A" w14:textId="1F101523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s1 = </w:t>
      </w:r>
      <w:proofErr w:type="gramStart"/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{ (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B41414"/>
          <w:sz w:val="20"/>
          <w:szCs w:val="20"/>
          <w:lang w:val="en-US" w:eastAsia="en-US"/>
        </w:rPr>
        <w:t>"one"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(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B41414"/>
          <w:sz w:val="20"/>
          <w:szCs w:val="20"/>
          <w:lang w:val="en-US" w:eastAsia="en-US"/>
        </w:rPr>
        <w:t>"two"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};</w:t>
      </w:r>
    </w:p>
    <w:p w14:paraId="05C485B6" w14:textId="528A4F46" w:rsidR="00407039" w:rsidRP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  <w:r w:rsidRPr="00407039">
        <w:rPr>
          <w:rFonts w:ascii="Consolas" w:eastAsiaTheme="minorHAnsi" w:hAnsi="Consolas" w:cs="Consolas"/>
          <w:color w:val="0000FF"/>
          <w:sz w:val="20"/>
          <w:szCs w:val="20"/>
          <w:lang w:val="sv-SE" w:eastAsia="en-US"/>
        </w:rPr>
        <w:t>var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 s2 = </w:t>
      </w:r>
      <w:r w:rsidRPr="00407039">
        <w:rPr>
          <w:rFonts w:ascii="Consolas" w:eastAsiaTheme="minorHAnsi" w:hAnsi="Consolas" w:cs="Consolas"/>
          <w:color w:val="0000FF"/>
          <w:sz w:val="20"/>
          <w:szCs w:val="20"/>
          <w:lang w:val="sv-SE" w:eastAsia="en-US"/>
        </w:rPr>
        <w:t>new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[] { (</w:t>
      </w:r>
      <w:r w:rsidRPr="00407039">
        <w:rPr>
          <w:rFonts w:ascii="Consolas" w:eastAsiaTheme="minorHAnsi" w:hAnsi="Consolas" w:cs="Consolas"/>
          <w:color w:val="C81EFA"/>
          <w:sz w:val="20"/>
          <w:szCs w:val="20"/>
          <w:lang w:val="sv-SE" w:eastAsia="en-US"/>
        </w:rPr>
        <w:t>1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, </w:t>
      </w:r>
      <w:r w:rsidRPr="00407039">
        <w:rPr>
          <w:rFonts w:ascii="Consolas" w:eastAsiaTheme="minorHAnsi" w:hAnsi="Consolas" w:cs="Consolas"/>
          <w:color w:val="B41414"/>
          <w:sz w:val="20"/>
          <w:szCs w:val="20"/>
          <w:lang w:val="sv-SE" w:eastAsia="en-US"/>
        </w:rPr>
        <w:t>"Ensimmäinen"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), (</w:t>
      </w:r>
      <w:r w:rsidRPr="00407039">
        <w:rPr>
          <w:rFonts w:ascii="Consolas" w:eastAsiaTheme="minorHAnsi" w:hAnsi="Consolas" w:cs="Consolas"/>
          <w:color w:val="C81EFA"/>
          <w:sz w:val="20"/>
          <w:szCs w:val="20"/>
          <w:lang w:val="sv-SE" w:eastAsia="en-US"/>
        </w:rPr>
        <w:t>1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 xml:space="preserve">, </w:t>
      </w:r>
      <w:r w:rsidRPr="00407039">
        <w:rPr>
          <w:rFonts w:ascii="Consolas" w:eastAsiaTheme="minorHAnsi" w:hAnsi="Consolas" w:cs="Consolas"/>
          <w:color w:val="B41414"/>
          <w:sz w:val="20"/>
          <w:szCs w:val="20"/>
          <w:lang w:val="sv-SE" w:eastAsia="en-US"/>
        </w:rPr>
        <w:t>"Ett"</w:t>
      </w:r>
      <w:r w:rsidRPr="00407039"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  <w:t>) };</w:t>
      </w:r>
    </w:p>
    <w:p w14:paraId="5F4A53CF" w14:textId="77777777" w:rsidR="00407039" w:rsidRP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</w:p>
    <w:p w14:paraId="417E0AFC" w14:textId="77777777" w:rsidR="00407039" w:rsidRP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sv-SE" w:eastAsia="en-US"/>
        </w:rPr>
      </w:pPr>
    </w:p>
    <w:p w14:paraId="1B7836C6" w14:textId="0B16546A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 =s1</w:t>
      </w:r>
    </w:p>
    <w:p w14:paraId="6DD9F982" w14:textId="72B10D9E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.Select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(e1 =&gt;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{Left=e1, Right=s2});</w:t>
      </w:r>
    </w:p>
    <w:p w14:paraId="385CC95E" w14:textId="77777777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5AA5E3D4" w14:textId="51295F6C" w:rsidR="00407039" w:rsidRDefault="00407039" w:rsidP="004070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 =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e1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s1 </w:t>
      </w:r>
    </w:p>
    <w:p w14:paraId="0312C504" w14:textId="6C707EB7" w:rsidR="0070006F" w:rsidRPr="009A004F" w:rsidRDefault="00407039" w:rsidP="009A00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{Left=e1, Right=s2};</w:t>
      </w:r>
    </w:p>
    <w:p w14:paraId="45BD6C98" w14:textId="77777777" w:rsidR="00CE5D9D" w:rsidRDefault="00CE5D9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4B86B36A" w14:textId="5836B4A8" w:rsidR="005708D0" w:rsidRDefault="005708D0" w:rsidP="005708D0">
      <w:pPr>
        <w:pStyle w:val="Def"/>
      </w:pPr>
      <w:r>
        <w:lastRenderedPageBreak/>
        <w:t>Inner Join - Flat</w:t>
      </w:r>
    </w:p>
    <w:p w14:paraId="099DCBE4" w14:textId="52068FCE" w:rsidR="005708D0" w:rsidRDefault="005708D0" w:rsidP="005708D0">
      <w:pPr>
        <w:pStyle w:val="Question"/>
      </w:pPr>
      <w:r>
        <w:t>Write query and fluent syntax to perform the following.?</w:t>
      </w:r>
    </w:p>
    <w:p w14:paraId="60C7C5AC" w14:textId="6AF750A4" w:rsidR="00742517" w:rsidRPr="00742517" w:rsidRDefault="00742517" w:rsidP="00742517">
      <w:pPr>
        <w:pStyle w:val="Answer"/>
      </w:pPr>
      <w:r w:rsidRPr="00CE5D9D">
        <w:rPr>
          <w:noProof/>
        </w:rPr>
        <w:drawing>
          <wp:inline distT="0" distB="0" distL="0" distR="0" wp14:anchorId="2CDD98C4" wp14:editId="4C3A7457">
            <wp:extent cx="4014788" cy="1820577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17" cy="18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CB3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Fluent Syntax - Inefficent Group Join</w:t>
      </w:r>
    </w:p>
    <w:p w14:paraId="61065F3D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f1 = s1</w:t>
      </w:r>
    </w:p>
    <w:p w14:paraId="4C809A8D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.SelectMany(e1 =&gt; s2, (e1, e2)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e1,e2})</w:t>
      </w:r>
    </w:p>
    <w:p w14:paraId="7CB5F0F4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>.Where(r =&gt; r.e1.Item1 == r.e2.Item1)</w:t>
      </w:r>
    </w:p>
    <w:p w14:paraId="6AE9C9C2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.Select(r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{Left=r.e1, Right=r.e2});</w:t>
      </w:r>
    </w:p>
    <w:p w14:paraId="25EE00E7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36A56746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Query Syntax - Inefficent Group Join</w:t>
      </w:r>
    </w:p>
    <w:p w14:paraId="0277BB9B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q1 =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e1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s1</w:t>
      </w:r>
    </w:p>
    <w:p w14:paraId="4664CE40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e2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s2 </w:t>
      </w:r>
    </w:p>
    <w:p w14:paraId="244935C9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where</w:t>
      </w:r>
      <w:r>
        <w:rPr>
          <w:rFonts w:eastAsiaTheme="minorHAnsi"/>
          <w:color w:val="000000"/>
          <w:lang w:val="en-US" w:eastAsia="en-US"/>
        </w:rPr>
        <w:t xml:space="preserve"> e1.Item1 == e2.Item1</w:t>
      </w:r>
    </w:p>
    <w:p w14:paraId="27A123E8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select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{Left=e1, Right=e2};</w:t>
      </w:r>
    </w:p>
    <w:p w14:paraId="6BEB447C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//q1.Dump();</w:t>
      </w:r>
    </w:p>
    <w:p w14:paraId="3BAF34A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4B83717C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Fluent - Efficient, using Join which internally uses a lookup</w:t>
      </w:r>
    </w:p>
    <w:p w14:paraId="0CA59032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f2 = s1.Join(s2, e1=&gt;e1.Item1, e2=&gt;e2.Item1, (e1,e2)=&gt;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{Left=e1, Right=e2});</w:t>
      </w:r>
    </w:p>
    <w:p w14:paraId="46998217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0A20817A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Query - Efficient, using Join which internally uses a lookup</w:t>
      </w:r>
    </w:p>
    <w:p w14:paraId="1C13E5FC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q2 =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e1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s1</w:t>
      </w:r>
    </w:p>
    <w:p w14:paraId="426AC50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join</w:t>
      </w:r>
      <w:r>
        <w:rPr>
          <w:rFonts w:eastAsiaTheme="minorHAnsi"/>
          <w:color w:val="000000"/>
          <w:lang w:val="en-US" w:eastAsia="en-US"/>
        </w:rPr>
        <w:t xml:space="preserve"> e2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s2 </w:t>
      </w:r>
      <w:r>
        <w:rPr>
          <w:rFonts w:eastAsiaTheme="minorHAnsi"/>
          <w:color w:val="0000FF"/>
          <w:lang w:val="en-US" w:eastAsia="en-US"/>
        </w:rPr>
        <w:t>on</w:t>
      </w:r>
      <w:r>
        <w:rPr>
          <w:rFonts w:eastAsiaTheme="minorHAnsi"/>
          <w:color w:val="000000"/>
          <w:lang w:val="en-US" w:eastAsia="en-US"/>
        </w:rPr>
        <w:t xml:space="preserve"> e1.Item1 </w:t>
      </w:r>
      <w:r>
        <w:rPr>
          <w:rFonts w:eastAsiaTheme="minorHAnsi"/>
          <w:color w:val="0000FF"/>
          <w:lang w:val="en-US" w:eastAsia="en-US"/>
        </w:rPr>
        <w:t>equals</w:t>
      </w:r>
      <w:r>
        <w:rPr>
          <w:rFonts w:eastAsiaTheme="minorHAnsi"/>
          <w:color w:val="000000"/>
          <w:lang w:val="en-US" w:eastAsia="en-US"/>
        </w:rPr>
        <w:t xml:space="preserve"> e2.Item1</w:t>
      </w:r>
    </w:p>
    <w:p w14:paraId="15152DCE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select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{Left=e1, Right=e2};</w:t>
      </w:r>
    </w:p>
    <w:p w14:paraId="688AFB4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36D67230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Fluent - Efficient using SelectMany and Lookup</w:t>
      </w:r>
    </w:p>
    <w:p w14:paraId="5BE77965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lookup = s2.ToLookup(e1 =&gt; e1.Item1);</w:t>
      </w:r>
    </w:p>
    <w:p w14:paraId="5A290F5A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f3 = s1</w:t>
      </w:r>
    </w:p>
    <w:p w14:paraId="743ECC9B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.SelectMany(e1 =&gt; lookup[e1.Item1], (e1, e2)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e1, e2 })</w:t>
      </w:r>
    </w:p>
    <w:p w14:paraId="283C3924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.Select(r =&gt;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Left = r.e1, Right = r.e2 });</w:t>
      </w:r>
    </w:p>
    <w:p w14:paraId="2968E409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</w:p>
    <w:p w14:paraId="3800EB76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en-US" w:eastAsia="en-US"/>
        </w:rPr>
        <w:t>// Query Syntax - Efficient using SelectMany and lookup</w:t>
      </w:r>
    </w:p>
    <w:p w14:paraId="1655DE91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>var</w:t>
      </w:r>
      <w:r>
        <w:rPr>
          <w:rFonts w:eastAsiaTheme="minorHAnsi"/>
          <w:color w:val="000000"/>
          <w:lang w:val="en-US" w:eastAsia="en-US"/>
        </w:rPr>
        <w:t xml:space="preserve"> q3 =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e1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s1</w:t>
      </w:r>
    </w:p>
    <w:p w14:paraId="77482C33" w14:textId="77777777" w:rsidR="00742517" w:rsidRDefault="00742517" w:rsidP="00742517">
      <w:pPr>
        <w:pStyle w:val="SourceCode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from</w:t>
      </w:r>
      <w:r>
        <w:rPr>
          <w:rFonts w:eastAsiaTheme="minorHAnsi"/>
          <w:color w:val="000000"/>
          <w:lang w:val="en-US" w:eastAsia="en-US"/>
        </w:rPr>
        <w:t xml:space="preserve"> e2 </w:t>
      </w:r>
      <w:r>
        <w:rPr>
          <w:rFonts w:eastAsiaTheme="minorHAnsi"/>
          <w:color w:val="0000FF"/>
          <w:lang w:val="en-US" w:eastAsia="en-US"/>
        </w:rPr>
        <w:t>in</w:t>
      </w:r>
      <w:r>
        <w:rPr>
          <w:rFonts w:eastAsiaTheme="minorHAnsi"/>
          <w:color w:val="000000"/>
          <w:lang w:val="en-US" w:eastAsia="en-US"/>
        </w:rPr>
        <w:t xml:space="preserve"> lookup[e1.Item1]</w:t>
      </w:r>
    </w:p>
    <w:p w14:paraId="77030FEB" w14:textId="26D4A454" w:rsidR="005708D0" w:rsidRDefault="00742517" w:rsidP="00742517">
      <w:pPr>
        <w:pStyle w:val="SourceCode"/>
      </w:pPr>
      <w:r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color w:val="000000"/>
          <w:lang w:val="en-US" w:eastAsia="en-US"/>
        </w:rPr>
        <w:tab/>
        <w:t xml:space="preserve"> </w:t>
      </w:r>
      <w:r>
        <w:rPr>
          <w:rFonts w:eastAsiaTheme="minorHAnsi"/>
          <w:color w:val="0000FF"/>
          <w:lang w:val="en-US" w:eastAsia="en-US"/>
        </w:rPr>
        <w:t>select</w:t>
      </w:r>
      <w:r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FF"/>
          <w:lang w:val="en-US" w:eastAsia="en-US"/>
        </w:rPr>
        <w:t>new</w:t>
      </w:r>
      <w:r>
        <w:rPr>
          <w:rFonts w:eastAsiaTheme="minorHAnsi"/>
          <w:color w:val="000000"/>
          <w:lang w:val="en-US" w:eastAsia="en-US"/>
        </w:rPr>
        <w:t xml:space="preserve"> { Left = e1, Right = e2 };</w:t>
      </w:r>
    </w:p>
    <w:p w14:paraId="1EEB7648" w14:textId="77777777" w:rsidR="00742517" w:rsidRDefault="00742517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6B91BFD4" w14:textId="68F1724D" w:rsidR="00742517" w:rsidRDefault="00D87E70" w:rsidP="00742517">
      <w:pPr>
        <w:pStyle w:val="Def"/>
      </w:pPr>
      <w:r>
        <w:lastRenderedPageBreak/>
        <w:t>Left Outer Join</w:t>
      </w:r>
      <w:r w:rsidR="00742517">
        <w:t xml:space="preserve"> - Flat</w:t>
      </w:r>
    </w:p>
    <w:p w14:paraId="51790CF1" w14:textId="25B23310" w:rsidR="00742517" w:rsidRDefault="00742517" w:rsidP="00742517">
      <w:pPr>
        <w:pStyle w:val="Question"/>
      </w:pPr>
      <w:r>
        <w:t>Write query and fluent syntax to perform the following.?</w:t>
      </w:r>
    </w:p>
    <w:p w14:paraId="405DC168" w14:textId="358E5437" w:rsidR="00E52FC0" w:rsidRPr="00E52FC0" w:rsidRDefault="00E52FC0" w:rsidP="00E52FC0">
      <w:pPr>
        <w:pStyle w:val="Answer"/>
      </w:pPr>
      <w:r w:rsidRPr="00E52FC0">
        <w:rPr>
          <w:noProof/>
        </w:rPr>
        <w:drawing>
          <wp:inline distT="0" distB="0" distL="0" distR="0" wp14:anchorId="304182A5" wp14:editId="4BBB5729">
            <wp:extent cx="5731510" cy="2599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27B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 xml:space="preserve">/* </w:t>
      </w:r>
      <w:proofErr w:type="gramStart"/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First</w:t>
      </w:r>
      <w:proofErr w:type="gramEnd"/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 xml:space="preserve"> we show how the mechanics work of first doing a group join </w:t>
      </w:r>
    </w:p>
    <w:p w14:paraId="766E08D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*  and then a SelectMany */</w:t>
      </w:r>
    </w:p>
    <w:p w14:paraId="7655157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 IEnumerable&lt;(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)&gt;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)&gt;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joinResults</w:t>
      </w:r>
      <w:proofErr w:type="spellEnd"/>
    </w:p>
    <w:p w14:paraId="3926350D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=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Enumerable.GroupJoin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</w:p>
    <w:p w14:paraId="09CE0912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Left Sequence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s1,</w:t>
      </w:r>
    </w:p>
    <w:p w14:paraId="403EA6BF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Right Sequence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s2,</w:t>
      </w:r>
    </w:p>
    <w:p w14:paraId="3E8FB17F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Left Key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=&gt; leftEl.Item1,</w:t>
      </w:r>
    </w:p>
    <w:p w14:paraId="2999334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Right Key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=&gt; rightEl.Item1,</w:t>
      </w:r>
    </w:p>
    <w:p w14:paraId="12FC94EF" w14:textId="12BD47C1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Result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=&gt;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14:paraId="7EEA523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E5FF292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Right)&gt;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flattenedResults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</w:t>
      </w:r>
    </w:p>
    <w:p w14:paraId="41E9C40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Enumerable.SelectMany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</w:p>
    <w:p w14:paraId="4012E7B0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Source Sequence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joinResults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</w:t>
      </w:r>
    </w:p>
    <w:p w14:paraId="304F10E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Collection Selector */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=&gt; </w:t>
      </w:r>
      <w:proofErr w:type="spellStart"/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jointElement.rightMatches.DefaultIfEmpty</w:t>
      </w:r>
      <w:proofErr w:type="spellEnd"/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(),</w:t>
      </w:r>
    </w:p>
    <w:p w14:paraId="6448FA3C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/* Result Selector */</w:t>
      </w:r>
    </w:p>
    <w:p w14:paraId="7EBE817E" w14:textId="77777777" w:rsidR="00AD6487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(tuple,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valueTuple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=&gt; </w:t>
      </w:r>
    </w:p>
    <w:p w14:paraId="567A65C1" w14:textId="66B8AB59" w:rsidR="00AF568B" w:rsidRPr="007A20ED" w:rsidRDefault="00AF568B" w:rsidP="00AD64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(Left: 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tuple.leftEl.Item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2, Right: valueTuple.Item2));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flattenedResults.Dump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14:paraId="309E7561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4A09E307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785766BF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// Concise Fluent Syntax</w:t>
      </w:r>
    </w:p>
    <w:p w14:paraId="4C0D9A1B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Right)&gt; f1 = s1</w:t>
      </w:r>
    </w:p>
    <w:p w14:paraId="6B69A055" w14:textId="77777777" w:rsidR="00AD6487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.GroupJoin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(s2, e1 =&gt; e1.Item1, e2 =&gt; e2.Item1,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14:paraId="40DDED3A" w14:textId="55925F94" w:rsidR="00AF568B" w:rsidRPr="007A20ED" w:rsidRDefault="00AF568B" w:rsidP="00AD64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=&gt; 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rightMatches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</w:t>
      </w:r>
    </w:p>
    <w:p w14:paraId="1E879CD0" w14:textId="77777777" w:rsidR="007A20ED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.SelectMany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14:paraId="1CE2A7BC" w14:textId="5BCE906D" w:rsidR="00AF568B" w:rsidRPr="007A20ED" w:rsidRDefault="00AF568B" w:rsidP="007A20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=&gt; </w:t>
      </w:r>
      <w:proofErr w:type="spellStart"/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jointElement.rightMatches.DefaultIfEmpty</w:t>
      </w:r>
      <w:proofErr w:type="spellEnd"/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(),</w:t>
      </w:r>
    </w:p>
    <w:p w14:paraId="3E498CB9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(tuple,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valueTuple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=&gt; (Left: 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tuple.leftEl.Item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2, Right: valueTuple.Item2));</w:t>
      </w:r>
    </w:p>
    <w:p w14:paraId="26A85C3E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23E7717E" w14:textId="77777777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9600"/>
          <w:sz w:val="18"/>
          <w:szCs w:val="18"/>
          <w:lang w:val="en-US" w:eastAsia="en-US"/>
        </w:rPr>
        <w:t>// Concise Query Syntax</w:t>
      </w:r>
    </w:p>
    <w:p w14:paraId="77AF70F3" w14:textId="77777777" w:rsidR="007A20ED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IEnumerable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&lt;(</w:t>
      </w:r>
      <w:proofErr w:type="gramEnd"/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Left,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Right)&gt; q2 = </w:t>
      </w:r>
    </w:p>
    <w:p w14:paraId="00F9C6BE" w14:textId="53978AAA" w:rsidR="00AF568B" w:rsidRPr="007A20ED" w:rsidRDefault="00AF568B" w:rsidP="007A20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leftEl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s1</w:t>
      </w:r>
    </w:p>
    <w:p w14:paraId="094A23F2" w14:textId="23B0783D" w:rsidR="00AF568B" w:rsidRPr="007A20ED" w:rsidRDefault="00AF568B" w:rsidP="00AF56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join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rightEl</w:t>
      </w:r>
      <w:proofErr w:type="spell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s2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leftEl.Item1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equals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rightEl.Item1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matches</w:t>
      </w:r>
    </w:p>
    <w:p w14:paraId="7C51A1E0" w14:textId="2F76984B" w:rsidR="00AF568B" w:rsidRPr="007A20ED" w:rsidRDefault="00AF568B" w:rsidP="007A20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match </w:t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matches.DefaultIfEmpty</w:t>
      </w:r>
      <w:proofErr w:type="spellEnd"/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14:paraId="063E10D7" w14:textId="46EC3C76" w:rsidR="00742517" w:rsidRPr="007A20ED" w:rsidRDefault="00AF568B" w:rsidP="00AF568B">
      <w:pPr>
        <w:pStyle w:val="Def"/>
        <w:rPr>
          <w:sz w:val="18"/>
          <w:szCs w:val="18"/>
        </w:rPr>
      </w:pP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7A20E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(Left: leftEl.Item2, Right: </w:t>
      </w:r>
      <w:proofErr w:type="gramStart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match.Item</w:t>
      </w:r>
      <w:proofErr w:type="gramEnd"/>
      <w:r w:rsidRPr="007A20E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2);</w:t>
      </w:r>
    </w:p>
    <w:p w14:paraId="4E2331D3" w14:textId="77777777" w:rsidR="00742517" w:rsidRDefault="00742517" w:rsidP="00912BFF">
      <w:pPr>
        <w:pStyle w:val="Def"/>
      </w:pPr>
    </w:p>
    <w:p w14:paraId="7ADF822C" w14:textId="77777777" w:rsidR="00742517" w:rsidRDefault="00742517" w:rsidP="00912BFF">
      <w:pPr>
        <w:pStyle w:val="Def"/>
      </w:pPr>
    </w:p>
    <w:p w14:paraId="350F409A" w14:textId="252E12F6" w:rsidR="00AF2060" w:rsidRDefault="00AF2060" w:rsidP="008C0B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1A79BD8" w14:textId="723C57DF" w:rsidR="00002720" w:rsidRPr="002F2DC8" w:rsidRDefault="003A4365" w:rsidP="002F2DC8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lastRenderedPageBreak/>
        <w:br w:type="page"/>
      </w:r>
    </w:p>
    <w:p w14:paraId="3B94B56E" w14:textId="0F343A27" w:rsidR="00D540CA" w:rsidRDefault="0040053C" w:rsidP="00DD506B">
      <w:pPr>
        <w:pStyle w:val="Heading2"/>
      </w:pPr>
      <w:r>
        <w:lastRenderedPageBreak/>
        <w:t>Basics</w:t>
      </w:r>
    </w:p>
    <w:p w14:paraId="1F6854A4" w14:textId="77777777" w:rsidR="002F106C" w:rsidRDefault="002F106C" w:rsidP="002F106C">
      <w:pPr>
        <w:rPr>
          <w:rFonts w:eastAsiaTheme="minorHAnsi"/>
          <w:b/>
          <w:color w:val="auto"/>
          <w:sz w:val="22"/>
        </w:rPr>
      </w:pPr>
      <w:r>
        <w:rPr>
          <w:b/>
        </w:rPr>
        <w:t>What is LINQ?</w:t>
      </w:r>
    </w:p>
    <w:p w14:paraId="0083D699" w14:textId="77777777" w:rsidR="002F106C" w:rsidRPr="00DE24B9" w:rsidRDefault="002F106C" w:rsidP="002F106C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A language feature that enables us to write type safe queries over any collection that implements </w:t>
      </w:r>
      <w:r>
        <w:rPr>
          <w:rFonts w:ascii="Consolas" w:hAnsi="Consolas" w:cs="Consolas"/>
          <w:color w:val="2B91AF"/>
          <w:sz w:val="19"/>
          <w:szCs w:val="19"/>
        </w:rPr>
        <w:t>IEnumerable&lt;T&gt;</w:t>
      </w:r>
    </w:p>
    <w:p w14:paraId="5CCC55D7" w14:textId="77777777" w:rsidR="002F106C" w:rsidRDefault="002F106C" w:rsidP="002F106C">
      <w:pPr>
        <w:rPr>
          <w:b/>
        </w:rPr>
      </w:pPr>
      <w:r>
        <w:rPr>
          <w:b/>
        </w:rPr>
        <w:t>What inspired LINQ?</w:t>
      </w:r>
    </w:p>
    <w:p w14:paraId="26060408" w14:textId="77777777" w:rsidR="002F106C" w:rsidRPr="00DE24B9" w:rsidRDefault="002F106C" w:rsidP="002F106C">
      <w:r>
        <w:t>The functional programming paradigm</w:t>
      </w:r>
    </w:p>
    <w:p w14:paraId="4FD56D90" w14:textId="77777777" w:rsidR="002F106C" w:rsidRDefault="002F106C" w:rsidP="002F106C">
      <w:pPr>
        <w:rPr>
          <w:b/>
        </w:rPr>
      </w:pPr>
      <w:r>
        <w:rPr>
          <w:b/>
        </w:rPr>
        <w:t xml:space="preserve">What are the basic </w:t>
      </w:r>
      <w:proofErr w:type="gramStart"/>
      <w:r>
        <w:rPr>
          <w:b/>
        </w:rPr>
        <w:t>elements</w:t>
      </w:r>
      <w:proofErr w:type="gramEnd"/>
    </w:p>
    <w:p w14:paraId="49D9122A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Sequences</w:t>
      </w:r>
    </w:p>
    <w:p w14:paraId="279AC1D5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Elements</w:t>
      </w:r>
    </w:p>
    <w:p w14:paraId="770AC36B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Query operators</w:t>
      </w:r>
    </w:p>
    <w:p w14:paraId="72F7E52A" w14:textId="77777777" w:rsidR="002F106C" w:rsidRDefault="002F106C" w:rsidP="002F106C">
      <w:pPr>
        <w:pStyle w:val="ListParagraph"/>
        <w:numPr>
          <w:ilvl w:val="0"/>
          <w:numId w:val="43"/>
        </w:numPr>
        <w:spacing w:after="160" w:line="256" w:lineRule="auto"/>
      </w:pPr>
      <w:r>
        <w:t>Queries</w:t>
      </w:r>
    </w:p>
    <w:p w14:paraId="2B1F81DB" w14:textId="77777777" w:rsidR="002F106C" w:rsidRDefault="002F106C" w:rsidP="002F106C">
      <w:pPr>
        <w:pStyle w:val="ListParagraph"/>
      </w:pPr>
    </w:p>
    <w:p w14:paraId="72C5834D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What do lambda expressions in query operators always operate on?</w:t>
      </w:r>
    </w:p>
    <w:p w14:paraId="1E4B0B86" w14:textId="77777777" w:rsidR="002F106C" w:rsidRDefault="002F106C" w:rsidP="002F106C">
      <w:pPr>
        <w:pStyle w:val="ListParagraph"/>
        <w:ind w:left="0"/>
      </w:pPr>
      <w:r>
        <w:t>Individual elements</w:t>
      </w:r>
    </w:p>
    <w:p w14:paraId="4005D28B" w14:textId="77777777" w:rsidR="002F106C" w:rsidRDefault="002F106C" w:rsidP="002F106C">
      <w:pPr>
        <w:pStyle w:val="ListParagraph"/>
        <w:ind w:left="0"/>
      </w:pPr>
    </w:p>
    <w:p w14:paraId="3A6B078C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Do query operators alter the input sequence?</w:t>
      </w:r>
    </w:p>
    <w:p w14:paraId="370D52A9" w14:textId="77777777" w:rsidR="002F106C" w:rsidRDefault="002F106C" w:rsidP="002F106C">
      <w:pPr>
        <w:pStyle w:val="ListParagraph"/>
        <w:ind w:left="0"/>
      </w:pPr>
      <w:r>
        <w:t>No, they always generate a new sequence</w:t>
      </w:r>
    </w:p>
    <w:p w14:paraId="1528FE34" w14:textId="77777777" w:rsidR="002F106C" w:rsidRDefault="002F106C" w:rsidP="002F106C">
      <w:pPr>
        <w:pStyle w:val="ListParagraph"/>
        <w:ind w:left="0"/>
      </w:pPr>
    </w:p>
    <w:p w14:paraId="60ACDE71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What does LINQ query comprise?</w:t>
      </w:r>
    </w:p>
    <w:p w14:paraId="62DE6ED0" w14:textId="77777777" w:rsidR="002F106C" w:rsidRDefault="002F106C" w:rsidP="002F106C">
      <w:pPr>
        <w:pStyle w:val="ListParagraph"/>
        <w:ind w:left="0"/>
      </w:pPr>
      <w:r>
        <w:t>A pipeline of operators that accept and return ordered sequences</w:t>
      </w:r>
    </w:p>
    <w:p w14:paraId="0A4E12A2" w14:textId="77777777" w:rsidR="002F106C" w:rsidRDefault="002F106C" w:rsidP="002F106C">
      <w:pPr>
        <w:pStyle w:val="ListParagraph"/>
        <w:ind w:left="0"/>
      </w:pPr>
    </w:p>
    <w:p w14:paraId="702D87FF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What does an SQL query comprise?</w:t>
      </w:r>
    </w:p>
    <w:p w14:paraId="1DC735DA" w14:textId="77777777" w:rsidR="002F106C" w:rsidRDefault="002F106C" w:rsidP="002F106C">
      <w:pPr>
        <w:pStyle w:val="ListParagraph"/>
        <w:ind w:left="0"/>
      </w:pPr>
      <w:r>
        <w:t xml:space="preserve">A </w:t>
      </w:r>
      <w:proofErr w:type="spellStart"/>
      <w:r>
        <w:t>netwoek</w:t>
      </w:r>
      <w:proofErr w:type="spellEnd"/>
      <w:r>
        <w:t xml:space="preserve"> of clauses working on unordered sets</w:t>
      </w:r>
    </w:p>
    <w:p w14:paraId="7E69BB8A" w14:textId="77777777" w:rsidR="002F106C" w:rsidRDefault="002F106C" w:rsidP="002F106C">
      <w:pPr>
        <w:pStyle w:val="ListParagraph"/>
      </w:pPr>
    </w:p>
    <w:p w14:paraId="394CAB0C" w14:textId="77777777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t>How is deferred execution implemented?</w:t>
      </w:r>
    </w:p>
    <w:p w14:paraId="4D4AC666" w14:textId="77777777" w:rsidR="002F106C" w:rsidRDefault="002F106C" w:rsidP="002F106C">
      <w:pPr>
        <w:pStyle w:val="ListParagraph"/>
        <w:ind w:left="0"/>
      </w:pPr>
      <w:r>
        <w:t>Query operators provide deferred execution by returning decorator sequences.</w:t>
      </w:r>
    </w:p>
    <w:p w14:paraId="48AA0521" w14:textId="77777777" w:rsidR="002F106C" w:rsidRDefault="002F106C" w:rsidP="002F106C">
      <w:pPr>
        <w:pStyle w:val="ListParagraph"/>
        <w:ind w:left="0"/>
      </w:pPr>
    </w:p>
    <w:p w14:paraId="34EAAD65" w14:textId="77777777" w:rsidR="003A59F8" w:rsidRDefault="003A59F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D93A72B" w14:textId="3948B23D" w:rsidR="002F106C" w:rsidRDefault="002F106C" w:rsidP="002F106C">
      <w:pPr>
        <w:pStyle w:val="ListParagraph"/>
        <w:ind w:left="0"/>
        <w:rPr>
          <w:b/>
        </w:rPr>
      </w:pPr>
      <w:r>
        <w:rPr>
          <w:b/>
        </w:rPr>
        <w:lastRenderedPageBreak/>
        <w:t>What are the advantages of deferred execution?</w:t>
      </w:r>
    </w:p>
    <w:p w14:paraId="6480F0D7" w14:textId="77777777" w:rsidR="002F106C" w:rsidRDefault="002F106C" w:rsidP="002F106C">
      <w:pPr>
        <w:pStyle w:val="ListParagraph"/>
        <w:numPr>
          <w:ilvl w:val="0"/>
          <w:numId w:val="44"/>
        </w:numPr>
        <w:spacing w:after="160" w:line="256" w:lineRule="auto"/>
      </w:pPr>
      <w:r>
        <w:t>Decouples construction from execution</w:t>
      </w:r>
    </w:p>
    <w:p w14:paraId="41A4483D" w14:textId="77777777" w:rsidR="002F106C" w:rsidRDefault="002F106C" w:rsidP="002F106C">
      <w:pPr>
        <w:pStyle w:val="ListParagraph"/>
        <w:numPr>
          <w:ilvl w:val="0"/>
          <w:numId w:val="44"/>
        </w:numPr>
        <w:spacing w:after="160" w:line="256" w:lineRule="auto"/>
      </w:pPr>
      <w:r>
        <w:t>Allows one to construct a query in multiple steps</w:t>
      </w:r>
    </w:p>
    <w:p w14:paraId="567427B9" w14:textId="77777777" w:rsidR="002F106C" w:rsidRPr="002032FD" w:rsidRDefault="002F106C" w:rsidP="002F106C">
      <w:pPr>
        <w:pStyle w:val="ListParagraph"/>
        <w:numPr>
          <w:ilvl w:val="0"/>
          <w:numId w:val="44"/>
        </w:numPr>
        <w:spacing w:after="160" w:line="256" w:lineRule="auto"/>
      </w:pPr>
      <w:r>
        <w:t>You can re-evaluate a query by enumerating it again.</w:t>
      </w:r>
    </w:p>
    <w:p w14:paraId="4124BCB3" w14:textId="77777777" w:rsidR="002F106C" w:rsidRDefault="002F106C" w:rsidP="002F106C">
      <w:pPr>
        <w:rPr>
          <w:b/>
        </w:rPr>
      </w:pPr>
      <w:r>
        <w:rPr>
          <w:b/>
        </w:rPr>
        <w:t>What are the exceptions that return immediately?</w:t>
      </w:r>
    </w:p>
    <w:p w14:paraId="3967E65C" w14:textId="77777777" w:rsidR="002F106C" w:rsidRDefault="002F106C" w:rsidP="002F106C">
      <w:r>
        <w:t>ToList, ToArray, ToDictionary, ToLookup</w:t>
      </w:r>
    </w:p>
    <w:p w14:paraId="61FD2E43" w14:textId="77777777" w:rsidR="002F106C" w:rsidRDefault="002F106C" w:rsidP="002F106C">
      <w:r>
        <w:t>Single element or scalar operators such as First or Count</w:t>
      </w:r>
    </w:p>
    <w:p w14:paraId="48E4AE2F" w14:textId="77777777" w:rsidR="002F106C" w:rsidRDefault="002F106C" w:rsidP="002F106C">
      <w:pPr>
        <w:rPr>
          <w:b/>
        </w:rPr>
      </w:pPr>
      <w:r>
        <w:rPr>
          <w:b/>
        </w:rPr>
        <w:t>How do decorator sequences differ from traditional collection classes?</w:t>
      </w:r>
    </w:p>
    <w:p w14:paraId="07FB25DB" w14:textId="77777777" w:rsidR="002F106C" w:rsidRDefault="002F106C" w:rsidP="002F106C">
      <w:r>
        <w:t xml:space="preserve">In </w:t>
      </w:r>
      <w:proofErr w:type="gramStart"/>
      <w:r>
        <w:t>general</w:t>
      </w:r>
      <w:proofErr w:type="gramEnd"/>
      <w:r>
        <w:t xml:space="preserve"> a decorator sequence has no storage of its own to store elements</w:t>
      </w:r>
    </w:p>
    <w:p w14:paraId="48E801CC" w14:textId="77777777" w:rsidR="002F106C" w:rsidRDefault="002F106C" w:rsidP="002F106C">
      <w:pPr>
        <w:rPr>
          <w:b/>
        </w:rPr>
      </w:pPr>
      <w:r>
        <w:rPr>
          <w:b/>
        </w:rPr>
        <w:t>What does it have instead?</w:t>
      </w:r>
    </w:p>
    <w:p w14:paraId="0799D4A4" w14:textId="77777777" w:rsidR="002F106C" w:rsidRDefault="002F106C" w:rsidP="002F106C">
      <w:r>
        <w:t>A reference to another sequence supplied at runtime</w:t>
      </w:r>
    </w:p>
    <w:p w14:paraId="337F4FC7" w14:textId="77777777" w:rsidR="002F106C" w:rsidRDefault="002F106C" w:rsidP="002F106C">
      <w:pPr>
        <w:rPr>
          <w:b/>
        </w:rPr>
      </w:pPr>
      <w:r>
        <w:rPr>
          <w:b/>
        </w:rPr>
        <w:t>What happens when you request data from a decorator?</w:t>
      </w:r>
    </w:p>
    <w:p w14:paraId="3624419C" w14:textId="77777777" w:rsidR="002F106C" w:rsidRDefault="002F106C" w:rsidP="002F106C">
      <w:r>
        <w:t>It must in turn ask for data from its wrapped input sequence</w:t>
      </w:r>
    </w:p>
    <w:p w14:paraId="27F5DFFB" w14:textId="77777777" w:rsidR="002F106C" w:rsidRDefault="002F106C" w:rsidP="002F106C">
      <w:pPr>
        <w:rPr>
          <w:b/>
        </w:rPr>
      </w:pPr>
      <w:r>
        <w:rPr>
          <w:b/>
        </w:rPr>
        <w:t>What happens when you chain query operators?</w:t>
      </w:r>
    </w:p>
    <w:p w14:paraId="1E9E5FA6" w14:textId="77777777" w:rsidR="002F106C" w:rsidRDefault="002F106C" w:rsidP="002F106C">
      <w:r>
        <w:t xml:space="preserve">A chain of decorators </w:t>
      </w:r>
      <w:proofErr w:type="gramStart"/>
      <w:r>
        <w:t>are</w:t>
      </w:r>
      <w:proofErr w:type="gramEnd"/>
      <w:r>
        <w:t xml:space="preserve"> created</w:t>
      </w:r>
    </w:p>
    <w:p w14:paraId="3CC83760" w14:textId="77777777" w:rsidR="002F106C" w:rsidRDefault="002F106C" w:rsidP="002F106C">
      <w:pPr>
        <w:rPr>
          <w:b/>
        </w:rPr>
      </w:pPr>
      <w:r>
        <w:rPr>
          <w:b/>
        </w:rPr>
        <w:t>What happens when you enumerate a query?</w:t>
      </w:r>
    </w:p>
    <w:p w14:paraId="68013012" w14:textId="77777777" w:rsidR="002F106C" w:rsidRDefault="002F106C" w:rsidP="002F106C">
      <w:r>
        <w:t>You query the original input sequence transformed through a layering chain of decorators</w:t>
      </w:r>
    </w:p>
    <w:p w14:paraId="109E0659" w14:textId="77777777" w:rsidR="002F106C" w:rsidRDefault="002F106C" w:rsidP="002F106C">
      <w:pPr>
        <w:rPr>
          <w:b/>
        </w:rPr>
      </w:pPr>
      <w:r>
        <w:rPr>
          <w:b/>
        </w:rPr>
        <w:t xml:space="preserve">What happens if you call </w:t>
      </w:r>
      <w:proofErr w:type="gramStart"/>
      <w:r>
        <w:rPr>
          <w:b/>
        </w:rPr>
        <w:t>ToList(</w:t>
      </w:r>
      <w:proofErr w:type="gramEnd"/>
      <w:r>
        <w:rPr>
          <w:b/>
        </w:rPr>
        <w:t>) on query?</w:t>
      </w:r>
    </w:p>
    <w:p w14:paraId="196635B6" w14:textId="77777777" w:rsidR="002F106C" w:rsidRDefault="002F106C" w:rsidP="002F106C">
      <w:r>
        <w:t>The whole chain is collapsed into a single list</w:t>
      </w:r>
    </w:p>
    <w:p w14:paraId="0127557F" w14:textId="77777777" w:rsidR="002F106C" w:rsidRPr="000C0EA8" w:rsidRDefault="002F106C" w:rsidP="002F106C">
      <w:pPr>
        <w:pStyle w:val="QuestionSection"/>
      </w:pPr>
    </w:p>
    <w:p w14:paraId="5D457D50" w14:textId="55F126BF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emp + b);}</w:t>
      </w:r>
    </w:p>
    <w:sectPr w:rsidR="00180391" w:rsidRPr="00865DC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842F" w14:textId="77777777" w:rsidR="00B77288" w:rsidRDefault="00B77288" w:rsidP="00DC0620">
      <w:r>
        <w:separator/>
      </w:r>
    </w:p>
  </w:endnote>
  <w:endnote w:type="continuationSeparator" w:id="0">
    <w:p w14:paraId="48BD79D5" w14:textId="77777777" w:rsidR="00B77288" w:rsidRDefault="00B77288" w:rsidP="00DC0620">
      <w:r>
        <w:continuationSeparator/>
      </w:r>
    </w:p>
  </w:endnote>
  <w:endnote w:type="continuationNotice" w:id="1">
    <w:p w14:paraId="63FADBAC" w14:textId="77777777" w:rsidR="00B77288" w:rsidRDefault="00B77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6C68" w14:textId="77777777" w:rsidR="00B77288" w:rsidRDefault="00B77288" w:rsidP="00DC0620">
      <w:r>
        <w:separator/>
      </w:r>
    </w:p>
  </w:footnote>
  <w:footnote w:type="continuationSeparator" w:id="0">
    <w:p w14:paraId="336AD0DA" w14:textId="77777777" w:rsidR="00B77288" w:rsidRDefault="00B77288" w:rsidP="00DC0620">
      <w:r>
        <w:continuationSeparator/>
      </w:r>
    </w:p>
  </w:footnote>
  <w:footnote w:type="continuationNotice" w:id="1">
    <w:p w14:paraId="22BDBA3E" w14:textId="77777777" w:rsidR="00B77288" w:rsidRDefault="00B77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95030A"/>
    <w:multiLevelType w:val="hybridMultilevel"/>
    <w:tmpl w:val="891439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5901CD"/>
    <w:multiLevelType w:val="hybridMultilevel"/>
    <w:tmpl w:val="A35EF5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9"/>
  </w:num>
  <w:num w:numId="10">
    <w:abstractNumId w:val="20"/>
  </w:num>
  <w:num w:numId="11">
    <w:abstractNumId w:val="3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8"/>
  </w:num>
  <w:num w:numId="18">
    <w:abstractNumId w:val="32"/>
  </w:num>
  <w:num w:numId="19">
    <w:abstractNumId w:val="24"/>
  </w:num>
  <w:num w:numId="20">
    <w:abstractNumId w:val="17"/>
  </w:num>
  <w:num w:numId="21">
    <w:abstractNumId w:val="34"/>
  </w:num>
  <w:num w:numId="22">
    <w:abstractNumId w:val="40"/>
  </w:num>
  <w:num w:numId="23">
    <w:abstractNumId w:val="23"/>
  </w:num>
  <w:num w:numId="24">
    <w:abstractNumId w:val="33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30"/>
  </w:num>
  <w:num w:numId="30">
    <w:abstractNumId w:val="31"/>
  </w:num>
  <w:num w:numId="31">
    <w:abstractNumId w:val="37"/>
  </w:num>
  <w:num w:numId="32">
    <w:abstractNumId w:val="28"/>
  </w:num>
  <w:num w:numId="33">
    <w:abstractNumId w:val="7"/>
  </w:num>
  <w:num w:numId="34">
    <w:abstractNumId w:val="2"/>
  </w:num>
  <w:num w:numId="35">
    <w:abstractNumId w:val="1"/>
  </w:num>
  <w:num w:numId="36">
    <w:abstractNumId w:val="25"/>
  </w:num>
  <w:num w:numId="37">
    <w:abstractNumId w:val="18"/>
  </w:num>
  <w:num w:numId="38">
    <w:abstractNumId w:val="19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2B2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2720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50EF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CCB"/>
    <w:rsid w:val="00024F1C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5243"/>
    <w:rsid w:val="0004603B"/>
    <w:rsid w:val="000460DD"/>
    <w:rsid w:val="00046711"/>
    <w:rsid w:val="00047272"/>
    <w:rsid w:val="00047664"/>
    <w:rsid w:val="00050A2D"/>
    <w:rsid w:val="00051E4B"/>
    <w:rsid w:val="0005308F"/>
    <w:rsid w:val="00053289"/>
    <w:rsid w:val="000536AD"/>
    <w:rsid w:val="00053A15"/>
    <w:rsid w:val="000545E2"/>
    <w:rsid w:val="000549FA"/>
    <w:rsid w:val="00055A01"/>
    <w:rsid w:val="00055CAD"/>
    <w:rsid w:val="00055CE8"/>
    <w:rsid w:val="000568A2"/>
    <w:rsid w:val="0005757F"/>
    <w:rsid w:val="000575A2"/>
    <w:rsid w:val="0006044E"/>
    <w:rsid w:val="00060751"/>
    <w:rsid w:val="00061182"/>
    <w:rsid w:val="00061D65"/>
    <w:rsid w:val="00062562"/>
    <w:rsid w:val="00062CF2"/>
    <w:rsid w:val="0006351F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57E"/>
    <w:rsid w:val="000678E5"/>
    <w:rsid w:val="00067AF6"/>
    <w:rsid w:val="000713A2"/>
    <w:rsid w:val="0007189C"/>
    <w:rsid w:val="00071981"/>
    <w:rsid w:val="00071A8C"/>
    <w:rsid w:val="00071AFD"/>
    <w:rsid w:val="00074E9D"/>
    <w:rsid w:val="00075B73"/>
    <w:rsid w:val="00075F18"/>
    <w:rsid w:val="0007628E"/>
    <w:rsid w:val="000768D1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1D45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097C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C725E"/>
    <w:rsid w:val="000D03CA"/>
    <w:rsid w:val="000D0F2A"/>
    <w:rsid w:val="000D1787"/>
    <w:rsid w:val="000D24FF"/>
    <w:rsid w:val="000D2748"/>
    <w:rsid w:val="000D27B4"/>
    <w:rsid w:val="000D33C3"/>
    <w:rsid w:val="000D3549"/>
    <w:rsid w:val="000D3991"/>
    <w:rsid w:val="000D3D1A"/>
    <w:rsid w:val="000D438B"/>
    <w:rsid w:val="000D569F"/>
    <w:rsid w:val="000D65A8"/>
    <w:rsid w:val="000D6FB9"/>
    <w:rsid w:val="000E0B59"/>
    <w:rsid w:val="000E153A"/>
    <w:rsid w:val="000E17E5"/>
    <w:rsid w:val="000E1853"/>
    <w:rsid w:val="000E1974"/>
    <w:rsid w:val="000E1BBC"/>
    <w:rsid w:val="000E2624"/>
    <w:rsid w:val="000E2686"/>
    <w:rsid w:val="000E31A7"/>
    <w:rsid w:val="000E326B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5CB4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7E1"/>
    <w:rsid w:val="00111AD4"/>
    <w:rsid w:val="001121FE"/>
    <w:rsid w:val="001134CD"/>
    <w:rsid w:val="001139E4"/>
    <w:rsid w:val="00114124"/>
    <w:rsid w:val="00114329"/>
    <w:rsid w:val="0011600A"/>
    <w:rsid w:val="00116AEB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3D8E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944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8A1"/>
    <w:rsid w:val="00150A1D"/>
    <w:rsid w:val="00150C7D"/>
    <w:rsid w:val="00152E3C"/>
    <w:rsid w:val="001531AC"/>
    <w:rsid w:val="001532D8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00B"/>
    <w:rsid w:val="0016783B"/>
    <w:rsid w:val="0017010C"/>
    <w:rsid w:val="001709EC"/>
    <w:rsid w:val="00171510"/>
    <w:rsid w:val="001715C7"/>
    <w:rsid w:val="00171920"/>
    <w:rsid w:val="00172005"/>
    <w:rsid w:val="00172CE8"/>
    <w:rsid w:val="00172D37"/>
    <w:rsid w:val="00172E77"/>
    <w:rsid w:val="00173338"/>
    <w:rsid w:val="00174869"/>
    <w:rsid w:val="00174A72"/>
    <w:rsid w:val="001754F1"/>
    <w:rsid w:val="0017570F"/>
    <w:rsid w:val="00175FCE"/>
    <w:rsid w:val="00177F63"/>
    <w:rsid w:val="00180389"/>
    <w:rsid w:val="00180391"/>
    <w:rsid w:val="001805F4"/>
    <w:rsid w:val="00180B6B"/>
    <w:rsid w:val="00181975"/>
    <w:rsid w:val="00181A5D"/>
    <w:rsid w:val="00181F24"/>
    <w:rsid w:val="0018208C"/>
    <w:rsid w:val="001838A6"/>
    <w:rsid w:val="00183BDD"/>
    <w:rsid w:val="00184020"/>
    <w:rsid w:val="00184867"/>
    <w:rsid w:val="00184970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96FE9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2C9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6136"/>
    <w:rsid w:val="001B759E"/>
    <w:rsid w:val="001B7B17"/>
    <w:rsid w:val="001C00E6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859"/>
    <w:rsid w:val="001C7C66"/>
    <w:rsid w:val="001D0080"/>
    <w:rsid w:val="001D0407"/>
    <w:rsid w:val="001D1430"/>
    <w:rsid w:val="001D1D0D"/>
    <w:rsid w:val="001D2080"/>
    <w:rsid w:val="001D2722"/>
    <w:rsid w:val="001D3AE6"/>
    <w:rsid w:val="001D3F5F"/>
    <w:rsid w:val="001D4D39"/>
    <w:rsid w:val="001D4D74"/>
    <w:rsid w:val="001D51F3"/>
    <w:rsid w:val="001D5DC0"/>
    <w:rsid w:val="001D6D4C"/>
    <w:rsid w:val="001E0CE8"/>
    <w:rsid w:val="001E0DC8"/>
    <w:rsid w:val="001E1200"/>
    <w:rsid w:val="001E1255"/>
    <w:rsid w:val="001E1378"/>
    <w:rsid w:val="001E1C03"/>
    <w:rsid w:val="001E2167"/>
    <w:rsid w:val="001E255E"/>
    <w:rsid w:val="001E3525"/>
    <w:rsid w:val="001E444F"/>
    <w:rsid w:val="001E4830"/>
    <w:rsid w:val="001E4D80"/>
    <w:rsid w:val="001E4FCA"/>
    <w:rsid w:val="001E554B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91"/>
    <w:rsid w:val="001F47F6"/>
    <w:rsid w:val="001F4E1A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4EA5"/>
    <w:rsid w:val="0020637A"/>
    <w:rsid w:val="002064D4"/>
    <w:rsid w:val="00207998"/>
    <w:rsid w:val="00210A2D"/>
    <w:rsid w:val="00210E64"/>
    <w:rsid w:val="00212151"/>
    <w:rsid w:val="00212E2F"/>
    <w:rsid w:val="0021345D"/>
    <w:rsid w:val="002146F7"/>
    <w:rsid w:val="00215394"/>
    <w:rsid w:val="0021769E"/>
    <w:rsid w:val="0022007D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3FF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29B7"/>
    <w:rsid w:val="00243E70"/>
    <w:rsid w:val="00244551"/>
    <w:rsid w:val="0024466F"/>
    <w:rsid w:val="00244AD7"/>
    <w:rsid w:val="00245226"/>
    <w:rsid w:val="002462B3"/>
    <w:rsid w:val="00246BFA"/>
    <w:rsid w:val="00247A17"/>
    <w:rsid w:val="00250F9E"/>
    <w:rsid w:val="00250FC0"/>
    <w:rsid w:val="0025144D"/>
    <w:rsid w:val="00252D68"/>
    <w:rsid w:val="00252E06"/>
    <w:rsid w:val="00252E1A"/>
    <w:rsid w:val="00252F11"/>
    <w:rsid w:val="00253284"/>
    <w:rsid w:val="00253766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D8C"/>
    <w:rsid w:val="0028612D"/>
    <w:rsid w:val="00286633"/>
    <w:rsid w:val="002867D7"/>
    <w:rsid w:val="002874F4"/>
    <w:rsid w:val="00287616"/>
    <w:rsid w:val="00287A0D"/>
    <w:rsid w:val="00287E6F"/>
    <w:rsid w:val="002916E0"/>
    <w:rsid w:val="002918D1"/>
    <w:rsid w:val="00291D38"/>
    <w:rsid w:val="0029353A"/>
    <w:rsid w:val="00294055"/>
    <w:rsid w:val="0029446D"/>
    <w:rsid w:val="00294783"/>
    <w:rsid w:val="002947FB"/>
    <w:rsid w:val="00295273"/>
    <w:rsid w:val="0029584E"/>
    <w:rsid w:val="00295F5C"/>
    <w:rsid w:val="00297863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154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57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138"/>
    <w:rsid w:val="002C251A"/>
    <w:rsid w:val="002C2EAC"/>
    <w:rsid w:val="002C3549"/>
    <w:rsid w:val="002C35F5"/>
    <w:rsid w:val="002C36CE"/>
    <w:rsid w:val="002C4719"/>
    <w:rsid w:val="002C55B7"/>
    <w:rsid w:val="002C5C37"/>
    <w:rsid w:val="002C5D2B"/>
    <w:rsid w:val="002C6A2C"/>
    <w:rsid w:val="002C6B4E"/>
    <w:rsid w:val="002C72BB"/>
    <w:rsid w:val="002C7D86"/>
    <w:rsid w:val="002D090B"/>
    <w:rsid w:val="002D220D"/>
    <w:rsid w:val="002D2C73"/>
    <w:rsid w:val="002D3070"/>
    <w:rsid w:val="002D3ADA"/>
    <w:rsid w:val="002D3F46"/>
    <w:rsid w:val="002D4361"/>
    <w:rsid w:val="002D4CB9"/>
    <w:rsid w:val="002D5FD8"/>
    <w:rsid w:val="002D623F"/>
    <w:rsid w:val="002D71B7"/>
    <w:rsid w:val="002D721F"/>
    <w:rsid w:val="002E03DD"/>
    <w:rsid w:val="002E0DFF"/>
    <w:rsid w:val="002E1654"/>
    <w:rsid w:val="002E1920"/>
    <w:rsid w:val="002E2158"/>
    <w:rsid w:val="002E2C88"/>
    <w:rsid w:val="002E3266"/>
    <w:rsid w:val="002E41F1"/>
    <w:rsid w:val="002E4316"/>
    <w:rsid w:val="002E5263"/>
    <w:rsid w:val="002E54E8"/>
    <w:rsid w:val="002E5794"/>
    <w:rsid w:val="002E60D6"/>
    <w:rsid w:val="002E6CCF"/>
    <w:rsid w:val="002E7AEC"/>
    <w:rsid w:val="002F02E8"/>
    <w:rsid w:val="002F106C"/>
    <w:rsid w:val="002F1712"/>
    <w:rsid w:val="002F2DC8"/>
    <w:rsid w:val="002F3032"/>
    <w:rsid w:val="002F35B5"/>
    <w:rsid w:val="002F3BE5"/>
    <w:rsid w:val="002F439C"/>
    <w:rsid w:val="002F4A16"/>
    <w:rsid w:val="002F52A5"/>
    <w:rsid w:val="002F60BD"/>
    <w:rsid w:val="002F66B2"/>
    <w:rsid w:val="002F70F1"/>
    <w:rsid w:val="002F7690"/>
    <w:rsid w:val="00300ED6"/>
    <w:rsid w:val="0030166C"/>
    <w:rsid w:val="0030190A"/>
    <w:rsid w:val="00301E79"/>
    <w:rsid w:val="0030314E"/>
    <w:rsid w:val="0030340F"/>
    <w:rsid w:val="0030393F"/>
    <w:rsid w:val="003042F7"/>
    <w:rsid w:val="003048F0"/>
    <w:rsid w:val="00305434"/>
    <w:rsid w:val="00306D11"/>
    <w:rsid w:val="003077FC"/>
    <w:rsid w:val="00310960"/>
    <w:rsid w:val="00311589"/>
    <w:rsid w:val="00311E5A"/>
    <w:rsid w:val="00312668"/>
    <w:rsid w:val="00313595"/>
    <w:rsid w:val="00313949"/>
    <w:rsid w:val="00313C55"/>
    <w:rsid w:val="003149DA"/>
    <w:rsid w:val="0031576E"/>
    <w:rsid w:val="00315B66"/>
    <w:rsid w:val="00315DEB"/>
    <w:rsid w:val="00316378"/>
    <w:rsid w:val="0031660E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2738F"/>
    <w:rsid w:val="00330476"/>
    <w:rsid w:val="0033071E"/>
    <w:rsid w:val="0033083E"/>
    <w:rsid w:val="00330AF8"/>
    <w:rsid w:val="00331407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507"/>
    <w:rsid w:val="00360B01"/>
    <w:rsid w:val="003619A0"/>
    <w:rsid w:val="00361FF9"/>
    <w:rsid w:val="00362202"/>
    <w:rsid w:val="0036239E"/>
    <w:rsid w:val="00362CD9"/>
    <w:rsid w:val="0036339C"/>
    <w:rsid w:val="00364C1E"/>
    <w:rsid w:val="003653DA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46AB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13A"/>
    <w:rsid w:val="003837CD"/>
    <w:rsid w:val="00383881"/>
    <w:rsid w:val="00383948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02F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365"/>
    <w:rsid w:val="003A4BD9"/>
    <w:rsid w:val="003A4D4B"/>
    <w:rsid w:val="003A59F8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25A0"/>
    <w:rsid w:val="003B3117"/>
    <w:rsid w:val="003B6406"/>
    <w:rsid w:val="003B7080"/>
    <w:rsid w:val="003B721D"/>
    <w:rsid w:val="003C05B8"/>
    <w:rsid w:val="003C103A"/>
    <w:rsid w:val="003C11A9"/>
    <w:rsid w:val="003C146F"/>
    <w:rsid w:val="003C1A2A"/>
    <w:rsid w:val="003C1DD4"/>
    <w:rsid w:val="003C20CD"/>
    <w:rsid w:val="003C21E5"/>
    <w:rsid w:val="003C458D"/>
    <w:rsid w:val="003C6075"/>
    <w:rsid w:val="003C6B43"/>
    <w:rsid w:val="003C7730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D13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0348"/>
    <w:rsid w:val="003F11CA"/>
    <w:rsid w:val="003F195D"/>
    <w:rsid w:val="003F23A4"/>
    <w:rsid w:val="003F3106"/>
    <w:rsid w:val="003F3B5D"/>
    <w:rsid w:val="003F3E2F"/>
    <w:rsid w:val="003F48CB"/>
    <w:rsid w:val="003F49ED"/>
    <w:rsid w:val="003F5B47"/>
    <w:rsid w:val="003F5CDC"/>
    <w:rsid w:val="003F60A2"/>
    <w:rsid w:val="003F6613"/>
    <w:rsid w:val="003F70B2"/>
    <w:rsid w:val="003F75B1"/>
    <w:rsid w:val="004001B5"/>
    <w:rsid w:val="0040053C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C67"/>
    <w:rsid w:val="00403F94"/>
    <w:rsid w:val="004046E8"/>
    <w:rsid w:val="00404D6A"/>
    <w:rsid w:val="00405071"/>
    <w:rsid w:val="0040552D"/>
    <w:rsid w:val="0040592C"/>
    <w:rsid w:val="00406051"/>
    <w:rsid w:val="00406255"/>
    <w:rsid w:val="00407039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2D2"/>
    <w:rsid w:val="00413F35"/>
    <w:rsid w:val="00414803"/>
    <w:rsid w:val="00414DF5"/>
    <w:rsid w:val="00415087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4993"/>
    <w:rsid w:val="00426439"/>
    <w:rsid w:val="004264F9"/>
    <w:rsid w:val="00426AD5"/>
    <w:rsid w:val="00426FD0"/>
    <w:rsid w:val="0042768B"/>
    <w:rsid w:val="00427A35"/>
    <w:rsid w:val="004304AA"/>
    <w:rsid w:val="00430529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67F2"/>
    <w:rsid w:val="00437EE8"/>
    <w:rsid w:val="004406C9"/>
    <w:rsid w:val="0044146B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53FE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2BEC"/>
    <w:rsid w:val="0046367A"/>
    <w:rsid w:val="00464A9F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0737"/>
    <w:rsid w:val="0049126E"/>
    <w:rsid w:val="004912F4"/>
    <w:rsid w:val="0049198B"/>
    <w:rsid w:val="004924C9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973CF"/>
    <w:rsid w:val="004A02A5"/>
    <w:rsid w:val="004A06B5"/>
    <w:rsid w:val="004A077A"/>
    <w:rsid w:val="004A0F27"/>
    <w:rsid w:val="004A1202"/>
    <w:rsid w:val="004A1AED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5E80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5914"/>
    <w:rsid w:val="004C7D50"/>
    <w:rsid w:val="004C7F05"/>
    <w:rsid w:val="004C7F33"/>
    <w:rsid w:val="004D0720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2A4"/>
    <w:rsid w:val="004D434D"/>
    <w:rsid w:val="004D43FD"/>
    <w:rsid w:val="004D5112"/>
    <w:rsid w:val="004D53FB"/>
    <w:rsid w:val="004D56A2"/>
    <w:rsid w:val="004D5F0D"/>
    <w:rsid w:val="004D5FEF"/>
    <w:rsid w:val="004E064C"/>
    <w:rsid w:val="004E0B50"/>
    <w:rsid w:val="004E15C0"/>
    <w:rsid w:val="004E2CC1"/>
    <w:rsid w:val="004E33D9"/>
    <w:rsid w:val="004E416E"/>
    <w:rsid w:val="004E4425"/>
    <w:rsid w:val="004E4544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1CA2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14A5"/>
    <w:rsid w:val="00512D28"/>
    <w:rsid w:val="005131EC"/>
    <w:rsid w:val="0051348B"/>
    <w:rsid w:val="0051421D"/>
    <w:rsid w:val="00514D5A"/>
    <w:rsid w:val="00515A71"/>
    <w:rsid w:val="00515B71"/>
    <w:rsid w:val="00515D6C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647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41E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2EE"/>
    <w:rsid w:val="00554AD8"/>
    <w:rsid w:val="00554D5F"/>
    <w:rsid w:val="00554D7B"/>
    <w:rsid w:val="00556186"/>
    <w:rsid w:val="005567C7"/>
    <w:rsid w:val="0055746E"/>
    <w:rsid w:val="005602CD"/>
    <w:rsid w:val="00560DD4"/>
    <w:rsid w:val="00561809"/>
    <w:rsid w:val="00561D24"/>
    <w:rsid w:val="00561D81"/>
    <w:rsid w:val="005623D6"/>
    <w:rsid w:val="005623DE"/>
    <w:rsid w:val="005625F4"/>
    <w:rsid w:val="00562960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08D0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349D"/>
    <w:rsid w:val="005A54AF"/>
    <w:rsid w:val="005A54FF"/>
    <w:rsid w:val="005A580B"/>
    <w:rsid w:val="005A62C3"/>
    <w:rsid w:val="005A74C4"/>
    <w:rsid w:val="005A783B"/>
    <w:rsid w:val="005A7CBB"/>
    <w:rsid w:val="005A7DE8"/>
    <w:rsid w:val="005B09A5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B7B3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26B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1B5"/>
    <w:rsid w:val="005D08AC"/>
    <w:rsid w:val="005D189B"/>
    <w:rsid w:val="005D1EA3"/>
    <w:rsid w:val="005D2BAC"/>
    <w:rsid w:val="005D2D95"/>
    <w:rsid w:val="005D38AF"/>
    <w:rsid w:val="005D49E7"/>
    <w:rsid w:val="005D537F"/>
    <w:rsid w:val="005D6958"/>
    <w:rsid w:val="005D7796"/>
    <w:rsid w:val="005E1AE5"/>
    <w:rsid w:val="005E2A5E"/>
    <w:rsid w:val="005E2D8A"/>
    <w:rsid w:val="005E34EE"/>
    <w:rsid w:val="005E3FB4"/>
    <w:rsid w:val="005E43B5"/>
    <w:rsid w:val="005E4473"/>
    <w:rsid w:val="005E5B92"/>
    <w:rsid w:val="005E6AE0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3AC0"/>
    <w:rsid w:val="005F40C9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AF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0C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7E7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74D"/>
    <w:rsid w:val="0063586D"/>
    <w:rsid w:val="0063592B"/>
    <w:rsid w:val="00636354"/>
    <w:rsid w:val="006366AD"/>
    <w:rsid w:val="006370A1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4791D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2A45"/>
    <w:rsid w:val="00662ACD"/>
    <w:rsid w:val="00663B9B"/>
    <w:rsid w:val="00664A36"/>
    <w:rsid w:val="00664B58"/>
    <w:rsid w:val="006658B1"/>
    <w:rsid w:val="00665A41"/>
    <w:rsid w:val="00665CF1"/>
    <w:rsid w:val="00665D99"/>
    <w:rsid w:val="006661BE"/>
    <w:rsid w:val="00666DFF"/>
    <w:rsid w:val="00666ECF"/>
    <w:rsid w:val="00667520"/>
    <w:rsid w:val="00667FE9"/>
    <w:rsid w:val="00670808"/>
    <w:rsid w:val="00671588"/>
    <w:rsid w:val="00673019"/>
    <w:rsid w:val="006741CD"/>
    <w:rsid w:val="0067425E"/>
    <w:rsid w:val="006744B6"/>
    <w:rsid w:val="006746C5"/>
    <w:rsid w:val="00674943"/>
    <w:rsid w:val="0067620C"/>
    <w:rsid w:val="006778DE"/>
    <w:rsid w:val="006779AA"/>
    <w:rsid w:val="00677FA7"/>
    <w:rsid w:val="00680EEC"/>
    <w:rsid w:val="00682247"/>
    <w:rsid w:val="0068259F"/>
    <w:rsid w:val="00682890"/>
    <w:rsid w:val="00682B6A"/>
    <w:rsid w:val="0068427C"/>
    <w:rsid w:val="00685873"/>
    <w:rsid w:val="00685A13"/>
    <w:rsid w:val="00685EFD"/>
    <w:rsid w:val="006863A3"/>
    <w:rsid w:val="006879DA"/>
    <w:rsid w:val="00687A12"/>
    <w:rsid w:val="00687C18"/>
    <w:rsid w:val="0069025D"/>
    <w:rsid w:val="006905D3"/>
    <w:rsid w:val="00690C71"/>
    <w:rsid w:val="00690D7E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817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0BC8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0CD0"/>
    <w:rsid w:val="006C163F"/>
    <w:rsid w:val="006C305C"/>
    <w:rsid w:val="006C3159"/>
    <w:rsid w:val="006C33D4"/>
    <w:rsid w:val="006C3F7D"/>
    <w:rsid w:val="006C6050"/>
    <w:rsid w:val="006D09D3"/>
    <w:rsid w:val="006D0ABC"/>
    <w:rsid w:val="006D128F"/>
    <w:rsid w:val="006D13DC"/>
    <w:rsid w:val="006D1AAE"/>
    <w:rsid w:val="006D29C8"/>
    <w:rsid w:val="006D40A9"/>
    <w:rsid w:val="006D5624"/>
    <w:rsid w:val="006D614B"/>
    <w:rsid w:val="006D68D1"/>
    <w:rsid w:val="006D7F27"/>
    <w:rsid w:val="006D7F28"/>
    <w:rsid w:val="006E109C"/>
    <w:rsid w:val="006E1139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06F"/>
    <w:rsid w:val="00700E10"/>
    <w:rsid w:val="00702B66"/>
    <w:rsid w:val="00703762"/>
    <w:rsid w:val="00707318"/>
    <w:rsid w:val="00707DCF"/>
    <w:rsid w:val="007104C6"/>
    <w:rsid w:val="00710C0E"/>
    <w:rsid w:val="00710DA0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6B39"/>
    <w:rsid w:val="00717A60"/>
    <w:rsid w:val="00721C40"/>
    <w:rsid w:val="00721CBF"/>
    <w:rsid w:val="0072345D"/>
    <w:rsid w:val="00724EA7"/>
    <w:rsid w:val="0072589B"/>
    <w:rsid w:val="00725FAB"/>
    <w:rsid w:val="007260BA"/>
    <w:rsid w:val="007262B7"/>
    <w:rsid w:val="007263DD"/>
    <w:rsid w:val="00726424"/>
    <w:rsid w:val="00727A46"/>
    <w:rsid w:val="007302B6"/>
    <w:rsid w:val="00730D03"/>
    <w:rsid w:val="00731B64"/>
    <w:rsid w:val="00732005"/>
    <w:rsid w:val="00732FD3"/>
    <w:rsid w:val="00733179"/>
    <w:rsid w:val="00733199"/>
    <w:rsid w:val="007334CD"/>
    <w:rsid w:val="007346AA"/>
    <w:rsid w:val="00734A86"/>
    <w:rsid w:val="007351A2"/>
    <w:rsid w:val="007353B5"/>
    <w:rsid w:val="0073566B"/>
    <w:rsid w:val="0073593E"/>
    <w:rsid w:val="00736065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517"/>
    <w:rsid w:val="00742E19"/>
    <w:rsid w:val="0074459F"/>
    <w:rsid w:val="00744779"/>
    <w:rsid w:val="007454E2"/>
    <w:rsid w:val="00747EE3"/>
    <w:rsid w:val="0075013C"/>
    <w:rsid w:val="007508A6"/>
    <w:rsid w:val="007522BC"/>
    <w:rsid w:val="00752BBA"/>
    <w:rsid w:val="0075323C"/>
    <w:rsid w:val="00753955"/>
    <w:rsid w:val="00754153"/>
    <w:rsid w:val="007544E0"/>
    <w:rsid w:val="00756A08"/>
    <w:rsid w:val="00756C0C"/>
    <w:rsid w:val="00756F24"/>
    <w:rsid w:val="007603CE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5872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4D81"/>
    <w:rsid w:val="00786508"/>
    <w:rsid w:val="007872C3"/>
    <w:rsid w:val="007872E1"/>
    <w:rsid w:val="00787FD5"/>
    <w:rsid w:val="00790226"/>
    <w:rsid w:val="0079098B"/>
    <w:rsid w:val="00790E58"/>
    <w:rsid w:val="007910C0"/>
    <w:rsid w:val="007912F1"/>
    <w:rsid w:val="007916D5"/>
    <w:rsid w:val="007925A3"/>
    <w:rsid w:val="007926DB"/>
    <w:rsid w:val="00792791"/>
    <w:rsid w:val="00792AC4"/>
    <w:rsid w:val="00792AE2"/>
    <w:rsid w:val="00792F44"/>
    <w:rsid w:val="00793423"/>
    <w:rsid w:val="00793544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0ED"/>
    <w:rsid w:val="007A2217"/>
    <w:rsid w:val="007A22EA"/>
    <w:rsid w:val="007A2463"/>
    <w:rsid w:val="007A345B"/>
    <w:rsid w:val="007A3524"/>
    <w:rsid w:val="007A38C5"/>
    <w:rsid w:val="007A38FA"/>
    <w:rsid w:val="007A3CB0"/>
    <w:rsid w:val="007A3CFD"/>
    <w:rsid w:val="007A3E99"/>
    <w:rsid w:val="007A52A4"/>
    <w:rsid w:val="007A559A"/>
    <w:rsid w:val="007A643E"/>
    <w:rsid w:val="007A65A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52F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8D9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4FD"/>
    <w:rsid w:val="007E2800"/>
    <w:rsid w:val="007E2849"/>
    <w:rsid w:val="007E2A1E"/>
    <w:rsid w:val="007E3464"/>
    <w:rsid w:val="007E3904"/>
    <w:rsid w:val="007E4792"/>
    <w:rsid w:val="007E497A"/>
    <w:rsid w:val="007E4EB6"/>
    <w:rsid w:val="007E540B"/>
    <w:rsid w:val="007E562B"/>
    <w:rsid w:val="007E6312"/>
    <w:rsid w:val="007E6920"/>
    <w:rsid w:val="007E6AC6"/>
    <w:rsid w:val="007E75D4"/>
    <w:rsid w:val="007E7D46"/>
    <w:rsid w:val="007F041F"/>
    <w:rsid w:val="007F199B"/>
    <w:rsid w:val="007F1B8F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EB2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4CC9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77B"/>
    <w:rsid w:val="00821C57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77F27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410"/>
    <w:rsid w:val="00895857"/>
    <w:rsid w:val="008965D5"/>
    <w:rsid w:val="00896DE6"/>
    <w:rsid w:val="0089748C"/>
    <w:rsid w:val="00897B27"/>
    <w:rsid w:val="008A1CDE"/>
    <w:rsid w:val="008A23DE"/>
    <w:rsid w:val="008A246C"/>
    <w:rsid w:val="008A36CD"/>
    <w:rsid w:val="008A3C13"/>
    <w:rsid w:val="008A3D35"/>
    <w:rsid w:val="008A3E41"/>
    <w:rsid w:val="008A44E2"/>
    <w:rsid w:val="008A4C02"/>
    <w:rsid w:val="008A5283"/>
    <w:rsid w:val="008A5952"/>
    <w:rsid w:val="008A5BD7"/>
    <w:rsid w:val="008A63A6"/>
    <w:rsid w:val="008A6CE5"/>
    <w:rsid w:val="008A7557"/>
    <w:rsid w:val="008A76E0"/>
    <w:rsid w:val="008B10B8"/>
    <w:rsid w:val="008B1B9E"/>
    <w:rsid w:val="008B20F2"/>
    <w:rsid w:val="008B2A53"/>
    <w:rsid w:val="008B4029"/>
    <w:rsid w:val="008B4071"/>
    <w:rsid w:val="008B42F7"/>
    <w:rsid w:val="008B5198"/>
    <w:rsid w:val="008B51FC"/>
    <w:rsid w:val="008B5EDA"/>
    <w:rsid w:val="008B6900"/>
    <w:rsid w:val="008B747F"/>
    <w:rsid w:val="008B774E"/>
    <w:rsid w:val="008C08C4"/>
    <w:rsid w:val="008C0B92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B9A"/>
    <w:rsid w:val="008C5C53"/>
    <w:rsid w:val="008C60B6"/>
    <w:rsid w:val="008C6111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0AA"/>
    <w:rsid w:val="008E04C7"/>
    <w:rsid w:val="008E0D1C"/>
    <w:rsid w:val="008E1DC0"/>
    <w:rsid w:val="008E252D"/>
    <w:rsid w:val="008E2D57"/>
    <w:rsid w:val="008E2DC9"/>
    <w:rsid w:val="008E32D5"/>
    <w:rsid w:val="008E3E9A"/>
    <w:rsid w:val="008E434F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6F5"/>
    <w:rsid w:val="0090490E"/>
    <w:rsid w:val="00904CB6"/>
    <w:rsid w:val="00905630"/>
    <w:rsid w:val="00905D5D"/>
    <w:rsid w:val="00906425"/>
    <w:rsid w:val="00906A37"/>
    <w:rsid w:val="00906F28"/>
    <w:rsid w:val="00907B08"/>
    <w:rsid w:val="0091022C"/>
    <w:rsid w:val="00910D39"/>
    <w:rsid w:val="0091289F"/>
    <w:rsid w:val="00912BFF"/>
    <w:rsid w:val="00912DA8"/>
    <w:rsid w:val="00913395"/>
    <w:rsid w:val="00913C6B"/>
    <w:rsid w:val="00913F2C"/>
    <w:rsid w:val="00914418"/>
    <w:rsid w:val="00915110"/>
    <w:rsid w:val="00915E3B"/>
    <w:rsid w:val="00915E59"/>
    <w:rsid w:val="0091607F"/>
    <w:rsid w:val="009161E9"/>
    <w:rsid w:val="00917E0B"/>
    <w:rsid w:val="009210E7"/>
    <w:rsid w:val="00921AD4"/>
    <w:rsid w:val="0092324E"/>
    <w:rsid w:val="0092608F"/>
    <w:rsid w:val="009263A2"/>
    <w:rsid w:val="00926CA9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9AE"/>
    <w:rsid w:val="00935D09"/>
    <w:rsid w:val="00936A2D"/>
    <w:rsid w:val="00936ADD"/>
    <w:rsid w:val="00937058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AE7"/>
    <w:rsid w:val="00951F19"/>
    <w:rsid w:val="009526AD"/>
    <w:rsid w:val="00952AE6"/>
    <w:rsid w:val="009539E9"/>
    <w:rsid w:val="00953D52"/>
    <w:rsid w:val="00953FC5"/>
    <w:rsid w:val="0095582E"/>
    <w:rsid w:val="00955A6F"/>
    <w:rsid w:val="00955E0A"/>
    <w:rsid w:val="0095724C"/>
    <w:rsid w:val="009606FD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2F0D"/>
    <w:rsid w:val="009734A5"/>
    <w:rsid w:val="0097383A"/>
    <w:rsid w:val="00974936"/>
    <w:rsid w:val="00974C2E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2BA7"/>
    <w:rsid w:val="00982ECD"/>
    <w:rsid w:val="009845E6"/>
    <w:rsid w:val="009848B9"/>
    <w:rsid w:val="009852D8"/>
    <w:rsid w:val="00985444"/>
    <w:rsid w:val="009858AA"/>
    <w:rsid w:val="009859E1"/>
    <w:rsid w:val="00985AD3"/>
    <w:rsid w:val="00985E57"/>
    <w:rsid w:val="009866A5"/>
    <w:rsid w:val="00986976"/>
    <w:rsid w:val="0098755A"/>
    <w:rsid w:val="00990076"/>
    <w:rsid w:val="00990B15"/>
    <w:rsid w:val="00990EFF"/>
    <w:rsid w:val="009918D2"/>
    <w:rsid w:val="00991BA4"/>
    <w:rsid w:val="009927DA"/>
    <w:rsid w:val="00993C65"/>
    <w:rsid w:val="00994320"/>
    <w:rsid w:val="00994AD0"/>
    <w:rsid w:val="00994D79"/>
    <w:rsid w:val="009A004F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41F"/>
    <w:rsid w:val="009A6145"/>
    <w:rsid w:val="009A6880"/>
    <w:rsid w:val="009A68B4"/>
    <w:rsid w:val="009A7DC9"/>
    <w:rsid w:val="009B0E5B"/>
    <w:rsid w:val="009B2165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047"/>
    <w:rsid w:val="009C1669"/>
    <w:rsid w:val="009C1EB3"/>
    <w:rsid w:val="009C1EF0"/>
    <w:rsid w:val="009C2EE0"/>
    <w:rsid w:val="009C426C"/>
    <w:rsid w:val="009C4737"/>
    <w:rsid w:val="009C48E9"/>
    <w:rsid w:val="009C65EB"/>
    <w:rsid w:val="009D0CBF"/>
    <w:rsid w:val="009D1A92"/>
    <w:rsid w:val="009D259E"/>
    <w:rsid w:val="009D2B85"/>
    <w:rsid w:val="009D3905"/>
    <w:rsid w:val="009D3B4E"/>
    <w:rsid w:val="009D7451"/>
    <w:rsid w:val="009E013A"/>
    <w:rsid w:val="009E069A"/>
    <w:rsid w:val="009E0AFF"/>
    <w:rsid w:val="009E1BA0"/>
    <w:rsid w:val="009E2B77"/>
    <w:rsid w:val="009E39CB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EFE"/>
    <w:rsid w:val="009F1F46"/>
    <w:rsid w:val="009F1F8A"/>
    <w:rsid w:val="009F267C"/>
    <w:rsid w:val="009F2AB4"/>
    <w:rsid w:val="009F2D06"/>
    <w:rsid w:val="009F2D65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06868"/>
    <w:rsid w:val="00A105C7"/>
    <w:rsid w:val="00A12E61"/>
    <w:rsid w:val="00A13C4D"/>
    <w:rsid w:val="00A140E1"/>
    <w:rsid w:val="00A14772"/>
    <w:rsid w:val="00A152F2"/>
    <w:rsid w:val="00A15ED6"/>
    <w:rsid w:val="00A16554"/>
    <w:rsid w:val="00A170B3"/>
    <w:rsid w:val="00A172CC"/>
    <w:rsid w:val="00A20041"/>
    <w:rsid w:val="00A20AFF"/>
    <w:rsid w:val="00A20F28"/>
    <w:rsid w:val="00A21005"/>
    <w:rsid w:val="00A21258"/>
    <w:rsid w:val="00A21426"/>
    <w:rsid w:val="00A21979"/>
    <w:rsid w:val="00A22DEB"/>
    <w:rsid w:val="00A230DD"/>
    <w:rsid w:val="00A231C1"/>
    <w:rsid w:val="00A2322F"/>
    <w:rsid w:val="00A24095"/>
    <w:rsid w:val="00A242C9"/>
    <w:rsid w:val="00A24497"/>
    <w:rsid w:val="00A2539A"/>
    <w:rsid w:val="00A25440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E6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2DCD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0D6C"/>
    <w:rsid w:val="00A8146B"/>
    <w:rsid w:val="00A81A90"/>
    <w:rsid w:val="00A81BA6"/>
    <w:rsid w:val="00A82598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263B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328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3B54"/>
    <w:rsid w:val="00AB559C"/>
    <w:rsid w:val="00AB56C1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3F52"/>
    <w:rsid w:val="00AC4883"/>
    <w:rsid w:val="00AC5153"/>
    <w:rsid w:val="00AC5B9C"/>
    <w:rsid w:val="00AC73B9"/>
    <w:rsid w:val="00AC7A6E"/>
    <w:rsid w:val="00AD0964"/>
    <w:rsid w:val="00AD0C58"/>
    <w:rsid w:val="00AD141B"/>
    <w:rsid w:val="00AD1C7F"/>
    <w:rsid w:val="00AD23EC"/>
    <w:rsid w:val="00AD2FC2"/>
    <w:rsid w:val="00AD3AC3"/>
    <w:rsid w:val="00AD3E47"/>
    <w:rsid w:val="00AD4029"/>
    <w:rsid w:val="00AD419F"/>
    <w:rsid w:val="00AD492E"/>
    <w:rsid w:val="00AD4E29"/>
    <w:rsid w:val="00AD4EBD"/>
    <w:rsid w:val="00AD52F2"/>
    <w:rsid w:val="00AD6487"/>
    <w:rsid w:val="00AD66F1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060"/>
    <w:rsid w:val="00AF2CD6"/>
    <w:rsid w:val="00AF2D1D"/>
    <w:rsid w:val="00AF3EA4"/>
    <w:rsid w:val="00AF4326"/>
    <w:rsid w:val="00AF4CC0"/>
    <w:rsid w:val="00AF568B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6737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2C7"/>
    <w:rsid w:val="00B23478"/>
    <w:rsid w:val="00B23CB7"/>
    <w:rsid w:val="00B24D56"/>
    <w:rsid w:val="00B25086"/>
    <w:rsid w:val="00B25547"/>
    <w:rsid w:val="00B2567E"/>
    <w:rsid w:val="00B26AF9"/>
    <w:rsid w:val="00B2722A"/>
    <w:rsid w:val="00B279EF"/>
    <w:rsid w:val="00B27A99"/>
    <w:rsid w:val="00B27B32"/>
    <w:rsid w:val="00B27E80"/>
    <w:rsid w:val="00B31080"/>
    <w:rsid w:val="00B31C1D"/>
    <w:rsid w:val="00B33421"/>
    <w:rsid w:val="00B34B15"/>
    <w:rsid w:val="00B35222"/>
    <w:rsid w:val="00B3528A"/>
    <w:rsid w:val="00B35C4E"/>
    <w:rsid w:val="00B35FA5"/>
    <w:rsid w:val="00B36274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54BD"/>
    <w:rsid w:val="00B47882"/>
    <w:rsid w:val="00B47F18"/>
    <w:rsid w:val="00B501AF"/>
    <w:rsid w:val="00B504E2"/>
    <w:rsid w:val="00B50737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1EC"/>
    <w:rsid w:val="00B5558D"/>
    <w:rsid w:val="00B56CAC"/>
    <w:rsid w:val="00B5762A"/>
    <w:rsid w:val="00B6072E"/>
    <w:rsid w:val="00B608E6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136"/>
    <w:rsid w:val="00B77288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6FB"/>
    <w:rsid w:val="00BA4C87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28AE"/>
    <w:rsid w:val="00BB5278"/>
    <w:rsid w:val="00BB5B5A"/>
    <w:rsid w:val="00BB6512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143"/>
    <w:rsid w:val="00BC27D3"/>
    <w:rsid w:val="00BC2AB8"/>
    <w:rsid w:val="00BC2D3D"/>
    <w:rsid w:val="00BC4430"/>
    <w:rsid w:val="00BC51EB"/>
    <w:rsid w:val="00BC5D3B"/>
    <w:rsid w:val="00BC62C6"/>
    <w:rsid w:val="00BC7324"/>
    <w:rsid w:val="00BD04E8"/>
    <w:rsid w:val="00BD05E8"/>
    <w:rsid w:val="00BD0650"/>
    <w:rsid w:val="00BD1C49"/>
    <w:rsid w:val="00BD230C"/>
    <w:rsid w:val="00BD277D"/>
    <w:rsid w:val="00BD285E"/>
    <w:rsid w:val="00BD329E"/>
    <w:rsid w:val="00BD3CFB"/>
    <w:rsid w:val="00BD3F97"/>
    <w:rsid w:val="00BD4B97"/>
    <w:rsid w:val="00BD4ECA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04F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2B1"/>
    <w:rsid w:val="00C15688"/>
    <w:rsid w:val="00C16CD3"/>
    <w:rsid w:val="00C17595"/>
    <w:rsid w:val="00C207A1"/>
    <w:rsid w:val="00C20831"/>
    <w:rsid w:val="00C20E93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6EB9"/>
    <w:rsid w:val="00C272A7"/>
    <w:rsid w:val="00C276D6"/>
    <w:rsid w:val="00C30D85"/>
    <w:rsid w:val="00C31FD0"/>
    <w:rsid w:val="00C334DF"/>
    <w:rsid w:val="00C336CE"/>
    <w:rsid w:val="00C33DA8"/>
    <w:rsid w:val="00C34AB2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08B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7CE"/>
    <w:rsid w:val="00C85A5E"/>
    <w:rsid w:val="00C85A7F"/>
    <w:rsid w:val="00C86F0F"/>
    <w:rsid w:val="00C902F3"/>
    <w:rsid w:val="00C9047C"/>
    <w:rsid w:val="00C90E56"/>
    <w:rsid w:val="00C91D76"/>
    <w:rsid w:val="00C92768"/>
    <w:rsid w:val="00C92B2A"/>
    <w:rsid w:val="00C938E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89B"/>
    <w:rsid w:val="00CB6B61"/>
    <w:rsid w:val="00CB7123"/>
    <w:rsid w:val="00CB79F8"/>
    <w:rsid w:val="00CC010A"/>
    <w:rsid w:val="00CC0B4D"/>
    <w:rsid w:val="00CC0C70"/>
    <w:rsid w:val="00CC0D89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5A0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798"/>
    <w:rsid w:val="00CE19A4"/>
    <w:rsid w:val="00CE2092"/>
    <w:rsid w:val="00CE23AA"/>
    <w:rsid w:val="00CE26C2"/>
    <w:rsid w:val="00CE292F"/>
    <w:rsid w:val="00CE4326"/>
    <w:rsid w:val="00CE52EC"/>
    <w:rsid w:val="00CE5A81"/>
    <w:rsid w:val="00CE5D9D"/>
    <w:rsid w:val="00CF03C0"/>
    <w:rsid w:val="00CF221C"/>
    <w:rsid w:val="00CF22DB"/>
    <w:rsid w:val="00CF2666"/>
    <w:rsid w:val="00CF40D9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1FBA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07E03"/>
    <w:rsid w:val="00D100CC"/>
    <w:rsid w:val="00D125F0"/>
    <w:rsid w:val="00D130B4"/>
    <w:rsid w:val="00D131ED"/>
    <w:rsid w:val="00D13DF9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1B8D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0B4"/>
    <w:rsid w:val="00D4316B"/>
    <w:rsid w:val="00D43B60"/>
    <w:rsid w:val="00D44182"/>
    <w:rsid w:val="00D44A14"/>
    <w:rsid w:val="00D44AC2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5DD"/>
    <w:rsid w:val="00D547CA"/>
    <w:rsid w:val="00D54A33"/>
    <w:rsid w:val="00D552C0"/>
    <w:rsid w:val="00D558A0"/>
    <w:rsid w:val="00D55A04"/>
    <w:rsid w:val="00D56195"/>
    <w:rsid w:val="00D56BE2"/>
    <w:rsid w:val="00D57366"/>
    <w:rsid w:val="00D61D71"/>
    <w:rsid w:val="00D620A8"/>
    <w:rsid w:val="00D623E2"/>
    <w:rsid w:val="00D62941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1C7"/>
    <w:rsid w:val="00D71832"/>
    <w:rsid w:val="00D71899"/>
    <w:rsid w:val="00D7206A"/>
    <w:rsid w:val="00D72EE4"/>
    <w:rsid w:val="00D73C94"/>
    <w:rsid w:val="00D740B8"/>
    <w:rsid w:val="00D74374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891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87E70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75A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44A5"/>
    <w:rsid w:val="00DA55C9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51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77"/>
    <w:rsid w:val="00DD59A1"/>
    <w:rsid w:val="00DD5E44"/>
    <w:rsid w:val="00DD62C6"/>
    <w:rsid w:val="00DD6385"/>
    <w:rsid w:val="00DD6492"/>
    <w:rsid w:val="00DD65BC"/>
    <w:rsid w:val="00DD6CDD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2F9"/>
    <w:rsid w:val="00DE66DE"/>
    <w:rsid w:val="00DE6C45"/>
    <w:rsid w:val="00DE7706"/>
    <w:rsid w:val="00DF1DB6"/>
    <w:rsid w:val="00DF38D4"/>
    <w:rsid w:val="00DF3DE8"/>
    <w:rsid w:val="00DF4074"/>
    <w:rsid w:val="00DF4086"/>
    <w:rsid w:val="00DF4E0C"/>
    <w:rsid w:val="00DF4E48"/>
    <w:rsid w:val="00DF54AD"/>
    <w:rsid w:val="00DF54B3"/>
    <w:rsid w:val="00DF56E0"/>
    <w:rsid w:val="00DF6292"/>
    <w:rsid w:val="00DF64C8"/>
    <w:rsid w:val="00DF6B30"/>
    <w:rsid w:val="00DF6C72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DAC"/>
    <w:rsid w:val="00E04E77"/>
    <w:rsid w:val="00E06A53"/>
    <w:rsid w:val="00E06B6C"/>
    <w:rsid w:val="00E070B7"/>
    <w:rsid w:val="00E07E5F"/>
    <w:rsid w:val="00E10A3B"/>
    <w:rsid w:val="00E10EF2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4D43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282D"/>
    <w:rsid w:val="00E33724"/>
    <w:rsid w:val="00E339F9"/>
    <w:rsid w:val="00E34A6A"/>
    <w:rsid w:val="00E34A87"/>
    <w:rsid w:val="00E35364"/>
    <w:rsid w:val="00E367CD"/>
    <w:rsid w:val="00E36D91"/>
    <w:rsid w:val="00E415C7"/>
    <w:rsid w:val="00E416D5"/>
    <w:rsid w:val="00E418E2"/>
    <w:rsid w:val="00E436B5"/>
    <w:rsid w:val="00E43D2D"/>
    <w:rsid w:val="00E43DEB"/>
    <w:rsid w:val="00E45D46"/>
    <w:rsid w:val="00E45F51"/>
    <w:rsid w:val="00E46961"/>
    <w:rsid w:val="00E46B3A"/>
    <w:rsid w:val="00E47533"/>
    <w:rsid w:val="00E47AE2"/>
    <w:rsid w:val="00E511D6"/>
    <w:rsid w:val="00E5125F"/>
    <w:rsid w:val="00E51FD2"/>
    <w:rsid w:val="00E5206D"/>
    <w:rsid w:val="00E52083"/>
    <w:rsid w:val="00E52489"/>
    <w:rsid w:val="00E52954"/>
    <w:rsid w:val="00E52CE8"/>
    <w:rsid w:val="00E52FC0"/>
    <w:rsid w:val="00E5332C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32A7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92F"/>
    <w:rsid w:val="00E73B08"/>
    <w:rsid w:val="00E73F07"/>
    <w:rsid w:val="00E74161"/>
    <w:rsid w:val="00E74EBD"/>
    <w:rsid w:val="00E752CC"/>
    <w:rsid w:val="00E75319"/>
    <w:rsid w:val="00E76110"/>
    <w:rsid w:val="00E762CA"/>
    <w:rsid w:val="00E77BAF"/>
    <w:rsid w:val="00E80038"/>
    <w:rsid w:val="00E81C62"/>
    <w:rsid w:val="00E82C08"/>
    <w:rsid w:val="00E834F7"/>
    <w:rsid w:val="00E84F53"/>
    <w:rsid w:val="00E85783"/>
    <w:rsid w:val="00E85A10"/>
    <w:rsid w:val="00E861F3"/>
    <w:rsid w:val="00E90637"/>
    <w:rsid w:val="00E90730"/>
    <w:rsid w:val="00E9085E"/>
    <w:rsid w:val="00E91BA1"/>
    <w:rsid w:val="00E91CA0"/>
    <w:rsid w:val="00E9219A"/>
    <w:rsid w:val="00E938A9"/>
    <w:rsid w:val="00E939AC"/>
    <w:rsid w:val="00E944AB"/>
    <w:rsid w:val="00E95339"/>
    <w:rsid w:val="00E95515"/>
    <w:rsid w:val="00E955D6"/>
    <w:rsid w:val="00E95D3E"/>
    <w:rsid w:val="00E96B34"/>
    <w:rsid w:val="00E97514"/>
    <w:rsid w:val="00E97D1B"/>
    <w:rsid w:val="00EA05C1"/>
    <w:rsid w:val="00EA0A0C"/>
    <w:rsid w:val="00EA0A9B"/>
    <w:rsid w:val="00EA13CE"/>
    <w:rsid w:val="00EA18AA"/>
    <w:rsid w:val="00EA28C2"/>
    <w:rsid w:val="00EA2EDF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2346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375"/>
    <w:rsid w:val="00EC252F"/>
    <w:rsid w:val="00EC2B70"/>
    <w:rsid w:val="00EC3008"/>
    <w:rsid w:val="00EC30F0"/>
    <w:rsid w:val="00EC4D84"/>
    <w:rsid w:val="00EC57A3"/>
    <w:rsid w:val="00EC58A5"/>
    <w:rsid w:val="00EC5908"/>
    <w:rsid w:val="00EC5DB3"/>
    <w:rsid w:val="00EC5EA8"/>
    <w:rsid w:val="00EC6C49"/>
    <w:rsid w:val="00EC7056"/>
    <w:rsid w:val="00EC73CA"/>
    <w:rsid w:val="00EC7511"/>
    <w:rsid w:val="00ED012A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5F43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C99"/>
    <w:rsid w:val="00EE7346"/>
    <w:rsid w:val="00EE7A20"/>
    <w:rsid w:val="00EF0BCA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67B6"/>
    <w:rsid w:val="00EF759D"/>
    <w:rsid w:val="00EF79DD"/>
    <w:rsid w:val="00F00756"/>
    <w:rsid w:val="00F0131E"/>
    <w:rsid w:val="00F01D0C"/>
    <w:rsid w:val="00F028CE"/>
    <w:rsid w:val="00F02BB4"/>
    <w:rsid w:val="00F03CD8"/>
    <w:rsid w:val="00F03E83"/>
    <w:rsid w:val="00F0474D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00F4"/>
    <w:rsid w:val="00F104D8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3ED"/>
    <w:rsid w:val="00F3443B"/>
    <w:rsid w:val="00F347ED"/>
    <w:rsid w:val="00F3516A"/>
    <w:rsid w:val="00F352FB"/>
    <w:rsid w:val="00F35D59"/>
    <w:rsid w:val="00F3682F"/>
    <w:rsid w:val="00F37B2B"/>
    <w:rsid w:val="00F37F52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5F8A"/>
    <w:rsid w:val="00F46E81"/>
    <w:rsid w:val="00F46EBE"/>
    <w:rsid w:val="00F46EFF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4BAC"/>
    <w:rsid w:val="00F550B4"/>
    <w:rsid w:val="00F55BC1"/>
    <w:rsid w:val="00F55E73"/>
    <w:rsid w:val="00F56076"/>
    <w:rsid w:val="00F56385"/>
    <w:rsid w:val="00F568F5"/>
    <w:rsid w:val="00F56AE3"/>
    <w:rsid w:val="00F56DB4"/>
    <w:rsid w:val="00F572AF"/>
    <w:rsid w:val="00F573CD"/>
    <w:rsid w:val="00F575DF"/>
    <w:rsid w:val="00F6052B"/>
    <w:rsid w:val="00F617EA"/>
    <w:rsid w:val="00F62978"/>
    <w:rsid w:val="00F62BCC"/>
    <w:rsid w:val="00F63002"/>
    <w:rsid w:val="00F6317E"/>
    <w:rsid w:val="00F63A8C"/>
    <w:rsid w:val="00F647CB"/>
    <w:rsid w:val="00F64FC1"/>
    <w:rsid w:val="00F650F5"/>
    <w:rsid w:val="00F65536"/>
    <w:rsid w:val="00F65558"/>
    <w:rsid w:val="00F6591F"/>
    <w:rsid w:val="00F65CC6"/>
    <w:rsid w:val="00F66CB7"/>
    <w:rsid w:val="00F67B10"/>
    <w:rsid w:val="00F70D39"/>
    <w:rsid w:val="00F71EA9"/>
    <w:rsid w:val="00F73267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8A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3422"/>
    <w:rsid w:val="00FC4240"/>
    <w:rsid w:val="00FC4395"/>
    <w:rsid w:val="00FC44BB"/>
    <w:rsid w:val="00FC451A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705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5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45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345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345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345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34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A34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345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45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A345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345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A345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A345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A345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5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5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5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A345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A345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A345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A345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A345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A345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A345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A345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A345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45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A345B"/>
    <w:rPr>
      <w:b/>
    </w:rPr>
  </w:style>
  <w:style w:type="numbering" w:customStyle="1" w:styleId="KennysListStyles">
    <w:name w:val="KennysListStyles"/>
    <w:uiPriority w:val="99"/>
    <w:rsid w:val="007A345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A345B"/>
    <w:rPr>
      <w:b/>
    </w:rPr>
  </w:style>
  <w:style w:type="paragraph" w:customStyle="1" w:styleId="Answer">
    <w:name w:val="Answer"/>
    <w:basedOn w:val="Normal"/>
    <w:qFormat/>
    <w:rsid w:val="007A345B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A345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A3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A345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A345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A345B"/>
    <w:rPr>
      <w:smallCaps/>
    </w:rPr>
  </w:style>
  <w:style w:type="paragraph" w:customStyle="1" w:styleId="SourceCodeCaption">
    <w:name w:val="Source Code Caption"/>
    <w:basedOn w:val="Normal"/>
    <w:rsid w:val="007A345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A345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A345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345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A345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A345B"/>
    <w:rPr>
      <w:b/>
      <w:smallCaps/>
    </w:rPr>
  </w:style>
  <w:style w:type="paragraph" w:customStyle="1" w:styleId="NumberedList">
    <w:name w:val="Numbered List"/>
    <w:basedOn w:val="Normal"/>
    <w:qFormat/>
    <w:rsid w:val="007A345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A345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A345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A345B"/>
  </w:style>
  <w:style w:type="paragraph" w:styleId="ListNumber">
    <w:name w:val="List Number"/>
    <w:basedOn w:val="Normal"/>
    <w:uiPriority w:val="99"/>
    <w:unhideWhenUsed/>
    <w:rsid w:val="007A345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A345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A345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A345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A345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A345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345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A345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A345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A345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A345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A3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45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A345B"/>
    <w:rPr>
      <w:smallCaps/>
    </w:rPr>
  </w:style>
  <w:style w:type="paragraph" w:customStyle="1" w:styleId="TableCellNormal">
    <w:name w:val="Table Cell Normal"/>
    <w:basedOn w:val="Normal"/>
    <w:qFormat/>
    <w:rsid w:val="007A345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A345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A345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A345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A345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A345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A345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A345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A345B"/>
    <w:rPr>
      <w:i/>
      <w:iCs/>
    </w:rPr>
  </w:style>
  <w:style w:type="character" w:customStyle="1" w:styleId="CommandChar">
    <w:name w:val="Command Char"/>
    <w:basedOn w:val="DefaultParagraphFont"/>
    <w:link w:val="Command"/>
    <w:rsid w:val="007A345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A345B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A345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A345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A345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A345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A345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A345B"/>
    <w:pPr>
      <w:spacing w:after="0"/>
      <w:ind w:left="924" w:hanging="357"/>
    </w:pPr>
  </w:style>
  <w:style w:type="paragraph" w:customStyle="1" w:styleId="a">
    <w:name w:val="`"/>
    <w:basedOn w:val="Normal"/>
    <w:qFormat/>
    <w:rsid w:val="007A345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A345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A345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A345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A345B"/>
    <w:rPr>
      <w:b/>
      <w:smallCaps/>
    </w:rPr>
  </w:style>
  <w:style w:type="table" w:customStyle="1" w:styleId="SimpleDefinition">
    <w:name w:val="SimpleDefinition"/>
    <w:basedOn w:val="TableNormal"/>
    <w:uiPriority w:val="99"/>
    <w:rsid w:val="007A345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A345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A345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A345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A345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A345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A345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A345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A345B"/>
    <w:rPr>
      <w:color w:val="4BACC6" w:themeColor="accent5"/>
    </w:rPr>
  </w:style>
  <w:style w:type="paragraph" w:customStyle="1" w:styleId="ToDoSection">
    <w:name w:val="ToDo Section"/>
    <w:basedOn w:val="Heading1"/>
    <w:qFormat/>
    <w:rsid w:val="007A345B"/>
  </w:style>
  <w:style w:type="paragraph" w:customStyle="1" w:styleId="ToDoQuestionHeader">
    <w:name w:val="ToDo Question Header"/>
    <w:basedOn w:val="Question"/>
    <w:qFormat/>
    <w:rsid w:val="007A345B"/>
  </w:style>
  <w:style w:type="paragraph" w:customStyle="1" w:styleId="ToDoDetails">
    <w:name w:val="ToDoDetails"/>
    <w:basedOn w:val="Normal"/>
    <w:qFormat/>
    <w:rsid w:val="007A345B"/>
  </w:style>
  <w:style w:type="paragraph" w:customStyle="1" w:styleId="CodeExampleCode">
    <w:name w:val="Code Example Code"/>
    <w:basedOn w:val="Normal"/>
    <w:rsid w:val="007A345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A345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A345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A345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A345B"/>
  </w:style>
  <w:style w:type="paragraph" w:customStyle="1" w:styleId="questionsubsection2">
    <w:name w:val="question sub section 2"/>
    <w:basedOn w:val="Heading4"/>
    <w:qFormat/>
    <w:rsid w:val="007A345B"/>
  </w:style>
  <w:style w:type="paragraph" w:customStyle="1" w:styleId="ListBulletHeader2">
    <w:name w:val="List Bullet Header 2"/>
    <w:basedOn w:val="Normal"/>
    <w:next w:val="ListBullet"/>
    <w:qFormat/>
    <w:rsid w:val="007A345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A345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A345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A345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A345B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831CC"/>
    <w:rsid w:val="001141F8"/>
    <w:rsid w:val="001A573B"/>
    <w:rsid w:val="0048753D"/>
    <w:rsid w:val="005056A9"/>
    <w:rsid w:val="00593B2F"/>
    <w:rsid w:val="006A6FC1"/>
    <w:rsid w:val="006C072A"/>
    <w:rsid w:val="00882FE0"/>
    <w:rsid w:val="008D5772"/>
    <w:rsid w:val="00925EA5"/>
    <w:rsid w:val="00964077"/>
    <w:rsid w:val="00AB515E"/>
    <w:rsid w:val="00AE190C"/>
    <w:rsid w:val="00B045B1"/>
    <w:rsid w:val="00B9751C"/>
    <w:rsid w:val="00BA7757"/>
    <w:rsid w:val="00C75829"/>
    <w:rsid w:val="00C94E57"/>
    <w:rsid w:val="00CD4BDD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CD4B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79C5-BA6F-4A3E-81FF-E3EF04E0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26058</TotalTime>
  <Pages>11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1142</cp:revision>
  <cp:lastPrinted>2019-12-20T12:54:00Z</cp:lastPrinted>
  <dcterms:created xsi:type="dcterms:W3CDTF">2019-05-30T19:33:00Z</dcterms:created>
  <dcterms:modified xsi:type="dcterms:W3CDTF">2019-12-20T12:54:00Z</dcterms:modified>
</cp:coreProperties>
</file>